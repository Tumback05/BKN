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9"/>
        <w:gridCol w:w="4941"/>
      </w:tblGrid>
      <w:tr w:rsidR="00DF3812" w:rsidRPr="00DF3812" w14:paraId="4FE7D162" w14:textId="77777777" w:rsidTr="004E7EA3">
        <w:tc>
          <w:tcPr>
            <w:tcW w:w="4252" w:type="dxa"/>
          </w:tcPr>
          <w:p w14:paraId="7CCEB4AC" w14:textId="77777777" w:rsidR="00DF3812" w:rsidRPr="00DF3812" w:rsidRDefault="006B07DD" w:rsidP="00BF2B3C">
            <w:pPr>
              <w:pStyle w:val="Titel"/>
            </w:pPr>
            <w:sdt>
              <w:sdtPr>
                <w:alias w:val="Aktennotiz"/>
                <w:tag w:val="varAktennotiz"/>
                <w:id w:val="23111190"/>
                <w:lock w:val="sdtLocked"/>
                <w:placeholder>
                  <w:docPart w:val="6E89070C52FD449FBD4616B9FDFAEE6A"/>
                </w:placeholder>
                <w:text/>
              </w:sdtPr>
              <w:sdtEndPr/>
              <w:sdtContent>
                <w:r w:rsidR="00DF3812" w:rsidRPr="00DF3812">
                  <w:t>Aktennotiz</w:t>
                </w:r>
              </w:sdtContent>
            </w:sdt>
          </w:p>
        </w:tc>
        <w:tc>
          <w:tcPr>
            <w:tcW w:w="4960" w:type="dxa"/>
          </w:tcPr>
          <w:p w14:paraId="20F620E0" w14:textId="77777777" w:rsidR="00DF3812" w:rsidRPr="00DF3812" w:rsidRDefault="006B07DD" w:rsidP="005B5497">
            <w:pPr>
              <w:pStyle w:val="Klassifizierung"/>
            </w:pPr>
            <w:sdt>
              <w:sdtPr>
                <w:alias w:val="Klassifizierung_Mapper_Tab"/>
                <w:tag w:val="Klassifizierung_Mapper_Tab"/>
                <w:id w:val="23111193"/>
                <w:lock w:val="sdtLocked"/>
                <w:placeholder>
                  <w:docPart w:val="6E89070C52FD449FBD4616B9FDFAEE6A"/>
                </w:placeholder>
                <w:text/>
              </w:sdtPr>
              <w:sdtEndPr/>
              <w:sdtContent>
                <w:r w:rsidR="00DF3812" w:rsidRPr="00DF3812">
                  <w:t xml:space="preserve"> </w:t>
                </w:r>
              </w:sdtContent>
            </w:sdt>
          </w:p>
          <w:p w14:paraId="1D57E48E" w14:textId="77777777" w:rsidR="00DF3812" w:rsidRPr="00DF3812" w:rsidRDefault="00DF3812" w:rsidP="005B5497">
            <w:pPr>
              <w:pStyle w:val="Klassifizierung"/>
            </w:pPr>
          </w:p>
        </w:tc>
      </w:tr>
    </w:tbl>
    <w:p w14:paraId="0B58867B" w14:textId="77777777" w:rsidR="00DF3812" w:rsidRPr="00DF3812" w:rsidRDefault="00DF3812">
      <w:pPr>
        <w:pStyle w:val="Linie1"/>
        <w:rPr>
          <w:b/>
          <w:noProof/>
        </w:rPr>
      </w:pPr>
    </w:p>
    <w:tbl>
      <w:tblPr>
        <w:tblStyle w:val="Tabellenraster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53"/>
        <w:gridCol w:w="4961"/>
      </w:tblGrid>
      <w:tr w:rsidR="00DF3812" w:rsidRPr="00DF3812" w14:paraId="585DDF33" w14:textId="77777777" w:rsidTr="004E7EA3">
        <w:tc>
          <w:tcPr>
            <w:tcW w:w="4253" w:type="dxa"/>
          </w:tcPr>
          <w:p w14:paraId="5E2BC30C" w14:textId="77777777" w:rsidR="00DF3812" w:rsidRPr="00DF3812" w:rsidRDefault="006B07DD" w:rsidP="00FA23CE">
            <w:pPr>
              <w:pStyle w:val="Form"/>
            </w:pPr>
            <w:sdt>
              <w:sdtPr>
                <w:alias w:val="Datum"/>
                <w:tag w:val="varDatum"/>
                <w:id w:val="23910498"/>
                <w:lock w:val="sdtLocked"/>
                <w:placeholder>
                  <w:docPart w:val="6E89070C52FD449FBD4616B9FDFAEE6A"/>
                </w:placeholder>
                <w:text/>
              </w:sdtPr>
              <w:sdtEndPr/>
              <w:sdtContent>
                <w:r w:rsidR="00DF3812" w:rsidRPr="00DF3812">
                  <w:t>Datum:</w:t>
                </w:r>
              </w:sdtContent>
            </w:sdt>
            <w:r w:rsidR="00DF3812" w:rsidRPr="00DF3812">
              <w:t xml:space="preserve"> </w:t>
            </w:r>
          </w:p>
        </w:tc>
        <w:tc>
          <w:tcPr>
            <w:tcW w:w="4961" w:type="dxa"/>
          </w:tcPr>
          <w:p w14:paraId="4FE67D33" w14:textId="2E1D86C3" w:rsidR="00DF3812" w:rsidRPr="00DF3812" w:rsidRDefault="006B07DD" w:rsidP="005D151C">
            <w:sdt>
              <w:sdtPr>
                <w:alias w:val="Datum"/>
                <w:tag w:val="Datum"/>
                <w:id w:val="16148319"/>
                <w:lock w:val="sdtLocked"/>
                <w:placeholder>
                  <w:docPart w:val="6E89070C52FD449FBD4616B9FDFAEE6A"/>
                </w:placeholder>
                <w:text/>
              </w:sdtPr>
              <w:sdtEndPr/>
              <w:sdtContent>
                <w:r>
                  <w:t>14</w:t>
                </w:r>
                <w:r w:rsidR="003F2CE3">
                  <w:t>.</w:t>
                </w:r>
                <w:r>
                  <w:t>03</w:t>
                </w:r>
                <w:r w:rsidR="005D151C">
                  <w:t>.202</w:t>
                </w:r>
                <w:r>
                  <w:t>4</w:t>
                </w:r>
                <w:r w:rsidR="00F44D30">
                  <w:t xml:space="preserve"> </w:t>
                </w:r>
              </w:sdtContent>
            </w:sdt>
          </w:p>
        </w:tc>
      </w:tr>
      <w:tr w:rsidR="00DF3812" w:rsidRPr="003F2CE3" w14:paraId="25595139" w14:textId="77777777" w:rsidTr="004E7EA3">
        <w:tc>
          <w:tcPr>
            <w:tcW w:w="4253" w:type="dxa"/>
          </w:tcPr>
          <w:p w14:paraId="244880EB" w14:textId="77777777" w:rsidR="00DF3812" w:rsidRPr="00DF3812" w:rsidRDefault="006B07DD">
            <w:pPr>
              <w:pStyle w:val="Form"/>
            </w:pPr>
            <w:sdt>
              <w:sdtPr>
                <w:alias w:val="Für"/>
                <w:tag w:val="varFür"/>
                <w:id w:val="23365738"/>
                <w:lock w:val="sdtLocked"/>
                <w:placeholder>
                  <w:docPart w:val="6E89070C52FD449FBD4616B9FDFAEE6A"/>
                </w:placeholder>
                <w:text/>
              </w:sdtPr>
              <w:sdtEndPr/>
              <w:sdtContent>
                <w:r w:rsidR="00DF3812" w:rsidRPr="00DF3812">
                  <w:t>Für:</w:t>
                </w:r>
              </w:sdtContent>
            </w:sdt>
            <w:r w:rsidR="00DF3812" w:rsidRPr="00DF3812">
              <w:t xml:space="preserve"> </w:t>
            </w:r>
          </w:p>
        </w:tc>
        <w:tc>
          <w:tcPr>
            <w:tcW w:w="4961" w:type="dxa"/>
          </w:tcPr>
          <w:p w14:paraId="0C86859A" w14:textId="77777777" w:rsidR="00DF3812" w:rsidRPr="003F2CE3" w:rsidRDefault="006B07DD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Für"/>
                <w:tag w:val="Für"/>
                <w:id w:val="16148321"/>
                <w:lock w:val="sdtLocked"/>
                <w:placeholder>
                  <w:docPart w:val="6E89070C52FD449FBD4616B9FDFAEE6A"/>
                </w:placeholder>
                <w:text/>
              </w:sdtPr>
              <w:sdtEndPr/>
              <w:sdtContent>
                <w:r w:rsidR="003F2CE3" w:rsidRPr="003F2CE3">
                  <w:rPr>
                    <w:lang w:val="en-US"/>
                  </w:rPr>
                  <w:t xml:space="preserve">POC E-Learning der </w:t>
                </w:r>
                <w:r w:rsidR="003F2CE3">
                  <w:rPr>
                    <w:lang w:val="en-US"/>
                  </w:rPr>
                  <w:t>LVb</w:t>
                </w:r>
              </w:sdtContent>
            </w:sdt>
          </w:p>
          <w:p w14:paraId="1FC00A56" w14:textId="77777777" w:rsidR="00DF3812" w:rsidRPr="003F2CE3" w:rsidRDefault="00DF3812" w:rsidP="00A55147">
            <w:pPr>
              <w:pStyle w:val="Kopfzeile"/>
              <w:rPr>
                <w:lang w:val="en-US"/>
              </w:rPr>
            </w:pPr>
          </w:p>
        </w:tc>
      </w:tr>
      <w:tr w:rsidR="00DF3812" w:rsidRPr="00DF3812" w14:paraId="2E70BE94" w14:textId="77777777" w:rsidTr="004E7EA3">
        <w:tc>
          <w:tcPr>
            <w:tcW w:w="4253" w:type="dxa"/>
          </w:tcPr>
          <w:p w14:paraId="6E8DB239" w14:textId="77777777" w:rsidR="00DF3812" w:rsidRPr="00DF3812" w:rsidRDefault="006B07DD" w:rsidP="00B84F5C">
            <w:pPr>
              <w:pStyle w:val="Form"/>
              <w:tabs>
                <w:tab w:val="left" w:pos="1210"/>
              </w:tabs>
            </w:pPr>
            <w:sdt>
              <w:sdtPr>
                <w:alias w:val="Kopie an"/>
                <w:tag w:val="varKopie"/>
                <w:id w:val="23365739"/>
                <w:lock w:val="sdtLocked"/>
                <w:placeholder>
                  <w:docPart w:val="6E89070C52FD449FBD4616B9FDFAEE6A"/>
                </w:placeholder>
                <w:text/>
              </w:sdtPr>
              <w:sdtEndPr/>
              <w:sdtContent>
                <w:r w:rsidR="00DF3812" w:rsidRPr="00DF3812">
                  <w:t>Kopie an:</w:t>
                </w:r>
              </w:sdtContent>
            </w:sdt>
            <w:r w:rsidR="00DF3812" w:rsidRPr="00DF3812">
              <w:t xml:space="preserve"> </w:t>
            </w:r>
          </w:p>
        </w:tc>
        <w:tc>
          <w:tcPr>
            <w:tcW w:w="4961" w:type="dxa"/>
          </w:tcPr>
          <w:p w14:paraId="4CFB2F97" w14:textId="77777777" w:rsidR="00DF3812" w:rsidRPr="00DF3812" w:rsidRDefault="006B07DD">
            <w:sdt>
              <w:sdtPr>
                <w:alias w:val="Kopie an"/>
                <w:tag w:val="Kopien_an"/>
                <w:id w:val="16148322"/>
                <w:lock w:val="sdtLocked"/>
                <w:placeholder>
                  <w:docPart w:val="6E89070C52FD449FBD4616B9FDFAEE6A"/>
                </w:placeholder>
                <w:text/>
              </w:sdtPr>
              <w:sdtEndPr/>
              <w:sdtContent>
                <w:r w:rsidR="003F2CE3">
                  <w:t>-</w:t>
                </w:r>
              </w:sdtContent>
            </w:sdt>
          </w:p>
          <w:p w14:paraId="5B5D897F" w14:textId="77777777" w:rsidR="00DF3812" w:rsidRPr="00DF3812" w:rsidRDefault="00DF3812" w:rsidP="00A55147">
            <w:pPr>
              <w:pStyle w:val="Kopfzeile"/>
            </w:pPr>
          </w:p>
        </w:tc>
      </w:tr>
    </w:tbl>
    <w:p w14:paraId="364C0DC1" w14:textId="77777777" w:rsidR="00DF3812" w:rsidRPr="00DF3812" w:rsidRDefault="00DF3812">
      <w:pPr>
        <w:pStyle w:val="Linie2"/>
        <w:rPr>
          <w:noProof/>
        </w:rPr>
      </w:pPr>
    </w:p>
    <w:p w14:paraId="1EB884B9" w14:textId="77777777" w:rsidR="00DF3812" w:rsidRPr="00DF3812" w:rsidRDefault="006B07DD" w:rsidP="00AE2D8B">
      <w:pPr>
        <w:spacing w:line="260" w:lineRule="atLeast"/>
        <w:rPr>
          <w:sz w:val="15"/>
          <w:szCs w:val="15"/>
        </w:rPr>
      </w:pPr>
      <w:sdt>
        <w:sdtPr>
          <w:rPr>
            <w:sz w:val="15"/>
            <w:szCs w:val="15"/>
          </w:rPr>
          <w:alias w:val="Referenz"/>
          <w:tag w:val="var Referenz"/>
          <w:id w:val="2014645064"/>
          <w:lock w:val="sdtLocked"/>
          <w:placeholder>
            <w:docPart w:val="7C5E7413532D443AB7E919DC0116607B"/>
          </w:placeholder>
          <w:text/>
        </w:sdtPr>
        <w:sdtEndPr/>
        <w:sdtContent>
          <w:r w:rsidR="00DF3812" w:rsidRPr="00DF3812">
            <w:rPr>
              <w:sz w:val="15"/>
              <w:szCs w:val="15"/>
            </w:rPr>
            <w:t>Referenz/Aktenzeichen:</w:t>
          </w:r>
        </w:sdtContent>
      </w:sdt>
      <w:r w:rsidR="00DF3812" w:rsidRPr="00DF3812">
        <w:rPr>
          <w:sz w:val="15"/>
          <w:szCs w:val="15"/>
        </w:rPr>
        <w:t xml:space="preserve"> </w:t>
      </w:r>
      <w:sdt>
        <w:sdtPr>
          <w:rPr>
            <w:sz w:val="15"/>
            <w:szCs w:val="15"/>
          </w:rPr>
          <w:alias w:val="Referenz/Aktenzeichen"/>
          <w:tag w:val="Referenz/Aktenzeichen"/>
          <w:id w:val="432873188"/>
          <w:lock w:val="sdtLocked"/>
          <w:placeholder>
            <w:docPart w:val="7C5E7413532D443AB7E919DC0116607B"/>
          </w:placeholder>
          <w:text/>
        </w:sdtPr>
        <w:sdtEndPr/>
        <w:sdtContent>
          <w:r w:rsidR="00DF3812" w:rsidRPr="00DF3812">
            <w:rPr>
              <w:sz w:val="15"/>
              <w:szCs w:val="15"/>
            </w:rPr>
            <w:t xml:space="preserve"> </w:t>
          </w:r>
          <w:r w:rsidR="003F2CE3">
            <w:rPr>
              <w:sz w:val="15"/>
              <w:szCs w:val="15"/>
            </w:rPr>
            <w:t>ELM</w:t>
          </w:r>
        </w:sdtContent>
      </w:sdt>
    </w:p>
    <w:p w14:paraId="27C87E5B" w14:textId="77777777" w:rsidR="00DF3812" w:rsidRPr="00DF3812" w:rsidRDefault="00DF3812" w:rsidP="00BF2B3C"/>
    <w:p w14:paraId="51A43808" w14:textId="77777777" w:rsidR="00DF3812" w:rsidRPr="00DF3812" w:rsidRDefault="00DF3812"/>
    <w:p w14:paraId="240675FB" w14:textId="21AEB8AE" w:rsidR="00DF3812" w:rsidRPr="00DF3812" w:rsidRDefault="006B07DD" w:rsidP="00301C7B">
      <w:pPr>
        <w:pStyle w:val="VermerkeBetreff"/>
        <w:suppressAutoHyphens/>
      </w:pPr>
      <w:sdt>
        <w:sdtPr>
          <w:alias w:val="Betreff"/>
          <w:tag w:val="Betreff"/>
          <w:id w:val="16148325"/>
          <w:lock w:val="sdtLocked"/>
          <w:placeholder>
            <w:docPart w:val="6E89070C52FD449FBD4616B9FDFAEE6A"/>
          </w:placeholder>
          <w:text/>
        </w:sdtPr>
        <w:sdtEndPr/>
        <w:sdtContent>
          <w:r w:rsidR="003F2CE3">
            <w:t>BKN – Liste der zuweisenden Personen</w:t>
          </w:r>
          <w:r w:rsidR="00986FF7">
            <w:t xml:space="preserve"> für RS </w:t>
          </w:r>
          <w:r>
            <w:t>1</w:t>
          </w:r>
          <w:r w:rsidR="00986FF7">
            <w:t>-2</w:t>
          </w:r>
          <w:r>
            <w:t>4</w:t>
          </w:r>
        </w:sdtContent>
      </w:sdt>
    </w:p>
    <w:p w14:paraId="26E8E751" w14:textId="77777777" w:rsidR="00DF3812" w:rsidRPr="00DF3812" w:rsidRDefault="00DF3812"/>
    <w:p w14:paraId="4FFECCB1" w14:textId="77777777" w:rsidR="00DF3812" w:rsidRPr="00DF3812" w:rsidRDefault="006B07DD">
      <w:sdt>
        <w:sdtPr>
          <w:rPr>
            <w:rFonts w:cs="Arial"/>
          </w:rPr>
          <w:alias w:val="Anrede"/>
          <w:tag w:val="Anrede"/>
          <w:id w:val="11166599"/>
          <w:lock w:val="sdtLocked"/>
          <w:placeholder>
            <w:docPart w:val="95DC43ECEEC448CE9F7FA7E714D4904B"/>
          </w:placeholder>
          <w:text/>
        </w:sdtPr>
        <w:sdtEndPr/>
        <w:sdtContent>
          <w:r w:rsidR="003F2CE3" w:rsidRPr="003F2CE3">
            <w:rPr>
              <w:rFonts w:cs="Arial"/>
            </w:rPr>
            <w:t xml:space="preserve">Folgende Personen </w:t>
          </w:r>
          <w:r w:rsidR="003F2CE3">
            <w:rPr>
              <w:rFonts w:cs="Arial"/>
            </w:rPr>
            <w:t>(</w:t>
          </w:r>
          <w:r w:rsidR="003F2CE3" w:rsidRPr="003F2CE3">
            <w:rPr>
              <w:rFonts w:cs="Arial"/>
            </w:rPr>
            <w:t>Schulsekretär, ELM Administrator, CUD</w:t>
          </w:r>
        </w:sdtContent>
      </w:sdt>
      <w:r w:rsidR="003F2CE3">
        <w:rPr>
          <w:rFonts w:cs="Arial"/>
        </w:rPr>
        <w:t>) erhalten die Rechte im LMS für die Zuweisung einer Kompetenz (BKN).</w:t>
      </w:r>
      <w:r w:rsidR="00DF3812" w:rsidRPr="00DF3812">
        <w:t xml:space="preserve"> </w:t>
      </w:r>
    </w:p>
    <w:p w14:paraId="7CFF79F7" w14:textId="77777777" w:rsidR="00DF3812" w:rsidRPr="00DF3812" w:rsidRDefault="00DF3812" w:rsidP="00FD4941"/>
    <w:p w14:paraId="6FF6E67F" w14:textId="77777777" w:rsidR="00DF3812" w:rsidRPr="00DF3812" w:rsidRDefault="00DF3812" w:rsidP="00FD4941"/>
    <w:tbl>
      <w:tblPr>
        <w:tblStyle w:val="Tabellenraster"/>
        <w:tblW w:w="9459" w:type="dxa"/>
        <w:tblLook w:val="04A0" w:firstRow="1" w:lastRow="0" w:firstColumn="1" w:lastColumn="0" w:noHBand="0" w:noVBand="1"/>
      </w:tblPr>
      <w:tblGrid>
        <w:gridCol w:w="1735"/>
        <w:gridCol w:w="2290"/>
        <w:gridCol w:w="1288"/>
        <w:gridCol w:w="1203"/>
        <w:gridCol w:w="2943"/>
      </w:tblGrid>
      <w:tr w:rsidR="000C065E" w14:paraId="2B314BC0" w14:textId="38BED0F4" w:rsidTr="002C4DF5">
        <w:trPr>
          <w:trHeight w:val="418"/>
        </w:trPr>
        <w:tc>
          <w:tcPr>
            <w:tcW w:w="1735" w:type="dxa"/>
          </w:tcPr>
          <w:p w14:paraId="6DF59A62" w14:textId="77777777" w:rsidR="000C065E" w:rsidRPr="00AD55AA" w:rsidRDefault="000C065E" w:rsidP="00BC1211">
            <w:pPr>
              <w:rPr>
                <w:b/>
              </w:rPr>
            </w:pPr>
            <w:r w:rsidRPr="00AD55AA">
              <w:rPr>
                <w:b/>
              </w:rPr>
              <w:t>Vor- und Nachname</w:t>
            </w:r>
          </w:p>
        </w:tc>
        <w:tc>
          <w:tcPr>
            <w:tcW w:w="2290" w:type="dxa"/>
          </w:tcPr>
          <w:p w14:paraId="0230925F" w14:textId="77777777" w:rsidR="000C065E" w:rsidRPr="00AD55AA" w:rsidRDefault="000C065E" w:rsidP="00BC1211">
            <w:pPr>
              <w:rPr>
                <w:b/>
              </w:rPr>
            </w:pPr>
            <w:r w:rsidRPr="003F2CE3">
              <w:rPr>
                <w:b/>
                <w:sz w:val="20"/>
              </w:rPr>
              <w:t>Sozialversicherungsnummer</w:t>
            </w:r>
          </w:p>
        </w:tc>
        <w:tc>
          <w:tcPr>
            <w:tcW w:w="1288" w:type="dxa"/>
          </w:tcPr>
          <w:p w14:paraId="1C6C083A" w14:textId="77777777" w:rsidR="000C065E" w:rsidRPr="00AD55AA" w:rsidRDefault="000C065E" w:rsidP="00BC1211">
            <w:pPr>
              <w:rPr>
                <w:b/>
              </w:rPr>
            </w:pPr>
            <w:r>
              <w:rPr>
                <w:b/>
              </w:rPr>
              <w:t>Bereich</w:t>
            </w:r>
          </w:p>
        </w:tc>
        <w:tc>
          <w:tcPr>
            <w:tcW w:w="1203" w:type="dxa"/>
          </w:tcPr>
          <w:p w14:paraId="77845802" w14:textId="77777777" w:rsidR="000C065E" w:rsidRDefault="000C065E" w:rsidP="00BC1211">
            <w:pPr>
              <w:rPr>
                <w:b/>
              </w:rPr>
            </w:pPr>
            <w:r>
              <w:rPr>
                <w:b/>
              </w:rPr>
              <w:t>LVb</w:t>
            </w:r>
          </w:p>
        </w:tc>
        <w:tc>
          <w:tcPr>
            <w:tcW w:w="2943" w:type="dxa"/>
          </w:tcPr>
          <w:p w14:paraId="0B62FED4" w14:textId="00F258CB" w:rsidR="000C065E" w:rsidRDefault="000C065E" w:rsidP="00BC1211">
            <w:pPr>
              <w:rPr>
                <w:b/>
              </w:rPr>
            </w:pPr>
            <w:r>
              <w:rPr>
                <w:b/>
              </w:rPr>
              <w:t>Mail</w:t>
            </w:r>
          </w:p>
        </w:tc>
      </w:tr>
      <w:tr w:rsidR="000C065E" w:rsidRPr="00425370" w14:paraId="19F70491" w14:textId="6FD6CADA" w:rsidTr="004F4E85">
        <w:tc>
          <w:tcPr>
            <w:tcW w:w="1735" w:type="dxa"/>
            <w:shd w:val="clear" w:color="auto" w:fill="CCC0D9" w:themeFill="accent4" w:themeFillTint="66"/>
          </w:tcPr>
          <w:p w14:paraId="1D33C484" w14:textId="7E10C2FF" w:rsidR="000C065E" w:rsidRPr="00425370" w:rsidRDefault="000C065E" w:rsidP="00AF2D41">
            <w:pPr>
              <w:tabs>
                <w:tab w:val="right" w:pos="2439"/>
              </w:tabs>
            </w:pPr>
            <w:r w:rsidRPr="00425370">
              <w:t>Federico Canepa</w:t>
            </w:r>
            <w:r>
              <w:tab/>
            </w:r>
          </w:p>
        </w:tc>
        <w:tc>
          <w:tcPr>
            <w:tcW w:w="2290" w:type="dxa"/>
            <w:shd w:val="clear" w:color="auto" w:fill="auto"/>
          </w:tcPr>
          <w:p w14:paraId="6606C588" w14:textId="77777777" w:rsidR="000C065E" w:rsidRPr="00425370" w:rsidRDefault="000C065E" w:rsidP="00BC1211">
            <w:r w:rsidRPr="00425370">
              <w:t>756.6734.9966.04</w:t>
            </w:r>
          </w:p>
        </w:tc>
        <w:tc>
          <w:tcPr>
            <w:tcW w:w="1288" w:type="dxa"/>
            <w:shd w:val="clear" w:color="auto" w:fill="CCC0D9" w:themeFill="accent4" w:themeFillTint="66"/>
          </w:tcPr>
          <w:p w14:paraId="2CD4DA7C" w14:textId="77777777" w:rsidR="000C065E" w:rsidRPr="00425370" w:rsidRDefault="000C065E" w:rsidP="00BC1211">
            <w:r w:rsidRPr="00425370">
              <w:t>Schulsekretär</w:t>
            </w:r>
          </w:p>
        </w:tc>
        <w:tc>
          <w:tcPr>
            <w:tcW w:w="1203" w:type="dxa"/>
            <w:shd w:val="clear" w:color="auto" w:fill="CCC0D9" w:themeFill="accent4" w:themeFillTint="66"/>
          </w:tcPr>
          <w:p w14:paraId="7CCE85FC" w14:textId="77777777" w:rsidR="000C065E" w:rsidRPr="00425370" w:rsidRDefault="000C065E" w:rsidP="00BC1211">
            <w:r w:rsidRPr="00425370">
              <w:t>OP/KSK</w:t>
            </w:r>
          </w:p>
        </w:tc>
        <w:tc>
          <w:tcPr>
            <w:tcW w:w="2943" w:type="dxa"/>
            <w:shd w:val="clear" w:color="auto" w:fill="CCC0D9" w:themeFill="accent4" w:themeFillTint="66"/>
          </w:tcPr>
          <w:p w14:paraId="1E31041C" w14:textId="27A97E6D" w:rsidR="000C065E" w:rsidRPr="00425370" w:rsidRDefault="00A55561" w:rsidP="00BC1211">
            <w:r w:rsidRPr="00A55561">
              <w:t>federico.canepa@vtg.admin.ch</w:t>
            </w:r>
          </w:p>
        </w:tc>
      </w:tr>
      <w:tr w:rsidR="000C065E" w:rsidRPr="00425370" w14:paraId="252F8E56" w14:textId="597763D6" w:rsidTr="004F4E85">
        <w:tc>
          <w:tcPr>
            <w:tcW w:w="1735" w:type="dxa"/>
            <w:shd w:val="clear" w:color="auto" w:fill="CCC0D9" w:themeFill="accent4" w:themeFillTint="66"/>
          </w:tcPr>
          <w:p w14:paraId="3476F76F" w14:textId="77777777" w:rsidR="000C065E" w:rsidRPr="00425370" w:rsidRDefault="000C065E" w:rsidP="00BC1211">
            <w:r w:rsidRPr="00425370">
              <w:t>Stabsadj Tomislav Sisko</w:t>
            </w:r>
          </w:p>
        </w:tc>
        <w:tc>
          <w:tcPr>
            <w:tcW w:w="2290" w:type="dxa"/>
            <w:shd w:val="clear" w:color="auto" w:fill="auto"/>
          </w:tcPr>
          <w:p w14:paraId="52FF1F1C" w14:textId="77777777" w:rsidR="000C065E" w:rsidRPr="00425370" w:rsidRDefault="000C065E" w:rsidP="00BC1211">
            <w:r w:rsidRPr="00425370">
              <w:t>756.6937.5031.97</w:t>
            </w:r>
          </w:p>
        </w:tc>
        <w:tc>
          <w:tcPr>
            <w:tcW w:w="1288" w:type="dxa"/>
            <w:shd w:val="clear" w:color="auto" w:fill="CCC0D9" w:themeFill="accent4" w:themeFillTint="66"/>
          </w:tcPr>
          <w:p w14:paraId="20596172" w14:textId="77777777" w:rsidR="000C065E" w:rsidRPr="00425370" w:rsidRDefault="000C065E" w:rsidP="00BC1211">
            <w:r w:rsidRPr="00425370">
              <w:t>CFB</w:t>
            </w:r>
          </w:p>
        </w:tc>
        <w:tc>
          <w:tcPr>
            <w:tcW w:w="1203" w:type="dxa"/>
            <w:shd w:val="clear" w:color="auto" w:fill="CCC0D9" w:themeFill="accent4" w:themeFillTint="66"/>
          </w:tcPr>
          <w:p w14:paraId="1FFC17F3" w14:textId="77777777" w:rsidR="000C065E" w:rsidRPr="00425370" w:rsidRDefault="000C065E" w:rsidP="00BC1211">
            <w:r w:rsidRPr="00425370">
              <w:t>OP/KSK</w:t>
            </w:r>
          </w:p>
        </w:tc>
        <w:tc>
          <w:tcPr>
            <w:tcW w:w="2943" w:type="dxa"/>
            <w:shd w:val="clear" w:color="auto" w:fill="CCC0D9" w:themeFill="accent4" w:themeFillTint="66"/>
          </w:tcPr>
          <w:p w14:paraId="543DF563" w14:textId="6C4DCD93" w:rsidR="000C065E" w:rsidRPr="00425370" w:rsidRDefault="00A55561" w:rsidP="00BC1211">
            <w:r w:rsidRPr="00A55561">
              <w:t>tomislav.sisko@vtg.admin.ch</w:t>
            </w:r>
          </w:p>
        </w:tc>
      </w:tr>
      <w:tr w:rsidR="000C065E" w:rsidRPr="00425370" w14:paraId="2E35CC5A" w14:textId="67FBBF56" w:rsidTr="004F4E85">
        <w:tc>
          <w:tcPr>
            <w:tcW w:w="1735" w:type="dxa"/>
            <w:shd w:val="clear" w:color="auto" w:fill="CCC0D9" w:themeFill="accent4" w:themeFillTint="66"/>
          </w:tcPr>
          <w:p w14:paraId="2C74308A" w14:textId="77777777" w:rsidR="000C065E" w:rsidRPr="00AD55AA" w:rsidRDefault="000C065E" w:rsidP="00BC1211">
            <w:r>
              <w:t>Stabsadj Patrick Buser</w:t>
            </w:r>
          </w:p>
        </w:tc>
        <w:tc>
          <w:tcPr>
            <w:tcW w:w="2290" w:type="dxa"/>
            <w:shd w:val="clear" w:color="auto" w:fill="auto"/>
          </w:tcPr>
          <w:p w14:paraId="0076F9ED" w14:textId="77777777" w:rsidR="000C065E" w:rsidRPr="00AD55AA" w:rsidRDefault="000C065E" w:rsidP="00BC1211">
            <w:r w:rsidRPr="00450B67">
              <w:t>756.2921.8685.01</w:t>
            </w:r>
          </w:p>
        </w:tc>
        <w:tc>
          <w:tcPr>
            <w:tcW w:w="1288" w:type="dxa"/>
            <w:shd w:val="clear" w:color="auto" w:fill="CCC0D9" w:themeFill="accent4" w:themeFillTint="66"/>
          </w:tcPr>
          <w:p w14:paraId="6F5E99C4" w14:textId="77777777" w:rsidR="000C065E" w:rsidRPr="00AD55AA" w:rsidRDefault="000C065E" w:rsidP="00BC1211">
            <w:r>
              <w:t>CFB</w:t>
            </w:r>
          </w:p>
        </w:tc>
        <w:tc>
          <w:tcPr>
            <w:tcW w:w="1203" w:type="dxa"/>
            <w:shd w:val="clear" w:color="auto" w:fill="CCC0D9" w:themeFill="accent4" w:themeFillTint="66"/>
          </w:tcPr>
          <w:p w14:paraId="1B3DD58A" w14:textId="77777777" w:rsidR="000C065E" w:rsidRDefault="000C065E" w:rsidP="00BC1211">
            <w:r>
              <w:t>OP/KSK</w:t>
            </w:r>
          </w:p>
        </w:tc>
        <w:tc>
          <w:tcPr>
            <w:tcW w:w="2943" w:type="dxa"/>
            <w:shd w:val="clear" w:color="auto" w:fill="CCC0D9" w:themeFill="accent4" w:themeFillTint="66"/>
          </w:tcPr>
          <w:p w14:paraId="3FE8476B" w14:textId="67B04F73" w:rsidR="000C065E" w:rsidRDefault="00A55561" w:rsidP="00BC1211">
            <w:r w:rsidRPr="00A55561">
              <w:t>patrick.buser@vtg.admin.ch</w:t>
            </w:r>
          </w:p>
        </w:tc>
      </w:tr>
      <w:tr w:rsidR="000C065E" w:rsidRPr="00425370" w14:paraId="511D639E" w14:textId="4D08B367" w:rsidTr="002C4DF5">
        <w:tc>
          <w:tcPr>
            <w:tcW w:w="1735" w:type="dxa"/>
            <w:shd w:val="clear" w:color="auto" w:fill="F2DBDB" w:themeFill="accent2" w:themeFillTint="33"/>
          </w:tcPr>
          <w:p w14:paraId="48C75D8F" w14:textId="77777777" w:rsidR="000C065E" w:rsidRPr="00425370" w:rsidRDefault="000C065E" w:rsidP="00BC1211">
            <w:r w:rsidRPr="00425370">
              <w:t>D</w:t>
            </w:r>
            <w:r w:rsidRPr="00CF51EC">
              <w:t>usse</w:t>
            </w:r>
            <w:r w:rsidRPr="00425370">
              <w:t>x Gérald</w:t>
            </w:r>
          </w:p>
        </w:tc>
        <w:tc>
          <w:tcPr>
            <w:tcW w:w="2290" w:type="dxa"/>
            <w:shd w:val="clear" w:color="auto" w:fill="auto"/>
          </w:tcPr>
          <w:p w14:paraId="235D1835" w14:textId="77777777" w:rsidR="000C065E" w:rsidRPr="00425370" w:rsidRDefault="000C065E" w:rsidP="00BC1211">
            <w:r w:rsidRPr="00425370">
              <w:t>756.5484.2611.78</w:t>
            </w:r>
          </w:p>
        </w:tc>
        <w:tc>
          <w:tcPr>
            <w:tcW w:w="1288" w:type="dxa"/>
            <w:shd w:val="clear" w:color="auto" w:fill="F2DBDB" w:themeFill="accent2" w:themeFillTint="33"/>
          </w:tcPr>
          <w:p w14:paraId="45767A40" w14:textId="77777777" w:rsidR="000C065E" w:rsidRPr="00425370" w:rsidRDefault="000C065E" w:rsidP="00BC1211">
            <w:r>
              <w:t>Stab LVb Log</w:t>
            </w:r>
          </w:p>
        </w:tc>
        <w:tc>
          <w:tcPr>
            <w:tcW w:w="1203" w:type="dxa"/>
            <w:shd w:val="clear" w:color="auto" w:fill="F2DBDB" w:themeFill="accent2" w:themeFillTint="33"/>
          </w:tcPr>
          <w:p w14:paraId="6D3CD0A6" w14:textId="77777777" w:rsidR="000C065E" w:rsidRPr="00425370" w:rsidRDefault="000C065E" w:rsidP="00BC1211">
            <w:r w:rsidRPr="00425370">
              <w:t>LVb LOG</w:t>
            </w:r>
          </w:p>
        </w:tc>
        <w:tc>
          <w:tcPr>
            <w:tcW w:w="2943" w:type="dxa"/>
            <w:shd w:val="clear" w:color="auto" w:fill="F2DBDB" w:themeFill="accent2" w:themeFillTint="33"/>
          </w:tcPr>
          <w:p w14:paraId="61D766F5" w14:textId="38CF5F87" w:rsidR="000C065E" w:rsidRPr="00425370" w:rsidRDefault="007A671D" w:rsidP="00BC1211">
            <w:r w:rsidRPr="007A671D">
              <w:t>Gerald.Dussex@vtg.admin.ch</w:t>
            </w:r>
          </w:p>
        </w:tc>
      </w:tr>
      <w:tr w:rsidR="000C065E" w:rsidRPr="00425370" w14:paraId="34FB36F7" w14:textId="1F95BE77" w:rsidTr="002C4DF5">
        <w:tc>
          <w:tcPr>
            <w:tcW w:w="1735" w:type="dxa"/>
            <w:shd w:val="clear" w:color="auto" w:fill="F2DBDB" w:themeFill="accent2" w:themeFillTint="33"/>
          </w:tcPr>
          <w:p w14:paraId="529F3E18" w14:textId="55A5769D" w:rsidR="000C065E" w:rsidRPr="00425370" w:rsidRDefault="000C065E" w:rsidP="00A031AB">
            <w:r w:rsidRPr="00CF51EC">
              <w:rPr>
                <w:shd w:val="clear" w:color="auto" w:fill="FFFF00"/>
              </w:rPr>
              <w:t>Blättler Boris (S</w:t>
            </w:r>
            <w:r w:rsidRPr="00CF51EC">
              <w:t>tv)</w:t>
            </w:r>
          </w:p>
        </w:tc>
        <w:tc>
          <w:tcPr>
            <w:tcW w:w="2290" w:type="dxa"/>
            <w:shd w:val="clear" w:color="auto" w:fill="auto"/>
          </w:tcPr>
          <w:p w14:paraId="421E0D77" w14:textId="4BAB06E7" w:rsidR="000C065E" w:rsidRPr="00425370" w:rsidRDefault="000C065E" w:rsidP="00A031AB">
            <w:r w:rsidRPr="00361C4B">
              <w:t>756.4447.3366.01</w:t>
            </w:r>
          </w:p>
        </w:tc>
        <w:tc>
          <w:tcPr>
            <w:tcW w:w="1288" w:type="dxa"/>
            <w:shd w:val="clear" w:color="auto" w:fill="F2DBDB" w:themeFill="accent2" w:themeFillTint="33"/>
          </w:tcPr>
          <w:p w14:paraId="15F7538B" w14:textId="7B34B304" w:rsidR="000C065E" w:rsidRDefault="000C065E" w:rsidP="00A031AB">
            <w:r>
              <w:t>Stab LVb Log</w:t>
            </w:r>
          </w:p>
        </w:tc>
        <w:tc>
          <w:tcPr>
            <w:tcW w:w="1203" w:type="dxa"/>
            <w:shd w:val="clear" w:color="auto" w:fill="F2DBDB" w:themeFill="accent2" w:themeFillTint="33"/>
          </w:tcPr>
          <w:p w14:paraId="4C4CAFA5" w14:textId="2FC49E42" w:rsidR="000C065E" w:rsidRPr="00425370" w:rsidRDefault="000C065E" w:rsidP="00A031AB">
            <w:r w:rsidRPr="00425370">
              <w:t>LVb LOG</w:t>
            </w:r>
          </w:p>
        </w:tc>
        <w:tc>
          <w:tcPr>
            <w:tcW w:w="2943" w:type="dxa"/>
            <w:shd w:val="clear" w:color="auto" w:fill="F2DBDB" w:themeFill="accent2" w:themeFillTint="33"/>
          </w:tcPr>
          <w:p w14:paraId="4EB89F91" w14:textId="1B92661D" w:rsidR="000C065E" w:rsidRPr="00425370" w:rsidRDefault="007A671D" w:rsidP="00A031AB">
            <w:r w:rsidRPr="007A671D">
              <w:t>Boris.Blaettler@vtg.admin.ch</w:t>
            </w:r>
          </w:p>
        </w:tc>
      </w:tr>
      <w:tr w:rsidR="000C065E" w:rsidRPr="00425370" w14:paraId="4D114CC0" w14:textId="1BCE4A54" w:rsidTr="002C4DF5">
        <w:tc>
          <w:tcPr>
            <w:tcW w:w="1735" w:type="dxa"/>
            <w:shd w:val="clear" w:color="auto" w:fill="F2DBDB" w:themeFill="accent2" w:themeFillTint="33"/>
          </w:tcPr>
          <w:p w14:paraId="6F839337" w14:textId="77777777" w:rsidR="000C065E" w:rsidRPr="00425370" w:rsidRDefault="000C065E" w:rsidP="00A031AB">
            <w:r w:rsidRPr="00425370">
              <w:t>Böckli Heidi</w:t>
            </w:r>
          </w:p>
        </w:tc>
        <w:tc>
          <w:tcPr>
            <w:tcW w:w="2290" w:type="dxa"/>
            <w:shd w:val="clear" w:color="auto" w:fill="auto"/>
          </w:tcPr>
          <w:p w14:paraId="25B3979F" w14:textId="77777777" w:rsidR="000C065E" w:rsidRPr="00425370" w:rsidRDefault="000C065E" w:rsidP="00A031AB">
            <w:r w:rsidRPr="00425370">
              <w:t>756.9249.1718.63</w:t>
            </w:r>
          </w:p>
        </w:tc>
        <w:tc>
          <w:tcPr>
            <w:tcW w:w="1288" w:type="dxa"/>
            <w:shd w:val="clear" w:color="auto" w:fill="F2DBDB" w:themeFill="accent2" w:themeFillTint="33"/>
          </w:tcPr>
          <w:p w14:paraId="75CC854D" w14:textId="77777777" w:rsidR="000C065E" w:rsidRPr="00425370" w:rsidRDefault="000C065E" w:rsidP="00A031AB">
            <w:r w:rsidRPr="00E773F8">
              <w:t>Spit S 41</w:t>
            </w:r>
          </w:p>
        </w:tc>
        <w:tc>
          <w:tcPr>
            <w:tcW w:w="1203" w:type="dxa"/>
            <w:shd w:val="clear" w:color="auto" w:fill="F2DBDB" w:themeFill="accent2" w:themeFillTint="33"/>
          </w:tcPr>
          <w:p w14:paraId="4222D34F" w14:textId="77777777" w:rsidR="000C065E" w:rsidRPr="00425370" w:rsidRDefault="000C065E" w:rsidP="00A031AB">
            <w:r w:rsidRPr="00425370">
              <w:t>LVb LOG</w:t>
            </w:r>
          </w:p>
        </w:tc>
        <w:tc>
          <w:tcPr>
            <w:tcW w:w="2943" w:type="dxa"/>
            <w:shd w:val="clear" w:color="auto" w:fill="F2DBDB" w:themeFill="accent2" w:themeFillTint="33"/>
          </w:tcPr>
          <w:p w14:paraId="54064B63" w14:textId="604CEA2D" w:rsidR="000C065E" w:rsidRPr="00425370" w:rsidRDefault="007A671D" w:rsidP="00A031AB">
            <w:r w:rsidRPr="007A671D">
              <w:t>Heidi.Boeckli@vtg.admin.ch</w:t>
            </w:r>
          </w:p>
        </w:tc>
      </w:tr>
      <w:tr w:rsidR="000C065E" w:rsidRPr="00425370" w14:paraId="406DFD6F" w14:textId="1086EAC3" w:rsidTr="002C4DF5">
        <w:tc>
          <w:tcPr>
            <w:tcW w:w="1735" w:type="dxa"/>
            <w:shd w:val="clear" w:color="auto" w:fill="F2DBDB" w:themeFill="accent2" w:themeFillTint="33"/>
          </w:tcPr>
          <w:p w14:paraId="6519327C" w14:textId="55E68C81" w:rsidR="000C065E" w:rsidRPr="00425370" w:rsidRDefault="000C065E" w:rsidP="00A031AB">
            <w:r>
              <w:t>Schmutz Beat (Stv)</w:t>
            </w:r>
          </w:p>
        </w:tc>
        <w:tc>
          <w:tcPr>
            <w:tcW w:w="2290" w:type="dxa"/>
            <w:shd w:val="clear" w:color="auto" w:fill="auto"/>
          </w:tcPr>
          <w:p w14:paraId="12B2A3C1" w14:textId="5CBD70E5" w:rsidR="000C065E" w:rsidRPr="00425370" w:rsidRDefault="000C065E" w:rsidP="00A031AB">
            <w:r w:rsidRPr="00361C4B">
              <w:t>756.4697.3999.20</w:t>
            </w:r>
          </w:p>
        </w:tc>
        <w:tc>
          <w:tcPr>
            <w:tcW w:w="1288" w:type="dxa"/>
            <w:shd w:val="clear" w:color="auto" w:fill="F2DBDB" w:themeFill="accent2" w:themeFillTint="33"/>
          </w:tcPr>
          <w:p w14:paraId="6A40DB62" w14:textId="6AA0E358" w:rsidR="000C065E" w:rsidRPr="00E773F8" w:rsidRDefault="000C065E" w:rsidP="00A031AB">
            <w:r w:rsidRPr="00E773F8">
              <w:t>Spit S 41</w:t>
            </w:r>
          </w:p>
        </w:tc>
        <w:tc>
          <w:tcPr>
            <w:tcW w:w="1203" w:type="dxa"/>
            <w:shd w:val="clear" w:color="auto" w:fill="F2DBDB" w:themeFill="accent2" w:themeFillTint="33"/>
          </w:tcPr>
          <w:p w14:paraId="552D2840" w14:textId="393EA539" w:rsidR="000C065E" w:rsidRPr="00425370" w:rsidRDefault="000C065E" w:rsidP="00A031AB">
            <w:r w:rsidRPr="00425370">
              <w:t>LVb LOG</w:t>
            </w:r>
          </w:p>
        </w:tc>
        <w:tc>
          <w:tcPr>
            <w:tcW w:w="2943" w:type="dxa"/>
            <w:shd w:val="clear" w:color="auto" w:fill="F2DBDB" w:themeFill="accent2" w:themeFillTint="33"/>
          </w:tcPr>
          <w:p w14:paraId="22E8ED7E" w14:textId="7EEFA6D5" w:rsidR="000C065E" w:rsidRPr="00425370" w:rsidRDefault="007A671D" w:rsidP="00A031AB">
            <w:r w:rsidRPr="007A671D">
              <w:t>Beat.Schmutz@vtg.admin.ch</w:t>
            </w:r>
          </w:p>
        </w:tc>
      </w:tr>
      <w:tr w:rsidR="000C065E" w:rsidRPr="00425370" w14:paraId="42F9B53C" w14:textId="5CEBCC85" w:rsidTr="002C4DF5">
        <w:tc>
          <w:tcPr>
            <w:tcW w:w="1735" w:type="dxa"/>
            <w:shd w:val="clear" w:color="auto" w:fill="F2DBDB" w:themeFill="accent2" w:themeFillTint="33"/>
          </w:tcPr>
          <w:p w14:paraId="2BBA2D6E" w14:textId="77777777" w:rsidR="000C065E" w:rsidRPr="00425370" w:rsidRDefault="000C065E" w:rsidP="00A031AB">
            <w:r>
              <w:t>Ciseri Mauro</w:t>
            </w:r>
          </w:p>
        </w:tc>
        <w:tc>
          <w:tcPr>
            <w:tcW w:w="2290" w:type="dxa"/>
            <w:shd w:val="clear" w:color="auto" w:fill="auto"/>
          </w:tcPr>
          <w:p w14:paraId="206D99F9" w14:textId="77777777" w:rsidR="000C065E" w:rsidRPr="00425370" w:rsidRDefault="000C065E" w:rsidP="00A031AB">
            <w:r w:rsidRPr="00E773F8">
              <w:t>756.9161.1826.64</w:t>
            </w:r>
          </w:p>
        </w:tc>
        <w:tc>
          <w:tcPr>
            <w:tcW w:w="1288" w:type="dxa"/>
            <w:shd w:val="clear" w:color="auto" w:fill="F2DBDB" w:themeFill="accent2" w:themeFillTint="33"/>
          </w:tcPr>
          <w:p w14:paraId="27B8A419" w14:textId="77777777" w:rsidR="000C065E" w:rsidRPr="00425370" w:rsidRDefault="000C065E" w:rsidP="00A031AB">
            <w:r>
              <w:t>San S 42</w:t>
            </w:r>
          </w:p>
        </w:tc>
        <w:tc>
          <w:tcPr>
            <w:tcW w:w="1203" w:type="dxa"/>
            <w:shd w:val="clear" w:color="auto" w:fill="F2DBDB" w:themeFill="accent2" w:themeFillTint="33"/>
          </w:tcPr>
          <w:p w14:paraId="717C2739" w14:textId="77777777" w:rsidR="000C065E" w:rsidRPr="00425370" w:rsidRDefault="000C065E" w:rsidP="00A031AB">
            <w:r w:rsidRPr="00425370">
              <w:t>LVb LOG</w:t>
            </w:r>
          </w:p>
        </w:tc>
        <w:tc>
          <w:tcPr>
            <w:tcW w:w="2943" w:type="dxa"/>
            <w:shd w:val="clear" w:color="auto" w:fill="F2DBDB" w:themeFill="accent2" w:themeFillTint="33"/>
          </w:tcPr>
          <w:p w14:paraId="5D11EAAC" w14:textId="3886D2E1" w:rsidR="000C065E" w:rsidRPr="00425370" w:rsidRDefault="007A671D" w:rsidP="00A031AB">
            <w:r w:rsidRPr="007A671D">
              <w:t>Mauro.Ciseri@vtg.admin.ch</w:t>
            </w:r>
          </w:p>
        </w:tc>
      </w:tr>
      <w:tr w:rsidR="000C065E" w:rsidRPr="00425370" w14:paraId="3C3A80D3" w14:textId="1364B8F4" w:rsidTr="002C4DF5">
        <w:tc>
          <w:tcPr>
            <w:tcW w:w="1735" w:type="dxa"/>
            <w:shd w:val="clear" w:color="auto" w:fill="F2DBDB" w:themeFill="accent2" w:themeFillTint="33"/>
          </w:tcPr>
          <w:p w14:paraId="5A9BBE2E" w14:textId="65517234" w:rsidR="000C065E" w:rsidRDefault="000C065E" w:rsidP="00A031AB">
            <w:r>
              <w:t>Dariz Michele</w:t>
            </w:r>
          </w:p>
        </w:tc>
        <w:tc>
          <w:tcPr>
            <w:tcW w:w="2290" w:type="dxa"/>
            <w:shd w:val="clear" w:color="auto" w:fill="auto"/>
          </w:tcPr>
          <w:p w14:paraId="23DBC108" w14:textId="00971AA6" w:rsidR="000C065E" w:rsidRPr="00E773F8" w:rsidRDefault="000C065E" w:rsidP="00A031AB">
            <w:r w:rsidRPr="00361C4B">
              <w:t>756.5487.1838.11</w:t>
            </w:r>
          </w:p>
        </w:tc>
        <w:tc>
          <w:tcPr>
            <w:tcW w:w="1288" w:type="dxa"/>
            <w:shd w:val="clear" w:color="auto" w:fill="F2DBDB" w:themeFill="accent2" w:themeFillTint="33"/>
          </w:tcPr>
          <w:p w14:paraId="40890CF9" w14:textId="3FE5F90B" w:rsidR="000C065E" w:rsidRDefault="000C065E" w:rsidP="00A031AB">
            <w:r>
              <w:t>San S 42</w:t>
            </w:r>
          </w:p>
        </w:tc>
        <w:tc>
          <w:tcPr>
            <w:tcW w:w="1203" w:type="dxa"/>
            <w:shd w:val="clear" w:color="auto" w:fill="F2DBDB" w:themeFill="accent2" w:themeFillTint="33"/>
          </w:tcPr>
          <w:p w14:paraId="64C387B8" w14:textId="748FF150" w:rsidR="000C065E" w:rsidRPr="00425370" w:rsidRDefault="000C065E" w:rsidP="00A031AB">
            <w:r w:rsidRPr="00425370">
              <w:t>LVb LOG</w:t>
            </w:r>
          </w:p>
        </w:tc>
        <w:tc>
          <w:tcPr>
            <w:tcW w:w="2943" w:type="dxa"/>
            <w:shd w:val="clear" w:color="auto" w:fill="F2DBDB" w:themeFill="accent2" w:themeFillTint="33"/>
          </w:tcPr>
          <w:p w14:paraId="1A1834C5" w14:textId="3E5955E8" w:rsidR="000C065E" w:rsidRPr="00425370" w:rsidRDefault="007A671D" w:rsidP="00A031AB">
            <w:r w:rsidRPr="007A671D">
              <w:t>Michele.Dariz@vtg.admin.ch</w:t>
            </w:r>
          </w:p>
        </w:tc>
      </w:tr>
      <w:tr w:rsidR="000C065E" w:rsidRPr="00425370" w14:paraId="10E10A68" w14:textId="2DAD3206" w:rsidTr="002C4DF5">
        <w:tc>
          <w:tcPr>
            <w:tcW w:w="1735" w:type="dxa"/>
            <w:shd w:val="clear" w:color="auto" w:fill="F2DBDB" w:themeFill="accent2" w:themeFillTint="33"/>
          </w:tcPr>
          <w:p w14:paraId="00AA9EA2" w14:textId="77777777" w:rsidR="000C065E" w:rsidRPr="00425370" w:rsidRDefault="000C065E" w:rsidP="00A031AB">
            <w:r>
              <w:t>Peschutter Tamara</w:t>
            </w:r>
          </w:p>
        </w:tc>
        <w:tc>
          <w:tcPr>
            <w:tcW w:w="2290" w:type="dxa"/>
            <w:shd w:val="clear" w:color="auto" w:fill="auto"/>
          </w:tcPr>
          <w:p w14:paraId="2C946C8B" w14:textId="77777777" w:rsidR="000C065E" w:rsidRPr="00425370" w:rsidRDefault="000C065E" w:rsidP="00A031AB">
            <w:r w:rsidRPr="00361C4B">
              <w:t>756.0209.1542.30</w:t>
            </w:r>
          </w:p>
        </w:tc>
        <w:tc>
          <w:tcPr>
            <w:tcW w:w="1288" w:type="dxa"/>
            <w:shd w:val="clear" w:color="auto" w:fill="F2DBDB" w:themeFill="accent2" w:themeFillTint="33"/>
          </w:tcPr>
          <w:p w14:paraId="5514D31C" w14:textId="77777777" w:rsidR="000C065E" w:rsidRPr="00425370" w:rsidRDefault="000C065E" w:rsidP="00A031AB">
            <w:r>
              <w:t>Ih S 43</w:t>
            </w:r>
          </w:p>
        </w:tc>
        <w:tc>
          <w:tcPr>
            <w:tcW w:w="1203" w:type="dxa"/>
            <w:shd w:val="clear" w:color="auto" w:fill="F2DBDB" w:themeFill="accent2" w:themeFillTint="33"/>
          </w:tcPr>
          <w:p w14:paraId="1AF3AA82" w14:textId="77777777" w:rsidR="000C065E" w:rsidRPr="00425370" w:rsidRDefault="000C065E" w:rsidP="00A031AB">
            <w:r w:rsidRPr="00425370">
              <w:t>LVb LOG</w:t>
            </w:r>
          </w:p>
        </w:tc>
        <w:tc>
          <w:tcPr>
            <w:tcW w:w="2943" w:type="dxa"/>
            <w:shd w:val="clear" w:color="auto" w:fill="F2DBDB" w:themeFill="accent2" w:themeFillTint="33"/>
          </w:tcPr>
          <w:p w14:paraId="6864DC74" w14:textId="4F0D5205" w:rsidR="000C065E" w:rsidRPr="00425370" w:rsidRDefault="007A671D" w:rsidP="00A031AB">
            <w:r w:rsidRPr="007A671D">
              <w:t>Tamara.Peschutter@vtg.admin.ch</w:t>
            </w:r>
          </w:p>
        </w:tc>
      </w:tr>
      <w:tr w:rsidR="000C065E" w:rsidRPr="00425370" w14:paraId="57AA7DA2" w14:textId="006A4AE7" w:rsidTr="002C4DF5">
        <w:tc>
          <w:tcPr>
            <w:tcW w:w="1735" w:type="dxa"/>
            <w:shd w:val="clear" w:color="auto" w:fill="F2DBDB" w:themeFill="accent2" w:themeFillTint="33"/>
          </w:tcPr>
          <w:p w14:paraId="693D35F9" w14:textId="7E6680DD" w:rsidR="000C065E" w:rsidRDefault="000C065E" w:rsidP="00A031AB">
            <w:r w:rsidRPr="00662E0B">
              <w:rPr>
                <w:shd w:val="clear" w:color="auto" w:fill="FFFF00"/>
              </w:rPr>
              <w:t>Christeler</w:t>
            </w:r>
            <w:r w:rsidRPr="00662E0B">
              <w:rPr>
                <w:shd w:val="clear" w:color="auto" w:fill="F2DBDB" w:themeFill="accent2" w:themeFillTint="33"/>
              </w:rPr>
              <w:t xml:space="preserve"> </w:t>
            </w:r>
            <w:r w:rsidRPr="00662E0B">
              <w:rPr>
                <w:shd w:val="clear" w:color="auto" w:fill="FFFF00"/>
              </w:rPr>
              <w:t>Simon</w:t>
            </w:r>
            <w:r w:rsidRPr="00662E0B">
              <w:t xml:space="preserve"> (Stv)</w:t>
            </w:r>
          </w:p>
        </w:tc>
        <w:tc>
          <w:tcPr>
            <w:tcW w:w="2290" w:type="dxa"/>
            <w:shd w:val="clear" w:color="auto" w:fill="auto"/>
          </w:tcPr>
          <w:p w14:paraId="6C4C8691" w14:textId="1BE27E43" w:rsidR="000C065E" w:rsidRPr="00361C4B" w:rsidRDefault="000C065E" w:rsidP="00A031AB">
            <w:r w:rsidRPr="00361C4B">
              <w:t>756.7214.4725.88</w:t>
            </w:r>
          </w:p>
        </w:tc>
        <w:tc>
          <w:tcPr>
            <w:tcW w:w="1288" w:type="dxa"/>
            <w:shd w:val="clear" w:color="auto" w:fill="F2DBDB" w:themeFill="accent2" w:themeFillTint="33"/>
          </w:tcPr>
          <w:p w14:paraId="4ED36535" w14:textId="5B12A1EF" w:rsidR="000C065E" w:rsidRDefault="000C065E" w:rsidP="00A031AB">
            <w:r>
              <w:t>Ih S 43</w:t>
            </w:r>
          </w:p>
        </w:tc>
        <w:tc>
          <w:tcPr>
            <w:tcW w:w="1203" w:type="dxa"/>
            <w:shd w:val="clear" w:color="auto" w:fill="F2DBDB" w:themeFill="accent2" w:themeFillTint="33"/>
          </w:tcPr>
          <w:p w14:paraId="1EDE77E6" w14:textId="74DB469B" w:rsidR="000C065E" w:rsidRPr="00425370" w:rsidRDefault="000C065E" w:rsidP="00A031AB">
            <w:r w:rsidRPr="00425370">
              <w:t>LVb LOG</w:t>
            </w:r>
          </w:p>
        </w:tc>
        <w:tc>
          <w:tcPr>
            <w:tcW w:w="2943" w:type="dxa"/>
            <w:shd w:val="clear" w:color="auto" w:fill="F2DBDB" w:themeFill="accent2" w:themeFillTint="33"/>
          </w:tcPr>
          <w:p w14:paraId="08C81D98" w14:textId="18BC8508" w:rsidR="000C065E" w:rsidRPr="00425370" w:rsidRDefault="007A671D" w:rsidP="00A031AB">
            <w:r w:rsidRPr="007A671D">
              <w:t>Simon.Christeler@vtg.admin.ch</w:t>
            </w:r>
          </w:p>
        </w:tc>
      </w:tr>
      <w:tr w:rsidR="000C065E" w:rsidRPr="00425370" w14:paraId="7DBAB78E" w14:textId="00240101" w:rsidTr="002C4DF5">
        <w:tc>
          <w:tcPr>
            <w:tcW w:w="1735" w:type="dxa"/>
            <w:shd w:val="clear" w:color="auto" w:fill="F2DBDB" w:themeFill="accent2" w:themeFillTint="33"/>
          </w:tcPr>
          <w:p w14:paraId="2458EEB5" w14:textId="77777777" w:rsidR="000C065E" w:rsidRPr="00425370" w:rsidRDefault="000C065E" w:rsidP="00A031AB">
            <w:r>
              <w:t>Bruni Xavier</w:t>
            </w:r>
          </w:p>
        </w:tc>
        <w:tc>
          <w:tcPr>
            <w:tcW w:w="2290" w:type="dxa"/>
            <w:shd w:val="clear" w:color="auto" w:fill="auto"/>
          </w:tcPr>
          <w:p w14:paraId="02CA4EB4" w14:textId="77777777" w:rsidR="000C065E" w:rsidRPr="00425370" w:rsidRDefault="000C065E" w:rsidP="00A031AB">
            <w:r w:rsidRPr="00361C4B">
              <w:t>756.7689.9920.55</w:t>
            </w:r>
          </w:p>
        </w:tc>
        <w:tc>
          <w:tcPr>
            <w:tcW w:w="1288" w:type="dxa"/>
            <w:shd w:val="clear" w:color="auto" w:fill="F2DBDB" w:themeFill="accent2" w:themeFillTint="33"/>
          </w:tcPr>
          <w:p w14:paraId="263A04AB" w14:textId="77777777" w:rsidR="000C065E" w:rsidRPr="00425370" w:rsidRDefault="000C065E" w:rsidP="00A031AB">
            <w:r>
              <w:t>Ns S 45</w:t>
            </w:r>
          </w:p>
        </w:tc>
        <w:tc>
          <w:tcPr>
            <w:tcW w:w="1203" w:type="dxa"/>
            <w:shd w:val="clear" w:color="auto" w:fill="F2DBDB" w:themeFill="accent2" w:themeFillTint="33"/>
          </w:tcPr>
          <w:p w14:paraId="1AD1CD39" w14:textId="77777777" w:rsidR="000C065E" w:rsidRPr="00425370" w:rsidRDefault="000C065E" w:rsidP="00A031AB">
            <w:r w:rsidRPr="00425370">
              <w:t>LVb LOG</w:t>
            </w:r>
          </w:p>
        </w:tc>
        <w:tc>
          <w:tcPr>
            <w:tcW w:w="2943" w:type="dxa"/>
            <w:shd w:val="clear" w:color="auto" w:fill="F2DBDB" w:themeFill="accent2" w:themeFillTint="33"/>
          </w:tcPr>
          <w:p w14:paraId="0047257F" w14:textId="5568A2D5" w:rsidR="000C065E" w:rsidRPr="00425370" w:rsidRDefault="007A671D" w:rsidP="00A031AB">
            <w:r w:rsidRPr="007A671D">
              <w:t>Xavier.Bruni@vtg.admin.ch</w:t>
            </w:r>
          </w:p>
        </w:tc>
      </w:tr>
      <w:tr w:rsidR="000C065E" w:rsidRPr="00425370" w14:paraId="4C4AB465" w14:textId="447635B8" w:rsidTr="002C4DF5">
        <w:tc>
          <w:tcPr>
            <w:tcW w:w="1735" w:type="dxa"/>
            <w:shd w:val="clear" w:color="auto" w:fill="F2DBDB" w:themeFill="accent2" w:themeFillTint="33"/>
          </w:tcPr>
          <w:p w14:paraId="5484644C" w14:textId="54D91F6B" w:rsidR="000C065E" w:rsidRDefault="000C065E" w:rsidP="00A031AB">
            <w:r>
              <w:lastRenderedPageBreak/>
              <w:t>Wyder Norbert (Stv)</w:t>
            </w:r>
          </w:p>
        </w:tc>
        <w:tc>
          <w:tcPr>
            <w:tcW w:w="2290" w:type="dxa"/>
            <w:shd w:val="clear" w:color="auto" w:fill="auto"/>
          </w:tcPr>
          <w:p w14:paraId="7608ACB8" w14:textId="341E5518" w:rsidR="000C065E" w:rsidRPr="00361C4B" w:rsidRDefault="000C065E" w:rsidP="00A031AB">
            <w:r w:rsidRPr="00361C4B">
              <w:t>756.1583.4566.51</w:t>
            </w:r>
          </w:p>
        </w:tc>
        <w:tc>
          <w:tcPr>
            <w:tcW w:w="1288" w:type="dxa"/>
            <w:shd w:val="clear" w:color="auto" w:fill="F2DBDB" w:themeFill="accent2" w:themeFillTint="33"/>
          </w:tcPr>
          <w:p w14:paraId="45D70B60" w14:textId="0AB336DD" w:rsidR="000C065E" w:rsidRDefault="000C065E" w:rsidP="00A031AB">
            <w:r>
              <w:t>Ns S 45</w:t>
            </w:r>
          </w:p>
        </w:tc>
        <w:tc>
          <w:tcPr>
            <w:tcW w:w="1203" w:type="dxa"/>
            <w:shd w:val="clear" w:color="auto" w:fill="F2DBDB" w:themeFill="accent2" w:themeFillTint="33"/>
          </w:tcPr>
          <w:p w14:paraId="65DC3784" w14:textId="184C7828" w:rsidR="000C065E" w:rsidRPr="00425370" w:rsidRDefault="000C065E" w:rsidP="00A031AB">
            <w:r w:rsidRPr="00425370">
              <w:t>LVb LOG</w:t>
            </w:r>
          </w:p>
        </w:tc>
        <w:tc>
          <w:tcPr>
            <w:tcW w:w="2943" w:type="dxa"/>
            <w:shd w:val="clear" w:color="auto" w:fill="F2DBDB" w:themeFill="accent2" w:themeFillTint="33"/>
          </w:tcPr>
          <w:p w14:paraId="05F7A35F" w14:textId="3B672ADF" w:rsidR="000C065E" w:rsidRPr="00425370" w:rsidRDefault="007A671D" w:rsidP="00A031AB">
            <w:r w:rsidRPr="007A671D">
              <w:t>Norbert.Wyder@vtg.admin.ch</w:t>
            </w:r>
          </w:p>
        </w:tc>
      </w:tr>
      <w:tr w:rsidR="000C065E" w:rsidRPr="00425370" w14:paraId="2E421825" w14:textId="08432D49" w:rsidTr="002C4DF5">
        <w:tc>
          <w:tcPr>
            <w:tcW w:w="1735" w:type="dxa"/>
            <w:shd w:val="clear" w:color="auto" w:fill="F2DBDB" w:themeFill="accent2" w:themeFillTint="33"/>
          </w:tcPr>
          <w:p w14:paraId="7F20B719" w14:textId="77777777" w:rsidR="000C065E" w:rsidRPr="00425370" w:rsidRDefault="000C065E" w:rsidP="00A031AB">
            <w:r>
              <w:t>Kurmann Stefan</w:t>
            </w:r>
          </w:p>
        </w:tc>
        <w:tc>
          <w:tcPr>
            <w:tcW w:w="2290" w:type="dxa"/>
            <w:shd w:val="clear" w:color="auto" w:fill="auto"/>
          </w:tcPr>
          <w:p w14:paraId="251D254E" w14:textId="77777777" w:rsidR="000C065E" w:rsidRPr="00425370" w:rsidRDefault="000C065E" w:rsidP="00A031AB">
            <w:r w:rsidRPr="00361C4B">
              <w:t>756.4106.6403.39</w:t>
            </w:r>
          </w:p>
        </w:tc>
        <w:tc>
          <w:tcPr>
            <w:tcW w:w="1288" w:type="dxa"/>
            <w:shd w:val="clear" w:color="auto" w:fill="F2DBDB" w:themeFill="accent2" w:themeFillTint="33"/>
          </w:tcPr>
          <w:p w14:paraId="6A2CF87A" w14:textId="77777777" w:rsidR="000C065E" w:rsidRPr="00425370" w:rsidRDefault="000C065E" w:rsidP="00A031AB">
            <w:r>
              <w:t>K Zen Vet D u AT 46</w:t>
            </w:r>
          </w:p>
        </w:tc>
        <w:tc>
          <w:tcPr>
            <w:tcW w:w="1203" w:type="dxa"/>
            <w:shd w:val="clear" w:color="auto" w:fill="F2DBDB" w:themeFill="accent2" w:themeFillTint="33"/>
          </w:tcPr>
          <w:p w14:paraId="5A4543AD" w14:textId="77777777" w:rsidR="000C065E" w:rsidRPr="00425370" w:rsidRDefault="000C065E" w:rsidP="00A031AB">
            <w:r w:rsidRPr="00425370">
              <w:t>LVb LOG</w:t>
            </w:r>
          </w:p>
        </w:tc>
        <w:tc>
          <w:tcPr>
            <w:tcW w:w="2943" w:type="dxa"/>
            <w:shd w:val="clear" w:color="auto" w:fill="F2DBDB" w:themeFill="accent2" w:themeFillTint="33"/>
          </w:tcPr>
          <w:p w14:paraId="142CFEB9" w14:textId="64A24A39" w:rsidR="000C065E" w:rsidRPr="00425370" w:rsidRDefault="007A671D" w:rsidP="007A671D">
            <w:r w:rsidRPr="007A671D">
              <w:t>Stefan.Kurmann@vtg.admin.ch</w:t>
            </w:r>
          </w:p>
        </w:tc>
      </w:tr>
      <w:tr w:rsidR="000C065E" w:rsidRPr="00425370" w14:paraId="2A330980" w14:textId="1D34B156" w:rsidTr="002C4DF5">
        <w:tc>
          <w:tcPr>
            <w:tcW w:w="1735" w:type="dxa"/>
            <w:shd w:val="clear" w:color="auto" w:fill="F2DBDB" w:themeFill="accent2" w:themeFillTint="33"/>
          </w:tcPr>
          <w:p w14:paraId="2A74A79D" w14:textId="3B509D22" w:rsidR="000C065E" w:rsidRDefault="000C065E" w:rsidP="00A031AB">
            <w:r w:rsidRPr="00AF2D41">
              <w:rPr>
                <w:shd w:val="clear" w:color="auto" w:fill="FFFF00"/>
              </w:rPr>
              <w:t>Criscione Salvino</w:t>
            </w:r>
            <w:r>
              <w:t xml:space="preserve"> (Stv)</w:t>
            </w:r>
          </w:p>
        </w:tc>
        <w:tc>
          <w:tcPr>
            <w:tcW w:w="2290" w:type="dxa"/>
            <w:shd w:val="clear" w:color="auto" w:fill="auto"/>
          </w:tcPr>
          <w:p w14:paraId="584EE955" w14:textId="50C8AEDB" w:rsidR="000C065E" w:rsidRPr="00361C4B" w:rsidRDefault="000C065E" w:rsidP="00A031AB">
            <w:r w:rsidRPr="00361C4B">
              <w:t>756.9898.3334.38</w:t>
            </w:r>
          </w:p>
        </w:tc>
        <w:tc>
          <w:tcPr>
            <w:tcW w:w="1288" w:type="dxa"/>
            <w:shd w:val="clear" w:color="auto" w:fill="F2DBDB" w:themeFill="accent2" w:themeFillTint="33"/>
          </w:tcPr>
          <w:p w14:paraId="665A3DAA" w14:textId="3DE8E4B2" w:rsidR="000C065E" w:rsidRDefault="000C065E" w:rsidP="00A031AB">
            <w:r>
              <w:t>K Zen Vet D u AT 46</w:t>
            </w:r>
          </w:p>
        </w:tc>
        <w:tc>
          <w:tcPr>
            <w:tcW w:w="1203" w:type="dxa"/>
            <w:shd w:val="clear" w:color="auto" w:fill="F2DBDB" w:themeFill="accent2" w:themeFillTint="33"/>
          </w:tcPr>
          <w:p w14:paraId="2EFC9028" w14:textId="2A9A520A" w:rsidR="000C065E" w:rsidRPr="00425370" w:rsidRDefault="000C065E" w:rsidP="00A031AB">
            <w:r w:rsidRPr="00425370">
              <w:t>LVb LOG</w:t>
            </w:r>
          </w:p>
        </w:tc>
        <w:tc>
          <w:tcPr>
            <w:tcW w:w="2943" w:type="dxa"/>
            <w:shd w:val="clear" w:color="auto" w:fill="F2DBDB" w:themeFill="accent2" w:themeFillTint="33"/>
          </w:tcPr>
          <w:p w14:paraId="0983F794" w14:textId="3C1AC211" w:rsidR="000C065E" w:rsidRPr="00425370" w:rsidRDefault="007A671D" w:rsidP="00A031AB">
            <w:r w:rsidRPr="007A671D">
              <w:t>Salvino.Criscione@vtg.admin.ch</w:t>
            </w:r>
          </w:p>
        </w:tc>
      </w:tr>
      <w:tr w:rsidR="000C065E" w:rsidRPr="00425370" w14:paraId="2E6F59DE" w14:textId="26BD993F" w:rsidTr="002C4DF5">
        <w:tc>
          <w:tcPr>
            <w:tcW w:w="1735" w:type="dxa"/>
            <w:shd w:val="clear" w:color="auto" w:fill="F2DBDB" w:themeFill="accent2" w:themeFillTint="33"/>
          </w:tcPr>
          <w:p w14:paraId="38A5042E" w14:textId="172DB946" w:rsidR="000C065E" w:rsidRPr="00425370" w:rsidRDefault="000C065E" w:rsidP="00A031AB">
            <w:r>
              <w:t>Clément Karl-Heinz</w:t>
            </w:r>
          </w:p>
        </w:tc>
        <w:tc>
          <w:tcPr>
            <w:tcW w:w="2290" w:type="dxa"/>
            <w:shd w:val="clear" w:color="auto" w:fill="auto"/>
          </w:tcPr>
          <w:p w14:paraId="2D9E3027" w14:textId="77777777" w:rsidR="000C065E" w:rsidRPr="00425370" w:rsidRDefault="000C065E" w:rsidP="00A031AB">
            <w:r w:rsidRPr="00361C4B">
              <w:t>756.2895.6820.80</w:t>
            </w:r>
          </w:p>
        </w:tc>
        <w:tc>
          <w:tcPr>
            <w:tcW w:w="1288" w:type="dxa"/>
            <w:shd w:val="clear" w:color="auto" w:fill="F2DBDB" w:themeFill="accent2" w:themeFillTint="33"/>
          </w:tcPr>
          <w:p w14:paraId="28AA2109" w14:textId="77777777" w:rsidR="000C065E" w:rsidRPr="00425370" w:rsidRDefault="000C065E" w:rsidP="00A031AB">
            <w:r>
              <w:t>VT S 47</w:t>
            </w:r>
          </w:p>
        </w:tc>
        <w:tc>
          <w:tcPr>
            <w:tcW w:w="1203" w:type="dxa"/>
            <w:shd w:val="clear" w:color="auto" w:fill="F2DBDB" w:themeFill="accent2" w:themeFillTint="33"/>
          </w:tcPr>
          <w:p w14:paraId="21C21A15" w14:textId="77777777" w:rsidR="000C065E" w:rsidRPr="00425370" w:rsidRDefault="000C065E" w:rsidP="00A031AB">
            <w:r w:rsidRPr="00425370">
              <w:t>LVb LOG</w:t>
            </w:r>
          </w:p>
        </w:tc>
        <w:tc>
          <w:tcPr>
            <w:tcW w:w="2943" w:type="dxa"/>
            <w:shd w:val="clear" w:color="auto" w:fill="F2DBDB" w:themeFill="accent2" w:themeFillTint="33"/>
          </w:tcPr>
          <w:p w14:paraId="52ACCD5E" w14:textId="2ED91472" w:rsidR="000C065E" w:rsidRPr="00425370" w:rsidRDefault="007A671D" w:rsidP="007A671D">
            <w:r w:rsidRPr="007A671D">
              <w:t>Karl-Heinz.Clement@vtg.admin.ch</w:t>
            </w:r>
          </w:p>
        </w:tc>
      </w:tr>
      <w:tr w:rsidR="000C065E" w:rsidRPr="00425370" w14:paraId="124B8DDF" w14:textId="4A4F73ED" w:rsidTr="002C4DF5">
        <w:tc>
          <w:tcPr>
            <w:tcW w:w="1735" w:type="dxa"/>
            <w:shd w:val="clear" w:color="auto" w:fill="F2DBDB" w:themeFill="accent2" w:themeFillTint="33"/>
          </w:tcPr>
          <w:p w14:paraId="734C7860" w14:textId="1DE64801" w:rsidR="000C065E" w:rsidRDefault="000C065E" w:rsidP="00A031AB">
            <w:r>
              <w:t>De Cristofaro Gilbert (Stv)</w:t>
            </w:r>
          </w:p>
        </w:tc>
        <w:tc>
          <w:tcPr>
            <w:tcW w:w="2290" w:type="dxa"/>
            <w:shd w:val="clear" w:color="auto" w:fill="auto"/>
          </w:tcPr>
          <w:p w14:paraId="57B2FDB3" w14:textId="1FC5EA64" w:rsidR="000C065E" w:rsidRPr="00361C4B" w:rsidRDefault="000C065E" w:rsidP="00A031AB">
            <w:r w:rsidRPr="00361C4B">
              <w:t>756.4412.2863.99</w:t>
            </w:r>
          </w:p>
        </w:tc>
        <w:tc>
          <w:tcPr>
            <w:tcW w:w="1288" w:type="dxa"/>
            <w:shd w:val="clear" w:color="auto" w:fill="F2DBDB" w:themeFill="accent2" w:themeFillTint="33"/>
          </w:tcPr>
          <w:p w14:paraId="08BB9B91" w14:textId="06BDD420" w:rsidR="000C065E" w:rsidRDefault="000C065E" w:rsidP="00A031AB">
            <w:r>
              <w:t>VT S 47</w:t>
            </w:r>
          </w:p>
        </w:tc>
        <w:tc>
          <w:tcPr>
            <w:tcW w:w="1203" w:type="dxa"/>
            <w:shd w:val="clear" w:color="auto" w:fill="F2DBDB" w:themeFill="accent2" w:themeFillTint="33"/>
          </w:tcPr>
          <w:p w14:paraId="204BAD7E" w14:textId="3B7F8247" w:rsidR="000C065E" w:rsidRPr="00425370" w:rsidRDefault="000C065E" w:rsidP="00A031AB">
            <w:r w:rsidRPr="00425370">
              <w:t>LVb LOG</w:t>
            </w:r>
          </w:p>
        </w:tc>
        <w:tc>
          <w:tcPr>
            <w:tcW w:w="2943" w:type="dxa"/>
            <w:shd w:val="clear" w:color="auto" w:fill="F2DBDB" w:themeFill="accent2" w:themeFillTint="33"/>
          </w:tcPr>
          <w:p w14:paraId="651F30B3" w14:textId="7A3CC4F3" w:rsidR="000C065E" w:rsidRPr="00425370" w:rsidRDefault="007A671D" w:rsidP="00A031AB">
            <w:r w:rsidRPr="007A671D">
              <w:t>Gilbert.DeCristofaro@vtg.admin.ch</w:t>
            </w:r>
          </w:p>
        </w:tc>
      </w:tr>
      <w:tr w:rsidR="000C065E" w:rsidRPr="00425370" w14:paraId="354F99C9" w14:textId="789C288D" w:rsidTr="002C4DF5">
        <w:tc>
          <w:tcPr>
            <w:tcW w:w="1735" w:type="dxa"/>
            <w:shd w:val="clear" w:color="auto" w:fill="F2DBDB" w:themeFill="accent2" w:themeFillTint="33"/>
          </w:tcPr>
          <w:p w14:paraId="00D76302" w14:textId="77777777" w:rsidR="000C065E" w:rsidRPr="00425370" w:rsidRDefault="000C065E" w:rsidP="00A031AB">
            <w:r>
              <w:t>Chaabane Leila</w:t>
            </w:r>
          </w:p>
        </w:tc>
        <w:tc>
          <w:tcPr>
            <w:tcW w:w="2290" w:type="dxa"/>
            <w:shd w:val="clear" w:color="auto" w:fill="auto"/>
          </w:tcPr>
          <w:p w14:paraId="61FDF088" w14:textId="77777777" w:rsidR="000C065E" w:rsidRPr="00425370" w:rsidRDefault="000C065E" w:rsidP="00A031AB">
            <w:r w:rsidRPr="00361C4B">
              <w:t>756.0399.2790.27</w:t>
            </w:r>
          </w:p>
        </w:tc>
        <w:tc>
          <w:tcPr>
            <w:tcW w:w="1288" w:type="dxa"/>
            <w:shd w:val="clear" w:color="auto" w:fill="F2DBDB" w:themeFill="accent2" w:themeFillTint="33"/>
          </w:tcPr>
          <w:p w14:paraId="66018312" w14:textId="77777777" w:rsidR="000C065E" w:rsidRPr="00425370" w:rsidRDefault="000C065E" w:rsidP="00A031AB">
            <w:r>
              <w:t>Ausb Zen Vpf 48</w:t>
            </w:r>
          </w:p>
        </w:tc>
        <w:tc>
          <w:tcPr>
            <w:tcW w:w="1203" w:type="dxa"/>
            <w:shd w:val="clear" w:color="auto" w:fill="F2DBDB" w:themeFill="accent2" w:themeFillTint="33"/>
          </w:tcPr>
          <w:p w14:paraId="630E43E5" w14:textId="77777777" w:rsidR="000C065E" w:rsidRPr="00425370" w:rsidRDefault="000C065E" w:rsidP="00A031AB">
            <w:r w:rsidRPr="00425370">
              <w:t>LVb LOG</w:t>
            </w:r>
          </w:p>
        </w:tc>
        <w:tc>
          <w:tcPr>
            <w:tcW w:w="2943" w:type="dxa"/>
            <w:shd w:val="clear" w:color="auto" w:fill="F2DBDB" w:themeFill="accent2" w:themeFillTint="33"/>
          </w:tcPr>
          <w:p w14:paraId="19CCAE26" w14:textId="7AC14003" w:rsidR="000C065E" w:rsidRPr="00425370" w:rsidRDefault="006B07DD" w:rsidP="00A031AB">
            <w:hyperlink r:id="rId11" w:history="1">
              <w:r w:rsidR="007A671D" w:rsidRPr="006C6558">
                <w:rPr>
                  <w:rStyle w:val="Hyperlink"/>
                </w:rPr>
                <w:t>Leila.Chaabane@vtg.admin.ch</w:t>
              </w:r>
            </w:hyperlink>
          </w:p>
        </w:tc>
      </w:tr>
      <w:tr w:rsidR="000C065E" w:rsidRPr="00425370" w14:paraId="2B860FC1" w14:textId="5C41A445" w:rsidTr="002C4DF5">
        <w:tc>
          <w:tcPr>
            <w:tcW w:w="1735" w:type="dxa"/>
            <w:shd w:val="clear" w:color="auto" w:fill="F2DBDB" w:themeFill="accent2" w:themeFillTint="33"/>
          </w:tcPr>
          <w:p w14:paraId="49CB7595" w14:textId="0BA9947A" w:rsidR="000C065E" w:rsidRDefault="000C065E" w:rsidP="00A031AB">
            <w:r>
              <w:t>Frautschi Bernhard (Stv)</w:t>
            </w:r>
          </w:p>
        </w:tc>
        <w:tc>
          <w:tcPr>
            <w:tcW w:w="2290" w:type="dxa"/>
            <w:shd w:val="clear" w:color="auto" w:fill="auto"/>
          </w:tcPr>
          <w:p w14:paraId="1D6AAC7F" w14:textId="07882115" w:rsidR="000C065E" w:rsidRPr="00361C4B" w:rsidRDefault="000C065E" w:rsidP="00A031AB">
            <w:r w:rsidRPr="00361C4B">
              <w:t>756.1167.4902.93</w:t>
            </w:r>
          </w:p>
        </w:tc>
        <w:tc>
          <w:tcPr>
            <w:tcW w:w="1288" w:type="dxa"/>
            <w:shd w:val="clear" w:color="auto" w:fill="F2DBDB" w:themeFill="accent2" w:themeFillTint="33"/>
          </w:tcPr>
          <w:p w14:paraId="20685609" w14:textId="0C69E2EC" w:rsidR="000C065E" w:rsidRPr="00425370" w:rsidRDefault="000C065E" w:rsidP="00A031AB">
            <w:r>
              <w:t>Ausb Zen Vpf 48</w:t>
            </w:r>
          </w:p>
        </w:tc>
        <w:tc>
          <w:tcPr>
            <w:tcW w:w="1203" w:type="dxa"/>
            <w:shd w:val="clear" w:color="auto" w:fill="F2DBDB" w:themeFill="accent2" w:themeFillTint="33"/>
          </w:tcPr>
          <w:p w14:paraId="15CBA345" w14:textId="77777777" w:rsidR="000C065E" w:rsidRDefault="000C065E" w:rsidP="00A031AB">
            <w:r w:rsidRPr="00425370">
              <w:t>LVb LOG</w:t>
            </w:r>
          </w:p>
          <w:p w14:paraId="5DB95F33" w14:textId="5DA17328" w:rsidR="000C065E" w:rsidRPr="00425370" w:rsidRDefault="000C065E" w:rsidP="00A031AB"/>
        </w:tc>
        <w:tc>
          <w:tcPr>
            <w:tcW w:w="2943" w:type="dxa"/>
            <w:shd w:val="clear" w:color="auto" w:fill="F2DBDB" w:themeFill="accent2" w:themeFillTint="33"/>
          </w:tcPr>
          <w:p w14:paraId="5D47DB4F" w14:textId="18E92776" w:rsidR="007A671D" w:rsidRPr="00425370" w:rsidRDefault="007A671D" w:rsidP="00A031AB">
            <w:r w:rsidRPr="007A671D">
              <w:t>Bernhard.Frautschi@vtg.admin.ch</w:t>
            </w:r>
          </w:p>
        </w:tc>
      </w:tr>
      <w:tr w:rsidR="000C065E" w:rsidRPr="00425370" w14:paraId="0C0591D8" w14:textId="28B54349" w:rsidTr="002C4DF5">
        <w:tc>
          <w:tcPr>
            <w:tcW w:w="1735" w:type="dxa"/>
            <w:shd w:val="clear" w:color="auto" w:fill="95B3D7" w:themeFill="accent1" w:themeFillTint="99"/>
          </w:tcPr>
          <w:p w14:paraId="43C0E632" w14:textId="77777777" w:rsidR="000C065E" w:rsidRPr="00425370" w:rsidRDefault="000C065E" w:rsidP="00A031AB">
            <w:r w:rsidRPr="00425370">
              <w:t>Marco Curà</w:t>
            </w:r>
          </w:p>
        </w:tc>
        <w:tc>
          <w:tcPr>
            <w:tcW w:w="2290" w:type="dxa"/>
            <w:shd w:val="clear" w:color="auto" w:fill="FFFFFF" w:themeFill="background1"/>
          </w:tcPr>
          <w:p w14:paraId="5A4BEBFF" w14:textId="77777777" w:rsidR="000C065E" w:rsidRPr="00425370" w:rsidRDefault="000C065E" w:rsidP="00A031AB">
            <w:r w:rsidRPr="00425370">
              <w:t>756.1793.2067.63</w:t>
            </w:r>
          </w:p>
        </w:tc>
        <w:tc>
          <w:tcPr>
            <w:tcW w:w="1288" w:type="dxa"/>
            <w:shd w:val="clear" w:color="auto" w:fill="95B3D7" w:themeFill="accent1" w:themeFillTint="99"/>
          </w:tcPr>
          <w:p w14:paraId="183E96FB" w14:textId="77777777" w:rsidR="000C065E" w:rsidRDefault="000C065E" w:rsidP="00A031AB">
            <w:r w:rsidRPr="00425370">
              <w:t>Fl S 81</w:t>
            </w:r>
          </w:p>
          <w:p w14:paraId="2DA97BB1" w14:textId="05F3A70B" w:rsidR="000C065E" w:rsidRPr="00425370" w:rsidRDefault="000C065E" w:rsidP="00A031AB">
            <w:r w:rsidRPr="0049787A">
              <w:t>Fl UOS 81</w:t>
            </w:r>
          </w:p>
        </w:tc>
        <w:tc>
          <w:tcPr>
            <w:tcW w:w="1203" w:type="dxa"/>
            <w:shd w:val="clear" w:color="auto" w:fill="95B3D7" w:themeFill="accent1" w:themeFillTint="99"/>
          </w:tcPr>
          <w:p w14:paraId="59FAF7E9" w14:textId="77777777" w:rsidR="000C065E" w:rsidRPr="00425370" w:rsidRDefault="000C065E" w:rsidP="00A031AB">
            <w:r w:rsidRPr="00425370">
              <w:t>LW</w:t>
            </w:r>
          </w:p>
        </w:tc>
        <w:tc>
          <w:tcPr>
            <w:tcW w:w="2943" w:type="dxa"/>
            <w:shd w:val="clear" w:color="auto" w:fill="95B3D7" w:themeFill="accent1" w:themeFillTint="99"/>
          </w:tcPr>
          <w:p w14:paraId="4CE31C57" w14:textId="53708C9D" w:rsidR="000C065E" w:rsidRPr="00425370" w:rsidRDefault="000C065E" w:rsidP="00A031AB">
            <w:r w:rsidRPr="000C065E">
              <w:t>Marco.Cura@vtg.admin.ch</w:t>
            </w:r>
          </w:p>
        </w:tc>
      </w:tr>
      <w:tr w:rsidR="000C065E" w:rsidRPr="00425370" w14:paraId="743812E0" w14:textId="3FC300C2" w:rsidTr="002C4DF5">
        <w:tc>
          <w:tcPr>
            <w:tcW w:w="1735" w:type="dxa"/>
            <w:shd w:val="clear" w:color="auto" w:fill="95B3D7" w:themeFill="accent1" w:themeFillTint="99"/>
          </w:tcPr>
          <w:p w14:paraId="4CB8CA09" w14:textId="77777777" w:rsidR="000C065E" w:rsidRPr="00425370" w:rsidRDefault="000C065E" w:rsidP="00A031AB">
            <w:r w:rsidRPr="00425370">
              <w:t>Jordan Stucker (Stv)</w:t>
            </w:r>
          </w:p>
        </w:tc>
        <w:tc>
          <w:tcPr>
            <w:tcW w:w="2290" w:type="dxa"/>
            <w:shd w:val="clear" w:color="auto" w:fill="FFFFFF" w:themeFill="background1"/>
          </w:tcPr>
          <w:p w14:paraId="682B8872" w14:textId="77777777" w:rsidR="000C065E" w:rsidRPr="00425370" w:rsidRDefault="000C065E" w:rsidP="00A031AB">
            <w:r w:rsidRPr="00425370">
              <w:t>756.5988.6423.29</w:t>
            </w:r>
          </w:p>
        </w:tc>
        <w:tc>
          <w:tcPr>
            <w:tcW w:w="1288" w:type="dxa"/>
            <w:shd w:val="clear" w:color="auto" w:fill="95B3D7" w:themeFill="accent1" w:themeFillTint="99"/>
          </w:tcPr>
          <w:p w14:paraId="671A841A" w14:textId="77777777" w:rsidR="000C065E" w:rsidRDefault="000C065E" w:rsidP="00A031AB">
            <w:r w:rsidRPr="00425370">
              <w:t>Fl S 81</w:t>
            </w:r>
          </w:p>
          <w:p w14:paraId="691E5AB3" w14:textId="521C0CAC" w:rsidR="000C065E" w:rsidRPr="00425370" w:rsidRDefault="000C065E" w:rsidP="00A031AB">
            <w:r w:rsidRPr="0049787A">
              <w:t>Fl UOS 81</w:t>
            </w:r>
          </w:p>
        </w:tc>
        <w:tc>
          <w:tcPr>
            <w:tcW w:w="1203" w:type="dxa"/>
            <w:shd w:val="clear" w:color="auto" w:fill="95B3D7" w:themeFill="accent1" w:themeFillTint="99"/>
          </w:tcPr>
          <w:p w14:paraId="4C8A6456" w14:textId="77777777" w:rsidR="000C065E" w:rsidRPr="00425370" w:rsidRDefault="000C065E" w:rsidP="00A031AB">
            <w:r w:rsidRPr="00425370">
              <w:t>LW</w:t>
            </w:r>
          </w:p>
        </w:tc>
        <w:tc>
          <w:tcPr>
            <w:tcW w:w="2943" w:type="dxa"/>
            <w:shd w:val="clear" w:color="auto" w:fill="95B3D7" w:themeFill="accent1" w:themeFillTint="99"/>
          </w:tcPr>
          <w:p w14:paraId="3700F36F" w14:textId="77D34455" w:rsidR="000C065E" w:rsidRPr="00425370" w:rsidRDefault="000C065E" w:rsidP="00A031AB">
            <w:r w:rsidRPr="000C065E">
              <w:t>Jordan.Stucker@vtg.admin.ch</w:t>
            </w:r>
          </w:p>
        </w:tc>
      </w:tr>
      <w:tr w:rsidR="000C065E" w:rsidRPr="00425370" w14:paraId="6349D758" w14:textId="3A87C4D0" w:rsidTr="002C4DF5">
        <w:tc>
          <w:tcPr>
            <w:tcW w:w="1735" w:type="dxa"/>
            <w:shd w:val="clear" w:color="auto" w:fill="95B3D7" w:themeFill="accent1" w:themeFillTint="99"/>
          </w:tcPr>
          <w:p w14:paraId="26392133" w14:textId="77777777" w:rsidR="000C065E" w:rsidRPr="00425370" w:rsidRDefault="000C065E" w:rsidP="00A031AB">
            <w:r w:rsidRPr="00425370">
              <w:t>Hasan Parag</w:t>
            </w:r>
          </w:p>
        </w:tc>
        <w:tc>
          <w:tcPr>
            <w:tcW w:w="2290" w:type="dxa"/>
            <w:shd w:val="clear" w:color="auto" w:fill="FFFFFF" w:themeFill="background1"/>
          </w:tcPr>
          <w:p w14:paraId="78BB64E2" w14:textId="77777777" w:rsidR="000C065E" w:rsidRPr="00425370" w:rsidRDefault="000C065E" w:rsidP="00A031AB">
            <w:r w:rsidRPr="00425370">
              <w:t>756.0083.9482.46</w:t>
            </w:r>
          </w:p>
        </w:tc>
        <w:tc>
          <w:tcPr>
            <w:tcW w:w="1288" w:type="dxa"/>
            <w:shd w:val="clear" w:color="auto" w:fill="95B3D7" w:themeFill="accent1" w:themeFillTint="99"/>
          </w:tcPr>
          <w:p w14:paraId="21A8318D" w14:textId="77777777" w:rsidR="000C065E" w:rsidRDefault="000C065E" w:rsidP="00A031AB">
            <w:r w:rsidRPr="002810FF">
              <w:t>LW Na RS 82</w:t>
            </w:r>
          </w:p>
          <w:p w14:paraId="481A3D9E" w14:textId="70DF447B" w:rsidR="000C065E" w:rsidRPr="00425370" w:rsidRDefault="000C065E" w:rsidP="00A031AB">
            <w:r w:rsidRPr="00956C87">
              <w:t>LW Na UOS 82</w:t>
            </w:r>
          </w:p>
        </w:tc>
        <w:tc>
          <w:tcPr>
            <w:tcW w:w="1203" w:type="dxa"/>
            <w:shd w:val="clear" w:color="auto" w:fill="95B3D7" w:themeFill="accent1" w:themeFillTint="99"/>
          </w:tcPr>
          <w:p w14:paraId="31BAB8A1" w14:textId="77777777" w:rsidR="000C065E" w:rsidRPr="00425370" w:rsidRDefault="000C065E" w:rsidP="00A031AB">
            <w:r w:rsidRPr="00425370">
              <w:t>LW</w:t>
            </w:r>
          </w:p>
        </w:tc>
        <w:tc>
          <w:tcPr>
            <w:tcW w:w="2943" w:type="dxa"/>
            <w:shd w:val="clear" w:color="auto" w:fill="95B3D7" w:themeFill="accent1" w:themeFillTint="99"/>
          </w:tcPr>
          <w:p w14:paraId="05963117" w14:textId="64E93E24" w:rsidR="000C065E" w:rsidRPr="00425370" w:rsidRDefault="000C065E" w:rsidP="00A031AB">
            <w:r w:rsidRPr="000C065E">
              <w:t>Hasan.Parag@vtg.admin.ch</w:t>
            </w:r>
          </w:p>
        </w:tc>
      </w:tr>
      <w:tr w:rsidR="000C065E" w:rsidRPr="00425370" w14:paraId="092616CA" w14:textId="6DE5E471" w:rsidTr="002C4DF5">
        <w:tc>
          <w:tcPr>
            <w:tcW w:w="1735" w:type="dxa"/>
            <w:shd w:val="clear" w:color="auto" w:fill="95B3D7" w:themeFill="accent1" w:themeFillTint="99"/>
          </w:tcPr>
          <w:p w14:paraId="3A3FDB17" w14:textId="13A6D044" w:rsidR="000C065E" w:rsidRPr="00425370" w:rsidRDefault="000C065E" w:rsidP="00A031AB">
            <w:r>
              <w:t xml:space="preserve">Stefan </w:t>
            </w:r>
            <w:r w:rsidRPr="002810FF">
              <w:t>Schafroth</w:t>
            </w:r>
          </w:p>
        </w:tc>
        <w:tc>
          <w:tcPr>
            <w:tcW w:w="2290" w:type="dxa"/>
            <w:shd w:val="clear" w:color="auto" w:fill="FFFFFF" w:themeFill="background1"/>
          </w:tcPr>
          <w:p w14:paraId="3EC4D08E" w14:textId="2B49183E" w:rsidR="000C065E" w:rsidRPr="00425370" w:rsidRDefault="000C065E" w:rsidP="00A031AB">
            <w:r w:rsidRPr="002810FF">
              <w:t>756.1647.8413.31</w:t>
            </w:r>
          </w:p>
        </w:tc>
        <w:tc>
          <w:tcPr>
            <w:tcW w:w="1288" w:type="dxa"/>
            <w:shd w:val="clear" w:color="auto" w:fill="95B3D7" w:themeFill="accent1" w:themeFillTint="99"/>
          </w:tcPr>
          <w:p w14:paraId="3AA51F17" w14:textId="71078D3D" w:rsidR="000C065E" w:rsidRDefault="000C065E" w:rsidP="00A031AB">
            <w:r w:rsidRPr="00956C87">
              <w:t>LW Na RS 82</w:t>
            </w:r>
          </w:p>
          <w:p w14:paraId="1F81B134" w14:textId="7A80CF7E" w:rsidR="000C065E" w:rsidRPr="00425370" w:rsidRDefault="000C065E" w:rsidP="00A031AB">
            <w:r w:rsidRPr="002810FF">
              <w:t>LW Na UOS 82</w:t>
            </w:r>
          </w:p>
        </w:tc>
        <w:tc>
          <w:tcPr>
            <w:tcW w:w="1203" w:type="dxa"/>
            <w:shd w:val="clear" w:color="auto" w:fill="95B3D7" w:themeFill="accent1" w:themeFillTint="99"/>
          </w:tcPr>
          <w:p w14:paraId="4D77D4A8" w14:textId="034A1198" w:rsidR="000C065E" w:rsidRPr="00425370" w:rsidRDefault="000C065E" w:rsidP="00A031AB">
            <w:r w:rsidRPr="002810FF">
              <w:t>LW</w:t>
            </w:r>
          </w:p>
        </w:tc>
        <w:tc>
          <w:tcPr>
            <w:tcW w:w="2943" w:type="dxa"/>
            <w:shd w:val="clear" w:color="auto" w:fill="95B3D7" w:themeFill="accent1" w:themeFillTint="99"/>
          </w:tcPr>
          <w:p w14:paraId="2779BFE2" w14:textId="6451DB53" w:rsidR="000C065E" w:rsidRPr="002810FF" w:rsidRDefault="000C065E" w:rsidP="00A031AB">
            <w:r w:rsidRPr="000C065E">
              <w:t>Stephan.Schafroth@vtg.admin.ch</w:t>
            </w:r>
          </w:p>
        </w:tc>
      </w:tr>
      <w:tr w:rsidR="007A671D" w:rsidRPr="00425370" w14:paraId="7EAB4F8C" w14:textId="77777777" w:rsidTr="002C4DF5">
        <w:tc>
          <w:tcPr>
            <w:tcW w:w="1735" w:type="dxa"/>
            <w:shd w:val="clear" w:color="auto" w:fill="95B3D7" w:themeFill="accent1" w:themeFillTint="99"/>
          </w:tcPr>
          <w:p w14:paraId="01A8FC08" w14:textId="79733D7B" w:rsidR="007A671D" w:rsidRDefault="007A671D" w:rsidP="007A671D">
            <w:r>
              <w:rPr>
                <w:rFonts w:eastAsia="Times New Roman"/>
                <w:lang w:val="en-US"/>
              </w:rPr>
              <w:t>Mathias Mettler</w:t>
            </w:r>
          </w:p>
        </w:tc>
        <w:tc>
          <w:tcPr>
            <w:tcW w:w="2290" w:type="dxa"/>
            <w:shd w:val="clear" w:color="auto" w:fill="FFFFFF" w:themeFill="background1"/>
          </w:tcPr>
          <w:p w14:paraId="4AD9717C" w14:textId="41B182EE" w:rsidR="007A671D" w:rsidRPr="002810FF" w:rsidRDefault="007A671D" w:rsidP="007A671D">
            <w:r>
              <w:rPr>
                <w:rFonts w:eastAsia="Times New Roman"/>
                <w:lang w:val="en-US"/>
              </w:rPr>
              <w:t>756.6796.5797.84</w:t>
            </w:r>
          </w:p>
        </w:tc>
        <w:tc>
          <w:tcPr>
            <w:tcW w:w="1288" w:type="dxa"/>
            <w:shd w:val="clear" w:color="auto" w:fill="95B3D7" w:themeFill="accent1" w:themeFillTint="99"/>
          </w:tcPr>
          <w:p w14:paraId="2F674CF2" w14:textId="77777777" w:rsidR="007A671D" w:rsidRDefault="007A671D" w:rsidP="007A671D">
            <w:r w:rsidRPr="00956C87">
              <w:t>LW Na RS 82</w:t>
            </w:r>
          </w:p>
          <w:p w14:paraId="12E36CD4" w14:textId="28FF9B1C" w:rsidR="007A671D" w:rsidRPr="00956C87" w:rsidRDefault="007A671D" w:rsidP="007A671D">
            <w:r w:rsidRPr="002810FF">
              <w:t>LW Na UOS 82</w:t>
            </w:r>
          </w:p>
        </w:tc>
        <w:tc>
          <w:tcPr>
            <w:tcW w:w="1203" w:type="dxa"/>
            <w:shd w:val="clear" w:color="auto" w:fill="95B3D7" w:themeFill="accent1" w:themeFillTint="99"/>
          </w:tcPr>
          <w:p w14:paraId="39D2CA99" w14:textId="1EFEE418" w:rsidR="007A671D" w:rsidRPr="002810FF" w:rsidRDefault="007A671D" w:rsidP="007A671D">
            <w:r>
              <w:t>LW</w:t>
            </w:r>
          </w:p>
        </w:tc>
        <w:tc>
          <w:tcPr>
            <w:tcW w:w="2943" w:type="dxa"/>
            <w:shd w:val="clear" w:color="auto" w:fill="95B3D7" w:themeFill="accent1" w:themeFillTint="99"/>
          </w:tcPr>
          <w:p w14:paraId="66B3114B" w14:textId="7B83726B" w:rsidR="007A671D" w:rsidRPr="000C065E" w:rsidRDefault="007A671D" w:rsidP="007A671D">
            <w:r w:rsidRPr="007A671D">
              <w:t>Matthias.Mettler@vtg.admin.ch</w:t>
            </w:r>
          </w:p>
        </w:tc>
      </w:tr>
      <w:tr w:rsidR="007A671D" w:rsidRPr="00425370" w14:paraId="3B04DF81" w14:textId="04C30C42" w:rsidTr="002C4DF5">
        <w:tc>
          <w:tcPr>
            <w:tcW w:w="1735" w:type="dxa"/>
            <w:shd w:val="clear" w:color="auto" w:fill="95B3D7" w:themeFill="accent1" w:themeFillTint="99"/>
          </w:tcPr>
          <w:p w14:paraId="22D74986" w14:textId="77777777" w:rsidR="007A671D" w:rsidRPr="00425370" w:rsidRDefault="007A671D" w:rsidP="007A671D">
            <w:r w:rsidRPr="00425370">
              <w:t>Amir Rahhal</w:t>
            </w:r>
          </w:p>
        </w:tc>
        <w:tc>
          <w:tcPr>
            <w:tcW w:w="2290" w:type="dxa"/>
            <w:shd w:val="clear" w:color="auto" w:fill="FFFFFF" w:themeFill="background1"/>
          </w:tcPr>
          <w:p w14:paraId="382C6B81" w14:textId="2148C9DD" w:rsidR="007A671D" w:rsidRPr="00425370" w:rsidRDefault="007A671D" w:rsidP="007A671D">
            <w:r w:rsidRPr="000C065E">
              <w:t>756.0317.8209.28</w:t>
            </w:r>
          </w:p>
        </w:tc>
        <w:tc>
          <w:tcPr>
            <w:tcW w:w="1288" w:type="dxa"/>
            <w:shd w:val="clear" w:color="auto" w:fill="95B3D7" w:themeFill="accent1" w:themeFillTint="99"/>
          </w:tcPr>
          <w:p w14:paraId="1B24F4D4" w14:textId="378AE8F6" w:rsidR="007A671D" w:rsidRPr="00425370" w:rsidRDefault="007A671D" w:rsidP="007A671D">
            <w:r w:rsidRPr="0049787A">
              <w:t>Fl Br 31</w:t>
            </w:r>
          </w:p>
        </w:tc>
        <w:tc>
          <w:tcPr>
            <w:tcW w:w="1203" w:type="dxa"/>
            <w:shd w:val="clear" w:color="auto" w:fill="95B3D7" w:themeFill="accent1" w:themeFillTint="99"/>
          </w:tcPr>
          <w:p w14:paraId="73D12EFF" w14:textId="77777777" w:rsidR="007A671D" w:rsidRPr="00425370" w:rsidRDefault="007A671D" w:rsidP="007A671D">
            <w:r w:rsidRPr="00425370">
              <w:t>LW</w:t>
            </w:r>
          </w:p>
        </w:tc>
        <w:tc>
          <w:tcPr>
            <w:tcW w:w="2943" w:type="dxa"/>
            <w:shd w:val="clear" w:color="auto" w:fill="95B3D7" w:themeFill="accent1" w:themeFillTint="99"/>
          </w:tcPr>
          <w:p w14:paraId="49B9FA92" w14:textId="33A9C834" w:rsidR="007A671D" w:rsidRPr="00425370" w:rsidRDefault="007A671D" w:rsidP="007A671D">
            <w:r w:rsidRPr="000C065E">
              <w:t>Amir.Rahhal@vtg.admin.ch</w:t>
            </w:r>
          </w:p>
        </w:tc>
      </w:tr>
      <w:tr w:rsidR="00CA4913" w:rsidRPr="00425370" w14:paraId="4F58B9CD" w14:textId="77777777" w:rsidTr="00066CCA">
        <w:tc>
          <w:tcPr>
            <w:tcW w:w="1735" w:type="dxa"/>
            <w:shd w:val="clear" w:color="auto" w:fill="95B3D7" w:themeFill="accent1" w:themeFillTint="99"/>
          </w:tcPr>
          <w:p w14:paraId="4A0C42D7" w14:textId="3040DE82" w:rsidR="00CA4913" w:rsidRPr="00425370" w:rsidRDefault="00CA4913" w:rsidP="00CA4913">
            <w:r w:rsidRPr="00425370">
              <w:t>Walker Milo</w:t>
            </w:r>
          </w:p>
        </w:tc>
        <w:tc>
          <w:tcPr>
            <w:tcW w:w="2290" w:type="dxa"/>
            <w:shd w:val="clear" w:color="auto" w:fill="FFFFFF" w:themeFill="background1"/>
          </w:tcPr>
          <w:p w14:paraId="536CFF0E" w14:textId="6286ECF2" w:rsidR="00CA4913" w:rsidRPr="000C065E" w:rsidRDefault="00CA4913" w:rsidP="00CA4913">
            <w:r w:rsidRPr="00425370">
              <w:t>756.4816.1850.07</w:t>
            </w:r>
          </w:p>
        </w:tc>
        <w:tc>
          <w:tcPr>
            <w:tcW w:w="1288" w:type="dxa"/>
            <w:shd w:val="clear" w:color="auto" w:fill="95B3D7" w:themeFill="accent1" w:themeFillTint="99"/>
          </w:tcPr>
          <w:p w14:paraId="1781AAD5" w14:textId="6D3CE092" w:rsidR="00CA4913" w:rsidRPr="0049787A" w:rsidRDefault="00CA4913" w:rsidP="00CA4913">
            <w:r>
              <w:t>BODLUV Br 33</w:t>
            </w:r>
          </w:p>
        </w:tc>
        <w:tc>
          <w:tcPr>
            <w:tcW w:w="1203" w:type="dxa"/>
            <w:shd w:val="clear" w:color="auto" w:fill="95B3D7" w:themeFill="accent1" w:themeFillTint="99"/>
          </w:tcPr>
          <w:p w14:paraId="648372B0" w14:textId="53802704" w:rsidR="00CA4913" w:rsidRPr="00425370" w:rsidRDefault="00CA4913" w:rsidP="00CA4913">
            <w:r>
              <w:t>LW</w:t>
            </w:r>
          </w:p>
        </w:tc>
        <w:tc>
          <w:tcPr>
            <w:tcW w:w="2943" w:type="dxa"/>
            <w:shd w:val="clear" w:color="auto" w:fill="95B3D7" w:themeFill="accent1" w:themeFillTint="99"/>
          </w:tcPr>
          <w:p w14:paraId="21D3A474" w14:textId="7665A688" w:rsidR="00CA4913" w:rsidRPr="000C065E" w:rsidRDefault="00CA4913" w:rsidP="00CA4913">
            <w:r w:rsidRPr="00353045">
              <w:rPr>
                <w:bCs/>
              </w:rPr>
              <w:t>Milo.Walker@vtg.admin.ch</w:t>
            </w:r>
          </w:p>
        </w:tc>
      </w:tr>
      <w:tr w:rsidR="00CA4913" w:rsidRPr="00425370" w14:paraId="57842AE6" w14:textId="77777777" w:rsidTr="00066CCA">
        <w:tc>
          <w:tcPr>
            <w:tcW w:w="1735" w:type="dxa"/>
            <w:shd w:val="clear" w:color="auto" w:fill="95B3D7" w:themeFill="accent1" w:themeFillTint="99"/>
          </w:tcPr>
          <w:p w14:paraId="55E41A30" w14:textId="34B2A6B1" w:rsidR="00CA4913" w:rsidRPr="00425370" w:rsidRDefault="00CA4913" w:rsidP="00CA4913">
            <w:r w:rsidRPr="00425370">
              <w:t>Wallimann Roland</w:t>
            </w:r>
          </w:p>
        </w:tc>
        <w:tc>
          <w:tcPr>
            <w:tcW w:w="2290" w:type="dxa"/>
            <w:shd w:val="clear" w:color="auto" w:fill="FFFFFF" w:themeFill="background1"/>
          </w:tcPr>
          <w:p w14:paraId="2ACD8093" w14:textId="44B1B4BC" w:rsidR="00CA4913" w:rsidRPr="000C065E" w:rsidRDefault="00CA4913" w:rsidP="00CA4913">
            <w:r w:rsidRPr="00425370">
              <w:t>756.7471.4592.92</w:t>
            </w:r>
          </w:p>
        </w:tc>
        <w:tc>
          <w:tcPr>
            <w:tcW w:w="1288" w:type="dxa"/>
            <w:shd w:val="clear" w:color="auto" w:fill="95B3D7" w:themeFill="accent1" w:themeFillTint="99"/>
          </w:tcPr>
          <w:p w14:paraId="28CA58C7" w14:textId="706F615E" w:rsidR="00CA4913" w:rsidRPr="0049787A" w:rsidRDefault="00CA4913" w:rsidP="00CA4913">
            <w:r w:rsidRPr="00353045">
              <w:t>BODLUV Br 33</w:t>
            </w:r>
          </w:p>
        </w:tc>
        <w:tc>
          <w:tcPr>
            <w:tcW w:w="1203" w:type="dxa"/>
            <w:shd w:val="clear" w:color="auto" w:fill="95B3D7" w:themeFill="accent1" w:themeFillTint="99"/>
          </w:tcPr>
          <w:p w14:paraId="75BC87CE" w14:textId="7BF74184" w:rsidR="00CA4913" w:rsidRPr="00425370" w:rsidRDefault="00CA4913" w:rsidP="00CA4913">
            <w:r>
              <w:t>LW</w:t>
            </w:r>
          </w:p>
        </w:tc>
        <w:tc>
          <w:tcPr>
            <w:tcW w:w="2943" w:type="dxa"/>
            <w:shd w:val="clear" w:color="auto" w:fill="95B3D7" w:themeFill="accent1" w:themeFillTint="99"/>
          </w:tcPr>
          <w:p w14:paraId="5CB2EEE8" w14:textId="57995438" w:rsidR="00CA4913" w:rsidRPr="000C065E" w:rsidRDefault="00CA4913" w:rsidP="00CA4913">
            <w:r w:rsidRPr="00113B34">
              <w:t>Roland.Wallimann@vtg.admin.ch</w:t>
            </w:r>
          </w:p>
        </w:tc>
      </w:tr>
      <w:tr w:rsidR="00066CCA" w:rsidRPr="00425370" w14:paraId="19B00687" w14:textId="77777777" w:rsidTr="00066CCA">
        <w:tc>
          <w:tcPr>
            <w:tcW w:w="1735" w:type="dxa"/>
            <w:shd w:val="clear" w:color="auto" w:fill="95B3D7" w:themeFill="accent1" w:themeFillTint="99"/>
          </w:tcPr>
          <w:p w14:paraId="0E157F72" w14:textId="51B5570F" w:rsidR="00066CCA" w:rsidRPr="00425370" w:rsidRDefault="00066CCA" w:rsidP="00CA4913">
            <w:r>
              <w:t>Spizzi Alain</w:t>
            </w:r>
          </w:p>
        </w:tc>
        <w:tc>
          <w:tcPr>
            <w:tcW w:w="2290" w:type="dxa"/>
            <w:shd w:val="clear" w:color="auto" w:fill="FFFFFF" w:themeFill="background1"/>
          </w:tcPr>
          <w:p w14:paraId="69C700F1" w14:textId="784D74BC" w:rsidR="00066CCA" w:rsidRPr="00425370" w:rsidRDefault="00FB007C" w:rsidP="00CA4913">
            <w:r w:rsidRPr="00FB007C">
              <w:t>756.0668.9663.75</w:t>
            </w:r>
          </w:p>
        </w:tc>
        <w:tc>
          <w:tcPr>
            <w:tcW w:w="1288" w:type="dxa"/>
            <w:shd w:val="clear" w:color="auto" w:fill="95B3D7" w:themeFill="accent1" w:themeFillTint="99"/>
          </w:tcPr>
          <w:p w14:paraId="127C172A" w14:textId="11DD2946" w:rsidR="00066CCA" w:rsidRPr="00353045" w:rsidRDefault="00FB007C" w:rsidP="00CA4913">
            <w:r w:rsidRPr="00FB007C">
              <w:t>BODLUV Br 33</w:t>
            </w:r>
          </w:p>
        </w:tc>
        <w:tc>
          <w:tcPr>
            <w:tcW w:w="1203" w:type="dxa"/>
            <w:shd w:val="clear" w:color="auto" w:fill="95B3D7" w:themeFill="accent1" w:themeFillTint="99"/>
          </w:tcPr>
          <w:p w14:paraId="3D91522B" w14:textId="2A317028" w:rsidR="00066CCA" w:rsidRDefault="00FB007C" w:rsidP="00CA4913">
            <w:r>
              <w:t>LW</w:t>
            </w:r>
          </w:p>
        </w:tc>
        <w:tc>
          <w:tcPr>
            <w:tcW w:w="2943" w:type="dxa"/>
            <w:shd w:val="clear" w:color="auto" w:fill="95B3D7" w:themeFill="accent1" w:themeFillTint="99"/>
          </w:tcPr>
          <w:p w14:paraId="0B0A0009" w14:textId="4004B80D" w:rsidR="00066CCA" w:rsidRPr="00113B34" w:rsidRDefault="00FB007C" w:rsidP="00CA4913">
            <w:r w:rsidRPr="00FB007C">
              <w:t>Alain.Spizzi@vtg.admin.ch</w:t>
            </w:r>
          </w:p>
        </w:tc>
      </w:tr>
      <w:tr w:rsidR="00CA4913" w:rsidRPr="00425370" w14:paraId="71486D79" w14:textId="7ECE8E86" w:rsidTr="002C4DF5">
        <w:tc>
          <w:tcPr>
            <w:tcW w:w="1735" w:type="dxa"/>
            <w:shd w:val="clear" w:color="auto" w:fill="B2A1C7" w:themeFill="accent4" w:themeFillTint="99"/>
          </w:tcPr>
          <w:p w14:paraId="036880A9" w14:textId="37B7E014" w:rsidR="00CA4913" w:rsidRPr="00425370" w:rsidRDefault="00CA4913" w:rsidP="00CA4913">
            <w:r>
              <w:t>Stübi Daniel</w:t>
            </w:r>
          </w:p>
        </w:tc>
        <w:tc>
          <w:tcPr>
            <w:tcW w:w="2290" w:type="dxa"/>
            <w:shd w:val="clear" w:color="auto" w:fill="FFFFFF" w:themeFill="background1"/>
          </w:tcPr>
          <w:p w14:paraId="5B1C77E2" w14:textId="59E21BB3" w:rsidR="00CA4913" w:rsidRPr="00425370" w:rsidRDefault="00CA4913" w:rsidP="00CA4913">
            <w:r>
              <w:rPr>
                <w:rFonts w:ascii="Helvetica" w:eastAsia="Times New Roman" w:hAnsi="Helvetica"/>
                <w:color w:val="212529"/>
                <w:sz w:val="21"/>
                <w:szCs w:val="21"/>
                <w:shd w:val="clear" w:color="auto" w:fill="F9F9F9"/>
              </w:rPr>
              <w:t>756.2489.3884.28</w:t>
            </w:r>
          </w:p>
        </w:tc>
        <w:tc>
          <w:tcPr>
            <w:tcW w:w="1288" w:type="dxa"/>
            <w:shd w:val="clear" w:color="auto" w:fill="B2A1C7" w:themeFill="accent4" w:themeFillTint="99"/>
          </w:tcPr>
          <w:p w14:paraId="6E30048C" w14:textId="77777777" w:rsidR="00CA4913" w:rsidRPr="00425370" w:rsidRDefault="00CA4913" w:rsidP="00CA4913">
            <w:r w:rsidRPr="00425370">
              <w:t>G RS 73</w:t>
            </w:r>
          </w:p>
        </w:tc>
        <w:tc>
          <w:tcPr>
            <w:tcW w:w="1203" w:type="dxa"/>
            <w:shd w:val="clear" w:color="auto" w:fill="B2A1C7" w:themeFill="accent4" w:themeFillTint="99"/>
          </w:tcPr>
          <w:p w14:paraId="432B5AD5" w14:textId="77777777" w:rsidR="00CA4913" w:rsidRPr="00425370" w:rsidRDefault="00CA4913" w:rsidP="00CA4913">
            <w:r w:rsidRPr="00425370">
              <w:t>LVb GR ABC</w:t>
            </w:r>
          </w:p>
        </w:tc>
        <w:tc>
          <w:tcPr>
            <w:tcW w:w="2943" w:type="dxa"/>
            <w:shd w:val="clear" w:color="auto" w:fill="B2A1C7" w:themeFill="accent4" w:themeFillTint="99"/>
          </w:tcPr>
          <w:p w14:paraId="553EA290" w14:textId="63579299" w:rsidR="00CA4913" w:rsidRPr="00425370" w:rsidRDefault="00CA4913" w:rsidP="00CA4913">
            <w:r w:rsidRPr="000C065E">
              <w:t>Lavio.Petrassi@vtg.admin.ch</w:t>
            </w:r>
          </w:p>
        </w:tc>
      </w:tr>
      <w:tr w:rsidR="00CA4913" w:rsidRPr="00425370" w14:paraId="7493F24E" w14:textId="5EEF6021" w:rsidTr="002C4DF5">
        <w:tc>
          <w:tcPr>
            <w:tcW w:w="1735" w:type="dxa"/>
            <w:shd w:val="clear" w:color="auto" w:fill="B2A1C7" w:themeFill="accent4" w:themeFillTint="99"/>
          </w:tcPr>
          <w:p w14:paraId="029CC1D5" w14:textId="077C5201" w:rsidR="00CA4913" w:rsidRPr="00425370" w:rsidRDefault="00CA4913" w:rsidP="00CA4913">
            <w:r>
              <w:rPr>
                <w:rFonts w:eastAsia="Times New Roman" w:cs="Arial"/>
              </w:rPr>
              <w:t>Petrassi Lavio</w:t>
            </w:r>
          </w:p>
        </w:tc>
        <w:tc>
          <w:tcPr>
            <w:tcW w:w="2290" w:type="dxa"/>
            <w:shd w:val="clear" w:color="auto" w:fill="FFFFFF" w:themeFill="background1"/>
          </w:tcPr>
          <w:p w14:paraId="52C4BA0E" w14:textId="77777777" w:rsidR="00CA4913" w:rsidRPr="00425370" w:rsidRDefault="00CA4913" w:rsidP="00CA4913">
            <w:r w:rsidRPr="00425370">
              <w:t>756.0963.2089.10</w:t>
            </w:r>
          </w:p>
        </w:tc>
        <w:tc>
          <w:tcPr>
            <w:tcW w:w="1288" w:type="dxa"/>
            <w:shd w:val="clear" w:color="auto" w:fill="B2A1C7" w:themeFill="accent4" w:themeFillTint="99"/>
          </w:tcPr>
          <w:p w14:paraId="60229556" w14:textId="77777777" w:rsidR="00CA4913" w:rsidRPr="00425370" w:rsidRDefault="00CA4913" w:rsidP="00CA4913">
            <w:r w:rsidRPr="00425370">
              <w:t>G RS 73 (Stv)</w:t>
            </w:r>
          </w:p>
        </w:tc>
        <w:tc>
          <w:tcPr>
            <w:tcW w:w="1203" w:type="dxa"/>
            <w:shd w:val="clear" w:color="auto" w:fill="B2A1C7" w:themeFill="accent4" w:themeFillTint="99"/>
          </w:tcPr>
          <w:p w14:paraId="29C7E474" w14:textId="77777777" w:rsidR="00CA4913" w:rsidRPr="00425370" w:rsidRDefault="00CA4913" w:rsidP="00CA4913">
            <w:r w:rsidRPr="00425370">
              <w:t>LVb GR ABC</w:t>
            </w:r>
          </w:p>
        </w:tc>
        <w:tc>
          <w:tcPr>
            <w:tcW w:w="2943" w:type="dxa"/>
            <w:shd w:val="clear" w:color="auto" w:fill="B2A1C7" w:themeFill="accent4" w:themeFillTint="99"/>
          </w:tcPr>
          <w:p w14:paraId="2047A875" w14:textId="6978B29F" w:rsidR="00CA4913" w:rsidRPr="00425370" w:rsidRDefault="00CA4913" w:rsidP="00CA4913">
            <w:r w:rsidRPr="000C065E">
              <w:t>Baptiste.Matthey@vtg.admin.ch</w:t>
            </w:r>
          </w:p>
        </w:tc>
      </w:tr>
      <w:tr w:rsidR="00CA4913" w:rsidRPr="00425370" w14:paraId="2633F593" w14:textId="78165B81" w:rsidTr="002C4DF5">
        <w:tc>
          <w:tcPr>
            <w:tcW w:w="1735" w:type="dxa"/>
            <w:shd w:val="clear" w:color="auto" w:fill="B2A1C7" w:themeFill="accent4" w:themeFillTint="99"/>
          </w:tcPr>
          <w:p w14:paraId="6AC39511" w14:textId="1E464469" w:rsidR="00CA4913" w:rsidRPr="00425370" w:rsidRDefault="00CA4913" w:rsidP="00CA4913">
            <w:r w:rsidRPr="00A672F9">
              <w:t>Lanz Ivo Friedrich</w:t>
            </w:r>
          </w:p>
        </w:tc>
        <w:tc>
          <w:tcPr>
            <w:tcW w:w="2290" w:type="dxa"/>
            <w:shd w:val="clear" w:color="auto" w:fill="FFFFFF" w:themeFill="background1"/>
          </w:tcPr>
          <w:p w14:paraId="6C3A9B65" w14:textId="5C0F4036" w:rsidR="00CA4913" w:rsidRPr="00425370" w:rsidRDefault="00CA4913" w:rsidP="00CA4913">
            <w:r w:rsidRPr="00A672F9">
              <w:t>756.3447.9215.41</w:t>
            </w:r>
          </w:p>
        </w:tc>
        <w:tc>
          <w:tcPr>
            <w:tcW w:w="1288" w:type="dxa"/>
            <w:shd w:val="clear" w:color="auto" w:fill="B2A1C7" w:themeFill="accent4" w:themeFillTint="99"/>
          </w:tcPr>
          <w:p w14:paraId="1F6852F3" w14:textId="77777777" w:rsidR="00CA4913" w:rsidRPr="00425370" w:rsidRDefault="00CA4913" w:rsidP="00CA4913">
            <w:r w:rsidRPr="00425370">
              <w:t>Rttg RS 75</w:t>
            </w:r>
          </w:p>
        </w:tc>
        <w:tc>
          <w:tcPr>
            <w:tcW w:w="1203" w:type="dxa"/>
            <w:shd w:val="clear" w:color="auto" w:fill="B2A1C7" w:themeFill="accent4" w:themeFillTint="99"/>
          </w:tcPr>
          <w:p w14:paraId="0043056E" w14:textId="77777777" w:rsidR="00CA4913" w:rsidRPr="00425370" w:rsidRDefault="00CA4913" w:rsidP="00CA4913">
            <w:r w:rsidRPr="00425370">
              <w:t>LVb GR ABC</w:t>
            </w:r>
          </w:p>
        </w:tc>
        <w:tc>
          <w:tcPr>
            <w:tcW w:w="2943" w:type="dxa"/>
            <w:shd w:val="clear" w:color="auto" w:fill="B2A1C7" w:themeFill="accent4" w:themeFillTint="99"/>
          </w:tcPr>
          <w:p w14:paraId="0CC15D40" w14:textId="60ACA869" w:rsidR="00CA4913" w:rsidRPr="00425370" w:rsidRDefault="00CA4913" w:rsidP="00CA4913">
            <w:r w:rsidRPr="000C065E">
              <w:t>IvoFriederich.Lanz@vtg.admin.ch</w:t>
            </w:r>
          </w:p>
        </w:tc>
      </w:tr>
      <w:tr w:rsidR="00CA4913" w:rsidRPr="00425370" w14:paraId="1F42DE57" w14:textId="71231D9D" w:rsidTr="002C4DF5">
        <w:tc>
          <w:tcPr>
            <w:tcW w:w="1735" w:type="dxa"/>
            <w:shd w:val="clear" w:color="auto" w:fill="B2A1C7" w:themeFill="accent4" w:themeFillTint="99"/>
          </w:tcPr>
          <w:p w14:paraId="3260CD1D" w14:textId="77777777" w:rsidR="00CA4913" w:rsidRPr="00425370" w:rsidRDefault="00CA4913" w:rsidP="00CA4913">
            <w:r w:rsidRPr="00425370">
              <w:t>Eggenschwiler Marco</w:t>
            </w:r>
          </w:p>
        </w:tc>
        <w:tc>
          <w:tcPr>
            <w:tcW w:w="2290" w:type="dxa"/>
            <w:shd w:val="clear" w:color="auto" w:fill="FFFFFF" w:themeFill="background1"/>
          </w:tcPr>
          <w:p w14:paraId="46A9A90D" w14:textId="77777777" w:rsidR="00CA4913" w:rsidRPr="00425370" w:rsidRDefault="00CA4913" w:rsidP="00CA4913">
            <w:r w:rsidRPr="00425370">
              <w:t>756.6445.9498.38</w:t>
            </w:r>
          </w:p>
        </w:tc>
        <w:tc>
          <w:tcPr>
            <w:tcW w:w="1288" w:type="dxa"/>
            <w:shd w:val="clear" w:color="auto" w:fill="B2A1C7" w:themeFill="accent4" w:themeFillTint="99"/>
          </w:tcPr>
          <w:p w14:paraId="75C7378E" w14:textId="77777777" w:rsidR="00CA4913" w:rsidRPr="00425370" w:rsidRDefault="00CA4913" w:rsidP="00CA4913">
            <w:r w:rsidRPr="00425370">
              <w:t>Rttg RS 75 (Stv)</w:t>
            </w:r>
          </w:p>
        </w:tc>
        <w:tc>
          <w:tcPr>
            <w:tcW w:w="1203" w:type="dxa"/>
            <w:shd w:val="clear" w:color="auto" w:fill="B2A1C7" w:themeFill="accent4" w:themeFillTint="99"/>
          </w:tcPr>
          <w:p w14:paraId="76AB28A3" w14:textId="77777777" w:rsidR="00CA4913" w:rsidRPr="00425370" w:rsidRDefault="00CA4913" w:rsidP="00CA4913">
            <w:r w:rsidRPr="00425370">
              <w:t>LVb GR</w:t>
            </w:r>
            <w:r w:rsidRPr="00425370">
              <w:br/>
              <w:t>ABC</w:t>
            </w:r>
          </w:p>
        </w:tc>
        <w:tc>
          <w:tcPr>
            <w:tcW w:w="2943" w:type="dxa"/>
            <w:shd w:val="clear" w:color="auto" w:fill="B2A1C7" w:themeFill="accent4" w:themeFillTint="99"/>
          </w:tcPr>
          <w:p w14:paraId="6B34072B" w14:textId="27D4E356" w:rsidR="00CA4913" w:rsidRPr="00425370" w:rsidRDefault="00CA4913" w:rsidP="00CA4913">
            <w:r w:rsidRPr="000C065E">
              <w:t>Marco.Eggenschwiler@vtg.admin.ch</w:t>
            </w:r>
          </w:p>
        </w:tc>
      </w:tr>
      <w:tr w:rsidR="00CA4913" w:rsidRPr="00425370" w14:paraId="5FE6153F" w14:textId="4603F5A1" w:rsidTr="002C4DF5">
        <w:tc>
          <w:tcPr>
            <w:tcW w:w="1735" w:type="dxa"/>
            <w:shd w:val="clear" w:color="auto" w:fill="B2A1C7" w:themeFill="accent4" w:themeFillTint="99"/>
          </w:tcPr>
          <w:p w14:paraId="63588373" w14:textId="5ABA71A4" w:rsidR="00CA4913" w:rsidRPr="00425370" w:rsidRDefault="00CA4913" w:rsidP="00CA4913">
            <w:r>
              <w:rPr>
                <w:rFonts w:eastAsia="Times New Roman" w:cs="Arial"/>
              </w:rPr>
              <w:t>Schibli Lukas Markus Peter</w:t>
            </w:r>
          </w:p>
        </w:tc>
        <w:tc>
          <w:tcPr>
            <w:tcW w:w="2290" w:type="dxa"/>
            <w:shd w:val="clear" w:color="auto" w:fill="FFFFFF" w:themeFill="background1"/>
          </w:tcPr>
          <w:p w14:paraId="7CA15A18" w14:textId="77777777" w:rsidR="00CA4913" w:rsidRPr="002B3D20" w:rsidRDefault="00CA4913" w:rsidP="00CA4913">
            <w:pPr>
              <w:rPr>
                <w:rFonts w:eastAsia="Times New Roman" w:cs="Arial"/>
              </w:rPr>
            </w:pPr>
            <w:r w:rsidRPr="002B3D20">
              <w:rPr>
                <w:rFonts w:ascii="Helvetica" w:eastAsia="Times New Roman" w:hAnsi="Helvetica"/>
                <w:color w:val="212529"/>
                <w:sz w:val="21"/>
                <w:szCs w:val="21"/>
                <w:shd w:val="clear" w:color="auto" w:fill="F9F9F9"/>
              </w:rPr>
              <w:t>756.5434.3910.47</w:t>
            </w:r>
          </w:p>
          <w:p w14:paraId="55B7B66E" w14:textId="68616D0C" w:rsidR="00CA4913" w:rsidRPr="00425370" w:rsidRDefault="00CA4913" w:rsidP="00CA4913"/>
        </w:tc>
        <w:tc>
          <w:tcPr>
            <w:tcW w:w="1288" w:type="dxa"/>
            <w:shd w:val="clear" w:color="auto" w:fill="B2A1C7" w:themeFill="accent4" w:themeFillTint="99"/>
          </w:tcPr>
          <w:p w14:paraId="03DE8A22" w14:textId="77777777" w:rsidR="00CA4913" w:rsidRPr="00425370" w:rsidRDefault="00CA4913" w:rsidP="00CA4913">
            <w:r w:rsidRPr="00425370">
              <w:t>ABC Abw RS 77</w:t>
            </w:r>
          </w:p>
        </w:tc>
        <w:tc>
          <w:tcPr>
            <w:tcW w:w="1203" w:type="dxa"/>
            <w:shd w:val="clear" w:color="auto" w:fill="B2A1C7" w:themeFill="accent4" w:themeFillTint="99"/>
          </w:tcPr>
          <w:p w14:paraId="0B65EA9C" w14:textId="77777777" w:rsidR="00CA4913" w:rsidRPr="00425370" w:rsidRDefault="00CA4913" w:rsidP="00CA4913">
            <w:r w:rsidRPr="00425370">
              <w:t>LVb GR</w:t>
            </w:r>
            <w:r w:rsidRPr="00425370">
              <w:br/>
              <w:t>ABC</w:t>
            </w:r>
          </w:p>
        </w:tc>
        <w:tc>
          <w:tcPr>
            <w:tcW w:w="2943" w:type="dxa"/>
            <w:shd w:val="clear" w:color="auto" w:fill="B2A1C7" w:themeFill="accent4" w:themeFillTint="99"/>
          </w:tcPr>
          <w:p w14:paraId="20F308D1" w14:textId="2C01B680" w:rsidR="00CA4913" w:rsidRPr="00425370" w:rsidRDefault="00CA4913" w:rsidP="00CA4913">
            <w:r w:rsidRPr="000C065E">
              <w:t>Lukas-Markus-Peter.Schibli@vtg.admin.ch</w:t>
            </w:r>
          </w:p>
        </w:tc>
      </w:tr>
      <w:tr w:rsidR="00CA4913" w:rsidRPr="00425370" w14:paraId="6CAB3B4E" w14:textId="26A5FFE9" w:rsidTr="002C4DF5">
        <w:tc>
          <w:tcPr>
            <w:tcW w:w="1735" w:type="dxa"/>
            <w:shd w:val="clear" w:color="auto" w:fill="B2A1C7" w:themeFill="accent4" w:themeFillTint="99"/>
          </w:tcPr>
          <w:p w14:paraId="18CA0308" w14:textId="23C71372" w:rsidR="00CA4913" w:rsidRPr="00425370" w:rsidRDefault="00CA4913" w:rsidP="00CA4913">
            <w:r>
              <w:rPr>
                <w:rFonts w:eastAsia="Times New Roman" w:cs="Arial"/>
              </w:rPr>
              <w:t>Rubin Thomas</w:t>
            </w:r>
          </w:p>
        </w:tc>
        <w:tc>
          <w:tcPr>
            <w:tcW w:w="2290" w:type="dxa"/>
            <w:shd w:val="clear" w:color="auto" w:fill="FFFFFF" w:themeFill="background1"/>
          </w:tcPr>
          <w:p w14:paraId="18E30806" w14:textId="5CB46593" w:rsidR="00CA4913" w:rsidRPr="00425370" w:rsidRDefault="00CA4913" w:rsidP="00CA4913">
            <w:r>
              <w:rPr>
                <w:rFonts w:ascii="Helvetica" w:eastAsia="Times New Roman" w:hAnsi="Helvetica"/>
                <w:color w:val="212529"/>
                <w:sz w:val="21"/>
                <w:szCs w:val="21"/>
                <w:shd w:val="clear" w:color="auto" w:fill="F9F9F9"/>
              </w:rPr>
              <w:t>756.8663.3159.21</w:t>
            </w:r>
          </w:p>
        </w:tc>
        <w:tc>
          <w:tcPr>
            <w:tcW w:w="1288" w:type="dxa"/>
            <w:shd w:val="clear" w:color="auto" w:fill="B2A1C7" w:themeFill="accent4" w:themeFillTint="99"/>
          </w:tcPr>
          <w:p w14:paraId="58B797E8" w14:textId="77777777" w:rsidR="00CA4913" w:rsidRPr="00425370" w:rsidRDefault="00CA4913" w:rsidP="00CA4913">
            <w:r w:rsidRPr="00425370">
              <w:t>ABC Abw RS 77 (Stv)</w:t>
            </w:r>
          </w:p>
        </w:tc>
        <w:tc>
          <w:tcPr>
            <w:tcW w:w="1203" w:type="dxa"/>
            <w:shd w:val="clear" w:color="auto" w:fill="B2A1C7" w:themeFill="accent4" w:themeFillTint="99"/>
          </w:tcPr>
          <w:p w14:paraId="164B954C" w14:textId="77777777" w:rsidR="00CA4913" w:rsidRPr="00425370" w:rsidRDefault="00CA4913" w:rsidP="00CA4913">
            <w:r w:rsidRPr="00425370">
              <w:t>LVb GR</w:t>
            </w:r>
            <w:r w:rsidRPr="00425370">
              <w:br/>
              <w:t>ABC</w:t>
            </w:r>
          </w:p>
        </w:tc>
        <w:tc>
          <w:tcPr>
            <w:tcW w:w="2943" w:type="dxa"/>
            <w:shd w:val="clear" w:color="auto" w:fill="B2A1C7" w:themeFill="accent4" w:themeFillTint="99"/>
          </w:tcPr>
          <w:p w14:paraId="49575A25" w14:textId="313E23D1" w:rsidR="00CA4913" w:rsidRPr="00425370" w:rsidRDefault="00CA4913" w:rsidP="00CA4913">
            <w:r w:rsidRPr="000C065E">
              <w:t>Thomas.Rubin@vtg.admin.ch</w:t>
            </w:r>
          </w:p>
        </w:tc>
      </w:tr>
      <w:tr w:rsidR="00CA4913" w:rsidRPr="00425370" w14:paraId="07986814" w14:textId="372A28BD" w:rsidTr="002C4DF5">
        <w:tc>
          <w:tcPr>
            <w:tcW w:w="1735" w:type="dxa"/>
            <w:shd w:val="clear" w:color="auto" w:fill="D99594" w:themeFill="accent2" w:themeFillTint="99"/>
          </w:tcPr>
          <w:p w14:paraId="352F86FE" w14:textId="01AC69CF" w:rsidR="00CA4913" w:rsidRPr="00425370" w:rsidRDefault="00CA4913" w:rsidP="00CA4913">
            <w:r w:rsidRPr="00640AE8">
              <w:t>Oliver Niggli (POC)</w:t>
            </w:r>
          </w:p>
        </w:tc>
        <w:tc>
          <w:tcPr>
            <w:tcW w:w="2290" w:type="dxa"/>
            <w:shd w:val="clear" w:color="auto" w:fill="FFFFFF" w:themeFill="background1"/>
          </w:tcPr>
          <w:p w14:paraId="7B5A9C9B" w14:textId="4177943C" w:rsidR="00CA4913" w:rsidRPr="00425370" w:rsidRDefault="00CA4913" w:rsidP="00CA4913">
            <w:r w:rsidRPr="00640AE8">
              <w:t>756.6970.3949.29</w:t>
            </w:r>
          </w:p>
        </w:tc>
        <w:tc>
          <w:tcPr>
            <w:tcW w:w="1288" w:type="dxa"/>
            <w:shd w:val="clear" w:color="auto" w:fill="D99594" w:themeFill="accent2" w:themeFillTint="99"/>
          </w:tcPr>
          <w:p w14:paraId="5E36DA72" w14:textId="1E5CDF8F" w:rsidR="00CA4913" w:rsidRPr="00425370" w:rsidRDefault="00CA4913" w:rsidP="00CA4913">
            <w:r w:rsidRPr="00640AE8">
              <w:t>Stab LVb FU</w:t>
            </w:r>
          </w:p>
        </w:tc>
        <w:tc>
          <w:tcPr>
            <w:tcW w:w="1203" w:type="dxa"/>
            <w:shd w:val="clear" w:color="auto" w:fill="D99594" w:themeFill="accent2" w:themeFillTint="99"/>
          </w:tcPr>
          <w:p w14:paraId="7967363B" w14:textId="075E3330" w:rsidR="00CA4913" w:rsidRPr="00425370" w:rsidRDefault="00CA4913" w:rsidP="00CA4913">
            <w:r w:rsidRPr="00640AE8">
              <w:t>LVb FU</w:t>
            </w:r>
          </w:p>
        </w:tc>
        <w:tc>
          <w:tcPr>
            <w:tcW w:w="2943" w:type="dxa"/>
            <w:shd w:val="clear" w:color="auto" w:fill="D99594" w:themeFill="accent2" w:themeFillTint="99"/>
          </w:tcPr>
          <w:p w14:paraId="6769B8B1" w14:textId="19A3496B" w:rsidR="00CA4913" w:rsidRPr="00640AE8" w:rsidRDefault="00CA4913" w:rsidP="00CA4913">
            <w:r w:rsidRPr="000C065E">
              <w:t>Oliver.Niggli@vtg.admin.ch</w:t>
            </w:r>
          </w:p>
        </w:tc>
      </w:tr>
      <w:tr w:rsidR="00CA4913" w:rsidRPr="00425370" w14:paraId="0B9C87D3" w14:textId="5DDF5CEE" w:rsidTr="002C4DF5">
        <w:tc>
          <w:tcPr>
            <w:tcW w:w="1735" w:type="dxa"/>
            <w:shd w:val="clear" w:color="auto" w:fill="D99594" w:themeFill="accent2" w:themeFillTint="99"/>
          </w:tcPr>
          <w:p w14:paraId="136655A8" w14:textId="77777777" w:rsidR="00CA4913" w:rsidRPr="00425370" w:rsidRDefault="00CA4913" w:rsidP="00CA4913">
            <w:r w:rsidRPr="00425370">
              <w:t>Alfred Künzler</w:t>
            </w:r>
          </w:p>
        </w:tc>
        <w:tc>
          <w:tcPr>
            <w:tcW w:w="2290" w:type="dxa"/>
            <w:shd w:val="clear" w:color="auto" w:fill="FFFFFF" w:themeFill="background1"/>
          </w:tcPr>
          <w:p w14:paraId="57F0C926" w14:textId="77777777" w:rsidR="00CA4913" w:rsidRPr="00425370" w:rsidRDefault="00CA4913" w:rsidP="00CA4913">
            <w:r w:rsidRPr="00425370">
              <w:t>756.0380.5376.79</w:t>
            </w:r>
          </w:p>
        </w:tc>
        <w:tc>
          <w:tcPr>
            <w:tcW w:w="1288" w:type="dxa"/>
            <w:shd w:val="clear" w:color="auto" w:fill="D99594" w:themeFill="accent2" w:themeFillTint="99"/>
          </w:tcPr>
          <w:p w14:paraId="4B619CB5" w14:textId="77777777" w:rsidR="00CA4913" w:rsidRPr="00425370" w:rsidRDefault="00CA4913" w:rsidP="00CA4913">
            <w:r w:rsidRPr="00425370">
              <w:t>Ik Schule 61</w:t>
            </w:r>
          </w:p>
        </w:tc>
        <w:tc>
          <w:tcPr>
            <w:tcW w:w="1203" w:type="dxa"/>
            <w:shd w:val="clear" w:color="auto" w:fill="D99594" w:themeFill="accent2" w:themeFillTint="99"/>
          </w:tcPr>
          <w:p w14:paraId="7AC5A6CA" w14:textId="47225B67" w:rsidR="00CA4913" w:rsidRPr="00425370" w:rsidRDefault="00CA4913" w:rsidP="00CA4913">
            <w:r w:rsidRPr="00425370">
              <w:t>LVb F</w:t>
            </w:r>
            <w:r>
              <w:t>U</w:t>
            </w:r>
          </w:p>
        </w:tc>
        <w:tc>
          <w:tcPr>
            <w:tcW w:w="2943" w:type="dxa"/>
            <w:shd w:val="clear" w:color="auto" w:fill="D99594" w:themeFill="accent2" w:themeFillTint="99"/>
          </w:tcPr>
          <w:p w14:paraId="5CFCEF40" w14:textId="6A5CBE9C" w:rsidR="00CA4913" w:rsidRPr="00425370" w:rsidRDefault="00CA4913" w:rsidP="00CA4913">
            <w:r w:rsidRPr="000C065E">
              <w:t>Alfred.Kuenzler@vtg.admin.ch</w:t>
            </w:r>
          </w:p>
        </w:tc>
      </w:tr>
      <w:tr w:rsidR="00CA4913" w:rsidRPr="00425370" w14:paraId="3BB5F43C" w14:textId="6E734D74" w:rsidTr="002C4DF5">
        <w:tc>
          <w:tcPr>
            <w:tcW w:w="1735" w:type="dxa"/>
            <w:shd w:val="clear" w:color="auto" w:fill="D99594" w:themeFill="accent2" w:themeFillTint="99"/>
          </w:tcPr>
          <w:p w14:paraId="661E7F0F" w14:textId="58AD54D9" w:rsidR="00CA4913" w:rsidRPr="00425370" w:rsidRDefault="00CA4913" w:rsidP="00CA4913">
            <w:r w:rsidRPr="00E664A5">
              <w:lastRenderedPageBreak/>
              <w:t>Simon Brändli (Stv.)</w:t>
            </w:r>
          </w:p>
        </w:tc>
        <w:tc>
          <w:tcPr>
            <w:tcW w:w="2290" w:type="dxa"/>
            <w:shd w:val="clear" w:color="auto" w:fill="FFFFFF" w:themeFill="background1"/>
          </w:tcPr>
          <w:p w14:paraId="3AFD4C40" w14:textId="0229531A" w:rsidR="00CA4913" w:rsidRPr="00425370" w:rsidRDefault="00CA4913" w:rsidP="00CA4913">
            <w:r w:rsidRPr="00E664A5">
              <w:t>756.8410.9865.65</w:t>
            </w:r>
          </w:p>
        </w:tc>
        <w:tc>
          <w:tcPr>
            <w:tcW w:w="1288" w:type="dxa"/>
            <w:shd w:val="clear" w:color="auto" w:fill="D99594" w:themeFill="accent2" w:themeFillTint="99"/>
          </w:tcPr>
          <w:p w14:paraId="2262F903" w14:textId="1F8F2590" w:rsidR="00CA4913" w:rsidRPr="00425370" w:rsidRDefault="00CA4913" w:rsidP="00CA4913">
            <w:r w:rsidRPr="00E664A5">
              <w:t>Ik Schule 61</w:t>
            </w:r>
            <w:r>
              <w:t xml:space="preserve"> S </w:t>
            </w:r>
            <w:proofErr w:type="spellStart"/>
            <w:r>
              <w:t>Sekr</w:t>
            </w:r>
            <w:proofErr w:type="spellEnd"/>
          </w:p>
        </w:tc>
        <w:tc>
          <w:tcPr>
            <w:tcW w:w="1203" w:type="dxa"/>
            <w:shd w:val="clear" w:color="auto" w:fill="D99594" w:themeFill="accent2" w:themeFillTint="99"/>
          </w:tcPr>
          <w:p w14:paraId="49F79FB0" w14:textId="0A2773F8" w:rsidR="00CA4913" w:rsidRPr="00425370" w:rsidRDefault="00CA4913" w:rsidP="00CA4913">
            <w:r w:rsidRPr="00E664A5">
              <w:t>LVb F</w:t>
            </w:r>
            <w:r>
              <w:t>U</w:t>
            </w:r>
          </w:p>
        </w:tc>
        <w:tc>
          <w:tcPr>
            <w:tcW w:w="2943" w:type="dxa"/>
            <w:shd w:val="clear" w:color="auto" w:fill="D99594" w:themeFill="accent2" w:themeFillTint="99"/>
          </w:tcPr>
          <w:p w14:paraId="586F47DC" w14:textId="777CD29F" w:rsidR="00CA4913" w:rsidRPr="00E664A5" w:rsidRDefault="00CA4913" w:rsidP="00CA4913">
            <w:r w:rsidRPr="000C065E">
              <w:t>Simon.Braendli@vtg.admin.ch</w:t>
            </w:r>
          </w:p>
        </w:tc>
      </w:tr>
      <w:tr w:rsidR="00CA4913" w:rsidRPr="00425370" w14:paraId="0E922DC8" w14:textId="4024B257" w:rsidTr="002C4DF5">
        <w:tc>
          <w:tcPr>
            <w:tcW w:w="1735" w:type="dxa"/>
            <w:shd w:val="clear" w:color="auto" w:fill="D99594" w:themeFill="accent2" w:themeFillTint="99"/>
          </w:tcPr>
          <w:p w14:paraId="050D72D9" w14:textId="1283854E" w:rsidR="00CA4913" w:rsidRPr="00E664A5" w:rsidRDefault="00CA4913" w:rsidP="00CA4913">
            <w:r>
              <w:t>Severin Lipski</w:t>
            </w:r>
          </w:p>
        </w:tc>
        <w:tc>
          <w:tcPr>
            <w:tcW w:w="2290" w:type="dxa"/>
            <w:shd w:val="clear" w:color="auto" w:fill="FFFFFF" w:themeFill="background1"/>
          </w:tcPr>
          <w:p w14:paraId="6FFBB38A" w14:textId="1F816B63" w:rsidR="00CA4913" w:rsidRPr="00E664A5" w:rsidRDefault="00CA4913" w:rsidP="00CA4913">
            <w:r>
              <w:t>756.4468.0210.81</w:t>
            </w:r>
          </w:p>
        </w:tc>
        <w:tc>
          <w:tcPr>
            <w:tcW w:w="1288" w:type="dxa"/>
            <w:shd w:val="clear" w:color="auto" w:fill="D99594" w:themeFill="accent2" w:themeFillTint="99"/>
          </w:tcPr>
          <w:p w14:paraId="2623A4A1" w14:textId="4561DBC4" w:rsidR="00CA4913" w:rsidRPr="00E664A5" w:rsidRDefault="00CA4913" w:rsidP="00CA4913">
            <w:r>
              <w:t>Stab LVb FU Pers Trp</w:t>
            </w:r>
          </w:p>
        </w:tc>
        <w:tc>
          <w:tcPr>
            <w:tcW w:w="1203" w:type="dxa"/>
            <w:shd w:val="clear" w:color="auto" w:fill="D99594" w:themeFill="accent2" w:themeFillTint="99"/>
          </w:tcPr>
          <w:p w14:paraId="406F72C1" w14:textId="71CB4D3E" w:rsidR="00CA4913" w:rsidRPr="00E664A5" w:rsidRDefault="00CA4913" w:rsidP="00CA4913">
            <w:r w:rsidRPr="00E664A5">
              <w:t>LVb F</w:t>
            </w:r>
            <w:r>
              <w:t>U</w:t>
            </w:r>
          </w:p>
        </w:tc>
        <w:tc>
          <w:tcPr>
            <w:tcW w:w="2943" w:type="dxa"/>
            <w:shd w:val="clear" w:color="auto" w:fill="D99594" w:themeFill="accent2" w:themeFillTint="99"/>
          </w:tcPr>
          <w:p w14:paraId="5ADA9144" w14:textId="5A2C14AF" w:rsidR="00CA4913" w:rsidRPr="00E664A5" w:rsidRDefault="00CA4913" w:rsidP="00CA4913">
            <w:r w:rsidRPr="000C065E">
              <w:t>Severin.Lipski@vtg.admin.ch</w:t>
            </w:r>
          </w:p>
        </w:tc>
      </w:tr>
      <w:tr w:rsidR="00CA4913" w:rsidRPr="00425370" w14:paraId="2634452C" w14:textId="0E03B97E" w:rsidTr="002C4DF5">
        <w:tc>
          <w:tcPr>
            <w:tcW w:w="1735" w:type="dxa"/>
            <w:shd w:val="clear" w:color="auto" w:fill="D99594" w:themeFill="accent2" w:themeFillTint="99"/>
          </w:tcPr>
          <w:p w14:paraId="0F13679F" w14:textId="77777777" w:rsidR="00CA4913" w:rsidRPr="00425370" w:rsidRDefault="00CA4913" w:rsidP="00CA4913">
            <w:r w:rsidRPr="00425370">
              <w:t>Urs Ilg</w:t>
            </w:r>
          </w:p>
        </w:tc>
        <w:tc>
          <w:tcPr>
            <w:tcW w:w="2290" w:type="dxa"/>
            <w:shd w:val="clear" w:color="auto" w:fill="FFFFFF" w:themeFill="background1"/>
          </w:tcPr>
          <w:p w14:paraId="767AFA8D" w14:textId="77777777" w:rsidR="00CA4913" w:rsidRPr="00425370" w:rsidRDefault="00CA4913" w:rsidP="00CA4913">
            <w:r w:rsidRPr="00425370">
              <w:t>756.5666.1507.64</w:t>
            </w:r>
          </w:p>
        </w:tc>
        <w:tc>
          <w:tcPr>
            <w:tcW w:w="1288" w:type="dxa"/>
            <w:shd w:val="clear" w:color="auto" w:fill="D99594" w:themeFill="accent2" w:themeFillTint="99"/>
          </w:tcPr>
          <w:p w14:paraId="66EAF17A" w14:textId="4D6EF4FF" w:rsidR="00CA4913" w:rsidRPr="00425370" w:rsidRDefault="00CA4913" w:rsidP="00CA4913">
            <w:r w:rsidRPr="00E664A5">
              <w:t>Ristl S 62</w:t>
            </w:r>
          </w:p>
        </w:tc>
        <w:tc>
          <w:tcPr>
            <w:tcW w:w="1203" w:type="dxa"/>
            <w:shd w:val="clear" w:color="auto" w:fill="D99594" w:themeFill="accent2" w:themeFillTint="99"/>
          </w:tcPr>
          <w:p w14:paraId="5E3EB1B5" w14:textId="445E6202" w:rsidR="00CA4913" w:rsidRPr="00425370" w:rsidRDefault="00CA4913" w:rsidP="00CA4913">
            <w:r w:rsidRPr="00425370">
              <w:t>LVb F</w:t>
            </w:r>
            <w:r>
              <w:t>U</w:t>
            </w:r>
          </w:p>
        </w:tc>
        <w:tc>
          <w:tcPr>
            <w:tcW w:w="2943" w:type="dxa"/>
            <w:shd w:val="clear" w:color="auto" w:fill="D99594" w:themeFill="accent2" w:themeFillTint="99"/>
          </w:tcPr>
          <w:p w14:paraId="3FEFDDCE" w14:textId="5D7FAA16" w:rsidR="00CA4913" w:rsidRPr="00425370" w:rsidRDefault="00CA4913" w:rsidP="00CA4913">
            <w:r w:rsidRPr="000C065E">
              <w:t>Urs.Ilg@vtg.admin.ch</w:t>
            </w:r>
          </w:p>
        </w:tc>
      </w:tr>
      <w:tr w:rsidR="00CA4913" w:rsidRPr="00425370" w14:paraId="5351F880" w14:textId="701D092A" w:rsidTr="002C4DF5">
        <w:tc>
          <w:tcPr>
            <w:tcW w:w="1735" w:type="dxa"/>
            <w:shd w:val="clear" w:color="auto" w:fill="D99594" w:themeFill="accent2" w:themeFillTint="99"/>
          </w:tcPr>
          <w:p w14:paraId="3E4E6959" w14:textId="6C2799C8" w:rsidR="00CA4913" w:rsidRPr="00425370" w:rsidRDefault="00CA4913" w:rsidP="00CA4913">
            <w:r w:rsidRPr="00E664A5">
              <w:t>Gianna Hablützel-Bürki (Stv.)</w:t>
            </w:r>
          </w:p>
        </w:tc>
        <w:tc>
          <w:tcPr>
            <w:tcW w:w="2290" w:type="dxa"/>
            <w:shd w:val="clear" w:color="auto" w:fill="FFFFFF" w:themeFill="background1"/>
          </w:tcPr>
          <w:p w14:paraId="612C564B" w14:textId="4C1E6055" w:rsidR="00CA4913" w:rsidRPr="00425370" w:rsidRDefault="00CA4913" w:rsidP="00CA4913">
            <w:r w:rsidRPr="00E664A5">
              <w:t>756.4535.0053.27</w:t>
            </w:r>
          </w:p>
        </w:tc>
        <w:tc>
          <w:tcPr>
            <w:tcW w:w="1288" w:type="dxa"/>
            <w:shd w:val="clear" w:color="auto" w:fill="D99594" w:themeFill="accent2" w:themeFillTint="99"/>
          </w:tcPr>
          <w:p w14:paraId="7CF768B7" w14:textId="287EA7D4" w:rsidR="00CA4913" w:rsidRPr="00425370" w:rsidRDefault="00CA4913" w:rsidP="00CA4913">
            <w:r w:rsidRPr="00E664A5">
              <w:t>Ristl S 62</w:t>
            </w:r>
          </w:p>
        </w:tc>
        <w:tc>
          <w:tcPr>
            <w:tcW w:w="1203" w:type="dxa"/>
            <w:shd w:val="clear" w:color="auto" w:fill="D99594" w:themeFill="accent2" w:themeFillTint="99"/>
          </w:tcPr>
          <w:p w14:paraId="3A791CC8" w14:textId="7A4CCDB1" w:rsidR="00CA4913" w:rsidRPr="00425370" w:rsidRDefault="00CA4913" w:rsidP="00CA4913">
            <w:r w:rsidRPr="00E664A5">
              <w:t>LVb FU</w:t>
            </w:r>
          </w:p>
        </w:tc>
        <w:tc>
          <w:tcPr>
            <w:tcW w:w="2943" w:type="dxa"/>
            <w:shd w:val="clear" w:color="auto" w:fill="D99594" w:themeFill="accent2" w:themeFillTint="99"/>
          </w:tcPr>
          <w:p w14:paraId="24F58E97" w14:textId="390EBDB1" w:rsidR="00CA4913" w:rsidRPr="00E664A5" w:rsidRDefault="00CA4913" w:rsidP="00CA4913">
            <w:r w:rsidRPr="000C065E">
              <w:t>Gianna.Habluetzel-Buerki@vtg.admin.ch</w:t>
            </w:r>
          </w:p>
        </w:tc>
      </w:tr>
      <w:tr w:rsidR="00CA4913" w:rsidRPr="00425370" w14:paraId="6E6F6017" w14:textId="0B303CC5" w:rsidTr="002C4DF5">
        <w:tc>
          <w:tcPr>
            <w:tcW w:w="1735" w:type="dxa"/>
            <w:shd w:val="clear" w:color="auto" w:fill="D99594" w:themeFill="accent2" w:themeFillTint="99"/>
          </w:tcPr>
          <w:p w14:paraId="16239E07" w14:textId="6F634C67" w:rsidR="00CA4913" w:rsidRPr="00425370" w:rsidRDefault="00CA4913" w:rsidP="00CA4913">
            <w:r w:rsidRPr="00E664A5">
              <w:t>Tiberio Mazzola</w:t>
            </w:r>
          </w:p>
        </w:tc>
        <w:tc>
          <w:tcPr>
            <w:tcW w:w="2290" w:type="dxa"/>
            <w:shd w:val="clear" w:color="auto" w:fill="FFFFFF" w:themeFill="background1"/>
          </w:tcPr>
          <w:p w14:paraId="6F722874" w14:textId="43C5A98D" w:rsidR="00CA4913" w:rsidRPr="00425370" w:rsidRDefault="00CA4913" w:rsidP="00CA4913">
            <w:r w:rsidRPr="00E664A5">
              <w:t>756.0732.7419.69</w:t>
            </w:r>
          </w:p>
        </w:tc>
        <w:tc>
          <w:tcPr>
            <w:tcW w:w="1288" w:type="dxa"/>
            <w:shd w:val="clear" w:color="auto" w:fill="D99594" w:themeFill="accent2" w:themeFillTint="99"/>
          </w:tcPr>
          <w:p w14:paraId="0986CB4A" w14:textId="10AD39EE" w:rsidR="00CA4913" w:rsidRPr="00425370" w:rsidRDefault="00CA4913" w:rsidP="00CA4913">
            <w:r w:rsidRPr="00E664A5">
              <w:t>FU S 63</w:t>
            </w:r>
          </w:p>
        </w:tc>
        <w:tc>
          <w:tcPr>
            <w:tcW w:w="1203" w:type="dxa"/>
            <w:shd w:val="clear" w:color="auto" w:fill="D99594" w:themeFill="accent2" w:themeFillTint="99"/>
          </w:tcPr>
          <w:p w14:paraId="1331895D" w14:textId="7071974D" w:rsidR="00CA4913" w:rsidRPr="00425370" w:rsidRDefault="00CA4913" w:rsidP="00CA4913">
            <w:r w:rsidRPr="00E664A5">
              <w:t>LVb FU</w:t>
            </w:r>
          </w:p>
        </w:tc>
        <w:tc>
          <w:tcPr>
            <w:tcW w:w="2943" w:type="dxa"/>
            <w:shd w:val="clear" w:color="auto" w:fill="D99594" w:themeFill="accent2" w:themeFillTint="99"/>
          </w:tcPr>
          <w:p w14:paraId="54981108" w14:textId="0D9879C9" w:rsidR="00CA4913" w:rsidRPr="00E664A5" w:rsidRDefault="00CA4913" w:rsidP="00CA4913">
            <w:r w:rsidRPr="000C065E">
              <w:t>Tiberio.Mazzola@vtg.admin.ch</w:t>
            </w:r>
          </w:p>
        </w:tc>
      </w:tr>
      <w:tr w:rsidR="00CA4913" w:rsidRPr="00425370" w14:paraId="4D4D0C62" w14:textId="68D233F9" w:rsidTr="002C4DF5">
        <w:tc>
          <w:tcPr>
            <w:tcW w:w="1735" w:type="dxa"/>
            <w:shd w:val="clear" w:color="auto" w:fill="D99594" w:themeFill="accent2" w:themeFillTint="99"/>
          </w:tcPr>
          <w:p w14:paraId="7B5C826E" w14:textId="49DBADC6" w:rsidR="00CA4913" w:rsidRPr="00425370" w:rsidRDefault="00CA4913" w:rsidP="00CA4913">
            <w:r w:rsidRPr="00E664A5">
              <w:t>Matthias Leutwiler (Stv.)</w:t>
            </w:r>
          </w:p>
        </w:tc>
        <w:tc>
          <w:tcPr>
            <w:tcW w:w="2290" w:type="dxa"/>
            <w:shd w:val="clear" w:color="auto" w:fill="FFFFFF" w:themeFill="background1"/>
          </w:tcPr>
          <w:p w14:paraId="2704AD53" w14:textId="4C6CB5C1" w:rsidR="00CA4913" w:rsidRPr="00425370" w:rsidRDefault="00CA4913" w:rsidP="00CA4913">
            <w:r w:rsidRPr="00E664A5">
              <w:t>756.3159.7805.97</w:t>
            </w:r>
          </w:p>
        </w:tc>
        <w:tc>
          <w:tcPr>
            <w:tcW w:w="1288" w:type="dxa"/>
            <w:shd w:val="clear" w:color="auto" w:fill="D99594" w:themeFill="accent2" w:themeFillTint="99"/>
          </w:tcPr>
          <w:p w14:paraId="797A0A43" w14:textId="77AA8E12" w:rsidR="00CA4913" w:rsidRPr="00425370" w:rsidRDefault="00CA4913" w:rsidP="00CA4913">
            <w:r w:rsidRPr="00E664A5">
              <w:t>FU S 63</w:t>
            </w:r>
          </w:p>
        </w:tc>
        <w:tc>
          <w:tcPr>
            <w:tcW w:w="1203" w:type="dxa"/>
            <w:shd w:val="clear" w:color="auto" w:fill="D99594" w:themeFill="accent2" w:themeFillTint="99"/>
          </w:tcPr>
          <w:p w14:paraId="59E8A69F" w14:textId="0E5C37CF" w:rsidR="00CA4913" w:rsidRPr="00425370" w:rsidRDefault="00CA4913" w:rsidP="00CA4913">
            <w:r w:rsidRPr="00E664A5">
              <w:t>LVb FU</w:t>
            </w:r>
          </w:p>
        </w:tc>
        <w:tc>
          <w:tcPr>
            <w:tcW w:w="2943" w:type="dxa"/>
            <w:shd w:val="clear" w:color="auto" w:fill="D99594" w:themeFill="accent2" w:themeFillTint="99"/>
          </w:tcPr>
          <w:p w14:paraId="6320D004" w14:textId="59403E33" w:rsidR="00CA4913" w:rsidRPr="00E664A5" w:rsidRDefault="00CA4913" w:rsidP="00CA4913">
            <w:r w:rsidRPr="000C065E">
              <w:t>Matthias.Leutwiler@vtg.admin.ch</w:t>
            </w:r>
          </w:p>
        </w:tc>
      </w:tr>
      <w:tr w:rsidR="00CA4913" w:rsidRPr="00425370" w14:paraId="32B73484" w14:textId="7CD90D41" w:rsidTr="002C4DF5">
        <w:tc>
          <w:tcPr>
            <w:tcW w:w="1735" w:type="dxa"/>
            <w:shd w:val="clear" w:color="auto" w:fill="D99594" w:themeFill="accent2" w:themeFillTint="99"/>
          </w:tcPr>
          <w:p w14:paraId="6C8C85B1" w14:textId="4C4DCBB7" w:rsidR="00CA4913" w:rsidRPr="00425370" w:rsidRDefault="00CA4913" w:rsidP="00CA4913">
            <w:r w:rsidRPr="00E664A5">
              <w:t>Marc Bützberger</w:t>
            </w:r>
          </w:p>
        </w:tc>
        <w:tc>
          <w:tcPr>
            <w:tcW w:w="2290" w:type="dxa"/>
            <w:shd w:val="clear" w:color="auto" w:fill="FFFFFF" w:themeFill="background1"/>
          </w:tcPr>
          <w:p w14:paraId="65F1BCC0" w14:textId="40E2BE44" w:rsidR="00CA4913" w:rsidRPr="00425370" w:rsidRDefault="00CA4913" w:rsidP="00CA4913">
            <w:r w:rsidRPr="00E664A5">
              <w:t>756.9332.1587.33</w:t>
            </w:r>
          </w:p>
        </w:tc>
        <w:tc>
          <w:tcPr>
            <w:tcW w:w="1288" w:type="dxa"/>
            <w:shd w:val="clear" w:color="auto" w:fill="D99594" w:themeFill="accent2" w:themeFillTint="99"/>
          </w:tcPr>
          <w:p w14:paraId="05E30FDC" w14:textId="22CAEF50" w:rsidR="00CA4913" w:rsidRPr="00425370" w:rsidRDefault="00CA4913" w:rsidP="00CA4913">
            <w:r w:rsidRPr="00E664A5">
              <w:t>Elo Op S 64</w:t>
            </w:r>
          </w:p>
        </w:tc>
        <w:tc>
          <w:tcPr>
            <w:tcW w:w="1203" w:type="dxa"/>
            <w:shd w:val="clear" w:color="auto" w:fill="D99594" w:themeFill="accent2" w:themeFillTint="99"/>
          </w:tcPr>
          <w:p w14:paraId="72E412EE" w14:textId="1627726E" w:rsidR="00CA4913" w:rsidRPr="00425370" w:rsidRDefault="00CA4913" w:rsidP="00CA4913">
            <w:r w:rsidRPr="00E664A5">
              <w:t>LVb FU</w:t>
            </w:r>
          </w:p>
        </w:tc>
        <w:tc>
          <w:tcPr>
            <w:tcW w:w="2943" w:type="dxa"/>
            <w:shd w:val="clear" w:color="auto" w:fill="D99594" w:themeFill="accent2" w:themeFillTint="99"/>
          </w:tcPr>
          <w:p w14:paraId="2DDE74B8" w14:textId="4BF5EBEB" w:rsidR="00CA4913" w:rsidRPr="00E664A5" w:rsidRDefault="00CA4913" w:rsidP="00CA4913">
            <w:r w:rsidRPr="000C065E">
              <w:t>Marc.Buetzberger@vtg.admin.ch</w:t>
            </w:r>
          </w:p>
        </w:tc>
      </w:tr>
      <w:tr w:rsidR="00CA4913" w:rsidRPr="00425370" w14:paraId="264B4889" w14:textId="4A30854B" w:rsidTr="002C4DF5">
        <w:tc>
          <w:tcPr>
            <w:tcW w:w="1735" w:type="dxa"/>
            <w:shd w:val="clear" w:color="auto" w:fill="D99594" w:themeFill="accent2" w:themeFillTint="99"/>
          </w:tcPr>
          <w:p w14:paraId="4704DFF2" w14:textId="7B68347A" w:rsidR="00CA4913" w:rsidRPr="00425370" w:rsidRDefault="00CA4913" w:rsidP="00CA4913">
            <w:r>
              <w:t>Robin Daniel Bucher</w:t>
            </w:r>
          </w:p>
        </w:tc>
        <w:tc>
          <w:tcPr>
            <w:tcW w:w="2290" w:type="dxa"/>
            <w:shd w:val="clear" w:color="auto" w:fill="FFFFFF" w:themeFill="background1"/>
          </w:tcPr>
          <w:p w14:paraId="21100F72" w14:textId="0755FD27" w:rsidR="00CA4913" w:rsidRPr="00E62DE7" w:rsidRDefault="00CA4913" w:rsidP="00CA4913">
            <w:pPr>
              <w:rPr>
                <w:lang w:val="it-IT"/>
              </w:rPr>
            </w:pPr>
            <w:r>
              <w:rPr>
                <w:lang w:val="it-IT"/>
              </w:rPr>
              <w:t>756.9564.9563.05</w:t>
            </w:r>
          </w:p>
        </w:tc>
        <w:tc>
          <w:tcPr>
            <w:tcW w:w="1288" w:type="dxa"/>
            <w:shd w:val="clear" w:color="auto" w:fill="D99594" w:themeFill="accent2" w:themeFillTint="99"/>
          </w:tcPr>
          <w:p w14:paraId="002D5BAA" w14:textId="589B3033" w:rsidR="00CA4913" w:rsidRPr="00425370" w:rsidRDefault="00CA4913" w:rsidP="00CA4913">
            <w:r w:rsidRPr="00E664A5">
              <w:t>Elo Op S 64</w:t>
            </w:r>
          </w:p>
        </w:tc>
        <w:tc>
          <w:tcPr>
            <w:tcW w:w="1203" w:type="dxa"/>
            <w:shd w:val="clear" w:color="auto" w:fill="D99594" w:themeFill="accent2" w:themeFillTint="99"/>
          </w:tcPr>
          <w:p w14:paraId="672234AA" w14:textId="1945D597" w:rsidR="00CA4913" w:rsidRPr="00425370" w:rsidRDefault="00CA4913" w:rsidP="00CA4913">
            <w:r w:rsidRPr="00E664A5">
              <w:t>LVb FU</w:t>
            </w:r>
          </w:p>
        </w:tc>
        <w:tc>
          <w:tcPr>
            <w:tcW w:w="2943" w:type="dxa"/>
            <w:shd w:val="clear" w:color="auto" w:fill="D99594" w:themeFill="accent2" w:themeFillTint="99"/>
          </w:tcPr>
          <w:p w14:paraId="42766EE7" w14:textId="0A0B42EC" w:rsidR="00CA4913" w:rsidRPr="00E664A5" w:rsidRDefault="00CA4913" w:rsidP="00CA4913">
            <w:r w:rsidRPr="000C065E">
              <w:t>Robin-Daniel.Bucher@vtg.admin.ch</w:t>
            </w:r>
          </w:p>
        </w:tc>
      </w:tr>
    </w:tbl>
    <w:p w14:paraId="631B064A" w14:textId="77777777" w:rsidR="000E2AA7" w:rsidRPr="00425370" w:rsidRDefault="000E2AA7" w:rsidP="000E2AA7"/>
    <w:tbl>
      <w:tblPr>
        <w:tblStyle w:val="Tabellenraster"/>
        <w:tblW w:w="9459" w:type="dxa"/>
        <w:tblLook w:val="04A0" w:firstRow="1" w:lastRow="0" w:firstColumn="1" w:lastColumn="0" w:noHBand="0" w:noVBand="1"/>
      </w:tblPr>
      <w:tblGrid>
        <w:gridCol w:w="1740"/>
        <w:gridCol w:w="2315"/>
        <w:gridCol w:w="1318"/>
        <w:gridCol w:w="1109"/>
        <w:gridCol w:w="2977"/>
      </w:tblGrid>
      <w:tr w:rsidR="000C065E" w:rsidRPr="00425370" w14:paraId="46319FA8" w14:textId="533CD201" w:rsidTr="00353045">
        <w:tc>
          <w:tcPr>
            <w:tcW w:w="1740" w:type="dxa"/>
            <w:shd w:val="clear" w:color="auto" w:fill="92D050"/>
          </w:tcPr>
          <w:p w14:paraId="5168B74F" w14:textId="76517085" w:rsidR="000C065E" w:rsidRPr="00425370" w:rsidRDefault="000C065E" w:rsidP="00BC1211">
            <w:r>
              <w:t>Battellino William</w:t>
            </w:r>
          </w:p>
        </w:tc>
        <w:tc>
          <w:tcPr>
            <w:tcW w:w="2315" w:type="dxa"/>
            <w:shd w:val="clear" w:color="auto" w:fill="FFFFFF" w:themeFill="background1"/>
          </w:tcPr>
          <w:p w14:paraId="394D3548" w14:textId="4765A405" w:rsidR="000C065E" w:rsidRPr="00425370" w:rsidRDefault="000C065E" w:rsidP="00BC1211">
            <w:r>
              <w:t>756.0436.8808.72</w:t>
            </w:r>
          </w:p>
        </w:tc>
        <w:tc>
          <w:tcPr>
            <w:tcW w:w="1318" w:type="dxa"/>
            <w:shd w:val="clear" w:color="auto" w:fill="92D050"/>
          </w:tcPr>
          <w:p w14:paraId="6201CDFE" w14:textId="21D2C69D" w:rsidR="000C065E" w:rsidRPr="00425370" w:rsidRDefault="000C065E" w:rsidP="00BC1211">
            <w:r>
              <w:t>EM FOAP inf</w:t>
            </w:r>
          </w:p>
        </w:tc>
        <w:tc>
          <w:tcPr>
            <w:tcW w:w="1109" w:type="dxa"/>
            <w:shd w:val="clear" w:color="auto" w:fill="92D050"/>
          </w:tcPr>
          <w:p w14:paraId="7A486402" w14:textId="4B22DE45" w:rsidR="000C065E" w:rsidRPr="00425370" w:rsidRDefault="000C065E" w:rsidP="00BC1211">
            <w:r>
              <w:t>LVb Inf</w:t>
            </w:r>
          </w:p>
        </w:tc>
        <w:tc>
          <w:tcPr>
            <w:tcW w:w="2977" w:type="dxa"/>
            <w:shd w:val="clear" w:color="auto" w:fill="92D050"/>
          </w:tcPr>
          <w:p w14:paraId="5F51658D" w14:textId="7E8B6571" w:rsidR="000C065E" w:rsidRDefault="000C065E" w:rsidP="00BC1211">
            <w:r w:rsidRPr="000C065E">
              <w:t>William.Battellino@vtg.admin.ch</w:t>
            </w:r>
          </w:p>
        </w:tc>
      </w:tr>
      <w:tr w:rsidR="000C065E" w:rsidRPr="00425370" w14:paraId="3647AA66" w14:textId="50B1AF5C" w:rsidTr="00353045">
        <w:tc>
          <w:tcPr>
            <w:tcW w:w="1740" w:type="dxa"/>
            <w:shd w:val="clear" w:color="auto" w:fill="92D050"/>
          </w:tcPr>
          <w:p w14:paraId="78C6BE7A" w14:textId="078E7CC3" w:rsidR="000C065E" w:rsidRPr="00425370" w:rsidRDefault="000C065E" w:rsidP="002B3D20">
            <w:r>
              <w:t>Pinto Marcos (Stv)</w:t>
            </w:r>
          </w:p>
        </w:tc>
        <w:tc>
          <w:tcPr>
            <w:tcW w:w="2315" w:type="dxa"/>
            <w:shd w:val="clear" w:color="auto" w:fill="FFFFFF" w:themeFill="background1"/>
          </w:tcPr>
          <w:p w14:paraId="7B865556" w14:textId="6057412E" w:rsidR="000C065E" w:rsidRPr="00425370" w:rsidRDefault="000C065E" w:rsidP="00BC1211">
            <w:r>
              <w:t>756.0582.1016.85</w:t>
            </w:r>
          </w:p>
        </w:tc>
        <w:tc>
          <w:tcPr>
            <w:tcW w:w="1318" w:type="dxa"/>
            <w:shd w:val="clear" w:color="auto" w:fill="92D050"/>
          </w:tcPr>
          <w:p w14:paraId="6B84D0BB" w14:textId="7ED75EA6" w:rsidR="000C065E" w:rsidRPr="00425370" w:rsidRDefault="000C065E" w:rsidP="00BC1211">
            <w:r>
              <w:t>EM FOAP inf</w:t>
            </w:r>
          </w:p>
        </w:tc>
        <w:tc>
          <w:tcPr>
            <w:tcW w:w="1109" w:type="dxa"/>
            <w:shd w:val="clear" w:color="auto" w:fill="92D050"/>
          </w:tcPr>
          <w:p w14:paraId="614885F3" w14:textId="3A4E1B29" w:rsidR="000C065E" w:rsidRPr="00425370" w:rsidRDefault="000C065E" w:rsidP="00BC1211">
            <w:r>
              <w:t>LVb Inf</w:t>
            </w:r>
          </w:p>
        </w:tc>
        <w:tc>
          <w:tcPr>
            <w:tcW w:w="2977" w:type="dxa"/>
            <w:shd w:val="clear" w:color="auto" w:fill="92D050"/>
          </w:tcPr>
          <w:p w14:paraId="4BA12DCB" w14:textId="3093B8CE" w:rsidR="000C065E" w:rsidRDefault="000C065E" w:rsidP="00BC1211">
            <w:r w:rsidRPr="000C065E">
              <w:t>Marcos.Pinto@vtg.admin.ch</w:t>
            </w:r>
          </w:p>
        </w:tc>
      </w:tr>
      <w:tr w:rsidR="000C065E" w:rsidRPr="00425370" w14:paraId="67428CF7" w14:textId="0166A8A1" w:rsidTr="00353045">
        <w:tc>
          <w:tcPr>
            <w:tcW w:w="1740" w:type="dxa"/>
            <w:shd w:val="clear" w:color="auto" w:fill="92D050"/>
          </w:tcPr>
          <w:p w14:paraId="7660CCD7" w14:textId="2781AD72" w:rsidR="000C065E" w:rsidRPr="00425370" w:rsidRDefault="000C065E" w:rsidP="002B3D20">
            <w:r>
              <w:t>Fischer Greg</w:t>
            </w:r>
          </w:p>
        </w:tc>
        <w:tc>
          <w:tcPr>
            <w:tcW w:w="2315" w:type="dxa"/>
            <w:shd w:val="clear" w:color="auto" w:fill="FFFFFF" w:themeFill="background1"/>
          </w:tcPr>
          <w:p w14:paraId="7A9F4060" w14:textId="01F41EBF" w:rsidR="000C065E" w:rsidRPr="00425370" w:rsidRDefault="000C065E" w:rsidP="00BC1211">
            <w:r>
              <w:t>756.9530.7063.23</w:t>
            </w:r>
          </w:p>
        </w:tc>
        <w:tc>
          <w:tcPr>
            <w:tcW w:w="1318" w:type="dxa"/>
            <w:shd w:val="clear" w:color="auto" w:fill="92D050"/>
          </w:tcPr>
          <w:p w14:paraId="4A758ED9" w14:textId="52B87ACB" w:rsidR="000C065E" w:rsidRPr="00425370" w:rsidRDefault="000C065E" w:rsidP="00BC1211">
            <w:r>
              <w:t>IFO inf 18</w:t>
            </w:r>
          </w:p>
        </w:tc>
        <w:tc>
          <w:tcPr>
            <w:tcW w:w="1109" w:type="dxa"/>
            <w:shd w:val="clear" w:color="auto" w:fill="92D050"/>
          </w:tcPr>
          <w:p w14:paraId="1AF5EAEF" w14:textId="308EC969" w:rsidR="000C065E" w:rsidRPr="00425370" w:rsidRDefault="000C065E" w:rsidP="00BC1211">
            <w:r>
              <w:t>LVb Inf</w:t>
            </w:r>
          </w:p>
        </w:tc>
        <w:tc>
          <w:tcPr>
            <w:tcW w:w="2977" w:type="dxa"/>
            <w:shd w:val="clear" w:color="auto" w:fill="92D050"/>
          </w:tcPr>
          <w:p w14:paraId="5A5FE0D5" w14:textId="7E3AB567" w:rsidR="000C065E" w:rsidRDefault="00851DFB" w:rsidP="00BC1211">
            <w:r w:rsidRPr="00851DFB">
              <w:t>Greg.Fischer@vtg.admin.ch</w:t>
            </w:r>
          </w:p>
        </w:tc>
      </w:tr>
      <w:tr w:rsidR="000C065E" w:rsidRPr="00425370" w14:paraId="2E02ECBF" w14:textId="2B413C00" w:rsidTr="00353045">
        <w:tc>
          <w:tcPr>
            <w:tcW w:w="1740" w:type="dxa"/>
            <w:shd w:val="clear" w:color="auto" w:fill="92D050"/>
          </w:tcPr>
          <w:p w14:paraId="7F26DE22" w14:textId="5A3E2DD9" w:rsidR="000C065E" w:rsidRPr="00425370" w:rsidRDefault="000C065E" w:rsidP="00BC1211">
            <w:r>
              <w:t>Morisset Michel (Stv)</w:t>
            </w:r>
          </w:p>
        </w:tc>
        <w:tc>
          <w:tcPr>
            <w:tcW w:w="2315" w:type="dxa"/>
            <w:shd w:val="clear" w:color="auto" w:fill="FFFFFF" w:themeFill="background1"/>
          </w:tcPr>
          <w:p w14:paraId="1124A89A" w14:textId="363E6C7D" w:rsidR="000C065E" w:rsidRPr="00425370" w:rsidRDefault="000C065E" w:rsidP="00BC1211">
            <w:r>
              <w:t>756.4090.0452.02</w:t>
            </w:r>
          </w:p>
        </w:tc>
        <w:tc>
          <w:tcPr>
            <w:tcW w:w="1318" w:type="dxa"/>
            <w:shd w:val="clear" w:color="auto" w:fill="92D050"/>
          </w:tcPr>
          <w:p w14:paraId="4664E54D" w14:textId="5903F910" w:rsidR="000C065E" w:rsidRPr="00425370" w:rsidRDefault="000C065E" w:rsidP="00BC1211">
            <w:r>
              <w:t>IFO inf 18</w:t>
            </w:r>
          </w:p>
        </w:tc>
        <w:tc>
          <w:tcPr>
            <w:tcW w:w="1109" w:type="dxa"/>
            <w:shd w:val="clear" w:color="auto" w:fill="92D050"/>
          </w:tcPr>
          <w:p w14:paraId="27BD8E25" w14:textId="04BE4187" w:rsidR="000C065E" w:rsidRPr="00425370" w:rsidRDefault="000C065E" w:rsidP="00BC1211">
            <w:r>
              <w:t>LVb Inf</w:t>
            </w:r>
          </w:p>
        </w:tc>
        <w:tc>
          <w:tcPr>
            <w:tcW w:w="2977" w:type="dxa"/>
            <w:shd w:val="clear" w:color="auto" w:fill="92D050"/>
          </w:tcPr>
          <w:p w14:paraId="00A78B2B" w14:textId="17E13906" w:rsidR="000C065E" w:rsidRDefault="000C065E" w:rsidP="00BC1211">
            <w:r w:rsidRPr="000C065E">
              <w:t>Michel.Morisset@vtg.admin.ch</w:t>
            </w:r>
          </w:p>
        </w:tc>
      </w:tr>
      <w:tr w:rsidR="000C065E" w:rsidRPr="00425370" w14:paraId="5C1E828D" w14:textId="3692A8D1" w:rsidTr="00353045">
        <w:tc>
          <w:tcPr>
            <w:tcW w:w="1740" w:type="dxa"/>
            <w:shd w:val="clear" w:color="auto" w:fill="92D050"/>
          </w:tcPr>
          <w:p w14:paraId="414123EB" w14:textId="265D83F8" w:rsidR="000C065E" w:rsidRPr="00425370" w:rsidRDefault="000C065E" w:rsidP="00BC1211">
            <w:r>
              <w:t>Wenger Michael</w:t>
            </w:r>
          </w:p>
        </w:tc>
        <w:tc>
          <w:tcPr>
            <w:tcW w:w="2315" w:type="dxa"/>
            <w:shd w:val="clear" w:color="auto" w:fill="FFFFFF" w:themeFill="background1"/>
          </w:tcPr>
          <w:p w14:paraId="7B0BC19D" w14:textId="0B8C8EAD" w:rsidR="000C065E" w:rsidRPr="00425370" w:rsidRDefault="000C065E" w:rsidP="00BC1211">
            <w:r>
              <w:t>756.9742.3558.38</w:t>
            </w:r>
          </w:p>
        </w:tc>
        <w:tc>
          <w:tcPr>
            <w:tcW w:w="1318" w:type="dxa"/>
            <w:shd w:val="clear" w:color="auto" w:fill="92D050"/>
          </w:tcPr>
          <w:p w14:paraId="0D0F9CAC" w14:textId="36AF95B5" w:rsidR="000C065E" w:rsidRPr="00425370" w:rsidRDefault="000C065E" w:rsidP="00BC1211">
            <w:r>
              <w:t>OS 10</w:t>
            </w:r>
          </w:p>
        </w:tc>
        <w:tc>
          <w:tcPr>
            <w:tcW w:w="1109" w:type="dxa"/>
            <w:shd w:val="clear" w:color="auto" w:fill="92D050"/>
          </w:tcPr>
          <w:p w14:paraId="2AFA370C" w14:textId="38B77A9F" w:rsidR="000C065E" w:rsidRPr="00425370" w:rsidRDefault="000C065E" w:rsidP="00BC1211">
            <w:r>
              <w:t>LVb Inf</w:t>
            </w:r>
          </w:p>
        </w:tc>
        <w:tc>
          <w:tcPr>
            <w:tcW w:w="2977" w:type="dxa"/>
            <w:shd w:val="clear" w:color="auto" w:fill="92D050"/>
          </w:tcPr>
          <w:p w14:paraId="33633C9C" w14:textId="1BE80DA9" w:rsidR="000C065E" w:rsidRDefault="00851DFB" w:rsidP="00BC1211">
            <w:r w:rsidRPr="00851DFB">
              <w:t>Michael.Wenger@vtg.admin.ch</w:t>
            </w:r>
          </w:p>
        </w:tc>
      </w:tr>
      <w:tr w:rsidR="000C065E" w:rsidRPr="00425370" w14:paraId="7C61C07B" w14:textId="0118F415" w:rsidTr="00353045">
        <w:tc>
          <w:tcPr>
            <w:tcW w:w="1740" w:type="dxa"/>
            <w:shd w:val="clear" w:color="auto" w:fill="92D050"/>
          </w:tcPr>
          <w:p w14:paraId="19834819" w14:textId="1AB262B3" w:rsidR="000C065E" w:rsidRPr="00425370" w:rsidRDefault="000C065E" w:rsidP="002B3D20">
            <w:pPr>
              <w:tabs>
                <w:tab w:val="left" w:pos="1710"/>
              </w:tabs>
            </w:pPr>
            <w:r>
              <w:t>Dalmazio Reto (Stv)</w:t>
            </w:r>
          </w:p>
        </w:tc>
        <w:tc>
          <w:tcPr>
            <w:tcW w:w="2315" w:type="dxa"/>
            <w:shd w:val="clear" w:color="auto" w:fill="FFFFFF" w:themeFill="background1"/>
          </w:tcPr>
          <w:p w14:paraId="5C7197A2" w14:textId="77409D9E" w:rsidR="000C065E" w:rsidRPr="00425370" w:rsidRDefault="000C065E" w:rsidP="00BC1211">
            <w:r>
              <w:t>756.4506.4730.70</w:t>
            </w:r>
          </w:p>
        </w:tc>
        <w:tc>
          <w:tcPr>
            <w:tcW w:w="1318" w:type="dxa"/>
            <w:shd w:val="clear" w:color="auto" w:fill="92D050"/>
          </w:tcPr>
          <w:p w14:paraId="0CD316AB" w14:textId="53333332" w:rsidR="000C065E" w:rsidRPr="00425370" w:rsidRDefault="000C065E" w:rsidP="00BC1211">
            <w:r>
              <w:t>OS 10</w:t>
            </w:r>
          </w:p>
        </w:tc>
        <w:tc>
          <w:tcPr>
            <w:tcW w:w="1109" w:type="dxa"/>
            <w:shd w:val="clear" w:color="auto" w:fill="92D050"/>
          </w:tcPr>
          <w:p w14:paraId="1919586B" w14:textId="6C172ED3" w:rsidR="000C065E" w:rsidRPr="00425370" w:rsidRDefault="000C065E" w:rsidP="00BC1211">
            <w:r>
              <w:t>LVb Inf</w:t>
            </w:r>
          </w:p>
        </w:tc>
        <w:tc>
          <w:tcPr>
            <w:tcW w:w="2977" w:type="dxa"/>
            <w:shd w:val="clear" w:color="auto" w:fill="92D050"/>
          </w:tcPr>
          <w:p w14:paraId="35588114" w14:textId="00D2D1D1" w:rsidR="000C065E" w:rsidRDefault="000C065E" w:rsidP="00BC1211">
            <w:r w:rsidRPr="000C065E">
              <w:t>Reto.Dalmazio@vtg.admin.ch</w:t>
            </w:r>
          </w:p>
        </w:tc>
      </w:tr>
      <w:tr w:rsidR="000C065E" w:rsidRPr="00425370" w14:paraId="42759E3E" w14:textId="1F5C9FA1" w:rsidTr="00353045">
        <w:tc>
          <w:tcPr>
            <w:tcW w:w="1740" w:type="dxa"/>
            <w:shd w:val="clear" w:color="auto" w:fill="92D050"/>
          </w:tcPr>
          <w:p w14:paraId="4D22370D" w14:textId="081ABF67" w:rsidR="000C065E" w:rsidRPr="00425370" w:rsidRDefault="000C065E" w:rsidP="00BC1211">
            <w:r>
              <w:t>Freiss Cédric</w:t>
            </w:r>
          </w:p>
        </w:tc>
        <w:tc>
          <w:tcPr>
            <w:tcW w:w="2315" w:type="dxa"/>
            <w:shd w:val="clear" w:color="auto" w:fill="FFFFFF" w:themeFill="background1"/>
          </w:tcPr>
          <w:p w14:paraId="34A6DE0B" w14:textId="109659BC" w:rsidR="000C065E" w:rsidRPr="00425370" w:rsidRDefault="000C065E" w:rsidP="00BC1211">
            <w:r>
              <w:t>756.6871.3952.30</w:t>
            </w:r>
          </w:p>
        </w:tc>
        <w:tc>
          <w:tcPr>
            <w:tcW w:w="1318" w:type="dxa"/>
            <w:shd w:val="clear" w:color="auto" w:fill="92D050"/>
          </w:tcPr>
          <w:p w14:paraId="00A10A31" w14:textId="503BF994" w:rsidR="000C065E" w:rsidRPr="00425370" w:rsidRDefault="000C065E" w:rsidP="00BC1211">
            <w:r>
              <w:t>E inf 2</w:t>
            </w:r>
          </w:p>
        </w:tc>
        <w:tc>
          <w:tcPr>
            <w:tcW w:w="1109" w:type="dxa"/>
            <w:shd w:val="clear" w:color="auto" w:fill="92D050"/>
          </w:tcPr>
          <w:p w14:paraId="3D10A423" w14:textId="10879112" w:rsidR="000C065E" w:rsidRPr="00425370" w:rsidRDefault="000C065E" w:rsidP="00BC1211">
            <w:r>
              <w:t>LVb Inf</w:t>
            </w:r>
          </w:p>
        </w:tc>
        <w:tc>
          <w:tcPr>
            <w:tcW w:w="2977" w:type="dxa"/>
            <w:shd w:val="clear" w:color="auto" w:fill="92D050"/>
          </w:tcPr>
          <w:p w14:paraId="3F64ADC8" w14:textId="7803C31C" w:rsidR="000C065E" w:rsidRDefault="000C065E" w:rsidP="00BC1211">
            <w:r w:rsidRPr="000C065E">
              <w:t>Cedric.Freiss@vtg.admin.ch</w:t>
            </w:r>
          </w:p>
        </w:tc>
      </w:tr>
      <w:tr w:rsidR="000C065E" w:rsidRPr="00425370" w14:paraId="175DC8CB" w14:textId="146B9C07" w:rsidTr="00353045">
        <w:tc>
          <w:tcPr>
            <w:tcW w:w="1740" w:type="dxa"/>
            <w:shd w:val="clear" w:color="auto" w:fill="92D050"/>
          </w:tcPr>
          <w:p w14:paraId="3544996D" w14:textId="7A40CF4D" w:rsidR="000C065E" w:rsidRPr="00425370" w:rsidRDefault="000C065E" w:rsidP="00BC1211">
            <w:r>
              <w:t>Gasser Roman (Stv)</w:t>
            </w:r>
          </w:p>
        </w:tc>
        <w:tc>
          <w:tcPr>
            <w:tcW w:w="2315" w:type="dxa"/>
            <w:shd w:val="clear" w:color="auto" w:fill="FFFFFF" w:themeFill="background1"/>
          </w:tcPr>
          <w:p w14:paraId="23BEA977" w14:textId="5C7EF0DD" w:rsidR="000C065E" w:rsidRPr="00425370" w:rsidRDefault="000C065E" w:rsidP="00BC1211">
            <w:r>
              <w:t>756.8415.7998.70</w:t>
            </w:r>
          </w:p>
        </w:tc>
        <w:tc>
          <w:tcPr>
            <w:tcW w:w="1318" w:type="dxa"/>
            <w:shd w:val="clear" w:color="auto" w:fill="92D050"/>
          </w:tcPr>
          <w:p w14:paraId="6477FCEA" w14:textId="4D909097" w:rsidR="000C065E" w:rsidRPr="00425370" w:rsidRDefault="000C065E" w:rsidP="00BC1211">
            <w:r>
              <w:t>E inf 2</w:t>
            </w:r>
          </w:p>
        </w:tc>
        <w:tc>
          <w:tcPr>
            <w:tcW w:w="1109" w:type="dxa"/>
            <w:shd w:val="clear" w:color="auto" w:fill="92D050"/>
          </w:tcPr>
          <w:p w14:paraId="6A2E902C" w14:textId="7C091D0B" w:rsidR="000C065E" w:rsidRPr="00425370" w:rsidRDefault="000C065E" w:rsidP="00BC1211">
            <w:r>
              <w:t>LVb Inf</w:t>
            </w:r>
          </w:p>
        </w:tc>
        <w:tc>
          <w:tcPr>
            <w:tcW w:w="2977" w:type="dxa"/>
            <w:shd w:val="clear" w:color="auto" w:fill="92D050"/>
          </w:tcPr>
          <w:p w14:paraId="7F4D638C" w14:textId="7F045184" w:rsidR="000C065E" w:rsidRDefault="000C065E" w:rsidP="007038AE">
            <w:r w:rsidRPr="000C065E">
              <w:t>Roman.Gasser@vtg.admin.ch</w:t>
            </w:r>
          </w:p>
        </w:tc>
      </w:tr>
      <w:tr w:rsidR="000C065E" w:rsidRPr="00425370" w14:paraId="770FA7A4" w14:textId="56F0FC1A" w:rsidTr="00353045">
        <w:tc>
          <w:tcPr>
            <w:tcW w:w="1740" w:type="dxa"/>
            <w:shd w:val="clear" w:color="auto" w:fill="92D050"/>
          </w:tcPr>
          <w:p w14:paraId="03ECE14D" w14:textId="77855088" w:rsidR="000C065E" w:rsidRPr="00425370" w:rsidRDefault="000C065E" w:rsidP="00BC1211">
            <w:r>
              <w:t>Landolt Stefan</w:t>
            </w:r>
          </w:p>
        </w:tc>
        <w:tc>
          <w:tcPr>
            <w:tcW w:w="2315" w:type="dxa"/>
            <w:shd w:val="clear" w:color="auto" w:fill="FFFFFF" w:themeFill="background1"/>
          </w:tcPr>
          <w:p w14:paraId="318BFA60" w14:textId="71DB82AF" w:rsidR="000C065E" w:rsidRPr="00425370" w:rsidRDefault="000C065E" w:rsidP="00BC1211">
            <w:r>
              <w:t>756.2483.3962.83</w:t>
            </w:r>
          </w:p>
        </w:tc>
        <w:tc>
          <w:tcPr>
            <w:tcW w:w="1318" w:type="dxa"/>
            <w:shd w:val="clear" w:color="auto" w:fill="92D050"/>
          </w:tcPr>
          <w:p w14:paraId="6210FF94" w14:textId="5EF0DF7C" w:rsidR="000C065E" w:rsidRPr="00425370" w:rsidRDefault="000C065E" w:rsidP="00BC1211">
            <w:r>
              <w:t>Inf S 11</w:t>
            </w:r>
          </w:p>
        </w:tc>
        <w:tc>
          <w:tcPr>
            <w:tcW w:w="1109" w:type="dxa"/>
            <w:shd w:val="clear" w:color="auto" w:fill="92D050"/>
          </w:tcPr>
          <w:p w14:paraId="4129AE47" w14:textId="4FAD7350" w:rsidR="000C065E" w:rsidRPr="00425370" w:rsidRDefault="000C065E" w:rsidP="00BC1211">
            <w:r>
              <w:t>LVb Inf</w:t>
            </w:r>
          </w:p>
        </w:tc>
        <w:tc>
          <w:tcPr>
            <w:tcW w:w="2977" w:type="dxa"/>
            <w:shd w:val="clear" w:color="auto" w:fill="92D050"/>
          </w:tcPr>
          <w:p w14:paraId="7604503A" w14:textId="7233C943" w:rsidR="000C065E" w:rsidRDefault="000C065E" w:rsidP="00BC1211">
            <w:r w:rsidRPr="000C065E">
              <w:t>Stefan.Landolt@vtg.admin.ch</w:t>
            </w:r>
          </w:p>
        </w:tc>
      </w:tr>
      <w:tr w:rsidR="000C065E" w:rsidRPr="00425370" w14:paraId="1F9B095C" w14:textId="1E86B8A9" w:rsidTr="00353045">
        <w:trPr>
          <w:trHeight w:val="782"/>
        </w:trPr>
        <w:tc>
          <w:tcPr>
            <w:tcW w:w="1740" w:type="dxa"/>
            <w:shd w:val="clear" w:color="auto" w:fill="92D050"/>
          </w:tcPr>
          <w:p w14:paraId="2E9F3438" w14:textId="46EB91A5" w:rsidR="000C065E" w:rsidRPr="00425370" w:rsidRDefault="000C065E" w:rsidP="00BC1211">
            <w:r>
              <w:t>Menz Leo (Stv)</w:t>
            </w:r>
          </w:p>
        </w:tc>
        <w:tc>
          <w:tcPr>
            <w:tcW w:w="2315" w:type="dxa"/>
            <w:shd w:val="clear" w:color="auto" w:fill="FFFFFF" w:themeFill="background1"/>
          </w:tcPr>
          <w:p w14:paraId="2CA302B7" w14:textId="18C896FE" w:rsidR="000C065E" w:rsidRPr="00425370" w:rsidRDefault="000C065E" w:rsidP="00BC1211">
            <w:r>
              <w:t>756.4222.0256.76</w:t>
            </w:r>
          </w:p>
        </w:tc>
        <w:tc>
          <w:tcPr>
            <w:tcW w:w="1318" w:type="dxa"/>
            <w:shd w:val="clear" w:color="auto" w:fill="92D050"/>
          </w:tcPr>
          <w:p w14:paraId="04ABED11" w14:textId="03E2AB4B" w:rsidR="000C065E" w:rsidRPr="00425370" w:rsidRDefault="000C065E" w:rsidP="00BC1211">
            <w:r>
              <w:t>Inf S 11</w:t>
            </w:r>
          </w:p>
        </w:tc>
        <w:tc>
          <w:tcPr>
            <w:tcW w:w="1109" w:type="dxa"/>
            <w:shd w:val="clear" w:color="auto" w:fill="92D050"/>
          </w:tcPr>
          <w:p w14:paraId="52B25CB2" w14:textId="3131B615" w:rsidR="000C065E" w:rsidRPr="00425370" w:rsidRDefault="000C065E" w:rsidP="00BC1211">
            <w:r>
              <w:t>LVb Inf</w:t>
            </w:r>
          </w:p>
        </w:tc>
        <w:tc>
          <w:tcPr>
            <w:tcW w:w="2977" w:type="dxa"/>
            <w:shd w:val="clear" w:color="auto" w:fill="92D050"/>
          </w:tcPr>
          <w:p w14:paraId="05212D64" w14:textId="169EDE08" w:rsidR="000C065E" w:rsidRDefault="000C065E" w:rsidP="00BC1211">
            <w:r w:rsidRPr="000C065E">
              <w:t>Leo.Menz@vtg.admin.ch</w:t>
            </w:r>
          </w:p>
          <w:p w14:paraId="3166DAFA" w14:textId="3655656F" w:rsidR="000C065E" w:rsidRPr="000C065E" w:rsidRDefault="000C065E" w:rsidP="000C065E">
            <w:pPr>
              <w:ind w:firstLine="709"/>
            </w:pPr>
          </w:p>
        </w:tc>
      </w:tr>
      <w:tr w:rsidR="000C065E" w:rsidRPr="00425370" w14:paraId="4068E8E5" w14:textId="51EB6968" w:rsidTr="00353045">
        <w:tc>
          <w:tcPr>
            <w:tcW w:w="1740" w:type="dxa"/>
            <w:shd w:val="clear" w:color="auto" w:fill="92D050"/>
          </w:tcPr>
          <w:p w14:paraId="19C2C918" w14:textId="1549782D" w:rsidR="000C065E" w:rsidRPr="00425370" w:rsidRDefault="000C065E" w:rsidP="00BC1211">
            <w:r>
              <w:t>Widrig Roland</w:t>
            </w:r>
          </w:p>
        </w:tc>
        <w:tc>
          <w:tcPr>
            <w:tcW w:w="2315" w:type="dxa"/>
            <w:shd w:val="clear" w:color="auto" w:fill="FFFFFF" w:themeFill="background1"/>
          </w:tcPr>
          <w:p w14:paraId="60A959CF" w14:textId="7F8D2436" w:rsidR="000C065E" w:rsidRPr="00425370" w:rsidRDefault="000C065E" w:rsidP="00BC1211">
            <w:r>
              <w:t>756.3439.0217.85</w:t>
            </w:r>
          </w:p>
        </w:tc>
        <w:tc>
          <w:tcPr>
            <w:tcW w:w="1318" w:type="dxa"/>
            <w:shd w:val="clear" w:color="auto" w:fill="92D050"/>
          </w:tcPr>
          <w:p w14:paraId="5BE74DF6" w14:textId="03D5D829" w:rsidR="000C065E" w:rsidRPr="00425370" w:rsidRDefault="000C065E" w:rsidP="00BC1211">
            <w:r>
              <w:t>Inf S 12</w:t>
            </w:r>
          </w:p>
        </w:tc>
        <w:tc>
          <w:tcPr>
            <w:tcW w:w="1109" w:type="dxa"/>
            <w:shd w:val="clear" w:color="auto" w:fill="92D050"/>
          </w:tcPr>
          <w:p w14:paraId="53A6C88F" w14:textId="14F17E23" w:rsidR="000C065E" w:rsidRPr="00425370" w:rsidRDefault="000C065E" w:rsidP="00BC1211">
            <w:r>
              <w:t>LVb Inf</w:t>
            </w:r>
          </w:p>
        </w:tc>
        <w:tc>
          <w:tcPr>
            <w:tcW w:w="2977" w:type="dxa"/>
            <w:shd w:val="clear" w:color="auto" w:fill="92D050"/>
          </w:tcPr>
          <w:p w14:paraId="4F37AAA6" w14:textId="3F0BECE9" w:rsidR="000C065E" w:rsidRDefault="000C065E" w:rsidP="00BC1211">
            <w:r w:rsidRPr="000C065E">
              <w:t>Roland.Widrig@vtg.admin.ch</w:t>
            </w:r>
          </w:p>
        </w:tc>
      </w:tr>
      <w:tr w:rsidR="000C065E" w:rsidRPr="00425370" w14:paraId="4F263FB2" w14:textId="259A836A" w:rsidTr="00353045">
        <w:tc>
          <w:tcPr>
            <w:tcW w:w="1740" w:type="dxa"/>
            <w:shd w:val="clear" w:color="auto" w:fill="92D050"/>
          </w:tcPr>
          <w:p w14:paraId="13BB75F5" w14:textId="0BC22A4D" w:rsidR="000C065E" w:rsidRPr="00425370" w:rsidRDefault="000C065E" w:rsidP="00BC1211">
            <w:r>
              <w:t>à Porta Tino (Stv)</w:t>
            </w:r>
          </w:p>
        </w:tc>
        <w:tc>
          <w:tcPr>
            <w:tcW w:w="2315" w:type="dxa"/>
            <w:shd w:val="clear" w:color="auto" w:fill="FFFFFF" w:themeFill="background1"/>
          </w:tcPr>
          <w:p w14:paraId="19A8E689" w14:textId="3E432E49" w:rsidR="000C065E" w:rsidRPr="00425370" w:rsidRDefault="000C065E" w:rsidP="00BC1211">
            <w:r>
              <w:t>756.0760.8431.30</w:t>
            </w:r>
          </w:p>
        </w:tc>
        <w:tc>
          <w:tcPr>
            <w:tcW w:w="1318" w:type="dxa"/>
            <w:shd w:val="clear" w:color="auto" w:fill="92D050"/>
          </w:tcPr>
          <w:p w14:paraId="7FA0E7E3" w14:textId="0FEF5360" w:rsidR="000C065E" w:rsidRPr="00425370" w:rsidRDefault="000C065E" w:rsidP="00BC1211">
            <w:r>
              <w:t>Inf S 12</w:t>
            </w:r>
          </w:p>
        </w:tc>
        <w:tc>
          <w:tcPr>
            <w:tcW w:w="1109" w:type="dxa"/>
            <w:shd w:val="clear" w:color="auto" w:fill="92D050"/>
          </w:tcPr>
          <w:p w14:paraId="5AECF2AA" w14:textId="1F190BFA" w:rsidR="000C065E" w:rsidRPr="00425370" w:rsidRDefault="000C065E" w:rsidP="00BC1211">
            <w:r>
              <w:t>LVb Inf</w:t>
            </w:r>
          </w:p>
        </w:tc>
        <w:tc>
          <w:tcPr>
            <w:tcW w:w="2977" w:type="dxa"/>
            <w:shd w:val="clear" w:color="auto" w:fill="92D050"/>
          </w:tcPr>
          <w:p w14:paraId="33B03C92" w14:textId="2528C41D" w:rsidR="000C065E" w:rsidRDefault="000C065E" w:rsidP="00BC1211">
            <w:r w:rsidRPr="000C065E">
              <w:t>Tino.aPorta@vtg.admin.ch</w:t>
            </w:r>
          </w:p>
        </w:tc>
      </w:tr>
      <w:tr w:rsidR="000C065E" w:rsidRPr="00425370" w14:paraId="5B4085C3" w14:textId="0D7826B3" w:rsidTr="00353045">
        <w:tc>
          <w:tcPr>
            <w:tcW w:w="1740" w:type="dxa"/>
            <w:shd w:val="clear" w:color="auto" w:fill="92D050"/>
          </w:tcPr>
          <w:p w14:paraId="5B5D6083" w14:textId="6B1B6951" w:rsidR="000C065E" w:rsidRPr="00425370" w:rsidRDefault="000C065E" w:rsidP="00BC1211">
            <w:r>
              <w:t>Füeg Maik (Stv)</w:t>
            </w:r>
          </w:p>
        </w:tc>
        <w:tc>
          <w:tcPr>
            <w:tcW w:w="2315" w:type="dxa"/>
            <w:shd w:val="clear" w:color="auto" w:fill="FFFFFF" w:themeFill="background1"/>
          </w:tcPr>
          <w:p w14:paraId="284C5BCE" w14:textId="32E1838F" w:rsidR="000C065E" w:rsidRPr="00425370" w:rsidRDefault="000C065E" w:rsidP="00BC1211">
            <w:r>
              <w:t>756.1419.9731.47</w:t>
            </w:r>
          </w:p>
        </w:tc>
        <w:tc>
          <w:tcPr>
            <w:tcW w:w="1318" w:type="dxa"/>
            <w:shd w:val="clear" w:color="auto" w:fill="92D050"/>
          </w:tcPr>
          <w:p w14:paraId="146ABBFD" w14:textId="4C5CD658" w:rsidR="000C065E" w:rsidRPr="00425370" w:rsidRDefault="000C065E" w:rsidP="00BC1211">
            <w:r>
              <w:t>Inf DD S 14</w:t>
            </w:r>
          </w:p>
        </w:tc>
        <w:tc>
          <w:tcPr>
            <w:tcW w:w="1109" w:type="dxa"/>
            <w:shd w:val="clear" w:color="auto" w:fill="92D050"/>
          </w:tcPr>
          <w:p w14:paraId="5DBA9DB1" w14:textId="4083A665" w:rsidR="000C065E" w:rsidRPr="00425370" w:rsidRDefault="000C065E" w:rsidP="00BC1211">
            <w:r>
              <w:t>LVb Inf</w:t>
            </w:r>
          </w:p>
        </w:tc>
        <w:tc>
          <w:tcPr>
            <w:tcW w:w="2977" w:type="dxa"/>
            <w:shd w:val="clear" w:color="auto" w:fill="92D050"/>
          </w:tcPr>
          <w:p w14:paraId="5571692F" w14:textId="24749B1E" w:rsidR="000C065E" w:rsidRDefault="000C065E" w:rsidP="00BC1211">
            <w:r w:rsidRPr="000C065E">
              <w:t>Maik.Fueeg@vtg.admin.ch</w:t>
            </w:r>
          </w:p>
        </w:tc>
      </w:tr>
      <w:tr w:rsidR="000C065E" w:rsidRPr="00425370" w14:paraId="48439198" w14:textId="7ADD06D7" w:rsidTr="00353045">
        <w:tc>
          <w:tcPr>
            <w:tcW w:w="1740" w:type="dxa"/>
            <w:shd w:val="clear" w:color="auto" w:fill="92D050"/>
          </w:tcPr>
          <w:p w14:paraId="55586A59" w14:textId="0C60162E" w:rsidR="000C065E" w:rsidRPr="00425370" w:rsidRDefault="000C065E" w:rsidP="00BC1211">
            <w:r>
              <w:t>Froidevaux Étienne</w:t>
            </w:r>
          </w:p>
        </w:tc>
        <w:tc>
          <w:tcPr>
            <w:tcW w:w="2315" w:type="dxa"/>
            <w:shd w:val="clear" w:color="auto" w:fill="FFFFFF" w:themeFill="background1"/>
          </w:tcPr>
          <w:p w14:paraId="3BF4B060" w14:textId="50DD3888" w:rsidR="000C065E" w:rsidRPr="00425370" w:rsidRDefault="000C065E" w:rsidP="00BC1211">
            <w:r>
              <w:t>756.2072.9741.06</w:t>
            </w:r>
          </w:p>
        </w:tc>
        <w:tc>
          <w:tcPr>
            <w:tcW w:w="1318" w:type="dxa"/>
            <w:shd w:val="clear" w:color="auto" w:fill="92D050"/>
          </w:tcPr>
          <w:p w14:paraId="351F16C3" w14:textId="02D6A786" w:rsidR="000C065E" w:rsidRPr="00425370" w:rsidRDefault="000C065E" w:rsidP="00BC1211">
            <w:r>
              <w:t>E PM 19</w:t>
            </w:r>
          </w:p>
        </w:tc>
        <w:tc>
          <w:tcPr>
            <w:tcW w:w="1109" w:type="dxa"/>
            <w:shd w:val="clear" w:color="auto" w:fill="92D050"/>
          </w:tcPr>
          <w:p w14:paraId="04B9000C" w14:textId="61139BF6" w:rsidR="000C065E" w:rsidRPr="00425370" w:rsidRDefault="000C065E" w:rsidP="00BC1211">
            <w:r>
              <w:t>LVb Inf</w:t>
            </w:r>
          </w:p>
        </w:tc>
        <w:tc>
          <w:tcPr>
            <w:tcW w:w="2977" w:type="dxa"/>
            <w:shd w:val="clear" w:color="auto" w:fill="92D050"/>
          </w:tcPr>
          <w:p w14:paraId="0C5C4CFC" w14:textId="079D6F15" w:rsidR="000C065E" w:rsidRDefault="000C065E" w:rsidP="00BC1211">
            <w:r w:rsidRPr="000C065E">
              <w:t>Etienne.Froidevaux@vtg.admin.ch</w:t>
            </w:r>
          </w:p>
        </w:tc>
      </w:tr>
      <w:tr w:rsidR="000C065E" w:rsidRPr="00425370" w14:paraId="15DA66F4" w14:textId="4C022228" w:rsidTr="00353045">
        <w:tc>
          <w:tcPr>
            <w:tcW w:w="1740" w:type="dxa"/>
            <w:shd w:val="clear" w:color="auto" w:fill="92D050"/>
          </w:tcPr>
          <w:p w14:paraId="633547C3" w14:textId="2C6F749A" w:rsidR="000C065E" w:rsidRPr="00425370" w:rsidRDefault="000C065E" w:rsidP="00BC1211">
            <w:r>
              <w:t>Felix David (Stv)</w:t>
            </w:r>
          </w:p>
        </w:tc>
        <w:tc>
          <w:tcPr>
            <w:tcW w:w="2315" w:type="dxa"/>
            <w:shd w:val="clear" w:color="auto" w:fill="FFFFFF" w:themeFill="background1"/>
          </w:tcPr>
          <w:p w14:paraId="0E0EF1FD" w14:textId="4A6A0F9E" w:rsidR="000C065E" w:rsidRPr="00425370" w:rsidRDefault="000C065E" w:rsidP="00BC1211">
            <w:r>
              <w:t>756.7403.1597.02</w:t>
            </w:r>
          </w:p>
        </w:tc>
        <w:tc>
          <w:tcPr>
            <w:tcW w:w="1318" w:type="dxa"/>
            <w:shd w:val="clear" w:color="auto" w:fill="92D050"/>
          </w:tcPr>
          <w:p w14:paraId="6E662AD5" w14:textId="005371BE" w:rsidR="000C065E" w:rsidRPr="00425370" w:rsidRDefault="000C065E" w:rsidP="00BC1211">
            <w:r>
              <w:t>E PM 19</w:t>
            </w:r>
          </w:p>
        </w:tc>
        <w:tc>
          <w:tcPr>
            <w:tcW w:w="1109" w:type="dxa"/>
            <w:shd w:val="clear" w:color="auto" w:fill="92D050"/>
          </w:tcPr>
          <w:p w14:paraId="608628DC" w14:textId="49A5ED70" w:rsidR="000C065E" w:rsidRPr="00425370" w:rsidRDefault="000C065E" w:rsidP="00BC1211">
            <w:r>
              <w:t>LVb Inf</w:t>
            </w:r>
          </w:p>
        </w:tc>
        <w:tc>
          <w:tcPr>
            <w:tcW w:w="2977" w:type="dxa"/>
            <w:shd w:val="clear" w:color="auto" w:fill="92D050"/>
          </w:tcPr>
          <w:p w14:paraId="08E544BB" w14:textId="676D4F21" w:rsidR="000C065E" w:rsidRDefault="000C065E" w:rsidP="00BC1211">
            <w:r w:rsidRPr="000C065E">
              <w:t>David.Felix@vtg.admin.ch</w:t>
            </w:r>
          </w:p>
        </w:tc>
      </w:tr>
      <w:tr w:rsidR="000C065E" w:rsidRPr="00425370" w14:paraId="2C8AABF5" w14:textId="5E8A787F" w:rsidTr="00353045">
        <w:tc>
          <w:tcPr>
            <w:tcW w:w="1740" w:type="dxa"/>
            <w:shd w:val="clear" w:color="auto" w:fill="92D050"/>
          </w:tcPr>
          <w:p w14:paraId="76AC48BF" w14:textId="5523FED7" w:rsidR="000C065E" w:rsidRPr="00425370" w:rsidRDefault="000C065E" w:rsidP="00BC1211">
            <w:r>
              <w:t>Bertoni Valerio</w:t>
            </w:r>
          </w:p>
        </w:tc>
        <w:tc>
          <w:tcPr>
            <w:tcW w:w="2315" w:type="dxa"/>
            <w:shd w:val="clear" w:color="auto" w:fill="FFFFFF" w:themeFill="background1"/>
          </w:tcPr>
          <w:p w14:paraId="4A6FCABC" w14:textId="01E915BC" w:rsidR="000C065E" w:rsidRPr="00425370" w:rsidRDefault="000C065E" w:rsidP="00BC1211">
            <w:r>
              <w:t>756.9320.4277.42</w:t>
            </w:r>
          </w:p>
        </w:tc>
        <w:tc>
          <w:tcPr>
            <w:tcW w:w="1318" w:type="dxa"/>
            <w:shd w:val="clear" w:color="auto" w:fill="92D050"/>
          </w:tcPr>
          <w:p w14:paraId="3DC1782C" w14:textId="5DBCAD05" w:rsidR="000C065E" w:rsidRPr="00425370" w:rsidRDefault="000C065E" w:rsidP="006F1A70">
            <w:r>
              <w:t>Komp Zen Geb A 15</w:t>
            </w:r>
          </w:p>
        </w:tc>
        <w:tc>
          <w:tcPr>
            <w:tcW w:w="1109" w:type="dxa"/>
            <w:shd w:val="clear" w:color="auto" w:fill="92D050"/>
          </w:tcPr>
          <w:p w14:paraId="422BFCB6" w14:textId="0364971C" w:rsidR="000C065E" w:rsidRPr="00425370" w:rsidRDefault="000C065E" w:rsidP="00BC1211">
            <w:r>
              <w:t>LVb Inf</w:t>
            </w:r>
          </w:p>
        </w:tc>
        <w:tc>
          <w:tcPr>
            <w:tcW w:w="2977" w:type="dxa"/>
            <w:shd w:val="clear" w:color="auto" w:fill="92D050"/>
          </w:tcPr>
          <w:p w14:paraId="013D93AE" w14:textId="4AE792ED" w:rsidR="000C065E" w:rsidRDefault="000C065E" w:rsidP="00BC1211">
            <w:r w:rsidRPr="000C065E">
              <w:t>Valerio.Bertoni@vtg.admin.ch</w:t>
            </w:r>
          </w:p>
        </w:tc>
      </w:tr>
      <w:tr w:rsidR="000C065E" w:rsidRPr="00425370" w14:paraId="058B12D3" w14:textId="32573122" w:rsidTr="00353045">
        <w:tc>
          <w:tcPr>
            <w:tcW w:w="1740" w:type="dxa"/>
            <w:shd w:val="clear" w:color="auto" w:fill="92D050"/>
          </w:tcPr>
          <w:p w14:paraId="5EF3A7AD" w14:textId="79E04D86" w:rsidR="000C065E" w:rsidRPr="00425370" w:rsidRDefault="000C065E" w:rsidP="00BC1211">
            <w:r>
              <w:t>Pancera Marco (Stv)</w:t>
            </w:r>
          </w:p>
        </w:tc>
        <w:tc>
          <w:tcPr>
            <w:tcW w:w="2315" w:type="dxa"/>
            <w:shd w:val="clear" w:color="auto" w:fill="FFFFFF" w:themeFill="background1"/>
          </w:tcPr>
          <w:p w14:paraId="4474713D" w14:textId="47E90B99" w:rsidR="000C065E" w:rsidRPr="00425370" w:rsidRDefault="000C065E" w:rsidP="006F1A70">
            <w:r>
              <w:t>756.0182.4260.10</w:t>
            </w:r>
          </w:p>
        </w:tc>
        <w:tc>
          <w:tcPr>
            <w:tcW w:w="1318" w:type="dxa"/>
            <w:shd w:val="clear" w:color="auto" w:fill="92D050"/>
          </w:tcPr>
          <w:p w14:paraId="4228FF63" w14:textId="1B07B1AC" w:rsidR="000C065E" w:rsidRPr="00425370" w:rsidRDefault="000C065E" w:rsidP="00BC1211">
            <w:r>
              <w:t>Komp Zen Geb A 15</w:t>
            </w:r>
          </w:p>
        </w:tc>
        <w:tc>
          <w:tcPr>
            <w:tcW w:w="1109" w:type="dxa"/>
            <w:shd w:val="clear" w:color="auto" w:fill="92D050"/>
          </w:tcPr>
          <w:p w14:paraId="39DA44B8" w14:textId="36B9458F" w:rsidR="000C065E" w:rsidRPr="00425370" w:rsidRDefault="000C065E" w:rsidP="00BC1211">
            <w:r>
              <w:t>LVb Inf</w:t>
            </w:r>
          </w:p>
        </w:tc>
        <w:tc>
          <w:tcPr>
            <w:tcW w:w="2977" w:type="dxa"/>
            <w:shd w:val="clear" w:color="auto" w:fill="92D050"/>
          </w:tcPr>
          <w:p w14:paraId="5604C4A9" w14:textId="1B279A51" w:rsidR="000C065E" w:rsidRDefault="000C065E" w:rsidP="00BC1211">
            <w:r w:rsidRPr="000C065E">
              <w:t>Marco.Pancera@vtg.admin.ch</w:t>
            </w:r>
          </w:p>
        </w:tc>
      </w:tr>
      <w:tr w:rsidR="000C065E" w:rsidRPr="00425370" w14:paraId="7F356152" w14:textId="0FF96E89" w:rsidTr="00353045">
        <w:tc>
          <w:tcPr>
            <w:tcW w:w="1740" w:type="dxa"/>
            <w:shd w:val="clear" w:color="auto" w:fill="92D050"/>
          </w:tcPr>
          <w:p w14:paraId="435DE32C" w14:textId="27516ACC" w:rsidR="000C065E" w:rsidRPr="00425370" w:rsidRDefault="000C065E" w:rsidP="00BC1211">
            <w:r>
              <w:t>Leuenberger Paul</w:t>
            </w:r>
          </w:p>
        </w:tc>
        <w:tc>
          <w:tcPr>
            <w:tcW w:w="2315" w:type="dxa"/>
            <w:shd w:val="clear" w:color="auto" w:fill="FFFFFF" w:themeFill="background1"/>
          </w:tcPr>
          <w:p w14:paraId="03E0E382" w14:textId="25891BB6" w:rsidR="000C065E" w:rsidRPr="00425370" w:rsidRDefault="000C065E" w:rsidP="00BC1211">
            <w:r>
              <w:t>756.2895.6898.05</w:t>
            </w:r>
          </w:p>
        </w:tc>
        <w:tc>
          <w:tcPr>
            <w:tcW w:w="1318" w:type="dxa"/>
            <w:shd w:val="clear" w:color="auto" w:fill="92D050"/>
          </w:tcPr>
          <w:p w14:paraId="6584A181" w14:textId="77FA3990" w:rsidR="000C065E" w:rsidRPr="00425370" w:rsidRDefault="000C065E" w:rsidP="00BC1211">
            <w:r>
              <w:t>Komp Zen Mil M 16</w:t>
            </w:r>
          </w:p>
        </w:tc>
        <w:tc>
          <w:tcPr>
            <w:tcW w:w="1109" w:type="dxa"/>
            <w:shd w:val="clear" w:color="auto" w:fill="92D050"/>
          </w:tcPr>
          <w:p w14:paraId="2C34C34E" w14:textId="4656C623" w:rsidR="000C065E" w:rsidRPr="00425370" w:rsidRDefault="000C065E" w:rsidP="00BC1211">
            <w:r>
              <w:t>LVb Inf</w:t>
            </w:r>
          </w:p>
        </w:tc>
        <w:tc>
          <w:tcPr>
            <w:tcW w:w="2977" w:type="dxa"/>
            <w:shd w:val="clear" w:color="auto" w:fill="92D050"/>
          </w:tcPr>
          <w:p w14:paraId="6F12458C" w14:textId="5885D7E5" w:rsidR="000C065E" w:rsidRDefault="000C065E" w:rsidP="00BC1211">
            <w:r w:rsidRPr="000C065E">
              <w:t>Paul.Leuenberger@vtg.admin.ch</w:t>
            </w:r>
          </w:p>
        </w:tc>
      </w:tr>
      <w:tr w:rsidR="000C065E" w:rsidRPr="00425370" w14:paraId="5F867D7A" w14:textId="2B030C83" w:rsidTr="00353045">
        <w:tc>
          <w:tcPr>
            <w:tcW w:w="1740" w:type="dxa"/>
            <w:shd w:val="clear" w:color="auto" w:fill="92D050"/>
          </w:tcPr>
          <w:p w14:paraId="3DE38CC3" w14:textId="7F7D91A6" w:rsidR="000C065E" w:rsidRPr="00425370" w:rsidRDefault="000C065E" w:rsidP="00BC1211">
            <w:r>
              <w:t>Jaschek Markus (Stv)</w:t>
            </w:r>
          </w:p>
        </w:tc>
        <w:tc>
          <w:tcPr>
            <w:tcW w:w="2315" w:type="dxa"/>
            <w:shd w:val="clear" w:color="auto" w:fill="FFFFFF" w:themeFill="background1"/>
          </w:tcPr>
          <w:p w14:paraId="5D9BE5FC" w14:textId="48BA7111" w:rsidR="000C065E" w:rsidRPr="00425370" w:rsidRDefault="000C065E" w:rsidP="00BC1211">
            <w:r>
              <w:t>756.1934.1355.49</w:t>
            </w:r>
          </w:p>
        </w:tc>
        <w:tc>
          <w:tcPr>
            <w:tcW w:w="1318" w:type="dxa"/>
            <w:shd w:val="clear" w:color="auto" w:fill="92D050"/>
          </w:tcPr>
          <w:p w14:paraId="40D2E9E3" w14:textId="457D7F94" w:rsidR="000C065E" w:rsidRPr="00425370" w:rsidRDefault="000C065E" w:rsidP="00BC1211">
            <w:r>
              <w:t>Komp Zen Mil M 16</w:t>
            </w:r>
          </w:p>
        </w:tc>
        <w:tc>
          <w:tcPr>
            <w:tcW w:w="1109" w:type="dxa"/>
            <w:shd w:val="clear" w:color="auto" w:fill="92D050"/>
          </w:tcPr>
          <w:p w14:paraId="76636E2C" w14:textId="7FBD48CD" w:rsidR="000C065E" w:rsidRPr="00425370" w:rsidRDefault="000C065E" w:rsidP="00BC1211">
            <w:r>
              <w:t>LVb Inf</w:t>
            </w:r>
          </w:p>
        </w:tc>
        <w:tc>
          <w:tcPr>
            <w:tcW w:w="2977" w:type="dxa"/>
            <w:shd w:val="clear" w:color="auto" w:fill="92D050"/>
          </w:tcPr>
          <w:p w14:paraId="2F03D2C9" w14:textId="0392A679" w:rsidR="000C065E" w:rsidRDefault="000C065E" w:rsidP="00BC1211">
            <w:r w:rsidRPr="000C065E">
              <w:t>Markus.Jaschek@vtg.admin.ch</w:t>
            </w:r>
          </w:p>
        </w:tc>
      </w:tr>
      <w:tr w:rsidR="000C065E" w:rsidRPr="00425370" w14:paraId="6F867120" w14:textId="40BA30A7" w:rsidTr="00353045">
        <w:tc>
          <w:tcPr>
            <w:tcW w:w="1740" w:type="dxa"/>
            <w:shd w:val="clear" w:color="auto" w:fill="FFC000"/>
          </w:tcPr>
          <w:p w14:paraId="04807CDB" w14:textId="77777777" w:rsidR="000C065E" w:rsidRPr="00425370" w:rsidRDefault="000C065E" w:rsidP="00BC1211">
            <w:r w:rsidRPr="00425370">
              <w:lastRenderedPageBreak/>
              <w:t>Oeschger Daniel</w:t>
            </w:r>
          </w:p>
        </w:tc>
        <w:tc>
          <w:tcPr>
            <w:tcW w:w="2315" w:type="dxa"/>
            <w:shd w:val="clear" w:color="auto" w:fill="FFFFFF" w:themeFill="background1"/>
          </w:tcPr>
          <w:p w14:paraId="50429FF2" w14:textId="77777777" w:rsidR="000C065E" w:rsidRPr="00425370" w:rsidRDefault="000C065E" w:rsidP="00BC1211">
            <w:r w:rsidRPr="00425370">
              <w:t>756.6122.3651.80</w:t>
            </w:r>
          </w:p>
        </w:tc>
        <w:tc>
          <w:tcPr>
            <w:tcW w:w="1318" w:type="dxa"/>
            <w:shd w:val="clear" w:color="auto" w:fill="FFC000"/>
          </w:tcPr>
          <w:p w14:paraId="26FEDE35" w14:textId="61482089" w:rsidR="000C065E" w:rsidRPr="00425370" w:rsidRDefault="000C065E" w:rsidP="00BC1211">
            <w:r w:rsidRPr="00D55283">
              <w:t>Pz S 21</w:t>
            </w:r>
          </w:p>
        </w:tc>
        <w:tc>
          <w:tcPr>
            <w:tcW w:w="1109" w:type="dxa"/>
            <w:shd w:val="clear" w:color="auto" w:fill="FFC000"/>
          </w:tcPr>
          <w:p w14:paraId="1A9F622F" w14:textId="5EF84010" w:rsidR="000C065E" w:rsidRPr="00425370" w:rsidRDefault="000C065E" w:rsidP="00BC1211">
            <w:r w:rsidRPr="00D55283">
              <w:t>LVb Pz/Art</w:t>
            </w:r>
          </w:p>
        </w:tc>
        <w:tc>
          <w:tcPr>
            <w:tcW w:w="2977" w:type="dxa"/>
            <w:shd w:val="clear" w:color="auto" w:fill="FFC000"/>
          </w:tcPr>
          <w:p w14:paraId="41E94305" w14:textId="2B7FF030" w:rsidR="000C065E" w:rsidRPr="00D55283" w:rsidRDefault="000A2EFC" w:rsidP="00BC1211">
            <w:r w:rsidRPr="000A2EFC">
              <w:t>Daniel.Oeschger@vtg.admin.ch</w:t>
            </w:r>
          </w:p>
        </w:tc>
      </w:tr>
      <w:tr w:rsidR="000C065E" w:rsidRPr="00425370" w14:paraId="0C37D543" w14:textId="2CBCF42E" w:rsidTr="00353045">
        <w:tc>
          <w:tcPr>
            <w:tcW w:w="1740" w:type="dxa"/>
            <w:shd w:val="clear" w:color="auto" w:fill="FFC000"/>
          </w:tcPr>
          <w:p w14:paraId="13AEC07B" w14:textId="0057CAAA" w:rsidR="000C065E" w:rsidRPr="00425370" w:rsidRDefault="000C065E" w:rsidP="00BC1211">
            <w:r>
              <w:t>Wälti Rebecca</w:t>
            </w:r>
          </w:p>
        </w:tc>
        <w:tc>
          <w:tcPr>
            <w:tcW w:w="2315" w:type="dxa"/>
            <w:shd w:val="clear" w:color="auto" w:fill="FFFFFF" w:themeFill="background1"/>
          </w:tcPr>
          <w:p w14:paraId="321AD8DF" w14:textId="69AE2164" w:rsidR="000C065E" w:rsidRPr="00425370" w:rsidRDefault="000C065E" w:rsidP="00BC1211">
            <w:r>
              <w:t>756.9816.5456.15</w:t>
            </w:r>
          </w:p>
        </w:tc>
        <w:tc>
          <w:tcPr>
            <w:tcW w:w="1318" w:type="dxa"/>
            <w:shd w:val="clear" w:color="auto" w:fill="FFC000"/>
          </w:tcPr>
          <w:p w14:paraId="4AFEA09A" w14:textId="6C15BD96" w:rsidR="000C065E" w:rsidRPr="00425370" w:rsidRDefault="000C065E" w:rsidP="00BC1211">
            <w:r w:rsidRPr="00D55283">
              <w:t>Pz S 21</w:t>
            </w:r>
          </w:p>
        </w:tc>
        <w:tc>
          <w:tcPr>
            <w:tcW w:w="1109" w:type="dxa"/>
            <w:shd w:val="clear" w:color="auto" w:fill="FFC000"/>
          </w:tcPr>
          <w:p w14:paraId="256419A0" w14:textId="567C8F02" w:rsidR="000C065E" w:rsidRPr="00425370" w:rsidRDefault="000C065E" w:rsidP="00BC1211">
            <w:r w:rsidRPr="00D55283">
              <w:t>LVb Pz/Art</w:t>
            </w:r>
          </w:p>
        </w:tc>
        <w:tc>
          <w:tcPr>
            <w:tcW w:w="2977" w:type="dxa"/>
            <w:shd w:val="clear" w:color="auto" w:fill="FFC000"/>
          </w:tcPr>
          <w:p w14:paraId="67F0489F" w14:textId="65F294D7" w:rsidR="000C065E" w:rsidRPr="00D55283" w:rsidRDefault="000A2EFC" w:rsidP="00BC1211">
            <w:r w:rsidRPr="000A2EFC">
              <w:t>Rebecca.Waelti@vtg.admin.ch</w:t>
            </w:r>
          </w:p>
        </w:tc>
      </w:tr>
      <w:tr w:rsidR="000C065E" w:rsidRPr="00425370" w14:paraId="31EFC27F" w14:textId="081EF9A5" w:rsidTr="00353045">
        <w:tc>
          <w:tcPr>
            <w:tcW w:w="1740" w:type="dxa"/>
            <w:shd w:val="clear" w:color="auto" w:fill="FFC000"/>
          </w:tcPr>
          <w:p w14:paraId="33F74EA3" w14:textId="7647262B" w:rsidR="000C065E" w:rsidRPr="00425370" w:rsidRDefault="000C065E" w:rsidP="00E44E9B">
            <w:proofErr w:type="spellStart"/>
            <w:r>
              <w:rPr>
                <w:lang w:val="en-US"/>
              </w:rPr>
              <w:t>Demougeot</w:t>
            </w:r>
            <w:proofErr w:type="spellEnd"/>
            <w:r>
              <w:rPr>
                <w:lang w:val="en-US"/>
              </w:rPr>
              <w:t xml:space="preserve"> Jessica</w:t>
            </w:r>
            <w:r w:rsidRPr="00E44E9B">
              <w:t xml:space="preserve">                                </w:t>
            </w:r>
          </w:p>
        </w:tc>
        <w:tc>
          <w:tcPr>
            <w:tcW w:w="2315" w:type="dxa"/>
            <w:shd w:val="clear" w:color="auto" w:fill="FFFFFF" w:themeFill="background1"/>
          </w:tcPr>
          <w:p w14:paraId="31908D65" w14:textId="0B2DB6BD" w:rsidR="000C065E" w:rsidRPr="00425370" w:rsidRDefault="000C065E" w:rsidP="00E44E9B">
            <w:r>
              <w:rPr>
                <w:lang w:val="en-US"/>
              </w:rPr>
              <w:t>756.4755.6430.40</w:t>
            </w:r>
          </w:p>
        </w:tc>
        <w:tc>
          <w:tcPr>
            <w:tcW w:w="1318" w:type="dxa"/>
            <w:shd w:val="clear" w:color="auto" w:fill="FFC000"/>
          </w:tcPr>
          <w:p w14:paraId="118D2ECA" w14:textId="3932C720" w:rsidR="000C065E" w:rsidRPr="00D55283" w:rsidRDefault="000C065E" w:rsidP="00E44E9B">
            <w:r w:rsidRPr="00B33FD0">
              <w:t>Pz S 21</w:t>
            </w:r>
          </w:p>
        </w:tc>
        <w:tc>
          <w:tcPr>
            <w:tcW w:w="1109" w:type="dxa"/>
            <w:shd w:val="clear" w:color="auto" w:fill="FFC000"/>
          </w:tcPr>
          <w:p w14:paraId="7048BFB7" w14:textId="523D4018" w:rsidR="000C065E" w:rsidRPr="00D55283" w:rsidRDefault="000C065E" w:rsidP="00E44E9B">
            <w:r w:rsidRPr="00917D42">
              <w:t>LVb Pz/Art</w:t>
            </w:r>
          </w:p>
        </w:tc>
        <w:tc>
          <w:tcPr>
            <w:tcW w:w="2977" w:type="dxa"/>
            <w:shd w:val="clear" w:color="auto" w:fill="FFC000"/>
          </w:tcPr>
          <w:p w14:paraId="275BE86A" w14:textId="403FE4EB" w:rsidR="000C065E" w:rsidRPr="00917D42" w:rsidRDefault="000A2EFC" w:rsidP="00E44E9B">
            <w:r w:rsidRPr="000A2EFC">
              <w:t>jessou01@gmail.com</w:t>
            </w:r>
          </w:p>
        </w:tc>
      </w:tr>
      <w:tr w:rsidR="000C065E" w:rsidRPr="00425370" w14:paraId="7D33ED02" w14:textId="0BEFEA33" w:rsidTr="00353045">
        <w:tc>
          <w:tcPr>
            <w:tcW w:w="1740" w:type="dxa"/>
            <w:shd w:val="clear" w:color="auto" w:fill="FFC000"/>
          </w:tcPr>
          <w:p w14:paraId="394C24BD" w14:textId="3718D0C6" w:rsidR="000C065E" w:rsidRPr="00425370" w:rsidRDefault="000C065E" w:rsidP="00E44E9B">
            <w:r>
              <w:rPr>
                <w:lang w:val="en-US"/>
              </w:rPr>
              <w:t>Marty Eric</w:t>
            </w:r>
            <w:r w:rsidRPr="00E44E9B">
              <w:t xml:space="preserve">                        </w:t>
            </w:r>
          </w:p>
        </w:tc>
        <w:tc>
          <w:tcPr>
            <w:tcW w:w="2315" w:type="dxa"/>
            <w:shd w:val="clear" w:color="auto" w:fill="FFFFFF" w:themeFill="background1"/>
          </w:tcPr>
          <w:p w14:paraId="392A2873" w14:textId="6FCBFBD6" w:rsidR="000C065E" w:rsidRPr="00425370" w:rsidRDefault="000C065E" w:rsidP="00E44E9B">
            <w:r>
              <w:rPr>
                <w:lang w:val="en-US"/>
              </w:rPr>
              <w:t>756.7393.4143.62</w:t>
            </w:r>
          </w:p>
        </w:tc>
        <w:tc>
          <w:tcPr>
            <w:tcW w:w="1318" w:type="dxa"/>
            <w:shd w:val="clear" w:color="auto" w:fill="FFC000"/>
          </w:tcPr>
          <w:p w14:paraId="215E89B0" w14:textId="6C0DD9FC" w:rsidR="000C065E" w:rsidRPr="00D55283" w:rsidRDefault="000C065E" w:rsidP="00E44E9B">
            <w:r w:rsidRPr="00B33FD0">
              <w:t>Pz S 21</w:t>
            </w:r>
          </w:p>
        </w:tc>
        <w:tc>
          <w:tcPr>
            <w:tcW w:w="1109" w:type="dxa"/>
            <w:shd w:val="clear" w:color="auto" w:fill="FFC000"/>
          </w:tcPr>
          <w:p w14:paraId="42D4EA79" w14:textId="12D0B722" w:rsidR="000C065E" w:rsidRPr="00D55283" w:rsidRDefault="000C065E" w:rsidP="00E44E9B">
            <w:r w:rsidRPr="00917D42">
              <w:t>LVb Pz/Art</w:t>
            </w:r>
          </w:p>
        </w:tc>
        <w:tc>
          <w:tcPr>
            <w:tcW w:w="2977" w:type="dxa"/>
            <w:shd w:val="clear" w:color="auto" w:fill="FFC000"/>
          </w:tcPr>
          <w:p w14:paraId="0DF86924" w14:textId="02619B1A" w:rsidR="000C065E" w:rsidRPr="00917D42" w:rsidRDefault="000A2EFC" w:rsidP="00E44E9B">
            <w:r w:rsidRPr="000A2EFC">
              <w:t>eric.marty11@gmail.com</w:t>
            </w:r>
          </w:p>
        </w:tc>
      </w:tr>
      <w:tr w:rsidR="000C065E" w:rsidRPr="00425370" w14:paraId="23AF4937" w14:textId="0DE64FEA" w:rsidTr="00353045">
        <w:trPr>
          <w:trHeight w:val="356"/>
        </w:trPr>
        <w:tc>
          <w:tcPr>
            <w:tcW w:w="1740" w:type="dxa"/>
            <w:shd w:val="clear" w:color="auto" w:fill="FFC000"/>
          </w:tcPr>
          <w:p w14:paraId="032104A1" w14:textId="26C4011E" w:rsidR="000C065E" w:rsidRPr="00425370" w:rsidRDefault="000C065E" w:rsidP="00E44E9B">
            <w:r>
              <w:t>Meier Lukas</w:t>
            </w:r>
          </w:p>
        </w:tc>
        <w:tc>
          <w:tcPr>
            <w:tcW w:w="2315" w:type="dxa"/>
            <w:tcBorders>
              <w:bottom w:val="nil"/>
            </w:tcBorders>
            <w:shd w:val="clear" w:color="auto" w:fill="FFFFFF" w:themeFill="background1"/>
          </w:tcPr>
          <w:p w14:paraId="24BB4FE9" w14:textId="0B7C81EE" w:rsidR="000C065E" w:rsidRPr="00425370" w:rsidRDefault="000C065E" w:rsidP="00E44E9B">
            <w:r>
              <w:t>756.9942.9638.26</w:t>
            </w:r>
          </w:p>
        </w:tc>
        <w:tc>
          <w:tcPr>
            <w:tcW w:w="1318" w:type="dxa"/>
            <w:shd w:val="clear" w:color="auto" w:fill="FFC000"/>
          </w:tcPr>
          <w:p w14:paraId="40F552B2" w14:textId="3EFCA8D6" w:rsidR="000C065E" w:rsidRPr="00D55283" w:rsidRDefault="000C065E" w:rsidP="00E44E9B">
            <w:r w:rsidRPr="00B33FD0">
              <w:t>Pz S 21</w:t>
            </w:r>
          </w:p>
        </w:tc>
        <w:tc>
          <w:tcPr>
            <w:tcW w:w="1109" w:type="dxa"/>
            <w:shd w:val="clear" w:color="auto" w:fill="FFC000"/>
          </w:tcPr>
          <w:p w14:paraId="1E725839" w14:textId="68CC8CE9" w:rsidR="000C065E" w:rsidRPr="00D55283" w:rsidRDefault="000C065E" w:rsidP="00E44E9B">
            <w:r w:rsidRPr="00917D42">
              <w:t>LVb Pz/Art</w:t>
            </w:r>
          </w:p>
        </w:tc>
        <w:tc>
          <w:tcPr>
            <w:tcW w:w="2977" w:type="dxa"/>
            <w:shd w:val="clear" w:color="auto" w:fill="FFC000"/>
          </w:tcPr>
          <w:p w14:paraId="57948292" w14:textId="5B509762" w:rsidR="000C065E" w:rsidRPr="00917D42" w:rsidRDefault="000A2EFC" w:rsidP="007038AE">
            <w:r w:rsidRPr="000A2EFC">
              <w:t>lukas.meier122@gmail.com</w:t>
            </w:r>
          </w:p>
        </w:tc>
      </w:tr>
      <w:tr w:rsidR="000C065E" w:rsidRPr="00425370" w14:paraId="0B8BF741" w14:textId="77620E93" w:rsidTr="00353045">
        <w:tc>
          <w:tcPr>
            <w:tcW w:w="1740" w:type="dxa"/>
            <w:shd w:val="clear" w:color="auto" w:fill="FFC000"/>
          </w:tcPr>
          <w:p w14:paraId="0D2895DB" w14:textId="4DBE5544" w:rsidR="000C065E" w:rsidRPr="00425370" w:rsidRDefault="000C065E" w:rsidP="00E44E9B">
            <w:r>
              <w:t>Schaufelberger Riccarda</w:t>
            </w:r>
          </w:p>
        </w:tc>
        <w:tc>
          <w:tcPr>
            <w:tcW w:w="2315" w:type="dxa"/>
            <w:tcBorders>
              <w:top w:val="nil"/>
            </w:tcBorders>
            <w:shd w:val="clear" w:color="auto" w:fill="FFFFFF" w:themeFill="background1"/>
          </w:tcPr>
          <w:p w14:paraId="6909A80E" w14:textId="0C0E3EE6" w:rsidR="000C065E" w:rsidRPr="00425370" w:rsidRDefault="000C065E" w:rsidP="00E44E9B">
            <w:r>
              <w:t>756.1880.3668.99</w:t>
            </w:r>
          </w:p>
        </w:tc>
        <w:tc>
          <w:tcPr>
            <w:tcW w:w="1318" w:type="dxa"/>
            <w:shd w:val="clear" w:color="auto" w:fill="FFC000"/>
          </w:tcPr>
          <w:p w14:paraId="32811573" w14:textId="7DE5F214" w:rsidR="000C065E" w:rsidRPr="00D55283" w:rsidRDefault="000C065E" w:rsidP="00E44E9B">
            <w:r w:rsidRPr="00B33FD0">
              <w:t>Pz S 21</w:t>
            </w:r>
          </w:p>
        </w:tc>
        <w:tc>
          <w:tcPr>
            <w:tcW w:w="1109" w:type="dxa"/>
            <w:shd w:val="clear" w:color="auto" w:fill="FFC000"/>
          </w:tcPr>
          <w:p w14:paraId="1D20B9FE" w14:textId="0A46AFC6" w:rsidR="000C065E" w:rsidRPr="00D55283" w:rsidRDefault="000C065E" w:rsidP="00E44E9B">
            <w:r w:rsidRPr="00917D42">
              <w:t>LVb Pz/Art</w:t>
            </w:r>
          </w:p>
        </w:tc>
        <w:tc>
          <w:tcPr>
            <w:tcW w:w="2977" w:type="dxa"/>
            <w:shd w:val="clear" w:color="auto" w:fill="FFC000"/>
          </w:tcPr>
          <w:p w14:paraId="07D6210E" w14:textId="79743C05" w:rsidR="000C065E" w:rsidRPr="00917D42" w:rsidRDefault="00851DFB" w:rsidP="007038AE">
            <w:r w:rsidRPr="00851DFB">
              <w:t>riccarda.schaufelberger@gmail.com</w:t>
            </w:r>
          </w:p>
        </w:tc>
      </w:tr>
      <w:tr w:rsidR="000C065E" w:rsidRPr="00425370" w14:paraId="7F6DD3A5" w14:textId="3CBECF1B" w:rsidTr="00353045">
        <w:tc>
          <w:tcPr>
            <w:tcW w:w="1740" w:type="dxa"/>
            <w:shd w:val="clear" w:color="auto" w:fill="FFC000"/>
          </w:tcPr>
          <w:p w14:paraId="4B5FDD39" w14:textId="290AAE1D" w:rsidR="000C065E" w:rsidRPr="00BE0356" w:rsidRDefault="000C065E" w:rsidP="00E44E9B">
            <w:pPr>
              <w:rPr>
                <w:rFonts w:eastAsiaTheme="minorHAnsi"/>
                <w:lang w:val="en-US"/>
              </w:rPr>
            </w:pPr>
            <w:r>
              <w:rPr>
                <w:lang w:val="en-US"/>
              </w:rPr>
              <w:t>Burkard Lars</w:t>
            </w:r>
          </w:p>
        </w:tc>
        <w:tc>
          <w:tcPr>
            <w:tcW w:w="2315" w:type="dxa"/>
            <w:tcBorders>
              <w:top w:val="nil"/>
            </w:tcBorders>
            <w:shd w:val="clear" w:color="auto" w:fill="FFFFFF" w:themeFill="background1"/>
          </w:tcPr>
          <w:p w14:paraId="37B6A933" w14:textId="780FAC4E" w:rsidR="000C065E" w:rsidRPr="00E44E9B" w:rsidRDefault="000C065E" w:rsidP="00BE0356">
            <w:pPr>
              <w:tabs>
                <w:tab w:val="left" w:pos="2010"/>
              </w:tabs>
            </w:pPr>
            <w:r>
              <w:rPr>
                <w:lang w:val="en-US"/>
              </w:rPr>
              <w:t>756.7975.9895.16</w:t>
            </w:r>
            <w:r>
              <w:tab/>
            </w:r>
          </w:p>
        </w:tc>
        <w:tc>
          <w:tcPr>
            <w:tcW w:w="1318" w:type="dxa"/>
            <w:shd w:val="clear" w:color="auto" w:fill="FFC000"/>
          </w:tcPr>
          <w:p w14:paraId="7585ED07" w14:textId="77777777" w:rsidR="000C065E" w:rsidRPr="00B33FD0" w:rsidRDefault="000C065E" w:rsidP="00E44E9B"/>
        </w:tc>
        <w:tc>
          <w:tcPr>
            <w:tcW w:w="1109" w:type="dxa"/>
            <w:shd w:val="clear" w:color="auto" w:fill="FFC000"/>
          </w:tcPr>
          <w:p w14:paraId="2DE32E24" w14:textId="77777777" w:rsidR="000C065E" w:rsidRPr="00917D42" w:rsidRDefault="000C065E" w:rsidP="00E44E9B"/>
        </w:tc>
        <w:tc>
          <w:tcPr>
            <w:tcW w:w="2977" w:type="dxa"/>
            <w:shd w:val="clear" w:color="auto" w:fill="FFC000"/>
          </w:tcPr>
          <w:p w14:paraId="7F1C2169" w14:textId="38970875" w:rsidR="000C065E" w:rsidRPr="00917D42" w:rsidRDefault="000A2EFC" w:rsidP="00E44E9B">
            <w:r w:rsidRPr="000A2EFC">
              <w:t>l.burkard@bluewin.ch</w:t>
            </w:r>
          </w:p>
        </w:tc>
      </w:tr>
      <w:tr w:rsidR="000C065E" w:rsidRPr="00425370" w14:paraId="238F6926" w14:textId="753ABAD8" w:rsidTr="00353045">
        <w:tc>
          <w:tcPr>
            <w:tcW w:w="1740" w:type="dxa"/>
            <w:shd w:val="clear" w:color="auto" w:fill="FFC000"/>
          </w:tcPr>
          <w:p w14:paraId="36E1F847" w14:textId="3AEC2809" w:rsidR="000C065E" w:rsidRDefault="000C065E" w:rsidP="00E44E9B">
            <w:proofErr w:type="spellStart"/>
            <w:r>
              <w:rPr>
                <w:lang w:val="en-US"/>
              </w:rPr>
              <w:t>Vollenweider</w:t>
            </w:r>
            <w:proofErr w:type="spellEnd"/>
            <w:r>
              <w:rPr>
                <w:lang w:val="en-US"/>
              </w:rPr>
              <w:t xml:space="preserve"> Alexander David</w:t>
            </w:r>
          </w:p>
        </w:tc>
        <w:tc>
          <w:tcPr>
            <w:tcW w:w="2315" w:type="dxa"/>
            <w:tcBorders>
              <w:top w:val="nil"/>
            </w:tcBorders>
            <w:shd w:val="clear" w:color="auto" w:fill="FFFFFF" w:themeFill="background1"/>
          </w:tcPr>
          <w:p w14:paraId="15FE8A52" w14:textId="7CD32D71" w:rsidR="000C065E" w:rsidRPr="00E44E9B" w:rsidRDefault="000C065E" w:rsidP="00E44E9B">
            <w:r>
              <w:rPr>
                <w:lang w:val="en-US"/>
              </w:rPr>
              <w:t>756.1126.8030.10</w:t>
            </w:r>
          </w:p>
        </w:tc>
        <w:tc>
          <w:tcPr>
            <w:tcW w:w="1318" w:type="dxa"/>
            <w:shd w:val="clear" w:color="auto" w:fill="FFC000"/>
          </w:tcPr>
          <w:p w14:paraId="610D2D0D" w14:textId="77777777" w:rsidR="000C065E" w:rsidRPr="00B33FD0" w:rsidRDefault="000C065E" w:rsidP="00E44E9B"/>
        </w:tc>
        <w:tc>
          <w:tcPr>
            <w:tcW w:w="1109" w:type="dxa"/>
            <w:shd w:val="clear" w:color="auto" w:fill="FFC000"/>
          </w:tcPr>
          <w:p w14:paraId="51862D94" w14:textId="77777777" w:rsidR="000C065E" w:rsidRPr="00917D42" w:rsidRDefault="000C065E" w:rsidP="00E44E9B"/>
        </w:tc>
        <w:tc>
          <w:tcPr>
            <w:tcW w:w="2977" w:type="dxa"/>
            <w:shd w:val="clear" w:color="auto" w:fill="FFC000"/>
          </w:tcPr>
          <w:p w14:paraId="691EDA7D" w14:textId="64D7E6CA" w:rsidR="000C065E" w:rsidRPr="00917D42" w:rsidRDefault="00851DFB" w:rsidP="00E44E9B">
            <w:r w:rsidRPr="00851DFB">
              <w:t>alex.volli@bluewin.ch</w:t>
            </w:r>
          </w:p>
        </w:tc>
      </w:tr>
      <w:tr w:rsidR="000C065E" w:rsidRPr="00425370" w14:paraId="6A074947" w14:textId="5FB0EE83" w:rsidTr="00353045">
        <w:tc>
          <w:tcPr>
            <w:tcW w:w="1740" w:type="dxa"/>
            <w:shd w:val="clear" w:color="auto" w:fill="FFC000"/>
          </w:tcPr>
          <w:p w14:paraId="54FD1F6A" w14:textId="5E3957E1" w:rsidR="000C065E" w:rsidRPr="00425370" w:rsidRDefault="000C065E" w:rsidP="00BC1211">
            <w:r w:rsidRPr="00D55283">
              <w:t>Thibault Fluri</w:t>
            </w:r>
          </w:p>
        </w:tc>
        <w:tc>
          <w:tcPr>
            <w:tcW w:w="2315" w:type="dxa"/>
            <w:shd w:val="clear" w:color="auto" w:fill="FFFFFF" w:themeFill="background1"/>
          </w:tcPr>
          <w:p w14:paraId="0DAB0891" w14:textId="02B8F98E" w:rsidR="000C065E" w:rsidRPr="00425370" w:rsidRDefault="000C065E" w:rsidP="00BC1211">
            <w:r w:rsidRPr="00D55283">
              <w:t>756.9836.9909.52</w:t>
            </w:r>
          </w:p>
        </w:tc>
        <w:tc>
          <w:tcPr>
            <w:tcW w:w="1318" w:type="dxa"/>
            <w:shd w:val="clear" w:color="auto" w:fill="FFC000"/>
          </w:tcPr>
          <w:p w14:paraId="75745B18" w14:textId="4D238D20" w:rsidR="000C065E" w:rsidRPr="00425370" w:rsidRDefault="000C065E" w:rsidP="00BC1211">
            <w:r w:rsidRPr="00D55283">
              <w:t>Art/Aufkl S 31</w:t>
            </w:r>
          </w:p>
        </w:tc>
        <w:tc>
          <w:tcPr>
            <w:tcW w:w="1109" w:type="dxa"/>
            <w:shd w:val="clear" w:color="auto" w:fill="FFC000"/>
          </w:tcPr>
          <w:p w14:paraId="0BD79F4F" w14:textId="1CA804B1" w:rsidR="000C065E" w:rsidRPr="00425370" w:rsidRDefault="000C065E" w:rsidP="00BC1211">
            <w:r w:rsidRPr="00D55283">
              <w:t>LVb Pz/Art</w:t>
            </w:r>
          </w:p>
        </w:tc>
        <w:tc>
          <w:tcPr>
            <w:tcW w:w="2977" w:type="dxa"/>
            <w:shd w:val="clear" w:color="auto" w:fill="FFC000"/>
          </w:tcPr>
          <w:p w14:paraId="21BAF028" w14:textId="1A935139" w:rsidR="000C065E" w:rsidRPr="00D55283" w:rsidRDefault="000A2EFC" w:rsidP="00BC1211">
            <w:r w:rsidRPr="000A2EFC">
              <w:t>Thibault.Fluri@vtg.admin.ch</w:t>
            </w:r>
          </w:p>
        </w:tc>
      </w:tr>
      <w:tr w:rsidR="000C065E" w:rsidRPr="00425370" w14:paraId="6C56EB07" w14:textId="1B9BFCD5" w:rsidTr="00353045">
        <w:tc>
          <w:tcPr>
            <w:tcW w:w="1740" w:type="dxa"/>
            <w:shd w:val="clear" w:color="auto" w:fill="FFC000"/>
          </w:tcPr>
          <w:p w14:paraId="3360C607" w14:textId="2C413C01" w:rsidR="000C065E" w:rsidRPr="00425370" w:rsidRDefault="000C065E" w:rsidP="00BC1211">
            <w:r w:rsidRPr="00D55283">
              <w:t>Jérôme Althaus</w:t>
            </w:r>
          </w:p>
        </w:tc>
        <w:tc>
          <w:tcPr>
            <w:tcW w:w="2315" w:type="dxa"/>
            <w:shd w:val="clear" w:color="auto" w:fill="FFFFFF" w:themeFill="background1"/>
          </w:tcPr>
          <w:p w14:paraId="2299D1FD" w14:textId="6EAED0BE" w:rsidR="000C065E" w:rsidRPr="00425370" w:rsidRDefault="000C065E" w:rsidP="00BC1211">
            <w:r w:rsidRPr="00532C15">
              <w:t>756.4325.6778.33</w:t>
            </w:r>
          </w:p>
        </w:tc>
        <w:tc>
          <w:tcPr>
            <w:tcW w:w="1318" w:type="dxa"/>
            <w:shd w:val="clear" w:color="auto" w:fill="FFC000"/>
          </w:tcPr>
          <w:p w14:paraId="0219896A" w14:textId="06C32C0D" w:rsidR="000C065E" w:rsidRPr="00425370" w:rsidRDefault="000C065E" w:rsidP="00BC1211">
            <w:r w:rsidRPr="00D55283">
              <w:t>Stab LVb Pz/Art</w:t>
            </w:r>
          </w:p>
        </w:tc>
        <w:tc>
          <w:tcPr>
            <w:tcW w:w="1109" w:type="dxa"/>
            <w:shd w:val="clear" w:color="auto" w:fill="FFC000"/>
          </w:tcPr>
          <w:p w14:paraId="28B96B52" w14:textId="1EF1B41D" w:rsidR="000C065E" w:rsidRPr="00425370" w:rsidRDefault="000C065E" w:rsidP="00BC1211">
            <w:r w:rsidRPr="00D55283">
              <w:t>LVb Pz/Art</w:t>
            </w:r>
          </w:p>
        </w:tc>
        <w:tc>
          <w:tcPr>
            <w:tcW w:w="2977" w:type="dxa"/>
            <w:shd w:val="clear" w:color="auto" w:fill="FFC000"/>
          </w:tcPr>
          <w:p w14:paraId="4A3F4A19" w14:textId="311B46A3" w:rsidR="000C065E" w:rsidRPr="00D55283" w:rsidRDefault="00851DFB" w:rsidP="00BC1211">
            <w:r w:rsidRPr="00851DFB">
              <w:t>Jerome.Althaus@vtg.admin.ch</w:t>
            </w:r>
          </w:p>
        </w:tc>
      </w:tr>
      <w:tr w:rsidR="000C065E" w:rsidRPr="00425370" w14:paraId="5AE78963" w14:textId="790A8F4C" w:rsidTr="00353045">
        <w:tc>
          <w:tcPr>
            <w:tcW w:w="1740" w:type="dxa"/>
            <w:shd w:val="clear" w:color="auto" w:fill="FFC000"/>
          </w:tcPr>
          <w:p w14:paraId="1DEC3337" w14:textId="57D70A2B" w:rsidR="000C065E" w:rsidRPr="00425370" w:rsidRDefault="000C065E" w:rsidP="00BC1211">
            <w:r w:rsidRPr="00D55283">
              <w:t>Peter Takacs</w:t>
            </w:r>
          </w:p>
        </w:tc>
        <w:tc>
          <w:tcPr>
            <w:tcW w:w="2315" w:type="dxa"/>
            <w:shd w:val="clear" w:color="auto" w:fill="FFFFFF" w:themeFill="background1"/>
          </w:tcPr>
          <w:p w14:paraId="09759455" w14:textId="48B85E5B" w:rsidR="000C065E" w:rsidRPr="00425370" w:rsidRDefault="000C065E" w:rsidP="00BC1211">
            <w:r w:rsidRPr="00D55283">
              <w:t>756.2668.5640.70</w:t>
            </w:r>
          </w:p>
        </w:tc>
        <w:tc>
          <w:tcPr>
            <w:tcW w:w="1318" w:type="dxa"/>
            <w:shd w:val="clear" w:color="auto" w:fill="FFC000"/>
          </w:tcPr>
          <w:p w14:paraId="7EC84210" w14:textId="3EDEE1A5" w:rsidR="000C065E" w:rsidRPr="00425370" w:rsidRDefault="000C065E" w:rsidP="00BC1211">
            <w:r w:rsidRPr="00D55283">
              <w:t>Stab LVb Pz/Art</w:t>
            </w:r>
          </w:p>
        </w:tc>
        <w:tc>
          <w:tcPr>
            <w:tcW w:w="1109" w:type="dxa"/>
            <w:shd w:val="clear" w:color="auto" w:fill="FFC000"/>
          </w:tcPr>
          <w:p w14:paraId="639B6110" w14:textId="7988FBCB" w:rsidR="000C065E" w:rsidRPr="00425370" w:rsidRDefault="000C065E" w:rsidP="00BC1211">
            <w:r w:rsidRPr="00D55283">
              <w:t>LVb Pz/Art</w:t>
            </w:r>
          </w:p>
        </w:tc>
        <w:tc>
          <w:tcPr>
            <w:tcW w:w="2977" w:type="dxa"/>
            <w:shd w:val="clear" w:color="auto" w:fill="FFC000"/>
          </w:tcPr>
          <w:p w14:paraId="6BA81BB7" w14:textId="52E554AA" w:rsidR="000C065E" w:rsidRDefault="00851DFB" w:rsidP="00BC1211">
            <w:r w:rsidRPr="00851DFB">
              <w:t>Peter.Takacs@vtg.admin.ch</w:t>
            </w:r>
          </w:p>
          <w:p w14:paraId="25285E3B" w14:textId="7B2F965B" w:rsidR="00851DFB" w:rsidRPr="00851DFB" w:rsidRDefault="00851DFB" w:rsidP="00851DFB"/>
        </w:tc>
      </w:tr>
      <w:tr w:rsidR="000C065E" w:rsidRPr="00425370" w14:paraId="66AB756A" w14:textId="18B3CE95" w:rsidTr="00353045">
        <w:tc>
          <w:tcPr>
            <w:tcW w:w="1740" w:type="dxa"/>
            <w:shd w:val="clear" w:color="auto" w:fill="FFC000"/>
          </w:tcPr>
          <w:p w14:paraId="20C5BB78" w14:textId="3974D5CB" w:rsidR="000C065E" w:rsidRPr="00BE0356" w:rsidRDefault="000C065E" w:rsidP="00BE0356">
            <w:pPr>
              <w:rPr>
                <w:rFonts w:eastAsiaTheme="minorHAnsi"/>
              </w:rPr>
            </w:pPr>
            <w:r>
              <w:t>Markus Peter Schwab</w:t>
            </w:r>
          </w:p>
        </w:tc>
        <w:tc>
          <w:tcPr>
            <w:tcW w:w="2315" w:type="dxa"/>
            <w:shd w:val="clear" w:color="auto" w:fill="FFFFFF" w:themeFill="background1"/>
          </w:tcPr>
          <w:p w14:paraId="5CB5A543" w14:textId="341D50E0" w:rsidR="000C065E" w:rsidRPr="00D55283" w:rsidRDefault="000C065E" w:rsidP="00BE0356">
            <w:r>
              <w:t>756.7886.7444.71</w:t>
            </w:r>
          </w:p>
        </w:tc>
        <w:tc>
          <w:tcPr>
            <w:tcW w:w="1318" w:type="dxa"/>
            <w:shd w:val="clear" w:color="auto" w:fill="FFC000"/>
          </w:tcPr>
          <w:p w14:paraId="3F91DDCC" w14:textId="4A7A1D4E" w:rsidR="000C065E" w:rsidRPr="00D55283" w:rsidRDefault="000C065E" w:rsidP="00BE0356">
            <w:r w:rsidRPr="00D55283">
              <w:t>Stab LVb Pz/Art</w:t>
            </w:r>
          </w:p>
        </w:tc>
        <w:tc>
          <w:tcPr>
            <w:tcW w:w="1109" w:type="dxa"/>
            <w:shd w:val="clear" w:color="auto" w:fill="FFC000"/>
          </w:tcPr>
          <w:p w14:paraId="59F6A882" w14:textId="2AEA17EF" w:rsidR="000C065E" w:rsidRPr="00D55283" w:rsidRDefault="000C065E" w:rsidP="00BE0356">
            <w:r w:rsidRPr="00D55283">
              <w:t>LVb Pz/Art</w:t>
            </w:r>
          </w:p>
        </w:tc>
        <w:tc>
          <w:tcPr>
            <w:tcW w:w="2977" w:type="dxa"/>
            <w:shd w:val="clear" w:color="auto" w:fill="FFC000"/>
          </w:tcPr>
          <w:p w14:paraId="4508F91A" w14:textId="6F70E59F" w:rsidR="000C065E" w:rsidRPr="00D55283" w:rsidRDefault="000A2EFC" w:rsidP="00BE0356">
            <w:r w:rsidRPr="000A2EFC">
              <w:t>Markus-Peter.Schwab@vtg.admin.ch</w:t>
            </w:r>
          </w:p>
        </w:tc>
      </w:tr>
      <w:tr w:rsidR="000C065E" w:rsidRPr="00425370" w14:paraId="766B1BF3" w14:textId="04494586" w:rsidTr="00353045">
        <w:tc>
          <w:tcPr>
            <w:tcW w:w="1740" w:type="dxa"/>
            <w:shd w:val="clear" w:color="auto" w:fill="FDE9D9" w:themeFill="accent6" w:themeFillTint="33"/>
          </w:tcPr>
          <w:p w14:paraId="411E25DE" w14:textId="180AE660" w:rsidR="000C065E" w:rsidRDefault="000C065E" w:rsidP="00BE0356">
            <w:r>
              <w:rPr>
                <w:rFonts w:eastAsia="Times New Roman"/>
              </w:rPr>
              <w:t>Stefan Felber</w:t>
            </w:r>
          </w:p>
        </w:tc>
        <w:tc>
          <w:tcPr>
            <w:tcW w:w="2315" w:type="dxa"/>
            <w:shd w:val="clear" w:color="auto" w:fill="auto"/>
          </w:tcPr>
          <w:p w14:paraId="3C9F87B2" w14:textId="6A6A8E77" w:rsidR="000C065E" w:rsidRDefault="000C065E" w:rsidP="00BE0356">
            <w:r>
              <w:rPr>
                <w:rFonts w:eastAsia="Times New Roman"/>
              </w:rPr>
              <w:t>756.7068.9675.20</w:t>
            </w:r>
          </w:p>
        </w:tc>
        <w:tc>
          <w:tcPr>
            <w:tcW w:w="1318" w:type="dxa"/>
            <w:shd w:val="clear" w:color="auto" w:fill="FDE9D9" w:themeFill="accent6" w:themeFillTint="33"/>
          </w:tcPr>
          <w:p w14:paraId="4F258D88" w14:textId="52F26B4E" w:rsidR="000C065E" w:rsidRPr="00D55283" w:rsidRDefault="000C065E" w:rsidP="00BE0356">
            <w:r>
              <w:t>SWISSINT</w:t>
            </w:r>
          </w:p>
        </w:tc>
        <w:tc>
          <w:tcPr>
            <w:tcW w:w="1109" w:type="dxa"/>
            <w:shd w:val="clear" w:color="auto" w:fill="FDE9D9" w:themeFill="accent6" w:themeFillTint="33"/>
          </w:tcPr>
          <w:p w14:paraId="6EB37A63" w14:textId="4522C736" w:rsidR="000C065E" w:rsidRPr="00D55283" w:rsidRDefault="000C065E" w:rsidP="00BE0356">
            <w:r>
              <w:t>SWISSINT</w:t>
            </w:r>
          </w:p>
        </w:tc>
        <w:tc>
          <w:tcPr>
            <w:tcW w:w="2977" w:type="dxa"/>
            <w:shd w:val="clear" w:color="auto" w:fill="FDE9D9" w:themeFill="accent6" w:themeFillTint="33"/>
          </w:tcPr>
          <w:p w14:paraId="09FCC873" w14:textId="2D324E34" w:rsidR="000C065E" w:rsidRDefault="00380293" w:rsidP="00BE0356">
            <w:r w:rsidRPr="00380293">
              <w:t>Stefan.Felber@vtg.admin.ch</w:t>
            </w:r>
          </w:p>
        </w:tc>
      </w:tr>
      <w:tr w:rsidR="000C065E" w:rsidRPr="00425370" w14:paraId="5FD21BFF" w14:textId="41A2A20B" w:rsidTr="00353045">
        <w:tc>
          <w:tcPr>
            <w:tcW w:w="1740" w:type="dxa"/>
            <w:shd w:val="clear" w:color="auto" w:fill="FDE9D9" w:themeFill="accent6" w:themeFillTint="33"/>
          </w:tcPr>
          <w:p w14:paraId="13B70F48" w14:textId="6B328DF0" w:rsidR="000C065E" w:rsidRDefault="000C065E" w:rsidP="00BE03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Martin Hösli</w:t>
            </w:r>
          </w:p>
        </w:tc>
        <w:tc>
          <w:tcPr>
            <w:tcW w:w="2315" w:type="dxa"/>
            <w:shd w:val="clear" w:color="auto" w:fill="auto"/>
          </w:tcPr>
          <w:p w14:paraId="70D20742" w14:textId="3DDC2E2E" w:rsidR="000C065E" w:rsidRDefault="000C065E" w:rsidP="002B3D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756.0727.5054.46</w:t>
            </w:r>
          </w:p>
        </w:tc>
        <w:tc>
          <w:tcPr>
            <w:tcW w:w="1318" w:type="dxa"/>
            <w:shd w:val="clear" w:color="auto" w:fill="FDE9D9" w:themeFill="accent6" w:themeFillTint="33"/>
          </w:tcPr>
          <w:p w14:paraId="446D6178" w14:textId="4605FBC1" w:rsidR="000C065E" w:rsidRDefault="000C065E" w:rsidP="00BE0356">
            <w:r>
              <w:t>SWISSINT</w:t>
            </w:r>
          </w:p>
        </w:tc>
        <w:tc>
          <w:tcPr>
            <w:tcW w:w="1109" w:type="dxa"/>
            <w:shd w:val="clear" w:color="auto" w:fill="FDE9D9" w:themeFill="accent6" w:themeFillTint="33"/>
          </w:tcPr>
          <w:p w14:paraId="3341010D" w14:textId="29CEA4DB" w:rsidR="000C065E" w:rsidRDefault="000C065E" w:rsidP="00BE0356">
            <w:r>
              <w:t>SWISSINT</w:t>
            </w:r>
          </w:p>
        </w:tc>
        <w:tc>
          <w:tcPr>
            <w:tcW w:w="2977" w:type="dxa"/>
            <w:shd w:val="clear" w:color="auto" w:fill="FDE9D9" w:themeFill="accent6" w:themeFillTint="33"/>
          </w:tcPr>
          <w:p w14:paraId="172F57AA" w14:textId="0AA71B8C" w:rsidR="000C065E" w:rsidRDefault="00380293" w:rsidP="00BE0356">
            <w:r w:rsidRPr="00380293">
              <w:t>Martin.Hoesli.HMX@vtg.admin.ch</w:t>
            </w:r>
          </w:p>
        </w:tc>
      </w:tr>
    </w:tbl>
    <w:p w14:paraId="795602AD" w14:textId="77777777" w:rsidR="002B3D20" w:rsidRDefault="002B3D20" w:rsidP="00737852"/>
    <w:p w14:paraId="34930FBF" w14:textId="7FC66678" w:rsidR="003F2CE3" w:rsidRPr="00DF3812" w:rsidRDefault="003F2CE3" w:rsidP="00737852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FDBE5" wp14:editId="29339AF0">
                <wp:simplePos x="0" y="0"/>
                <wp:positionH relativeFrom="column">
                  <wp:posOffset>576137</wp:posOffset>
                </wp:positionH>
                <wp:positionV relativeFrom="paragraph">
                  <wp:posOffset>567006</wp:posOffset>
                </wp:positionV>
                <wp:extent cx="4149305" cy="0"/>
                <wp:effectExtent l="0" t="0" r="22860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9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A6C6C" id="Gerader Verbinde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35pt,44.65pt" to="372.0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" strokecolor="black [3040]"/>
            </w:pict>
          </mc:Fallback>
        </mc:AlternateContent>
      </w:r>
    </w:p>
    <w:sectPr w:rsidR="003F2CE3" w:rsidRPr="00DF3812" w:rsidSect="003F63E9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191" w:right="1134" w:bottom="907" w:left="1701" w:header="62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6983E" w14:textId="77777777" w:rsidR="0061521E" w:rsidRDefault="0061521E">
      <w:r>
        <w:separator/>
      </w:r>
    </w:p>
  </w:endnote>
  <w:endnote w:type="continuationSeparator" w:id="0">
    <w:p w14:paraId="4F2D94F9" w14:textId="77777777" w:rsidR="0061521E" w:rsidRDefault="00615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11E9A" w14:textId="77777777" w:rsidR="00DF3812" w:rsidRDefault="00DF3812" w:rsidP="00DF3812"/>
  <w:tbl>
    <w:tblPr>
      <w:tblW w:w="9894" w:type="dxa"/>
      <w:tblInd w:w="-108" w:type="dxa"/>
      <w:tblLayout w:type="fixed"/>
      <w:tblLook w:val="01E0" w:firstRow="1" w:lastRow="1" w:firstColumn="1" w:lastColumn="1" w:noHBand="0" w:noVBand="0"/>
    </w:tblPr>
    <w:tblGrid>
      <w:gridCol w:w="9485"/>
      <w:gridCol w:w="409"/>
    </w:tblGrid>
    <w:tr w:rsidR="00DF3812" w:rsidRPr="00D33E17" w14:paraId="397DECB5" w14:textId="77777777" w:rsidTr="00A602D6">
      <w:trPr>
        <w:cantSplit/>
      </w:trPr>
      <w:tc>
        <w:tcPr>
          <w:tcW w:w="9894" w:type="dxa"/>
          <w:gridSpan w:val="2"/>
          <w:vAlign w:val="bottom"/>
        </w:tcPr>
        <w:p w14:paraId="637FD0E6" w14:textId="77777777" w:rsidR="00DF3812" w:rsidRPr="00D33E17" w:rsidRDefault="00DF3812" w:rsidP="00DF3812">
          <w:pPr>
            <w:pStyle w:val="Seite"/>
          </w:pPr>
          <w:r>
            <w:fldChar w:fldCharType="begin"/>
          </w:r>
          <w:r>
            <w:instrText xml:space="preserve"> PAGE  </w:instrText>
          </w:r>
          <w:r>
            <w:fldChar w:fldCharType="separate"/>
          </w:r>
          <w:r w:rsidR="000E2AA7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Pr="00D33E17">
            <w:t>/</w:t>
          </w:r>
          <w:r w:rsidR="006B07DD">
            <w:fldChar w:fldCharType="begin"/>
          </w:r>
          <w:r w:rsidR="006B07DD">
            <w:instrText xml:space="preserve"> NUMPAGES  </w:instrText>
          </w:r>
          <w:r w:rsidR="006B07DD">
            <w:fldChar w:fldCharType="separate"/>
          </w:r>
          <w:r w:rsidR="000E2AA7">
            <w:rPr>
              <w:noProof/>
            </w:rPr>
            <w:t>3</w:t>
          </w:r>
          <w:r w:rsidR="006B07DD">
            <w:rPr>
              <w:noProof/>
            </w:rPr>
            <w:fldChar w:fldCharType="end"/>
          </w:r>
        </w:p>
      </w:tc>
    </w:tr>
    <w:tr w:rsidR="00DF3812" w:rsidRPr="004A7283" w14:paraId="17F58BAB" w14:textId="77777777" w:rsidTr="00A602D6">
      <w:trPr>
        <w:gridAfter w:val="1"/>
        <w:wAfter w:w="409" w:type="dxa"/>
        <w:cantSplit/>
        <w:trHeight w:hRule="exact" w:val="397"/>
      </w:trPr>
      <w:tc>
        <w:tcPr>
          <w:tcW w:w="9485" w:type="dxa"/>
          <w:vAlign w:val="bottom"/>
        </w:tcPr>
        <w:p w14:paraId="2EEEBDD6" w14:textId="77777777" w:rsidR="00DF3812" w:rsidRPr="004A7283" w:rsidRDefault="006B07DD" w:rsidP="00DF3812">
          <w:pPr>
            <w:pStyle w:val="FuzeilePlatzhalter"/>
          </w:pPr>
          <w:r>
            <w:fldChar w:fldCharType="begin"/>
          </w:r>
          <w:r>
            <w:instrText xml:space="preserve"> DOCVARIABLE  Betreff  \* CHARFORMAT </w:instrText>
          </w:r>
          <w:r>
            <w:fldChar w:fldCharType="separate"/>
          </w:r>
          <w:r w:rsidR="0061521E">
            <w:t xml:space="preserve"> </w:t>
          </w:r>
          <w:r>
            <w:fldChar w:fldCharType="end"/>
          </w:r>
        </w:p>
      </w:tc>
    </w:tr>
  </w:tbl>
  <w:p w14:paraId="41FBD931" w14:textId="77777777" w:rsidR="00DF3812" w:rsidRPr="004A7283" w:rsidRDefault="00DF3812" w:rsidP="00DF3812">
    <w:pPr>
      <w:pStyle w:val="Platzhalter"/>
    </w:pPr>
  </w:p>
  <w:p w14:paraId="75C7FDDF" w14:textId="77777777" w:rsidR="00DF3812" w:rsidRPr="00DF3812" w:rsidRDefault="00DF3812" w:rsidP="00DF3812">
    <w:pPr>
      <w:pStyle w:val="Pfad"/>
      <w:rPr>
        <w:noProof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22C0E" w14:textId="77777777" w:rsidR="00DF3812" w:rsidRDefault="00DF3812" w:rsidP="00DF3812"/>
  <w:tbl>
    <w:tblPr>
      <w:tblStyle w:val="Tabellenraster"/>
      <w:tblW w:w="97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4265"/>
      <w:gridCol w:w="3242"/>
      <w:gridCol w:w="910"/>
      <w:gridCol w:w="910"/>
      <w:gridCol w:w="425"/>
    </w:tblGrid>
    <w:tr w:rsidR="00DF3812" w:rsidRPr="00E36B5A" w14:paraId="1B8185E0" w14:textId="77777777" w:rsidTr="00A602D6">
      <w:trPr>
        <w:gridAfter w:val="1"/>
        <w:wAfter w:w="424" w:type="dxa"/>
        <w:trHeight w:val="1000"/>
      </w:trPr>
      <w:tc>
        <w:tcPr>
          <w:tcW w:w="4253" w:type="dxa"/>
        </w:tcPr>
        <w:p w14:paraId="6540E82E" w14:textId="77777777" w:rsidR="00DF3812" w:rsidRPr="00881C54" w:rsidRDefault="00DF3812" w:rsidP="00DF3812">
          <w:pPr>
            <w:pStyle w:val="Fuzeile"/>
          </w:pPr>
        </w:p>
      </w:tc>
      <w:tc>
        <w:tcPr>
          <w:tcW w:w="3232" w:type="dxa"/>
        </w:tcPr>
        <w:p w14:paraId="0618176A" w14:textId="77777777" w:rsidR="00DF3812" w:rsidRDefault="006B07DD" w:rsidP="00DF3812">
          <w:pPr>
            <w:pStyle w:val="Fuzeile"/>
          </w:pPr>
          <w:sdt>
            <w:sdtPr>
              <w:alias w:val="varlookup2"/>
              <w:tag w:val="varlookup2"/>
              <w:id w:val="25488520"/>
              <w:lock w:val="sdtLocked"/>
              <w:text/>
            </w:sdtPr>
            <w:sdtEndPr/>
            <w:sdtContent>
              <w:r w:rsidR="00DF3812">
                <w:t>Schweizer Armee</w:t>
              </w:r>
            </w:sdtContent>
          </w:sdt>
        </w:p>
        <w:p w14:paraId="6546E3CB" w14:textId="77777777" w:rsidR="00DF3812" w:rsidRDefault="006B07DD" w:rsidP="00DF3812">
          <w:pPr>
            <w:pStyle w:val="Fuzeile"/>
          </w:pPr>
          <w:sdt>
            <w:sdtPr>
              <w:alias w:val="Absenderinfo1"/>
              <w:tag w:val="Absenderinfo1_Mapper"/>
              <w:id w:val="25488522"/>
              <w:lock w:val="sdtLocked"/>
              <w:text/>
            </w:sdtPr>
            <w:sdtEndPr/>
            <w:sdtContent>
              <w:r w:rsidR="003F2CE3">
                <w:t>Eggli Markus</w:t>
              </w:r>
              <w:r w:rsidR="00DF3812">
                <w:br/>
                <w:t xml:space="preserve">Papiermühlestrasse </w:t>
              </w:r>
              <w:r w:rsidR="00E36B5A">
                <w:t>14</w:t>
              </w:r>
              <w:r w:rsidR="00DF3812">
                <w:t>, 3003 Bern</w:t>
              </w:r>
            </w:sdtContent>
          </w:sdt>
        </w:p>
        <w:p w14:paraId="6B9DDBFA" w14:textId="77777777" w:rsidR="00DF3812" w:rsidRPr="005D151C" w:rsidRDefault="006B07DD" w:rsidP="00DF3812">
          <w:pPr>
            <w:pStyle w:val="Fuzeile"/>
          </w:pPr>
          <w:sdt>
            <w:sdtPr>
              <w:alias w:val="Tel"/>
              <w:tag w:val="varTel"/>
              <w:id w:val="26081511"/>
              <w:lock w:val="sdtLocked"/>
              <w:text/>
            </w:sdtPr>
            <w:sdtEndPr/>
            <w:sdtContent>
              <w:r w:rsidR="00DF3812">
                <w:t>Tel.</w:t>
              </w:r>
            </w:sdtContent>
          </w:sdt>
          <w:r w:rsidR="00DF3812" w:rsidRPr="00EA6A4E">
            <w:t xml:space="preserve"> </w:t>
          </w:r>
          <w:sdt>
            <w:sdtPr>
              <w:alias w:val="Telefon"/>
              <w:tag w:val="Absender_Telefon"/>
              <w:id w:val="25488542"/>
              <w:lock w:val="sdtLocked"/>
              <w:text/>
            </w:sdtPr>
            <w:sdtEndPr/>
            <w:sdtContent>
              <w:r w:rsidR="003F2CE3">
                <w:t>+41 58 461 52 38</w:t>
              </w:r>
              <w:r w:rsidR="00F44D30" w:rsidRPr="005D151C">
                <w:t xml:space="preserve"> </w:t>
              </w:r>
            </w:sdtContent>
          </w:sdt>
        </w:p>
        <w:p w14:paraId="220D01FB" w14:textId="77777777" w:rsidR="00DF3812" w:rsidRPr="005D151C" w:rsidRDefault="006B07DD" w:rsidP="00DF3812">
          <w:pPr>
            <w:pStyle w:val="Fuzeile"/>
          </w:pPr>
          <w:sdt>
            <w:sdtPr>
              <w:alias w:val="Absenderinfo2"/>
              <w:tag w:val="Absenderinfo2_Mapper"/>
              <w:id w:val="25488524"/>
              <w:lock w:val="sdtLocked"/>
              <w:text/>
            </w:sdtPr>
            <w:sdtEndPr/>
            <w:sdtContent>
              <w:r w:rsidR="003F2CE3">
                <w:t>Markus</w:t>
              </w:r>
              <w:r w:rsidR="00F44D30" w:rsidRPr="005D151C">
                <w:t>.</w:t>
              </w:r>
              <w:r w:rsidR="003F2CE3">
                <w:t>Eggli</w:t>
              </w:r>
              <w:r w:rsidR="00DF3812" w:rsidRPr="005D151C">
                <w:t>@vtg.admin.ch</w:t>
              </w:r>
            </w:sdtContent>
          </w:sdt>
        </w:p>
        <w:p w14:paraId="6811ACE8" w14:textId="77777777" w:rsidR="00DF3812" w:rsidRPr="005D151C" w:rsidRDefault="00DF3812" w:rsidP="00DF3812">
          <w:pPr>
            <w:pStyle w:val="MapperEnd"/>
          </w:pPr>
        </w:p>
      </w:tc>
      <w:tc>
        <w:tcPr>
          <w:tcW w:w="907" w:type="dxa"/>
        </w:tcPr>
        <w:p w14:paraId="09233F5D" w14:textId="77777777" w:rsidR="00DF3812" w:rsidRPr="005D151C" w:rsidRDefault="00DF3812" w:rsidP="00DF3812">
          <w:pPr>
            <w:pStyle w:val="Fuzeile"/>
          </w:pPr>
        </w:p>
      </w:tc>
      <w:tc>
        <w:tcPr>
          <w:tcW w:w="907" w:type="dxa"/>
        </w:tcPr>
        <w:p w14:paraId="284288A9" w14:textId="77777777" w:rsidR="00DF3812" w:rsidRPr="005D151C" w:rsidRDefault="00DF3812" w:rsidP="00DF3812">
          <w:pPr>
            <w:pStyle w:val="Fuzeile"/>
          </w:pPr>
        </w:p>
      </w:tc>
    </w:tr>
    <w:tr w:rsidR="00DF3812" w:rsidRPr="00D33E17" w14:paraId="4F213966" w14:textId="77777777" w:rsidTr="00A602D6">
      <w:tc>
        <w:tcPr>
          <w:tcW w:w="907" w:type="dxa"/>
          <w:gridSpan w:val="5"/>
        </w:tcPr>
        <w:p w14:paraId="52F9AAFB" w14:textId="77777777" w:rsidR="00DF3812" w:rsidRPr="00D33E17" w:rsidRDefault="00DF3812" w:rsidP="00DF3812">
          <w:pPr>
            <w:pStyle w:val="Seite"/>
          </w:pPr>
          <w:r>
            <w:fldChar w:fldCharType="begin"/>
          </w:r>
          <w:r>
            <w:instrText xml:space="preserve"> PAGE  </w:instrText>
          </w:r>
          <w:r>
            <w:fldChar w:fldCharType="separate"/>
          </w:r>
          <w:r w:rsidR="000E2AA7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7666E0">
            <w:t>/</w:t>
          </w:r>
          <w:r w:rsidR="006B07DD">
            <w:fldChar w:fldCharType="begin"/>
          </w:r>
          <w:r w:rsidR="006B07DD">
            <w:instrText xml:space="preserve"> NUMPAGES  </w:instrText>
          </w:r>
          <w:r w:rsidR="006B07DD">
            <w:fldChar w:fldCharType="separate"/>
          </w:r>
          <w:r w:rsidR="000E2AA7">
            <w:rPr>
              <w:noProof/>
            </w:rPr>
            <w:t>3</w:t>
          </w:r>
          <w:r w:rsidR="006B07DD">
            <w:rPr>
              <w:noProof/>
            </w:rPr>
            <w:fldChar w:fldCharType="end"/>
          </w:r>
        </w:p>
      </w:tc>
    </w:tr>
    <w:tr w:rsidR="00DF3812" w:rsidRPr="004A7283" w14:paraId="4EDDD20A" w14:textId="77777777" w:rsidTr="00A602D6">
      <w:trPr>
        <w:gridAfter w:val="1"/>
        <w:wAfter w:w="424" w:type="dxa"/>
        <w:trHeight w:hRule="exact" w:val="397"/>
      </w:trPr>
      <w:tc>
        <w:tcPr>
          <w:tcW w:w="907" w:type="dxa"/>
          <w:gridSpan w:val="4"/>
        </w:tcPr>
        <w:p w14:paraId="48A3CC34" w14:textId="77777777" w:rsidR="00DF3812" w:rsidRPr="004A7283" w:rsidRDefault="00DF3812" w:rsidP="00DF3812">
          <w:pPr>
            <w:pStyle w:val="FuzeilePlatzhalter"/>
          </w:pPr>
        </w:p>
      </w:tc>
    </w:tr>
  </w:tbl>
  <w:p w14:paraId="2ECF99BC" w14:textId="77777777" w:rsidR="00DF3812" w:rsidRPr="00D33E17" w:rsidRDefault="00DF3812" w:rsidP="00DF3812">
    <w:pPr>
      <w:pStyle w:val="Platzhalter"/>
    </w:pPr>
  </w:p>
  <w:p w14:paraId="6D497B70" w14:textId="77777777" w:rsidR="00DF3812" w:rsidRDefault="00DF3812" w:rsidP="00DF3812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BAC40" w14:textId="77777777" w:rsidR="0061521E" w:rsidRDefault="0061521E">
      <w:r>
        <w:separator/>
      </w:r>
    </w:p>
  </w:footnote>
  <w:footnote w:type="continuationSeparator" w:id="0">
    <w:p w14:paraId="6968199B" w14:textId="77777777" w:rsidR="0061521E" w:rsidRDefault="006152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8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848"/>
      <w:gridCol w:w="4474"/>
      <w:gridCol w:w="487"/>
    </w:tblGrid>
    <w:tr w:rsidR="00DF3812" w14:paraId="0D843BD8" w14:textId="77777777" w:rsidTr="00A602D6">
      <w:tc>
        <w:tcPr>
          <w:tcW w:w="4848" w:type="dxa"/>
        </w:tcPr>
        <w:p w14:paraId="2DDC714A" w14:textId="77777777" w:rsidR="00DF3812" w:rsidRPr="00E534A0" w:rsidRDefault="00DF3812" w:rsidP="00DF3812">
          <w:pPr>
            <w:pStyle w:val="Logo"/>
            <w:spacing w:line="20" w:lineRule="exact"/>
          </w:pPr>
        </w:p>
      </w:tc>
      <w:tc>
        <w:tcPr>
          <w:tcW w:w="4961" w:type="dxa"/>
          <w:gridSpan w:val="2"/>
        </w:tcPr>
        <w:p w14:paraId="7CF2E691" w14:textId="77777777" w:rsidR="00DF3812" w:rsidRPr="00D33E17" w:rsidRDefault="00DF3812" w:rsidP="00DF3812">
          <w:pPr>
            <w:pStyle w:val="Kopfzeile"/>
            <w:spacing w:line="20" w:lineRule="exact"/>
          </w:pPr>
        </w:p>
      </w:tc>
    </w:tr>
    <w:tr w:rsidR="00DF3812" w14:paraId="09404377" w14:textId="77777777" w:rsidTr="00A602D6">
      <w:trPr>
        <w:gridAfter w:val="1"/>
        <w:wAfter w:w="487" w:type="dxa"/>
      </w:trPr>
      <w:tc>
        <w:tcPr>
          <w:tcW w:w="4848" w:type="dxa"/>
        </w:tcPr>
        <w:p w14:paraId="24F887FD" w14:textId="77777777" w:rsidR="00DF3812" w:rsidRPr="00737852" w:rsidRDefault="006B07DD" w:rsidP="00DF3812">
          <w:pPr>
            <w:pStyle w:val="Kopfzeile"/>
          </w:pPr>
          <w:sdt>
            <w:sdtPr>
              <w:alias w:val="Referenz"/>
              <w:tag w:val="var Referenz"/>
              <w:id w:val="1209989359"/>
              <w:lock w:val="sdtContentLocked"/>
              <w:text/>
            </w:sdtPr>
            <w:sdtEndPr/>
            <w:sdtContent>
              <w:r w:rsidR="00DF3812">
                <w:t>Referenz/Aktenzeichen:</w:t>
              </w:r>
            </w:sdtContent>
          </w:sdt>
          <w:r w:rsidR="00DF3812">
            <w:t xml:space="preserve"> </w:t>
          </w:r>
          <w:sdt>
            <w:sdtPr>
              <w:alias w:val="Referenz/Aktenzeichen"/>
              <w:tag w:val="Referenz/Aktenzeichen"/>
              <w:id w:val="-1520686748"/>
              <w:lock w:val="sdtLocked"/>
              <w:text/>
            </w:sdtPr>
            <w:sdtEndPr/>
            <w:sdtContent>
              <w:r w:rsidR="00DF3812">
                <w:t xml:space="preserve"> </w:t>
              </w:r>
            </w:sdtContent>
          </w:sdt>
        </w:p>
      </w:tc>
      <w:tc>
        <w:tcPr>
          <w:tcW w:w="4474" w:type="dxa"/>
        </w:tcPr>
        <w:p w14:paraId="6D85C96D" w14:textId="77777777" w:rsidR="00DF3812" w:rsidRDefault="006B07DD" w:rsidP="00DF3812">
          <w:pPr>
            <w:pStyle w:val="Klassifizierung"/>
          </w:pPr>
          <w:sdt>
            <w:sdtPr>
              <w:alias w:val="Klassifizierung_Mapper_Tab"/>
              <w:tag w:val="Klassifizierung_Mapper_Tab"/>
              <w:id w:val="14588699"/>
              <w:lock w:val="sdtContentLocked"/>
              <w:text/>
            </w:sdtPr>
            <w:sdtEndPr/>
            <w:sdtContent>
              <w:r w:rsidR="00DF3812">
                <w:t xml:space="preserve"> </w:t>
              </w:r>
            </w:sdtContent>
          </w:sdt>
        </w:p>
        <w:p w14:paraId="408D569B" w14:textId="77777777" w:rsidR="00DF3812" w:rsidRDefault="00DF3812" w:rsidP="00DF3812">
          <w:pPr>
            <w:pStyle w:val="MapperEnd"/>
          </w:pPr>
        </w:p>
      </w:tc>
    </w:tr>
  </w:tbl>
  <w:p w14:paraId="0168E6D4" w14:textId="77777777" w:rsidR="00DF3812" w:rsidRDefault="00DF3812" w:rsidP="00DF381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703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F3812" w14:paraId="1B19F390" w14:textId="77777777" w:rsidTr="00A602D6">
      <w:trPr>
        <w:cantSplit/>
        <w:trHeight w:hRule="exact" w:val="2041"/>
      </w:trPr>
      <w:sdt>
        <w:sdtPr>
          <w:alias w:val="Logo"/>
          <w:tag w:val="varLogo"/>
          <w:id w:val="20491700"/>
          <w:lock w:val="sdtLocked"/>
          <w:picture/>
        </w:sdtPr>
        <w:sdtEndPr/>
        <w:sdtContent>
          <w:tc>
            <w:tcPr>
              <w:tcW w:w="4848" w:type="dxa"/>
            </w:tcPr>
            <w:p w14:paraId="3EF67282" w14:textId="77777777" w:rsidR="00DF3812" w:rsidRPr="00E534A0" w:rsidRDefault="00DF3812" w:rsidP="00DF3812">
              <w:pPr>
                <w:pStyle w:val="Logo"/>
              </w:pPr>
              <w:r>
                <w:drawing>
                  <wp:inline distT="0" distB="0" distL="0" distR="0" wp14:anchorId="0893F563" wp14:editId="2F399814">
                    <wp:extent cx="2026920" cy="533400"/>
                    <wp:effectExtent l="0" t="0" r="0" b="0"/>
                    <wp:docPr id="2" name="Grafik 2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26920" cy="5334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4961" w:type="dxa"/>
        </w:tcPr>
        <w:p w14:paraId="0F93B4F4" w14:textId="77777777" w:rsidR="00DF3812" w:rsidRPr="006D6F2D" w:rsidRDefault="006B07DD" w:rsidP="00DF3812">
          <w:pPr>
            <w:pStyle w:val="KopfDept"/>
          </w:pPr>
          <w:sdt>
            <w:sdtPr>
              <w:alias w:val="varlookup1"/>
              <w:tag w:val="varlookup1"/>
              <w:id w:val="14588715"/>
              <w:lock w:val="sdtContentLocked"/>
              <w:text/>
            </w:sdtPr>
            <w:sdtEndPr/>
            <w:sdtContent>
              <w:r w:rsidR="00DF3812">
                <w:t>Eidgenössisches Departement für Verteidigung,</w:t>
              </w:r>
              <w:r w:rsidR="00DF3812">
                <w:br/>
                <w:t>Bevölkerungsschutz und Sport VBS</w:t>
              </w:r>
            </w:sdtContent>
          </w:sdt>
        </w:p>
        <w:p w14:paraId="3091B24F" w14:textId="77777777" w:rsidR="0064447C" w:rsidRDefault="006B07DD" w:rsidP="0064447C">
          <w:pPr>
            <w:pStyle w:val="KopfFett"/>
          </w:pPr>
          <w:sdt>
            <w:sdtPr>
              <w:alias w:val="varlookup2"/>
              <w:tag w:val="varlookup2"/>
              <w:id w:val="14588718"/>
              <w:lock w:val="sdtContentLocked"/>
              <w:text/>
            </w:sdtPr>
            <w:sdtEndPr/>
            <w:sdtContent>
              <w:r w:rsidR="00DF3812">
                <w:t>Schweizer Armee</w:t>
              </w:r>
            </w:sdtContent>
          </w:sdt>
        </w:p>
        <w:p w14:paraId="607246FB" w14:textId="77777777" w:rsidR="00DF3812" w:rsidRPr="00D33E17" w:rsidRDefault="006B07DD" w:rsidP="00E36B5A">
          <w:pPr>
            <w:pStyle w:val="KopfFett"/>
          </w:pPr>
          <w:sdt>
            <w:sdtPr>
              <w:alias w:val="varlookup3"/>
              <w:tag w:val="varlookup3"/>
              <w:id w:val="14588721"/>
              <w:lock w:val="sdtContentLocked"/>
              <w:text/>
            </w:sdtPr>
            <w:sdtEndPr/>
            <w:sdtContent>
              <w:r w:rsidR="00E36B5A" w:rsidRPr="00E36B5A">
                <w:rPr>
                  <w:b w:val="0"/>
                </w:rPr>
                <w:t>Kommando Ausbildung</w:t>
              </w:r>
            </w:sdtContent>
          </w:sdt>
        </w:p>
      </w:tc>
    </w:tr>
  </w:tbl>
  <w:p w14:paraId="4DA18FC3" w14:textId="77777777" w:rsidR="00DF3812" w:rsidRPr="00D33E17" w:rsidRDefault="00DF3812" w:rsidP="00DF3812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427B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DEAF0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4786C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1ECF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ECA13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44E4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8041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7026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A03F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74B3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5A26DF"/>
    <w:multiLevelType w:val="hybridMultilevel"/>
    <w:tmpl w:val="18724C76"/>
    <w:lvl w:ilvl="0" w:tplc="989C3EFC">
      <w:start w:val="1"/>
      <w:numFmt w:val="bullet"/>
      <w:lvlText w:val="-"/>
      <w:lvlJc w:val="left"/>
      <w:pPr>
        <w:ind w:left="1712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1" w15:restartNumberingAfterBreak="0">
    <w:nsid w:val="09E0080F"/>
    <w:multiLevelType w:val="hybridMultilevel"/>
    <w:tmpl w:val="47ECB094"/>
    <w:lvl w:ilvl="0" w:tplc="C762A78C">
      <w:start w:val="1"/>
      <w:numFmt w:val="bullet"/>
      <w:pStyle w:val="VBS-EingercktBullet2"/>
      <w:lvlText w:val="-"/>
      <w:lvlJc w:val="left"/>
      <w:pPr>
        <w:ind w:left="1353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2" w15:restartNumberingAfterBreak="0">
    <w:nsid w:val="16D22784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7AA109A"/>
    <w:multiLevelType w:val="multilevel"/>
    <w:tmpl w:val="1ADE288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sz w:val="22"/>
        <w:szCs w:val="22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25001849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6640EB9"/>
    <w:multiLevelType w:val="hybridMultilevel"/>
    <w:tmpl w:val="19EA9EA2"/>
    <w:lvl w:ilvl="0" w:tplc="65BA0F46">
      <w:start w:val="1"/>
      <w:numFmt w:val="bullet"/>
      <w:pStyle w:val="VBS-Tabelle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C4355F"/>
    <w:multiLevelType w:val="hybridMultilevel"/>
    <w:tmpl w:val="33A8F9DA"/>
    <w:lvl w:ilvl="0" w:tplc="B54CBC60">
      <w:start w:val="1"/>
      <w:numFmt w:val="lowerLetter"/>
      <w:pStyle w:val="VBS-EingercktBullet4"/>
      <w:lvlText w:val="%1."/>
      <w:lvlJc w:val="left"/>
      <w:pPr>
        <w:ind w:left="1713" w:hanging="360"/>
      </w:pPr>
    </w:lvl>
    <w:lvl w:ilvl="1" w:tplc="08070019" w:tentative="1">
      <w:start w:val="1"/>
      <w:numFmt w:val="lowerLetter"/>
      <w:lvlText w:val="%2."/>
      <w:lvlJc w:val="left"/>
      <w:pPr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 w15:restartNumberingAfterBreak="0">
    <w:nsid w:val="27D138BC"/>
    <w:multiLevelType w:val="hybridMultilevel"/>
    <w:tmpl w:val="F78EA4CC"/>
    <w:lvl w:ilvl="0" w:tplc="5E02E576">
      <w:numFmt w:val="bullet"/>
      <w:pStyle w:val="VBS-EingercktBullet3"/>
      <w:lvlText w:val="+"/>
      <w:lvlJc w:val="left"/>
      <w:pPr>
        <w:ind w:left="1713" w:hanging="360"/>
      </w:pPr>
      <w:rPr>
        <w:rFonts w:ascii="Arial" w:eastAsia="Calibri" w:hAnsi="Arial" w:hint="default"/>
      </w:rPr>
    </w:lvl>
    <w:lvl w:ilvl="1" w:tplc="0807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2A292D5D"/>
    <w:multiLevelType w:val="hybridMultilevel"/>
    <w:tmpl w:val="E2E046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381E27"/>
    <w:multiLevelType w:val="hybridMultilevel"/>
    <w:tmpl w:val="81726B26"/>
    <w:lvl w:ilvl="0" w:tplc="8A8487BE">
      <w:start w:val="1"/>
      <w:numFmt w:val="bullet"/>
      <w:pStyle w:val="VBS-EingercktBullet1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3DAC482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1C16"/>
    <w:multiLevelType w:val="hybridMultilevel"/>
    <w:tmpl w:val="5746A82A"/>
    <w:lvl w:ilvl="0" w:tplc="FD960462">
      <w:start w:val="1"/>
      <w:numFmt w:val="lowerLetter"/>
      <w:lvlText w:val="%1."/>
      <w:lvlJc w:val="left"/>
      <w:pPr>
        <w:ind w:left="1712" w:hanging="360"/>
      </w:p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2" w15:restartNumberingAfterBreak="0">
    <w:nsid w:val="371858D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7C95ACA"/>
    <w:multiLevelType w:val="hybridMultilevel"/>
    <w:tmpl w:val="978A1B18"/>
    <w:lvl w:ilvl="0" w:tplc="C8BAFE2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0005E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04378C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F984677"/>
    <w:multiLevelType w:val="hybridMultilevel"/>
    <w:tmpl w:val="2B0CB038"/>
    <w:lvl w:ilvl="0" w:tplc="CD7CA954">
      <w:start w:val="1"/>
      <w:numFmt w:val="lowerLetter"/>
      <w:pStyle w:val="VBS-TabelleBullet4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01456C"/>
    <w:multiLevelType w:val="hybridMultilevel"/>
    <w:tmpl w:val="EE2CC700"/>
    <w:lvl w:ilvl="0" w:tplc="50484418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8" w15:restartNumberingAfterBreak="0">
    <w:nsid w:val="529A14D6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E9B3A9A"/>
    <w:multiLevelType w:val="hybridMultilevel"/>
    <w:tmpl w:val="102A645A"/>
    <w:lvl w:ilvl="0" w:tplc="F21237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447DE2"/>
    <w:multiLevelType w:val="hybridMultilevel"/>
    <w:tmpl w:val="26FAADBE"/>
    <w:lvl w:ilvl="0" w:tplc="15108B34">
      <w:start w:val="1"/>
      <w:numFmt w:val="bullet"/>
      <w:pStyle w:val="VBS-TabelleBullet2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32716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A075E0E"/>
    <w:multiLevelType w:val="hybridMultilevel"/>
    <w:tmpl w:val="1194B8E4"/>
    <w:lvl w:ilvl="0" w:tplc="7AB6220E">
      <w:start w:val="1"/>
      <w:numFmt w:val="bullet"/>
      <w:lvlText w:val="+"/>
      <w:lvlJc w:val="left"/>
      <w:pPr>
        <w:ind w:left="1712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3" w15:restartNumberingAfterBreak="0">
    <w:nsid w:val="6A797F48"/>
    <w:multiLevelType w:val="hybridMultilevel"/>
    <w:tmpl w:val="99F25B1E"/>
    <w:lvl w:ilvl="0" w:tplc="7506DA28">
      <w:numFmt w:val="bullet"/>
      <w:pStyle w:val="VBS-TabelleBullet3"/>
      <w:lvlText w:val="+"/>
      <w:lvlJc w:val="left"/>
      <w:pPr>
        <w:ind w:left="720" w:hanging="360"/>
      </w:pPr>
      <w:rPr>
        <w:rFonts w:ascii="Arial" w:eastAsia="Calibri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AE2B6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2575555"/>
    <w:multiLevelType w:val="multilevel"/>
    <w:tmpl w:val="5896FE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5D53033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9"/>
  </w:num>
  <w:num w:numId="2">
    <w:abstractNumId w:val="20"/>
  </w:num>
  <w:num w:numId="3">
    <w:abstractNumId w:val="34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10"/>
  </w:num>
  <w:num w:numId="17">
    <w:abstractNumId w:val="32"/>
  </w:num>
  <w:num w:numId="18">
    <w:abstractNumId w:val="21"/>
  </w:num>
  <w:num w:numId="19">
    <w:abstractNumId w:val="36"/>
  </w:num>
  <w:num w:numId="20">
    <w:abstractNumId w:val="36"/>
  </w:num>
  <w:num w:numId="21">
    <w:abstractNumId w:val="36"/>
  </w:num>
  <w:num w:numId="22">
    <w:abstractNumId w:val="36"/>
  </w:num>
  <w:num w:numId="23">
    <w:abstractNumId w:val="36"/>
  </w:num>
  <w:num w:numId="24">
    <w:abstractNumId w:val="36"/>
  </w:num>
  <w:num w:numId="25">
    <w:abstractNumId w:val="31"/>
  </w:num>
  <w:num w:numId="26">
    <w:abstractNumId w:val="25"/>
  </w:num>
  <w:num w:numId="27">
    <w:abstractNumId w:val="14"/>
  </w:num>
  <w:num w:numId="28">
    <w:abstractNumId w:val="24"/>
  </w:num>
  <w:num w:numId="29">
    <w:abstractNumId w:val="13"/>
  </w:num>
  <w:num w:numId="30">
    <w:abstractNumId w:val="13"/>
  </w:num>
  <w:num w:numId="31">
    <w:abstractNumId w:val="13"/>
  </w:num>
  <w:num w:numId="32">
    <w:abstractNumId w:val="19"/>
  </w:num>
  <w:num w:numId="33">
    <w:abstractNumId w:val="11"/>
  </w:num>
  <w:num w:numId="34">
    <w:abstractNumId w:val="17"/>
  </w:num>
  <w:num w:numId="35">
    <w:abstractNumId w:val="16"/>
  </w:num>
  <w:num w:numId="36">
    <w:abstractNumId w:val="15"/>
  </w:num>
  <w:num w:numId="37">
    <w:abstractNumId w:val="30"/>
  </w:num>
  <w:num w:numId="38">
    <w:abstractNumId w:val="33"/>
  </w:num>
  <w:num w:numId="39">
    <w:abstractNumId w:val="26"/>
  </w:num>
  <w:num w:numId="40">
    <w:abstractNumId w:val="28"/>
  </w:num>
  <w:num w:numId="41">
    <w:abstractNumId w:val="22"/>
  </w:num>
  <w:num w:numId="42">
    <w:abstractNumId w:val="12"/>
  </w:num>
  <w:num w:numId="43">
    <w:abstractNumId w:val="35"/>
  </w:num>
  <w:num w:numId="44">
    <w:abstractNumId w:val="37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3821" w:allStyles="1" w:customStyles="0" w:latentStyles="0" w:stylesInUse="0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9"/>
  <w:autoHyphenation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sender_email" w:val="Mirjam.Nydegger@vtg.admin.ch"/>
    <w:docVar w:name="Absender_Fax" w:val=" "/>
    <w:docVar w:name="Absender_Homepage" w:val=" "/>
    <w:docVar w:name="Absender_Name" w:val="Nydegger"/>
    <w:docVar w:name="Absender_Ort" w:val="Bern"/>
    <w:docVar w:name="Absender_PLZ" w:val="3003"/>
    <w:docVar w:name="Absender_Postadresse" w:val=" "/>
    <w:docVar w:name="Absender_Strasse" w:val="Papiermühlestrasse 20"/>
    <w:docVar w:name="Absender_Telefon" w:val="+41 58 466 68 19"/>
    <w:docVar w:name="Absender_Telefon_optional" w:val=" "/>
    <w:docVar w:name="Absender_titel" w:val=" "/>
    <w:docVar w:name="Absender_Vorname" w:val="Mirjam"/>
    <w:docVar w:name="Absenderinfo1_Mapper" w:val="Mirjam Nydegger\vPapiermühlestrasse 20, 3003 Bern"/>
    <w:docVar w:name="Absenderinfo2_Mapper" w:val="Mirjam.Nydegger@vtg.admin.ch"/>
    <w:docVar w:name="Amt" w:val="Informatik Service Center"/>
    <w:docVar w:name="Amtkurz" w:val="ISC EJPD"/>
    <w:docVar w:name="Anrede" w:val=" "/>
    <w:docVar w:name="Betreff" w:val=" "/>
    <w:docVar w:name="Datum" w:val="30.04.2021"/>
    <w:docVar w:name="de-CH0_LanguageVersion" w:val="&lt;?xml version=&quot;1.0&quot; standalone=&quot;yes&quot;?&gt;&lt;?mso-application progid=&quot;Word.Document&quot;?&gt;&lt;pkg:package xmlns:pkg=&quot;http://schemas.microsoft.com/office/2006/xmlPackage&quot;&gt;&lt;pkg:part pkg:name=&quot;/_rels/.rels&quot; pkg:contentType=&quot;application/vnd.openxmlformats-package.relationships+xml&quot; pkg:padding=&quot;512&quot;&gt;&lt;pkg:xmlData&gt;&lt;Relationships xmlns=&quot;http://schemas.openxmlformats.org/package/2006/relationships&quot;&gt;&lt;Relationship Id=&quot;rId3&quot; Type=&quot;http://schemas.openxmlformats.org/officeDocument/2006/relationships/extended-properties&quot; Target=&quot;docProps/app.xml&quot; /&gt;&lt;Relationship Id=&quot;rId2&quot; Type=&quot;http://schemas.openxmlformats.org/package/2006/relationships/metadata/core-properties&quot; Target=&quot;docProps/core.xml&quot; /&gt;&lt;Relationship Id=&quot;rId1&quot; Type=&quot;http://schemas.openxmlformats.org/officeDocument/2006/relationships/officeDocument&quot; Target=&quot;word/document.xml&quot; /&gt;&lt;/Relationships&gt;&lt;/pkg:xmlData&gt;&lt;/pkg:part&gt;&lt;pkg:part pkg:name=&quot;/word/_rels/document.xml.rels&quot; pkg:contentType=&quot;application/vnd.openxmlformats-package.relationships+xml&quot; pkg:padding=&quot;256&quot;&gt;&lt;pkg:xmlData&gt;&lt;Relationships xmlns=&quot;http://schemas.openxmlformats.org/package/2006/relationships&quot;&gt;&lt;Relationship Id=&quot;rId8&quot; Type=&quot;http://schemas.openxmlformats.org/officeDocument/2006/relationships/header&quot; Target=&quot;header1.xml&quot; /&gt;&lt;Relationship Id=&quot;rId13&quot; Type=&quot;http://schemas.openxmlformats.org/officeDocument/2006/relationships/glossaryDocument&quot; Target=&quot;glossary/document.xml&quot; /&gt;&lt;Relationship Id=&quot;rId3&quot; Type=&quot;http://schemas.openxmlformats.org/officeDocument/2006/relationships/styles&quot; Target=&quot;styles.xml&quot; /&gt;&lt;Relationship Id=&quot;rId7&quot; Type=&quot;http://schemas.openxmlformats.org/officeDocument/2006/relationships/endnotes&quot; Target=&quot;endnotes.xml&quot; /&gt;&lt;Relationship Id=&quot;rId12&quot; Type=&quot;http://schemas.openxmlformats.org/officeDocument/2006/relationships/fontTable&quot; Target=&quot;fontTable.xml&quot; /&gt;&lt;Relationship Id=&quot;rId2&quot; Type=&quot;http://schemas.openxmlformats.org/officeDocument/2006/relationships/numbering&quot; Target=&quot;numbering.xml&quot; /&gt;&lt;Relationship Id=&quot;rId1&quot; Type=&quot;http://schemas.microsoft.com/office/2006/relationships/keyMapCustomizations&quot; Target=&quot;customizations.xml&quot; /&gt;&lt;Relationship Id=&quot;rId6&quot; Type=&quot;http://schemas.openxmlformats.org/officeDocument/2006/relationships/footnotes&quot; Target=&quot;footnotes.xml&quot; /&gt;&lt;Relationship Id=&quot;rId11&quot; Type=&quot;http://schemas.openxmlformats.org/officeDocument/2006/relationships/footer&quot; Target=&quot;footer2.xml&quot; /&gt;&lt;Relationship Id=&quot;rId5&quot; Type=&quot;http://schemas.openxmlformats.org/officeDocument/2006/relationships/webSettings&quot; Target=&quot;webSettings.xml&quot; /&gt;&lt;Relationship Id=&quot;rId10&quot; Type=&quot;http://schemas.openxmlformats.org/officeDocument/2006/relationships/header&quot; Target=&quot;header2.xml&quot; /&gt;&lt;Relationship Id=&quot;rId4&quot; Type=&quot;http://schemas.openxmlformats.org/officeDocument/2006/relationships/settings&quot; Target=&quot;settings.xml&quot; /&gt;&lt;Relationship Id=&quot;rId9&quot; Type=&quot;http://schemas.openxmlformats.org/officeDocument/2006/relationships/footer&quot; Target=&quot;footer1.xml&quot; /&gt;&lt;Relationship Id=&quot;rId14&quot; Type=&quot;http://schemas.openxmlformats.org/officeDocument/2006/relationships/theme&quot; Target=&quot;theme/theme1.xml&quot; /&gt;&lt;/Relationships&gt;&lt;/pkg:xmlData&gt;&lt;/pkg:part&gt;&lt;pkg:part pkg:name=&quot;/word/document.xml&quot; pkg:contentType=&quot;application/vnd.openxmlformats-officedocument.wordprocessingml.document.main+xml&quot;&gt;&lt;pkg:xmlData&gt;&lt;w:document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body&gt;&lt;w:tbl&gt;&lt;w:tblPr&gt;&lt;w:tblStyle w:val=&quot;TableGrid&quot; /&gt;&lt;w:tblW w:w=&quot;0&quot; w:type=&quot;auto&quot; /&gt;&lt;w:tblBorders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w:insideH w:val=&quot;none&quot; w:sz=&quot;0&quot; w:space=&quot;0&quot; w:color=&quot;auto&quot; /&gt;&lt;w:insideV w:val=&quot;none&quot; w:sz=&quot;0&quot; w:space=&quot;0&quot; w:color=&quot;auto&quot; /&gt;&lt;/w:tblBorders&gt;&lt;w:tblLook w:val=&quot;04A0&quot; w:firstRow=&quot;1&quot; w:lastRow=&quot;0&quot; w:firstColumn=&quot;1&quot; w:lastColumn=&quot;0&quot; w:noHBand=&quot;0&quot; w:noVBand=&quot;1&quot; /&gt;&lt;/w:tblPr&gt;&lt;w:tblGrid&gt;&lt;w:gridCol w:w=&quot;4231&quot; /&gt;&lt;w:gridCol w:w=&quot;4949&quot; /&gt;&lt;/w:tblGrid&gt;&lt;w:tr w:rsidR=&quot;00B615C1&quot; w:rsidTr=&quot;004E7EA3&quot;&gt;&lt;w:tc&gt;&lt;w:tcPr&gt;&lt;w:tcW w:w=&quot;4252&quot; w:type=&quot;dxa&quot; /&gt;&lt;/w:tcPr&gt;&lt;w:p w:rsidR=&quot;00B615C1&quot; w:rsidRPr=&quot;00856F3F&quot; w:rsidRDefault=&quot;00B615C1&quot; w:rsidP=&quot;00BF2B3C&quot;&gt;&lt;w:pPr&gt;&lt;w:pStyle w:val=&quot;Title&quot; /&gt;&lt;w:rPr&gt;&lt;w:lang w:val=&quot;en-US&quot; /&gt;&lt;/w:rPr&gt;&lt;/w:pPr&gt;&lt;w:sdt&gt;&lt;w:sdtPr&gt;&lt;w:rPr&gt;&lt;w:lang w:val=&quot;en-US&quot; /&gt;&lt;/w:rPr&gt;&lt;w:alias w:val=&quot;Aktennotiz&quot; /&gt;&lt;w:tag w:val=&quot;varAktennotiz&quot; /&gt;&lt;w:id w:val=&quot;23111190&quot; /&gt;&lt;w:lock w:val=&quot;sdtLocked&quot; /&gt;&lt;w:placeholder&gt;&lt;w:docPart w:val=&quot;03BDF2F2EAA642949790496A0D02A1A0&quot; /&gt;&lt;/w:placeholder&gt;&lt;w:text /&gt;&lt;/w:sdtPr&gt;&lt;w:sdtContent&gt;&lt;w:proofErr w:type=&quot;spellStart&quot; /&gt;&lt;w:r w:rsidRPr=&quot;00856F3F&quot;&gt;&lt;w:rPr&gt;&lt;w:lang w:val=&quot;en-US&quot; /&gt;&lt;/w:rPr&gt;&lt;w:t&gt;Aktennotiz&lt;/w:t&gt;&lt;/w:r&gt;&lt;w:proofErr w:type=&quot;spellEnd&quot; /&gt;&lt;/w:sdtContent&gt;&lt;/w:sdt&gt;&lt;/w:p&gt;&lt;/w:tc&gt;&lt;w:tc&gt;&lt;w:tcPr&gt;&lt;w:tcW w:w=&quot;4960&quot; w:type=&quot;dxa&quot; /&gt;&lt;/w:tcPr&gt;&lt;w:p w:rsidR=&quot;00B615C1&quot; w:rsidRDefault=&quot;00B615C1&quot; w:rsidP=&quot;005B5497&quot;&gt;&lt;w:pPr&gt;&lt;w:pStyle w:val=&quot;Klassifizierung&quot; /&gt;&lt;/w:pPr&gt;&lt;w:sdt&gt;&lt;w:sdtPr&gt;&lt;w:alias w:val=&quot;Klassifizierung_Mapper_Tab&quot; /&gt;&lt;w:tag w:val=&quot;Klassifizierung_Mapper_Tab&quot; /&gt;&lt;w:id w:val=&quot;23111193&quot; /&gt;&lt;w:lock w:val=&quot;sdtLocked&quot; /&gt;&lt;w:placeholder&gt;&lt;w:docPart w:val=&quot;03BDF2F2EAA642949790496A0D02A1A0&quot; /&gt;&lt;/w:placeholder&gt;&lt;w:text /&gt;&lt;/w:sdtPr&gt;&lt;w:sdtContent&gt;&lt;w:r&gt;&lt;w:t&gt;Klassifizierung_Mapper_Tab&lt;/w:t&gt;&lt;/w:r&gt;&lt;/w:sdtContent&gt;&lt;/w:sdt&gt;&lt;/w:p&gt;&lt;w:p w:rsidR=&quot;00B615C1&quot; w:rsidRDefault=&quot;00B615C1&quot; w:rsidP=&quot;005B5497&quot;&gt;&lt;w:pPr&gt;&lt;w:pStyle w:val=&quot;Klassifizierung&quot; /&gt;&lt;/w:pPr&gt;&lt;/w:p&gt;&lt;/w:tc&gt;&lt;/w:tr&gt;&lt;/w:tbl&gt;&lt;w:p w:rsidR=&quot;00B615C1&quot; w:rsidRPr=&quot;00503A98&quot; w:rsidRDefault=&quot;00B615C1&quot;&gt;&lt;w:pPr&gt;&lt;w:pStyle w:val=&quot;Linie1&quot; /&gt;&lt;w:rPr&gt;&lt;w:b /&gt;&lt;w:noProof /&gt;&lt;/w:rPr&gt;&lt;/w:pPr&gt;&lt;/w:p&gt;&lt;w:tbl&gt;&lt;w:tblPr&gt;&lt;w:tblStyle w:val=&quot;TableGrid&quot; /&gt;&lt;w:tblW w:w=&quot;9214&quot; w:type=&quot;dxa&quot; /&gt;&lt;w:tblBorders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w:insideH w:val=&quot;none&quot; w:sz=&quot;0&quot; w:space=&quot;0&quot; w:color=&quot;auto&quot; /&gt;&lt;w:insideV w:val=&quot;none&quot; w:sz=&quot;0&quot; w:space=&quot;0&quot; w:color=&quot;auto&quot; /&gt;&lt;/w:tblBorders&gt;&lt;w:tblLook w:val=&quot;01E0&quot; w:firstRow=&quot;1&quot; w:lastRow=&quot;1&quot; w:firstColumn=&quot;1&quot; w:lastColumn=&quot;1&quot; w:noHBand=&quot;0&quot; w:noVBand=&quot;0&quot; /&gt;&lt;/w:tblPr&gt;&lt;w:tblGrid&gt;&lt;w:gridCol w:w=&quot;4253&quot; /&gt;&lt;w:gridCol w:w=&quot;4961&quot; /&gt;&lt;/w:tblGrid&gt;&lt;w:tr w:rsidR=&quot;00B615C1&quot; w:rsidRPr=&quot;003A6944&quot; w:rsidTr=&quot;004E7EA3&quot;&gt;&lt;w:tc&gt;&lt;w:tcPr&gt;&lt;w:tcW w:w=&quot;4253&quot; w:type=&quot;dxa&quot; /&gt;&lt;/w:tcPr&gt;&lt;w:p w:rsidR=&quot;00B615C1&quot; w:rsidRPr=&quot;003A6944&quot; w:rsidRDefault=&quot;00B615C1&quot; w:rsidP=&quot;00FA23CE&quot;&gt;&lt;w:pPr&gt;&lt;w:pStyle w:val=&quot;Form&quot; /&gt;&lt;/w:pPr&gt;&lt;w:sdt&gt;&lt;w:sdtPr&gt;&lt;w:alias w:val=&quot;Datum&quot; /&gt;&lt;w:tag w:val=&quot;varDatum&quot; /&gt;&lt;w:id w:val=&quot;23910498&quot; /&gt;&lt;w:lock w:val=&quot;sdtLocked&quot; /&gt;&lt;w:placeholder&gt;&lt;w:docPart w:val=&quot;03BDF2F2EAA642949790496A0D02A1A0&quot; /&gt;&lt;/w:placeholder&gt;&lt;w:text /&gt;&lt;/w:sdtPr&gt;&lt;w:sdtContent&gt;&lt;w:r&gt;&lt;w:t&gt;Datum&lt;/w:t&gt;&lt;/w:r&gt;&lt;/w:sdtContent&gt;&lt;/w:sdt&gt;&lt;w:r&gt;&lt;w:t xml:space=&quot;preserve&quot;&gt; &lt;/w:t&gt;&lt;/w:r&gt;&lt;/w:p&gt;&lt;/w:tc&gt;&lt;w:tc&gt;&lt;w:tcPr&gt;&lt;w:tcW w:w=&quot;4961&quot; w:type=&quot;dxa&quot; /&gt;&lt;/w:tcPr&gt;&lt;w:p w:rsidR=&quot;00B615C1&quot; w:rsidRPr=&quot;004B5CAF&quot; w:rsidRDefault=&quot;00B615C1&quot; w:rsidP=&quot;0096704B&quot;&gt;&lt;w:sdt&gt;&lt;w:sdtPr&gt;&lt;w:alias w:val=&quot;Datum&quot; /&gt;&lt;w:tag w:val=&quot;Datum&quot; /&gt;&lt;w:id w:val=&quot;16148319&quot; /&gt;&lt;w:lock w:val=&quot;sdtLocked&quot; /&gt;&lt;w:placeholder&gt;&lt;w:docPart w:val=&quot;03BDF2F2EAA642949790496A0D02A1A0&quot; /&gt;&lt;/w:placeholder&gt;&lt;w:text /&gt;&lt;/w:sdtPr&gt;&lt;w:sdtContent&gt;&lt;w:r&gt;&lt;w:t&gt;Datum&lt;/w:t&gt;&lt;/w:r&gt;&lt;/w:sdtContent&gt;&lt;/w:sdt&gt;&lt;/w:p&gt;&lt;/w:tc&gt;&lt;/w:tr&gt;&lt;w:tr w:rsidR=&quot;00B615C1&quot; w:rsidRPr=&quot;0033080F&quot; w:rsidTr=&quot;004E7EA3&quot;&gt;&lt;w:tc&gt;&lt;w:tcPr&gt;&lt;w:tcW w:w=&quot;4253&quot; w:type=&quot;dxa&quot; /&gt;&lt;/w:tcPr&gt;&lt;w:p w:rsidR=&quot;00B615C1&quot; w:rsidRPr=&quot;003A6944&quot; w:rsidRDefault=&quot;00B615C1&quot;&gt;&lt;w:pPr&gt;&lt;w:pStyle w:val=&quot;Form&quot; /&gt;&lt;/w:pPr&gt;&lt;w:sdt&gt;&lt;w:sdtPr&gt;&lt;w:alias w:val=&quot;Für&quot; /&gt;&lt;w:tag w:val=&quot;varFür&quot; /&gt;&lt;w:id w:val=&quot;23365738&quot; /&gt;&lt;w:lock w:val=&quot;sdtLocked&quot; /&gt;&lt;w:placeholder&gt;&lt;w:docPart w:val=&quot;03BDF2F2EAA642949790496A0D02A1A0&quot; /&gt;&lt;/w:placeholder&gt;&lt;w:text /&gt;&lt;/w:sdtPr&gt;&lt;w:sdtContent&gt;&lt;w:r&gt;&lt;w:t&gt;Für&lt;/w:t&gt;&lt;/w:r&gt;&lt;/w:sdtContent&gt;&lt;/w:sdt&gt;&lt;w:r&gt;&lt;w:t xml:space=&quot;preserve&quot;&gt; &lt;/w:t&gt;&lt;/w:r&gt;&lt;/w:p&gt;&lt;/w:tc&gt;&lt;w:tc&gt;&lt;w:tcPr&gt;&lt;w:tcW w:w=&quot;4961&quot; w:type=&quot;dxa&quot; /&gt;&lt;/w:tcPr&gt;&lt;w:p w:rsidR=&quot;00B615C1&quot; w:rsidRDefault=&quot;00B615C1&quot;&gt;&lt;w:sdt&gt;&lt;w:sdtPr&gt;&lt;w:alias w:val=&quot;Für&quot; /&gt;&lt;w:tag w:val=&quot;Für&quot; /&gt;&lt;w:id w:val=&quot;16148321&quot; /&gt;&lt;w:lock w:val=&quot;sdtLocked&quot; /&gt;&lt;w:placeholder&gt;&lt;w:docPart w:val=&quot;03BDF2F2EAA642949790496A0D02A1A0&quot; /&gt;&lt;/w:placeholder&gt;&lt;w:text /&gt;&lt;/w:sdtPr&gt;&lt;w:sdtContent&gt;&lt;w:r&gt;&lt;w:t&gt;Für&lt;/w:t&gt;&lt;/w:r&gt;&lt;/w:sdtContent&gt;&lt;/w:sdt&gt;&lt;/w:p&gt;&lt;w:p w:rsidR=&quot;00B615C1&quot; w:rsidRPr=&quot;00CA2ED5&quot; w:rsidRDefault=&quot;00B615C1&quot; w:rsidP=&quot;00A55147&quot;&gt;&lt;w:pPr&gt;&lt;w:pStyle w:val=&quot;Header&quot; /&gt;&lt;/w:pPr&gt;&lt;/w:p&gt;&lt;/w:tc&gt;&lt;/w:tr&gt;&lt;w:tr w:rsidR=&quot;00B615C1&quot; w:rsidRPr=&quot;009748F0&quot; w:rsidTr=&quot;004E7EA3&quot;&gt;&lt;w:tc&gt;&lt;w:tcPr&gt;&lt;w:tcW w:w=&quot;4253&quot; w:type=&quot;dxa&quot; /&gt;&lt;/w:tcPr&gt;&lt;w:p w:rsidR=&quot;00B615C1&quot; w:rsidRPr=&quot;003A6944&quot; w:rsidRDefault=&quot;00B615C1&quot; w:rsidP=&quot;00B84F5C&quot;&gt;&lt;w:pPr&gt;&lt;w:pStyle w:val=&quot;Form&quot; /&gt;&lt;w:tabs&gt;&lt;w:tab w:val=&quot;left&quot; w:pos=&quot;1210&quot; /&gt;&lt;/w:tabs&gt;&lt;/w:pPr&gt;&lt;w:sdt&gt;&lt;w:sdtPr&gt;&lt;w:alias w:val=&quot;Kopie an&quot; /&gt;&lt;w:tag w:val=&quot;varKopie&quot; /&gt;&lt;w:id w:val=&quot;23365739&quot; /&gt;&lt;w:lock w:val=&quot;sdtLocked&quot; /&gt;&lt;w:placeholder&gt;&lt;w:docPart w:val=&quot;03BDF2F2EAA642949790496A0D02A1A0&quot; /&gt;&lt;/w:placeholder&gt;&lt;w:text /&gt;&lt;/w:sdtPr&gt;&lt;w:sdtContent&gt;&lt;w:r&gt;&lt;w:t&gt;Kopie an&lt;/w:t&gt;&lt;/w:r&gt;&lt;/w:sdtContent&gt;&lt;/w:sdt&gt;&lt;w:r&gt;&lt;w:t xml:space=&quot;preserve&quot;&gt; &lt;/w:t&gt;&lt;/w:r&gt;&lt;/w:p&gt;&lt;/w:tc&gt;&lt;w:tc&gt;&lt;w:tcPr&gt;&lt;w:tcW w:w=&quot;4961&quot; w:type=&quot;dxa&quot; /&gt;&lt;/w:tcPr&gt;&lt;w:p w:rsidR=&quot;00B615C1&quot; w:rsidRDefault=&quot;00B615C1&quot;&gt;&lt;w:sdt&gt;&lt;w:sdtPr&gt;&lt;w:alias w:val=&quot;Kopie an&quot; /&gt;&lt;w:tag w:val=&quot;Kopien_an&quot; /&gt;&lt;w:id w:val=&quot;16148322&quot; /&gt;&lt;w:lock w:val=&quot;sdtLocked&quot; /&gt;&lt;w:placeholder&gt;&lt;w:docPart w:val=&quot;03BDF2F2EAA642949790496A0D02A1A0&quot; /&gt;&lt;/w:placeholder&gt;&lt;w:text /&gt;&lt;/w:sdtPr&gt;&lt;w:sdtContent&gt;&lt;w:r&gt;&lt;w:t&gt;Kopie an&lt;/w:t&gt;&lt;/w:r&gt;&lt;/w:sdtContent&gt;&lt;/w:sdt&gt;&lt;/w:p&gt;&lt;w:p w:rsidR=&quot;00B615C1&quot; w:rsidRPr=&quot;004B5CAF&quot; w:rsidRDefault=&quot;00B615C1&quot; w:rsidP=&quot;00A55147&quot;&gt;&lt;w:pPr&gt;&lt;w:pStyle w:val=&quot;Header&quot; /&gt;&lt;/w:pPr&gt;&lt;/w:p&gt;&lt;/w:tc&gt;&lt;/w:tr&gt;&lt;/w:tbl&gt;&lt;w:p w:rsidR=&quot;00B615C1&quot; w:rsidRPr=&quot;009748F0&quot; w:rsidRDefault=&quot;00B615C1&quot;&gt;&lt;w:pPr&gt;&lt;w:pStyle w:val=&quot;Linie2&quot; /&gt;&lt;w:rPr&gt;&lt;w:noProof /&gt;&lt;/w:rPr&gt;&lt;/w:pPr&gt;&lt;/w:p&gt;&lt;w:p w:rsidR=&quot;00B615C1&quot; w:rsidRPr=&quot;0057618D&quot; w:rsidRDefault=&quot;00B615C1&quot; w:rsidP=&quot;00AE2D8B&quot;&gt;&lt;w:pPr&gt;&lt;w:spacing w:line=&quot;260&quot; w:lineRule=&quot;atLeast&quot; /&gt;&lt;w:rPr&gt;&lt;w:sz w:val=&quot;15&quot; /&gt;&lt;w:szCs w:val=&quot;15&quot; /&gt;&lt;/w:rPr&gt;&lt;/w:pPr&gt;&lt;w:sdt&gt;&lt;w:sdtPr&gt;&lt;w:rPr&gt;&lt;w:sz w:val=&quot;15&quot; /&gt;&lt;w:szCs w:val=&quot;15&quot; /&gt;&lt;/w:rPr&gt;&lt;w:alias w:val=&quot;Referenz&quot; /&gt;&lt;w:tag w:val=&quot;var Referenz&quot; /&gt;&lt;w:id w:val=&quot;2014645064&quot; /&gt;&lt;w:lock w:val=&quot;sdtLocked&quot; /&gt;&lt;w:placeholder&gt;&lt;w:docPart w:val=&quot;8F41F8251B604B8283839D61EFF067C8&quot; /&gt;&lt;/w:placeholder&gt;&lt;w:text /&gt;&lt;/w:sdtPr&gt;&lt;w:sdtContent&gt;&lt;w:r&gt;&lt;w:rPr&gt;&lt;w:sz w:val=&quot;15&quot; /&gt;&lt;w:szCs w:val=&quot;15&quot; /&gt;&lt;/w:rPr&gt;&lt;w:t&gt;Referenz&lt;/w:t&gt;&lt;/w:r&gt;&lt;/w:sdtContent&gt;&lt;/w:sdt&gt;&lt;w:r&gt;&lt;w:rPr&gt;&lt;w:sz w:val=&quot;15&quot; /&gt;&lt;w:szCs w:val=&quot;15&quot; /&gt;&lt;/w:rPr&gt;&lt;w:t xml:space=&quot;preserve&quot;&gt; &lt;/w:t&gt;&lt;/w:r&gt;&lt;w:sdt&gt;&lt;w:sdtPr&gt;&lt;w:rPr&gt;&lt;w:sz w:val=&quot;15&quot; /&gt;&lt;w:szCs w:val=&quot;15&quot; /&gt;&lt;/w:rPr&gt;&lt;w:alias w:val=&quot;Referenz/Aktenzeichen&quot; /&gt;&lt;w:tag w:val=&quot;Referenz/Aktenzeichen&quot; /&gt;&lt;w:id w:val=&quot;432873188&quot; /&gt;&lt;w:lock w:val=&quot;sdtLocked&quot; /&gt;&lt;w:placeholder&gt;&lt;w:docPart w:val=&quot;8F41F8251B604B8283839D61EFF067C8&quot; /&gt;&lt;/w:placeholder&gt;&lt;w:text /&gt;&lt;/w:sdtPr&gt;&lt;w:sdtContent&gt;&lt;w:r&gt;&lt;w:rPr&gt;&lt;w:sz w:val=&quot;15&quot; /&gt;&lt;w:szCs w:val=&quot;15&quot; /&gt;&lt;/w:rPr&gt;&lt;w:t&gt;Referenz/Aktenzeichen&lt;/w:t&gt;&lt;/w:r&gt;&lt;/w:sdtContent&gt;&lt;/w:sdt&gt;&lt;/w:p&gt;&lt;w:p w:rsidR=&quot;00B615C1&quot; w:rsidRPr=&quot;00503A98&quot; w:rsidRDefault=&quot;00B615C1&quot; w:rsidP=&quot;00BF2B3C&quot; /&gt;&lt;w:p w:rsidR=&quot;00B615C1&quot; w:rsidRPr=&quot;004B5CAF&quot; w:rsidRDefault=&quot;00B615C1&quot; /&gt;&lt;w:p w:rsidR=&quot;00B615C1&quot; w:rsidRPr=&quot;004B5CAF&quot; w:rsidRDefault=&quot;00B615C1&quot; w:rsidP=&quot;00301C7B&quot;&gt;&lt;w:pPr&gt;&lt;w:pStyle w:val=&quot;VermerkeBetreff&quot; /&gt;&lt;w:suppressAutoHyphens /&gt;&lt;/w:pPr&gt;&lt;w:sdt&gt;&lt;w:sdtPr&gt;&lt;w:alias w:val=&quot;Betreff&quot; /&gt;&lt;w:tag w:val=&quot;Betreff&quot; /&gt;&lt;w:id w:val=&quot;16148325&quot; /&gt;&lt;w:lock w:val=&quot;sdtLocked&quot; /&gt;&lt;w:placeholder&gt;&lt;w:docPart w:val=&quot;03BDF2F2EAA642949790496A0D02A1A0&quot; /&gt;&lt;/w:placeholder&gt;&lt;w:text /&gt;&lt;/w:sdtPr&gt;&lt;w:sdtContent&gt;&lt;w:r&gt;&lt;w:t&gt;Betreff&lt;/w:t&gt;&lt;/w:r&gt;&lt;/w:sdtContent&gt;&lt;/w:sdt&gt;&lt;/w:p&gt;&lt;w:p w:rsidR=&quot;00B615C1&quot; w:rsidRPr=&quot;004B5CAF&quot; w:rsidRDefault=&quot;00B615C1&quot; /&gt;&lt;w:p w:rsidR=&quot;00B615C1&quot; w:rsidRPr=&quot;004B5CAF&quot; w:rsidRDefault=&quot;00B615C1&quot;&gt;&lt;w:sdt&gt;&lt;w:sdtPr&gt;&lt;w:alias w:val=&quot;Anrede&quot; /&gt;&lt;w:tag w:val=&quot;Anrede&quot; /&gt;&lt;w:id w:val=&quot;11166599&quot; /&gt;&lt;w:lock w:val=&quot;sdtLocked&quot; /&gt;&lt;w:placeholder&gt;&lt;w:docPart w:val=&quot;D47F27AC237E468FA53451C55492B71F&quot; /&gt;&lt;/w:placeholder&gt;&lt;w:text /&gt;&lt;/w:sdtPr&gt;&lt;w:sdtContent&gt;&lt;w:r&gt;&lt;w:t&gt;Anrede&lt;/w:t&gt;&lt;/w:r&gt;&lt;/w:sdtContent&gt;&lt;/w:sdt&gt;&lt;w:r&gt;&lt;w:t xml:space=&quot;preserve&quot;&gt; &lt;/w:t&gt;&lt;/w:r&gt;&lt;/w:p&gt;&lt;w:p w:rsidR=&quot;00B615C1&quot; w:rsidRPr=&quot;00FD4941&quot; w:rsidRDefault=&quot;00B615C1&quot; w:rsidP=&quot;00FD4941&quot; /&gt;&lt;w:p w:rsidR=&quot;00B615C1&quot; w:rsidRPr=&quot;00FD4941&quot; w:rsidRDefault=&quot;00B615C1&quot; w:rsidP=&quot;00FD4941&quot;&gt;&lt;w:r w:rsidRPr=&quot;007556BF&quot;&gt;&lt;w:t&gt;[TextStart]&lt;/w:t&gt;&lt;/w:r&gt;&lt;/w:p&gt;&lt;w:p w:rsidR=&quot;00B615C1&quot; w:rsidRPr=&quot;00FD4941&quot; w:rsidRDefault=&quot;00B615C1&quot; w:rsidP=&quot;00FD4941&quot; /&gt;&lt;w:p w:rsidR=&quot;00B615C1&quot; w:rsidRPr=&quot;00FD4941&quot; w:rsidRDefault=&quot;00B615C1&quot; w:rsidP=&quot;00FD4941&quot; /&gt;&lt;w:p w:rsidR=&quot;00B615C1&quot; w:rsidRDefault=&quot;00B615C1&quot; /&gt;&lt;w:p w:rsidR=&quot;00B615C1&quot; w:rsidRPr=&quot;00737852&quot; w:rsidRDefault=&quot;00B615C1&quot; w:rsidP=&quot;00737852&quot; /&gt;&lt;w:sectPr w:rsidR=&quot;00B615C1&quot; w:rsidRPr=&quot;00737852&quot; w:rsidSect=&quot;003F63E9&quot;&gt;&lt;w:headerReference w:type=&quot;default&quot; r:id=&quot;rId8&quot; /&gt;&lt;w:footerReference w:type=&quot;default&quot; r:id=&quot;rId9&quot; /&gt;&lt;w:headerReference w:type=&quot;first&quot; r:id=&quot;rId10&quot; /&gt;&lt;w:footerReference w:type=&quot;first&quot; r:id=&quot;rId11&quot; /&gt;&lt;w:pgSz w:w=&quot;11907&quot; w:h=&quot;16840&quot; w:code=&quot;9&quot; /&gt;&lt;w:pgMar w:top=&quot;1191&quot; w:right=&quot;1134&quot; w:bottom=&quot;907&quot; w:left=&quot;1701&quot; w:header=&quot;624&quot; w:footer=&quot;284&quot; w:gutter=&quot;0&quot; /&gt;&lt;w:cols w:space=&quot;708&quot; /&gt;&lt;w:titlePg /&gt;&lt;w:docGrid w:linePitch=&quot;360&quot; /&gt;&lt;/w:sectPr&gt;&lt;/w:body&gt;&lt;/w:document&gt;&lt;/pkg:xmlData&gt;&lt;/pkg:part&gt;&lt;pkg:part pkg:name=&quot;/word/_rels/header2.xml.rels&quot; pkg:contentType=&quot;application/vnd.openxmlformats-package.relationships+xml&quot;&gt;&lt;pkg:xmlData&gt;&lt;Relationships xmlns=&quot;http://schemas.openxmlformats.org/package/2006/relationships&quot;&gt;&lt;Relationship Id=&quot;rId1&quot; Type=&quot;http://schemas.openxmlformats.org/officeDocument/2006/relationships/image&quot; Target=&quot;media/image1.png&quot; /&gt;&lt;/Relationships&gt;&lt;/pkg:xmlData&gt;&lt;/pkg:part&gt;&lt;pkg:part pkg:name=&quot;/word/footer1.xml&quot; pkg:contentType=&quot;application/vnd.openxmlformats-officedocument.wordprocessingml.footer+xml&quot;&gt;&lt;pkg:xmlData&gt;&lt;w:ftr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p w:rsidR=&quot;00B615C1&quot; w:rsidRDefault=&quot;00B615C1&quot; w:rsidP=&quot;00B615C1&quot; /&gt;&lt;w:tbl&gt;&lt;w:tblPr&gt;&lt;w:tblW w:w=&quot;9894&quot; w:type=&quot;dxa&quot; /&gt;&lt;w:tblInd w:w=&quot;-108&quot; w:type=&quot;dxa&quot; /&gt;&lt;w:tblLayout w:type=&quot;fixed&quot; /&gt;&lt;w:tblLook w:val=&quot;01E0&quot; w:firstRow=&quot;1&quot; w:lastRow=&quot;1&quot; w:firstColumn=&quot;1&quot; w:lastColumn=&quot;1&quot; w:noHBand=&quot;0&quot; w:noVBand=&quot;0&quot; /&gt;&lt;/w:tblPr&gt;&lt;w:tblGrid&gt;&lt;w:gridCol w:w=&quot;9485&quot; /&gt;&lt;w:gridCol w:w=&quot;409&quot; /&gt;&lt;/w:tblGrid&gt;&lt;w:tr w:rsidR=&quot;00B615C1&quot; w:rsidRPr=&quot;00D33E17&quot; w:rsidTr=&quot;00B615C1&quot;&gt;&lt;w:trPr&gt;&lt;w:cantSplit /&gt;&lt;/w:trPr&gt;&lt;w:tc&gt;&lt;w:tcPr&gt;&lt;w:tcW w:w=&quot;9894&quot; w:type=&quot;dxa&quot; /&gt;&lt;w:gridSpan w:val=&quot;2&quot; /&gt;&lt;w:vAlign w:val=&quot;bottom&quot; /&gt;&lt;/w:tcPr&gt;&lt;w:p w:rsidR=&quot;00B615C1&quot; w:rsidRPr=&quot;00D33E17&quot; w:rsidRDefault=&quot;00B615C1&quot; w:rsidP=&quot;00B615C1&quot;&gt;&lt;w:pPr&gt;&lt;w:pStyle w:val=&quot;Seite&quot; /&gt;&lt;/w:pPr&gt;&lt;w:r&gt;&lt;w:fldChar w:fldCharType=&quot;begin&quot; /&gt;&lt;/w:r&gt;&lt;w:r&gt;&lt;w:instrText xml:space=&quot;preserve&quot;&gt; PAGE  &lt;/w:instrText&gt;&lt;/w:r&gt;&lt;w:r&gt;&lt;w:fldChar w:fldCharType=&quot;separate&quot; /&gt;&lt;/w:r&gt;&lt;w:r&gt;&lt;w:rPr&gt;&lt;w:noProof /&gt;&lt;/w:rPr&gt;&lt;w:t&gt;2&lt;/w:t&gt;&lt;/w:r&gt;&lt;w:r&gt;&lt;w:rPr&gt;&lt;w:noProof /&gt;&lt;/w:rPr&gt;&lt;w:fldChar w:fldCharType=&quot;end&quot; /&gt;&lt;/w:r&gt;&lt;w:r w:rsidRPr=&quot;00D33E17&quot;&gt;&lt;w:t&gt;/&lt;/w:t&gt;&lt;/w:r&gt;&lt;w:r&gt;&lt;w:fldChar w:fldCharType=&quot;begin&quot; /&gt;&lt;/w:r&gt;&lt;w:r&gt;&lt;w:instrText xml:space=&quot;preserve&quot;&gt; NUMPAGES  &lt;/w:instrText&gt;&lt;/w:r&gt;&lt;w:r&gt;&lt;w:fldChar w:fldCharType=&quot;separate&quot; /&gt;&lt;/w:r&gt;&lt;w:r&gt;&lt;w:rPr&gt;&lt;w:noProof /&gt;&lt;/w:rPr&gt;&lt;w:t&gt;2&lt;/w:t&gt;&lt;/w:r&gt;&lt;w:r&gt;&lt;w:rPr&gt;&lt;w:noProof /&gt;&lt;/w:rPr&gt;&lt;w:fldChar w:fldCharType=&quot;end&quot; /&gt;&lt;/w:r&gt;&lt;/w:p&gt;&lt;/w:tc&gt;&lt;/w:tr&gt;&lt;w:tr w:rsidR=&quot;00B615C1&quot; w:rsidRPr=&quot;004A7283&quot; w:rsidTr=&quot;00B615C1&quot;&gt;&lt;w:trPr&gt;&lt;w:gridAfter w:val=&quot;1&quot; /&gt;&lt;w:wAfter w:w=&quot;409&quot; w:type=&quot;dxa&quot; /&gt;&lt;w:cantSplit /&gt;&lt;w:trHeight w:hRule=&quot;exact&quot; w:val=&quot;397&quot; /&gt;&lt;/w:trPr&gt;&lt;w:tc&gt;&lt;w:tcPr&gt;&lt;w:tcW w:w=&quot;9485&quot; w:type=&quot;dxa&quot; /&gt;&lt;w:vAlign w:val=&quot;bottom&quot; /&gt;&lt;/w:tcPr&gt;&lt;w:p w:rsidR=&quot;00B615C1&quot; w:rsidRPr=&quot;004A7283&quot; w:rsidRDefault=&quot;00B615C1&quot; w:rsidP=&quot;00B615C1&quot;&gt;&lt;w:pPr&gt;&lt;w:pStyle w:val=&quot;FuzeilePlatzhalter&quot; /&gt;&lt;/w:pPr&gt;&lt;w:r&gt;&lt;w:fldChar w:fldCharType=&quot;begin&quot; /&gt;&lt;/w:r&gt;&lt;w:r&gt;&lt;w:instrText xml:space=&quot;preserve&quot;&gt; DOCVARIABLE  Betreff  \* CHARFORMAT &lt;/w:instrText&gt;&lt;/w:r&gt;&lt;w:r&gt;&lt;w:fldChar w:fldCharType=&quot;separate&quot; /&gt;&lt;/w:r&gt;&lt;w:r&gt;&lt;w:t&gt;Betreff&lt;/w:t&gt;&lt;/w:r&gt;&lt;w:r&gt;&lt;w:fldChar w:fldCharType=&quot;end&quot; /&gt;&lt;/w:r&gt;&lt;/w:p&gt;&lt;/w:tc&gt;&lt;/w:tr&gt;&lt;/w:tbl&gt;&lt;w:p w:rsidR=&quot;00B615C1&quot; w:rsidRPr=&quot;004A7283&quot; w:rsidRDefault=&quot;00B615C1&quot; w:rsidP=&quot;00B615C1&quot;&gt;&lt;w:pPr&gt;&lt;w:pStyle w:val=&quot;Platzhalter&quot; /&gt;&lt;/w:pPr&gt;&lt;/w:p&gt;&lt;w:p w:rsidR=&quot;00B615C1&quot; w:rsidRPr=&quot;00B615C1&quot; w:rsidRDefault=&quot;00B615C1&quot; w:rsidP=&quot;00B615C1&quot;&gt;&lt;w:pPr&gt;&lt;w:pStyle w:val=&quot;Pfad&quot; /&gt;&lt;w:rPr&gt;&lt;w:noProof w:val=&quot;0&quot; /&gt;&lt;/w:rPr&gt;&lt;/w:pPr&gt;&lt;/w:p&gt;&lt;/w:ftr&gt;&lt;/pkg:xmlData&gt;&lt;/pkg:part&gt;&lt;pkg:part pkg:name=&quot;/word/header1.xml&quot; pkg:contentType=&quot;application/vnd.openxmlformats-officedocument.wordprocessingml.header+xml&quot;&gt;&lt;pkg:xmlData&gt;&lt;w:hdr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tbl&gt;&lt;w:tblPr&gt;&lt;w:tblStyle w:val=&quot;TableGrid&quot; /&gt;&lt;w:tblW w:w=&quot;9809&quot; w:type=&quot;dxa&quot; /&gt;&lt;w:tblBorders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w:insideH w:val=&quot;none&quot; w:sz=&quot;0&quot; w:space=&quot;0&quot; w:color=&quot;auto&quot; /&gt;&lt;w:insideV w:val=&quot;none&quot; w:sz=&quot;0&quot; w:space=&quot;0&quot; w:color=&quot;auto&quot; /&gt;&lt;/w:tblBorders&gt;&lt;w:tblLayout w:type=&quot;fixed&quot; /&gt;&lt;w:tblLook w:val=&quot;04A0&quot; w:firstRow=&quot;1&quot; w:lastRow=&quot;0&quot; w:firstColumn=&quot;1&quot; w:lastColumn=&quot;0&quot; w:noHBand=&quot;0&quot; w:noVBand=&quot;1&quot; /&gt;&lt;/w:tblPr&gt;&lt;w:tblGrid&gt;&lt;w:gridCol w:w=&quot;4848&quot; /&gt;&lt;w:gridCol w:w=&quot;4474&quot; /&gt;&lt;w:gridCol w:w=&quot;487&quot; /&gt;&lt;/w:tblGrid&gt;&lt;w:tr w:rsidR=&quot;00B615C1&quot; w:rsidTr=&quot;00A35B9C&quot;&gt;&lt;w:tc&gt;&lt;w:tcPr&gt;&lt;w:tcW w:w=&quot;4848&quot; w:type=&quot;dxa&quot; /&gt;&lt;/w:tcPr&gt;&lt;w:p w:rsidR=&quot;00B615C1&quot; w:rsidRPr=&quot;00E534A0&quot; w:rsidRDefault=&quot;00B615C1&quot; w:rsidP=&quot;00B615C1&quot;&gt;&lt;w:pPr&gt;&lt;w:pStyle w:val=&quot;Logo&quot; /&gt;&lt;w:spacing w:line=&quot;20&quot; w:lineRule=&quot;exact&quot; /&gt;&lt;/w:pPr&gt;&lt;/w:p&gt;&lt;/w:tc&gt;&lt;w:tc&gt;&lt;w:tcPr&gt;&lt;w:tcW w:w=&quot;4961&quot; w:type=&quot;dxa&quot; /&gt;&lt;w:gridSpan w:val=&quot;2&quot; /&gt;&lt;/w:tcPr&gt;&lt;w:p w:rsidR=&quot;00B615C1&quot; w:rsidRPr=&quot;00D33E17&quot; w:rsidRDefault=&quot;00B615C1&quot; w:rsidP=&quot;00B615C1&quot;&gt;&lt;w:pPr&gt;&lt;w:pStyle w:val=&quot;Header&quot; /&gt;&lt;w:spacing w:line=&quot;20&quot; w:lineRule=&quot;exact&quot; /&gt;&lt;/w:pPr&gt;&lt;/w:p&gt;&lt;/w:tc&gt;&lt;/w:tr&gt;&lt;w:tr w:rsidR=&quot;00B615C1&quot; w:rsidTr=&quot;00A35B9C&quot;&gt;&lt;w:trPr&gt;&lt;w:gridAfter w:val=&quot;1&quot; /&gt;&lt;w:wAfter w:w=&quot;487&quot; w:type=&quot;dxa&quot; /&gt;&lt;/w:trPr&gt;&lt;w:tc&gt;&lt;w:tcPr&gt;&lt;w:tcW w:w=&quot;4848&quot; w:type=&quot;dxa&quot; /&gt;&lt;/w:tcPr&gt;&lt;w:p w:rsidR=&quot;00B615C1&quot; w:rsidRPr=&quot;00737852&quot; w:rsidRDefault=&quot;00B615C1&quot; w:rsidP=&quot;00B615C1&quot;&gt;&lt;w:pPr&gt;&lt;w:pStyle w:val=&quot;Header&quot; /&gt;&lt;/w:pPr&gt;&lt;w:sdt&gt;&lt;w:sdtPr&gt;&lt;w:alias w:val=&quot;Referenz&quot; /&gt;&lt;w:tag w:val=&quot;var Referenz&quot; /&gt;&lt;w:id w:val=&quot;1209989359&quot; /&gt;&lt;w:lock w:val=&quot;sdtContentLocked&quot; /&gt;&lt;w:placeholder&gt;&lt;w:docPart w:val=&quot;1E63D1F1E522431E9F6FDED30AEE6B05&quot; /&gt;&lt;/w:placeholder&gt;&lt;w:text /&gt;&lt;/w:sdtPr&gt;&lt;w:sdtContent&gt;&lt;w:r&gt;&lt;w:t&gt;Referenz&lt;/w:t&gt;&lt;/w:r&gt;&lt;/w:sdtContent&gt;&lt;/w:sdt&gt;&lt;w:r&gt;&lt;w:t xml:space=&quot;preserve&quot;&gt; &lt;/w:t&gt;&lt;/w:r&gt;&lt;w:sdt&gt;&lt;w:sdtPr&gt;&lt;w:alias w:val=&quot;Referenz/Aktenzeichen&quot; /&gt;&lt;w:tag w:val=&quot;Referenz/Aktenzeichen&quot; /&gt;&lt;w:id w:val=&quot;-1520686748&quot; /&gt;&lt;w:lock w:val=&quot;sdtLocked&quot; /&gt;&lt;w:placeholder&gt;&lt;w:docPart w:val=&quot;1E63D1F1E522431E9F6FDED30AEE6B05&quot; /&gt;&lt;/w:placeholder&gt;&lt;w:text /&gt;&lt;/w:sdtPr&gt;&lt;w:sdtContent&gt;&lt;w:r&gt;&lt;w:t&gt;Referenz/Aktenzeichen&lt;/w:t&gt;&lt;/w:r&gt;&lt;/w:sdtContent&gt;&lt;/w:sdt&gt;&lt;/w:p&gt;&lt;/w:tc&gt;&lt;w:tc&gt;&lt;w:tcPr&gt;&lt;w:tcW w:w=&quot;4474&quot; w:type=&quot;dxa&quot; /&gt;&lt;/w:tcPr&gt;&lt;w:p w:rsidR=&quot;00B615C1&quot; w:rsidRDefault=&quot;00B615C1&quot; w:rsidP=&quot;00B615C1&quot;&gt;&lt;w:pPr&gt;&lt;w:pStyle w:val=&quot;Klassifizierung&quot; /&gt;&lt;/w:pPr&gt;&lt;w:sdt&gt;&lt;w:sdtPr&gt;&lt;w:alias w:val=&quot;Klassifizierung_Mapper_Tab&quot; /&gt;&lt;w:tag w:val=&quot;Klassifizierung_Mapper_Tab&quot; /&gt;&lt;w:id w:val=&quot;14588699&quot; /&gt;&lt;w:lock w:val=&quot;sdtContentLocked&quot; /&gt;&lt;w:placeholder&gt;&lt;w:docPart w:val=&quot;BA2C1710C041406B97ABD9D77ADAC64E&quot; /&gt;&lt;/w:placeholder&gt;&lt;w:text /&gt;&lt;/w:sdtPr&gt;&lt;w:sdtContent&gt;&lt;w:r&gt;&lt;w:t&gt;Klassifizierung_Mapper_Tab&lt;/w:t&gt;&lt;/w:r&gt;&lt;/w:sdtContent&gt;&lt;/w:sdt&gt;&lt;/w:p&gt;&lt;w:p w:rsidR=&quot;00B615C1&quot; w:rsidRDefault=&quot;00B615C1&quot; w:rsidP=&quot;00B615C1&quot;&gt;&lt;w:pPr&gt;&lt;w:pStyle w:val=&quot;MapperEnd&quot; /&gt;&lt;/w:pPr&gt;&lt;/w:p&gt;&lt;/w:tc&gt;&lt;/w:tr&gt;&lt;/w:tbl&gt;&lt;w:p w:rsidR=&quot;00B615C1&quot; w:rsidRDefault=&quot;00B615C1&quot; w:rsidP=&quot;00B615C1&quot;&gt;&lt;w:pPr&gt;&lt;w:pStyle w:val=&quot;Header&quot; /&gt;&lt;/w:pPr&gt;&lt;/w:p&gt;&lt;/w:hdr&gt;&lt;/pkg:xmlData&gt;&lt;/pkg:part&gt;&lt;pkg:part pkg:name=&quot;/word/endnotes.xml&quot; pkg:contentType=&quot;application/vnd.openxmlformats-officedocument.wordprocessingml.endnotes+xml&quot;&gt;&lt;pkg:xmlData&gt;&lt;w:endnotes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endnote w:type=&quot;separator&quot; w:id=&quot;-1&quot;&gt;&lt;w:p w:rsidR=&quot;00FA10B7&quot; w:rsidRDefault=&quot;00FA10B7&quot;&gt;&lt;w:r&gt;&lt;w:separator /&gt;&lt;/w:r&gt;&lt;/w:p&gt;&lt;/w:endnote&gt;&lt;w:endnote w:type=&quot;continuationSeparator&quot; w:id=&quot;0&quot;&gt;&lt;w:p w:rsidR=&quot;00FA10B7&quot; w:rsidRDefault=&quot;00FA10B7&quot;&gt;&lt;w:r&gt;&lt;w:continuationSeparator /&gt;&lt;/w:r&gt;&lt;/w:p&gt;&lt;/w:endnote&gt;&lt;/w:endnotes&gt;&lt;/pkg:xmlData&gt;&lt;/pkg:part&gt;&lt;pkg:part pkg:name=&quot;/word/footnotes.xml&quot; pkg:contentType=&quot;application/vnd.openxmlformats-officedocument.wordprocessingml.footnotes+xml&quot;&gt;&lt;pkg:xmlData&gt;&lt;w:footnotes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footnote w:type=&quot;separator&quot; w:id=&quot;-1&quot;&gt;&lt;w:p w:rsidR=&quot;00FA10B7&quot; w:rsidRDefault=&quot;00FA10B7&quot;&gt;&lt;w:r&gt;&lt;w:separator /&gt;&lt;/w:r&gt;&lt;/w:p&gt;&lt;/w:footnote&gt;&lt;w:footnote w:type=&quot;continuationSeparator&quot; w:id=&quot;0&quot;&gt;&lt;w:p w:rsidR=&quot;00FA10B7&quot; w:rsidRDefault=&quot;00FA10B7&quot;&gt;&lt;w:r&gt;&lt;w:continuationSeparator /&gt;&lt;/w:r&gt;&lt;/w:p&gt;&lt;/w:footnote&gt;&lt;/w:footnotes&gt;&lt;/pkg:xmlData&gt;&lt;/pkg:part&gt;&lt;pkg:part pkg:name=&quot;/word/footer2.xml&quot; pkg:contentType=&quot;application/vnd.openxmlformats-officedocument.wordprocessingml.footer+xml&quot;&gt;&lt;pkg:xmlData&gt;&lt;w:ftr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p w:rsidR=&quot;00B615C1&quot; w:rsidRDefault=&quot;00B615C1&quot; w:rsidP=&quot;00B615C1&quot; /&gt;&lt;w:tbl&gt;&lt;w:tblPr&gt;&lt;w:tblStyle w:val=&quot;TableGrid&quot; /&gt;&lt;w:tblW w:w=&quot;9752&quot; w:type=&quot;dxa&quot; /&gt;&lt;w:tblBorders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w:insideH w:val=&quot;none&quot; w:sz=&quot;0&quot; w:space=&quot;0&quot; w:color=&quot;auto&quot; /&gt;&lt;w:insideV w:val=&quot;none&quot; w:sz=&quot;0&quot; w:space=&quot;0&quot; w:color=&quot;auto&quot; /&gt;&lt;/w:tblBorders&gt;&lt;w:tblLayout w:type=&quot;fixed&quot; /&gt;&lt;w:tblLook w:val=&quot;01E0&quot; w:firstRow=&quot;1&quot; w:lastRow=&quot;1&quot; w:firstColumn=&quot;1&quot; w:lastColumn=&quot;1&quot; w:noHBand=&quot;0&quot; w:noVBand=&quot;0&quot; /&gt;&lt;/w:tblPr&gt;&lt;w:tblGrid&gt;&lt;w:gridCol w:w=&quot;4265&quot; /&gt;&lt;w:gridCol w:w=&quot;3242&quot; /&gt;&lt;w:gridCol w:w=&quot;910&quot; /&gt;&lt;w:gridCol w:w=&quot;910&quot; /&gt;&lt;w:gridCol w:w=&quot;425&quot; /&gt;&lt;/w:tblGrid&gt;&lt;w:tr w:rsidR=&quot;00B615C1&quot; w:rsidRPr=&quot;00B131ED&quot; w:rsidTr=&quot;00A35B9C&quot;&gt;&lt;w:trPr&gt;&lt;w:gridAfter w:val=&quot;1&quot; /&gt;&lt;w:wAfter w:w=&quot;424&quot; w:type=&quot;dxa&quot; /&gt;&lt;w:trHeight w:val=&quot;1000&quot; /&gt;&lt;/w:trPr&gt;&lt;w:tc&gt;&lt;w:tcPr&gt;&lt;w:tcW w:w=&quot;4253&quot; w:type=&quot;dxa&quot; /&gt;&lt;/w:tcPr&gt;&lt;w:p w:rsidR=&quot;00B615C1&quot; w:rsidRPr=&quot;00881C54&quot; w:rsidRDefault=&quot;00B615C1&quot; w:rsidP=&quot;00B615C1&quot;&gt;&lt;w:pPr&gt;&lt;w:pStyle w:val=&quot;Footer&quot; /&gt;&lt;/w:pPr&gt;&lt;/w:p&gt;&lt;/w:tc&gt;&lt;w:tc&gt;&lt;w:tcPr&gt;&lt;w:tcW w:w=&quot;3232&quot; w:type=&quot;dxa&quot; /&gt;&lt;/w:tcPr&gt;&lt;w:p w:rsidR=&quot;00B615C1&quot; w:rsidRDefault=&quot;00B615C1&quot; w:rsidP=&quot;00B615C1&quot;&gt;&lt;w:pPr&gt;&lt;w:pStyle w:val=&quot;Footer&quot; /&gt;&lt;/w:pPr&gt;&lt;w:sdt&gt;&lt;w:sdtPr&gt;&lt;w:alias w:val=&quot;varlookup2&quot; /&gt;&lt;w:tag w:val=&quot;varlookup2&quot; /&gt;&lt;w:id w:val=&quot;25488520&quot; /&gt;&lt;w:lock w:val=&quot;sdtLocked&quot; /&gt;&lt;w:text /&gt;&lt;/w:sdtPr&gt;&lt;w:sdtContent&gt;&lt;w:r&gt;&lt;w:t&gt;varlookup2&lt;/w:t&gt;&lt;/w:r&gt;&lt;/w:sdtContent&gt;&lt;/w:sdt&gt;&lt;/w:p&gt;&lt;w:p w:rsidR=&quot;00B615C1&quot; w:rsidRDefault=&quot;00B615C1&quot; w:rsidP=&quot;00B615C1&quot;&gt;&lt;w:pPr&gt;&lt;w:pStyle w:val=&quot;Footer&quot; /&gt;&lt;/w:pPr&gt;&lt;w:sdt&gt;&lt;w:sdtPr&gt;&lt;w:alias w:val=&quot;Absenderinfo1&quot; /&gt;&lt;w:tag w:val=&quot;Absenderinfo1_Mapper&quot; /&gt;&lt;w:id w:val=&quot;25488522&quot; /&gt;&lt;w:lock w:val=&quot;sdtLocked&quot; /&gt;&lt;w:text /&gt;&lt;/w:sdtPr&gt;&lt;w:sdtContent&gt;&lt;w:r&gt;&lt;w:t&gt;Absenderinfo1&lt;/w:t&gt;&lt;/w:r&gt;&lt;/w:sdtContent&gt;&lt;/w:sdt&gt;&lt;/w:p&gt;&lt;w:p w:rsidR=&quot;00B615C1&quot; w:rsidRDefault=&quot;00B615C1&quot; w:rsidP=&quot;00B615C1&quot;&gt;&lt;w:pPr&gt;&lt;w:pStyle w:val=&quot;Footer&quot; /&gt;&lt;/w:pPr&gt;&lt;w:sdt&gt;&lt;w:sdtPr&gt;&lt;w:alias w:val=&quot;Tel&quot; /&gt;&lt;w:tag w:val=&quot;varTel&quot; /&gt;&lt;w:id w:val=&quot;26081511&quot; /&gt;&lt;w:lock w:val=&quot;sdtLocked&quot; /&gt;&lt;w:text /&gt;&lt;/w:sdtPr&gt;&lt;w:sdtContent&gt;&lt;w:r&gt;&lt;w:t&gt;Tel&lt;/w:t&gt;&lt;/w:r&gt;&lt;/w:sdtContent&gt;&lt;/w:sdt&gt;&lt;w:r w:rsidRPr=&quot;00EA6A4E&quot;&gt;&lt;w:t xml:space=&quot;preserve&quot;&gt; &lt;/w:t&gt;&lt;/w:r&gt;&lt;w:sdt&gt;&lt;w:sdtPr&gt;&lt;w:alias w:val=&quot;Telefon&quot; /&gt;&lt;w:tag w:val=&quot;Absender_Telefon&quot; /&gt;&lt;w:id w:val=&quot;25488542&quot; /&gt;&lt;w:lock w:val=&quot;sdtLocked&quot; /&gt;&lt;w:text /&gt;&lt;/w:sdtPr&gt;&lt;w:sdtContent&gt;&lt;w:r&gt;&lt;w:t&gt;Telefon&lt;/w:t&gt;&lt;/w:r&gt;&lt;/w:sdtContent&gt;&lt;/w:sdt&gt;&lt;w:r w:rsidRPr=&quot;00B131ED&quot;&gt;&lt;w:t xml:space=&quot;preserve&quot;&gt;, &lt;/w:t&gt;&lt;/w:r&gt;&lt;w:sdt&gt;&lt;w:sdtPr&gt;&lt;w:alias w:val=&quot;Fax&quot; /&gt;&lt;w:tag w:val=&quot;varFax&quot; /&gt;&lt;w:id w:val=&quot;26081534&quot; /&gt;&lt;w:lock w:val=&quot;sdtLocked&quot; /&gt;&lt;w:text /&gt;&lt;/w:sdtPr&gt;&lt;w:sdtContent&gt;&lt;w:r&gt;&lt;w:t&gt;Fax&lt;/w:t&gt;&lt;/w:r&gt;&lt;/w:sdtContent&gt;&lt;/w:sdt&gt;&lt;w:r w:rsidRPr=&quot;00B131ED&quot;&gt;&lt;w:t xml:space=&quot;preserve&quot;&gt; &lt;/w:t&gt;&lt;/w:r&gt;&lt;w:sdt&gt;&lt;w:sdtPr&gt;&lt;w:alias w:val=&quot;Fax&quot; /&gt;&lt;w:tag w:val=&quot;Absender_Fax&quot; /&gt;&lt;w:id w:val=&quot;25488532&quot; /&gt;&lt;w:lock w:val=&quot;sdtLocked&quot; /&gt;&lt;w:text /&gt;&lt;/w:sdtPr&gt;&lt;w:sdtContent&gt;&lt;w:r&gt;&lt;w:t&gt;Fax&lt;/w:t&gt;&lt;/w:r&gt;&lt;/w:sdtContent&gt;&lt;/w:sdt&gt;&lt;/w:p&gt;&lt;w:p w:rsidR=&quot;00B615C1&quot; w:rsidRDefault=&quot;00B615C1&quot; w:rsidP=&quot;00B615C1&quot;&gt;&lt;w:pPr&gt;&lt;w:pStyle w:val=&quot;Footer&quot; /&gt;&lt;/w:pPr&gt;&lt;w:sdt&gt;&lt;w:sdtPr&gt;&lt;w:alias w:val=&quot;Absenderinfo2&quot; /&gt;&lt;w:tag w:val=&quot;Absenderinfo2_Mapper&quot; /&gt;&lt;w:id w:val=&quot;25488524&quot; /&gt;&lt;w:lock w:val=&quot;sdtLocked&quot; /&gt;&lt;w:text /&gt;&lt;/w:sdtPr&gt;&lt;w:sdtContent&gt;&lt;w:r&gt;&lt;w:t&gt;Absenderinfo2&lt;/w:t&gt;&lt;/w:r&gt;&lt;/w:sdtContent&gt;&lt;/w:sdt&gt;&lt;/w:p&gt;&lt;w:p w:rsidR=&quot;00B615C1&quot; w:rsidRPr=&quot;00B131ED&quot; w:rsidRDefault=&quot;00B615C1&quot; w:rsidP=&quot;00B615C1&quot;&gt;&lt;w:pPr&gt;&lt;w:pStyle w:val=&quot;MapperEnd&quot; /&gt;&lt;/w:pPr&gt;&lt;/w:p&gt;&lt;/w:tc&gt;&lt;w:tc&gt;&lt;w:tcPr&gt;&lt;w:tcW w:w=&quot;907&quot; w:type=&quot;dxa&quot; /&gt;&lt;/w:tcPr&gt;&lt;w:p w:rsidR=&quot;00B615C1&quot; w:rsidRPr=&quot;00C83794&quot; w:rsidRDefault=&quot;00B615C1&quot; w:rsidP=&quot;00B615C1&quot;&gt;&lt;w:pPr&gt;&lt;w:pStyle w:val=&quot;Footer&quot; /&gt;&lt;/w:pPr&gt;&lt;/w:p&gt;&lt;/w:tc&gt;&lt;w:tc&gt;&lt;w:tcPr&gt;&lt;w:tcW w:w=&quot;907&quot; w:type=&quot;dxa&quot; /&gt;&lt;/w:tcPr&gt;&lt;w:p w:rsidR=&quot;00B615C1&quot; w:rsidRPr=&quot;00C83794&quot; w:rsidRDefault=&quot;00B615C1&quot; w:rsidP=&quot;00B615C1&quot;&gt;&lt;w:pPr&gt;&lt;w:pStyle w:val=&quot;Footer&quot; /&gt;&lt;/w:pPr&gt;&lt;/w:p&gt;&lt;/w:tc&gt;&lt;/w:tr&gt;&lt;w:tr w:rsidR=&quot;00B615C1&quot; w:rsidRPr=&quot;00D33E17&quot; w:rsidTr=&quot;00A35B9C&quot;&gt;&lt;w:tc&gt;&lt;w:tcPr&gt;&lt;w:tcW w:w=&quot;907&quot; w:type=&quot;dxa&quot; /&gt;&lt;w:gridSpan w:val=&quot;5&quot; /&gt;&lt;/w:tcPr&gt;&lt;w:p w:rsidR=&quot;00B615C1&quot; w:rsidRPr=&quot;00D33E17&quot; w:rsidRDefault=&quot;00B615C1&quot; w:rsidP=&quot;00B615C1&quot;&gt;&lt;w:pPr&gt;&lt;w:pStyle w:val=&quot;Seite&quot; /&gt;&lt;/w:pPr&gt;&lt;w:r&gt;&lt;w:fldChar w:fldCharType=&quot;begin&quot; /&gt;&lt;/w:r&gt;&lt;w:r&gt;&lt;w:instrText xml:space=&quot;preserve&quot;&gt; PAGE  &lt;/w:instrText&gt;&lt;/w:r&gt;&lt;w:r&gt;&lt;w:fldChar w:fldCharType=&quot;separate&quot; /&gt;&lt;/w:r&gt;&lt;w:r&gt;&lt;w:rPr&gt;&lt;w:noProof /&gt;&lt;/w:rPr&gt;&lt;w:t&gt;1&lt;/w:t&gt;&lt;/w:r&gt;&lt;w:r&gt;&lt;w:rPr&gt;&lt;w:noProof /&gt;&lt;/w:rPr&gt;&lt;w:fldChar w:fldCharType=&quot;end&quot; /&gt;&lt;/w:r&gt;&lt;w:r w:rsidRPr=&quot;007666E0&quot;&gt;&lt;w:t&gt;/&lt;/w:t&gt;&lt;/w:r&gt;&lt;w:r&gt;&lt;w:fldChar w:fldCharType=&quot;begin&quot; /&gt;&lt;/w:r&gt;&lt;w:r&gt;&lt;w:instrText xml:space=&quot;preserve&quot;&gt; NUMPAGES  &lt;/w:instrText&gt;&lt;/w:r&gt;&lt;w:r&gt;&lt;w:fldChar w:fldCharType=&quot;separate&quot; /&gt;&lt;/w:r&gt;&lt;w:r&gt;&lt;w:rPr&gt;&lt;w:noProof /&gt;&lt;/w:rPr&gt;&lt;w:t&gt;1&lt;/w:t&gt;&lt;/w:r&gt;&lt;w:r&gt;&lt;w:rPr&gt;&lt;w:noProof /&gt;&lt;/w:rPr&gt;&lt;w:fldChar w:fldCharType=&quot;end&quot; /&gt;&lt;/w:r&gt;&lt;/w:p&gt;&lt;/w:tc&gt;&lt;/w:tr&gt;&lt;w:tr w:rsidR=&quot;00B615C1&quot; w:rsidRPr=&quot;004A7283&quot; w:rsidTr=&quot;00A35B9C&quot;&gt;&lt;w:trPr&gt;&lt;w:gridAfter w:val=&quot;1&quot; /&gt;&lt;w:wAfter w:w=&quot;424&quot; w:type=&quot;dxa&quot; /&gt;&lt;w:trHeight w:hRule=&quot;exact&quot; w:val=&quot;397&quot; /&gt;&lt;/w:trPr&gt;&lt;w:tc&gt;&lt;w:tcPr&gt;&lt;w:tcW w:w=&quot;907&quot; w:type=&quot;dxa&quot; /&gt;&lt;w:gridSpan w:val=&quot;4&quot; /&gt;&lt;/w:tcPr&gt;&lt;w:p w:rsidR=&quot;00B615C1&quot; w:rsidRPr=&quot;004A7283&quot; w:rsidRDefault=&quot;00B615C1&quot; w:rsidP=&quot;00B615C1&quot;&gt;&lt;w:pPr&gt;&lt;w:pStyle w:val=&quot;FuzeilePlatzhalter&quot; /&gt;&lt;/w:pPr&gt;&lt;/w:p&gt;&lt;/w:tc&gt;&lt;/w:tr&gt;&lt;/w:tbl&gt;&lt;w:p w:rsidR=&quot;00B615C1&quot; w:rsidRPr=&quot;00D33E17&quot; w:rsidRDefault=&quot;00B615C1&quot; w:rsidP=&quot;00B615C1&quot;&gt;&lt;w:pPr&gt;&lt;w:pStyle w:val=&quot;Platzhalter&quot; /&gt;&lt;/w:pPr&gt;&lt;/w:p&gt;&lt;w:p w:rsidR=&quot;00B615C1&quot; w:rsidRDefault=&quot;00B615C1&quot; w:rsidP=&quot;00B615C1&quot;&gt;&lt;w:pPr&gt;&lt;w:pStyle w:val=&quot;Pfad&quot; /&gt;&lt;/w:pPr&gt;&lt;/w:p&gt;&lt;/w:ftr&gt;&lt;/pkg:xmlData&gt;&lt;/pkg:part&gt;&lt;pkg:part pkg:name=&quot;/word/header2.xml&quot; pkg:contentType=&quot;application/vnd.openxmlformats-officedocument.wordprocessingml.header+xml&quot;&gt;&lt;pkg:xmlData&gt;&lt;w:hdr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tbl&gt;&lt;w:tblPr&gt;&lt;w:tblW w:w=&quot;9809&quot; w:type=&quot;dxa&quot; /&gt;&lt;w:tblInd w:w=&quot;-703&quot; w:type=&quot;dxa&quot; /&gt;&lt;w:tblLayout w:type=&quot;fixed&quot; /&gt;&lt;w:tblLook w:val=&quot;01E0&quot; w:firstRow=&quot;1&quot; w:lastRow=&quot;1&quot; w:firstColumn=&quot;1&quot; w:lastColumn=&quot;1&quot; w:noHBand=&quot;0&quot; w:noVBand=&quot;0&quot; /&gt;&lt;/w:tblPr&gt;&lt;w:tblGrid&gt;&lt;w:gridCol w:w=&quot;4848&quot; /&gt;&lt;w:gridCol w:w=&quot;4961&quot; /&gt;&lt;/w:tblGrid&gt;&lt;w:tr w:rsidR=&quot;00B615C1&quot; w:rsidTr=&quot;00A35B9C&quot;&gt;&lt;w:trPr&gt;&lt;w:cantSplit /&gt;&lt;w:trHeight w:hRule=&quot;exact&quot; w:val=&quot;2041&quot; /&gt;&lt;/w:trPr&gt;&lt;w:sdt&gt;&lt;w:sdtPr&gt;&lt;w:alias w:val=&quot;Logo&quot; /&gt;&lt;w:tag w:val=&quot;varLogo&quot; /&gt;&lt;w:id w:val=&quot;20491700&quot; /&gt;&lt;w:lock w:val=&quot;sdtLocked&quot; /&gt;&lt;w:picture /&gt;&lt;/w:sdtPr&gt;&lt;w:sdtContent&gt;&lt;w:tc&gt;&lt;w:tcPr&gt;&lt;w:tcW w:w=&quot;4848&quot; w:type=&quot;dxa&quot; /&gt;&lt;/w:tcPr&gt;&lt;w:p w:rsidR=&quot;00B615C1&quot; w:rsidRPr=&quot;00E534A0&quot; w:rsidRDefault=&quot;00B615C1&quot; w:rsidP=&quot;00B615C1&quot;&gt;&lt;w:pPr&gt;&lt;w:pStyle w:val=&quot;Logo&quot; /&gt;&lt;/w:pPr&gt;&lt;w:r&gt;&lt;w:drawing&gt;&lt;wp:inline distT=&quot;0&quot; distB=&quot;0&quot; distL=&quot;0&quot; distR=&quot;0&quot; wp14:anchorId=&quot;5DBB3594&quot; wp14:editId=&quot;720361B4&quot;&gt;&lt;wp:extent cx=&quot;2066925&quot; cy=&quot;790575&quot; /&gt;&lt;wp:effectExtent l=&quot;19050&quot; t=&quot;0&quot; r=&quot;9525&quot; b=&quot;0&quot; /&gt;&lt;wp:docPr id=&quot;6&quot; name=&quot;Bild 1&quot; /&gt;&lt;wp:cNvGraphicFramePr&gt;&lt;a:graphicFrameLocks xmlns:a=&quot;http://schemas.openxmlformats.org/drawingml/2006/main&quot; noChangeAspect=&quot;1&quot; /&gt;&lt;/wp:cNvGraphicFramePr&gt;&lt;a:graphic xmlns:a=&quot;http://schemas.openxmlformats.org/drawingml/2006/main&quot;&gt;&lt;a:graphicData uri=&quot;http://schemas.openxmlformats.org/drawingml/2006/picture&quot;&gt;&lt;pic:pic xmlns:pic=&quot;http://schemas.openxmlformats.org/drawingml/2006/picture&quot;&gt;&lt;pic:nvPicPr&gt;&lt;pic:cNvPr id=&quot;0&quot; name=&quot;Picture 1&quot; /&gt;&lt;pic:cNvPicPr&gt;&lt;a:picLocks noChangeAspect=&quot;1&quot; noChangeArrowheads=&quot;1&quot; /&gt;&lt;/pic:cNvPicPr&gt;&lt;/pic:nvPicPr&gt;&lt;pic:blipFill&gt;&lt;a:blip r:embed=&quot;rId1&quot; /&gt;&lt;a:srcRect /&gt;&lt;a:stretch&gt;&lt;a:fillRect /&gt;&lt;/a:stretch&gt;&lt;/pic:blipFill&gt;&lt;pic:spPr bwMode=&quot;auto&quot;&gt;&lt;a:xfrm&gt;&lt;a:off x=&quot;0&quot; y=&quot;0&quot; /&gt;&lt;a:ext cx=&quot;2066925&quot; cy=&quot;790575&quot; /&gt;&lt;/a:xfrm&gt;&lt;a:prstGeom prst=&quot;rect&quot;&gt;&lt;a:avLst /&gt;&lt;/a:prstGeom&gt;&lt;a:noFill /&gt;&lt;a:ln w=&quot;9525&quot;&gt;&lt;a:noFill /&gt;&lt;a:miter lim=&quot;800000&quot; /&gt;&lt;a:headEnd /&gt;&lt;a:tailEnd /&gt;&lt;/a:ln&gt;&lt;/pic:spPr&gt;&lt;/pic:pic&gt;&lt;/a:graphicData&gt;&lt;/a:graphic&gt;&lt;/wp:inline&gt;&lt;/w:drawing&gt;&lt;/w:r&gt;&lt;/w:p&gt;&lt;/w:tc&gt;&lt;/w:sdtContent&gt;&lt;/w:sdt&gt;&lt;w:tc&gt;&lt;w:tcPr&gt;&lt;w:tcW w:w=&quot;4961&quot; w:type=&quot;dxa&quot; /&gt;&lt;/w:tcPr&gt;&lt;w:p w:rsidR=&quot;00B615C1&quot; w:rsidRPr=&quot;006D6F2D&quot; w:rsidRDefault=&quot;00B615C1&quot; w:rsidP=&quot;00B615C1&quot;&gt;&lt;w:pPr&gt;&lt;w:pStyle w:val=&quot;KopfDept&quot; /&gt;&lt;/w:pPr&gt;&lt;w:sdt&gt;&lt;w:sdtPr&gt;&lt;w:alias w:val=&quot;varlookup1&quot; /&gt;&lt;w:tag w:val=&quot;varlookup1&quot; /&gt;&lt;w:id w:val=&quot;14588715&quot; /&gt;&lt;w:lock w:val=&quot;sdtContentLocked&quot; /&gt;&lt;w:text /&gt;&lt;/w:sdtPr&gt;&lt;w:sdtContent&gt;&lt;w:r&gt;&lt;w:t&gt;varlookup1&lt;/w:t&gt;&lt;/w:r&gt;&lt;/w:sdtContent&gt;&lt;/w:sdt&gt;&lt;/w:p&gt;&lt;w:p w:rsidR=&quot;00B615C1&quot; w:rsidRPr=&quot;006D6F2D&quot; w:rsidRDefault=&quot;00B615C1&quot; w:rsidP=&quot;00B615C1&quot;&gt;&lt;w:pPr&gt;&lt;w:pStyle w:val=&quot;KopfFett&quot; /&gt;&lt;/w:pPr&gt;&lt;w:sdt&gt;&lt;w:sdtPr&gt;&lt;w:alias w:val=&quot;varlookup2&quot; /&gt;&lt;w:tag w:val=&quot;varlookup2&quot; /&gt;&lt;w:id w:val=&quot;14588718&quot; /&gt;&lt;w:lock w:val=&quot;sdtContentLocked&quot; /&gt;&lt;w:text /&gt;&lt;/w:sdtPr&gt;&lt;w:sdtContent&gt;&lt;w:r&gt;&lt;w:t&gt;varlookup2&lt;/w:t&gt;&lt;/w:r&gt;&lt;/w:sdtContent&gt;&lt;/w:sdt&gt;&lt;/w:p&gt;&lt;w:p w:rsidR=&quot;00B615C1&quot; w:rsidRPr=&quot;00D33E17&quot; w:rsidRDefault=&quot;00B615C1&quot; w:rsidP=&quot;00B615C1&quot;&gt;&lt;w:pPr&gt;&lt;w:pStyle w:val=&quot;Header&quot; /&gt;&lt;/w:pPr&gt;&lt;w:sdt&gt;&lt;w:sdtPr&gt;&lt;w:alias w:val=&quot;varlookup3&quot; /&gt;&lt;w:tag w:val=&quot;varlookup3&quot; /&gt;&lt;w:id w:val=&quot;14588721&quot; /&gt;&lt;w:lock w:val=&quot;sdtContentLocked&quot; /&gt;&lt;w:text /&gt;&lt;/w:sdtPr&gt;&lt;w:sdtContent&gt;&lt;w:r&gt;&lt;w:t&gt;varlookup3&lt;/w:t&gt;&lt;/w:r&gt;&lt;/w:sdtContent&gt;&lt;/w:sdt&gt;&lt;/w:p&gt;&lt;/w:tc&gt;&lt;/w:tr&gt;&lt;/w:tbl&gt;&lt;w:p w:rsidR=&quot;00B615C1&quot; w:rsidRPr=&quot;00D33E17&quot; w:rsidRDefault=&quot;00B615C1&quot; w:rsidP=&quot;00B615C1&quot;&gt;&lt;w:pPr&gt;&lt;w:pStyle w:val=&quot;Platzhalter&quot; /&gt;&lt;/w:pPr&gt;&lt;/w:p&gt;&lt;/w:hdr&gt;&lt;/pkg:xmlData&gt;&lt;/pkg:part&gt;&lt;pkg:part pkg:name=&quot;/word/theme/theme1.xml&quot; pkg:contentType=&quot;application/vnd.openxmlformats-officedocument.theme+xml&quot;&gt;&lt;pkg:xmlData&gt;&lt;a:theme xmlns:a=&quot;http://schemas.openxmlformats.org/drawingml/2006/main&quot; name=&quot;Larissa-Design&quot;&gt;&lt;a:themeElements&gt;&lt;a:clrScheme name=&quot;Larissa&quot;&gt;&lt;a:dk1&gt;&lt;a:sysClr val=&quot;windowText&quot; lastClr=&quot;000000&quot; /&gt;&lt;/a:dk1&gt;&lt;a:lt1&gt;&lt;a:sysClr val=&quot;window&quot; lastClr=&quot;FFFFFF&quot; /&gt;&lt;/a:lt1&gt;&lt;a:dk2&gt;&lt;a:srgbClr val=&quot;1F497D&quot; /&gt;&lt;/a:dk2&gt;&lt;a:lt2&gt;&lt;a:srgbClr val=&quot;EEECE1&quot; /&gt;&lt;/a:lt2&gt;&lt;a:accent1&gt;&lt;a:srgbClr val=&quot;4F81BD&quot; /&gt;&lt;/a:accent1&gt;&lt;a:accent2&gt;&lt;a:srgbClr val=&quot;C0504D&quot; /&gt;&lt;/a:accent2&gt;&lt;a:accent3&gt;&lt;a:srgbClr val=&quot;9BBB59&quot; /&gt;&lt;/a:accent3&gt;&lt;a:accent4&gt;&lt;a:srgbClr val=&quot;8064A2&quot; /&gt;&lt;/a:accent4&gt;&lt;a:accent5&gt;&lt;a:srgbClr val=&quot;4BACC6&quot; /&gt;&lt;/a:accent5&gt;&lt;a:accent6&gt;&lt;a:srgbClr val=&quot;F79646&quot; /&gt;&lt;/a:accent6&gt;&lt;a:hlink&gt;&lt;a:srgbClr val=&quot;0000FF&quot; /&gt;&lt;/a:hlink&gt;&lt;a:folHlink&gt;&lt;a:srgbClr val=&quot;800080&quot; /&gt;&lt;/a:folHlink&gt;&lt;/a:clrScheme&gt;&lt;a:fontScheme name=&quot;Larissa&quot;&gt;&lt;a:majorFont&gt;&lt;a:latin typeface=&quot;Cambria&quot; /&gt;&lt;a:ea typeface=&quot;&quot; /&gt;&lt;a:cs typeface=&quot;&quot; /&gt;&lt;a:font script=&quot;Jpan&quot; typeface=&quot;ＭＳ ゴシック&quot; /&gt;&lt;a:font script=&quot;Hang&quot; typeface=&quot;맑은 고딕&quot; /&gt;&lt;a:font script=&quot;Hans&quot; typeface=&quot;宋体&quot; /&gt;&lt;a:font script=&quot;Hant&quot; typeface=&quot;新細明體&quot; /&gt;&lt;a:font script=&quot;Arab&quot; typeface=&quot;Times New Roman&quot; /&gt;&lt;a:font script=&quot;Hebr&quot; typeface=&quot;Times New Roman&quot; /&gt;&lt;a:font script=&quot;Thai&quot; typeface=&quot;Angsana New&quot; /&gt;&lt;a:font script=&quot;Ethi&quot; typeface=&quot;Nyala&quot; /&gt;&lt;a:font script=&quot;Beng&quot; typeface=&quot;Vrinda&quot; /&gt;&lt;a:font script=&quot;Gujr&quot; typeface=&quot;Shruti&quot; /&gt;&lt;a:font script=&quot;Khmr&quot; typeface=&quot;MoolBoran&quot; /&gt;&lt;a:font script=&quot;Knda&quot; typeface=&quot;Tunga&quot; /&gt;&lt;a:font script=&quot;Guru&quot; typeface=&quot;Raavi&quot; /&gt;&lt;a:font script=&quot;Cans&quot; typeface=&quot;Euphemia&quot; /&gt;&lt;a:font script=&quot;Cher&quot; typeface=&quot;Plantagenet Cherokee&quot; /&gt;&lt;a:font script=&quot;Yiii&quot; typeface=&quot;Microsoft Yi Baiti&quot; /&gt;&lt;a:font script=&quot;Tibt&quot; typeface=&quot;Microsoft Himalaya&quot; /&gt;&lt;a:font script=&quot;Thaa&quot; typeface=&quot;MV Boli&quot; /&gt;&lt;a:font script=&quot;Deva&quot; typeface=&quot;Mangal&quot; /&gt;&lt;a:font script=&quot;Telu&quot; typeface=&quot;Gautami&quot; /&gt;&lt;a:font script=&quot;Taml&quot; typeface=&quot;Latha&quot; /&gt;&lt;a:font script=&quot;Syrc&quot; typeface=&quot;Estrangelo Edessa&quot; /&gt;&lt;a:font script=&quot;Orya&quot; typeface=&quot;Kalinga&quot; /&gt;&lt;a:font script=&quot;Mlym&quot; typeface=&quot;Kartika&quot; /&gt;&lt;a:font script=&quot;Laoo&quot; typeface=&quot;DokChampa&quot; /&gt;&lt;a:font script=&quot;Sinh&quot; typeface=&quot;Iskoola Pota&quot; /&gt;&lt;a:font script=&quot;Mong&quot; typeface=&quot;Mongolian Baiti&quot; /&gt;&lt;a:font script=&quot;Viet&quot; typeface=&quot;Times New Roman&quot; /&gt;&lt;a:font script=&quot;Uigh&quot; typeface=&quot;Microsoft Uighur&quot; /&gt;&lt;/a:majorFont&gt;&lt;a:minorFont&gt;&lt;a:latin typeface=&quot;Calibri&quot; /&gt;&lt;a:ea typeface=&quot;&quot; /&gt;&lt;a:cs typeface=&quot;&quot; /&gt;&lt;a:font script=&quot;Jpan&quot; typeface=&quot;ＭＳ 明朝&quot; /&gt;&lt;a:font script=&quot;Hang&quot; typeface=&quot;맑은 고딕&quot; /&gt;&lt;a:font script=&quot;Hans&quot; typeface=&quot;宋体&quot; /&gt;&lt;a:font script=&quot;Hant&quot; typeface=&quot;新細明體&quot; /&gt;&lt;a:font script=&quot;Arab&quot; typeface=&quot;Arial&quot; /&gt;&lt;a:font script=&quot;Hebr&quot; typeface=&quot;Arial&quot; /&gt;&lt;a:font script=&quot;Thai&quot; typeface=&quot;Cordia New&quot; /&gt;&lt;a:font script=&quot;Ethi&quot; typeface=&quot;Nyala&quot; /&gt;&lt;a:font script=&quot;Beng&quot; typeface=&quot;Vrinda&quot; /&gt;&lt;a:font script=&quot;Gujr&quot; typeface=&quot;Shruti&quot; /&gt;&lt;a:font script=&quot;Khmr&quot; typeface=&quot;DaunPenh&quot; /&gt;&lt;a:font script=&quot;Knda&quot; typeface=&quot;Tunga&quot; /&gt;&lt;a:font script=&quot;Guru&quot; typeface=&quot;Raavi&quot; /&gt;&lt;a:font script=&quot;Cans&quot; typeface=&quot;Euphemia&quot; /&gt;&lt;a:font script=&quot;Cher&quot; typeface=&quot;Plantagenet Cherokee&quot; /&gt;&lt;a:font script=&quot;Yiii&quot; typeface=&quot;Microsoft Yi Baiti&quot; /&gt;&lt;a:font script=&quot;Tibt&quot; typeface=&quot;Microsoft Himalaya&quot; /&gt;&lt;a:font script=&quot;Thaa&quot; typeface=&quot;MV Boli&quot; /&gt;&lt;a:font script=&quot;Deva&quot; typeface=&quot;Mangal&quot; /&gt;&lt;a:font script=&quot;Telu&quot; typeface=&quot;Gautami&quot; /&gt;&lt;a:font script=&quot;Taml&quot; typeface=&quot;Latha&quot; /&gt;&lt;a:font script=&quot;Syrc&quot; typeface=&quot;Estrangelo Edessa&quot; /&gt;&lt;a:font script=&quot;Orya&quot; typeface=&quot;Kalinga&quot; /&gt;&lt;a:font script=&quot;Mlym&quot; typeface=&quot;Kartika&quot; /&gt;&lt;a:font script=&quot;Laoo&quot; typeface=&quot;DokChampa&quot; /&gt;&lt;a:font script=&quot;Sinh&quot; typeface=&quot;Iskoola Pota&quot; /&gt;&lt;a:font script=&quot;Mong&quot; typeface=&quot;Mongolian Baiti&quot; /&gt;&lt;a:font script=&quot;Viet&quot; typeface=&quot;Arial&quot; /&gt;&lt;a:font script=&quot;Uigh&quot; typeface=&quot;Microsoft Uighur&quot; /&gt;&lt;/a:minorFont&gt;&lt;/a:fontScheme&gt;&lt;a:fmtScheme name=&quot;Larissa&quot;&gt;&lt;a:fillStyleLst&gt;&lt;a:solidFill&gt;&lt;a:schemeClr val=&quot;phClr&quot; /&gt;&lt;/a:solidFill&gt;&lt;a:gradFill rotWithShape=&quot;1&quot;&gt;&lt;a:gsLst&gt;&lt;a:gs pos=&quot;0&quot;&gt;&lt;a:schemeClr val=&quot;phClr&quot;&gt;&lt;a:tint val=&quot;50000&quot; /&gt;&lt;a:satMod val=&quot;300000&quot; /&gt;&lt;/a:schemeClr&gt;&lt;/a:gs&gt;&lt;a:gs pos=&quot;35000&quot;&gt;&lt;a:schemeClr val=&quot;phClr&quot;&gt;&lt;a:tint val=&quot;37000&quot; /&gt;&lt;a:satMod val=&quot;300000&quot; /&gt;&lt;/a:schemeClr&gt;&lt;/a:gs&gt;&lt;a:gs pos=&quot;100000&quot;&gt;&lt;a:schemeClr val=&quot;phClr&quot;&gt;&lt;a:tint val=&quot;15000&quot; /&gt;&lt;a:satMod val=&quot;350000&quot; /&gt;&lt;/a:schemeClr&gt;&lt;/a:gs&gt;&lt;/a:gsLst&gt;&lt;a:lin ang=&quot;16200000&quot; scaled=&quot;1&quot; /&gt;&lt;/a:gradFill&gt;&lt;a:gradFill rotWithShape=&quot;1&quot;&gt;&lt;a:gsLst&gt;&lt;a:gs pos=&quot;0&quot;&gt;&lt;a:schemeClr val=&quot;phClr&quot;&gt;&lt;a:shade val=&quot;51000&quot; /&gt;&lt;a:satMod val=&quot;130000&quot; /&gt;&lt;/a:schemeClr&gt;&lt;/a:gs&gt;&lt;a:gs pos=&quot;80000&quot;&gt;&lt;a:schemeClr val=&quot;phClr&quot;&gt;&lt;a:shade val=&quot;93000&quot; /&gt;&lt;a:satMod val=&quot;130000&quot; /&gt;&lt;/a:schemeClr&gt;&lt;/a:gs&gt;&lt;a:gs pos=&quot;100000&quot;&gt;&lt;a:schemeClr val=&quot;phClr&quot;&gt;&lt;a:shade val=&quot;94000&quot; /&gt;&lt;a:satMod val=&quot;135000&quot; /&gt;&lt;/a:schemeClr&gt;&lt;/a:gs&gt;&lt;/a:gsLst&gt;&lt;a:lin ang=&quot;16200000&quot; scaled=&quot;0&quot; /&gt;&lt;/a:gradFill&gt;&lt;/a:fillStyleLst&gt;&lt;a:lnStyleLst&gt;&lt;a:ln w=&quot;9525&quot; cap=&quot;flat&quot; cmpd=&quot;sng&quot; algn=&quot;ctr&quot;&gt;&lt;a:solidFill&gt;&lt;a:schemeClr val=&quot;phClr&quot;&gt;&lt;a:shade val=&quot;95000&quot; /&gt;&lt;a:satMod val=&quot;105000&quot; /&gt;&lt;/a:schemeClr&gt;&lt;/a:solidFill&gt;&lt;a:prstDash val=&quot;solid&quot; /&gt;&lt;/a:ln&gt;&lt;a:ln w=&quot;25400&quot; cap=&quot;flat&quot; cmpd=&quot;sng&quot; algn=&quot;ctr&quot;&gt;&lt;a:solidFill&gt;&lt;a:schemeClr val=&quot;phClr&quot; /&gt;&lt;/a:solidFill&gt;&lt;a:prstDash val=&quot;solid&quot; /&gt;&lt;/a:ln&gt;&lt;a:ln w=&quot;38100&quot; cap=&quot;flat&quot; cmpd=&quot;sng&quot; algn=&quot;ctr&quot;&gt;&lt;a:solidFill&gt;&lt;a:schemeClr val=&quot;phClr&quot; /&gt;&lt;/a:solidFill&gt;&lt;a:prstDash val=&quot;solid&quot; /&gt;&lt;/a:ln&gt;&lt;/a:lnStyleLst&gt;&lt;a:effectStyleLst&gt;&lt;a:effectStyle&gt;&lt;a:effectLst&gt;&lt;a:outerShdw blurRad=&quot;40000&quot; dist=&quot;20000&quot; dir=&quot;5400000&quot; rotWithShape=&quot;0&quot;&gt;&lt;a:srgbClr val=&quot;000000&quot;&gt;&lt;a:alpha val=&quot;38000&quot; /&gt;&lt;/a:srgbClr&gt;&lt;/a:outerShdw&gt;&lt;/a:effectLst&gt;&lt;/a:effectStyle&gt;&lt;a:effectStyle&gt;&lt;a:effectLst&gt;&lt;a:outerShdw blurRad=&quot;40000&quot; dist=&quot;23000&quot; dir=&quot;5400000&quot; rotWithShape=&quot;0&quot;&gt;&lt;a:srgbClr val=&quot;000000&quot;&gt;&lt;a:alpha val=&quot;35000&quot; /&gt;&lt;/a:srgbClr&gt;&lt;/a:outerShdw&gt;&lt;/a:effectLst&gt;&lt;/a:effectStyle&gt;&lt;a:effectStyle&gt;&lt;a:effectLst&gt;&lt;a:outerShdw blurRad=&quot;40000&quot; dist=&quot;23000&quot; dir=&quot;5400000&quot; rotWithShape=&quot;0&quot;&gt;&lt;a:srgbClr val=&quot;000000&quot;&gt;&lt;a:alpha val=&quot;35000&quot; /&gt;&lt;/a:srgbClr&gt;&lt;/a:outerShdw&gt;&lt;/a:effectLst&gt;&lt;a:scene3d&gt;&lt;a:camera prst=&quot;orthographicFront&quot;&gt;&lt;a:rot lat=&quot;0&quot; lon=&quot;0&quot; rev=&quot;0&quot; /&gt;&lt;/a:camera&gt;&lt;a:lightRig rig=&quot;threePt&quot; dir=&quot;t&quot;&gt;&lt;a:rot lat=&quot;0&quot; lon=&quot;0&quot; rev=&quot;1200000&quot; /&gt;&lt;/a:lightRig&gt;&lt;/a:scene3d&gt;&lt;a:sp3d&gt;&lt;a:bevelT w=&quot;63500&quot; h=&quot;25400&quot; /&gt;&lt;/a:sp3d&gt;&lt;/a:effectStyle&gt;&lt;/a:effectStyleLst&gt;&lt;a:bgFillStyleLst&gt;&lt;a:solidFill&gt;&lt;a:schemeClr val=&quot;phClr&quot; /&gt;&lt;/a:solidFill&gt;&lt;a:gradFill rotWithShape=&quot;1&quot;&gt;&lt;a:gsLst&gt;&lt;a:gs pos=&quot;0&quot;&gt;&lt;a:schemeClr val=&quot;phClr&quot;&gt;&lt;a:tint val=&quot;40000&quot; /&gt;&lt;a:satMod val=&quot;350000&quot; /&gt;&lt;/a:schemeClr&gt;&lt;/a:gs&gt;&lt;a:gs pos=&quot;40000&quot;&gt;&lt;a:schemeClr val=&quot;phClr&quot;&gt;&lt;a:tint val=&quot;45000&quot; /&gt;&lt;a:shade val=&quot;99000&quot; /&gt;&lt;a:satMod val=&quot;350000&quot; /&gt;&lt;/a:schemeClr&gt;&lt;/a:gs&gt;&lt;a:gs pos=&quot;100000&quot;&gt;&lt;a:schemeClr val=&quot;phClr&quot;&gt;&lt;a:shade val=&quot;20000&quot; /&gt;&lt;a:satMod val=&quot;255000&quot; /&gt;&lt;/a:schemeClr&gt;&lt;/a:gs&gt;&lt;/a:gsLst&gt;&lt;a:path path=&quot;circle&quot;&gt;&lt;a:fillToRect l=&quot;50000&quot; t=&quot;-80000&quot; r=&quot;50000&quot; b=&quot;180000&quot; /&gt;&lt;/a:path&gt;&lt;/a:gradFill&gt;&lt;a:gradFill rotWithShape=&quot;1&quot;&gt;&lt;a:gsLst&gt;&lt;a:gs pos=&quot;0&quot;&gt;&lt;a:schemeClr val=&quot;phClr&quot;&gt;&lt;a:tint val=&quot;80000&quot; /&gt;&lt;a:satMod val=&quot;300000&quot; /&gt;&lt;/a:schemeClr&gt;&lt;/a:gs&gt;&lt;a:gs pos=&quot;100000&quot;&gt;&lt;a:schemeClr val=&quot;phClr&quot;&gt;&lt;a:shade val=&quot;30000&quot; /&gt;&lt;a:satMod val=&quot;200000&quot; /&gt;&lt;/a:schemeClr&gt;&lt;/a:gs&gt;&lt;/a:gsLst&gt;&lt;a:path path=&quot;circle&quot;&gt;&lt;a:fillToRect l=&quot;50000&quot; t=&quot;50000&quot; r=&quot;50000&quot; b=&quot;50000&quot; /&gt;&lt;/a:path&gt;&lt;/a:gradFill&gt;&lt;/a:bgFillStyleLst&gt;&lt;/a:fmtScheme&gt;&lt;/a:themeElements&gt;&lt;a:objectDefaults /&gt;&lt;a:extraClrSchemeLst /&gt;&lt;/a:theme&gt;&lt;/pkg:xmlData&gt;&lt;/pkg:part&gt;&lt;pkg:part pkg:name=&quot;/word/media/image1.png&quot; pkg:contentType=&quot;image/png&quot; pkg:compression=&quot;store&quot;&gt;&lt;pkg:binaryData&gt;iVBORw0KGgoAAAANSUhEUgAAAMgAAADICAIAAAAiOjnJAAAAAXNSR0IArs4c6QAAAAlwSFlzAAAO_x000d__x000a_xAAADsQBlSsOGwAAA5dJREFUeF7t0rEVgkAAREG4BgjpvzvJsAA9DSiBHzFbwAb/zTrnPN7fxRS4_x000d__x000a_r8C+jfV1fu479KTAVWAooUBRAKyiqs8FLAiSAmAlWZ2CxUBSAKwkq1OwGEgKgJVkdQoWA0kBsJKs_x000d__x000a_TsFiICkAVpLVKVgMJAXASrI6BYuBpABYSVanYDGQFAAryeoULAaSAmAlWZ2CxUBSAKwkq1OwGEgK_x000d__x000a_gJVkdQoWA0kBsJKsTsFiICkAVpLVKVgMJAXASrI6BYuBpABYSVanYDGQFAAryeoULAaSAmAlWZ2C_x000d__x000a_xUBSAKwkq1OwGEgKgJVkdQoWA0kBsJKsTsFiICkAVpLVKVgMJAXASrI6BYuBpABYSVanYDGQFAAr_x000d__x000a_yeoULAaSAmAlWZ2CxUBSAKwkq1OwGEgKgJVkdQoWA0kBsJKsTsFiICkAVpLVKVgMJAXASrI6BYuB_x000d__x000a_pABYSVanYDGQFAAryeoULAaSAmAlWZ2CxUBSAKwkq1OwGEgKgJVkdQoWA0kBsJKsTsFiICkAVpLV_x000d__x000a_KVgMJAXASrI6BYuBpABYSVanYDGQFAAryeoULAaSAmAlWZ2CxUBSAKwkq1OwGEgKgJVkdQoWA0kB_x000d__x000a_sJKsTsFiICkAVpLVKVgMJAXASrI6BYuBpABYSVanYDGQFAAryeoULAaSAmAlWZ2CxUBSAKwkq1Ow_x000d__x000a_GEgKgJVkdQoWA0kBsJKsTsFiICkAVpLVKVgMJAXASrI6BYuBpABYSVanYDGQFAAryeoULAaSAmAl_x000d__x000a_WZ2CxUBSAKwkq1OwGEgKgJVkdQoWA0kBsJKsTsFiICkAVpLVKVgMJAXASrI6BYuBpABYSVanYDGQ_x000d__x000a_FAAryeoULAaSAmAlWZ2CxUBSAKwkq1OwGEgKgJVkdQoWA0kBsJKsTsFiICkAVpLVKVgMJAXASrI6_x000d__x000a_BYuBpABYSVanYDGQFAAryeoULAaSAmAlWZ2CxUBSAKwkq1OwGEgKgJVkdQoWA0kBsJKsTsFiICkA_x000d__x000a_VpLVKVgMJAXASrI6BYuBpABYSVanYDGQFAAryeoULAaSAmAlWZ2CxUBSAKwkq1OwGEgKgJVkdQoW_x000d__x000a_A0kBsJKsTsFiICkAVpLVKVgMJAXASrI6BYuBpABYSVanYDGQFAAryeoULAaSAmAlWZ2CxUBSAKwk_x000d__x000a_q1OwGEgKgJVkdQoWA0kBsJKsTsFiICkAVpLVKVgMJAXASrI6BYuBpABYSVanYDGQFAAryeoULAaS_x000d__x000a_AmAlWZ2CxUBSYOwbW0nZJ5/+Uf0Ahm8Ksdfm760AAAAASUVORK5CYII=&lt;/pkg:binaryData&gt;&lt;/pkg:part&gt;&lt;pkg:part pkg:name=&quot;/word/settings.xml&quot; pkg:contentType=&quot;application/vnd.openxmlformats-officedocument.wordprocessingml.settings+xml&quot;&gt;&lt;pkg:xmlData&gt;&lt;w:settings xmlns:mc=&quot;http://schemas.openxmlformats.org/markup-compatibility/2006&quot; xmlns:o=&quot;urn:schemas-microsoft-com:offi"/>
    <w:docVar w:name="de-CH1_LanguageVersion" w:val="ce:office&quot; xmlns:r=&quot;http://schemas.openxmlformats.org/officeDocument/2006/relationships&quot; xmlns:m=&quot;http://schemas.openxmlformats.org/officeDocument/2006/math&quot; xmlns:v=&quot;urn:schemas-microsoft-com:vml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sl=&quot;http://schemas.openxmlformats.org/schemaLibrary/2006/main&quot; mc:Ignorable=&quot;w14 w15 w16se&quot;&gt;&lt;w:zoom w:percent=&quot;100&quot; /&gt;&lt;w:proofState w:spelling=&quot;clean&quot; w:grammar=&quot;clean&quot; /&gt;&lt;w:stylePaneFormatFilter w:val=&quot;3821&quot; w:allStyles=&quot;1&quot; w:customStyles=&quot;0&quot; w:latentStyles=&quot;0&quot; w:stylesInUse=&quot;0&quot; w:headingStyles=&quot;1&quot; w:numberingStyles=&quot;0&quot; w:tableStyles=&quot;0&quot; w:directFormattingOnRuns=&quot;0&quot; w:directFormattingOnParagraphs=&quot;0&quot; w:directFormattingOnNumbering=&quot;0&quot; w:directFormattingOnTables=&quot;1&quot; w:clearFormatting=&quot;1&quot; w:top3HeadingStyles=&quot;1&quot; w:visibleStyles=&quot;0&quot; w:alternateStyleNames=&quot;0&quot; /&gt;&lt;w:defaultTabStop w:val=&quot;709&quot; /&gt;&lt;w:autoHyphenation /&gt;&lt;w:hyphenationZone w:val=&quot;425&quot; /&gt;&lt;w:drawingGridHorizontalSpacing w:val=&quot;100&quot; /&gt;&lt;w:displayHorizontalDrawingGridEvery w:val=&quot;2&quot; /&gt;&lt;w:displayVerticalDrawingGridEvery w:val=&quot;2&quot; /&gt;&lt;w:noPunctuationKerning /&gt;&lt;w:characterSpacingControl w:val=&quot;doNotCompress&quot; /&gt;&lt;w:hdrShapeDefaults&gt;&lt;o:shapedefaults v:ext=&quot;edit&quot; spidmax=&quot;2049&quot; /&gt;&lt;/w:hdrShapeDefaults&gt;&lt;w:footnotePr&gt;&lt;w:footnote w:id=&quot;-1&quot; /&gt;&lt;w:footnote w:id=&quot;0&quot; /&gt;&lt;/w:footnotePr&gt;&lt;w:endnotePr&gt;&lt;w:endnote w:id=&quot;-1&quot; /&gt;&lt;w:endnote w:id=&quot;0&quot; /&gt;&lt;/w:endnotePr&gt;&lt;w:compat&gt;&lt;w:compatSetting w:name=&quot;compatibilityMode&quot; w:uri=&quot;http://schemas.microsoft.com/office/word&quot; w:val=&quot;15&quot; /&gt;&lt;w:compatSetting w:name=&quot;overrideTableStyleFontSizeAndJustification&quot; w:uri=&quot;http://schemas.microsoft.com/office/word&quot; w:val=&quot;1&quot; /&gt;&lt;w:compatSetting w:name=&quot;enableOpenTypeFeatures&quot; w:uri=&quot;http://schemas.microsoft.com/office/word&quot; w:val=&quot;1&quot; /&gt;&lt;w:compatSetting w:name=&quot;doNotFlipMirrorIndents&quot; w:uri=&quot;http://schemas.microsoft.com/office/word&quot; w:val=&quot;1&quot; /&gt;&lt;w:compatSetting w:name=&quot;differentiateMultirowTableHeaders&quot; w:uri=&quot;http://schemas.microsoft.com/office/word&quot; w:val=&quot;1&quot; /&gt;&lt;/w:compat&gt;&lt;w:docVars&gt;&lt;/w:docVars&gt;&lt;w:rsids&gt;&lt;w:rsidRoot w:val=&quot;00131EC1&quot; /&gt;&lt;w:rsid w:val=&quot;0000043C&quot; /&gt;&lt;w:rsid w:val=&quot;0000360D&quot; /&gt;&lt;w:rsid w:val=&quot;000076B0&quot; /&gt;&lt;w:rsid w:val=&quot;0001142F&quot; /&gt;&lt;w:rsid w:val=&quot;00012F3F&quot; /&gt;&lt;w:rsid w:val=&quot;0001505E&quot; /&gt;&lt;w:rsid w:val=&quot;00015A28&quot; /&gt;&lt;w:rsid w:val=&quot;000212E9&quot; /&gt;&lt;w:rsid w:val=&quot;00023D75&quot; /&gt;&lt;w:rsid w:val=&quot;00024175&quot; /&gt;&lt;w:rsid w:val=&quot;000246DC&quot; /&gt;&lt;w:rsid w:val=&quot;0002513C&quot; /&gt;&lt;w:rsid w:val=&quot;00027DDF&quot; /&gt;&lt;w:rsid w:val=&quot;00027FCC&quot; /&gt;&lt;w:rsid w:val=&quot;00032E96&quot; /&gt;&lt;w:rsid w:val=&quot;000353FB&quot; /&gt;&lt;w:rsid w:val=&quot;00035BAB&quot; /&gt;&lt;w:rsid w:val=&quot;000409A8&quot; /&gt;&lt;w:rsid w:val=&quot;00042CFC&quot; /&gt;&lt;w:rsid w:val=&quot;00042D41&quot; /&gt;&lt;w:rsid w:val=&quot;000431E7&quot; /&gt;&lt;w:rsid w:val=&quot;00044A91&quot; /&gt;&lt;w:rsid w:val=&quot;00046DC9&quot; /&gt;&lt;w:rsid w:val=&quot;00046F64&quot; /&gt;&lt;w:rsid w:val=&quot;00050061&quot; /&gt;&lt;w:rsid w:val=&quot;00052AA3&quot; /&gt;&lt;w:rsid w:val=&quot;00052F00&quot; /&gt;&lt;w:rsid w:val=&quot;00054114&quot; /&gt;&lt;w:rsid w:val=&quot;00054AF0&quot; /&gt;&lt;w:rsid w:val=&quot;0005583A&quot; /&gt;&lt;w:rsid w:val=&quot;00060E35&quot; /&gt;&lt;w:rsid w:val=&quot;000646AD&quot; /&gt;&lt;w:rsid w:val=&quot;000679FD&quot; /&gt;&lt;w:rsid w:val=&quot;0007072D&quot; /&gt;&lt;w:rsid w:val=&quot;000721A5&quot; /&gt;&lt;w:rsid w:val=&quot;00074CAE&quot; /&gt;&lt;w:rsid w:val=&quot;00074EAE&quot; /&gt;&lt;w:rsid w:val=&quot;000760FF&quot; /&gt;&lt;w:rsid w:val=&quot;00076BEC&quot; /&gt;&lt;w:rsid w:val=&quot;00077D73&quot; /&gt;&lt;w:rsid w:val=&quot;0008232C&quot; /&gt;&lt;w:rsid w:val=&quot;00084F05&quot; /&gt;&lt;w:rsid w:val=&quot;00086290&quot; /&gt;&lt;w:rsid w:val=&quot;000874C0&quot; /&gt;&lt;w:rsid w:val=&quot;00090DF3&quot; /&gt;&lt;w:rsid w:val=&quot;00091671&quot; /&gt;&lt;w:rsid w:val=&quot;00091B3B&quot; /&gt;&lt;w:rsid w:val=&quot;0009588A&quot; /&gt;&lt;w:rsid w:val=&quot;000A08B9&quot; /&gt;&lt;w:rsid w:val=&quot;000A246E&quot; /&gt;&lt;w:rsid w:val=&quot;000A4838&quot; /&gt;&lt;w:rsid w:val=&quot;000A7E18&quot; /&gt;&lt;w:rsid w:val=&quot;000B3796&quot; /&gt;&lt;w:rsid w:val=&quot;000B381E&quot; /&gt;&lt;w:rsid w:val=&quot;000B3CAF&quot; /&gt;&lt;w:rsid w:val=&quot;000B7CBA&quot; /&gt;&lt;w:rsid w:val=&quot;000C0F49&quot; /&gt;&lt;w:rsid w:val=&quot;000C4424&quot; /&gt;&lt;w:rsid w:val=&quot;000D1DDD&quot; /&gt;&lt;w:rsid w:val=&quot;000D261E&quot; /&gt;&lt;w:rsid w:val=&quot;000D3856&quot; /&gt;&lt;w:rsid w:val=&quot;000D3EA4&quot; /&gt;&lt;w:rsid w:val=&quot;000D4873&quot; /&gt;&lt;w:rsid w:val=&quot;000D48A7&quot; /&gt;&lt;w:rsid w:val=&quot;000D521F&quot; /&gt;&lt;w:rsid w:val=&quot;000E275B&quot; /&gt;&lt;w:rsid w:val=&quot;000E2C74&quot; /&gt;&lt;w:rsid w:val=&quot;000E6742&quot; /&gt;&lt;w:rsid w:val=&quot;000E6C24&quot; /&gt;&lt;w:rsid w:val=&quot;000E6CC5&quot; /&gt;&lt;w:rsid w:val=&quot;000F2F76&quot; /&gt;&lt;w:rsid w:val=&quot;000F3B7C&quot; /&gt;&lt;w:rsid w:val=&quot;000F4AA7&quot; /&gt;&lt;w:rsid w:val=&quot;000F4ABC&quot; /&gt;&lt;w:rsid w:val=&quot;000F5244&quot; /&gt;&lt;w:rsid w:val=&quot;000F56A6&quot; /&gt;&lt;w:rsid w:val=&quot;000F5AA2&quot; /&gt;&lt;w:rsid w:val=&quot;00101A47&quot; /&gt;&lt;w:rsid w:val=&quot;00102484&quot; /&gt;&lt;w:rsid w:val=&quot;00107088&quot; /&gt;&lt;w:rsid w:val=&quot;00107CCC&quot; /&gt;&lt;w:rsid w:val=&quot;001132B5&quot; /&gt;&lt;w:rsid w:val=&quot;00115214&quot; /&gt;&lt;w:rsid w:val=&quot;00115AB8&quot; /&gt;&lt;w:rsid w:val=&quot;00117F9D&quot; /&gt;&lt;w:rsid w:val=&quot;00121EC2&quot; /&gt;&lt;w:rsid w:val=&quot;00122267&quot; /&gt;&lt;w:rsid w:val=&quot;001229F4&quot; /&gt;&lt;w:rsid w:val=&quot;00124133&quot; /&gt;&lt;w:rsid w:val=&quot;00124C3B&quot; /&gt;&lt;w:rsid w:val=&quot;0012506D&quot; /&gt;&lt;w:rsid w:val=&quot;001250E8&quot; /&gt;&lt;w:rsid w:val=&quot;00125751&quot; /&gt;&lt;w:rsid w:val=&quot;00125EDB&quot; /&gt;&lt;w:rsid w:val=&quot;00131CEA&quot; /&gt;&lt;w:rsid w:val=&quot;00131EC1&quot; /&gt;&lt;w:rsid w:val=&quot;001323BA&quot; /&gt;&lt;w:rsid w:val=&quot;001323EA&quot; /&gt;&lt;w:rsid w:val=&quot;00133161&quot; /&gt;&lt;w:rsid w:val=&quot;00133C18&quot; /&gt;&lt;w:rsid w:val=&quot;00134109&quot; /&gt;&lt;w:rsid w:val=&quot;00134E47&quot; /&gt;&lt;w:rsid w:val=&quot;001360DD&quot; /&gt;&lt;w:rsid w:val=&quot;00142065&quot; /&gt;&lt;w:rsid w:val=&quot;00144686&quot; /&gt;&lt;w:rsid w:val=&quot;00145D7F&quot; /&gt;&lt;w:rsid w:val=&quot;00145E5C&quot; /&gt;&lt;w:rsid w:val=&quot;0015275A&quot; /&gt;&lt;w:rsid w:val=&quot;0015471D&quot; /&gt;&lt;w:rsid w:val=&quot;0015486F&quot; /&gt;&lt;w:rsid w:val=&quot;001559C3&quot; /&gt;&lt;w:rsid w:val=&quot;001606FC&quot; /&gt;&lt;w:rsid w:val=&quot;001633D0&quot; /&gt;&lt;w:rsid w:val=&quot;00163DCF&quot; /&gt;&lt;w:rsid w:val=&quot;001670A5&quot; /&gt;&lt;w:rsid w:val=&quot;001707C3&quot; /&gt;&lt;w:rsid w:val=&quot;00171842&quot; /&gt;&lt;w:rsid w:val=&quot;001770A9&quot; /&gt;&lt;w:rsid w:val=&quot;00177E24&quot; /&gt;&lt;w:rsid w:val=&quot;00182520&quot; /&gt;&lt;w:rsid w:val=&quot;00183CF0&quot; /&gt;&lt;w:rsid w:val=&quot;0018797F&quot; /&gt;&lt;w:rsid w:val=&quot;00187D68&quot; /&gt;&lt;w:rsid w:val=&quot;00191AD6&quot; /&gt;&lt;w:rsid w:val=&quot;001945D1&quot; /&gt;&lt;w:rsid w:val=&quot;001947E4&quot; /&gt;&lt;w:rsid w:val=&quot;00195DC4&quot; /&gt;&lt;w:rsid w:val=&quot;001967DB&quot; /&gt;&lt;w:rsid w:val=&quot;001967F6&quot; /&gt;&lt;w:rsid w:val=&quot;00196DC3&quot; /&gt;&lt;w:rsid w:val=&quot;001A2A79&quot; /&gt;&lt;w:rsid w:val=&quot;001A3937&quot; /&gt;&lt;w:rsid w:val=&quot;001A47D1&quot; /&gt;&lt;w:rsid w:val=&quot;001A654C&quot; /&gt;&lt;w:rsid w:val=&quot;001A78CC&quot; /&gt;&lt;w:rsid w:val=&quot;001B0F9A&quot; /&gt;&lt;w:rsid w:val=&quot;001B6206&quot; /&gt;&lt;w:rsid w:val=&quot;001C3A53&quot; /&gt;&lt;w:rsid w:val=&quot;001C48D8&quot; /&gt;&lt;w:rsid w:val=&quot;001C77C6&quot; /&gt;&lt;w:rsid w:val=&quot;001D0939&quot; /&gt;&lt;w:rsid w:val=&quot;001D0E83&quot; /&gt;&lt;w:rsid w:val=&quot;001D0EBC&quot; /&gt;&lt;w:rsid w:val=&quot;001D1BDE&quot; /&gt;&lt;w:rsid w:val=&quot;001D3136&quot; /&gt;&lt;w:rsid w:val=&quot;001D51BD&quot; /&gt;&lt;w:rsid w:val=&quot;001D5CDD&quot; /&gt;&lt;w:rsid w:val=&quot;001D7C38&quot; /&gt;&lt;w:rsid w:val=&quot;001E1DE9&quot; /&gt;&lt;w:rsid w:val=&quot;001E21FE&quot; /&gt;&lt;w:rsid w:val=&quot;001E3C4D&quot; /&gt;&lt;w:rsid w:val=&quot;001E5DF2&quot; /&gt;&lt;w:rsid w:val=&quot;001E5E5B&quot; /&gt;&lt;w:rsid w:val=&quot;001E62A7&quot; /&gt;&lt;w:rsid w:val=&quot;001E678B&quot; /&gt;&lt;w:rsid w:val=&quot;001E6CBA&quot; /&gt;&lt;w:rsid w:val=&quot;001F0A63&quot; /&gt;&lt;w:rsid w:val=&quot;001F210B&quot; /&gt;&lt;w:rsid w:val=&quot;001F27D3&quot; /&gt;&lt;w:rsid w:val=&quot;001F3279&quot; /&gt;&lt;w:rsid w:val=&quot;001F5B26&quot; /&gt;&lt;w:rsid w:val=&quot;001F71E6&quot; /&gt;&lt;w:rsid w:val=&quot;00201D30&quot; /&gt;&lt;w:rsid w:val=&quot;00202AF4&quot; /&gt;&lt;w:rsid w:val=&quot;002049FB&quot; /&gt;&lt;w:rsid w:val=&quot;00204CBE&quot; /&gt;&lt;w:rsid w:val=&quot;002058ED&quot; /&gt;&lt;w:rsid w:val=&quot;002064C0&quot; /&gt;&lt;w:rsid w:val=&quot;00207841&quot; /&gt;&lt;w:rsid w:val=&quot;002113A0&quot; /&gt;&lt;w:rsid w:val=&quot;00212B6B&quot; /&gt;&lt;w:rsid w:val=&quot;00212C2B&quot; /&gt;&lt;w:rsid w:val=&quot;00213516&quot; /&gt;&lt;w:rsid w:val=&quot;002160CD&quot; /&gt;&lt;w:rsid w:val=&quot;002169BF&quot; /&gt;&lt;w:rsid w:val=&quot;00220CB7&quot; /&gt;&lt;w:rsid w:val=&quot;00221610&quot; /&gt;&lt;w:rsid w:val=&quot;00222428&quot; /&gt;&lt;w:rsid w:val=&quot;00225989&quot; /&gt;&lt;w:rsid w:val=&quot;002269D7&quot; /&gt;&lt;w:rsid w:val=&quot;002274D6&quot; /&gt;&lt;w:rsid w:val=&quot;00227852&quot; /&gt;&lt;w:rsid w:val=&quot;002303B2&quot; /&gt;&lt;w:rsid w:val=&quot;00230BA4&quot; /&gt;&lt;w:rsid w:val=&quot;00232464&quot; /&gt;&lt;w:rsid w:val=&quot;002324E2&quot; /&gt;&lt;w:rsid w:val=&quot;00233926&quot; /&gt;&lt;w:rsid w:val=&quot;00233C0B&quot; /&gt;&lt;w:rsid w:val=&quot;002340AD&quot; /&gt;&lt;w:rsid w:val=&quot;00235072&quot; /&gt;&lt;w:rsid w:val=&quot;00240A48&quot; /&gt;&lt;w:rsid w:val=&quot;00241823&quot; /&gt;&lt;w:rsid w:val=&quot;00241CB5&quot; /&gt;&lt;w:rsid w:val=&quot;00241F73&quot; /&gt;&lt;w:rsid w:val=&quot;00242326&quot; /&gt;&lt;w:rsid w:val=&quot;0024445E&quot; /&gt;&lt;w:rsid w:val=&quot;0024561A&quot; /&gt;&lt;w:rsid w:val=&quot;002504B9&quot; /&gt;&lt;w:rsid w:val=&quot;002505A6&quot; /&gt;&lt;w:rsid w:val=&quot;00251AFD&quot; /&gt;&lt;w:rsid w:val=&quot;00251E83&quot; /&gt;&lt;w:rsid w:val=&quot;00251F9F&quot; /&gt;&lt;w:rsid w:val=&quot;002531E2&quot; /&gt;&lt;w:rsid w:val=&quot;0025585C&quot; /&gt;&lt;w:rsid w:val=&quot;002563E2&quot; /&gt;&lt;w:rsid w:val=&quot;0026243C&quot; /&gt;&lt;w:rsid w:val=&quot;002635C3&quot; /&gt;&lt;w:rsid w:val=&quot;00263A9E&quot; /&gt;&lt;w:rsid w:val=&quot;002654AB&quot; /&gt;&lt;w:rsid w:val=&quot;002657C7&quot; /&gt;&lt;w:rsid w:val=&quot;002665C4&quot; /&gt;&lt;w:rsid w:val=&quot;002712E0&quot; /&gt;&lt;w:rsid w:val=&quot;00271A28&quot; /&gt;&lt;w:rsid w:val=&quot;00273F88&quot; /&gt;&lt;w:rsid w:val=&quot;0027430D&quot; /&gt;&lt;w:rsid w:val=&quot;00274399&quot; /&gt;&lt;w:rsid w:val=&quot;002845BF&quot; /&gt;&lt;w:rsid w:val=&quot;00284F29&quot; /&gt;&lt;w:rsid w:val=&quot;002866D8&quot; /&gt;&lt;w:rsid w:val=&quot;0029026F&quot; /&gt;&lt;w:rsid w:val=&quot;002921CA&quot; /&gt;&lt;w:rsid w:val=&quot;00292DD5&quot; /&gt;&lt;w:rsid w:val=&quot;00292F6D&quot; /&gt;&lt;w:rsid w:val=&quot;002960EB&quot; /&gt;&lt;w:rsid w:val=&quot;0029700B&quot; /&gt;&lt;w:rsid w:val=&quot;00297630&quot; /&gt;&lt;w:rsid w:val=&quot;002A0017&quot; /&gt;&lt;w:rsid w:val=&quot;002A0CAD&quot; /&gt;&lt;w:rsid w:val=&quot;002A3924&quot; /&gt;&lt;w:rsid w:val=&quot;002A3A71&quot; /&gt;&lt;w:rsid w:val=&quot;002B1CD7&quot; /&gt;&lt;w:rsid w:val=&quot;002B4770&quot; /&gt;&lt;w:rsid w:val=&quot;002B555E&quot; /&gt;&lt;w:rsid w:val=&quot;002B60B2&quot; /&gt;&lt;w:rsid w:val=&quot;002B7AE9&quot; /&gt;&lt;w:rsid w:val=&quot;002C1207&quot; /&gt;&lt;w:rsid w:val=&quot;002C5D9D&quot; /&gt;&lt;w:rsid w:val=&quot;002C7D95&quot; /&gt;&lt;w:rsid w:val=&quot;002D0F7F&quot; /&gt;&lt;w:rsid w:val=&quot;002D4880&quot; /&gt;&lt;w:rsid w:val=&quot;002D4ACD&quot; /&gt;&lt;w:rsid w:val=&quot;002D6861&quot; /&gt;&lt;w:rsid w:val=&quot;002E0146&quot; /&gt;&lt;w:rsid w:val=&quot;002E0238&quot; /&gt;&lt;w:rsid w:val=&quot;002E067D&quot; /&gt;&lt;w:rsid w:val=&quot;002E1D97&quot; /&gt;&lt;w:rsid w:val=&quot;002E2138&quot; /&gt;&lt;w:rsid w:val=&quot;002E2A17&quot; /&gt;&lt;w:rsid w:val=&quot;002E3074&quot; /&gt;&lt;w:rsid w:val=&quot;002E325E&quot; /&gt;&lt;w:rsid w:val=&quot;002E40F1&quot; /&gt;&lt;w:rsid w:val=&quot;002E4323&quot; /&gt;&lt;w:rsid w:val=&quot;002E441C&quot; /&gt;&lt;w:rsid w:val=&quot;002E4875&quot; /&gt;&lt;w:rsid w:val=&quot;002E50A9&quot; /&gt;&lt;w:rsid w:val=&quot;002E6920&quot; /&gt;&lt;w:rsid w:val=&quot;002E6A69&quot; /&gt;&lt;w:rsid w:val=&quot;002E7726&quot; /&gt;&lt;w:rsid w:val=&quot;002E78B2&quot; /&gt;&lt;w:rsid w:val=&quot;002E79C6&quot; /&gt;&lt;w:rsid w:val=&quot;002E7B7C&quot; /&gt;&lt;w:rsid w:val=&quot;002F28CF&quot; /&gt;&lt;w:rsid w:val=&quot;002F2F12&quot; /&gt;&lt;w:rsid w:val=&quot;002F4510&quot; /&gt;&lt;w:rsid w:val=&quot;002F4A5E&quot; /&gt;&lt;w:rsid w:val=&quot;002F5810&quot; /&gt;&lt;w:rsid w:val=&quot;002F5988&quot; /&gt;&lt;w:rsid w:val=&quot;00300FAC&quot; /&gt;&lt;w:rsid w:val=&quot;00301C7B&quot; /&gt;&lt;w:rsid w:val=&quot;00304001&quot; /&gt;&lt;w:rsid w:val=&quot;00304904&quot; /&gt;&lt;w:rsid w:val=&quot;00304ECA&quot; /&gt;&lt;w:rsid w:val=&quot;0030762B&quot; /&gt;&lt;w:rsid w:val=&quot;00310D61&quot; /&gt;&lt;w:rsid w:val=&quot;003110C4&quot; /&gt;&lt;w:rsid w:val=&quot;00311CBE&quot; /&gt;&lt;w:rsid w:val=&quot;0031293B&quot; /&gt;&lt;w:rsid w:val=&quot;003132BC&quot; /&gt;&lt;w:rsid w:val=&quot;00317D2C&quot; /&gt;&lt;w:rsid w:val=&quot;00317FCA&quot; /&gt;&lt;w:rsid w:val=&quot;00320007&quot; /&gt;&lt;w:rsid w:val=&quot;003202C8&quot; /&gt;&lt;w:rsid w:val=&quot;00325C4E&quot; /&gt;&lt;w:rsid w:val=&quot;003271B0&quot; /&gt;&lt;w:rsid w:val=&quot;0033080F&quot; /&gt;&lt;w:rsid w:val=&quot;00331B6D&quot; /&gt;&lt;w:rsid w:val=&quot;0033217E&quot; /&gt;&lt;w:rsid w:val=&quot;003337FE&quot; /&gt;&lt;w:rsid w:val=&quot;00335674&quot; /&gt;&lt;w:rsid w:val=&quot;00335B15&quot; /&gt;&lt;w:rsid w:val=&quot;003376A4&quot; /&gt;&lt;w:rsid w:val=&quot;00337986&quot; /&gt;&lt;w:rsid w:val=&quot;00341976&quot; /&gt;&lt;w:rsid w:val=&quot;00341A57&quot; /&gt;&lt;w:rsid w:val=&quot;0034603F&quot; /&gt;&lt;w:rsid w:val=&quot;00347A57&quot; /&gt;&lt;w:rsid w:val=&quot;00347EE0&quot; /&gt;&lt;w:rsid w:val=&quot;00353095&quot; /&gt;&lt;w:rsid w:val=&quot;00355727&quot; /&gt;&lt;w:rsid w:val=&quot;003562EA&quot; /&gt;&lt;w:rsid w:val=&quot;0035636C&quot; /&gt;&lt;w:rsid w:val=&quot;003618B8&quot; /&gt;&lt;w:rsid w:val=&quot;00361913&quot; /&gt;&lt;w:rsid w:val=&quot;00362420&quot; /&gt;&lt;w:rsid w:val=&quot;003633A6&quot; /&gt;&lt;w:rsid w:val=&quot;003644E4&quot; /&gt;&lt;w:rsid w:val=&quot;00364E34&quot; /&gt;&lt;w:rsid w:val=&quot;003657D4&quot; /&gt;&lt;w:rsid w:val=&quot;0036673E&quot; /&gt;&lt;w:rsid w:val=&quot;00366851&quot; /&gt;&lt;w:rsid w:val=&quot;003678DA&quot; /&gt;&lt;w:rsid w:val=&quot;00374B91&quot; /&gt;&lt;w:rsid w:val=&quot;00374EA2&quot; /&gt;&lt;w:rsid w:val=&quot;00375D32&quot; /&gt;&lt;w:rsid w:val=&quot;003760B8&quot; /&gt;&lt;w:rsid w:val=&quot;00376922&quot; /&gt;&lt;w:rsid w:val=&quot;0038242E&quot; /&gt;&lt;w:rsid w:val=&quot;0038689C&quot; /&gt;&lt;w:rsid w:val=&quot;00387894&quot; /&gt;&lt;w:rsid w:val=&quot;00387DC9&quot; /&gt;&lt;w:rsid w:val=&quot;00391C71&quot; /&gt;&lt;w:rsid w:val=&quot;00393CD9&quot; /&gt;&lt;w:rsid w:val=&quot;00394124&quot; /&gt;&lt;w:rsid w:val=&quot;00395A7D&quot; /&gt;&lt;w:rsid w:val=&quot;003979D9&quot; /&gt;&lt;w:rsid w:val=&quot;003A0F38&quot; /&gt;&lt;w:rsid w:val=&quot;003A230C&quot; /&gt;&lt;w:rsid w:val=&quot;003A375A&quot; /&gt;&lt;w:rsid w:val=&quot;003A5B7A&quot; /&gt;&lt;w:rsid w:val=&quot;003A5CA7&quot; /&gt;&lt;w:rsid w:val=&quot;003A6944&quot; /&gt;&lt;w:rsid w:val=&quot;003A6B9F&quot; /&gt;&lt;w:rsid w:val=&quot;003A79BA&quot; /&gt;&lt;w:rsid w:val=&quot;003A7A02&quot; /&gt;&lt;w:rsid w:val=&quot;003B02A6&quot; /&gt;&lt;w:rsid w:val=&quot;003B38E6&quot; /&gt;&lt;w:rsid w:val=&quot;003B5BA0&quot; /&gt;&lt;w:rsid w:val=&quot;003C0FF9&quot; /&gt;&lt;w:rsid w:val=&quot;003C2571&quot; /&gt;&lt;w:rsid w:val=&quot;003D111E&quot; /&gt;&lt;w:rsid w:val=&quot;003D44AA&quot; /&gt;&lt;w:rsid w:val=&quot;003D48B6&quot; /&gt;&lt;w:rsid w:val=&quot;003D6264&quot; /&gt;&lt;w:rsid w:val=&quot;003D667B&quot; /&gt;&lt;w:rsid w:val=&quot;003D7949&quot; /&gt;&lt;w:rsid w:val=&quot;003D7DCE&quot; /&gt;&lt;w:rsid w:val=&quot;003D7E41&quot; /&gt;&lt;w:rsid w:val=&quot;003E1E5A&quot; /&gt;&lt;w:rsid w:val=&quot;003E28D7&quot; /&gt;&lt;w:rsid w:val=&quot;003E51F4&quot; /&gt;&lt;w:rsid w:val=&quot;003E54A3&quot; /&gt;&lt;w:rsid w:val=&quot;003E6418&quot; /&gt;&lt;w:rsid w:val=&quot;003E7249&quot; /&gt;&lt;w:rsid w:val=&quot;003F0112&quot; /&gt;&lt;w:rsid w:val=&quot;003F0D45&quot; /&gt;&lt;w:rsid w:val=&quot;003F1AEB&quot; /&gt;&lt;w:rsid w:val=&quot;003F357B&quot; /&gt;&lt;w:rsid w:val=&quot;003F4B01&quot; /&gt;&lt;w:rsid w:val=&quot;003F5FE4&quot; /&gt;&lt;w:rsid w:val=&quot;003F63E9&quot; /&gt;&lt;w:rsid w:val=&quot;00402467&quot; /&gt;&lt;w:rsid w:val=&quot;004025A1&quot; /&gt;&lt;w:rsid w:val=&quot;00404CB5&quot; /&gt;&lt;w:rsid w:val=&quot;00407EF1&quot; /&gt;&lt;w:rsid w:val=&quot;00411A88&quot; /&gt;&lt;w:rsid w:val=&quot;00412A3F&quot; /&gt;&lt;w:rsid w:val=&quot;00413336&quot; /&gt;&lt;w:rsid w:val=&quot;00415C45&quot; /&gt;&lt;w:rsid w:val=&quot;0041672C&quot; /&gt;&lt;w:rsid w:val=&quot;00420B62&quot; /&gt;&lt;w:rsid w:val=&quot;00421E0A&quot; /&gt;&lt;w:rsid w:val=&quot;00426371&quot; /&gt;&lt;w:rsid w:val=&quot;00430D16&quot; /&gt;&lt;w:rsid w:val=&quot;00433DB7&quot; /&gt;&lt;w:rsid w:val=&quot;00437803&quot; /&gt;&lt;w:rsid w:val=&quot;00440E61&quot; /&gt;&lt;w:rsid w:val=&quot;00442D78&quot; /&gt;&lt;w:rsid w:val=&quot;00442FDA&quot; /&gt;&lt;w:rsid w:val=&quot;004456BB&quot; /&gt;&lt;w:rsid w:val=&quot;00445E85&quot; /&gt;&lt;w:rsid w:val=&quot;00450428&quot; /&gt;&lt;w:rsid w:val=&quot;0045045E&quot; /&gt;&lt;w:rsid w:val=&quot;00450E36&quot; /&gt;&lt;w:rsid w:val=&quot;00455F02&quot; /&gt;&lt;w:rsid w:val=&quot;004561FC&quot; /&gt;&lt;w:rsid w:val=&quot;004574FB&quot; /&gt;&lt;w:rsid w:val=&quot;00457BDB&quot; /&gt;&lt;w:rsid w:val=&quot;0046035B&quot; /&gt;&lt;w:rsid w:val=&quot;004604EB&quot; /&gt;&lt;w:rsid w:val=&quot;0046105E&quot; /&gt;&lt;w:rsid w:val=&quot;0046216C&quot; /&gt;&lt;w:rsid w:val=&quot;00462809&quot; /&gt;&lt;w:rsid w:val=&quot;00462E31&quot; /&gt;&lt;w:rsid w:val=&quot;00464080&quot; /&gt;&lt;w:rsid w:val=&quot;004640A8&quot; /&gt;&lt;w:rsid w:val=&quot;0046490A&quot; /&gt;&lt;w:rsid w:val=&quot;00464930&quot; /&gt;&lt;w:rsid w:val=&quot;00465702&quot; /&gt;&lt;w:rsid w:val=&quot;0046729D&quot; /&gt;&lt;w:rsid w:val=&quot;00470C84&quot; /&gt;&lt;w:rsid w:val=&quot;00473D89&quot; /&gt;&lt;w:rsid w:val=&quot;00475C4F&quot; /&gt;&lt;w:rsid w:val=&quot;00482D58&quot; /&gt;&lt;w:rsid w:val=&quot;00484D92&quot; /&gt;&lt;w:rsid w:val=&quot;00484FE4&quot; /&gt;&lt;w:rsid w:val=&quot;00485909&quot; /&gt;&lt;w:rsid w:val=&quot;0048672A&quot; /&gt;&lt;w:rsid w:val=&quot;0048756A&quot; /&gt;&lt;w:rsid w:val=&quot;00490C36&quot; /&gt;&lt;w:rsid w:val=&quot;00491221&quot; /&gt;&lt;w:rsid w:val=&quot;004933FB&quot; /&gt;&lt;w:rsid w:val=&quot;00493727&quot; /&gt;&lt;w:rsid w:val=&quot;00493C57&quot; /&gt;&lt;w:rsid w:val=&quot;00495ACE&quot; /&gt;&lt;w:rsid w:val=&quot;004A0F96&quot; /&gt;&lt;w:rsid w:val=&quot;004A4C51&quot; /&gt;&lt;w:rsid w:val=&quot;004A7283&quot; /&gt;&lt;w:rsid w:val=&quot;004A7387&quot; /&gt;&lt;w:rsid w:val=&quot;004B25DC&quot; /&gt;&lt;w:rsid w:val=&quot;004B38DC&quot; /&gt;&lt;w:rsid w:val=&quot;004B3C6D&quot; /&gt;&lt;w:rsid w:val=&quot;004B5CAF&quot; /&gt;&lt;w:rsid w:val=&quot;004B61FC&quot; /&gt;&lt;w:rsid w:val=&quot;004C20D3&quot; /&gt;&lt;w:rsid w:val=&quot;004C33E4&quot; /&gt;&lt;w:rsid w:val=&quot;004C3F39&quot; /&gt;&lt;w:rsid w:val=&quot;004D124C&quot; /&gt;&lt;w:rsid w:val=&quot;004D1F03&quot; /&gt;&lt;w:rsid w:val=&quot;004D2F17&quot; /&gt;&lt;w:rsid w:val=&quot;004D7471&quot; /&gt;&lt;w:rsid w:val=&quot;004E12FD&quot; /&gt;&lt;w:rsid w:val=&quot;004E6414&quot; /&gt;&lt;w:rsid w:val=&quot;004E7EA3&quot; /&gt;&lt;w:rsid w:val=&quot;004F38FC&quot; /&gt;&lt;w:rsid w:val=&quot;004F4CBB&quot; /&gt;&lt;w:rsid w:val=&quot;004F536C&quot; /&gt;&lt;w:rsid w:val=&quot;004F55DF&quot; /&gt;&lt;w:rsid w:val=&quot;004F6242&quot; /&gt;&lt;w:rsid w:val=&quot;004F6C5D&quot; /&gt;&lt;w:rsid w:val=&quot;005004F2&quot; /&gt;&lt;w:rsid w:val=&quot;00502789&quot; /&gt;&lt;w:rsid w:val=&quot;00503A98&quot; /&gt;&lt;w:rsid w:val=&quot;00505225&quot; /&gt;&lt;w:rsid w:val=&quot;0051060B&quot; /&gt;&lt;w:rsid w:val=&quot;00511FD8&quot; /&gt;&lt;w:rsid w:val=&quot;005154D2&quot; /&gt;&lt;w:rsid w:val=&quot;005158BE&quot; /&gt;&lt;w:rsid w:val=&quot;0051644B&quot; /&gt;&lt;w:rsid w:val=&quot;005164F4&quot; /&gt;&lt;w:rsid w:val=&quot;00516D83&quot; /&gt;&lt;w:rsid w:val=&quot;00516F69&quot; /&gt;&lt;w:rsid w:val=&quot;00520B33&quot; /&gt;&lt;w:rsid w:val=&quot;00522C09&quot; /&gt;&lt;w:rsid w:val=&quot;00526617&quot; /&gt;&lt;w:rsid w:val=&quot;00530D61&quot; /&gt;&lt;w:rsid w:val=&quot;00531BA6&quot; /&gt;&lt;w:rsid w:val=&quot;005325A6&quot; /&gt;&lt;w:rsid w:val=&quot;00532CA2&quot; /&gt;&lt;w:rsid w:val=&quot;00533622&quot; /&gt;&lt;w:rsid w:val=&quot;005337A1&quot; /&gt;&lt;w:rsid w:val=&quot;00534E13&quot; /&gt;&lt;w:rsid w:val=&quot;00534E4C&quot; /&gt;&lt;w:rsid w:val=&quot;0053529A&quot; /&gt;&lt;w:rsid w:val=&quot;005352FE&quot; /&gt;&lt;w:rsid w:val=&quot;0053574C&quot; /&gt;&lt;w:rsid w:val=&quot;005377E4&quot; /&gt;&lt;w:rsid w:val=&quot;00541255&quot; /&gt;&lt;w:rsid w:val=&quot;00541AA6&quot; /&gt;&lt;w:rsid w:val=&quot;00542E3F&quot; /&gt;&lt;w:rsid w:val=&quot;00542F40&quot; /&gt;&lt;w:rsid w:val=&quot;0054374C&quot; /&gt;&lt;w:rsid w:val=&quot;00543A41&quot; /&gt;&lt;w:rsid w:val=&quot;00544A0B&quot; /&gt;&lt;w:rsid w:val=&quot;005454E2&quot; /&gt;&lt;w:rsid w:val=&quot;0055014D&quot; /&gt;&lt;w:rsid w:val=&quot;00550924&quot; /&gt;&lt;w:rsid w:val=&quot;00552143&quot; /&gt;&lt;w:rsid w:val=&quot;00552332&quot; /&gt;&lt;w:rsid w:val=&quot;0055236F&quot; /&gt;&lt;w:rsid w:val=&quot;005527AC&quot; /&gt;&lt;w:rsid w:val=&quot;005528AD&quot; /&gt;&lt;w:rsid w:val=&quot;00553389&quot; /&gt;&lt;w:rsid w:val=&quot;00554096&quot; /&gt;&lt;w:rsid w:val=&quot;00556430&quot; /&gt;&lt;w:rsid w:val=&quot;00556E9B&quot; /&gt;&lt;w:rsid w:val=&quot;005571FB&quot; /&gt;&lt;w:rsid w:val=&quot;00557487&quot; /&gt;&lt;w:rsid w:val=&quot;00560015&quot; /&gt;&lt;w:rsid w:val=&quot;00560F97&quot; /&gt;&lt;w:rsid w:val=&quot;005706E8&quot; /&gt;&lt;w:rsid w:val=&quot;00570D29&quot; /&gt;&lt;w:rsid w:val=&quot;00571230&quot; /&gt;&lt;w:rsid w:val=&quot;00571D4D&quot; /&gt;&lt;w:rsid w:val=&quot;00575A4D&quot; /&gt;&lt;w:rsid w:val=&quot;00575E05&quot; /&gt;&lt;w:rsid w:val=&quot;0057618D&quot; /&gt;&lt;w:rsid w:val=&quot;0057733A&quot; /&gt;&lt;w:rsid w:val=&quot;005778DA&quot; /&gt;&lt;w:rsid w:val=&quot;0058109F&quot; /&gt;&lt;w:rsid w:val=&quot;00581835&quot; /&gt;&lt;w:rsid w:val=&quot;00581C0C&quot; /&gt;&lt;w:rsid w:val=&quot;00582C89&quot; /&gt;&lt;w:rsid w:val=&quot;005836A2&quot; /&gt;&lt;w:rsid w:val=&quot;00583755&quot; /&gt;&lt;w:rsid w:val=&quot;00584130&quot; /&gt;&lt;w:rsid w:val=&quot;00584451&quot; /&gt;&lt;w:rsid w:val=&quot;005917E7&quot; /&gt;&lt;w:rsid w:val=&quot;00591939&quot; /&gt;&lt;w:rsid w:val=&quot;005942A4&quot; /&gt;&lt;w:rsid w:val=&quot;0059601E&quot; /&gt;&lt;w:rsid w:val=&quot;0059755B&quot; /&gt;&lt;w:rsid w:val=&quot;005A055E&quot; /&gt;&lt;w:rsid w:val=&quot;005A13D8&quot; /&gt;&lt;w:rsid w:val=&quot;005A32D2&quot; /&gt;&lt;w:rsid w:val=&quot;005A4B66&quot; /&gt;&lt;w:rsid w:val=&quot;005A621E&quot; /&gt;&lt;w:rsid w:val=&quot;005A6BA2&quot; /&gt;&lt;w:rsid w:val=&quot;005B2C56&quot; /&gt;&lt;w:rsid w:val=&quot;005B37DF&quot; /&gt;&lt;w:rsid w:val=&quot;005B39AC&quot; /&gt;&lt;w:rsid w:val=&quot;005B4D5A&quot; /&gt;&lt;w:rsid w:val=&quot;005B5497&quot; /&gt;&lt;w:rsid w:val=&quot;005B6C34&quot; /&gt;&lt;w:rsid w:val=&quot;005B75B9&quot; /&gt;&lt;w:rsid w:val=&quot;005C0280&quot; /&gt;&lt;w:rsid w:val=&quot;005C121F&quot; /&gt;&lt;w:rsid w:val=&quot;005C23D2&quot; /&gt;&lt;w:rsid w:val=&quot;005C40E6&quot; /&gt;&lt;w:rsid w:val=&quot;005C5463&quot; /&gt;&lt;w:rsid w:val=&quot;005C6D4F&quot; /&gt;&lt;w:rsid w:val=&quot;005C7F32&quot; /&gt;&lt;w:rsid w:val=&quot;005D0016&quot; /&gt;&lt;w:rsid w:val=&quot;005D0DF2&quot; /&gt;&lt;w:rsid w:val=&quot;005D13F0&quot; /&gt;&lt;w:rsid w:val=&quot;005D21A4&quot; /&gt;&lt;w:rsid w:val=&quot;005D688C&quot; /&gt;&lt;w:rsid w:val=&quot;005D7D7E&quot; /&gt;&lt;w:rsid w:val=&quot;005E1228&quot; /&gt;&lt;w:rsid w:val=&quot;005E2C5F&quot; /&gt;&lt;w:rsid w:val=&quot;005E4625&quot; /&gt;&lt;w:rsid w:val=&quot;005E4A71&quot; /&gt;&lt;w:rsid w:val=&quot;005F1DDA&quot; /&gt;&lt;w:rsid w:val=&quot;005F220E&quot; /&gt;&lt;w:rsid w:val=&quot;005F2919&quot; /&gt;&lt;w:rsid w:val=&quot;005F2D94&quot; /&gt;&lt;w:rsid w:val=&quot;005F4555&quot; /&gt;&lt;w:rsid w:val=&quot;005F5806&quot; /&gt;&lt;w:rsid w:val=&quot;0060214F&quot; /&gt;&lt;w:rsid w:val=&quot;006041A6&quot; /&gt;&lt;w:rsid w:val=&quot;006044C2&quot; /&gt;&lt;w:rsid w:val=&quot;00604777&quot; /&gt;&lt;w:rsid w:val=&quot;00607055&quot; /&gt;&lt;w:rsid w:val=&quot;0060736C&quot; /&gt;&lt;w:rsid w:val=&quot;00612F75&quot; /&gt;&lt;w:rsid w:val=&quot;0061562D&quot; /&gt;&lt;w:rsid w:val=&quot;00616C7E&quot; /&gt;&lt;w:rsid w:val=&quot;00617680&quot; /&gt;&lt;w:rsid w:val=&quot;006202C3&quot; /&gt;&lt;w:rsid w:val=&quot;006205DB&quot; /&gt;&lt;w:rsid w:val=&quot;00620DBF&quot; /&gt;&lt;w:rsid w:val=&quot;006214DF&quot; /&gt;&lt;w:rsid w:val=&quot;006215BC&quot; /&gt;&lt;w:rsid w:val=&quot;00621DC7&quot; /&gt;&lt;w:rsid w:val=&quot;0062250E&quot; /&gt;&lt;w:rsid w:val=&quot;006244B2&quot; /&gt;&lt;w:rsid w:val=&quot;006321FA&quot; /&gt;&lt;w:rsid w:val=&quot;0063545B&quot; /&gt;&lt;w:rsid w:val=&quot;0063561D&quot; /&gt;&lt;w:rsid w:val=&quot;00636F2D&quot; /&gt;&lt;w:rsid w:val=&quot;0063746E&quot; /&gt;&lt;w:rsid w:val=&quot;00640CE8&quot; /&gt;&lt;w:rsid w:val=&quot;006413BB&quot; /&gt;&lt;w:rsid w:val=&quot;006413E2&quot; /&gt;&lt;w:rsid w:val=&quot;006415DC&quot; /&gt;&lt;w:rsid w:val=&quot;00643E36&quot; /&gt;&lt;w:rsid w:val=&quot;006463A2&quot; /&gt;&lt;w:rsid w:val=&quot;00651189&quot; /&gt;&lt;w:rsid w:val=&quot;00651551&quot; /&gt;&lt;w:rsid w:val=&quot;0065198B&quot; /&gt;&lt;w:rsid w:val=&quot;00652B45&quot; /&gt;&lt;w:rsid w:val=&quot;006540F5&quot; /&gt;&lt;w:rsid w:val=&quot;00656BEB&quot; /&gt;&lt;w:rsid w:val=&quot;00656F35&quot; /&gt;&lt;w:rsid w:val=&quot;00657CEA&quot; /&gt;&lt;w:rsid w:val=&quot;00657E85&quot; /&gt;&lt;w:rsid w:val=&quot;0066051F&quot; /&gt;&lt;w:rsid w:val=&quot;006613B3&quot; /&gt;&lt;w:rsid w:val=&quot;00661A23&quot; /&gt;&lt;w:rsid w:val=&quot;00663DF8&quot; /&gt;&lt;w:rsid w:val=&quot;00664291&quot; /&gt;&lt;w:rsid w:val=&quot;00667CC5&quot; /&gt;&lt;w:rsid w:val=&quot;00667FE1&quot; /&gt;&lt;w:rsid w:val=&quot;0067098C&quot; /&gt;&lt;w:rsid w:val=&quot;00671FA5&quot; /&gt;&lt;w:rsid w:val=&quot;006731AA&quot; /&gt;&lt;w:rsid w:val=&quot;00677B2D&quot; /&gt;&lt;w:rsid w:val=&quot;0068143C&quot; /&gt;&lt;w:rsid w:val=&quot;006814E3&quot; /&gt;&lt;w:rsid w:val=&quot;00682EEF&quot; /&gt;&lt;w:rsid w:val=&quot;00683039&quot; /&gt;&lt;w:rsid w:val=&quot;00683822&quot; /&gt;&lt;w:rsid w:val=&quot;006852B5&quot; /&gt;&lt;w:rsid w:val=&quot;00687FC3&quot; /&gt;&lt;w:rsid w:val=&quot;00691AE0&quot; /&gt;&lt;w:rsid w:val=&quot;0069308C&quot; /&gt;&lt;w:rsid w:val=&quot;006931E6&quot; /&gt;&lt;w:rsid w:val=&quot;00695A0F&quot; /&gt;&lt;w:rsid w:val=&quot;006962D1&quot; /&gt;&lt;w:rsid w:val=&quot;006A3C15&quot; /&gt;&lt;w:rsid w:val=&quot;006A467C&quot; /&gt;&lt;w:rsid w:val=&quot;006A59E8&quot; /&gt;&lt;w:rsid w:val=&quot;006B07AB&quot; /&gt;&lt;w:rsid w:val=&quot;006B102C&quot; /&gt;&lt;w:rsid w:val=&quot;006B338A&quot; /&gt;&lt;w:rsid w:val=&quot;006B5D6E&quot; /&gt;&lt;w:rsid w:val=&quot;006C013E&quot; /&gt;&lt;w:rsid w:val=&quot;006C051E&quot; /&gt;&lt;w:rsid w:val=&quot;006C0BA8&quot; /&gt;&lt;w:rsid w:val=&quot;006C2E43&quot; /&gt;&lt;w:rsid w:val=&quot;006C3BF9&quot; /&gt;&lt;w:rsid w:val=&quot;006C3E1C&quot; /&gt;&lt;w:rsid w:val=&quot;006C3FB5&quot; /&gt;&lt;w:rsid w:val=&quot;006C4655&quot; /&gt;&lt;w:rsid w:val=&quot;006C546D&quot; /&gt;&lt;w:rsid w:val=&quot;006C5A23&quot; /&gt;&lt;w:rsid w:val=&quot;006C6C6C&quot; /&gt;&lt;w:rsid w:val=&quot;006D00FB&quot; /&gt;&lt;w:rsid w:val=&quot;006D013E&quot; /&gt;&lt;w:rsid w:val=&quot;006D0E03&quot; /&gt;&lt;w:rsid w:val=&quot;006D0FC2&quot; /&gt;&lt;w:rsid w:val=&quot;006D2197&quot; /&gt;&lt;w:rsid w:val=&quot;006D4662&quot; /&gt;&lt;w:rsid w:val=&quot;006D4961&quot; /&gt;&lt;w:rsid w:val=&quot;006D5936&quot; /&gt;&lt;w:rsid w:val=&quot;006D6C86&quot; /&gt;&lt;w:rsid w:val=&quot;006D6F2D&quot; /&gt;&lt;w:rsid w:val=&quot;006D7364&quot; /&gt;&lt;w:rsid w:val=&quot;006D75E6&quot; /&gt;&lt;w:rsid w:val=&quot;006E03C1&quot; /&gt;&lt;w:rsid w:val=&quot;006E7691&quot; /&gt;&lt;w:rsid w:val=&quot;006F0686&quot; /&gt;&lt;w:rsid w:val=&quot;006F22FA&quot; /&gt;&lt;w:rsid w:val=&quot;006F3219&quot; /&gt;&lt;w:rsid w:val=&quot;006F69DB&quot; /&gt;&lt;w:rsid w:val=&quot;0070090E&quot; /&gt;&lt;w:rsid w:val=&quot;00700C50&quot; /&gt;&lt;w:rsid w:val=&quot;00701659&quot; /&gt;&lt;w:rsid w:val=&quot;007025E6&quot; /&gt;&lt;w:rsid w:val=&quot;0070396E&quot; /&gt;&lt;w:rsid w:val=&quot;007115A3&quot; /&gt;&lt;w:rsid w:val=&quot;00711BB9&quot; /&gt;&lt;w:rsid w:val=&quot;00712C1D&quot; /&gt;&lt;w:rsid w:val=&quot;00712C50&quot; /&gt;&lt;w:rsid w:val=&quot;00712DB9&quot; /&gt;&lt;w:rsid w:val=&quot;007144E4&quot; /&gt;&lt;w:rsid w:val=&quot;00715932&quot; /&gt;&lt;w:rsid w:val=&quot;00715E08&quot; /&gt;&lt;w:rsid w:val=&quot;00716387&quot; /&gt;&lt;w:rsid w:val=&quot;007171C3&quot; /&gt;&lt;w:rsid w:val=&quot;00722D83&quot; /&gt;&lt;w:rsid w:val=&quot;007236F7&quot; /&gt;&lt;w:rsid w:val=&quot;007237A0&quot; /&gt;&lt;w:rsid w:val=&quot;00723C74&quot; /&gt;&lt;w:rsid w:val=&quot;00730A3F&quot; /&gt;&lt;w:rsid w:val=&quot;007312FC&quot; /&gt;&lt;w:rsid w:val=&quot;00731A0A&quot; /&gt;&lt;w:rsid w:val=&quot;00733195&quot; /&gt;&lt;w:rsid w:val=&quot;00737631&quot; /&gt;&lt;w:rsid w:val=&quot;00737852&quot; /&gt;&lt;w:rsid w:val=&quot;00740F5D&quot; /&gt;&lt;w:rsid w:val=&quot;007424DD&quot; /&gt;&lt;w:rsid w:val=&quot;00742F0D&quot; /&gt;&lt;w:rsid w:val=&quot;00744D69&quot; /&gt;&lt;w:rsid w:val=&quot;00744FE2&quot; /&gt;&lt;w:rsid w:val=&quot;0074567C&quot; /&gt;&lt;w:rsid w:val=&quot;00745ED9&quot; /&gt;&lt;w:rsid w:val=&quot;00745FF0&quot; /&gt;&lt;w:rsid w:val=&quot;007468F5&quot; /&gt;&lt;w:rsid w:val=&quot;00747452&quot; /&gt;&lt;w:rsid w:val=&quot;00750BF8&quot; /&gt;&lt;w:rsid w:val=&quot;0075118C&quot; /&gt;&lt;w:rsid w:val=&quot;00751FB3&quot; /&gt;&lt;w:rsid w:val=&quot;007533BA&quot; /&gt;&lt;w:rsid w:val=&quot;00754454&quot; /&gt;&lt;w:rsid w:val=&quot;007548F3&quot; /&gt;&lt;w:rsid w:val=&quot;007556BF&quot; /&gt;&lt;w:rsid w:val=&quot;00762FCF&quot; /&gt;&lt;w:rsid w:val=&quot;00763F01&quot; /&gt;&lt;w:rsid w:val=&quot;00764848&quot; /&gt;&lt;w:rsid w:val=&quot;00764AEB&quot; /&gt;&lt;w:rsid w:val=&quot;00764DB6&quot; /&gt;&lt;w:rsid w:val=&quot;00764F1F&quot; /&gt;&lt;w:rsid w:val=&quot;0076617D&quot; /&gt;&lt;w:rsid w:val=&quot;007666E0&quot; /&gt;&lt;w:rsid w:val=&quot;007708CD&quot; /&gt;&lt;w:rsid w:val=&quot;007719C7&quot; /&gt;&lt;w:rsid w:val=&quot;00776B1C&quot; /&gt;&lt;w:rsid w:val=&quot;00780795&quot; /&gt;&lt;w:rsid w:val=&quot;00781691&quot; /&gt;&lt;w:rsid w:val=&quot;00782FDA&quot; /&gt;&lt;w:rsid w:val=&quot;0078355F&quot; /&gt;&lt;w:rsid w:val=&quot;00785073&quot; /&gt;&lt;w:rsid w:val=&quot;0078587B&quot; /&gt;&lt;w:rsid w:val=&quot;00785B9D&quot; /&gt;&lt;w:rsid w:val=&quot;00785BD1&quot; /&gt;&lt;w:rsid w:val=&quot;007867C6&quot; /&gt;&lt;w:rsid w:val=&quot;00786A03&quot; /&gt;&lt;w:rsid w:val=&quot;00792742&quot; /&gt;&lt;w:rsid w:val=&quot;0079416B&quot; /&gt;&lt;w:rsid w:val=&quot;00794272&quot; /&gt;&lt;w:rsid w:val=&quot;00794E43&quot; /&gt;&lt;w:rsid w:val=&quot;00795F9D&quot; /&gt;&lt;w:rsid w:val=&quot;0079744A&quot; /&gt;&lt;w:rsid w:val=&quot;00797FE9&quot; /&gt;&lt;w:rsid w:val=&quot;007A08D7&quot; /&gt;&lt;w:rsid w:val=&quot;007A29ED&quot; /&gt;&lt;w:rsid w:val=&quot;007A34D1&quot; /&gt;&lt;w:rsid w:val=&quot;007A48C3&quot; /&gt;&lt;w:rsid w:val=&quot;007A59C1&quot; /&gt;&lt;w:rsid w:val=&quot;007A5F87&quot; /&gt;&lt;w:rsid w:val=&quot;007A72D0&quot; /&gt;&lt;w:rsid w:val=&quot;007B6E71&quot; /&gt;&lt;w:rsid w:val=&quot;007B7653&quot; /&gt;&lt;w:rsid w:val=&quot;007C076F&quot; /&gt;&lt;w:rsid w:val=&quot;007C090E&quot; /&gt;&lt;w:rsid w:val=&quot;007C0ADA&quot; /&gt;&lt;w:rsid w:val=&quot;007C25FF&quot; /&gt;&lt;w:rsid w:val=&quot;007C630A&quot; /&gt;&lt;w:rsid w:val=&quot;007C6BD7&quot; /&gt;&lt;w:rsid w:val=&quot;007C7BCF&quot; /&gt;&lt;w:rsid w:val=&quot;007C7F30&quot; /&gt;&lt;w:rsid w:val=&quot;007D10D2&quot; /&gt;&lt;w:rsid w:val=&quot;007D4BC5&quot; /&gt;&lt;w:rsid w:val=&quot;007D66AB&quot; /&gt;&lt;w:rsid w:val=&quot;007D73F9&quot; /&gt;&lt;w:rsid w:val=&quot;007D7ED7&quot; /&gt;&lt;w:rsid w:val=&quot;007E0B64&quot; /&gt;&lt;w:rsid w:val=&quot;007E1AC3&quot; /&gt;&lt;w:rsid w:val=&quot;007E3965&quot; /&gt;&lt;w:rsid w:val=&quot;007E454B&quot; /&gt;&lt;w:rsid w:val=&quot;007E487B&quot; /&gt;&lt;w:rsid w:val=&quot;007E582F&quot; /&gt;&lt;w:rsid w:val=&quot;007E583B&quot; /&gt;&lt;w:rsid w:val=&quot;007E6EFB&quot; /&gt;&lt;w:rsid w:val=&quot;007F0B21&quot; /&gt;&lt;w:rsid w:val=&quot;007F0D91&quot; /&gt;&lt;w:rsid w:val=&quot;007F50DD&quot; /&gt;&lt;w:rsid w:val=&quot;007F55A5&quot; /&gt;&lt;w:rsid w:val=&quot;007F6DA3&quot; /&gt;&lt;w:rsid w:val=&quot;007F7795&quot; /&gt;&lt;w:rsid w:val=&quot;008005FE&quot; /&gt;&lt;w:rsid w:val=&quot;00800E84&quot; /&gt;&lt;w:rsid w:val=&quot;008022E1&quot; /&gt;&lt;w:rsid w:val=&quot;00802516&quot; /&gt;&lt;w:rsid w:val=&quot;00802634&quot; /&gt;&lt;w:rsid w:val=&quot;0080316C&quot; /&gt;&lt;w:rsid w:val=&quot;00803395&quot; /&gt;&lt;w:rsid w:val=&quot;00803BDD&quot; /&gt;&lt;w:rsid w:val=&quot;00803BFC&quot; /&gt;&lt;w:rsid w:val=&quot;0080601B&quot; /&gt;&lt;w:rsid w:val=&quot;008064DB&quot; /&gt;&lt;w:rsid w:val=&quot;00811624&quot; /&gt;&lt;w:rsid w:val=&quot;00811EFB&quot; /&gt;&lt;w:rsid w:val=&quot;008135DD&quot; /&gt;&lt;w:rsid w:val=&quot;0081511B&quot; /&gt;&lt;w:rsid w:val=&quot;00817E21&quot; /&gt;&lt;w:rsid w:val=&quot;008207D0&quot; /&gt;&lt;w:rsid w:val=&quot;0082217E&quot; /&gt;&lt;w:rsid w:val=&quot;0082219B&quot; /&gt;&lt;w:rsid w:val=&quot;0082340D&quot; /&gt;&lt;w:rsid w:val=&quot;008241BA&quot; /&gt;&lt;w:rsid w:val=&quot;008248FE&quot; /&gt;&lt;w:rsid w:val=&quot;008257B3&quot; /&gt;&lt;w:rsid w:val=&quot;008258B4&quot; /&gt;&lt;w:rsid w:val=&quot;00830854&quot; /&gt;&lt;w:rsid w:val=&quot;00832EB2&quot; /&gt;&lt;w:rsid w:val=&quot;00833710&quot; /&gt;&lt;w:rsid w:val=&quot;008375A1&quot; /&gt;&lt;w:rsid w:val=&quot;00837DBA&quot; /&gt;&lt;w:rsid w:val=&quot;008418C1&quot; /&gt;&lt;w:rsid w:val=&quot;00842C36&quot; /&gt;&lt;w:rsid w:val=&quot;008438C4&quot; /&gt;&lt;w:rsid w:val=&quot;0084425D&quot; /&gt;&lt;w:rsid w:val=&quot;008463A0&quot; /&gt;&lt;w:rsid w:val=&quot;0084688A&quot; /&gt;&lt;w:rsid w:val=&quot;008469AC&quot; /&gt;&lt;w:rsid w:val=&quot;00847FAF&quot; /&gt;&lt;w:rsid w:val=&quot;008502BE&quot; /&gt;&lt;w:rsid w:val=&quot;00850C88&quot; /&gt;&lt;w:rsid w:val=&quot;008526A8&quot; /&gt;&lt;w:rsid w:val=&quot;00855DE9&quot; /&gt;&lt;w:rsid w:val=&quot;0085610F&quot; /&gt;&lt;w:rsid w:val=&quot;00856F3F&quot; /&gt;&lt;w:rsid w:val=&quot;00861537&quot; /&gt;&lt;w:rsid w:val=&quot;0086203C&quot; /&gt;&lt;w:rsid w:val=&quot;00863C52&quot; /&gt;&lt;w:rsid w:val=&quot;00863CC9&quot; /&gt;&lt;w:rsid w:val=&quot;0086423B&quot; /&gt;&lt;w:rsid w:val=&quot;008666CC&quot; /&gt;&lt;w:rsid w:val=&quot;00870E5B&quot; /&gt;&lt;w:rsid w:val=&quot;00872898&quot; /&gt;&lt;w:rsid w:val=&quot;008744DF&quot; /&gt;&lt;w:rsid w:val=&quot;00881C54&quot; /&gt;&lt;w:rsid w:val=&quot;00881D04&quot; /&gt;&lt;w:rsid w:val=&quot;0088508A&quot; /&gt;&lt;w:rsid w:val=&quot;00885634&quot; /&gt;&lt;w:rsid w:val=&quot;0088639B&quot; /&gt;&lt;w:rsid w:val=&quot;00887024&quot; /&gt;&lt;w:rsid w:val=&quot;0089156F&quot; /&gt;&lt;w:rsid w:val=&quot;008935CE&quot; /&gt;&lt;w:rsid w:val=&quot;008937BC&quot; /&gt;&lt;w:rsid w:val=&quot;00894D23&quot; /&gt;&lt;w:rsid w:val=&quot;00895EB5&quot; /&gt;&lt;w:rsid w:val=&quot;00897758&quot; /&gt;&lt;w:rsid w:val=&quot;008A28B0&quot; /&gt;&lt;w:rsid w:val=&quot;008A32C8&quot; /&gt;&lt;w:rsid w:val=&quot;008A4E4B&quot; /&gt;&lt;w:rsid w:val=&quot;008A5183&quot; /&gt;&lt;w:rsid w:val=&quot;008A544A&quot; /&gt;&lt;w:rsid w:val=&quot;008A5923&quot; /&gt;&lt;w:rsid w:val=&quot;008A6A2B&quot; /&gt;&lt;w:rsid w:val=&quot;008B2E95&quot; /&gt;&lt;w:rsid w:val=&quot;008B4229&quot; /&gt;&lt;w:rsid w:val=&quot;008B50F4&quot; /&gt;&lt;w:rsid w:val=&quot;008B71C0&quot; /&gt;&lt;w:rsid w:val=&quot;008B7A84&quot; /&gt;&lt;w:rsid w:val=&quot;008C03F4&quot; /&gt;&lt;w:rsid w:val=&quot;008C088E&quot; /&gt;&lt;w:rsid w:val=&quot;008C12CD&quot; /&gt;&lt;w:rsid w:val=&quot;008C1528&quot; /&gt;&lt;w:rsid w:val=&quot;008C239F&quot; /&gt;&lt;w:rsid w:val=&quot;008C343B&quot; /&gt;&lt;w:rsid w:val=&quot;008C3B07&quot; /&gt;&lt;w:rsid w:val=&quot;008C3D33&quot; /&gt;&lt;w:rsid w:val=&quot;008C79CF&quot; /&gt;&lt;w:rsid w:val=&quot;008D1CFF&quot; /&gt;&lt;w:rsid w:val=&quot;008D22F1&quot; /&gt;&lt;w:rsid w:val=&quot;008D2F0D&quot; /&gt;&lt;w:rsid w:val=&quot;008D2F5B&quot; /&gt;&lt;w:rsid w:val=&quot;008D3666&quot; /&gt;&lt;w:rsid w:val=&quot;008D514E&quot; /&gt;&lt;w:rsid w:val=&quot;008D5480&quot; /&gt;&lt;w:rsid w:val=&quot;008E0D39&quot; /&gt;&lt;w:rsid w:val=&quot;008E40AF&quot; /&gt;&lt;w:rsid w:val=&quot;008E641A&quot; /&gt;&lt;w:rsid w:val=&quot;008E6929&quot; /&gt;&lt;w:rsid w:val=&quot;008E6D18&quot; /&gt;&lt;w:rsid w:val=&quot;008E78E2&quot; /&gt;&lt;w:rsid w:val=&quot;008F0283&quot; /&gt;&lt;w:rsid w:val=&quot;008F04A7&quot; /&gt;&lt;w:rsid w:val=&quot;008F0605&quot; /&gt;&lt;w:rsid w:val=&quot;008F2528&quot; /&gt;&lt;w:rsid w:val=&quot;008F4C12&quot; /&gt;&lt;w:rsid w:val=&quot;008F5040&quot; /&gt;&lt;w:rsid w:val=&quot;008F55C7&quot; /&gt;&lt;w:rsid w:val=&quot;008F584C&quot; /&gt;&lt;w:rsid w:val=&quot;009034DB&quot; /&gt;&lt;w:rsid w:val=&quot;009035E4&quot; /&gt;&lt;w:rsid w:val=&quot;00904A32&quot; /&gt;&lt;w:rsid w:val=&quot;00904DC8&quot; /&gt;&lt;w:rsid w:val=&quot;009050FB&quot; /&gt;&lt;w:rsid w:val=&quot;009121A9&quot; /&gt;&lt;w:rsid w:val=&quot;00912C70&quot; /&gt;&lt;w:rsid w:val=&quot;00913EE8&quot; /&gt;&lt;w:rsid w:val=&quot;00914F47&quot; /&gt;&lt;w:rsid w:val=&quot;00916476&quot; /&gt;&lt;w:rsid w:val=&quot;00917A84&quot; /&gt;&lt;w:rsid w:val=&quot;00920614&quot; /&gt;&lt;w:rsid w:val=&quot;00920ED4&quot; /&gt;&lt;w:rsid w:val=&quot;0092111C&quot; /&gt;&lt;w:rsid w:val=&quot;00921BCC&quot; /&gt;&lt;w:rsid w:val=&quot;009242E9&quot; /&gt;&lt;w:rsid w:val=&quot;009252E5&quot; /&gt;&lt;w:rsid w:val=&quot;00930E7F&quot; /&gt;&lt;w:rsid w:val=&quot;0093193D&quot; /&gt;&lt;w:rsid w:val=&quot;00931BB1&quot; /&gt;&lt;w:rsid w:val=&quot;00931C41&quot; /&gt;&lt;w:rsid w:val=&quot;009334F8&quot; /&gt;&lt;w:rsid w:val=&quot;009355F9&quot; /&gt;&lt;w:rsid w:val=&quot;009379DF&quot; /&gt;&lt;w:rsid w:val=&quot;00940EB5&quot; /&gt;&lt;w:rsid w:val=&quot;009419E7&quot; /&gt;&lt;w:rsid w:val=&quot;009457B5&quot; /&gt;&lt;w:rsid w:val=&quot;0094705C&quot; /&gt;&lt;w:rsid w:val=&quot;0094708F&quot; /&gt;&lt;w:rsid w:val=&quot;009478DC&quot; /&gt;&lt;w:rsid w:val=&quot;0095181B&quot; /&gt;&lt;w:rsid w:val=&quot;00952047&quot; /&gt;&lt;w:rsid w:val=&quot;009523A3&quot; /&gt;&lt;w:rsid w:val=&quot;0095272A&quot; /&gt;&lt;w:rsid w:val=&quot;009535AA&quot; /&gt;&lt;w:rsid w:val=&quot;0095368D&quot; /&gt;&lt;w:rsid w:val=&quot;0095369E&quot; /&gt;&lt;w:rsid w:val=&quot;00953C5D&quot; /&gt;&lt;w:rsid w:val=&quot;00953C64&quot; /&gt;&lt;w:rsid w:val=&quot;00955ECE&quot; /&gt;&lt;w:rsid w:val=&quot;00960932&quot; /&gt;&lt;w:rsid w:val=&quot;00962672&quot; /&gt;&lt;w:rsid w:val=&quot;00965A7F&quot; /&gt;&lt;w:rsid w:val=&quot;00965B82&quot; /&gt;&lt;w:rsid w:val=&quot;00966C68&quot; /&gt;&lt;w:rsid w:val=&quot;0096704B&quot; /&gt;&lt;w:rsid w:val=&quot;009675DA&quot; /&gt;&lt;w:rsid w:val=&quot;00970263&quot; /&gt;&lt;w:rsid w:val=&quot;00972ADB&quot; /&gt;&lt;w:rsid w:val=&quot;009748F0&quot; /&gt;&lt;w:rsid w:val=&quot;00975185&quot; /&gt;&lt;w:rsid w:val=&quot;00977D58&quot; /&gt;&lt;w:rsid w:val=&quot;0098055C&quot; /&gt;&lt;w:rsid w:val=&quot;00981B88&quot; /&gt;&lt;w:rsid w:val=&quot;009832CC&quot; /&gt;&lt;w:rsid w:val=&quot;00984640&quot; /&gt;&lt;w:rsid w:val=&quot;0098464B&quot; /&gt;&lt;w:rsid w:val=&quot;00990164&quot; /&gt;&lt;w:rsid w:val=&quot;009902E0&quot; /&gt;&lt;w:rsid w:val=&quot;009913CA&quot; /&gt;&lt;w:rsid w:val=&quot;00991B35&quot; /&gt;&lt;w:rsid w:val=&quot;00992827&quot; /&gt;&lt;w:rsid w:val=&quot;0099403D&quot; /&gt;&lt;w:rsid w:val=&quot;0099470A&quot; /&gt;&lt;w:rsid w:val=&quot;009949C7&quot; /&gt;&lt;w:rsid w:val=&quot;0099588B&quot; /&gt;&lt;w:rsid w:val=&quot;00995B16&quot; /&gt;&lt;w:rsid w:val=&quot;009961BE&quot; /&gt;&lt;w:rsid w:val=&quot;00996BD2&quot; /&gt;&lt;w:rsid w:val=&quot;009A0F11&quot; /&gt;&lt;w:rsid w:val=&quot;009A144E&quot; /&gt;&lt;w:rsid w:val=&quot;009A2455&quot; /&gt;&lt;w:rsid w:val=&quot;009A3899&quot; /&gt;&lt;w:rsid w:val=&quot;009A59D5&quot; /&gt;&lt;w:rsid w:val=&quot;009A61CF&quot; /&gt;&lt;w:rsid w:val=&quot;009A73DC&quot; /&gt;&lt;w:rsid w:val=&quot;009B1180&quot; /&gt;&lt;w:rsid w:val=&quot;009B52BB&quot; /&gt;&lt;w:rsid w:val=&quot;009B5393&quot; /&gt;&lt;w:rsid w:val=&quot;009B6FB4&quot; /&gt;&lt;w:rsid w:val=&quot;009B7F03&quot; /&gt;&lt;w:rsid w:val=&quot;009C00A2&quot; /&gt;&lt;w:rsid w:val=&quot;009C07B4&quot; /&gt;&lt;w:rsid w:val=&quot;009C1DB5&quot; /&gt;&lt;w:rsid w:val=&quot;009C391C&quot; /&gt;&lt;w:rsid w:val=&quot;009C4BA6&quot; /&gt;&lt;w:rsid w:val=&quot;009C5FC9&quot; /&gt;&lt;w:rsid w:val=&quot;009D10DA&quot; /&gt;&lt;w:rsid w:val=&quot;009D3ACC&quot; /&gt;&lt;w:rsid w:val=&quot;009D3D41&quot; /&gt;&lt;w:rsid w:val=&quot;009D445B&quot; /&gt;&lt;w:rsid w:val=&quot;009D4FE2&quot; /&gt;&lt;w:rsid w:val=&quot;009D67FE&quot; /&gt;&lt;w:rsid w:val=&quot;009D6A01&quot; /&gt;&lt;w:rsid w:val=&quot;009E0092&quot; /&gt;&lt;w:rsid w:val=&quot;009E06A8&quot; /&gt;&lt;w:rsid w:val=&quot;009E2D0F&quot; /&gt;&lt;w:rsid w:val=&quot;009E3A80&quot; /&gt;&lt;w:rsid w:val=&quot;009E4C25&quot; /&gt;&lt;w:rsid w:val=&quot;009E4D32&quot; /&gt;&lt;w:rsid w:val=&quot;009E54E6&quot; /&gt;&lt;w:rsid w:val=&quot;009E583A&quot; /&gt;&lt;w:rsid w:val=&quot;009E6770&quot; /&gt;&lt;w:rsid w:val=&quot;009F0F73&quot; /&gt;&lt;w:rsid w:val=&quot;009F4777&quot; /&gt;&lt;w:rsid w:val=&quot;009F6769&quot; /&gt;&lt;w:rsid w:val=&quot;009F6DAC&quot; /&gt;&lt;w:rsid w:val=&quot;00A0247E&quot; /&gt;&lt;w:rsid w:val=&quot;00A02BFA&quot; /&gt;&lt;w:rsid w:val=&quot;00A0456E&quot; /&gt;&lt;w:rsid w:val=&quot;00A04BBF&quot; /&gt;&lt;w:rsid w:val=&quot;00A1159C&quot; /&gt;&lt;w:rsid w:val=&quot;00A13763&quot; /&gt;&lt;w:rsid w:val=&quot;00A14602&quot; /&gt;&lt;w:rsid w:val=&quot;00A24A6C&quot; /&gt;&lt;w:rsid w:val=&quot;00A24DA3&quot; /&gt;&lt;w:rsid w:val=&quot;00A24F2D&quot; /&gt;&lt;w:rsid w:val=&quot;00A26309&quot; /&gt;&lt;w:rsid w:val=&quot;00A268EC&quot; /&gt;&lt;w:rsid w:val=&quot;00A308D2&quot; /&gt;&lt;w:rsid w:val=&quot;00A31D0F&quot; /&gt;&lt;w:rsid w:val=&quot;00A337E7&quot; /&gt;&lt;w:rsid w:val=&quot;00A34597&quot; /&gt;&lt;w:rsid w:val=&quot;00A352BE&quot; /&gt;&lt;w:rsid w:val=&quot;00A36403&quot; /&gt;&lt;w:rsid w:val=&quot;00A3680B&quot; /&gt;&lt;w:rsid w:val=&quot;00A37A55&quot; /&gt;&lt;w:rsid w:val=&quot;00A4119E&quot; /&gt;&lt;w:rsid w:val=&quot;00A428DA&quot; /&gt;&lt;w:rsid w:val=&quot;00A434DE&quot; /&gt;&lt;w:rsid w:val=&quot;00A44685&quot; /&gt;&lt;w:rsid w:val=&quot;00A451C4&quot; /&gt;&lt;w:rsid w:val=&quot;00A465AF&quot; /&gt;&lt;w:rsid w:val=&quot;00A5041B&quot; /&gt;&lt;w:rsid w:val=&quot;00A50729&quot; /&gt;&lt;w:rsid w:val=&quot;00A519B3&quot; /&gt;&lt;w:rsid w:val=&quot;00A51ADD&quot; /&gt;&lt;w:rsid w:val=&quot;00A5284B&quot; /&gt;&lt;w:rsid w:val=&quot;00A544A2&quot; /&gt;&lt;w:rsid w:val=&quot;00A54E14&quot; /&gt;&lt;w:rsid w:val=&quot;00A55147&quot; /&gt;&lt;w:rsid w:val=&quot;00A55D9E&quot; /&gt;&lt;w:rsid w:val=&quot;00A57526&quot; /&gt;&lt;w:rsid w:val=&quot;00A60183&quot; /&gt;&lt;w:rsid w:val=&quot;00A615E3&quot; /&gt;&lt;w:rsid w:val=&quot;00A619A3&quot; /&gt;&lt;w:rsid w:val=&quot;00A61D19&quot; /&gt;&lt;w:rsid w:val=&quot;00A653ED&quot; /&gt;&lt;w:rsid w:val=&quot;00A65818&quot; /&gt;&lt;w:rsid w:val=&quot;00A663F1&quot; /&gt;&lt;w:rsid w:val=&quot;00A67B68&quot; /&gt;&lt;w:rsid w:val=&quot;00A753D4&quot; /&gt;&lt;w:rsid w:val=&quot;00A75D30&quot; /&gt;&lt;w:rsid w:val=&quot;00A7629B&quot; /&gt;&lt;w:rsid w:val=&quot;00A8153E&quot; /&gt;&lt;w:rsid w:val=&quot;00A81D28&quot; /&gt;&lt;w:rsid w:val=&quot;00A86B49&quot; /&gt;&lt;w:rsid w:val=&quot;00A87439&quot; /&gt;&lt;w:rsid w:val=&quot;00A9208B&quot; /&gt;&lt;w:rsid w:val=&quot;00A92819&quot; /&gt;&lt;w:rsid w:val=&quot;00A95002&quot; /&gt;&lt;w:rsid w:val=&quot;00A9524F&quot; /&gt;&lt;w:rsid w:val=&quot;00A95531&quot; /&gt;&lt;w:rsid w:val=&quot;00A9618E&quot; /&gt;&lt;w:rsid w:val=&quot;00A97D99&quot; /&gt;&lt;w:rsid w:val=&quot;00AA0DA8&quot; /&gt;&lt;w:rsid w:val=&quot;00AA140F&quot; /&gt;&lt;w:rsid w:val=&quot;00AA15A7&quot; /&gt;&lt;w:rsid w:val=&quot;00AA15D7&quot; /&gt;&lt;w:rsid w:val=&quot;00AA1CEF&quot; /&gt;&lt;w:rsid w:val=&quot;00AA2728&quot; /&gt;&lt;w:rsid w:val=&quot;00AA2D8C&quot; /&gt;&lt;w:rsid w:val=&quot;00AA44F3&quot; /&gt;&lt;w:rsid w:val=&quot;00AA694B&quot; /&gt;&lt;w:rsid w:val=&quot;00AA7E18&quot; /&gt;&lt;w:rsid w:val=&quot;00AB31CC&quot; /&gt;&lt;w:rsid w:val=&quot;00AB38A2&quot; /&gt;&lt;w:rsid w:val=&quot;00AB5493&quot; /&gt;&lt;w:rsid w:val=&quot;00AB73C3&quot; /&gt;&lt;w:rsid w:val=&quot;00AC015F&quot; /&gt;&lt;w:rsid w:val=&quot;00AC0F71&quot; /&gt;&lt;w:rsid w:val=&quot;00AC4723&quot; /&gt;&lt;w:rsid w:val=&quot;00AC5FCE&quot; /&gt;&lt;w:rsid w:val=&quot;00AD05D7&quot; /&gt;&lt;w:rsid w:val=&quot;00AD0BB6&quot; /&gt;&lt;w:rsid w:val=&quot;00AD37F8&quot; /&gt;&lt;w:rsid w:val=&quot;00AD46ED&quot; /&gt;&lt;w:rsid w:val=&quot;00AD4811&quot; /&gt;&lt;w:rsid w:val=&quot;00AD6411&quot; /&gt;&lt;w:rsid w:val=&quot;00AD6691&quot; /&gt;&lt;w:rsid w:val=&quot;00AD736E&quot; /&gt;&lt;w:rsid w:val=&quot;00AE01BD&quot; /&gt;&lt;w:rsid w:val=&quot;00AE189D&quot; /&gt;&lt;w:rsid w:val=&quot;00AE2734&quot; /&gt;&lt;w:rsid w:val=&quot;00AE2D03&quot; /&gt;&lt;w:rsid w:val=&quot;00AE2D8B&quot; /&gt;&lt;w:rsid w:val=&quot;00AE2F51&quot; /&gt;&lt;w:rsid w:val=&quot;00AE35B0&quot; /&gt;&lt;w:rsid w:val=&quot;00AE6832&quot; /&gt;&lt;w:rsid w:val=&quot;00AE7255&quot; /&gt;&lt;w:rsid w:val=&quot;00AE774B&quot; /&gt;&lt;w:rsid w:val=&quot;00AF053D&quot; /&gt;&lt;w:rsid w:val=&quot;00AF058E&quot; /&gt;&lt;w:rsid w:val=&quot;00AF0B6F&quot; /&gt;&lt;w:rsid w:val=&quot;00AF10D6&quot; /&gt;&lt;w:rsid w:val=&quot;00AF2232&quot; /&gt;&lt;w:rsid w:val=&quot;00AF2B46&quot; /&gt;&lt;w:rsid w:val=&quot;00AF3CA0&quot; /&gt;&lt;w:rsid w:val=&quot;00AF61AA&quot; /&gt;&lt;w:rsid w:val=&quot;00B004F8&quot; /&gt;&lt;w:rsid w:val=&quot;00B00BE9&quot; /&gt;&lt;w:rsid w:val=&quot;00B01F85&quot; /&gt;&lt;w:rsid w:val=&quot;00B03684&quot; /&gt;&lt;w:rsid w:val=&quot;00B038F5&quot; /&gt;&lt;w:rsid w:val=&quot;00B044DE&quot; /&gt;&lt;w:rsid w:val=&quot;00B05E5A&quot; /&gt;&lt;w:rsid w:val=&quot;00B10976&quot; /&gt;&lt;w:rsid w:val=&quot;00B11043&quot; /&gt;&lt;w:rsid w:val=&quot;00B131ED&quot; /&gt;&lt;w:rsid w:val=&quot;00B14D1A&quot; /&gt;&lt;w:rsid w:val=&quot;00B16A29&quot; /&gt;&lt;w:rsid w:val=&quot;00B208CD&quot; /&gt;&lt;w:rsid w:val=&quot;00B23722&quot; /&gt;&lt;w:rsid w:val=&quot;00B2389B&quot; /&gt;&lt;w:rsid w:val=&quot;00B24F5D&quot; /&gt;&lt;w:rsid w:val=&quot;00B25B3B&quot; /&gt;&lt;w:rsid w:val=&quot;00B30819&quot; /&gt;&lt;w:rsid w:val=&quot;00B33F07&quot; /&gt;&lt;w:rsid w:val=&quot;00B34013&quot; /&gt;&lt;w:rsid w:val=&quot;00B351F4&quot; /&gt;&lt;w:rsid w:val=&quot;00B35F8C&quot; /&gt;&lt;w:rsid w:val=&quot;00B375EB&quot; /&gt;&lt;w:rsid w:val=&quot;00B41C5C&quot; /&gt;&lt;w:rsid w:val=&quot;00B526AC&quot; /&gt;&lt;w:rsid w:val=&quot;00B53A9B&quot; /&gt;&lt;w:rsid w:val=&quot;00B53FF5&quot; /&gt;&lt;w:rsid w:val=&quot;00B55104&quot; /&gt;&lt;w:rsid w:val=&quot;00B55A4E&quot; /&gt;&lt;w:rsid w:val=&quot;00B56762&quot; /&gt;&lt;w:rsid w:val=&quot;00B56FDC&quot; /&gt;&lt;w:rsid w:val=&quot;00B5768B&quot; /&gt;&lt;w:rsid w:val=&quot;00B615C1&quot; /&gt;&lt;w:rsid w:val=&quot;00B63DD2&quot; /&gt;&lt;w:rsid w:val=&quot;00B64223&quot; /&gt;&lt;w:rsid w:val=&quot;00B65DE7&quot; /&gt;&lt;w:rsid w:val=&quot;00B6641E&quot; /&gt;&lt;w:rsid w:val=&quot;00B72459&quot; /&gt;&lt;w:rsid w:val=&quot;00B728BA&quot; /&gt;&lt;w:rsid w:val=&quot;00B801BB&quot; /&gt;&lt;w:rsid w:val=&quot;00B82380&quot; /&gt;&lt;w:rsid w:val=&quot;00B82D50&quot; /&gt;&lt;w:rsid w:val=&quot;00B82EE4&quot; /&gt;&lt;w:rsid w:val=&quot;00B8361F&quot; /&gt;&lt;w:rsid w:val=&quot;00B83D6C&quot; /&gt;&lt;w:rsid w:val=&quot;00B83F28&quot; /&gt;&lt;w:rsid w:val=&quot;00B84F5C&quot; /&gt;&lt;w:rsid w:val=&quot;00B85EE5&quot; /&gt;&lt;w:rsid w:val=&quot;00B87895&quot; /&gt;&lt;w:rsid w:val=&quot;00B93711&quot; /&gt;&lt;w:rsid w:val=&quot;00B979C5&quot; /&gt;&lt;w:rsid w:val=&quot;00BA0C29&quot; /&gt;&lt;w:rsid w:val=&quot;00BA0EF2&quot; /&gt;&lt;w:rsid w:val=&quot;00BA1484&quot; /&gt;&lt;w:rsid w:val=&quot;00BA1776&quot; /&gt;&lt;w:rsid w:val=&quot;00BA3690&quot; /&gt;&lt;w:rsid w:val=&quot;00BA4341&quot; /&gt;&lt;w:rsid w:val=&quot;00BA57C7&quot; /&gt;&lt;w:rsid w:val=&quot;00BA65A2&quot; /&gt;&lt;w:rsid w:val=&quot;00BB3DAC&quot; /&gt;&lt;w:rsid w:val=&quot;00BB41AA&quot; /&gt;&lt;w:rsid w:val=&quot;00BB522C&quot; /&gt;&lt;w:rsid w:val=&quot;00BB6890&quot; /&gt;&lt;w:rsid w:val=&quot;00BB6FEF&quot; /&gt;&lt;w:rsid w:val=&quot;00BB7C5D&quot; /&gt;&lt;w:rsid w:val=&quot;00BC16F7&quot; /&gt;&lt;w:rsid w:val=&quot;00BC4DD9&quot; /&gt;&lt;w:rsid w:val=&quot;00BC5548&quot; /&gt;&lt;w:rsid w:val=&quot;00BD212D&quot; /&gt;&lt;w:rsid w:val=&quot;00BD381C&quot; /&gt;&lt;w:rsid w:val=&quot;00BD4FEB&quot; /&gt;&lt;w:rsid w:val=&quot;00BD6482&quot; /&gt;&lt;w:rsid w:val=&quot;00BD6862&quot; /&gt;&lt;w:rsid w:val=&quot;00BD6880&quot; /&gt;&lt;w:rsid w:val=&quot;00BD6A8D&quot; /&gt;&lt;w:rsid w:val=&quot;00BE1738&quot; /&gt;&lt;w:rsid w:val=&quot;00BE19B3&quot; /&gt;&lt;w:rsid w:val=&quot;00BE2DA3&quot; /&gt;&lt;w:rsid w:val=&quot;00BE520D&quot; /&gt;&lt;w:rsid w:val=&quot;00BE5988&quot; /&gt;&lt;w:rsid w:val=&quot;00BE617E&quot; /&gt;&lt;w:rsid w:val=&quot;00BE6678&quot; /&gt;&lt;w:rsid w:val=&quot;00BF0288&quot; /&gt;&lt;w:rsid w:val=&quot;00BF0847&quot; /&gt;&lt;w:rsid w:val=&quot;00BF0ED3&quot; /&gt;&lt;w:rsid w:val=&quot;00BF2B3C&quot; /&gt;&lt;w:rsid w:val=&quot;00BF31BB&quot; /&gt;&lt;w:rsid w:val=&quot;00BF3796&quot; /&gt;&lt;w:rsid w:val=&quot;00BF5039&quot; /&gt;&lt;w:rsid w:val=&quot;00BF5B93&quot; /&gt;&lt;w:rsid w:val=&quot;00C004A8&quot; /&gt;&lt;w:rsid w:val=&quot;00C019F9&quot; /&gt;&lt;w:rsid w:val=&quot;00C02A0F&quot; /&gt;&lt;w:rsid w:val=&quot;00C039C7&quot; /&gt;&lt;w:rsid w:val=&quot;00C04830&quot; /&gt;&lt;w:rsid w:val=&quot;00C04E24&quot; /&gt;&lt;w:rsid w:val=&quot;00C0565F&quot; /&gt;&lt;w:rsid w:val=&quot;00C07C76&quot; /&gt;&lt;w:rsid w:val=&quot;00C11DC4&quot; /&gt;&lt;w:rsid w:val=&quot;00C141D5&quot; /&gt;&lt;w:rsid w:val=&quot;00C20C60&quot; /&gt;&lt;w:rsid w:val=&quot;00C2177E&quot; /&gt;&lt;w:rsid w:val=&quot;00C2226D&quot; /&gt;&lt;w:rsid w:val=&quot;00C22A51&quot; /&gt;&lt;w:rsid w:val=&quot;00C2626F&quot; /&gt;&lt;w:rsid w:val=&quot;00C26A1E&quot; /&gt;&lt;w:rsid w:val=&quot;00C31A15&quot; /&gt;&lt;w:rsid w:val=&quot;00C3239B&quot; /&gt;&lt;w:rsid w:val=&quot;00C34054&quot; /&gt;&lt;w:rsid w:val=&quot;00C35488&quot; /&gt;&lt;w:rsid w:val=&quot;00C359A9&quot; /&gt;&lt;w:rsid w:val=&quot;00C37FF5&quot; /&gt;&lt;w:rsid w:val=&quot;00C40965&quot; /&gt;&lt;w:rsid w:val=&quot;00C42185&quot; /&gt;&lt;w:rsid w:val=&quot;00C42A75&quot; /&gt;&lt;w:rsid w:val=&quot;00C446B1&quot; /&gt;&lt;w:rsid w:val=&quot;00C45321&quot; /&gt;&lt;w:rsid w:val=&quot;00C4732F&quot; /&gt;&lt;w:rsid w:val=&quot;00C5035C&quot; /&gt;&lt;w:rsid w:val=&quot;00C5093D&quot; /&gt;&lt;w:rsid w:val=&quot;00C55518&quot; /&gt;&lt;w:rsid w:val=&quot;00C57472&quot; /&gt;&lt;w:rsid w:val=&quot;00C57C60&quot; /&gt;&lt;w:rsid w:val=&quot;00C60AE8&quot; /&gt;&lt;w:rsid w:val=&quot;00C60CF4&quot; /&gt;&lt;w:rsid w:val=&quot;00C635A0&quot; /&gt;&lt;w:rsid w:val=&quot;00C64B80&quot; /&gt;&lt;w:rsid w:val=&quot;00C64BCF&quot; /&gt;&lt;w:rsid w:val=&quot;00C64CFE&quot; /&gt;&lt;w:rsid w:val=&quot;00C655A2&quot; /&gt;&lt;w:rsid w:val=&quot;00C65BA2&quot; /&gt;&lt;w:rsid w:val=&quot;00C72F74&quot; /&gt;&lt;w:rsid w:val=&quot;00C733C7&quot; /&gt;&lt;w:rsid w:val=&quot;00C7425A&quot; /&gt;&lt;w:rsid w:val=&quot;00C75999&quot; /&gt;&lt;w:rsid w:val=&quot;00C75A7E&quot; /&gt;&lt;w:rsid w:val=&quot;00C767BC&quot; /&gt;&lt;w:rsid w:val=&quot;00C773DB&quot; /&gt;&lt;w:rsid w:val=&quot;00C7756A&quot; /&gt;&lt;w:rsid w:val=&quot;00C77DFB&quot; /&gt;&lt;w:rsid w:val=&quot;00C825F0&quot; /&gt;&lt;w:rsid w:val=&quot;00C83794&quot; /&gt;&lt;w:rsid w:val=&quot;00C86A33&quot; /&gt;&lt;w:rsid w:val=&quot;00C86B21&quot; /&gt;&lt;w:rsid w:val=&quot;00C86FE1&quot; /&gt;&lt;w:rsid w:val=&quot;00C87864&quot; /&gt;&lt;w:rsid w:val=&quot;00C91820&quot; /&gt;&lt;w:rsid w:val=&quot;00C92B65&quot; /&gt;&lt;w:rsid w:val=&quot;00C9698A&quot; /&gt;&lt;w:rsid w:val=&quot;00C97E83&quot; /&gt;&lt;w:rsid w:val=&quot;00CA2ED5&quot; /&gt;&lt;w:rsid w:val=&quot;00CA52EC&quot; /&gt;&lt;w:rsid w:val=&quot;00CA7EE0&quot; /&gt;&lt;w:rsid w:val=&quot;00CA7F3E&quot; /&gt;&lt;w:rsid w:val=&quot;00CA7FC8&quot; /&gt;&lt;w:rsid w:val=&quot;00CB0235&quot; /&gt;&lt;w:rsid w:val=&quot;00CB089C&quot; /&gt;&lt;w:rsid w:val=&quot;00CB2BE1&quot; /&gt;&lt;w:rsid w:val=&quot;00CB2FE9&quot; /&gt;&lt;w:rsid w:val=&quot;00CB367E&quot; /&gt;&lt;w:rsid w:val=&quot;00CC0AF6&quot; /&gt;&lt;w:rsid w:val=&quot;00CC2558&quot; /&gt;&lt;w:rsid w:val=&quot;00CC2A2A&quot; /&gt;&lt;w:rsid w:val=&quot;00CC39C2&quot; /&gt;&lt;w:rsid w:val=&quot;00CC3FE2&quot; /&gt;&lt;w:rsid w:val=&quot;00CD0992&quot; /&gt;&lt;w:rsid w:val=&quot;00CD2C91&quot; /&gt;&lt;w:rsid w:val=&quot;00CD345C&quot; /&gt;&lt;w:rsid w:val=&quot;00CD375D&quot; /&gt;&lt;w:rsid w:val=&quot;00CD5BB5&quot; /&gt;&lt;w:rsid w:val=&quot;00CD69B3&quot; /&gt;&lt;w:rsid w:val=&quot;00CE1B1A&quot; /&gt;&lt;w:rsid w:val=&quot;00CE1CEA&quot; /&gt;&lt;w:rsid w:val=&quot;00CE2EC8&quot; /&gt;&lt;w:rsid w:val=&quot;00CE6B28&quot; /&gt;&lt;w:rsid w:val=&quot;00CE79CB&quot; /&gt;&lt;w:rsid w:val=&quot;00CF30D8&quot; /&gt;&lt;w:rsid w:val=&quot;00CF3420&quot; /&gt;&lt;w:rsid w:val=&quot;00CF3C84&quot; /&gt;&lt;w:rsid w:val=&quot;00CF606F&quot; /&gt;&lt;w:rsid w:val=&quot;00CF6B4A&quot; /&gt;&lt;w:rsid w:val=&quot;00CF6F6F&quot; /&gt;&lt;w:rsid w:val=&quot;00D021E4&quot; /&gt;&lt;w:rsid w:val=&quot;00D028C7&quot; /&gt;&lt;w:rsid w:val=&quot;00D035B8&quot; /&gt;&lt;w:rsid w:val=&quot;00D0456E&quot; /&gt;&lt;w:rsid w:val=&quot;00D05B2C&quot; /&gt;&lt;w:rsid w:val=&quot;00D10A7A&quot; /&gt;&lt;w:rsid w:val=&quot;00D10CA5&quot; /&gt;&lt;w:rsid w:val=&quot;00D12927&quot; /&gt;&lt;w:rsid w:val=&quot;00D14800&quot; /&gt;&lt;w:rsid w:val=&quot;00D14D6F&quot; /&gt;&lt;w:rsid w:val=&quot;00D15164&quot; /&gt;&lt;w:rsid w:val=&quot;00D15467&quot; /&gt;&lt;w:rsid w:val=&quot;00D17F22&quot; /&gt;&lt;w:rsid w:val=&quot;00D205BD&quot; /&gt;&lt;w:rsid w:val=&quot;00D20C9E&quot; /&gt;&lt;w:rsid w:val=&quot;00D21742&quot; /&gt;&lt;w:rsid w:val=&quot;00D21808&quot; /&gt;&lt;w:rsid w:val=&quot;00D22B0A&quot; /&gt;&lt;w:rsid w:val=&quot;00D26CA0&quot; /&gt;&lt;w:rsid w:val=&quot;00D27D86&quot; /&gt;&lt;w:rsid w:val=&quot;00D30740&quot; /&gt;&lt;w:rsid w:val=&quot;00D314F5&quot; /&gt;&lt;w:rsid w:val=&quot;00D33E17&quot; /&gt;&lt;w:rsid w:val=&quot;00D35526&quot; /&gt;&lt;w:rsid w:val=&quot;00D35FAB&quot; /&gt;&lt;w:rsid w:val=&quot;00D36272&quot; /&gt;&lt;w:rsid w:val=&quot;00D41E33&quot; /&gt;&lt;w:rsid w:val=&quot;00D43CFE&quot; /&gt;&lt;w:rsid w:val=&quot;00D44F79&quot; /&gt;&lt;w:rsid w:val=&quot;00D454C8&quot; /&gt;&lt;w:rsid w:val=&quot;00D46F97&quot; /&gt;&lt;w:rsid w:val=&quot;00D51D52&quot; /&gt;&lt;w:rsid w:val=&quot;00D51F77&quot; /&gt;&lt;w:rsid w:val=&quot;00D52922&quot; /&gt;&lt;w:rsid w:val=&quot;00D52C5A&quot; /&gt;&lt;w:rsid w:val=&quot;00D53176&quot; /&gt;&lt;w:rsid w:val=&quot;00D54F65&quot; /&gt;&lt;w:rsid w:val=&quot;00D5645A&quot; /&gt;&lt;w:rsid w:val=&quot;00D56504&quot; /&gt;&lt;w:rsid w:val=&quot;00D56973&quot; /&gt;&lt;w:rsid w:val=&quot;00D604F3&quot; /&gt;&lt;w:rsid w:val=&quot;00D6279C&quot; /&gt;&lt;w:rsid w:val=&quot;00D62BEB&quot; /&gt;&lt;w:rsid w:val=&quot;00D63D1E&quot; /&gt;&lt;w:rsid w:val=&quot;00D66782&quot; /&gt;&lt;w:rsid w:val=&quot;00D7071F&quot; /&gt;&lt;w:rsid w:val=&quot;00D73736&quot; /&gt;&lt;w:rsid w:val=&quot;00D7391F&quot; /&gt;&lt;w:rsid w:val=&quot;00D73C6B&quot; /&gt;&lt;w:rsid w:val=&quot;00D74567&quot; /&gt;&lt;w:rsid w:val=&quot;00D75563&quot; /&gt;&lt;w:rsid w:val=&quot;00D76E7E&quot; /&gt;&lt;w:rsid w:val=&quot;00D7709B&quot; /&gt;&lt;w:rsid w:val=&quot;00D77305&quot; /&gt;&lt;w:rsid w:val=&quot;00D809C9&quot; /&gt;&lt;w:rsid w:val=&quot;00D84777&quot; /&gt;&lt;w:rsid w:val=&quot;00D84F23&quot; /&gt;&lt;w:rsid w:val=&quot;00D8548C&quot; /&gt;&lt;w:rsid w:val=&quot;00D87799&quot; /&gt;&lt;w:rsid w:val=&quot;00D90898&quot; /&gt;&lt;w:rsid w:val=&quot;00D926B2&quot; /&gt;&lt;w:rsid w:val=&quot;00D938FA&quot; /&gt;&lt;w:rsid w:val=&quot;00D95039&quot; /&gt;&lt;w:rsid w:val=&quot;00D96CC8&quot; /&gt;&lt;w:rsid w:val=&quot;00DA04AC&quot; /&gt;&lt;w:rsid w:val=&quot;00DA0B8E&quot; /&gt;&lt;w:rsid w:val=&quot;00DA23CF&quot; /&gt;&lt;w:rsid w:val=&quot;00DA2487&quot; /&gt;&lt;w:rsid w:val=&quot;00DA38F3&quot; /&gt;&lt;w:rsid w:val=&quot;00DB0811&quot; /&gt;&lt;w:rsid w:val=&quot;00DB08FA&quot; /&gt;&lt;w:rsid w:val=&quot;00DB09B0&quot; /&gt;&lt;w:rsid w:val=&quot;00DB48E2&quot; /&gt;&lt;w:rsid w:val=&quot;00DB5FC7&quot; /&gt;&lt;w:rsid w:val=&quot;00DB7E9E&quot; /&gt;&lt;w:rsid w:val=&quot;00DC042B&quot; /&gt;&lt;w:rsid w:val=&quot;00DC06FD&quot; /&gt;&lt;w:rsid w:val=&quot;00DC1159&quot; /&gt;&lt;w:rsid w:val=&quot;00DC16CE&quot; /&gt;&lt;w:rsid w:val=&quot;00DC2819&quot; /&gt;&lt;w:rsid w:val=&quot;00DC47DB&quot; /&gt;&lt;w:rsid w:val=&quot;00DC4BD8&quot; /&gt;&lt;w:rsid w:val=&quot;00DC4ED7&quot; /&gt;&lt;w:rsid w:val=&quot;00DC52DE&quot; /&gt;&lt;w:rsid w:val=&quot;00DC7B83&quot; /&gt;&lt;w:rsid w:val=&quot;00DD25F1&quot; /&gt;&lt;w:rsid w:val=&quot;00DD2EED&quot; /&gt;&lt;w:rsid w:val=&quot;00DD2F8C&quot; /&gt;&lt;w:rsid w:val=&quot;00DD5AF9&quot; /&gt;&lt;w:rsid w:val=&quot;00DD6B47&quot; /&gt;&lt;w:rsid w:val=&quot;00DD7926&quot; /&gt;&lt;w:rsid w:val=&quot;00DE0263&quot; /&gt;&lt;w:rsid w:val=&quot;00DE3C56&quot; /&gt;&lt;w:rsid w:val=&quot;00DF06BF&quot; /&gt;&lt;w:rsid w:val=&quot;00DF1019&quot; /&gt;&lt;w:rsid w:val=&quot;00DF1DCE&quot; /&gt;&lt;w:rsid w:val=&quot;00DF25C1&quot; /&gt;&lt;w:rsid w:val=&quot;00DF2644&quot; /&gt;&lt;w:rsid w:val=&quot;00DF3E38&quot; /&gt;&lt;w:rsid w:val=&quot;00DF5627&quot; /&gt;&lt;w:rsid w:val=&quot;00DF68A9&quot; /&gt;&lt;w:rsid w:val=&quot;00DF6F70&quot; /&gt;&lt;w:rsid w:val=&quot;00DF77C2&quot; /&gt;&lt;w:rsid w:val=&quot;00E0035D&quot; /&gt;&lt;w:rsid w:val=&quot;00E01909&quot; /&gt;&lt;w:rsid w:val=&quot;00E03D76&quot; /&gt;&lt;w:rsid w:val=&quot;00E04988&quot; /&gt;&lt;w:rsid w:val=&quot;00E052CA&quot; /&gt;&lt;w:rsid w:val=&quot;00E063FD&quot; /&gt;&lt;w:rsid w:val=&quot;00E0658F&quot; /&gt;&lt;w:rsid w:val=&quot;00E067A6&quot; /&gt;&lt;w:rsid w:val=&quot;00E06A8C&quot; /&gt;&lt;w:rsid w:val=&quot;00E07FFD&quot; /&gt;&lt;w:rsid w:val=&quot;00E11490&quot; /&gt;&lt;w:rsid w:val=&quot;00E13B55&quot; /&gt;&lt;w:rsid w:val=&quot;00E153ED&quot; /&gt;&lt;w:rsid w:val=&quot;00E154B3&quot; /&gt;&lt;w:rsid w:val=&quot;00E1592A&quot; /&gt;&lt;w:rsid w:val=&quot;00E1701A&quot; /&gt;&lt;w:rsid w:val=&quot;00E20F2F&quot; /&gt;&lt;w:rsid w:val=&quot;00E2121D&quot; /&gt;&lt;w:rsid w:val=&quot;00E21A96&quot; /&gt;&lt;w:rsid w:val=&quot;00E22C73&quot; /&gt;&lt;w:rsid w:val=&quot;00E25B5C&quot; /&gt;&lt;w:rsid w:val=&quot;00E31189&quot; /&gt;&lt;w:rsid w:val=&quot;00E3164B&quot; /&gt;&lt;w:rsid w:val=&quot;00E3170C&quot; /&gt;&lt;w:rsid w:val=&quot;00E31DD4&quot; /&gt;&lt;w:rsid w:val=&quot;00E31ECF&quot; /&gt;&lt;w:rsid w:val=&quot;00E31F3F&quot; /&gt;&lt;w:rsid w:val=&quot;00E32850&quot; /&gt;&lt;w:rsid w:val=&quot;00E33D8D&quot; /&gt;&lt;w:rsid w:val=&quot;00E365B5&quot; /&gt;&lt;w:rsid w:val=&quot;00E410E9&quot; /&gt;&lt;w:rsid w:val=&quot;00E41222&quot; /&gt;&lt;w:rsid w:val=&quot;00E414D6&quot; /&gt;&lt;w:rsid w:val=&quot;00E4167A&quot; /&gt;&lt;w:rsid w:val=&quot;00E4335B&quot; /&gt;&lt;w:rsid w:val=&quot;00E44869&quot; /&gt;&lt;w:rsid w:val=&quot;00E45EA6&quot; /&gt;&lt;w:rsid w:val=&quot;00E46FB6&quot; /&gt;&lt;w:rsid w:val=&quot;00E477EB&quot; /&gt;&lt;w:rsid w:val=&quot;00E50221&quot; /&gt;&lt;w:rsid w:val=&quot;00E5089D&quot; /&gt;&lt;w:rsid w:val=&quot;00E51399&quot; /&gt;&lt;w:rsid w:val=&quot;00E51A04&quot; /&gt;&lt;w:rsid w:val=&quot;00E51D72&quot; /&gt;&lt;w:rsid w:val=&quot;00E534A0&quot; /&gt;&lt;w:rsid w:val=&quot;00E537BC&quot; /&gt;&lt;w:rsid w:val=&quot;00E53EDF&quot; /&gt;&lt;w:rsid w:val=&quot;00E540F6&quot; /&gt;&lt;w:rsid w:val=&quot;00E54570&quot; /&gt;&lt;w:rsid w:val=&quot;00E54C21&quot; /&gt;&lt;w:rsid w:val=&quot;00E572BD&quot; /&gt;&lt;w:rsid w:val=&quot;00E57E02&quot; /&gt;&lt;w:rsid w:val=&quot;00E60A55&quot; /&gt;&lt;w:rsid w:val=&quot;00E621A2&quot; /&gt;&lt;w:rsid w:val=&quot;00E6300A&quot; /&gt;&lt;w:rsid w:val=&quot;00E637F5&quot; /&gt;&lt;w:rsid w:val=&quot;00E63B65&quot; /&gt;&lt;w:rsid w:val=&quot;00E64082&quot; /&gt;&lt;w:rsid w:val=&quot;00E674D5&quot; /&gt;&lt;w:rsid w:val=&quot;00E70712&quot; /&gt;&lt;w:rsid w:val=&quot;00E70A89&quot; /&gt;&lt;w:rsid w:val=&quot;00E718A7&quot; /&gt;&lt;w:rsid w:val=&quot;00E7593D&quot; /&gt;&lt;w:rsid w:val=&quot;00E81C41&quot; /&gt;&lt;w:rsid w:val=&quot;00E83CE1&quot; /&gt;&lt;w:rsid w:val=&quot;00E84468&quot; /&gt;&lt;w:rsid w:val=&quot;00E85677&quot; /&gt;&lt;w:rsid w:val=&quot;00E85FCC&quot; /&gt;&lt;w:rsid w:val=&quot;00E86EFD&quot; /&gt;&lt;w:rsid w:val=&quot;00E876DB&quot; /&gt;&lt;w:rsid w:val=&quot;00E90587&quot; /&gt;&lt;w:rsid w:val=&quot;00E908D0&quot; /&gt;&lt;w:rsid w:val=&quot;00E909CB&quot; /&gt;&lt;w:rsid w:val=&quot;00E91964&quot; /&gt;&lt;w:rsid w:val=&quot;00E919FD&quot; /&gt;&lt;w:rsid w:val=&quot;00E92846&quot; /&gt;&lt;w:rsid w:val=&quot;00E930D7&quot; /&gt;&lt;w:rsid w:val=&quot;00E935AB&quot; /&gt;&lt;w:rsid w:val=&quot;00E96CB5&quot; /&gt;&lt;w:rsid w:val=&quot;00E975EB&quot; /&gt;&lt;w:rsid w:val=&quot;00E9786F&quot; /&gt;&lt;w:rsid w:val=&quot;00EA0CA7&quot; /&gt;&lt;w:rsid w:val=&quot;00EA1099&quot; /&gt;&lt;w:rsid w:val=&quot;00EA1445&quot; /&gt;&lt;w:rsid w:val=&quot;00EA20FD&quot; /&gt;&lt;w:rsid w:val=&quot;00EA28EF&quot; /&gt;&lt;w:rsid w:val=&quot;00EA2D9F&quot; /&gt;&lt;w:rsid w:val=&quot;00EA3206&quot; /&gt;&lt;w:rsid w:val=&quot;00EA5362&quot; /&gt;&lt;w:rsid w:val=&quot;00EA59AF&quot; /&gt;&lt;w:rsid w:val=&quot;00EA60EF&quot; /&gt;&lt;w:rsid w:val=&quot;00EA6A4E&quot; /&gt;&lt;w:rsid w:val=&quot;00EB0643&quot; /&gt;&lt;w:rsid w:val=&quot;00EB5855&quot; /&gt;&lt;w:rsid w:val=&quot;00EB6535&quot; /&gt;&lt;w:rsid w:val=&quot;00EB7B61&quot; /&gt;&lt;w:rsid w:val=&quot;00EC0CBF&quot; /&gt;&lt;w:rsid w:val=&quot;00EC1628&quot; /&gt;&lt;w:rsid w:val=&quot;00EC24F8&quot; /&gt;&lt;w:rsid w:val=&quot;00EC2A5E&quot; /&gt;&lt;w:rsid w:val=&quot;00EC34A6&quot; /&gt;&lt;w:rsid w:val=&quot;00EC3A00&quot; /&gt;&lt;w:rsid w:val=&quot;00EC46E7&quot; /&gt;&lt;w:rsid w:val=&quot;00EC5DE1&quot; /&gt;&lt;w:rsid w:val=&quot;00EC7C70&quot; /&gt;&lt;w:rsid w:val=&quot;00ED15FC&quot; /&gt;&lt;w:rsid w:val=&quot;00ED254B&quot; /&gt;&lt;w:rsid w:val=&quot;00ED2569&quot; /&gt;&lt;w:rsid w:val=&quot;00ED54F9&quot; /&gt;&lt;w:rsid w:val=&quot;00ED73A9&quot; /&gt;&lt;w:rsid w:val=&quot;00ED7803&quot; /&gt;&lt;w:rsid w:val=&quot;00EE154D&quot; /&gt;&lt;w:rsid w:val=&quot;00EE2238&quot; /&gt;&lt;w:rsid w:val=&quot;00EE3741&quot; /&gt;&lt;w:rsid w:val=&quot;00EF095E&quot; /&gt;&lt;w:rsid w:val=&quot;00EF71E2&quot; /&gt;&lt;w:rsid w:val=&quot;00F00326&quot; /&gt;&lt;w:rsid w:val=&quot;00F0071D&quot; /&gt;&lt;w:rsid w:val=&quot;00F053A9&quot; /&gt;&lt;w:rsid w:val=&quot;00F060AB&quot; /&gt;&lt;w:rsid w:val=&quot;00F0737A&quot; /&gt;&lt;w:rsid w:val=&quot;00F13731&quot; /&gt;&lt;w:rsid w:val=&quot;00F14EC3&quot; /&gt;&lt;w:rsid w:val=&quot;00F15534&quot; /&gt;&lt;w:rsid w:val=&quot;00F159A2&quot; /&gt;&lt;w:rsid w:val=&quot;00F161D3&quot; /&gt;&lt;w:rsid w:val=&quot;00F20134&quot; /&gt;&lt;w:rsid w:val=&quot;00F21BCE&quot; /&gt;&lt;w:rsid w:val=&quot;00F2265C&quot; /&gt;&lt;w:rsid w:val=&quot;00F22C3B&quot; /&gt;&lt;w:rsid w:val=&quot;00F248AB&quot; /&gt;&lt;w:rsid w:val=&quot;00F25441&quot; /&gt;&lt;w:rsid w:val=&quot;00F2685D&quot; /&gt;&lt;w:rsid w:val=&quot;00F277D7&quot; /&gt;&lt;w:rsid w:val=&quot;00F27FC0&quot; /&gt;&lt;w:rsid w:val=&quot;00F303DA&quot; /&gt;&lt;w:rsid w:val=&quot;00F30D7B&quot; /&gt;&lt;w:rsid w:val=&quot;00F320A8&quot; /&gt;&lt;w:rsid w:val=&quot;00F35080&quot; /&gt;&lt;w:rsid w:val=&quot;00F355C0&quot; /&gt;&lt;w:rsid w:val=&quot;00F35D51&quot; /&gt;&lt;w:rsid w:val=&quot;00F36013&quot; /&gt;&lt;w:rsid w:val=&quot;00F40659&quot; /&gt;&lt;w:rsid w:val=&quot;00F40AA1&quot; /&gt;&lt;w:rsid w:val=&quot;00F41848&quot; /&gt;&lt;w:rsid w:val=&quot;00F41BE6&quot; /&gt;&lt;w:rsid w:val=&quot;00F441CF&quot; /&gt;&lt;w:rsid w:val=&quot;00F45353&quot; /&gt;&lt;w:rsid w:val=&quot;00F45EEC&quot; /&gt;&lt;w:rsid w:val=&quot;00F464E3&quot; /&gt;&lt;w:rsid w:val=&quot;00F5410A&quot; /&gt;&lt;w:rsid w:val=&quot;00F5502A&quot; /&gt;&lt;w:rsid w:val=&quot;00F556DC&quot; /&gt;&lt;w:rsid w:val=&quot;00F56DFF&quot; /&gt;&lt;w:rsid w:val=&quot;00F57FC1&quot; /&gt;&lt;w:rsid w:val=&quot;00F6010C&quot; /&gt;&lt;w:rsid w:val=&quot;00F6133E&quot; /&gt;&lt;w:rsid w:val=&quot;00F61642&quot; /&gt;&lt;w:rsid w:val=&quot;00F62E84&quot; /&gt;&lt;w:rsid w:val=&quot;00F632E2&quot; /&gt;&lt;w:rsid w:val=&quot;00F6506B&quot; /&gt;&lt;w:rsid w:val=&quot;00F66229&quot; /&gt;&lt;w:rsid w:val=&quot;00F675CA&quot; /&gt;&lt;w:rsid w:val=&quot;00F70A9A&quot; /&gt;&lt;w:rsid w:val=&quot;00F71A96&quot; /&gt;&lt;w:rsid w:val=&quot;00F72116&quot; /&gt;&lt;w:rsid w:val=&quot;00F7237D&quot; /&gt;&lt;w:rsid w:val=&quot;00F72EC9&quot; /&gt;&lt;w:rsid w:val=&quot;00F74B7F&quot; /&gt;&lt;w:rsid w:val=&quot;00F750B2&quot; /&gt;&lt;w:rsid w:val=&quot;00F76D25&quot; /&gt;&lt;w:rsid w:val=&quot;00F80038&quot; /&gt;&lt;w:rsid w:val=&quot;00F80443&quot; /&gt;&lt;w:rsid w:val=&quot;00F80A78&quot; /&gt;&lt;w:rsid w:val=&quot;00F862A6&quot; /&gt;&lt;w:rsid w:val=&quot;00F87B97&quot; /&gt;&lt;w:rsid w:val=&quot;00F92810&quot; /&gt;&lt;w:rsid w:val=&quot;00F94F43&quot; /&gt;&lt;w:rsid w:val=&quot;00F95252&quot; /&gt;&lt;w:rsid w:val=&quot;00F95509&quot; /&gt;&lt;w:rsid w:val=&quot;00F958CF&quot; /&gt;&lt;w:rsid w:val=&quot;00F97997&quot; /&gt;&lt;w:rsid w:val=&quot;00FA10B7&quot; /&gt;&lt;w:rsid w:val=&quot;00FA1474&quot; /&gt;&lt;w:rsid w:val=&quot;00FA23CE&quot; /&gt;&lt;w:rsid w:val=&quot;00FA549B&quot; /&gt;&lt;w:rsid w:val=&quot;00FB0F8C&quot; /&gt;&lt;w:rsid w:val=&quot;00FB151D&quot; /&gt;&lt;w:rsid w:val=&quot;00FB1DA7&quot; /&gt;&lt;w:rsid w:val=&quot;00FB1DCC&quot; /&gt;&lt;w:rsid w:val=&quot;00FB38E6&quot; /&gt;&lt;w:rsid w:val=&quot;00FB3A43&quot; /&gt;&lt;w:rsid w:val=&quot;00FB3B23&quot; /&gt;&lt;w:rsid w:val=&quot;00FB4313&quot; /&gt;&lt;w:rsid w:val=&quot;00FB566D&quot; /&gt;&lt;w:rsid w:val=&quot;00FB5BE5&quot; /&gt;&lt;w:rsid w:val=&quot;00FB6021&quot; /&gt;&lt;w:rsid w:val=&quot;00FB6086&quot; /&gt;&lt;w:rsid w:val=&quot;00FB7B45&quot; /&gt;&lt;w:rsid w:val=&quot;00FC13C8&quot; /&gt;&lt;w:rsid w:val=&quot;00FC355A&quot; /&gt;&lt;w:rsid w:val=&quot;00FC3A1F&quot; /&gt;&lt;w:rsid w:val=&quot;00FC5541&quot; /&gt;&lt;w:rsid w:val=&quot;00FC796E&quot; /&gt;&lt;w:rsid w:val=&quot;00FD2F83&quot; /&gt;&lt;w:rsid w:val=&quot;00FD4941&quot; /&gt;&lt;w:rsid w:val=&quot;00FD7289&quot; /&gt;&lt;w:rsid w:val=&quot;00FE0B63&quot; /&gt;&lt;w:rsid w:val=&quot;00FE15F9&quot; /&gt;&lt;w:rsid w:val=&quot;00FE2623&quot; /&gt;&lt;w:rsid w:val=&quot;00FE3AA9&quot; /&gt;&lt;w:rsid w:val=&quot;00FE3DF7&quot; /&gt;&lt;w:rsid w:val=&quot;00FE4209&quot; /&gt;&lt;w:rsid w:val=&quot;00FE4CE1&quot; /&gt;&lt;w:rsid w:val=&quot;00FE70EE&quot; /&gt;&lt;w:rsid w:val=&quot;00FE76D9&quot; /&gt;&lt;w:rsid w:val=&quot;00FE773E&quot; /&gt;&lt;w:rsid w:val=&quot;00FF0723&quot; /&gt;&lt;w:rsid w:val=&quot;00FF1701&quot; /&gt;&lt;w:rsid w:val=&quot;00FF2677&quot; /&gt;&lt;w:rsid w:val=&quot;00FF3183&quot; /&gt;&lt;w:rsid w:val=&quot;00FF35C6&quot; /&gt;&lt;w:rsid w:val=&quot;00FF5E0E&quot; /&gt;&lt;w:rsid w:val=&quot;00FF73BC&quot; /&gt;&lt;w:rsid w:val=&quot;00FF778D&quot; /&gt;&lt;/w:rsids&gt;&lt;m:mathPr&gt;&lt;m:mathFont m:val=&quot;Cambria Math&quot; /&gt;&lt;m:brkBin m:val=&quot;before&quot; /&gt;&lt;m:brkBinSub m:val=&quot;--&quot; /&gt;&lt;m:smallFrac m:val=&quot;0&quot; /&gt;&lt;m:dispDef /&gt;&lt;m:lMargin m:val=&quot;0&quot; /&gt;&lt;m:rMargin m:val=&quot;0&quot; /&gt;&lt;m:defJc m:val=&quot;centerGroup&quot; /&gt;&lt;m:wrapIndent m:val=&quot;1440&quot; /&gt;&lt;m:intLim m:val=&quot;subSup&quot; /&gt;&lt;m:naryLim m:val=&quot;undOvr&quot; /&gt;&lt;/m:mathPr&gt;&lt;w:themeFontLang w:val=&quot;en-US&quot; /&gt;&lt;w:clrSchemeMapping w:bg1=&quot;light1&quot; w:t1=&quot;dark1&quot; w:bg2=&quot;light2&quot; w:t2=&quot;dark2&quot; w:accent1=&quot;accent1&quot; w:accent2=&quot;accent2&quot; w:accent3=&quot;accent3&quot; w:accent4=&quot;accent4&quot; w:accent5=&quot;accent5&quot; w:accent6=&quot;accent6&quot; w:hyperlink=&quot;hyperlink&quot; w:followedHyperlink=&quot;followedHyperlink&quot; /&gt;&lt;w:doNotIncludeSubdocsInStats /&gt;&lt;w:shapeDefaults&gt;&lt;o:shapedefaults v:ext=&quot;edit&quot; spidmax=&quot;2049&quot; /&gt;&lt;o:shapelayout v:ext=&quot;edit&quot;&gt;&lt;o:idmap v:ext=&quot;edit&quot; data=&quot;1&quot; /&gt;&lt;/o:shapelayout&gt;&lt;/w:shapeDefaults&gt;&lt;w:decimalSymbol w:val=&quot;.&quot; /&gt;&lt;w:listSeparator w:val=&quot;;&quot; /&gt;&lt;w14:docId w14:val=&quot;4C17C0A3&quot; /&gt;&lt;/w:settings&gt;&lt;/pkg:xmlData&gt;&lt;/pkg:part&gt;&lt;pkg:part pkg:name=&quot;/word/attachedToolbars.bin&quot; pkg:contentType=&quot;application/vnd.ms-word.attachedToolbars&quot;&gt;&lt;pkg:binaryData&gt;EgAABwYADAASAAIAQQEAAAMBAAoBAAAAKAADBw1TAGUAbgBkACAAdABvACAATQBDACYATQBTAAAM_x000d__x000a_UwBlAG4AZAAgAHQAbwAgAE0AQwBNAFMAAAAAAAALTQBzAEMAbQBzAE8AYwBNAGUAbgB1AAAAAAMB_x000d__x000a_AAAAFEMAdQBzAHQAbwBtACAAUABvAHAAdQBwACAAMQAwADQANQAzADkAMwADARMEAQAAACgAA+MA_x000d__x000a_AAANIlAAYQByAGEAZABvAGMAcwAtAEQAbwBrAHUAbQBlAG4AdAB2AGEAcgBpAGEAYgBsAGUAIABl_x000d__x000a_AGkAbgBmAPwAZwBlAG4AAAAAAAAAAAABAwEAJDwAUABhAHIAYQBkAG8AYwBzAC0ARABvAGsAdQBt_x000d__x000a_AGUAbgB0AHYAYQByAGkAYQBiAGwAZQAgAGUAaQBuAGYA/ABnAGUAbgA+AP//AAABAOMAACgAAAAA_x000d__x000a_AAEAABL5HgAA+R4AABAAAAABAI4ACQAAAAAAAgACHPkeAAAAAAAAAAAAAAAAAAAFHP/////5HgAA_x000d__x000a_ngAAAAEAswA=&lt;/pkg:binaryData&gt;&lt;/pkg:part&gt;&lt;pkg:part pkg:name=&quot;/word/_rels/customizations.xml.rels&quot; pkg:contentType=&quot;application/vnd.openxmlformats-package.relationships+xml&quot;&gt;&lt;pkg:xmlData&gt;&lt;Relationships xmlns=&quot;http://schemas.openxmlformats.org/package/2006/relationships&quot;&gt;&lt;Relationship Id=&quot;rId1&quot; Type=&quot;http://schemas.microsoft.com/office/2006/relationships/attachedToolbars&quot; Target=&quot;attachedToolbars.bin&quot; /&gt;&lt;/Relationships&gt;&lt;/pkg:xmlData&gt;&lt;/pkg:part&gt;&lt;pkg:part pkg:name=&quot;/word/glossary/settings.xml&quot; pkg:contentType=&quot;application/vnd.openxmlformats-officedocument.wordprocessingml.settings+xml&quot;&gt;&lt;pkg:xmlData&gt;&lt;w:settings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sl=&quot;http://schemas.openxmlformats.org/schemaLibrary/2006/main&quot; mc:Ignorable=&quot;w14 w15 w16se&quot;&gt;&lt;w:view w:val=&quot;normal&quot; /&gt;&lt;w:defaultTabStop w:val=&quot;720&quot; /&gt;&lt;w:hyphenationZone w:val=&quot;425&quot; /&gt;&lt;w:characterSpacingControl w:val=&quot;doNotCompress&quot; /&gt;&lt;w:compat&gt;&lt;w:useFELayout /&gt;&lt;w:compatSetting w:name=&quot;compatibilityMode&quot; w:uri=&quot;http://schemas.microsoft.com/office/word&quot; w:val=&quot;15&quot; /&gt;&lt;w:compatSetting w:name=&quot;overrideTableStyleFontSizeAndJustification&quot; w:uri=&quot;http://schemas.microsoft.com/office/word&quot; w:val=&quot;1&quot; /&gt;&lt;w:compatSetting w:name=&quot;enableOpenTypeFeatures&quot; w:uri=&quot;http://schemas.microsoft.com/office/word&quot; w:val=&quot;1&quot; /&gt;&lt;w:compatSetting w:name=&quot;doNotFlipMirrorIndents&quot; w:uri=&quot;http://schemas.microsoft.com/office/word&quot; w:val=&quot;1&quot; /&gt;&lt;w:compatSetting w:name=&quot;differentiateMultirowTableHeaders&quot; w:uri=&quot;http://schemas.microsoft.com/office/word&quot; w:val=&quot;1&quot; /&gt;&lt;/w:compat&gt;&lt;w:rsids&gt;&lt;w:rsidRoot w:val=&quot;00A43B8D&quot; /&gt;&lt;w:rsid w:val=&quot;00001D02&quot; /&gt;&lt;w:rsid w:val=&quot;00045472&quot; /&gt;&lt;w:rsid w:val=&quot;00054325&quot; /&gt;&lt;w:rsid w:val=&quot;00060200&quot; /&gt;&lt;w:rsid w:val=&quot;00061E3A&quot; /&gt;&lt;w:rsid w:val=&quot;00066628&quot; /&gt;&lt;w:rsid w:val=&quot;000A6213&quot; /&gt;&lt;w:rsid w:val=&quot;000B26FC&quot; /&gt;&lt;w:rsid w:val=&quot;000C25D3&quot; /&gt;&lt;w:rsid w:val=&quot;000C445C&quot; /&gt;&lt;w:rsid w:val=&quot;000D6D0A&quot; /&gt;&lt;w:rsid w:val=&quot;000E5742&quot; /&gt;&lt;w:rsid w:val=&quot;0016625E&quot; /&gt;&lt;w:rsid w:val=&quot;00166990&quot; /&gt;&lt;w:rsid w:val=&quot;001A671D&quot; /&gt;&lt;w:rsid w:val=&quot;001C15E6&quot; /&gt;&lt;w:rsid w:val=&quot;001E56BE&quot; /&gt;&lt;w:rsid w:val=&quot;00220D3A&quot; /&gt;&lt;w:rsid w:val=&quot;00234870&quot; /&gt;&lt;w:rsid w:val=&quot;00252875&quot; /&gt;&lt;w:rsid w:val=&quot;00341035&quot; /&gt;&lt;w:rsid w:val=&quot;00371149&quot; /&gt;&lt;w:rsid w:val=&quot;00376293&quot; /&gt;&lt;w:rsid w:val=&quot;00384D29&quot; /&gt;&lt;w:rsid w:val=&quot;003948A7&quot; /&gt;&lt;w:rsid w:val=&quot;003C5355&quot; /&gt;&lt;w:rsid w:val=&quot;0040567B&quot; /&gt;&lt;w:rsid w:val=&quot;00462686&quot; /&gt;&lt;w:rsid w:val=&quot;004F10B7&quot; /&gt;&lt;w:rsid w:val=&quot;004F2BCF&quot; /&gt;&lt;w:rsid w:val=&quot;00533C33&quot; /&gt;&lt;w:rsid w:val=&quot;005B0CDB&quot; /&gt;&lt;w:rsid w:val=&quot;0068602A&quot; /&gt;&lt;w:rsid w:val=&quot;006A2185&quot; /&gt;&lt;w:rsid w:val=&quot;006A7122&quot; /&gt;&lt;w:rsid w:val=&quot;006D7454&quot; /&gt;&lt;w:rsid w:val=&quot;006F06B1&quot; /&gt;&lt;w:rsid w:val=&quot;006F45F6&quot; /&gt;&lt;w:rsid w:val=&quot;006F7556&quot; /&gt;&lt;w:rsid w:val=&quot;00736DB0&quot; /&gt;&lt;w:rsid w:val=&quot;007D417D&quot; /&gt;&lt;w:rsid w:val=&quot;007D6F5E&quot; /&gt;&lt;w:rsid w:val=&quot;0080348E&quot; /&gt;&lt;w:rsid w:val=&quot;00896EB6&quot; /&gt;&lt;w:rsid w:val=&quot;008F240E&quot; /&gt;&lt;w:rsid w:val=&quot;00903809&quot; /&gt;&lt;w:rsid w:val=&quot;009376E0&quot; /&gt;&lt;w:rsid w:val=&quot;00966C8D&quot; /&gt;&lt;w:rsid w:val=&quot;00982370&quot; /&gt;&lt;w:rsid w:val=&quot;00A43B8D&quot; /&gt;&lt;w:rsid w:val=&quot;00A4483E&quot; /&gt;&lt;w:rsid w:val=&quot;00A72546&quot; /&gt;&lt;w:rsid w:val=&quot;00A80C8B&quot; /&gt;&lt;w:rsid w:"/>
    <w:docVar w:name="de-CH2_LanguageVersion" w:val="val=&quot;00AC7131&quot; /&gt;&lt;w:rsid w:val=&quot;00AD332D&quot; /&gt;&lt;w:rsid w:val=&quot;00AD3A6D&quot; /&gt;&lt;w:rsid w:val=&quot;00AE49E0&quot; /&gt;&lt;w:rsid w:val=&quot;00AF4F91&quot; /&gt;&lt;w:rsid w:val=&quot;00B957D4&quot; /&gt;&lt;w:rsid w:val=&quot;00BD449C&quot; /&gt;&lt;w:rsid w:val=&quot;00C00B09&quot; /&gt;&lt;w:rsid w:val=&quot;00C20C2D&quot; /&gt;&lt;w:rsid w:val=&quot;00C33FF2&quot; /&gt;&lt;w:rsid w:val=&quot;00C54147&quot; /&gt;&lt;w:rsid w:val=&quot;00C96519&quot; /&gt;&lt;w:rsid w:val=&quot;00D00979&quot; /&gt;&lt;w:rsid w:val=&quot;00D0415F&quot; /&gt;&lt;w:rsid w:val=&quot;00D1649A&quot; /&gt;&lt;w:rsid w:val=&quot;00D236AB&quot; /&gt;&lt;w:rsid w:val=&quot;00D459B8&quot; /&gt;&lt;w:rsid w:val=&quot;00D66352&quot; /&gt;&lt;w:rsid w:val=&quot;00D76C91&quot; /&gt;&lt;w:rsid w:val=&quot;00DC7878&quot; /&gt;&lt;w:rsid w:val=&quot;00DD0414&quot; /&gt;&lt;w:rsid w:val=&quot;00DE70E0&quot; /&gt;&lt;w:rsid w:val=&quot;00DF4D3D&quot; /&gt;&lt;w:rsid w:val=&quot;00E172E9&quot; /&gt;&lt;w:rsid w:val=&quot;00E25D63&quot; /&gt;&lt;w:rsid w:val=&quot;00E44B38&quot; /&gt;&lt;w:rsid w:val=&quot;00EB3BED&quot; /&gt;&lt;w:rsid w:val=&quot;00EC188B&quot; /&gt;&lt;w:rsid w:val=&quot;00ED50CC&quot; /&gt;&lt;w:rsid w:val=&quot;00F06D96&quot; /&gt;&lt;w:rsid w:val=&quot;00F17098&quot; /&gt;&lt;w:rsid w:val=&quot;00F51CB7&quot; /&gt;&lt;w:rsid w:val=&quot;00F65863&quot; /&gt;&lt;w:rsid w:val=&quot;00F809AA&quot; /&gt;&lt;w:rsid w:val=&quot;00F8283E&quot; /&gt;&lt;w:rsid w:val=&quot;00F82C1E&quot; /&gt;&lt;w:rsid w:val=&quot;00FA297D&quot; /&gt;&lt;w:rsid w:val=&quot;00FE5078&quot; /&gt;&lt;/w:rsids&gt;&lt;m:mathPr&gt;&lt;m:mathFont m:val=&quot;Cambria Math&quot; /&gt;&lt;m:brkBin m:val=&quot;before&quot; /&gt;&lt;m:brkBinSub m:val=&quot;--&quot; /&gt;&lt;m:smallFrac m:val=&quot;0&quot; /&gt;&lt;m:dispDef /&gt;&lt;m:lMargin m:val=&quot;0&quot; /&gt;&lt;m:rMargin m:val=&quot;0&quot; /&gt;&lt;m:defJc m:val=&quot;centerGroup&quot; /&gt;&lt;m:wrapIndent m:val=&quot;1440&quot; /&gt;&lt;m:intLim m:val=&quot;subSup&quot; /&gt;&lt;m:naryLim m:val=&quot;undOvr&quot; /&gt;&lt;/m:mathPr&gt;&lt;w:themeFontLang w:val=&quot;en-US&quot; /&gt;&lt;w:clrSchemeMapping w:bg1=&quot;light1&quot; w:t1=&quot;dark1&quot; w:bg2=&quot;light2&quot; w:t2=&quot;dark2&quot; w:accent1=&quot;accent1&quot; w:accent2=&quot;accent2&quot; w:accent3=&quot;accent3&quot; w:accent4=&quot;accent4&quot; w:accent5=&quot;accent5&quot; w:accent6=&quot;accent6&quot; w:hyperlink=&quot;hyperlink&quot; w:followedHyperlink=&quot;followedHyperlink&quot; /&gt;&lt;w:decimalSymbol w:val=&quot;.&quot; /&gt;&lt;w:listSeparator w:val=&quot;;&quot; /&gt;&lt;/w:settings&gt;&lt;/pkg:xmlData&gt;&lt;/pkg:part&gt;&lt;pkg:part pkg:name=&quot;/word/customizations.xml&quot; pkg:contentType=&quot;application/vnd.ms-word.keyMapCustomizations+xml&quot;&gt;&lt;pkg:xmlData&gt;&lt;wne:tcg xmlns:r=&quot;http://schemas.openxmlformats.org/officeDocument/2006/relationships&quot; xmlns:wne=&quot;http://schemas.microsoft.com/office/word/2006/wordml&quot;&gt;&lt;wne:toolbars&gt;&lt;wne:toolbarData r:id=&quot;rId1&quot; /&gt;&lt;/wne:toolbars&gt;&lt;/wne:tcg&gt;&lt;/pkg:xmlData&gt;&lt;/pkg:part&gt;&lt;pkg:part pkg:name=&quot;/word/glossary/document.xml&quot; pkg:contentType=&quot;application/vnd.openxmlformats-officedocument.wordprocessingml.document.glossary+xml&quot;&gt;&lt;pkg:xmlData&gt;&lt;w:glossaryDocument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docParts&gt;&lt;w:docPart&gt;&lt;w:docPartPr&gt;&lt;w:name w:val=&quot;03BDF2F2EAA642949790496A0D02A1A0&quot; /&gt;&lt;w:category&gt;&lt;w:name w:val=&quot;General&quot; /&gt;&lt;w:gallery w:val=&quot;placeholder&quot; /&gt;&lt;/w:category&gt;&lt;w:types&gt;&lt;w:type w:val=&quot;bbPlcHdr&quot; /&gt;&lt;/w:types&gt;&lt;w:behaviors&gt;&lt;w:behavior w:val=&quot;content&quot; /&gt;&lt;/w:behaviors&gt;&lt;w:guid w:val=&quot;{87FA0FF0-A8A7-4E2B-8904-BB643065163E}&quot; /&gt;&lt;/w:docPartPr&gt;&lt;w:docPartBody&gt;&lt;w:p w:rsidR=&quot;00000000&quot; w:rsidRDefault=&quot;00C96519&quot; w:rsidP=&quot;00C96519&quot;&gt;&lt;w:pPr&gt;&lt;w:pStyle w:val=&quot;03BDF2F2EAA642949790496A0D02A1A0&quot; /&gt;&lt;/w:pPr&gt;&lt;w:r w:rsidRPr=&quot;00812DF7&quot;&gt;&lt;w:rPr&gt;&lt;w:rStyle w:val=&quot;PlaceholderText&quot; /&gt;&lt;/w:rPr&gt;&lt;w:t&gt;Klicken Sie hier, um Text einzugeben.&lt;/w:t&gt;&lt;/w:r&gt;&lt;/w:p&gt;&lt;/w:docPartBody&gt;&lt;/w:docPart&gt;&lt;w:docPart&gt;&lt;w:docPartPr&gt;&lt;w:name w:val=&quot;8F41F8251B604B8283839D61EFF067C8&quot; /&gt;&lt;w:category&gt;&lt;w:name w:val=&quot;General&quot; /&gt;&lt;w:gallery w:val=&quot;placeholder&quot; /&gt;&lt;/w:category&gt;&lt;w:types&gt;&lt;w:type w:val=&quot;bbPlcHdr&quot; /&gt;&lt;/w:types&gt;&lt;w:behaviors&gt;&lt;w:behavior w:val=&quot;content&quot; /&gt;&lt;/w:behaviors&gt;&lt;w:guid w:val=&quot;{C15806A3-326C-4C6B-ADAD-35CFF8AD0C61}&quot; /&gt;&lt;/w:docPartPr&gt;&lt;w:docPartBody&gt;&lt;w:p w:rsidR=&quot;00000000&quot; w:rsidRDefault=&quot;00C96519&quot; w:rsidP=&quot;00C96519&quot;&gt;&lt;w:pPr&gt;&lt;w:pStyle w:val=&quot;8F41F8251B604B8283839D61EFF067C8&quot; /&gt;&lt;/w:pPr&gt;&lt;w:r w:rsidRPr=&quot;00460057&quot;&gt;&lt;w:rPr&gt;&lt;w:rStyle w:val=&quot;PlaceholderText&quot; /&gt;&lt;/w:rPr&gt;&lt;w:t&gt;Klicken Sie hier, um Text einzugeben.&lt;/w:t&gt;&lt;/w:r&gt;&lt;/w:p&gt;&lt;/w:docPartBody&gt;&lt;/w:docPart&gt;&lt;w:docPart&gt;&lt;w:docPartPr&gt;&lt;w:name w:val=&quot;D47F27AC237E468FA53451C55492B71F&quot; /&gt;&lt;w:category&gt;&lt;w:name w:val=&quot;General&quot; /&gt;&lt;w:gallery w:val=&quot;placeholder&quot; /&gt;&lt;/w:category&gt;&lt;w:types&gt;&lt;w:type w:val=&quot;bbPlcHdr&quot; /&gt;&lt;/w:types&gt;&lt;w:behaviors&gt;&lt;w:behavior w:val=&quot;content&quot; /&gt;&lt;/w:behaviors&gt;&lt;w:guid w:val=&quot;{2F2C1E89-865E-4691-A1FF-2A378A08C944}&quot; /&gt;&lt;/w:docPartPr&gt;&lt;w:docPartBody&gt;&lt;w:p w:rsidR=&quot;00000000&quot; w:rsidRDefault=&quot;00C96519&quot; w:rsidP=&quot;00C96519&quot;&gt;&lt;w:pPr&gt;&lt;w:pStyle w:val=&quot;D47F27AC237E468FA53451C55492B71F&quot; /&gt;&lt;/w:pPr&gt;&lt;w:r w:rsidRPr=&quot;00C21F1C&quot;&gt;&lt;w:rPr&gt;&lt;w:rStyle w:val=&quot;PlaceholderText&quot; /&gt;&lt;/w:rPr&gt;&lt;w:t&gt;Klicken Sie hier, um Text einzugeben.&lt;/w:t&gt;&lt;/w:r&gt;&lt;/w:p&gt;&lt;/w:docPartBody&gt;&lt;/w:docPart&gt;&lt;w:docPart&gt;&lt;w:docPartPr&gt;&lt;w:name w:val=&quot;1E63D1F1E522431E9F6FDED30AEE6B05&quot; /&gt;&lt;w:category&gt;&lt;w:name w:val=&quot;General&quot; /&gt;&lt;w:gallery w:val=&quot;placeholder&quot; /&gt;&lt;/w:category&gt;&lt;w:types&gt;&lt;w:type w:val=&quot;bbPlcHdr&quot; /&gt;&lt;/w:types&gt;&lt;w:behaviors&gt;&lt;w:behavior w:val=&quot;content&quot; /&gt;&lt;/w:behaviors&gt;&lt;w:guid w:val=&quot;{0A3C59B5-090B-4C26-8D22-0BFAECEC8A58}&quot; /&gt;&lt;/w:docPartPr&gt;&lt;w:docPartBody&gt;&lt;w:p w:rsidR=&quot;00000000&quot; w:rsidRDefault=&quot;00C96519&quot; w:rsidP=&quot;00C96519&quot;&gt;&lt;w:pPr&gt;&lt;w:pStyle w:val=&quot;1E63D1F1E522431E9F6FDED30AEE6B05&quot; /&gt;&lt;/w:pPr&gt;&lt;w:r w:rsidRPr=&quot;00D53C08&quot;&gt;&lt;w:rPr&gt;&lt;w:rStyle w:val=&quot;PlaceholderText&quot; /&gt;&lt;/w:rPr&gt;&lt;w:t&gt;Klicken Sie hier, um Text einzugeben.&lt;/w:t&gt;&lt;/w:r&gt;&lt;/w:p&gt;&lt;/w:docPartBody&gt;&lt;/w:docPart&gt;&lt;w:docPart&gt;&lt;w:docPartPr&gt;&lt;w:name w:val=&quot;BA2C1710C041406B97ABD9D77ADAC64E&quot; /&gt;&lt;w:category&gt;&lt;w:name w:val=&quot;General&quot; /&gt;&lt;w:gallery w:val=&quot;placeholder&quot; /&gt;&lt;/w:category&gt;&lt;w:types&gt;&lt;w:type w:val=&quot;bbPlcHdr&quot; /&gt;&lt;/w:types&gt;&lt;w:behaviors&gt;&lt;w:behavior w:val=&quot;content&quot; /&gt;&lt;/w:behaviors&gt;&lt;w:guid w:val=&quot;{A7DF69FB-9703-41A9-8F4A-6378BF57A018}&quot; /&gt;&lt;/w:docPartPr&gt;&lt;w:docPartBody&gt;&lt;w:p w:rsidR=&quot;00000000&quot; w:rsidRDefault=&quot;00C96519&quot; w:rsidP=&quot;00C96519&quot;&gt;&lt;w:pPr&gt;&lt;w:pStyle w:val=&quot;BA2C1710C041406B97ABD9D77ADAC64E&quot; /&gt;&lt;/w:pPr&gt;&lt;w:r w:rsidRPr=&quot;00C2269C&quot;&gt;&lt;w:rPr&gt;&lt;w:rStyle w:val=&quot;PlaceholderText&quot; /&gt;&lt;/w:rPr&gt;&lt;w:t&gt;Klicken Sie hier, um Text einzugeben.&lt;/w:t&gt;&lt;/w:r&gt;&lt;/w:p&gt;&lt;/w:docPartBody&gt;&lt;/w:docPart&gt;&lt;/w:docParts&gt;&lt;/w:glossaryDocument&gt;&lt;/pkg:xmlData&gt;&lt;/pkg:part&gt;&lt;pkg:part pkg:name=&quot;/word/glossary/_rels/document.xml.rels&quot; pkg:contentType=&quot;application/vnd.openxmlformats-package.relationships+xml&quot;&gt;&lt;pkg:xmlData&gt;&lt;Relationships xmlns=&quot;http://schemas.openxmlformats.org/package/2006/relationships&quot;&gt;&lt;Relationship Id=&quot;rId3&quot; Type=&quot;http://schemas.openxmlformats.org/officeDocument/2006/relationships/webSettings&quot; Target=&quot;webSettings.xml&quot; /&gt;&lt;Relationship Id=&quot;rId2&quot; Type=&quot;http://schemas.openxmlformats.org/officeDocument/2006/relationships/settings&quot; Target=&quot;settings.xml&quot; /&gt;&lt;Relationship Id=&quot;rId1&quot; Type=&quot;http://schemas.openxmlformats.org/officeDocument/2006/relationships/styles&quot; Target=&quot;styles.xml&quot; /&gt;&lt;Relationship Id=&quot;rId4&quot; Type=&quot;http://schemas.openxmlformats.org/officeDocument/2006/relationships/fontTable&quot; Target=&quot;fontTable.xml&quot; /&gt;&lt;/Relationships&gt;&lt;/pkg:xmlData&gt;&lt;/pkg:part&gt;&lt;pkg:part pkg:name=&quot;/word/styles.xml&quot; pkg:contentType=&quot;application/vnd.openxmlformats-officedocument.wordprocessingml.styles+xml&quot;&gt;&lt;pkg:xmlData&gt;&lt;w:styles xmlns:mc=&quot;http://schemas.openxmlformats.org/markup-compatibility/2006&quot; xmlns:r=&quot;http://schemas.openxmlformats.org/officeDocument/2006/relationships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mc:Ignorable=&quot;w14 w15 w16se&quot;&gt;&lt;w:docDefaults&gt;&lt;w:rPrDefault&gt;&lt;w:rPr&gt;&lt;w:rFonts w:ascii=&quot;Arial&quot; w:eastAsia=&quot;Times New Roman&quot; w:hAnsi=&quot;Arial&quot; w:cs=&quot;Times New Roman&quot; /&gt;&lt;w:sz w:val=&quot;22&quot; /&gt;&lt;w:szCs w:val=&quot;22&quot; /&gt;&lt;w:lang w:val=&quot;de-CH&quot; w:eastAsia=&quot;de-CH&quot; w:bidi=&quot;ar-SA&quot; /&gt;&lt;/w:rPr&gt;&lt;/w:rPrDefault&gt;&lt;w:pPrDefault /&gt;&lt;/w:docDefaults&gt;&lt;w:latentStyles w:defLockedState=&quot;0&quot; w:defUIPriority=&quot;0&quot; w:defSemiHidden=&quot;0&quot; w:defUnhideWhenUsed=&quot;0&quot; w:defQFormat=&quot;0&quot; w:count=&quot;374&quot;&gt;&lt;w:lsdException w:name=&quot;Normal&quot; w:qFormat=&quot;1&quot; /&gt;&lt;w:lsdException w:name=&quot;heading 1&quot; w:semiHidden=&quot;1&quot; w:qFormat=&quot;1&quot; /&gt;&lt;w:lsdException w:name=&quot;heading 2&quot; w:semiHidden=&quot;1&quot; w:qFormat=&quot;1&quot; /&gt;&lt;w:lsdException w:name=&quot;heading 3&quot; w:semiHidden=&quot;1&quot; w:qFormat=&quot;1&quot; /&gt;&lt;w:lsdException w:name=&quot;heading 4&quot; w:semiHidden=&quot;1&quot; w:unhideWhenUsed=&quot;1&quot; w:qFormat=&quot;1&quot; /&gt;&lt;w:lsdException w:name=&quot;heading 5&quot; w:semiHidden=&quot;1&quot; w:unhideWhenUsed=&quot;1&quot; w:qFormat=&quot;1&quot; /&gt;&lt;w:lsdException w:name=&quot;heading 6&quot; w:semiHidden=&quot;1&quot; w:unhideWhenUsed=&quot;1&quot; w:qFormat=&quot;1&quot; /&gt;&lt;w:lsdException w:name=&quot;heading 7&quot; w:semiHidden=&quot;1&quot; w:unhideWhenUsed=&quot;1&quot; w:qFormat=&quot;1&quot; /&gt;&lt;w:lsdException w:name=&quot;heading 8&quot; w:semiHidden=&quot;1&quot; w:unhideWhenUsed=&quot;1&quot; w:qFormat=&quot;1&quot; /&gt;&lt;w:lsdException w:name=&quot;heading 9&quot; w:semiHidden=&quot;1&quot; w:unhideWhenUsed=&quot;1&quot; w:qFormat=&quot;1&quot; /&gt;&lt;w:lsdException w:name=&quot;index 1&quot; w:semiHidden=&quot;1&quot; w:unhideWhenUsed=&quot;1&quot; /&gt;&lt;w:lsdException w:name=&quot;index 2&quot; w:semiHidden=&quot;1&quot; w:unhideWhenUsed=&quot;1&quot; /&gt;&lt;w:lsdException w:name=&quot;index 3&quot; w:semiHidden=&quot;1&quot; w:unhideWhenUsed=&quot;1&quot; /&gt;&lt;w:lsdException w:name=&quot;index 4&quot; w:semiHidden=&quot;1&quot; w:unhideWhenUsed=&quot;1&quot; /&gt;&lt;w:lsdException w:name=&quot;index 5&quot; w:semiHidden=&quot;1&quot; w:unhideWhenUsed=&quot;1&quot; /&gt;&lt;w:lsdException w:name=&quot;index 6&quot; w:semiHidden=&quot;1&quot; w:unhideWhenUsed=&quot;1&quot; /&gt;&lt;w:lsdException w:name=&quot;index 7&quot; w:semiHidden=&quot;1&quot; w:unhideWhenUsed=&quot;1&quot; /&gt;&lt;w:lsdException w:name=&quot;index 8&quot; w:semiHidden=&quot;1&quot; w:unhideWhenUsed=&quot;1&quot; /&gt;&lt;w:lsdException w:name=&quot;index 9&quot; w:semiHidden=&quot;1&quot; w:unhideWhenUsed=&quot;1&quot; /&gt;&lt;w:lsdException w:name=&quot;toc 1&quot; w:semiHidden=&quot;1&quot; w:unhideWhenUsed=&quot;1&quot; /&gt;&lt;w:lsdException w:name=&quot;toc 2&quot; w:semiHidden=&quot;1&quot; w:unhideWhenUsed=&quot;1&quot; /&gt;&lt;w:lsdException w:name=&quot;toc 3&quot; w:semiHidden=&quot;1&quot; w:unhideWhenUsed=&quot;1&quot; /&gt;&lt;w:lsdException w:name=&quot;toc 4&quot; w:semiHidden=&quot;1&quot; w:unhideWhenUsed=&quot;1&quot; /&gt;&lt;w:lsdException w:name=&quot;toc 5&quot; w:semiHidden=&quot;1&quot; w:unhideWhenUsed=&quot;1&quot; /&gt;&lt;w:lsdException w:name=&quot;toc 6&quot; w:semiHidden=&quot;1&quot; w:unhideWhenUsed=&quot;1&quot; /&gt;&lt;w:lsdException w:name=&quot;toc 7&quot; w:semiHidden=&quot;1&quot; w:unhideWhenUsed=&quot;1&quot; /&gt;&lt;w:lsdException w:name=&quot;toc 8&quot; w:semiHidden=&quot;1&quot; w:unhideWhenUsed=&quot;1&quot; /&gt;&lt;w:lsdException w:name=&quot;toc 9&quot; w:semiHidden=&quot;1&quot; w:unhideWhenUsed=&quot;1&quot; /&gt;&lt;w:lsdException w:name=&quot;Normal Indent&quot; w:semiHidden=&quot;1&quot; w:unhideWhenUsed=&quot;1&quot; /&gt;&lt;w:lsdException w:name=&quot;footnote text&quot; w:semiHidden=&quot;1&quot; w:unhideWhenUsed=&quot;1&quot; /&gt;&lt;w:lsdException w:name=&quot;annotation text&quot; w:semiHidden=&quot;1&quot; w:unhideWhenUsed=&quot;1&quot; /&gt;&lt;w:lsdException w:name=&quot;header&quot; w:semiHidden=&quot;1&quot; w:unhideWhenUsed=&quot;1&quot; /&gt;&lt;w:lsdException w:name=&quot;footer&quot; w:semiHidden=&quot;1&quot; w:unhideWhenUsed=&quot;1&quot; /&gt;&lt;w:lsdException w:name=&quot;index heading&quot; w:semiHidden=&quot;1&quot; w:unhideWhenUsed=&quot;1&quot; /&gt;&lt;w:lsdException w:name=&quot;caption&quot; w:semiHidden=&quot;1&quot; w:unhideWhenUsed=&quot;1&quot; w:qFormat=&quot;1&quot; /&gt;&lt;w:lsdException w:name=&quot;table of figures&quot; w:semiHidden=&quot;1&quot; w:unhideWhenUsed=&quot;1&quot; /&gt;&lt;w:lsdException w:name=&quot;envelope address&quot; w:semiHidden=&quot;1&quot; w:unhideWhenUsed=&quot;1&quot; /&gt;&lt;w:lsdException w:name=&quot;envelope return&quot; w:semiHidden=&quot;1&quot; w:unhideWhenUsed=&quot;1&quot; /&gt;&lt;w:lsdException w:name=&quot;footnote reference&quot; w:semiHidden=&quot;1&quot; w:unhideWhenUsed=&quot;1&quot; /&gt;&lt;w:lsdException w:name=&quot;annotation reference&quot; w:semiHidden=&quot;1&quot; w:unhideWhenUsed=&quot;1&quot; /&gt;&lt;w:lsdException w:name=&quot;line number&quot; w:semiHidden=&quot;1&quot; w:unhideWhenUsed=&quot;1&quot; /&gt;&lt;w:lsdException w:name=&quot;page number&quot; w:semiHidden=&quot;1&quot; w:unhideWhenUsed=&quot;1&quot; /&gt;&lt;w:lsdException w:name=&quot;endnote reference&quot; w:semiHidden=&quot;1&quot; w:unhideWhenUsed=&quot;1&quot; /&gt;&lt;w:lsdException w:name=&quot;endnote text&quot; w:semiHidden=&quot;1&quot; w:unhideWhenUsed=&quot;1&quot; /&gt;&lt;w:lsdException w:name=&quot;table of authorities&quot; w:semiHidden=&quot;1&quot; w:unhideWhenUsed=&quot;1&quot; /&gt;&lt;w:lsdException w:name=&quot;macro&quot; w:semiHidden=&quot;1&quot; w:unhideWhenUsed=&quot;1&quot; /&gt;&lt;w:lsdException w:name=&quot;toa heading&quot; w:semiHidden=&quot;1&quot; /&gt;&lt;w:lsdException w:name=&quot;List&quot; w:semiHidden=&quot;1&quot; w:unhideWhenUsed=&quot;1&quot; /&gt;&lt;w:lsdException w:name=&quot;List Bullet&quot; w:semiHidden=&quot;1&quot; w:unhideWhenUsed=&quot;1&quot; /&gt;&lt;w:lsdException w:name=&quot;List Number&quot; w:semiHidden=&quot;1&quot; /&gt;&lt;w:lsdException w:name=&quot;List 2&quot; w:semiHidden=&quot;1&quot; /&gt;&lt;w:lsdException w:name=&quot;List 3&quot; w:semiHidden=&quot;1&quot; w:unhideWhenUsed=&quot;1&quot; /&gt;&lt;w:lsdException w:name=&quot;List 4&quot; w:semiHidden=&quot;1&quot; w:unhideWhenUsed=&quot;1&quot; /&gt;&lt;w:lsdException w:name=&quot;List 5&quot; w:semiHidden=&quot;1&quot; w:unhideWhenUsed=&quot;1&quot; /&gt;&lt;w:lsdException w:name=&quot;List Bullet 2&quot; w:semiHidden=&quot;1&quot; w:unhideWhenUsed=&quot;1&quot; /&gt;&lt;w:lsdException w:name=&quot;List Bullet 3&quot; w:semiHidden=&quot;1&quot; w:unhideWhenUsed=&quot;1&quot; /&gt;&lt;w:lsdException w:name=&quot;List Bullet 4&quot; w:semiHidden=&quot;1&quot; w:unhideWhenUsed=&quot;1&quot; /&gt;&lt;w:lsdException w:name=&quot;List Bullet 5&quot; w:semiHidden=&quot;1&quot; w:unhideWhenUsed=&quot;1&quot; /&gt;&lt;w:lsdException w:name=&quot;List Number 2&quot; w:semiHidden=&quot;1&quot; w:unhideWhenUsed=&quot;1&quot; /&gt;&lt;w:lsdException w:name=&quot;List Number 3&quot; w:semiHidden=&quot;1&quot; w:unhideWhenUsed=&quot;1&quot; /&gt;&lt;w:lsdException w:name=&quot;List Number 4&quot; w:semiHidden=&quot;1&quot; w:unhideWhenUsed=&quot;1&quot; /&gt;&lt;w:lsdException w:name=&quot;List Number 5&quot; w:semiHidden=&quot;1&quot; w:unhideWhenUsed=&quot;1&quot; /&gt;&lt;w:lsdException w:name=&quot;Title&quot; w:qFormat=&quot;1&quot; /&gt;&lt;w:lsdException w:name=&quot;Closing&quot; w:semiHidden=&quot;1&quot; w:unhideWhenUsed=&quot;1&quot; /&gt;&lt;w:lsdException w:name=&quot;Signature&quot; w:semiHidden=&quot;1&quot; w:unhideWhenUsed=&quot;1&quot; /&gt;&lt;w:lsdException w:name=&quot;Default Paragraph Font&quot; w:semiHidden=&quot;1&quot; w:unhideWhenUsed=&quot;1&quot; /&gt;&lt;w:lsdException w:name=&quot;Body Text&quot; w:semiHidden=&quot;1&quot; w:unhideWhenUsed=&quot;1&quot; /&gt;&lt;w:lsdException w:name=&quot;Body Text Indent&quot; w:semiHidden=&quot;1&quot; w:unhideWhenUsed=&quot;1&quot; /&gt;&lt;w:lsdException w:name=&quot;List Continue&quot; w:semiHidden=&quot;1&quot; w:unhideWhenUsed=&quot;1&quot; /&gt;&lt;w:lsdException w:name=&quot;List Continue 2&quot; w:semiHidden=&quot;1&quot; w:unhideWhenUsed=&quot;1&quot; /&gt;&lt;w:lsdException w:name=&quot;List Continue 3&quot; w:semiHidden=&quot;1&quot; w:unhideWhenUsed=&quot;1&quot; /&gt;&lt;w:lsdException w:name=&quot;List Continue 4&quot; w:semiHidden=&quot;1&quot; /&gt;&lt;w:lsdException w:name=&quot;List Continue 5&quot; w:semiHidden=&quot;1&quot; /&gt;&lt;w:lsdException w:name=&quot;Message Header&quot; w:semiHidden=&quot;1&quot; /&gt;&lt;w:lsdException w:name=&quot;Subtitle&quot; w:semiHidden=&quot;1&quot; w:qFormat=&quot;1&quot; /&gt;&lt;w:lsdException w:name=&quot;Salutation&quot; w:semiHidden=&quot;1&quot; w:unhideWhenUsed=&quot;1&quot; /&gt;&lt;w:lsdException w:name=&quot;Date&quot; w:semiHidden=&quot;1&quot; w:unhideWhenUsed=&quot;1&quot; /&gt;&lt;w:lsdException w:name=&quot;Body Text First Indent&quot; w:semiHidden=&quot;1&quot; w:unhideWhenUsed=&quot;1&quot; /&gt;&lt;w:lsdException w:name=&quot;Body Text First Indent 2&quot; w:semiHidden=&quot;1&quot; w:unhideWhenUsed=&quot;1&quot; /&gt;&lt;w:lsdException w:name=&quot;Note Heading&quot; w:semiHidden=&quot;1&quot; w:unhideWhenUsed=&quot;1&quot; /&gt;&lt;w:lsdException w:name=&quot;Body Text 2&quot; w:semiHidden=&quot;1&quot; w:unhideWhenUsed=&quot;1&quot; /&gt;&lt;w:lsdException w:name=&quot;Body Text 3&quot; w:semiHidden=&quot;1&quot; w:unhideWhenUsed=&quot;1&quot; /&gt;&lt;w:lsdException w:name=&quot;Body Text Indent 2&quot; w:semiHidden=&quot;1&quot; w:unhideWhenUsed=&quot;1&quot; /&gt;&lt;w:lsdException w:name=&quot;Body Text Indent 3&quot; w:semiHidden=&quot;1&quot; w:unhideWhenUsed=&quot;1&quot; /&gt;&lt;w:lsdException w:name=&quot;Block Text&quot; w:semiHidden=&quot;1&quot; w:unhideWhenUsed=&quot;1&quot; /&gt;&lt;w:lsdException w:name=&quot;Hyperlink&quot; w:semiHidden=&quot;1&quot; w:unhideWhenUsed=&quot;1&quot; /&gt;&lt;w:lsdException w:name=&quot;FollowedHyperlink&quot; w:semiHidden=&quot;1&quot; w:unhideWhenUsed=&quot;1&quot; /&gt;&lt;w:lsdException w:name=&quot;Strong&quot; w:semiHidden=&quot;1&quot; w:qFormat=&quot;1&quot; /&gt;&lt;w:lsdException w:name=&quot;Emphasis&quot; w:qFormat=&quot;1&quot; /&gt;&lt;w:lsdException w:name=&quot;Document Map&quot; w:semiHidden=&quot;1&quot; w:unhideWhenUsed=&quot;1&quot; /&gt;&lt;w:lsdException w:name=&quot;Plain Text&quot; w:semiHidden=&quot;1&quot; w:unhideWhenUsed=&quot;1&quot; /&gt;&lt;w:lsdException w:name=&quot;E-mail Signature&quot; w:semiHidden=&quot;1&quot; w:unhideWhenUsed=&quot;1&quot; /&gt;&lt;w:lsdException w:name=&quot;HTML Top of Form&quot; w:semiHidden=&quot;1&quot; w:unhideWhenUsed=&quot;1&quot; /&gt;&lt;w:lsdException w:name=&quot;HTML Bottom of Form&quot; w:semiHidden=&quot;1&quot; w:unhideWhenUsed=&quot;1&quot; /&gt;&lt;w:lsdException w:name=&quot;Normal (Web)&quot; w:semiHidden=&quot;1&quot; w:unhideWhenUsed=&quot;1&quot; /&gt;&lt;w:lsdException w:name=&quot;HTML Acronym&quot; w:semiHidden=&quot;1&quot; w:unhideWhenUsed=&quot;1&quot; /&gt;&lt;w:lsdException w:name=&quot;HTML Address&quot; w:semiHidden=&quot;1&quot; w:unhideWhenUsed=&quot;1&quot; /&gt;&lt;w:lsdException w:name=&quot;HTML Cite&quot; w:semiHidden=&quot;1&quot; w:unhideWhenUsed=&quot;1&quot; /&gt;&lt;w:lsdException w:name=&quot;HTML Code&quot; w:semiHidden=&quot;1&quot; w:unhideWhenUsed=&quot;1&quot; /&gt;&lt;w:lsdException w:name=&quot;HTML Definition&quot; w:semiHidden=&quot;1&quot; w:unhideWhenUsed=&quot;1&quot; /&gt;&lt;w:lsdException w:name=&quot;HTML Keyboard&quot; w:semiHidden=&quot;1&quot; w:unhideWhenUsed=&quot;1&quot; /&gt;&lt;w:lsdException w:name=&quot;HTML Preformatted&quot; w:semiHidden=&quot;1&quot; w:unhideWhenUsed=&quot;1&quot; /&gt;&lt;w:lsdException w:name=&quot;HTML Sample&quot; w:semiHidden=&quot;1&quot; w:unhideWhenUsed=&quot;1&quot; /&gt;&lt;w:lsdException w:name=&quot;HTML Typewriter&quot; w:semiHidden=&quot;1&quot; w:unhideWhenUsed=&quot;1&quot; /&gt;&lt;w:lsdException w:name=&quot;HTML Variable&quot; w:semiHidden=&quot;1&quot; w:unhideWhenUsed=&quot;1&quot; /&gt;&lt;w:lsdException w:name=&quot;Normal Table&quot; w:semiHidden=&quot;1&quot; w:unhideWhenUsed=&quot;1&quot; /&gt;&lt;w:lsdException w:name=&quot;annotation subject&quot; w:semiHidden=&quot;1&quot; w:unhideWhenUsed=&quot;1&quot; /&gt;&lt;w:lsdException w:name=&quot;No List&quot; w:semiHidden=&quot;1&quot; w:unhideWhenUsed=&quot;1&quot; /&gt;&lt;w:lsdException w:name=&quot;Outline List 1&quot; w:semiHidden=&quot;1&quot; w:unhideWhenUsed=&quot;1&quot; /&gt;&lt;w:lsdException w:name=&quot;Outline List 2&quot; w:semiHidden=&quot;1&quot; w:unhideWhenUsed=&quot;1&quot; /&gt;&lt;w:lsdException w:name=&quot;Outline List 3&quot; w:semiHidden=&quot;1&quot; w:unhideWhenUsed=&quot;1&quot; /&gt;&lt;w:lsdException w:name=&quot;Table Simple 1&quot; w:semiHidden=&quot;1&quot; w:unhideWhenUsed=&quot;1&quot; /&gt;&lt;w:lsdException w:name=&quot;Table Simple 2&quot; w:semiHidden=&quot;1&quot; w:unhideWhenUsed=&quot;1&quot; /&gt;&lt;w:lsdException w:name=&quot;Table Simple 3&quot; w:semiHidden=&quot;1&quot; w:unhideWhenUsed=&quot;1&quot; /&gt;&lt;w:lsdException w:name=&quot;Table Classic 1&quot; w:semiHidden=&quot;1&quot; w:unhideWhenUsed=&quot;1&quot; /&gt;&lt;w:lsdException w:name=&quot;Table Classic 2&quot; w:semiHidden=&quot;1&quot; w:unhideWhenUsed=&quot;1&quot; /&gt;&lt;w:lsdException w:name=&quot;Table Classic 3&quot; w:semiHidden=&quot;1&quot; w:unhideWhenUsed=&quot;1&quot; /&gt;&lt;w:lsdException w:name=&quot;Table Classic 4&quot; w:semiHidden=&quot;1&quot; w:unhideWhenUsed=&quot;1&quot; /&gt;&lt;w:lsdException w:name=&quot;Table Colorful 1&quot; w:semiHidden=&quot;1&quot; w:unhideWhenUsed=&quot;1&quot; /&gt;&lt;w:lsdException w:name=&quot;Table Colorful 2&quot; w:semiHidden=&quot;1&quot; w:unhideWhenUsed=&quot;1&quot; /&gt;&lt;w:lsdException w:name=&quot;Table Colorful 3&quot; w:semiHidden=&quot;1&quot; w:unhideWhenUsed=&quot;1&quot; /&gt;&lt;w:lsdException w:name=&quot;Table Columns 1&quot; w:semiHidden=&quot;1&quot; w:unhideWhenUsed=&quot;1&quot; /&gt;&lt;w:lsdException w:name=&quot;Table Columns 2&quot; w:semiHidden=&quot;1&quot; w:unhideWhenUsed=&quot;1&quot; /&gt;&lt;w:lsdException w:name=&quot;Table Columns 3&quot; w:semiHidden=&quot;1&quot; w:unhideWhenUsed=&quot;1&quot; /&gt;&lt;w:lsdException w:name=&quot;Table Columns 4&quot; w:semiHidden=&quot;1&quot; w:unhideWhenUsed=&quot;1&quot; /&gt;&lt;w:lsdException w:name=&quot;Table Columns 5&quot; w:semiHidden=&quot;1&quot; w:unhideWhenUsed=&quot;1&quot; /&gt;&lt;w:lsdException w:name=&quot;Table Grid 1&quot; w:semiHidden=&quot;1&quot; w:unhideWhenUsed=&quot;1&quot; /&gt;&lt;w:lsdException w:name=&quot;Table Grid 2&quot; w:semiHidden=&quot;1&quot; w:unhideWhenUsed=&quot;1&quot; /&gt;&lt;w:lsdException w:name=&quot;Table Grid 3&quot; w:semiHidden=&quot;1&quot; w:unhideWhenUsed=&quot;1&quot; /&gt;&lt;w:lsdException w:name=&quot;Table Grid 4&quot; w:semiHidden=&quot;1&quot; w:unhideWhenUsed=&quot;1&quot; /&gt;&lt;w:lsdException w:name=&quot;Table Grid 5&quot; w:semiHidden=&quot;1&quot; w:unhideWhenUsed=&quot;1&quot; /&gt;&lt;w:lsdException w:name=&quot;Table Grid 6&quot; w:semiHidden=&quot;1&quot; w:unhideWhenUsed=&quot;1&quot; /&gt;&lt;w:lsdException w:name=&quot;Table Grid 7&quot; w:semiHidden=&quot;1&quot; w:unhideWhenUsed=&quot;1&quot; /&gt;&lt;w:lsdException w:name=&quot;Table Grid 8&quot; w:semiHidden=&quot;1&quot; w:unhideWhenUsed=&quot;1&quot; /&gt;&lt;w:lsdException w:name=&quot;Table List 1&quot; w:semiHidden=&quot;1&quot; w:unhideWhenUsed=&quot;1&quot; /&gt;&lt;w:lsdException w:name=&quot;Table List 2&quot; w:semiHidden=&quot;1&quot; w:unhideWhenUsed=&quot;1&quot; /&gt;&lt;w:lsdException w:name=&quot;Table List 3&quot; w:semiHidden=&quot;1&quot; w:unhideWhenUsed=&quot;1&quot; /&gt;&lt;w:lsdException w:name=&quot;Table List 4&quot; w:semiHidden=&quot;1&quot; w:unhideWhenUsed=&quot;1&quot; /&gt;&lt;w:lsdException w:name=&quot;Table List 5&quot; w:semiHidden=&quot;1&quot; w:unhideWhenUsed=&quot;1&quot; /&gt;&lt;w:lsdException w:name=&quot;Table List 6&quot; w:semiHidden=&quot;1&quot; w:unhideWhenUsed=&quot;1&quot; /&gt;&lt;w:lsdException w:name=&quot;Table List 7&quot; w:semiHidden=&quot;1&quot; w:unhideWhenUsed=&quot;1&quot; /&gt;&lt;w:lsdException w:name=&quot;Table List 8&quot; w:semiHidden=&quot;1&quot; w:unhideWhenUsed=&quot;1&quot; /&gt;&lt;w:lsdException w:name=&quot;Table 3D effects 1&quot; w:semiHidden=&quot;1&quot; w:unhideWhenUsed=&quot;1&quot; /&gt;&lt;w:lsdException w:name=&quot;Table 3D effects 2&quot; w:semiHidden=&quot;1&quot; w:unhideWhenUsed=&quot;1&quot; /&gt;&lt;w:lsdException w:name=&quot;Table 3D effects 3&quot; w:semiHidden=&quot;1&quot; w:unhideWhenUsed=&quot;1&quot; /&gt;&lt;w:lsdException w:name=&quot;Table Contemporary&quot; w:semiHidden=&quot;1&quot; w:unhideWhenUsed=&quot;1&quot; /&gt;&lt;w:lsdException w:name=&quot;Table Elegant&quot; w:semiHidden=&quot;1&quot; w:unhideWhenUsed=&quot;1&quot; /&gt;&lt;w:lsdException w:name=&quot;Table Professional&quot; w:semiHidden=&quot;1&quot; w:unhideWhenUsed=&quot;1&quot; /&gt;&lt;w:lsdException w:name=&quot;Table Subtle 1&quot; w:semiHidden=&quot;1&quot; w:unhideWhenUsed=&quot;1&quot; /&gt;&lt;w:lsdException w:name=&quot;Table Subtle 2&quot; w:semiHidden=&quot;1&quot; w:unhideWhenUsed=&quot;1&quot; /&gt;&lt;w:lsdException w:name=&quot;Table Web 1&quot; w:semiHidden=&quot;1&quot; w:unhideWhenUsed=&quot;1&quot; /&gt;&lt;w:lsdException w:name=&quot;Table Web 2&quot; w:semiHidden=&quot;1&quot; w:unhideWhenUsed=&quot;1&quot; /&gt;&lt;w:lsdException w:name=&quot;Table Web 3&quot; w:semiHidden=&quot;1&quot; w:unhideWhenUsed=&quot;1&quot; /&gt;&lt;w:lsdException w:name=&quot;Table Theme&quot; w:semiHidden=&quot;1&quot; w:unhideWhenUsed=&quot;1&quot; /&gt;&lt;w:lsdException w:name=&quot;Placeholder Text&quot; w:semiHidden=&quot;1&quot; w:uiPriority=&quot;99&quot; /&gt;&lt;w:lsdException w:name=&quot;No Spacing&quot; w:semiHidden=&quot;1&quot; w:uiPriority=&quot;1&quot; w:qFormat=&quot;1&quot; /&gt;&lt;w:lsdException w:name=&quot;Light Shading&quot; w:uiPriority=&quot;60&quot; /&gt;&lt;w:lsdException w:name=&quot;Light List&quot; w:uiPriority=&quot;61&quot; /&gt;&lt;w:lsdException w:name=&quot;Light Grid&quot; w:uiPriority=&quot;62&quot; /&gt;&lt;w:lsdException w:name=&quot;Medium Shading 1&quot; w:uiPriority=&quot;63&quot; /&gt;&lt;w:lsdException w:name=&quot;Medium Shading 2&quot; w:uiPriority=&quot;64&quot; /&gt;&lt;w:lsdException w:name=&quot;Medium List 1&quot; w:uiPriority=&quot;65&quot; /&gt;&lt;w:lsdException w:name=&quot;Medium List 2&quot; w:uiPriority=&quot;66&quot; /&gt;&lt;w:lsdException w:name=&quot;Medium Grid 1&quot; w:uiPriority=&quot;67&quot; /&gt;&lt;w:lsdException w:name=&quot;Medium Grid 2&quot; w:uiPriority=&quot;68&quot; /&gt;&lt;w:lsdException w:name=&quot;Medium Grid 3&quot; w:uiPriority=&quot;69&quot; /&gt;&lt;w:lsdException w:name=&quot;Dark List&quot; w:uiPriority=&quot;70&quot; /&gt;&lt;w:lsdException w:name=&quot;Colorful Shading&quot; w:uiPriority=&quot;71&quot; /&gt;&lt;w:lsdException w:name=&quot;Colorful List&quot; w:uiPriority=&quot;72&quot; /&gt;&lt;w:lsdException w:name=&quot;Colorful Grid&quot; w:uiPriority=&quot;73&quot; /&gt;&lt;w:lsdException w:name=&quot;Light Shading Accent 1&quot; w:uiPriority=&quot;60&quot; /&gt;&lt;w:lsdException w:name=&quot;Light List Accent 1&quot; w:uiPriority=&quot;61&quot; /&gt;&lt;w:lsdException w:name=&quot;Light Grid Accent 1&quot; w:uiPriority=&quot;62&quot; /&gt;&lt;w:lsdException w:name=&quot;Medium Shading 1 Accent 1&quot; w:uiPriority=&quot;63&quot; /&gt;&lt;w:lsdException w:name=&quot;Medium Shading 2 Accent 1&quot; w:uiPriority=&quot;64&quot; /&gt;&lt;w:lsdException w:name=&quot;Medium List 1 Accent 1&quot; w:uiPriority=&quot;65&quot; /&gt;&lt;w:lsdException w:name=&quot;Revision&quot; w:semiHidden=&quot;1&quot; w:uiPriority=&quot;99&quot; /&gt;&lt;w:lsdException w:name=&quot;List Paragraph&quot; w:semiHidden=&quot;1&quot; w:uiPriority=&quot;34&quot; w:qFormat=&quot;1&quot; /&gt;&lt;w:lsdException w:name=&quot;Quote&quot; w:semiHidden=&quot;1&quot; w:uiPriority=&quot;29&quot; w:qFormat=&quot;1&quot; /&gt;&lt;w:lsdException w:name=&quot;Intense Quote&quot; w:semiHidden=&quot;1&quot; w:uiPriority=&quot;30&quot; w:qFormat=&quot;1&quot; /&gt;&lt;w:lsdException w:name=&quot;Medium List 2 Accent 1&quot; w:uiPriority=&quot;66&quot; /&gt;&lt;w:lsdException w:name=&quot;Medium Grid 1 Accent 1&quot; w:uiPriority=&quot;67&quot; /&gt;&lt;w:lsdException w:name=&quot;Medium Grid 2 Accent 1&quot; w:uiPriority=&quot;68&quot; /&gt;&lt;w:lsdException w:name=&quot;Medium Grid 3 Accent 1&quot; w:uiPriority=&quot;69&quot; /&gt;&lt;w:lsdException w:name=&quot;Dark List Accent 1&quot; w:uiPriority=&quot;70&quot; /&gt;&lt;w:lsdException w:name=&quot;Colorful Shading Accent 1&quot; w:uiPriority=&quot;71&quot; /&gt;&lt;w:lsdException w:name=&quot;Colorful List Accent 1&quot; w:uiPriority=&quot;72&quot; /&gt;&lt;w:lsdException w:name=&quot;Colorful Grid Accent 1&quot; w:uiPriority=&quot;73&quot; /&gt;&lt;w:lsdException w:name=&quot;Light Shading Accent 2&quot; w:uiPriority=&quot;60&quot; /&gt;&lt;w:lsdException w:name=&quot;Light List Accent 2&quot; w:uiPriority=&quot;61&quot; /&gt;&lt;w:lsdException w:name=&quot;Light Grid Accent 2&quot; w:uiPriority=&quot;62&quot; /&gt;&lt;w:lsdException w:name=&quot;Medium Shading 1 Accent 2&quot; w:uiPriority=&quot;63&quot; /&gt;&lt;w:lsdException w:name=&quot;Medium Shading 2 Accent 2&quot; w:uiPriority=&quot;64&quot; /&gt;&lt;w:lsdException w:name=&quot;Medium List 1 Accent 2&quot; w:uiPriority=&quot;65&quot; /&gt;&lt;w:lsdException w:name=&quot;Medium List 2 Accent 2&quot; w:uiPriority=&quot;66&quot; /&gt;&lt;w:lsdException w:name=&quot;Medium Grid 1 Accent 2&quot; w:uiPriority=&quot;67&quot; /&gt;&lt;w:lsdException w:name=&quot;Medium Grid 2 Accent 2&quot; w:uiPriority=&quot;68&quot; /&gt;&lt;w:lsdException w:name=&quot;Medium Grid 3 Accent 2&quot; w:uiPriority=&quot;69&quot; /&gt;&lt;w:lsdException w:name=&quot;Dark List Accent 2&quot; w:uiPriority=&quot;70&quot; /&gt;&lt;w:lsdException w:name=&quot;Colorful Shading Accent 2&quot; w:uiPriority=&quot;71&quot; /&gt;&lt;w:lsdException w:name=&quot;Colorful List Accent 2&quot; w:uiPriority=&quot;72&quot; /&gt;&lt;w:lsdException w:name=&quot;Colorful Grid Accent 2&quot; w:uiPriority=&quot;73&quot; /&gt;&lt;w:lsdException w:name=&quot;Light Shading Accent 3&quot; w:uiPriority=&quot;60&quot; /&gt;&lt;w:lsdException w:name=&quot;Light List Accent 3&quot; w:uiPriority=&quot;61&quot; /&gt;&lt;w:lsdException w:name=&quot;Light Grid Accent 3&quot; w:uiPriority=&quot;62&quot; /&gt;&lt;w:lsdException w:name=&quot;Medium Shading 1 Accent 3&quot; w:uiPriority=&quot;63&quot; /&gt;&lt;w:lsdException w:name=&quot;Medium Shading 2 Accent 3&quot; w:uiPriority=&quot;64&quot; /&gt;&lt;w:lsdException w:name=&quot;Medium List 1 Accent 3&quot; w:uiPriority=&quot;65&quot; /&gt;&lt;w:lsdException w:name=&quot;Medium List 2 Accent 3&quot; w:uiPriority=&quot;66&quot; /&gt;&lt;w:lsdException w:name=&quot;Medium Grid 1 Accent 3&quot; w:uiPriority=&quot;67&quot; /&gt;&lt;w:lsdException w:name=&quot;Medium Grid 2 Accent 3&quot; w:uiPriority=&quot;68&quot; /&gt;&lt;w:lsdException w:name=&quot;Medium Grid 3 Accent 3&quot; w:uiPriority=&quot;69&quot; /&gt;&lt;w:lsdException w:name=&quot;Dark List Accent 3&quot; w:uiPriority=&quot;70&quot; /&gt;&lt;w:lsdException w:name=&quot;Colorful Shading Accent 3&quot; w:uiPriority=&quot;71&quot; /&gt;&lt;w:lsdException w:name=&quot;Colorful List Accent 3&quot; w:uiPriority=&quot;72&quot; /&gt;&lt;w:lsdException w:name=&quot;Colorful Grid Accent 3&quot; w:uiPriority=&quot;73&quot; /&gt;&lt;w:lsdException w:name=&quot;Light Shading Accent 4&quot; w:uiPriority=&quot;60&quot; /&gt;&lt;w:lsdException w:name=&quot;Light List Accent 4&quot; w:uiPriority=&quot;61&quot; /&gt;&lt;w:lsdException w:name=&quot;Light Grid Accent 4&quot; w:uiPriority=&quot;62&quot; /&gt;&lt;w:lsdException w:name=&quot;Medium Shading 1 Accent 4&quot; w:uiPriority=&quot;63&quot; /&gt;&lt;w:lsdException w:name=&quot;Medium Shading 2 Accent 4&quot; w:uiPriority=&quot;64&quot; /&gt;&lt;w:lsdException w:name=&quot;Medium List 1 Accent 4&quot; w:uiPriority=&quot;65&quot; /&gt;&lt;w:lsdException w:name=&quot;Medium List 2 Accent 4&quot; w:uiPriority=&quot;66&quot; /&gt;&lt;w:lsdException w:name=&quot;Medium Grid 1 Accent 4&quot; w:uiPriority=&quot;67&quot; /&gt;&lt;w:lsdException w:name=&quot;Medium Grid 2 Accent 4&quot; w:uiPriority=&quot;68&quot; /&gt;&lt;w:lsdException w:name=&quot;Medium Grid 3 Accent 4&quot; w:uiPriority=&quot;69&quot; /&gt;&lt;w:lsdException w:name=&quot;Dark List Accent 4&quot; w:uiPriority=&quot;70&quot; /&gt;&lt;w:lsdException w:name=&quot;Colorful Shading Accent 4&quot; w:uiPriority=&quot;71&quot; /&gt;&lt;w:lsdException w:name=&quot;Colorful List Accent 4&quot; w:uiPriority=&quot;72&quot; /&gt;&lt;w:lsdException w:name=&quot;Colorful Grid Accent 4&quot; w:uiPriority=&quot;73&quot; /&gt;&lt;w:lsdException w:name=&quot;Light Shading Accent 5&quot; w:uiPriority=&quot;60&quot; /&gt;&lt;w:lsdException w:name=&quot;Light List Accent 5&quot; w:uiPriority=&quot;61&quot; /&gt;&lt;w:lsdException w:name=&quot;Light Grid Accent 5&quot; w:uiPriority=&quot;62&quot; /&gt;&lt;w:lsdException w:name=&quot;Medium Shading 1 Accent 5&quot; w:uiPriority=&quot;63&quot; /&gt;&lt;w:lsdException w:name=&quot;Medium Shading 2 Accent 5&quot; w:uiPriority=&quot;64&quot; /&gt;&lt;w:lsdException w:name=&quot;Medium List 1 Accent 5&quot; w:uiPriority=&quot;65&quot; /&gt;&lt;w:lsdException w:name=&quot;Medium List 2 Accent 5&quot; w:uiPriority=&quot;66&quot; /&gt;&lt;w:lsdException w:name=&quot;Medium Grid 1 Accent 5&quot; w:uiPriority=&quot;67&quot; /&gt;&lt;w:lsdException w:name=&quot;Medium Grid 2 Accent 5&quot; w:uiPriority=&quot;68&quot; /&gt;&lt;w:lsdException w:name=&quot;Medium Grid 3 Accent 5&quot; w:uiPriority=&quot;69&quot; /&gt;&lt;w:lsdException w:name=&quot;Dark List Accent 5&quot; w:uiPriority=&quot;70&quot; /&gt;&lt;w:lsdException w:name=&quot;Colorful Shading Accent 5&quot; w:uiPriority=&quot;71&quot; /&gt;&lt;w:lsdException w:name=&quot;Colorful List Accent 5&quot; w:uiPriority=&quot;72&quot; /&gt;&lt;w:lsdException w:name=&quot;Colorful Grid Accent 5&quot; w:uiPriority=&quot;73&quot; /&gt;&lt;w:lsdException w:name=&quot;Light Shading Accent 6&quot; w:uiPriority=&quot;60&quot; /&gt;&lt;w:lsdException w:name=&quot;Light List Accent 6&quot; w:uiPriority=&quot;61&quot; /&gt;&lt;w:lsdException w:name=&quot;Light Grid Accent 6&quot; w:uiPriority=&quot;62&quot; /&gt;&lt;w:lsdException w:name=&quot;Medium Shading 1 Accent 6&quot; w:uiPriority=&quot;63&quot; /&gt;&lt;w:lsdException w:name=&quot;Medium Shading 2 Accent 6&quot; w:uiPriority=&quot;64&quot; /&gt;&lt;w:lsdException w:name=&quot;Medium List 1 Accent 6&quot; w:uiPriority=&quot;65&quot; /&gt;&lt;w:lsdException w:name=&quot;Medium List 2 Accent 6&quot; w:uiPriority=&quot;66&quot; /&gt;&lt;w:lsdException w:name=&quot;Medium Grid 1 Accent 6&quot; w:uiPriority=&quot;67&quot; /&gt;&lt;w:lsdException w:name=&quot;Medium Grid 2 Accent 6&quot; w:uiPriority=&quot;68&quot; /&gt;&lt;w:lsdException w:name=&quot;Medium Grid 3 Accent 6&quot; w:uiPriority=&quot;69&quot; /&gt;&lt;w:lsdException w:name=&quot;Dark List Accent 6&quot; w:uiPriority=&quot;70&quot; /&gt;&lt;w:lsdException w:name=&quot;Colorful Shading Accent 6&quot; w:uiPriority=&quot;71&quot; /&gt;&lt;w:lsdException w:name=&quot;Colorful List Accent 6&quot; w:uiPriority=&quot;72&quot; /&gt;&lt;w:lsdException w:name=&quot;Colorful Grid Accent 6&quot; w:uiPriority=&quot;73&quot; /&gt;&lt;w:lsdException w:name=&quot;Subtle Emphasis&quot; w:semiHidden=&quot;1&quot; w:uiPriority=&quot;19&quot; w:qFormat=&quot;1&quot; /&gt;&lt;w:lsdException w:name=&quot;Intense Emphasis&quot; w:semiHidden=&quot;1&quot; w:uiPriority=&quot;21&quot; w:qFormat=&quot;1&quot; /&gt;&lt;w:lsdException w:name=&quot;Subtle Reference&quot; w:semiHidden=&quot;1&quot; w:uiPriority=&quot;31&quot; w:qFormat=&quot;1&quot; /&gt;&lt;w:lsdException w:name=&quot;Intense Reference&quot; w:semiHidden=&quot;1&quot; w:uiPriority=&quot;32&quot; w:qFormat=&quot;1&quot; /&gt;&lt;w:lsdException w:name=&quot;Book Title&quot; w:semiHidden=&quot;1&quot; w:uiPriority=&quot;33&quot; w:qFormat=&quot;1&quot; /&gt;&lt;w:lsdException w:name=&quot;Bibliography&quot; w:semiHidden=&quot;1&quot; w:uiPriority=&quot;37&quot; /&gt;&lt;w:lsdException w:name=&quot;TOC Heading&quot; w:semiHidden=&quot;1&quot; w:uiPriority=&quot;39&quot; w:qFormat=&quot;1&quot; /&gt;&lt;w:lsdException w:name=&quot;Plain Table 1&quot; w:uiPriority=&quot;41&quot; /&gt;&lt;w:lsdException w:name=&quot;Plain Table 2&quot; w:uiPriority=&quot;42&quot; /&gt;&lt;w:lsdException w:name=&quot;Plain Table 3&quot; w:uiPriority=&quot;43&quot; /&gt;&lt;w:lsdException w:name=&quot;Plain Table 4&quot; w:uiPriority=&quot;44&quot; /&gt;&lt;w:lsdException w:name=&quot;Plain Table 5&quot; w:uiPriority=&quot;45&quot; /&gt;&lt;w:lsdException w:name=&quot;Grid Table Light&quot; w:uiPriority=&quot;40&quot; /&gt;&lt;w:lsdException w:name=&quot;Grid Table 1 Light&quot; w:uiPriority=&quot;46&quot; /&gt;&lt;w:lsdException w:name=&quot;Grid Table 2&quot; w:uiPriority=&quot;47&quot; /&gt;&lt;w:lsdException w:name=&quot;Grid Table 3&quot; w:uiPriority=&quot;48&quot; /&gt;&lt;w:lsdException w:name=&quot;Grid Table 4&quot; w:uiPriority=&quot;49&quot; /&gt;&lt;w:lsdException w:name=&quot;Grid Table 5 Dark&quot; w:uiPriority=&quot;50&quot; /&gt;&lt;w:lsdException w:name=&quot;Grid Table 6 Colorful&quot; w:uiPriority=&quot;51&quot; /&gt;&lt;w:lsdException w:name=&quot;Grid Table 7 Colorful&quot; w:uiPriority=&quot;52&quot; /&gt;&lt;w:lsdException w:name=&quot;Grid Table 1 Light Accent 1&quot; w:uiPriority=&quot;46&quot; /&gt;&lt;w:lsdException w:name=&quot;Grid Table 2 Accent 1&quot; w:uiPriority=&quot;47&quot; /&gt;&lt;w:lsdException w:name=&quot;Grid Table 3 Accent 1&quot; w:uiPriority=&quot;48&quot; /&gt;&lt;w:lsdException w:name=&quot;Grid Table 4 Accent 1&quot; w:uiPriority=&quot;49&quot; /&gt;&lt;w:lsdException w:name=&quot;Grid Table 5 Dark Accent 1&quot; w:uiPriority=&quot;50&quot; /&gt;&lt;w:lsdException w:name=&quot;Grid Table 6 Colorful Accent 1&quot; w:uiPriority=&quot;51&quot; /&gt;&lt;w:lsdException w:name=&quot;Grid Table 7 Colorful Accent 1&quot; w:uiPriority=&quot;52&quot; /&gt;&lt;w:lsdException w:name=&quot;Grid Table 1 Light Accent 2&quot; w:uiPriority=&quot;46&quot; /&gt;&lt;w:lsdException w:name=&quot;Grid Table 2 Accent 2&quot; w:uiPriority=&quot;47&quot; /&gt;&lt;w:lsdException w:name=&quot;Grid Table 3 Accent 2&quot; w:uiPriority=&quot;48&quot; /&gt;&lt;w:lsdException w:name=&quot;Grid Table 4 Accent 2&quot; w:uiPriority=&quot;49&quot; /&gt;&lt;w:lsdException w:name=&quot;Grid Table 5 Dark Accent 2&quot; w:uiPriority=&quot;50&quot; /&gt;&lt;w:lsdException w:name=&quot;Grid Table 6 Colorful Accent 2&quot; w:uiPriority=&quot;51&quot; /&gt;&lt;w:lsdException w:name=&quot;Grid Table 7 Colorful Accent 2&quot; w:uiPriority=&quot;52&quot; /&gt;&lt;w:lsdException w:name=&quot;Grid Table 1 Light Accent 3&quot; w:uiPriority=&quot;46&quot; /&gt;&lt;w:lsdException w:name=&quot;Grid Table 2 Accent 3&quot; w:uiPriority=&quot;47&quot; /&gt;&lt;w:lsdException w:name=&quot;Grid Table 3 Accent 3&quot; w:uiPriority=&quot;48&quot; /&gt;&lt;w:lsdException w:name=&quot;Grid Table 4 Accent 3&quot; w:uiPriority=&quot;49&quot; /&gt;&lt;w:lsdException w:name=&quot;Grid Table 5 Dark Accent 3&quot; w:uiPriority=&quot;50&quot; /&gt;&lt;w:lsdException w:name=&quot;Grid Table 6 Colorful Accent 3&quot; w:uiPriority=&quot;51&quot; /&gt;&lt;w:lsdException w:name=&quot;Grid Table 7 Colorful Accent 3&quot; w:uiPriority=&quot;52&quot; /&gt;&lt;w:lsdException w:name=&quot;Grid Table 1 Light Accent 4&quot; w:uiPriority=&quot;46&quot; /&gt;&lt;w:lsdException w:name=&quot;Grid Table 2 Accent 4&quot; w:uiPriority=&quot;47&quot; /&gt;&lt;w:lsdException w:name=&quot;Grid Table 3 Accent 4&quot; w:uiPriority=&quot;48&quot; /&gt;&lt;w:lsdException w:name=&quot;Grid Table 4 Accent 4&quot; w:uiPriority=&quot;49&quot; /&gt;&lt;w:lsdException w:name=&quot;Grid Table 5 Dark Accent 4&quot; w:uiPriority=&quot;50&quot; /&gt;&lt;w:lsdException w:name=&quot;Grid Table 6 Colorful Accent 4&quot; w:uiPriority=&quot;51&quot; /&gt;&lt;w:lsdException w:name=&quot;Grid Table 7 Colorful Accent 4&quot; w:uiPriority=&quot;52&quot; /&gt;&lt;w:lsdException w:name=&quot;Grid Table 1 Light Accent 5&quot; w:uiPriority=&quot;46&quot; /&gt;&lt;w:lsdException w:name=&quot;Grid Table 2 Accent 5&quot; w:uiPriority=&quot;47&quot; /&gt;&lt;w:lsdException w:name=&quot;Grid Table 3 Accent 5&quot; w:uiPriority=&quot;48&quot; /&gt;&lt;w:lsdException w:name=&quot;Grid Table 4 Accent 5&quot; w:uiPriority=&quot;49&quot; /&gt;&lt;w:lsdException w:name=&quot;Grid Table 5 Dark Accent 5&quot; w:uiPriority=&quot;50&quot; /&gt;&lt;w:lsdException w:name=&quot;Grid Table 6 Colorful Accent 5&quot; w:uiPriority=&quot;51&quot; /&gt;&lt;w:lsdException w:name=&quot;Grid Table 7 Colorful Accent 5&quot; w:uiPriority=&quot;52&quot; /&gt;&lt;w:lsdException w:name=&quot;Grid Table 1 Light Accent 6&quot; w:uiPriority=&quot;46&quot; /&gt;&lt;w:lsdException w:name=&quot;Grid Table 2 Accent 6&quot; w:uiPriority=&quot;47&quot; /&gt;&lt;w:lsdException w:name=&quot;Grid Table 3 Accent 6&quot; w:uiPriority=&quot;48&quot; /&gt;&lt;w:lsdException w:name=&quot;Grid Table 4 Accent 6&quot; w:uiPriority=&quot;49&quot; /&gt;&lt;w:lsdException w:name=&quot;Grid Table 5 Dark Accent 6&quot; w:uiPriority=&quot;50&quot; /&gt;&lt;w:lsdException w:name=&quot;Grid Table 6 Colorful Accent 6&quot; w:uiPriority=&quot;51&quot; /&gt;&lt;w:lsdException w:name=&quot;Grid Table 7 Colorful Accent 6&quot; w:uiPriority=&quot;52&quot; /&gt;&lt;w:lsdException w:name=&quot;List Table 1 Light&quot; w:uiPriority=&quot;46&quot; /&gt;&lt;w:lsdException w:name=&quot;List Table 2&quot; w:uiPriority=&quot;47&quot; /&gt;&lt;w:lsdException w:name=&quot;List Table 3&quot; w:uiPriority=&quot;48&quot; /&gt;&lt;w:lsdException w:name=&quot;List Table 4&quot; w:uiPriority=&quot;49&quot; /&gt;&lt;w:lsdException w:name=&quot;List Table 5 Dark&quot; w:uiPriority=&quot;50&quot; /&gt;&lt;w:lsdException w:name=&quot;List Table 6 Colorful&quot; w:uiPriority=&quot;51&quot; /&gt;&lt;w:lsdException w:name=&quot;List Table 7 Colorful&quot; w:uiPriority=&quot;52&quot; /&gt;&lt;w:lsdException w:name=&quot;List Table 1 Light Accent 1&quot; w:uiPriority=&quot;46&quot; /&gt;&lt;w:lsdException w:name=&quot;List Table 2 Accent 1&quot; w:uiPriority=&quot;47&quot; /&gt;&lt;w:lsdException w:name=&quot;List Table 3 Accent 1&quot; w:uiPriority=&quot;48&quot; /&gt;&lt;w:lsdException w:name=&quot;List Table 4 Accent 1&quot; w:uiPriority=&quot;49&quot; /&gt;&lt;w:lsdException w:name=&quot;List Table 5 Dark Accent 1&quot; w:uiPriority=&quot;50&quot; /&gt;&lt;w:lsdException w:name=&quot;List Table 6 Colorful Accent 1&quot; w:uiPriority=&quot;51&quot; /&gt;&lt;w:lsdException w:name=&quot;List Table 7 Colorful Accent 1&quot; w:uiPriority=&quot;52&quot; /&gt;&lt;w:lsdException w:name=&quot;List Table 1 Light Accent 2&quot; w:uiPriority=&quot;46&quot; /&gt;&lt;w:lsdException w:name=&quot;List Table 2 Accent 2&quot; w:uiPriority=&quot;47&quot; /&gt;&lt;w:lsdException w:name=&quot;List Table 3 Accent 2&quot; w:uiPriority=&quot;48&quot; /&gt;&lt;w:lsdException w:name=&quot;List Table 4 Accent 2&quot; w:uiPriority=&quot;49&quot; /&gt;&lt;w:lsdException w:name=&quot;List Table 5 Dark Accent 2&quot; w:uiPriority=&quot;50&quot; /&gt;&lt;w:lsdException w:name=&quot;List Table 6 Colorful Accent 2&quot; w:uiPriority=&quot;51&quot; /&gt;&lt;w:lsdException w:name=&quot;List Table 7 Colorful Accent 2&quot; w:uiPriority=&quot;52&quot; /&gt;&lt;w:lsdException w:name=&quot;List Table 1 Light Accent 3&quot; w:uiPriority=&quot;46&quot; /&gt;&lt;w:lsdException w:name=&quot;List Table 2 Accent 3&quot; w:uiPriority=&quot;47&quot; /&gt;&lt;w:lsdException w:name=&quot;List Table 3 Accent 3&quot; w:uiPriority=&quot;48&quot; /&gt;&lt;w:lsdException w:name=&quot;List Table 4 Accent 3&quot; w:uiPriority=&quot;49&quot; /&gt;&lt;w:lsdException w:name=&quot;List Table 5 Dark Accent 3&quot; w:uiPriority=&quot;50&quot; /&gt;&lt;w:lsdException w:name=&quot;List Table 6 Colorful Accent 3&quot; w:uiPriority=&quot;51&quot; /&gt;&lt;w:lsdException w:name=&quot;List Table 7 Colorful Accent 3&quot; w:uiPriority=&quot;52&quot; /&gt;&lt;w:lsdException w:name=&quot;List Table 1 Light Accent 4&quot; w:uiPriority=&quot;46&quot; /&gt;&lt;w:lsdException w:name=&quot;List Table 2 Accent 4&quot; w:uiPriority=&quot;47&quot; /&gt;&lt;w:lsdException w:name=&quot;List Table 3 Accent 4&quot; w:uiPriority=&quot;48&quot; /&gt;&lt;w:lsdException w:name=&quot;List Table 4 Accent 4&quot; w:uiPriority=&quot;49&quot; /&gt;&lt;w:lsdException w:name=&quot;List Table 5 Dark Accent 4&quot; w:uiPriority=&quot;50&quot; /&gt;&lt;w:lsdException w:name=&quot;List Table 6 Colorful Accent 4&quot; w:uiPriority=&quot;51&quot; /&gt;&lt;w:lsdException w:name=&quot;List Table 7 Colorful Accent 4&quot; w:uiPriority=&quot;52&quot; /&gt;&lt;w:lsdException w:name=&quot;List Table 1 Light Accent 5&quot; w:uiPriority=&quot;46&quot; /&gt;&lt;w:lsdException w:name=&quot;List Table 2 Accent 5&quot; w:uiPriority=&quot;47&quot; /&gt;&lt;w:lsdException w:name=&quot;List Table 3 Accent 5&quot; w:uiPriority=&quot;48&quot; /&gt;&lt;w:lsdException w:name=&quot;List Table 4 Accent 5&quot; w:uiPriority=&quot;49&quot; /&gt;&lt;w:lsdException w:name=&quot;List Table 5 Dark Accent 5&quot; w:uiPriority=&quot;50&quot; /&gt;&lt;w:lsdException w:name=&quot;List Table 6 Colorful Accent 5&quot; w:uiPriority=&quot;51&quot; /&gt;&lt;w:lsdException w:name=&quot;List Table 7 Colorful Accent 5&quot; w:uiPriority=&quot;52&quot; /&gt;&lt;w:lsdException w:name=&quot;List Table 1 Light Accent 6&quot; w:uiPriority=&quot;46&quot; /&gt;&lt;w:lsdException w:name=&quot;List Table 2 Accent 6&quot; w:uiPriority=&quot;47&quot; /&gt;&lt;w:lsdException w:name=&quot;List Table 3 Accent 6&quot; w:uiPriority=&quot;48&quot; /&gt;&lt;w:lsdException w:name=&quot;List Table 4 Accent 6&quot; w:uiPriority=&quot;49&quot; /&gt;&lt;w:lsdException w:name=&quot;List Table 5 Dark Accent 6&quot; w:uiPriority=&quot;50&quot; /&gt;&lt;w:lsdException w:name=&quot;List Table 6 Colorful Accent 6&quot; w:uiPriority=&quot;51&quot; /&gt;&lt;w:lsdException w:name=&quot;List Table 7 Colorful Accent 6&quot; w:uiPriority=&quot;52&quot; /&gt;&lt;w:lsdException w:name=&quot;Mention&quot; w:semiHidden=&quot;1&quot; w:uiPriority=&quot;99&quot; w:unhideWhenUsed=&quot;1&quot; /&gt;&lt;w:lsdException w:name=&quot;Smart Hyperlink&quot; w:semiHidden=&quot;1&quot; w:uiPriority=&quot;99&quot; w:unhideWhenUsed=&quot;1&quot; /&gt;&lt;w:lsdException w:name=&quot;Hashtag&quot; w:semiHidden=&quot;1&quot; w:uiPriority=&quot;99&quot; w:unhideWhenUsed=&quot;1&quot; /&gt;&lt;/w:latentStyles&gt;&lt;w:style w:type=&quot;paragraph&quot; w:default=&quot;1&quot; w:styleId=&quot;Normal&quot;&gt;&lt;w:name w:val=&quot;Normal&quot; /&gt;&lt;w:aliases w:val=&quot;VBS-Normal&quot; /&gt;&lt;w:qFormat /&gt;&lt;w:rsid w:val=&quot;000353FB&quot; /&gt;&lt;w:rPr&gt;&lt;w:rFonts w:eastAsia=&quot;Calibri&quot; /&gt;&lt;w:lang w:eastAsia=&quot;en-US&quot; /&gt;&lt;/w:rPr&gt;&lt;/w:style&gt;&lt;w:style w:type=&quot;paragraph&quot; w:styleId=&quot;Heading1&quot;&gt;&lt;w:name w:val=&quot;heading 1&quot; /&gt;&lt;w:aliases w:val=&quot;VBS-Hauptitel&quot; /&gt;&lt;w:basedOn w:val=&quot;Normal&quot; /&gt;&lt;w:next w:val=&quot;Normal&quot; /&gt;&lt;w:link w:val=&quot;Heading1Char&quot; /&gt;&lt;w:qFormat /&gt;&lt;w:rsid w:val=&quot;000353FB&quot; /&gt;&lt;w:pPr&gt;&lt;w:keepNext /&gt;&lt;w:keepLines /&gt;&lt;w:numPr&gt;&lt;w:numId w:val=&quot;31&quot; /&gt;&lt;/w:numPr&gt;&lt;w:tabs&gt;&lt;w:tab w:val=&quot;clear&quot; w:pos=&quot;432&quot; /&gt;&lt;w:tab w:val=&quot;left&quot; w:pos=&quot;992&quot; /&gt;&lt;/w:tabs&gt;&lt;w:ind w:left=&quot;992&quot; w:hanging=&quot;992&quot; /&gt;&lt;w:outlineLvl w:val=&quot;0&quot; /&gt;&lt;/w:pPr&gt;&lt;w:rPr&gt;&lt;w:rFonts w:eastAsia=&quot;Times New Roman&quot; w:cs=&quot;Arial&quot; /&gt;&lt;w:b /&gt;&lt;w:bCs /&gt;&lt;w:szCs w:val=&quot;24&quot; /&gt;&lt;w:lang w:eastAsia=&quot;de-DE&quot; /&gt;&lt;/w:rPr&gt;&lt;/w:style&gt;&lt;w:style w:type=&quot;paragraph&quot; w:styleId=&quot;Heading2&quot;&gt;&lt;w:name w:val=&quot;heading 2&quot; /&gt;&lt;w:aliases w:val=&quot;VBS-Titel&quot; /&gt;&lt;w:basedOn w:val=&quot;Normal&quot; /&gt;&lt;w:next w:val=&quot;Normal&quot; /&gt;&lt;w:link w:val=&quot;Heading2Char&quot; /&gt;&lt;w:qFormat /&gt;&lt;w:rsid w:val=&quot;000353FB&quot; /&gt;&lt;w:pPr&gt;&lt;w:keepNext /&gt;&lt;w:keepLines /&gt;&lt;w:numPr&gt;&lt;w:ilvl w:val=&quot;1&quot; /&gt;&lt;w:numId w:val=&quot;31&quot; /&gt;&lt;/w:numPr&gt;&lt;w:tabs&gt;&lt;w:tab w:val=&quot;clear&quot; w:pos=&quot;576&quot; /&gt;&lt;w:tab w:val=&quot;left&quot; w:pos=&quot;992&quot; /&gt;&lt;/w:tabs&gt;&lt;w:ind w:left=&quot;992&quot; w:hanging=&quot;992&quot; /&gt;&lt;w:outlineLvl w:val=&quot;1&quot; /&gt;&lt;/w:pPr&gt;&lt;w:rPr&gt;&lt;w:rFonts w:eastAsia=&quot;Times New Roman&quot; /&gt;&lt;w:b /&gt;&lt;w:bCs /&gt;&lt;w:szCs w:val=&quot;24&quot; /&gt;&lt;w:lang w:eastAsia=&quot;de-DE&quot; /&gt;&lt;/w:rPr&gt;&lt;/w:style&gt;&lt;w:style w:type=&quot;paragraph&quot; w:styleId=&quot;Heading3&quot;&gt;&lt;w:name w:val=&quot;heading 3&quot; /&gt;&lt;w:aliases w:val=&quot;VBS-Untertitel&quot; /&gt;&lt;w:basedOn w:val=&quot;Normal&quot; /&gt;&lt;w:next w:val=&quot;Normal&quot; /&gt;&lt;w:link w:val=&quot;Heading3Char&quot; /&gt;&lt;w:qFormat /&gt;&lt;w:rsid w:val=&quot;000353FB&quot; /&gt;&lt;w:pPr&gt;&lt;w:keepNext /&gt;&lt;w:keepLines /&gt;&lt;w:numPr&gt;&lt;w:ilvl w:val=&quot;2&quot; /&gt;&lt;w:numId w:val=&quot;31&quot; /&gt;&lt;/w:numPr&gt;&lt;w:tabs&gt;&lt;w:tab w:val=&quot;clear&quot; w:pos=&quot;720&quot; /&gt;&lt;w:tab w:val=&quot;left&quot; w:pos=&quot;992&quot; /&gt;&lt;/w:tabs&gt;&lt;w:ind w:left=&quot;992&quot; w:hanging=&quot;992&quot; /&gt;&lt;w:outlineLvl w:val=&quot;2&quot; /&gt;&lt;/w:pPr&gt;&lt;w:rPr&gt;&lt;w:rFonts w:eastAsia=&quot;Times New Roman&quot; w:cs=&quot;Arial&quot; /&gt;&lt;w:b /&gt;&lt;w:bCs /&gt;&lt;w:szCs w:val=&quot;24&quot; /&gt;&lt;w:lang w:eastAsia=&quot;de-DE&quot; /&gt;&lt;/w:rPr&gt;&lt;/w:style&gt;&lt;w:style w:type=&quot;character&quot; w:default=&quot;1&quot; w:styleId=&quot;DefaultParagraphFont&quot;&gt;&lt;w:name w:val=&quot;Default Paragraph Font&quot; /&gt;&lt;w:uiPriority w:val=&quot;1&quot; /&gt;&lt;w:semiHidden /&gt;&lt;w:unhideWhenUsed /&gt;&lt;/w:style&gt;&lt;w:style w:type=&quot;table&quot; w:default=&quot;1&quot; w:styleId=&quot;TableNormal&quot;&gt;&lt;w:name w:val=&quot;Normal Table&quot; /&gt;&lt;w:uiPriority w:val=&quot;99&quot; /&gt;&lt;w:semiHidden /&gt;&lt;w:unhideWhenUsed /&gt;&lt;w:tblPr&gt;&lt;w:tblInd w:w=&quot;0&quot; w:type=&quot;dxa&quot; /&gt;&lt;w:tblCellMar&gt;&lt;w:top w:w=&quot;0&quot; w:type=&quot;dxa&quot; /&gt;&lt;w:left w:w=&quot;108&quot; w:type=&quot;dxa&quot; /&gt;&lt;w:bottom w:w=&quot;0&quot; w:type=&quot;dxa&quot; /&gt;&lt;w:right w:w=&quot;108&quot; w:type=&quot;dxa&quot; /&gt;&lt;/w:tblCellMar&gt;&lt;/w:tblPr&gt;&lt;/w:style&gt;&lt;w:style w:type=&quot;numbering&quot; w:default=&quot;1&quot; w:styleId=&quot;NoList&quot;&gt;&lt;w:name w:val=&quot;No List&quot; /&gt;&lt;w:uiPriority w:val=&quot;99&quot; /&gt;&lt;w:semiHidden /&gt;&lt;w:unhideWhenUsed /&gt;&lt;/w:style&gt;&lt;w:style w:type=&quot;paragraph&quot; w:styleId=&quot;Header&quot;&gt;&lt;w:name w:val=&quot;header&quot; /&gt;&lt;w:basedOn w:val=&quot;Normal&quot; /&gt;&lt;w:semiHidden /&gt;&lt;w:rsid w:val=&quot;00304001&quot; /&gt;&lt;w:pPr&gt;&lt;w:suppressAutoHyphens /&gt;&lt;w:spacing w:line=&quot;200&quot; w:lineRule=&quot;exact&quot; /&gt;&lt;/w:pPr&gt;&lt;w:rPr&gt;&lt;w:noProof /&gt;&lt;w:sz w:val=&quot;15&quot; /&gt;&lt;/w:rPr&gt;&lt;/w:style&gt;&lt;w:style w:type=&quot;paragraph&quot; w:styleId=&quot;Footer&quot;&gt;&lt;w:name w:val=&quot;footer&quot; /&gt;&lt;w:basedOn w:val=&quot;Normal&quot; /&gt;&lt;w:semiHidden /&gt;&lt;w:rsid w:val=&quot;00C83794&quot; /&gt;&lt;w:pPr&gt;&lt;w:suppressAutoHyphens /&gt;&lt;w:spacing w:line=&quot;200&quot; w:lineRule=&quot;atLeast&quot; /&gt;&lt;/w:pPr&gt;&lt;w:rPr&gt;&lt;w:noProof /&gt;&lt;w:sz w:val=&quot;15&quot; /&gt;&lt;w:szCs w:val=&quot;15&quot; /&gt;&lt;/w:rPr&gt;&lt;/w:style&gt;&lt;w:style w:type=&quot;paragraph&quot; w:customStyle=&quot;1&quot; w:styleId=&quot;KopfFett&quot;&gt;&lt;w:name w:val=&quot;KopfFett&quot; /&gt;&lt;w:basedOn w:val=&quot;Header&quot; /&gt;&lt;w:next w:val=&quot;Header&quot; /&gt;&lt;w:semiHidden /&gt;&lt;w:rsid w:val=&quot;008D3666&quot; /&gt;&lt;w:rPr&gt;&lt;w:b /&gt;&lt;/w:rPr&gt;&lt;/w:style&gt;&lt;w:style w:type=&quot;paragraph&quot; w:customStyle=&quot;1&quot; w:styleId=&quot;KopfDept&quot;&gt;&lt;w:name w:val=&quot;KopfDept&quot; /&gt;&lt;w:basedOn w:val=&quot;Header&quot; /&gt;&lt;w:next w:val=&quot;KopfFett&quot; /&gt;&lt;w:semiHidden /&gt;&lt;w:rsid w:val=&quot;008D3666&quot; /&gt;&lt;w:pPr&gt;&lt;w:spacing w:after=&quot;100&quot; /&gt;&lt;w:contextualSpacing /&gt;&lt;/w:pPr&gt;&lt;/w:style&gt;&lt;w:style w:type=&quot;paragraph&quot; w:customStyle=&quot;1&quot; w:styleId=&quot;Logo&quot;&gt;&lt;w:name w:val=&quot;Logo&quot; /&gt;&lt;w:semiHidden /&gt;&lt;w:rsid w:val=&quot;009E0092&quot; /&gt;&lt;w:rPr&gt;&lt;w:noProof /&gt;&lt;w:sz w:val=&quot;15&quot; /&gt;&lt;/w:rPr&gt;&lt;/w:style&gt;&lt;w:style w:type=&quot;paragraph&quot; w:customStyle=&quot;1&quot; w:styleId=&quot;Ref&quot;&gt;&lt;w:name w:val=&quot;Ref&quot; /&gt;&lt;w:basedOn w:val=&quot;Normal&quot; /&gt;&lt;w:next w:val=&quot;Normal&quot; /&gt;&lt;w:semiHidden /&gt;&lt;w:rsid w:val=&quot;00A75D30&quot; /&gt;&lt;w:pPr&gt;&lt;w:spacing w:line=&quot;240&quot; w:lineRule=&quot;atLeast&quot; /&gt;&lt;/w:pPr&gt;&lt;w:rPr&gt;&lt;w:sz w:val=&quot;15&quot; /&gt;&lt;/w:rPr&gt;&lt;/w:style&gt;&lt;w:style w:type=&quot;paragraph&quot; w:customStyle=&quot;1&quot; w:styleId=&quot;Form&quot;&gt;&lt;w:name w:val=&quot;Form&quot; /&gt;&lt;w:basedOn w:val=&quot;Normal&quot; /&gt;&lt;w:semiHidden /&gt;&lt;w:rsid w:val=&quot;006D0E03&quot; /&gt;&lt;w:rPr&gt;&lt;w:sz w:val=&quot;15&quot; /&gt;&lt;/w:rPr&gt;&lt;/w:style&gt;&lt;w:style w:type=&quot;paragraph&quot; w:styleId=&quot;Title&quot;&gt;&lt;w:name w:val=&quot;Title&quot; /&gt;&lt;w:basedOn w:val=&quot;Normal&quot; /&gt;&lt;w:next w:val=&quot;Normal&quot; /&gt;&lt;w:semiHidden /&gt;&lt;w:qFormat /&gt;&lt;w:rsid w:val=&quot;00FB6021&quot; /&gt;&lt;w:pPr&gt;&lt;w:spacing w:line=&quot;480&quot; w:lineRule=&quot;exact&quot; /&gt;&lt;w:outlineLvl w:val=&quot;0&quot; /&gt;&lt;/w:pPr&gt;&lt;w:rPr&gt;&lt;w:rFonts w:cs=&quot;Arial&quot; /&gt;&lt;w:b /&gt;&lt;w:bCs /&gt;&lt;w:kern w:val=&quot;28&quot; /&gt;&lt;w:sz w:val=&quot;42&quot; /&gt;&lt;w:szCs w:val=&quot;32&quot; /&gt;&lt;/w:rPr&gt;&lt;/w:style&gt;&lt;w:style w:type=&quot;paragraph&quot; w:customStyle=&quot;1&quot; w:styleId=&quot;Pfad&quot;&gt;&lt;w:name w:val=&quot;Pfad&quot; /&gt;&lt;w:next w:val=&quot;Footer&quot; /&gt;&lt;w:semiHidden /&gt;&lt;w:rsid w:val=&quot;005377E4&quot; /&gt;&lt;w:pPr&gt;&lt;w:spacing w:line=&quot;160&quot; w:lineRule=&quot;exact&quot; /&gt;&lt;/w:pPr&gt;&lt;w:rPr&gt;&lt;w:noProof /&gt;&lt;w:sz w:val=&quot;12&quot; /&gt;&lt;w:szCs w:val=&quot;12&quot; /&gt;&lt;/w:rPr&gt;&lt;/w:style&gt;&lt;w:style w:type=&quot;paragraph&quot; w:customStyle=&quot;1&quot; w:styleId=&quot;Linie1&quot;&gt;&lt;w:name w:val=&quot;Linie1&quot; /&gt;&lt;w:basedOn w:val=&quot;Normal&quot; /&gt;&lt;w:next w:val=&quot;Normal&quot; /&gt;&lt;w:semiHidden /&gt;&lt;w:rsid w:val=&quot;00300FAC&quot; /&gt;&lt;w:pPr&gt;&lt;w:pBdr&gt;&lt;w:top w:val=&quot;single&quot; w:sz=&quot;2&quot; w:space=&quot;1&quot; w:color=&quot;auto&quot; /&gt;&lt;/w:pBdr&gt;&lt;w:spacing w:before=&quot;270&quot; w:line=&quot;160&quot; w:lineRule=&quot;exact&quot; /&gt;&lt;w:ind w:left=&quot;28&quot; w:right=&quot;28&quot; /&gt;&lt;/w:pPr&gt;&lt;/w:style&gt;&lt;w:style w:type=&quot;paragraph&quot; w:customStyle=&quot;1&quot; w:styleId=&quot;Seite&quot;&gt;&lt;w:name w:val=&quot;Seite&quot; /&gt;&lt;w:basedOn w:val=&quot;Normal&quot; /&gt;&lt;w:semiHidden /&gt;&lt;w:rsid w:val=&quot;00304001&quot; /&gt;&lt;w:pPr&gt;&lt;w:suppressAutoHyphens /&gt;&lt;w:spacing w:line=&quot;200&quot; w:lineRule=&quot;exact&quot; /&gt;&lt;w:jc w:val=&quot;right&quot; /&gt;&lt;/w:pPr&gt;&lt;w:rPr&gt;&lt;w:sz w:val=&quot;14&quot; /&gt;&lt;w:szCs w:val=&quot;14&quot; /&gt;&lt;/w:rPr&gt;&lt;/w:style&gt;&lt;w:style w:type=&quot;character&quot; w:styleId=&quot;Emphasis&quot;&gt;&lt;w:name w:val=&quot;Emphasis&quot; /&gt;&lt;w:basedOn w:val=&quot;DefaultParagraphFont&quot; /&gt;&lt;w:semiHidden /&gt;&lt;w:qFormat /&gt;&lt;w:rsid w:val=&quot;00144686&quot; /&gt;&lt;w:rPr&gt;&lt;w:i /&gt;&lt;w:iCs /&gt;&lt;/w:rPr&gt;&lt;/w:style&gt;&lt;w:style w:type=&quot;paragraph&quot; w:customStyle=&quot;1&quot; w:styleId=&quot;Linie2&quot;&gt;&lt;w:name w:val=&quot;Linie2&quot; /&gt;&lt;w:basedOn w:val=&quot;Normal&quot; /&gt;&lt;w:next w:val=&quot;Normal&quot; /&gt;&lt;w:semiHidden /&gt;&lt;w:rsid w:val=&quot;00A75D30&quot; /&gt;&lt;w:pPr&gt;&lt;w:pBdr&gt;&lt;w:bottom w:val=&quot;single&quot; w:sz=&quot;2&quot; w:space=&quot;1&quot; w:color=&quot;auto&quot; /&gt;&lt;/w:pBdr&gt;&lt;w:spacing w:before=&quot;90&quot; w:after=&quot;340&quot; /&gt;&lt;/w:pPr&gt;&lt;/w:style&gt;&lt;w:style w:type=&quot;paragraph&quot; w:styleId=&quot;BalloonText&quot;&gt;&lt;w:name w:val=&quot;Balloon Text&quot; /&gt;&lt;w:basedOn w:val=&quot;Normal&quot; /&gt;&lt;w:semiHidden /&gt;&lt;w:rsid w:val=&quot;00785B9D&quot; /&gt;&lt;w:rPr&gt;&lt;w:rFonts w:ascii=&quot;Tahoma&quot; w:hAnsi=&quot;Tahoma&quot; w:cs=&quot;Tahoma&quot; /&gt;&lt;w:sz w:val=&quot;16&quot; /&gt;&lt;w:szCs w:val=&quot;16&quot; /&gt;&lt;/w:rPr&gt;&lt;/w:style&gt;&lt;w:style w:type=&quot;paragraph&quot; w:customStyle=&quot;1&quot; w:styleId=&quot;Platzhalter&quot;&gt;&lt;w:name w:val=&quot;Platzhalter&quot; /&gt;&lt;w:basedOn w:val=&quot;Normal&quot; /&gt;&lt;w:semiHidden /&gt;&lt;w:rsid w:val=&quot;00E21A96&quot; /&gt;&lt;w:rPr&gt;&lt;w:sz w:val=&quot;2&quot; /&gt;&lt;w:szCs w:val=&quot;2&quot; /&gt;&lt;/w:rPr&gt;&lt;/w:style&gt;&lt;w:style w:type=&quot;paragraph&quot; w:customStyle=&quot;1&quot; w:styleId=&quot;FuzeilePlatzhalter&quot;&gt;&lt;w:name w:val=&quot;FußzeilePlatzhalter&quot; /&gt;&lt;w:basedOn w:val=&quot;Seite&quot; /&gt;&lt;w:semiHidden /&gt;&lt;w:rsid w:val=&quot;00715E08&quot; /&gt;&lt;w:pPr&gt;&lt;w:jc w:val=&quot;left&quot; /&gt;&lt;/w:pPr&gt;&lt;/w:style&gt;&lt;w:style w:type=&quot;paragraph&quot; w:customStyle=&quot;1&quot; w:styleId=&quot;Klassifizierung&quot;&gt;&lt;w:name w:val=&quot;Klassifizierung&quot; /&gt;&lt;w:basedOn w:val=&quot;Normal&quot; /&gt;&lt;w:semiHidden /&gt;&lt;w:qFormat /&gt;&lt;w:rsid w:val=&quot;00BF2B3C&quot; /&gt;&lt;w:pPr&gt;&lt;w:jc w:val=&quot;right&quot; /&gt;&lt;/w:pPr&gt;&lt;w:rPr&gt;&lt;w:b /&gt;&lt;/w:rPr&gt;&lt;/w:style&gt;&lt;w:style w:type=&quot;paragraph&quot; w:customStyle=&quot;1&quot; w:styleId=&quot;VermerkeBetreff&quot;&gt;&lt;w:name w:val=&quot;Vermerke_Betreff&quot; /&gt;&lt;w:basedOn w:val=&quot;Normal&quot; /&gt;&lt;w:semiHidden /&gt;&lt;w:qFormat /&gt;&lt;w:rsid w:val=&quot;00BF2B3C&quot; /&gt;&lt;w:rPr&gt;&lt;w:b /&gt;&lt;/w:rPr&gt;&lt;/w:style&gt;&lt;w:style w:type=&quot;table&quot; w:styleId=&quot;TableGrid&quot;&gt;&lt;w:name w:val=&quot;Table Grid&quot; /&gt;&lt;w:basedOn w:val=&quot;TableNormal&quot; /&gt;&lt;w:rsid w:val=&quot;00856F3F&quot; /&gt;&lt;w:tblPr&gt;&lt;w:tblInd w:w=&quot;-108&quot; w:type=&quot;dxa&quot; /&gt;&lt;w:tblBorders&gt;&lt;w:top w:val=&quot;single&quot; w:sz=&quot;4&quot; w:space=&quot;0&quot; w:color=&quot;000000&quot; w:themeColor=&quot;text1&quot; /&gt;&lt;w:left w:val=&quot;single&quot; w:sz=&quot;4&quot; w:space=&quot;0&quot; w:color=&quot;000000&quot; w:themeColor=&quot;text1&quot; /&gt;&lt;w:bottom w:val=&quot;single&quot; w:sz=&quot;4&quot; w:space=&quot;0&quot; w:color=&quot;000000&quot; w:themeColor=&quot;text1&quot; /&gt;&lt;w:right w:val=&quot;single&quot; w:sz=&quot;4&quot; w:space=&quot;0&quot; w:color=&quot;000000&quot; w:themeColor=&quot;text1&quot; /&gt;&lt;w:insideH w:val=&quot;single&quot; w:sz=&quot;4&quot; w:space=&quot;0&quot; w:color=&quot;000000&quot; w:themeColor=&quot;text1&quot; /&gt;&lt;w:insideV w:val=&quot;single&quot; w:sz=&quot;4&quot; w:space=&quot;0&quot; w:color=&quot;000000&quot; w:themeColor=&quot;text1&quot; /&gt;&lt;/w:tblBorders&gt;&lt;/w:tblPr&gt;&lt;/w:style&gt;&lt;w:style w:type=&quot;paragraph&quot; w:customStyle=&quot;1&quot; w:styleId=&quot;MapperEnd&quot;&gt;&lt;w:name w:val=&quot;MapperEnd&quot; /&gt;&lt;w:basedOn w:val=&quot;Footer&quot; /&gt;&lt;w:semiHidden /&gt;&lt;w:qFormat /&gt;&lt;w:rsid w:val=&quot;00C83794&quot; /&gt;&lt;w:pPr&gt;&lt;w:spacing w:line=&quot;240&quot; w:lineRule=&quot;auto&quot; /&gt;&lt;/w:pPr&gt;&lt;w:rPr&gt;&lt;w:sz w:val=&quot;2&quot; /&gt;&lt;/w:rPr&gt;&lt;/w:style&gt;&lt;w:style w:type=&quot;character&quot; w:styleId=&quot;PlaceholderText&quot;&gt;&lt;w:name w:val=&quot;Placeholder Text&quot; /&gt;&lt;w:basedOn w:val=&quot;DefaultParagraphFont&quot; /&gt;&lt;w:uiPriority w:val=&quot;99&quot; /&gt;&lt;w:semiHidden /&gt;&lt;w:rsid w:val=&quot;00531BA6&quot; /&gt;&lt;w:rPr&gt;&lt;w:color w:val=&quot;808080&quot; /&gt;&lt;/w:rPr&gt;&lt;/w:style&gt;&lt;w:style w:type=&quot;character&quot; w:customStyle=&quot;1&quot; w:styleId=&quot;Heading1Char&quot;&gt;&lt;w:name w:val=&quot;Heading 1 Char&quot; /&gt;&lt;w:aliases w:val=&quot;VBS-Hauptitel Char&quot; /&gt;&lt;w:basedOn w:val=&quot;DefaultParagraphFont&quot; /&gt;&lt;w:link w:val=&quot;Heading1&quot; /&gt;&lt;w:rsid w:val=&quot;000353FB&quot; /&gt;&lt;w:rPr&gt;&lt;w:rFonts w:cs=&quot;Arial&quot; /&gt;&lt;w:b /&gt;&lt;w:bCs /&gt;&lt;w:szCs w:val=&quot;24&quot; /&gt;&lt;w:lang w:eastAsia=&quot;de-DE&quot; /&gt;&lt;/w:rPr&gt;&lt;/w:style&gt;&lt;w:style w:type=&quot;character&quot; w:customStyle=&quot;1&quot; w:styleId=&quot;Heading2Char&quot;&gt;&lt;w:name w:val=&quot;Heading 2 Char&quot; /&gt;&lt;w:aliases w:val=&quot;VBS-Titel Char&quot; /&gt;&lt;w:basedOn w:val=&quot;DefaultParagraphFont&quot; /&gt;&lt;w:link w:val=&quot;Heading2&quot; /&gt;&lt;w:rsid w:val=&quot;000353FB&quot; /&gt;&lt;w:rPr&gt;&lt;w:b /&gt;&lt;w:bCs /&gt;&lt;w:szCs w:val=&quot;24&quot; /&gt;&lt;w:lang w:eastAsia=&quot;de-DE&quot; /&gt;&lt;/w:rPr&gt;&lt;/w:style&gt;&lt;w:style w:type=&quot;character&quot; w:customStyle=&quot;1&quot; w:styleId=&quot;Heading3Char&quot;&gt;&lt;w:name w:val=&quot;Heading 3 Char&quot; /&gt;&lt;w:aliases w:val=&quot;VBS-Untertitel Char&quot; /&gt;&lt;w:basedOn w:val=&quot;DefaultParagraphFont&quot; /&gt;&lt;w:link w:val=&quot;Heading3&quot; /&gt;&lt;w:rsid w:val=&quot;000353FB&quot; /&gt;&lt;w:rPr&gt;&lt;w:rFonts w:cs=&quot;Arial&quot; /&gt;&lt;w:b /&gt;&lt;w:bCs /&gt;&lt;w:szCs w:val=&quot;24&quot; /&gt;&lt;w:lang w:eastAsia=&quot;de-DE&quot; /&gt;&lt;/w:rPr&gt;&lt;/w:style&gt;&lt;w:style w:type=&quot;paragraph&quot; w:customStyle=&quot;1&quot; w:styleId=&quot;VBS-Tabellen&quot;&gt;&lt;w:name w:val=&quot;VBS-Tabellen&quot; /&gt;&lt;w:basedOn w:val=&quot;Normal&quot; /&gt;&lt;w:qFormat /&gt;&lt;w:rsid w:val=&quot;000353FB&quot; /&gt;&lt;w:pPr&gt;&lt;w:spacing w:before=&quot;40&quot; w:after=&quot;40&quot; /&gt;&lt;w:contextualSpacing /&gt;&lt;/w:pPr&gt;&lt;/w:style&gt;&lt;w:style w:type=&quot;paragraph&quot; w:customStyle=&quot;1&quot; w:styleId=&quot;VBS-Eingerckt&quot;&gt;&lt;w:name w:val=&quot;VBS-Eingerückt&quot; /&gt;&lt;w:basedOn w:val=&quot;Normal&quot; /&gt;&lt;w:qFormat /&gt;&lt;w:rsid w:val=&quot;000353FB&quot; /&gt;&lt;w:pPr&gt;&lt;w:ind w:left=&quot;992&quot; /&gt;&lt;/w:pPr&gt;&lt;w:rPr&gt;&lt;w:lang w:eastAsia=&quot;de-DE&quot; /&gt;&lt;/w:rPr&gt;&lt;/w:style&gt;&lt;w:style w:type=&quot;paragraph&quot; w:customStyle=&quot;1&quot; w:styleId=&quot;VBS-EingercktBullet1&quot;&gt;&lt;w:name w:val=&quot;VBS-EingerücktBullet1&quot; /&gt;&lt;w:basedOn w:val=&quot;VBS-Eingerckt&quot; /&gt;&lt;w:qFormat /&gt;&lt;w:rsid w:val=&quot;000353FB&quot; /&gt;&lt;w:pPr&gt;&lt;w:numPr&gt;&lt;w:numId w:val=&quot;32&quot; /&gt;&lt;/w:numPr&gt;&lt;w:ind w:left=&quot;1276&quot; w:hanging=&quot;284&quot; /&gt;&lt;/w:pPr&gt;&lt;/w:style&gt;&lt;w:style w:type=&quot;paragraph&quot; w:customStyle=&quot;1&quot; w:styleId=&quot;VBS-EingercktBullet2&quot;&gt;&lt;w:name w:val=&quot;VBS-EingerücktBullet2&quot; /&gt;&lt;w:basedOn w:val=&quot;VBS-Eingerckt&quot; /&gt;&lt;w:qFormat /&gt;&lt;w:rsid w:val=&quot;000353FB&quot; /&gt;&lt;w:pPr&gt;&lt;w:numPr&gt;&lt;w:numId w:val=&quot;33&quot; /&gt;&lt;/w:numPr&gt;&lt;w:ind w:left=&quot;1276&quot; w:hanging=&quot;284&quot; /&gt;&lt;/w:pPr&gt;&lt;/w:style&gt;&lt;w:style w:type=&quot;paragraph&quot; w:customStyle=&quot;1&quot; w:styleId=&quot;VBS-EingercktBullet3&quot;&gt;&lt;w:name w:val=&quot;VBS-EingerücktBullet3&quot; /&gt;&lt;w:basedOn w:val=&quot;VBS-Eingerckt&quot; /&gt;&lt;w:qFormat /&gt;&lt;w:rsid w:val=&quot;00353095&quot; /&gt;&lt;w:pPr&gt;&lt;w:numPr&gt;&lt;w:numId w:val=&quot;34&quot; /&gt;&lt;/w:numPr&gt;&lt;w:ind w:left=&quot;1276&quot; w:hanging=&quot;284&quot; /&gt;&lt;/w:pPr&gt;&lt;/w:style&gt;&lt;w:style w:type=&quot;paragraph&quot; w:customStyle=&quot;1&quot; w:styleId=&quot;VBS-EingercktBullet4&quot;&gt;&lt;w:name w:val=&quot;VBS-EingerücktBullet4&quot; /&gt;&lt;w:basedOn w:val=&quot;VBS-Eingerckt&quot; /&gt;&lt;w:qFormat /&gt;&lt;w:rsid w:val=&quot;000353FB&quot; /&gt;&lt;w:pPr&gt;&lt;w:numPr&gt;&lt;w:numId w:val=&quot;35&quot; /&gt;&lt;/w:numPr&gt;&lt;w:ind w:left=&quot;1276&quot; w:hanging=&quot;284&quot; /&gt;&lt;/w:pPr&gt;&lt;/w:style&gt;&lt;w:style w:type=&quot;paragraph&quot; w:customStyle=&quot;1&quot; w:styleId=&quot;VBS-TabelleBullet1&quot;&gt;&lt;w:name w:val=&quot;VBS-TabelleBullet1&quot; /&gt;&lt;w:basedOn w:val=&quot;Normal&quot; /&gt;&lt;w:qFormat /&gt;&lt;w:rsid w:val=&quot;000353FB&quot; /&gt;&lt;w:pPr&gt;&lt;w:numPr&gt;&lt;w:numId w:val=&quot;36&quot; /&gt;&lt;/w:numPr&gt;&lt;w:spacing w:before=&quot;40&quot; w:after=&quot;40&quot; /&gt;&lt;w:ind w:left=&quot;284&quot; w:hanging=&quot;284&quot; /&gt;&lt;w:contextualSpacing /&gt;&lt;/w:pPr&gt;&lt;w:rPr&gt;&lt;w:lang w:eastAsia=&quot;de-DE&quot; /&gt;&lt;/w:rPr&gt;&lt;/w:style&gt;&lt;w:style w:type=&quot;paragraph&quot; w:customStyle=&quot;1&quot; w:styleId=&quot;VBS-TabelleBullet2&quot;&gt;&lt;w:name w:val=&quot;VBS-TabelleBullet2&quot; /&gt;&lt;w:basedOn w:val=&quot;VBS-EingercktBullet2&quot; /&gt;&lt;w:qFormat /&gt;&lt;w:rsid w:val=&quot;000353FB&quot; /&gt;&lt;w:pPr&gt;&lt;w:numPr&gt;&lt;w:numId w:val=&quot;37&quot; /&gt;&lt;/w:numPr&gt;&lt;w:spacing w:before=&quot;40&quot; w:after=&quot;40&quot; /&gt;&lt;w:ind w:left=&quot;284&quot; w:hanging=&quot;284&quot; /&gt;&lt;w:contextualSpacing /&gt;&lt;/w:pPr&gt;&lt;/w:style&gt;&lt;w:style w:type=&quot;paragraph&quot; w:customStyle=&quot;1&quot; w:styleId=&quot;VBS-TabelleBullet3&quot;&gt;&lt;w:name w:val=&quot;VBS-TabelleBullet3&quot; /&gt;&lt;w:basedOn w:val=&quot;VBS-EingercktBullet3&quot; /&gt;&lt;w:qFormat /&gt;&lt;w:rsid w:val=&quot;000353FB&quot; /&gt;&lt;w:pPr&gt;&lt;w:numPr&gt;&lt;w:numId w:val=&quot;38&quot; /&gt;&lt;/w:numPr&gt;&lt;w:spacing w:before=&quot;40&quot; w:after=&quot;40&quot; /&gt;&lt;w:ind w:left=&quot;284&quot; w:hanging=&quot;284&quot; /&gt;&lt;w:contextualSpacing /&gt;&lt;/w:pPr&gt;&lt;/w:style&gt;&lt;w:style w:type=&quot;paragraph&quot; w:customStyle=&quot;1&quot; w:styleId=&quot;VBS-TabelleBullet4&quot;&gt;&lt;w:name w:val=&quot;VBS-TabelleBullet4&quot; /&gt;&lt;w:basedOn w:val=&quot;VBS-EingercktBullet4&quot; /&gt;&lt;w:qFormat /&gt;&lt;w:rsid w:val=&quot;000353FB&quot; /&gt;&lt;w:pPr&gt;&lt;w:numPr&gt;&lt;w:numId w:val=&quot;39&quot; /&gt;&lt;/w:numPr&gt;&lt;w:spacing w:before=&quot;40&quot; w:after=&quot;40&quot; /&gt;&lt;w:ind w:left=&quot;284&quot; w:hanging=&quot;284&quot; /&gt;&lt;w:contextualSpacing /&gt;&lt;/w:pPr&gt;&lt;/w:style&gt;&lt;w:style w:type=&quot;paragraph&quot; w:styleId=&quot;FootnoteText&quot;&gt;&lt;w:name w:val=&quot;footnote text&quot; /&gt;&lt;w:basedOn w:val=&quot;Normal&quot; /&gt;&lt;w:link w:val=&quot;FootnoteTextChar&quot; /&gt;&lt;w:semiHidden /&gt;&lt;w:rsid w:val=&quot;007F0D91&quot; /&gt;&lt;w:rPr&gt;&lt;w:sz w:val=&quot;20&quot; /&gt;&lt;w:szCs w:val=&quot;20&quot; /&gt;&lt;/w:rPr&gt;&lt;/w:style&gt;&lt;w:style w:type=&quot;character&quot; w:customStyle=&quot;1&quot; w:styleId=&quot;FootnoteTextChar&quot;&gt;&lt;w:name w:val=&quot;Footnote Text Char&quot; /&gt;&lt;w:basedOn w:val=&quot;DefaultParagraphFont&quot; /&gt;&lt;w:link w:val=&quot;FootnoteText&quot; /&gt;&lt;w:semiHidden /&gt;&lt;w:rsid w:val=&quot;007F0D91&quot; /&gt;&lt;w:rPr&gt;&lt;w:rFonts w:eastAsia=&quot;Calibri&quot; /&gt;&lt;w:sz w:val=&quot;20&quot; /&gt;&lt;w:szCs w:val=&quot;20&quot; /&gt;&lt;w:lang w:eastAsia=&quot;en-US&quot; /&gt;&lt;/w:rPr&gt;&lt;/w:style&gt;&lt;/w:styles&gt;&lt;/pkg:xmlData&gt;&lt;/"/>
    <w:docVar w:name="de-CH3_LanguageVersion" w:val="pkg:part&gt;&lt;pkg:part pkg:name=&quot;/word/numbering.xml&quot; pkg:contentType=&quot;application/vnd.openxmlformats-officedocument.wordprocessingml.numbering+xml&quot;&gt;&lt;pkg:xmlData&gt;&lt;w:numbering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abstractNum w:abstractNumId=&quot;0&quot; w15:restartNumberingAfterBreak=&quot;0&quot;&gt;&lt;w:nsid w:val=&quot;FFFFFF7C&quot; /&gt;&lt;w:multiLevelType w:val=&quot;singleLevel&quot; /&gt;&lt;w:tmpl w:val=&quot;06427B4C&quot; /&gt;&lt;w:lvl w:ilvl=&quot;0&quot;&gt;&lt;w:start w:val=&quot;1&quot; /&gt;&lt;w:numFmt w:val=&quot;decimal&quot; /&gt;&lt;w:lvlText w:val=&quot;%1.&quot; /&gt;&lt;w:lvlJc w:val=&quot;left&quot; /&gt;&lt;w:pPr&gt;&lt;w:tabs&gt;&lt;w:tab w:val=&quot;num&quot; w:pos=&quot;1492&quot; /&gt;&lt;/w:tabs&gt;&lt;w:ind w:left=&quot;1492&quot; w:hanging=&quot;360&quot; /&gt;&lt;/w:pPr&gt;&lt;/w:lvl&gt;&lt;/w:abstractNum&gt;&lt;w:abstractNum w:abstractNumId=&quot;1&quot; w15:restartNumberingAfterBreak=&quot;0&quot;&gt;&lt;w:nsid w:val=&quot;FFFFFF7D&quot; /&gt;&lt;w:multiLevelType w:val=&quot;singleLevel&quot; /&gt;&lt;w:tmpl w:val=&quot;1DEAF03E&quot; /&gt;&lt;w:lvl w:ilvl=&quot;0&quot;&gt;&lt;w:start w:val=&quot;1&quot; /&gt;&lt;w:numFmt w:val=&quot;decimal&quot; /&gt;&lt;w:lvlText w:val=&quot;%1.&quot; /&gt;&lt;w:lvlJc w:val=&quot;left&quot; /&gt;&lt;w:pPr&gt;&lt;w:tabs&gt;&lt;w:tab w:val=&quot;num&quot; w:pos=&quot;1209&quot; /&gt;&lt;/w:tabs&gt;&lt;w:ind w:left=&quot;1209&quot; w:hanging=&quot;360&quot; /&gt;&lt;/w:pPr&gt;&lt;/w:lvl&gt;&lt;/w:abstractNum&gt;&lt;w:abstractNum w:abstractNumId=&quot;2&quot; w15:restartNumberingAfterBreak=&quot;0&quot;&gt;&lt;w:nsid w:val=&quot;FFFFFF7E&quot; /&gt;&lt;w:multiLevelType w:val=&quot;singleLevel&quot; /&gt;&lt;w:tmpl w:val=&quot;84786C4C&quot; /&gt;&lt;w:lvl w:ilvl=&quot;0&quot;&gt;&lt;w:start w:val=&quot;1&quot; /&gt;&lt;w:numFmt w:val=&quot;decimal&quot; /&gt;&lt;w:lvlText w:val=&quot;%1.&quot; /&gt;&lt;w:lvlJc w:val=&quot;left&quot; /&gt;&lt;w:pPr&gt;&lt;w:tabs&gt;&lt;w:tab w:val=&quot;num&quot; w:pos=&quot;926&quot; /&gt;&lt;/w:tabs&gt;&lt;w:ind w:left=&quot;926&quot; w:hanging=&quot;360&quot; /&gt;&lt;/w:pPr&gt;&lt;/w:lvl&gt;&lt;/w:abstractNum&gt;&lt;w:abstractNum w:abstractNumId=&quot;3&quot; w15:restartNumberingAfterBreak=&quot;0&quot;&gt;&lt;w:nsid w:val=&quot;FFFFFF7F&quot; /&gt;&lt;w:multiLevelType w:val=&quot;singleLevel&quot; /&gt;&lt;w:tmpl w:val=&quot;421ECF70&quot; /&gt;&lt;w:lvl w:ilvl=&quot;0&quot;&gt;&lt;w:start w:val=&quot;1&quot; /&gt;&lt;w:numFmt w:val=&quot;decimal&quot; /&gt;&lt;w:lvlText w:val=&quot;%1.&quot; /&gt;&lt;w:lvlJc w:val=&quot;left&quot; /&gt;&lt;w:pPr&gt;&lt;w:tabs&gt;&lt;w:tab w:val=&quot;num&quot; w:pos=&quot;643&quot; /&gt;&lt;/w:tabs&gt;&lt;w:ind w:left=&quot;643&quot; w:hanging=&quot;360&quot; /&gt;&lt;/w:pPr&gt;&lt;/w:lvl&gt;&lt;/w:abstractNum&gt;&lt;w:abstractNum w:abstractNumId=&quot;4&quot; w15:restartNumberingAfterBreak=&quot;0&quot;&gt;&lt;w:nsid w:val=&quot;FFFFFF80&quot; /&gt;&lt;w:multiLevelType w:val=&quot;singleLevel&quot; /&gt;&lt;w:tmpl w:val=&quot;4ECA133C&quot; /&gt;&lt;w:lvl w:ilvl=&quot;0&quot;&gt;&lt;w:start w:val=&quot;1&quot; /&gt;&lt;w:numFmt w:val=&quot;bullet&quot; /&gt;&lt;w:lvlText w:val=&quot;&quot; /&gt;&lt;w:lvlJc w:val=&quot;left&quot; /&gt;&lt;w:pPr&gt;&lt;w:tabs&gt;&lt;w:tab w:val=&quot;num&quot; w:pos=&quot;1492&quot; /&gt;&lt;/w:tabs&gt;&lt;w:ind w:left=&quot;1492&quot; w:hanging=&quot;360&quot; /&gt;&lt;/w:pPr&gt;&lt;w:rPr&gt;&lt;w:rFonts w:ascii=&quot;Symbol&quot; w:hAnsi=&quot;Symbol&quot; w:hint=&quot;default&quot; /&gt;&lt;/w:rPr&gt;&lt;/w:lvl&gt;&lt;/w:abstractNum&gt;&lt;w:abstractNum w:abstractNumId=&quot;5&quot; w15:restartNumberingAfterBreak=&quot;0&quot;&gt;&lt;w:nsid w:val=&quot;FFFFFF81&quot; /&gt;&lt;w:multiLevelType w:val=&quot;singleLevel&quot; /&gt;&lt;w:tmpl w:val=&quot;F044E414&quot; /&gt;&lt;w:lvl w:ilvl=&quot;0&quot;&gt;&lt;w:start w:val=&quot;1&quot; /&gt;&lt;w:numFmt w:val=&quot;bullet&quot; /&gt;&lt;w:lvlText w:val=&quot;&quot; /&gt;&lt;w:lvlJc w:val=&quot;left&quot; /&gt;&lt;w:pPr&gt;&lt;w:tabs&gt;&lt;w:tab w:val=&quot;num&quot; w:pos=&quot;1209&quot; /&gt;&lt;/w:tabs&gt;&lt;w:ind w:left=&quot;1209&quot; w:hanging=&quot;360&quot; /&gt;&lt;/w:pPr&gt;&lt;w:rPr&gt;&lt;w:rFonts w:ascii=&quot;Symbol&quot; w:hAnsi=&quot;Symbol&quot; w:hint=&quot;default&quot; /&gt;&lt;/w:rPr&gt;&lt;/w:lvl&gt;&lt;/w:abstractNum&gt;&lt;w:abstractNum w:abstractNumId=&quot;6&quot; w15:restartNumberingAfterBreak=&quot;0&quot;&gt;&lt;w:nsid w:val=&quot;FFFFFF82&quot; /&gt;&lt;w:multiLevelType w:val=&quot;singleLevel&quot; /&gt;&lt;w:tmpl w:val=&quot;5780410C&quot; /&gt;&lt;w:lvl w:ilvl=&quot;0&quot;&gt;&lt;w:start w:val=&quot;1&quot; /&gt;&lt;w:numFmt w:val=&quot;bullet&quot; /&gt;&lt;w:lvlText w:val=&quot;&quot; /&gt;&lt;w:lvlJc w:val=&quot;left&quot; /&gt;&lt;w:pPr&gt;&lt;w:tabs&gt;&lt;w:tab w:val=&quot;num&quot; w:pos=&quot;926&quot; /&gt;&lt;/w:tabs&gt;&lt;w:ind w:left=&quot;926&quot; w:hanging=&quot;360&quot; /&gt;&lt;/w:pPr&gt;&lt;w:rPr&gt;&lt;w:rFonts w:ascii=&quot;Symbol&quot; w:hAnsi=&quot;Symbol&quot; w:hint=&quot;default&quot; /&gt;&lt;/w:rPr&gt;&lt;/w:lvl&gt;&lt;/w:abstractNum&gt;&lt;w:abstractNum w:abstractNumId=&quot;7&quot; w15:restartNumberingAfterBreak=&quot;0&quot;&gt;&lt;w:nsid w:val=&quot;FFFFFF83&quot; /&gt;&lt;w:multiLevelType w:val=&quot;singleLevel&quot; /&gt;&lt;w:tmpl w:val=&quot;507026F8&quot; /&gt;&lt;w:lvl w:ilvl=&quot;0&quot;&gt;&lt;w:start w:val=&quot;1&quot; /&gt;&lt;w:numFmt w:val=&quot;bullet&quot; /&gt;&lt;w:lvlText w:val=&quot;&quot; /&gt;&lt;w:lvlJc w:val=&quot;left&quot; /&gt;&lt;w:pPr&gt;&lt;w:tabs&gt;&lt;w:tab w:val=&quot;num&quot; w:pos=&quot;643&quot; /&gt;&lt;/w:tabs&gt;&lt;w:ind w:left=&quot;643&quot; w:hanging=&quot;360&quot; /&gt;&lt;/w:pPr&gt;&lt;w:rPr&gt;&lt;w:rFonts w:ascii=&quot;Symbol&quot; w:hAnsi=&quot;Symbol&quot; w:hint=&quot;default&quot; /&gt;&lt;/w:rPr&gt;&lt;/w:lvl&gt;&lt;/w:abstractNum&gt;&lt;w:abstractNum w:abstractNumId=&quot;8&quot; w15:restartNumberingAfterBreak=&quot;0&quot;&gt;&lt;w:nsid w:val=&quot;FFFFFF88&quot; /&gt;&lt;w:multiLevelType w:val=&quot;singleLevel&quot; /&gt;&lt;w:tmpl w:val=&quot;3CA03F8C&quot; /&gt;&lt;w:lvl w:ilvl=&quot;0&quot;&gt;&lt;w:start w:val=&quot;1&quot; /&gt;&lt;w:numFmt w:val=&quot;decimal&quot; /&gt;&lt;w:lvlText w:val=&quot;%1.&quot; /&gt;&lt;w:lvlJc w:val=&quot;left&quot; /&gt;&lt;w:pPr&gt;&lt;w:tabs&gt;&lt;w:tab w:val=&quot;num&quot; w:pos=&quot;360&quot; /&gt;&lt;/w:tabs&gt;&lt;w:ind w:left=&quot;360&quot; w:hanging=&quot;360&quot; /&gt;&lt;/w:pPr&gt;&lt;/w:lvl&gt;&lt;/w:abstractNum&gt;&lt;w:abstractNum w:abstractNumId=&quot;9&quot; w15:restartNumberingAfterBreak=&quot;0&quot;&gt;&lt;w:nsid w:val=&quot;FFFFFF89&quot; /&gt;&lt;w:multiLevelType w:val=&quot;singleLevel&quot; /&gt;&lt;w:tmpl w:val=&quot;DE74B3B2&quot; /&gt;&lt;w:lvl w:ilvl=&quot;0&quot;&gt;&lt;w:start w:val=&quot;1&quot; /&gt;&lt;w:numFmt w:val=&quot;bullet&quot; /&gt;&lt;w:lvlText w:val=&quot;&quot; /&gt;&lt;w:lvlJc w:val=&quot;left&quot; /&gt;&lt;w:pPr&gt;&lt;w:tabs&gt;&lt;w:tab w:val=&quot;num&quot; w:pos=&quot;360&quot; /&gt;&lt;/w:tabs&gt;&lt;w:ind w:left=&quot;360&quot; w:hanging=&quot;360&quot; /&gt;&lt;/w:pPr&gt;&lt;w:rPr&gt;&lt;w:rFonts w:ascii=&quot;Symbol&quot; w:hAnsi=&quot;Symbol&quot; w:hint=&quot;default&quot; /&gt;&lt;/w:rPr&gt;&lt;/w:lvl&gt;&lt;/w:abstractNum&gt;&lt;w:abstractNum w:abstractNumId=&quot;10&quot; w15:restartNumberingAfterBreak=&quot;0&quot;&gt;&lt;w:nsid w:val=&quot;085A26DF&quot; /&gt;&lt;w:multiLevelType w:val=&quot;hybridMultilevel&quot; /&gt;&lt;w:tmpl w:val=&quot;18724C76&quot; /&gt;&lt;w:lvl w:ilvl=&quot;0&quot; w:tplc=&quot;989C3EFC&quot;&gt;&lt;w:start w:val=&quot;1&quot; /&gt;&lt;w:numFmt w:val=&quot;bullet&quot; /&gt;&lt;w:lvlText w:val=&quot;-&quot; /&gt;&lt;w:lvlJc w:val=&quot;left&quot; /&gt;&lt;w:pPr&gt;&lt;w:ind w:left=&quot;1712&quot; w:hanging=&quot;360&quot; /&gt;&lt;/w:pPr&gt;&lt;w:rPr&gt;&lt;w:rFonts w:ascii=&quot;Arial&quot; w:hAnsi=&quot;Arial&quot; w:hint=&quot;default&quot; /&gt;&lt;/w:rPr&gt;&lt;/w:lvl&gt;&lt;w:lvl w:ilvl=&quot;1&quot; w:tplc=&quot;04090003&quot; w:tentative=&quot;1&quot;&gt;&lt;w:start w:val=&quot;1&quot; /&gt;&lt;w:numFmt w:val=&quot;bullet&quot; /&gt;&lt;w:lvlText w:val=&quot;o&quot; /&gt;&lt;w:lvlJc w:val=&quot;left&quot; /&gt;&lt;w:pPr&gt;&lt;w:ind w:left=&quot;2432&quot; w:hanging=&quot;360&quot; /&gt;&lt;/w:pPr&gt;&lt;w:rPr&gt;&lt;w:rFonts w:ascii=&quot;Courier New&quot; w:hAnsi=&quot;Courier New&quot; w:cs=&quot;Courier New&quot; w:hint=&quot;default&quot; /&gt;&lt;/w:rPr&gt;&lt;/w:lvl&gt;&lt;w:lvl w:ilvl=&quot;2&quot; w:tplc=&quot;04090005&quot; w:tentative=&quot;1&quot;&gt;&lt;w:start w:val=&quot;1&quot; /&gt;&lt;w:numFmt w:val=&quot;bullet&quot; /&gt;&lt;w:lvlText w:val=&quot;&quot; /&gt;&lt;w:lvlJc w:val=&quot;left&quot; /&gt;&lt;w:pPr&gt;&lt;w:ind w:left=&quot;3152&quot; w:hanging=&quot;360&quot; /&gt;&lt;/w:pPr&gt;&lt;w:rPr&gt;&lt;w:rFonts w:ascii=&quot;Wingdings&quot; w:hAnsi=&quot;Wingdings&quot; w:hint=&quot;default&quot; /&gt;&lt;/w:rPr&gt;&lt;/w:lvl&gt;&lt;w:lvl w:ilvl=&quot;3&quot; w:tplc=&quot;04090001&quot; w:tentative=&quot;1&quot;&gt;&lt;w:start w:val=&quot;1&quot; /&gt;&lt;w:numFmt w:val=&quot;bullet&quot; /&gt;&lt;w:lvlText w:val=&quot;&quot; /&gt;&lt;w:lvlJc w:val=&quot;left&quot; /&gt;&lt;w:pPr&gt;&lt;w:ind w:left=&quot;3872&quot; w:hanging=&quot;360&quot; /&gt;&lt;/w:pPr&gt;&lt;w:rPr&gt;&lt;w:rFonts w:ascii=&quot;Symbol&quot; w:hAnsi=&quot;Symbol&quot; w:hint=&quot;default&quot; /&gt;&lt;/w:rPr&gt;&lt;/w:lvl&gt;&lt;w:lvl w:ilvl=&quot;4&quot; w:tplc=&quot;04090003&quot; w:tentative=&quot;1&quot;&gt;&lt;w:start w:val=&quot;1&quot; /&gt;&lt;w:numFmt w:val=&quot;bullet&quot; /&gt;&lt;w:lvlText w:val=&quot;o&quot; /&gt;&lt;w:lvlJc w:val=&quot;left&quot; /&gt;&lt;w:pPr&gt;&lt;w:ind w:left=&quot;4592&quot; w:hanging=&quot;360&quot; /&gt;&lt;/w:pPr&gt;&lt;w:rPr&gt;&lt;w:rFonts w:ascii=&quot;Courier New&quot; w:hAnsi=&quot;Courier New&quot; w:cs=&quot;Courier New&quot; w:hint=&quot;default&quot; /&gt;&lt;/w:rPr&gt;&lt;/w:lvl&gt;&lt;w:lvl w:ilvl=&quot;5&quot; w:tplc=&quot;04090005&quot; w:tentative=&quot;1&quot;&gt;&lt;w:start w:val=&quot;1&quot; /&gt;&lt;w:numFmt w:val=&quot;bullet&quot; /&gt;&lt;w:lvlText w:val=&quot;&quot; /&gt;&lt;w:lvlJc w:val=&quot;left&quot; /&gt;&lt;w:pPr&gt;&lt;w:ind w:left=&quot;5312&quot; w:hanging=&quot;360&quot; /&gt;&lt;/w:pPr&gt;&lt;w:rPr&gt;&lt;w:rFonts w:ascii=&quot;Wingdings&quot; w:hAnsi=&quot;Wingdings&quot; w:hint=&quot;default&quot; /&gt;&lt;/w:rPr&gt;&lt;/w:lvl&gt;&lt;w:lvl w:ilvl=&quot;6&quot; w:tplc=&quot;04090001&quot; w:tentative=&quot;1&quot;&gt;&lt;w:start w:val=&quot;1&quot; /&gt;&lt;w:numFmt w:val=&quot;bullet&quot; /&gt;&lt;w:lvlText w:val=&quot;&quot; /&gt;&lt;w:lvlJc w:val=&quot;left&quot; /&gt;&lt;w:pPr&gt;&lt;w:ind w:left=&quot;6032&quot; w:hanging=&quot;360&quot; /&gt;&lt;/w:pPr&gt;&lt;w:rPr&gt;&lt;w:rFonts w:ascii=&quot;Symbol&quot; w:hAnsi=&quot;Symbol&quot; w:hint=&quot;default&quot; /&gt;&lt;/w:rPr&gt;&lt;/w:lvl&gt;&lt;w:lvl w:ilvl=&quot;7&quot; w:tplc=&quot;04090003&quot; w:tentative=&quot;1&quot;&gt;&lt;w:start w:val=&quot;1&quot; /&gt;&lt;w:numFmt w:val=&quot;bullet&quot; /&gt;&lt;w:lvlText w:val=&quot;o&quot; /&gt;&lt;w:lvlJc w:val=&quot;left&quot; /&gt;&lt;w:pPr&gt;&lt;w:ind w:left=&quot;6752&quot; w:hanging=&quot;360&quot; /&gt;&lt;/w:pPr&gt;&lt;w:rPr&gt;&lt;w:rFonts w:ascii=&quot;Courier New&quot; w:hAnsi=&quot;Courier New&quot; w:cs=&quot;Courier New&quot; w:hint=&quot;default&quot; /&gt;&lt;/w:rPr&gt;&lt;/w:lvl&gt;&lt;w:lvl w:ilvl=&quot;8&quot; w:tplc=&quot;04090005&quot; w:tentative=&quot;1&quot;&gt;&lt;w:start w:val=&quot;1&quot; /&gt;&lt;w:numFmt w:val=&quot;bullet&quot; /&gt;&lt;w:lvlText w:val=&quot;&quot; /&gt;&lt;w:lvlJc w:val=&quot;left&quot; /&gt;&lt;w:pPr&gt;&lt;w:ind w:left=&quot;7472&quot; w:hanging=&quot;360&quot; /&gt;&lt;/w:pPr&gt;&lt;w:rPr&gt;&lt;w:rFonts w:ascii=&quot;Wingdings&quot; w:hAnsi=&quot;Wingdings&quot; w:hint=&quot;default&quot; /&gt;&lt;/w:rPr&gt;&lt;/w:lvl&gt;&lt;/w:abstractNum&gt;&lt;w:abstractNum w:abstractNumId=&quot;11&quot; w15:restartNumberingAfterBreak=&quot;0&quot;&gt;&lt;w:nsid w:val=&quot;09E0080F&quot; /&gt;&lt;w:multiLevelType w:val=&quot;hybridMultilevel&quot; /&gt;&lt;w:tmpl w:val=&quot;47ECB094&quot; /&gt;&lt;w:lvl w:ilvl=&quot;0&quot; w:tplc=&quot;C762A78C&quot;&gt;&lt;w:start w:val=&quot;1&quot; /&gt;&lt;w:numFmt w:val=&quot;bullet&quot; /&gt;&lt;w:pStyle w:val=&quot;VBS-EingercktBullet2&quot; /&gt;&lt;w:lvlText w:val=&quot;-&quot; /&gt;&lt;w:lvlJc w:val=&quot;left&quot; /&gt;&lt;w:pPr&gt;&lt;w:ind w:left=&quot;1353&quot; w:hanging=&quot;360&quot; /&gt;&lt;/w:pPr&gt;&lt;w:rPr&gt;&lt;w:rFonts w:ascii=&quot;Arial&quot; w:hAnsi=&quot;Arial&quot; w:hint=&quot;default&quot; /&gt;&lt;/w:rPr&gt;&lt;/w:lvl&gt;&lt;w:lvl w:ilvl=&quot;1&quot; w:tplc=&quot;08070003&quot; w:tentative=&quot;1&quot;&gt;&lt;w:start w:val=&quot;1&quot; /&gt;&lt;w:numFmt w:val=&quot;bullet&quot; /&gt;&lt;w:lvlText w:val=&quot;o&quot; /&gt;&lt;w:lvlJc w:val=&quot;left&quot; /&gt;&lt;w:pPr&gt;&lt;w:ind w:left=&quot;2432&quot; w:hanging=&quot;360&quot; /&gt;&lt;/w:pPr&gt;&lt;w:rPr&gt;&lt;w:rFonts w:ascii=&quot;Courier New&quot; w:hAnsi=&quot;Courier New&quot; w:cs=&quot;Courier New&quot; w:hint=&quot;default&quot; /&gt;&lt;/w:rPr&gt;&lt;/w:lvl&gt;&lt;w:lvl w:ilvl=&quot;2&quot; w:tplc=&quot;08070005&quot; w:tentative=&quot;1&quot;&gt;&lt;w:start w:val=&quot;1&quot; /&gt;&lt;w:numFmt w:val=&quot;bullet&quot; /&gt;&lt;w:lvlText w:val=&quot;&quot; /&gt;&lt;w:lvlJc w:val=&quot;left&quot; /&gt;&lt;w:pPr&gt;&lt;w:ind w:left=&quot;3152&quot; w:hanging=&quot;360&quot; /&gt;&lt;/w:pPr&gt;&lt;w:rPr&gt;&lt;w:rFonts w:ascii=&quot;Wingdings&quot; w:hAnsi=&quot;Wingdings&quot; w:hint=&quot;default&quot; /&gt;&lt;/w:rPr&gt;&lt;/w:lvl&gt;&lt;w:lvl w:ilvl=&quot;3&quot; w:tplc=&quot;08070001&quot; w:tentative=&quot;1&quot;&gt;&lt;w:start w:val=&quot;1&quot; /&gt;&lt;w:numFmt w:val=&quot;bullet&quot; /&gt;&lt;w:lvlText w:val=&quot;&quot; /&gt;&lt;w:lvlJc w:val=&quot;left&quot; /&gt;&lt;w:pPr&gt;&lt;w:ind w:left=&quot;3872&quot; w:hanging=&quot;360&quot; /&gt;&lt;/w:pPr&gt;&lt;w:rPr&gt;&lt;w:rFonts w:ascii=&quot;Symbol&quot; w:hAnsi=&quot;Symbol&quot; w:hint=&quot;default&quot; /&gt;&lt;/w:rPr&gt;&lt;/w:lvl&gt;&lt;w:lvl w:ilvl=&quot;4&quot; w:tplc=&quot;08070003&quot; w:tentative=&quot;1&quot;&gt;&lt;w:start w:val=&quot;1&quot; /&gt;&lt;w:numFmt w:val=&quot;bullet&quot; /&gt;&lt;w:lvlText w:val=&quot;o&quot; /&gt;&lt;w:lvlJc w:val=&quot;left&quot; /&gt;&lt;w:pPr&gt;&lt;w:ind w:left=&quot;4592&quot; w:hanging=&quot;360&quot; /&gt;&lt;/w:pPr&gt;&lt;w:rPr&gt;&lt;w:rFonts w:ascii=&quot;Courier New&quot; w:hAnsi=&quot;Courier New&quot; w:cs=&quot;Courier New&quot; w:hint=&quot;default&quot; /&gt;&lt;/w:rPr&gt;&lt;/w:lvl&gt;&lt;w:lvl w:ilvl=&quot;5&quot; w:tplc=&quot;08070005&quot; w:tentative=&quot;1&quot;&gt;&lt;w:start w:val=&quot;1&quot; /&gt;&lt;w:numFmt w:val=&quot;bullet&quot; /&gt;&lt;w:lvlText w:val=&quot;&quot; /&gt;&lt;w:lvlJc w:val=&quot;left&quot; /&gt;&lt;w:pPr&gt;&lt;w:ind w:left=&quot;5312&quot; w:hanging=&quot;360&quot; /&gt;&lt;/w:pPr&gt;&lt;w:rPr&gt;&lt;w:rFonts w:ascii=&quot;Wingdings&quot; w:hAnsi=&quot;Wingdings&quot; w:hint=&quot;default&quot; /&gt;&lt;/w:rPr&gt;&lt;/w:lvl&gt;&lt;w:lvl w:ilvl=&quot;6&quot; w:tplc=&quot;08070001&quot; w:tentative=&quot;1&quot;&gt;&lt;w:start w:val=&quot;1&quot; /&gt;&lt;w:numFmt w:val=&quot;bullet&quot; /&gt;&lt;w:lvlText w:val=&quot;&quot; /&gt;&lt;w:lvlJc w:val=&quot;left&quot; /&gt;&lt;w:pPr&gt;&lt;w:ind w:left=&quot;6032&quot; w:hanging=&quot;360&quot; /&gt;&lt;/w:pPr&gt;&lt;w:rPr&gt;&lt;w:rFonts w:ascii=&quot;Symbol&quot; w:hAnsi=&quot;Symbol&quot; w:hint=&quot;default&quot; /&gt;&lt;/w:rPr&gt;&lt;/w:lvl&gt;&lt;w:lvl w:ilvl=&quot;7&quot; w:tplc=&quot;08070003&quot; w:tentative=&quot;1&quot;&gt;&lt;w:start w:val=&quot;1&quot; /&gt;&lt;w:numFmt w:val=&quot;bullet&quot; /&gt;&lt;w:lvlText w:val=&quot;o&quot; /&gt;&lt;w:lvlJc w:val=&quot;left&quot; /&gt;&lt;w:pPr&gt;&lt;w:ind w:left=&quot;6752&quot; w:hanging=&quot;360&quot; /&gt;&lt;/w:pPr&gt;&lt;w:rPr&gt;&lt;w:rFonts w:ascii=&quot;Courier New&quot; w:hAnsi=&quot;Courier New&quot; w:cs=&quot;Courier New&quot; w:hint=&quot;default&quot; /&gt;&lt;/w:rPr&gt;&lt;/w:lvl&gt;&lt;w:lvl w:ilvl=&quot;8&quot; w:tplc=&quot;08070005&quot; w:tentative=&quot;1&quot;&gt;&lt;w:start w:val=&quot;1&quot; /&gt;&lt;w:numFmt w:val=&quot;bullet&quot; /&gt;&lt;w:lvlText w:val=&quot;&quot; /&gt;&lt;w:lvlJc w:val=&quot;left&quot; /&gt;&lt;w:pPr&gt;&lt;w:ind w:left=&quot;7472&quot; w:hanging=&quot;360&quot; /&gt;&lt;/w:pPr&gt;&lt;w:rPr&gt;&lt;w:rFonts w:ascii=&quot;Wingdings&quot; w:hAnsi=&quot;Wingdings&quot; w:hint=&quot;default&quot; /&gt;&lt;/w:rPr&gt;&lt;/w:lvl&gt;&lt;/w:abstractNum&gt;&lt;w:abstractNum w:abstractNumId=&quot;12&quot; w15:restartNumberingAfterBreak=&quot;0&quot;&gt;&lt;w:nsid w:val=&quot;16D22784&quot; /&gt;&lt;w:multiLevelType w:val=&quot;multilevel&quot; /&gt;&lt;w:tmpl w:val=&quot;0807001F&quot; /&gt;&lt;w:lvl w:ilvl=&quot;0&quot;&gt;&lt;w:start w:val=&quot;1&quot; /&gt;&lt;w:numFmt w:val=&quot;decimal&quot; /&gt;&lt;w:lvlText w:val=&quot;%1.&quot; /&gt;&lt;w:lvlJc w:val=&quot;left&quot; /&gt;&lt;w:pPr&gt;&lt;w:ind w:left=&quot;360&quot; w:hanging=&quot;360&quot; /&gt;&lt;/w:pPr&gt;&lt;/w:lvl&gt;&lt;w:lvl w:ilvl=&quot;1&quot;&gt;&lt;w:start w:val=&quot;1&quot; /&gt;&lt;w:numFmt w:val=&quot;decimal&quot; /&gt;&lt;w:lvlText w:val=&quot;%1.%2.&quot; /&gt;&lt;w:lvlJc w:val=&quot;left&quot; /&gt;&lt;w:pPr&gt;&lt;w:ind w:left=&quot;792&quot; w:hanging=&quot;432&quot; /&gt;&lt;/w:pPr&gt;&lt;/w:lvl&gt;&lt;w:lvl w:ilvl=&quot;2&quot;&gt;&lt;w:start w:val=&quot;1&quot; /&gt;&lt;w:numFmt w:val=&quot;decimal&quot; /&gt;&lt;w:lvlText w:val=&quot;%1.%2.%3.&quot; /&gt;&lt;w:lvlJc w:val=&quot;left&quot; /&gt;&lt;w:pPr&gt;&lt;w:ind w:left=&quot;1224&quot; w:hanging=&quot;504&quot; /&gt;&lt;/w:pPr&gt;&lt;/w:lvl&gt;&lt;w:lvl w:ilvl=&quot;3&quot;&gt;&lt;w:start w:val=&quot;1&quot; /&gt;&lt;w:numFmt w:val=&quot;decimal&quot; /&gt;&lt;w:lvlText w:val=&quot;%1.%2.%3.%4.&quot; /&gt;&lt;w:lvlJc w:val=&quot;left&quot; /&gt;&lt;w:pPr&gt;&lt;w:ind w:left=&quot;1728&quot; w:hanging=&quot;648&quot; /&gt;&lt;/w:pPr&gt;&lt;/w:lvl&gt;&lt;w:lvl w:ilvl=&quot;4&quot;&gt;&lt;w:start w:val=&quot;1&quot; /&gt;&lt;w:numFmt w:val=&quot;decimal&quot; /&gt;&lt;w:lvlText w:val=&quot;%1.%2.%3.%4.%5.&quot; /&gt;&lt;w:lvlJc w:val=&quot;left&quot; /&gt;&lt;w:pPr&gt;&lt;w:ind w:left=&quot;2232&quot; w:hanging=&quot;792&quot; /&gt;&lt;/w:pPr&gt;&lt;/w:lvl&gt;&lt;w:lvl w:ilvl=&quot;5&quot;&gt;&lt;w:start w:val=&quot;1&quot; /&gt;&lt;w:numFmt w:val=&quot;decimal&quot; /&gt;&lt;w:lvlText w:val=&quot;%1.%2.%3.%4.%5.%6.&quot; /&gt;&lt;w:lvlJc w:val=&quot;left&quot; /&gt;&lt;w:pPr&gt;&lt;w:ind w:left=&quot;2736&quot; w:hanging=&quot;936&quot; /&gt;&lt;/w:pPr&gt;&lt;/w:lvl&gt;&lt;w:lvl w:ilvl=&quot;6&quot;&gt;&lt;w:start w:val=&quot;1&quot; /&gt;&lt;w:numFmt w:val=&quot;decimal&quot; /&gt;&lt;w:lvlText w:val=&quot;%1.%2.%3.%4.%5.%6.%7.&quot; /&gt;&lt;w:lvlJc w:val=&quot;left&quot; /&gt;&lt;w:pPr&gt;&lt;w:ind w:left=&quot;3240&quot; w:hanging=&quot;1080&quot; /&gt;&lt;/w:pPr&gt;&lt;/w:lvl&gt;&lt;w:lvl w:ilvl=&quot;7&quot;&gt;&lt;w:start w:val=&quot;1&quot; /&gt;&lt;w:numFmt w:val=&quot;decimal&quot; /&gt;&lt;w:lvlText w:val=&quot;%1.%2.%3.%4.%5.%6.%7.%8.&quot; /&gt;&lt;w:lvlJc w:val=&quot;left&quot; /&gt;&lt;w:pPr&gt;&lt;w:ind w:left=&quot;3744&quot; w:hanging=&quot;1224&quot; /&gt;&lt;/w:pPr&gt;&lt;/w:lvl&gt;&lt;w:lvl w:ilvl=&quot;8&quot;&gt;&lt;w:start w:val=&quot;1&quot; /&gt;&lt;w:numFmt w:val=&quot;decimal&quot; /&gt;&lt;w:lvlText w:val=&quot;%1.%2.%3.%4.%5.%6.%7.%8.%9.&quot; /&gt;&lt;w:lvlJc w:val=&quot;left&quot; /&gt;&lt;w:pPr&gt;&lt;w:ind w:left=&quot;4320&quot; w:hanging=&quot;1440&quot; /&gt;&lt;/w:pPr&gt;&lt;/w:lvl&gt;&lt;/w:abstractNum&gt;&lt;w:abstractNum w:abstractNumId=&quot;13&quot; w15:restartNumberingAfterBreak=&quot;0&quot;&gt;&lt;w:nsid w:val=&quot;17AA109A&quot; /&gt;&lt;w:multiLevelType w:val=&quot;multilevel&quot; /&gt;&lt;w:tmpl w:val=&quot;1ADE288E&quot; /&gt;&lt;w:lvl w:ilvl=&quot;0&quot;&gt;&lt;w:start w:val=&quot;1&quot; /&gt;&lt;w:numFmt w:val=&quot;decimal&quot; /&gt;&lt;w:pStyle w:val=&quot;Heading1&quot; /&gt;&lt;w:lvlText w:val=&quot;%1&quot; /&gt;&lt;w:lvlJc w:val=&quot;left&quot; /&gt;&lt;w:pPr&gt;&lt;w:tabs&gt;&lt;w:tab w:val=&quot;num&quot; w:pos=&quot;432&quot; /&gt;&lt;/w:tabs&gt;&lt;w:ind w:left=&quot;432&quot; w:hanging=&quot;432&quot; /&gt;&lt;/w:pPr&gt;&lt;/w:lvl&gt;&lt;w:lvl w:ilvl=&quot;1&quot;&gt;&lt;w:start w:val=&quot;1&quot; /&gt;&lt;w:numFmt w:val=&quot;decimal&quot; /&gt;&lt;w:pStyle w:val=&quot;Heading2&quot; /&gt;&lt;w:lvlText w:val=&quot;%1.%2&quot; /&gt;&lt;w:lvlJc w:val=&quot;left&quot; /&gt;&lt;w:pPr&gt;&lt;w:tabs&gt;&lt;w:tab w:val=&quot;num&quot; w:pos=&quot;576&quot; /&gt;&lt;/w:tabs&gt;&lt;w:ind w:left=&quot;576&quot; w:hanging=&quot;576&quot; /&gt;&lt;/w:pPr&gt;&lt;w:rPr&gt;&lt;w:sz w:val=&quot;22&quot; /&gt;&lt;w:szCs w:val=&quot;22&quot; /&gt;&lt;/w:rPr&gt;&lt;/w:lvl&gt;&lt;w:lvl w:ilvl=&quot;2&quot;&gt;&lt;w:start w:val=&quot;1&quot; /&gt;&lt;w:numFmt w:val=&quot;decimal&quot; /&gt;&lt;w:pStyle w:val=&quot;Heading3&quot; /&gt;&lt;w:lvlText w:val=&quot;%1.%2.%3&quot; /&gt;&lt;w:lvlJc w:val=&quot;left&quot; /&gt;&lt;w:pPr&gt;&lt;w:tabs&gt;&lt;w:tab w:val=&quot;num&quot; w:pos=&quot;720&quot; /&gt;&lt;/w:tabs&gt;&lt;w:ind w:left=&quot;720&quot; w:hanging=&quot;720&quot; /&gt;&lt;/w:pPr&gt;&lt;/w:lvl&gt;&lt;w:lvl w:ilvl=&quot;3&quot;&gt;&lt;w:start w:val=&quot;1&quot; /&gt;&lt;w:numFmt w:val=&quot;decimal&quot; /&gt;&lt;w:lvlText w:val=&quot;%1.%2.%3.%4&quot; /&gt;&lt;w:lvlJc w:val=&quot;left&quot; /&gt;&lt;w:pPr&gt;&lt;w:tabs&gt;&lt;w:tab w:val=&quot;num&quot; w:pos=&quot;864&quot; /&gt;&lt;/w:tabs&gt;&lt;w:ind w:left=&quot;864&quot; w:hanging=&quot;864&quot; /&gt;&lt;/w:pPr&gt;&lt;/w:lvl&gt;&lt;w:lvl w:ilvl=&quot;4&quot;&gt;&lt;w:start w:val=&quot;1&quot; /&gt;&lt;w:numFmt w:val=&quot;decimal&quot; /&gt;&lt;w:lvlText w:val=&quot;%1.%2.%3.%4.%5&quot; /&gt;&lt;w:lvlJc w:val=&quot;left&quot; /&gt;&lt;w:pPr&gt;&lt;w:tabs&gt;&lt;w:tab w:val=&quot;num&quot; w:pos=&quot;1008&quot; /&gt;&lt;/w:tabs&gt;&lt;w:ind w:left=&quot;1008&quot; w:hanging=&quot;1008&quot; /&gt;&lt;/w:pPr&gt;&lt;/w:lvl&gt;&lt;w:lvl w:ilvl=&quot;5&quot;&gt;&lt;w:start w:val=&quot;1&quot; /&gt;&lt;w:numFmt w:val=&quot;decimal&quot; /&gt;&lt;w:lvlText w:val=&quot;%1.%2.%3.%4.%5.%6&quot; /&gt;&lt;w:lvlJc w:val=&quot;left&quot; /&gt;&lt;w:pPr&gt;&lt;w:tabs&gt;&lt;w:tab w:val=&quot;num&quot; w:pos=&quot;1152&quot; /&gt;&lt;/w:tabs&gt;&lt;w:ind w:left=&quot;1152&quot; w:hanging=&quot;1152&quot; /&gt;&lt;/w:pPr&gt;&lt;/w:lvl&gt;&lt;w:lvl w:ilvl=&quot;6&quot;&gt;&lt;w:start w:val=&quot;1&quot; /&gt;&lt;w:numFmt w:val=&quot;decimal&quot; /&gt;&lt;w:lvlText w:val=&quot;%1.%2.%3.%4.%5.%6.%7&quot; /&gt;&lt;w:lvlJc w:val=&quot;left&quot; /&gt;&lt;w:pPr&gt;&lt;w:tabs&gt;&lt;w:tab w:val=&quot;num&quot; w:pos=&quot;1296&quot; /&gt;&lt;/w:tabs&gt;&lt;w:ind w:left=&quot;1296&quot; w:hanging=&quot;1296&quot; /&gt;&lt;/w:pPr&gt;&lt;/w:lvl&gt;&lt;w:lvl w:ilvl=&quot;7&quot;&gt;&lt;w:start w:val=&quot;1&quot; /&gt;&lt;w:numFmt w:val=&quot;decimal&quot; /&gt;&lt;w:lvlText w:val=&quot;%1.%2.%3.%4.%5.%6.%7.%8&quot; /&gt;&lt;w:lvlJc w:val=&quot;left&quot; /&gt;&lt;w:pPr&gt;&lt;w:tabs&gt;&lt;w:tab w:val=&quot;num&quot; w:pos=&quot;1440&quot; /&gt;&lt;/w:tabs&gt;&lt;w:ind w:left=&quot;1440&quot; w:hanging=&quot;1440&quot; /&gt;&lt;/w:pPr&gt;&lt;/w:lvl&gt;&lt;w:lvl w:ilvl=&quot;8&quot;&gt;&lt;w:start w:val=&quot;1&quot; /&gt;&lt;w:numFmt w:val=&quot;decimal&quot; /&gt;&lt;w:lvlText w:val=&quot;%1.%2.%3.%4.%5.%6.%7.%8.%9&quot; /&gt;&lt;w:lvlJc w:val=&quot;left&quot; /&gt;&lt;w:pPr&gt;&lt;w:tabs&gt;&lt;w:tab w:val=&quot;num&quot; w:pos=&quot;1584&quot; /&gt;&lt;/w:tabs&gt;&lt;w:ind w:left=&quot;1584&quot; w:hanging=&quot;1584&quot; /&gt;&lt;/w:pPr&gt;&lt;/w:lvl&gt;&lt;/w:abstractNum&gt;&lt;w:abstractNum w:abstractNumId=&quot;14&quot; w15:restartNumberingAfterBreak=&quot;0&quot;&gt;&lt;w:nsid w:val=&quot;25001849&quot; /&gt;&lt;w:multiLevelType w:val=&quot;multilevel&quot; /&gt;&lt;w:tmpl w:val=&quot;0807001F&quot; /&gt;&lt;w:lvl w:ilvl=&quot;0&quot;&gt;&lt;w:start w:val=&quot;1&quot; /&gt;&lt;w:numFmt w:val=&quot;decimal&quot; /&gt;&lt;w:lvlText w:val=&quot;%1.&quot; /&gt;&lt;w:lvlJc w:val=&quot;left&quot; /&gt;&lt;w:pPr&gt;&lt;w:ind w:left=&quot;360&quot; w:hanging=&quot;360&quot; /&gt;&lt;/w:pPr&gt;&lt;/w:lvl&gt;&lt;w:lvl w:ilvl=&quot;1&quot;&gt;&lt;w:start w:val=&quot;1&quot; /&gt;&lt;w:numFmt w:val=&quot;decimal&quot; /&gt;&lt;w:lvlText w:val=&quot;%1.%2.&quot; /&gt;&lt;w:lvlJc w:val=&quot;left&quot; /&gt;&lt;w:pPr&gt;&lt;w:ind w:left=&quot;792&quot; w:hanging=&quot;432&quot; /&gt;&lt;/w:pPr&gt;&lt;/w:lvl&gt;&lt;w:lvl w:ilvl=&quot;2&quot;&gt;&lt;w:start w:val=&quot;1&quot; /&gt;&lt;w:numFmt w:val=&quot;decimal&quot; /&gt;&lt;w:lvlText w:val=&quot;%1.%2.%3.&quot; /&gt;&lt;w:lvlJc w:val=&quot;left&quot; /&gt;&lt;w:pPr&gt;&lt;w:ind w:left=&quot;1224&quot; w:hanging=&quot;504&quot; /&gt;&lt;/w:pPr&gt;&lt;/w:lvl&gt;&lt;w:lvl w:ilvl=&quot;3&quot;&gt;&lt;w:start w:val=&quot;1&quot; /&gt;&lt;w:numFmt w:val=&quot;decimal&quot; /&gt;&lt;w:lvlText w:val=&quot;%1.%2.%3.%4.&quot; /&gt;&lt;w:lvlJc w:val=&quot;left&quot; /&gt;&lt;w:pPr&gt;&lt;w:ind w:left=&quot;1728&quot; w:hanging=&quot;648&quot; /&gt;&lt;/w:pPr&gt;&lt;/w:lvl&gt;&lt;w:lvl w:ilvl=&quot;4&quot;&gt;&lt;w:start w:val=&quot;1&quot; /&gt;&lt;w:numFmt w:val=&quot;decimal&quot; /&gt;&lt;w:lvlText w:val=&quot;%1.%2.%3.%4.%5.&quot; /&gt;&lt;w:lvlJc w:val=&quot;left&quot; /&gt;&lt;w:pPr&gt;&lt;w:ind w:left=&quot;2232&quot; w:hanging=&quot;792&quot; /&gt;&lt;/w:pPr&gt;&lt;/w:lvl&gt;&lt;w:lvl w:ilvl=&quot;5&quot;&gt;&lt;w:start w:val=&quot;1&quot; /&gt;&lt;w:numFmt w:val=&quot;decimal&quot; /&gt;&lt;w:lvlText w:val=&quot;%1.%2.%3.%4.%5.%6.&quot; /&gt;&lt;w:lvlJc w:val=&quot;left&quot; /&gt;&lt;w:pPr&gt;&lt;w:ind w:left=&quot;2736&quot; w:hanging=&quot;936&quot; /&gt;&lt;/w:pPr&gt;&lt;/w:lvl&gt;&lt;w:lvl w:ilvl=&quot;6&quot;&gt;&lt;w:start w:val=&quot;1&quot; /&gt;&lt;w:numFmt w:val=&quot;decimal&quot; /&gt;&lt;w:lvlText w:val=&quot;%1.%2.%3.%4.%5.%6.%7.&quot; /&gt;&lt;w:lvlJc w:val=&quot;left&quot; /&gt;&lt;w:pPr&gt;&lt;w:ind w:left=&quot;3240&quot; w:hanging=&quot;1080&quot; /&gt;&lt;/w:pPr&gt;&lt;/w:lvl&gt;&lt;w:lvl w:ilvl=&quot;7&quot;&gt;&lt;w:start w:val=&quot;1&quot; /&gt;&lt;w:numFmt w:val=&quot;decimal&quot; /&gt;&lt;w:lvlText w:val=&quot;%1.%2.%3.%4.%5.%6.%7.%8.&quot; /&gt;&lt;w:lvlJc w:val=&quot;left&quot; /&gt;&lt;w:pPr&gt;&lt;w:ind w:left=&quot;3744&quot; w:hanging=&quot;1224&quot; /&gt;&lt;/w:pPr&gt;&lt;/w:lvl&gt;&lt;w:lvl w:ilvl=&quot;8&quot;&gt;&lt;w:start w:val=&quot;1&quot; /&gt;&lt;w:numFmt w:val=&quot;decimal&quot; /&gt;&lt;w:lvlText w:val=&quot;%1.%2.%3.%4.%5.%6.%7.%8.%9.&quot; /&gt;&lt;w:lvlJc w:val=&quot;left&quot; /&gt;&lt;w:pPr&gt;&lt;w:ind w:left=&quot;4320&quot; w:hanging=&quot;1440&quot; /&gt;&lt;/w:pPr&gt;&lt;/w:lvl&gt;&lt;/w:abstractNum&gt;&lt;w:abstractNum w:abstractNumId=&quot;15&quot; w15:restartNumberingAfterBreak=&quot;0&quot;&gt;&lt;w:nsid w:val=&quot;26640EB9&quot; /&gt;&lt;w:multiLevelType w:val=&quot;hybridMultilevel&quot; /&gt;&lt;w:tmpl w:val=&quot;19EA9EA2&quot; /&gt;&lt;w:lvl w:ilvl=&quot;0&quot; w:tplc=&quot;65BA0F46&quot;&gt;&lt;w:start w:val=&quot;1&quot; /&gt;&lt;w:numFmt w:val=&quot;bullet&quot; /&gt;&lt;w:pStyle w:val=&quot;VBS-TabelleBullet1&quot; /&gt;&lt;w:lvlText w:val=&quot;&quot; /&gt;&lt;w:lvlJc w:val=&quot;left&quot; /&gt;&lt;w:pPr&gt;&lt;w:ind w:left=&quot;720&quot; w:hanging=&quot;360&quot; /&gt;&lt;/w:pPr&gt;&lt;w:rPr&gt;&lt;w:rFonts w:ascii=&quot;Symbol&quot; w:hAnsi=&quot;Symbol&quot; w:hint=&quot;default&quot; /&gt;&lt;/w:rPr&gt;&lt;/w:lvl&gt;&lt;w:lvl w:ilvl=&quot;1&quot; w:tplc=&quot;08070003&quot; w:tentative=&quot;1&quot;&gt;&lt;w:start w:val=&quot;1&quot; /&gt;&lt;w:numFmt w:val=&quot;bullet&quot; /&gt;&lt;w:lvlText w:val=&quot;o&quot; /&gt;&lt;w:lvlJc w:val=&quot;left&quot; /&gt;&lt;w:pPr&gt;&lt;w:ind w:left=&quot;1440&quot; w:hanging=&quot;360&quot; /&gt;&lt;/w:pPr&gt;&lt;w:rPr&gt;&lt;w:rFonts w:ascii=&quot;Courier New&quot; w:hAnsi=&quot;Courier New&quot; w:cs=&quot;Courier New&quot; w:hint=&quot;default&quot; /&gt;&lt;/w:rPr&gt;&lt;/w:lvl&gt;&lt;w:lvl w:ilvl=&quot;2&quot; w:tplc=&quot;08070005&quot; w:tentative=&quot;1&quot;&gt;&lt;w:start w:val=&quot;1&quot; /&gt;&lt;w:numFmt w:val=&quot;bullet&quot; /&gt;&lt;w:lvlText w:val=&quot;&quot; /&gt;&lt;w:lvlJc w:val=&quot;left&quot; /&gt;&lt;w:pPr&gt;&lt;w:ind w:left=&quot;2160&quot; w:hanging=&quot;360&quot; /&gt;&lt;/w:pPr&gt;&lt;w:rPr&gt;&lt;w:rFonts w:ascii=&quot;Wingdings&quot; w:hAnsi=&quot;Wingdings&quot; w:hint=&quot;default&quot; /&gt;&lt;/w:rPr&gt;&lt;/w:lvl&gt;&lt;w:lvl w:ilvl=&quot;3&quot; w:tplc=&quot;08070001&quot; w:tentative=&quot;1&quot;&gt;&lt;w:start w:val=&quot;1&quot; /&gt;&lt;w:numFmt w:val=&quot;bullet&quot; /&gt;&lt;w:lvlText w:val=&quot;&quot; /&gt;&lt;w:lvlJc w:val=&quot;left&quot; /&gt;&lt;w:pPr&gt;&lt;w:ind w:left=&quot;2880&quot; w:hanging=&quot;360&quot; /&gt;&lt;/w:pPr&gt;&lt;w:rPr&gt;&lt;w:rFonts w:ascii=&quot;Symbol&quot; w:hAnsi=&quot;Symbol&quot; w:hint=&quot;default&quot; /&gt;&lt;/w:rPr&gt;&lt;/w:lvl&gt;&lt;w:lvl w:ilvl=&quot;4&quot; w:tplc=&quot;08070003&quot; w:tentative=&quot;1&quot;&gt;&lt;w:start w:val=&quot;1&quot; /&gt;&lt;w:numFmt w:val=&quot;bullet&quot; /&gt;&lt;w:lvlText w:val=&quot;o&quot; /&gt;&lt;w:lvlJc w:val=&quot;left&quot; /&gt;&lt;w:pPr&gt;&lt;w:ind w:left=&quot;3600&quot; w:hanging=&quot;360&quot; /&gt;&lt;/w:pPr&gt;&lt;w:rPr&gt;&lt;w:rFonts w:ascii=&quot;Courier New&quot; w:hAnsi=&quot;Courier New&quot; w:cs=&quot;Courier New&quot; w:hint=&quot;default&quot; /&gt;&lt;/w:rPr&gt;&lt;/w:lvl&gt;&lt;w:lvl w:ilvl=&quot;5&quot; w:tplc=&quot;08070005&quot; w:tentative=&quot;1&quot;&gt;&lt;w:start w:val=&quot;1&quot; /&gt;&lt;w:numFmt w:val=&quot;bullet&quot; /&gt;&lt;w:lvlText w:val=&quot;&quot; /&gt;&lt;w:lvlJc w:val=&quot;left&quot; /&gt;&lt;w:pPr&gt;&lt;w:ind w:left=&quot;4320&quot; w:hanging=&quot;360&quot; /&gt;&lt;/w:pPr&gt;&lt;w:rPr&gt;&lt;w:rFonts w:ascii=&quot;Wingdings&quot; w:hAnsi=&quot;Wingdings&quot; w:hint=&quot;default&quot; /&gt;&lt;/w:rPr&gt;&lt;/w:lvl&gt;&lt;w:lvl w:ilvl=&quot;6&quot; w:tplc=&quot;08070001&quot; w:tentative=&quot;1&quot;&gt;&lt;w:start w:val=&quot;1&quot; /&gt;&lt;w:numFmt w:val=&quot;bullet&quot; /&gt;&lt;w:lvlText w:val=&quot;&quot; /&gt;&lt;w:lvlJc w:val=&quot;left&quot; /&gt;&lt;w:pPr&gt;&lt;w:ind w:left=&quot;5040&quot; w:hanging=&quot;360&quot; /&gt;&lt;/w:pPr&gt;&lt;w:rPr&gt;&lt;w:rFonts w:ascii=&quot;Symbol&quot; w:hAnsi=&quot;Symbol&quot; w:hint=&quot;default&quot; /&gt;&lt;/w:rPr&gt;&lt;/w:lvl&gt;&lt;w:lvl w:ilvl=&quot;7&quot; w:tplc=&quot;08070003&quot; w:tentative=&quot;1&quot;&gt;&lt;w:start w:val=&quot;1&quot; /&gt;&lt;w:numFmt w:val=&quot;bullet&quot; /&gt;&lt;w:lvlText w:val=&quot;o&quot; /&gt;&lt;w:lvlJc w:val=&quot;left&quot; /&gt;&lt;w:pPr&gt;&lt;w:ind w:left=&quot;5760&quot; w:hanging=&quot;360&quot; /&gt;&lt;/w:pPr&gt;&lt;w:rPr&gt;&lt;w:rFonts w:ascii=&quot;Courier New&quot; w:hAnsi=&quot;Courier New&quot; w:cs=&quot;Courier New&quot; w:hint=&quot;default&quot; /&gt;&lt;/w:rPr&gt;&lt;/w:lvl&gt;&lt;w:lvl w:ilvl=&quot;8&quot; w:tplc=&quot;08070005&quot; w:tentative=&quot;1&quot;&gt;&lt;w:start w:val=&quot;1&quot; /&gt;&lt;w:numFmt w:val=&quot;bullet&quot; /&gt;&lt;w:lvlText w:val=&quot;&quot; /&gt;&lt;w:lvlJc w:val=&quot;left&quot; /&gt;&lt;w:pPr&gt;&lt;w:ind w:left=&quot;6480&quot; w:hanging=&quot;360&quot; /&gt;&lt;/w:pPr&gt;&lt;w:rPr&gt;&lt;w:rFonts w:ascii=&quot;Wingdings&quot; w:hAnsi=&quot;Wingdings&quot; w:hint=&quot;default&quot; /&gt;&lt;/w:rPr&gt;&lt;/w:lvl&gt;&lt;/w:abstractNum&gt;&lt;w:abstractNum w:abstractNumId=&quot;16&quot; w15:restartNumberingAfterBreak=&quot;0&quot;&gt;&lt;w:nsid w:val=&quot;27C4355F&quot; /&gt;&lt;w:multiLevelType w:val=&quot;hybridMultilevel&quot; /&gt;&lt;w:tmpl w:val=&quot;33A8F9DA&quot; /&gt;&lt;w:lvl w:ilvl=&quot;0&quot; w:tplc=&quot;B54CBC60&quot;&gt;&lt;w:start w:val=&quot;1&quot; /&gt;&lt;w:numFmt w:val=&quot;lowerLetter&quot; /&gt;&lt;w:pStyle w:val=&quot;VBS-EingercktBullet4&quot; /&gt;&lt;w:lvlText w:val=&quot;%1.&quot; /&gt;&lt;w:lvlJc w:val=&quot;left&quot; /&gt;&lt;w:pPr&gt;&lt;w:ind w:left=&quot;1713&quot; w:hanging=&quot;360&quot; /&gt;&lt;/w:pPr&gt;&lt;/w:lvl&gt;&lt;w:lvl w:ilvl=&quot;1&quot; w:tplc=&quot;08070019&quot; w:tentative=&quot;1&quot;&gt;&lt;w:start w:val=&quot;1&quot; /&gt;&lt;w:numFmt w:val=&quot;lowerLetter&quot; /&gt;&lt;w:lvlText w:val=&quot;%2.&quot; /&gt;&lt;w:lvlJc w:val=&quot;left&quot; /&gt;&lt;w:pPr&gt;&lt;w:ind w:left=&quot;2433&quot; w:hanging=&quot;360&quot; /&gt;&lt;/w:pPr&gt;&lt;/w:lvl&gt;&lt;w:lvl w:ilvl=&quot;2&quot; w:tplc=&quot;0807001B&quot; w:tentative=&quot;1&quot;&gt;&lt;w:start w:val=&quot;1&quot; /&gt;&lt;w:numFmt w:val=&quot;lowerRoman&quot; /&gt;&lt;w:lvlText w:val=&quot;%3.&quot; /&gt;&lt;w:lvlJc w:val=&quot;right&quot; /&gt;&lt;w:pPr&gt;&lt;w:ind w:left=&quot;3153&quot; w:hanging=&quot;180&quot; /&gt;&lt;/w:pPr&gt;&lt;/w:lvl&gt;&lt;w:lvl w:ilvl=&quot;3&quot; w:tplc=&quot;0807000F&quot; w:tentative=&quot;1&quot;&gt;&lt;w:start w:val=&quot;1&quot; /&gt;&lt;w:numFmt w:val=&quot;decimal&quot; /&gt;&lt;w:lvlText w:val=&quot;%4.&quot; /&gt;&lt;w:lvlJc w:val=&quot;left&quot; /&gt;&lt;w:pPr&gt;&lt;w:ind w:left=&quot;3873&quot; w:hanging=&quot;360&quot; /&gt;&lt;/w:pPr&gt;&lt;/w:lvl&gt;&lt;w:lvl w:ilvl=&quot;4&quot; w:tplc=&quot;08070019&quot; w:tentative=&quot;1&quot;&gt;&lt;w:start w:val=&quot;1&quot; /&gt;&lt;w:numFmt w:val=&quot;lowerLetter&quot; /&gt;&lt;w:lvlText w:val=&quot;%5.&quot; /&gt;&lt;w:lvlJc w:val=&quot;left&quot; /&gt;&lt;w:pPr&gt;&lt;w:ind w:left=&quot;4593&quot; w:hanging=&quot;360&quot; /&gt;&lt;/w:pPr&gt;&lt;/w:lvl&gt;&lt;w:lvl w:ilvl=&quot;5&quot; w:tplc=&quot;0807001B&quot; w:tentative=&quot;1&quot;&gt;&lt;w:start w:val=&quot;1&quot; /&gt;&lt;w:numFmt w:val=&quot;lowerRoman&quot; /&gt;&lt;w:lvlText w:val=&quot;%6.&quot; /&gt;&lt;w:lvlJc w:val=&quot;right&quot; /&gt;&lt;w:pPr&gt;&lt;w:ind w:left=&quot;5313&quot; w:hanging=&quot;180&quot; /&gt;&lt;/w:pPr&gt;&lt;/w:lvl&gt;&lt;w:lvl w:ilvl=&quot;6&quot; w:tplc=&quot;0807000F&quot; w:tentative=&quot;1&quot;&gt;&lt;w:start w:val=&quot;1&quot; /&gt;&lt;w:numFmt w:val=&quot;decimal&quot; /&gt;&lt;w:lvlText w:val=&quot;%7.&quot; /&gt;&lt;w:lvlJc w:val=&quot;left&quot; /&gt;&lt;w:pPr&gt;&lt;w:ind w:left=&quot;6033&quot; w:hanging=&quot;360&quot; /&gt;&lt;/w:pPr&gt;&lt;/w:lvl&gt;&lt;w:lvl w:ilvl=&quot;7&quot; w:tplc=&quot;08070019&quot; w:tentative=&quot;1&quot;&gt;&lt;w:start w:val=&quot;1&quot; /&gt;&lt;w:numFmt w:val=&quot;lowerLetter&quot; /&gt;&lt;w:lvlText w:val=&quot;%8.&quot; /&gt;&lt;w:lvlJc w:val=&quot;left&quot; /&gt;&lt;w:pPr&gt;&lt;w:ind w:left=&quot;6753&quot; w:hanging=&quot;360&quot; /&gt;&lt;/w:pPr&gt;&lt;/w:lvl&gt;&lt;w:lvl w:ilvl=&quot;8&quot; w:tplc=&quot;0807001B&quot; w:tentative=&quot;1&quot;&gt;&lt;w:start w:val=&quot;1&quot; /&gt;&lt;w:numFmt w:val=&quot;lowerRoman&quot; /&gt;&lt;w:lvlText w:val=&quot;%9.&quot; /&gt;&lt;w:lvlJc w:val=&quot;right&quot; /&gt;&lt;w:pPr&gt;&lt;w:ind w:left=&quot;7473&quot; w:hanging=&quot;180&quot; /&gt;&lt;/w:pPr&gt;&lt;/w:lvl&gt;&lt;/w:abstractNum&gt;&lt;w:abstractNum w:abstractNumId=&quot;17&quot; w15:restartNumberingAfterBreak=&quot;0&quot;&gt;&lt;w:nsid w:val=&quot;27D138BC&quot; /&gt;&lt;w:multiLevelType w:val=&quot;hybridMultilevel&quot; /&gt;&lt;w:tmpl w:val=&quot;F78EA4CC&quot; /&gt;&lt;w:lvl w:ilvl=&quot;0&quot; w:tplc=&quot;5E02E576&quot;&gt;&lt;w:numFmt w:val=&quot;bullet&quot; /&gt;&lt;w:pStyle w:val=&quot;VBS-EingercktBullet3&quot; /&gt;&lt;w:lvlText w:val=&quot;+&quot; /&gt;&lt;w:lvlJc w:val=&quot;left&quot; /&gt;&lt;w:pPr&gt;&lt;w:ind w:left=&quot;1713&quot; w:hanging=&quot;360&quot; /&gt;&lt;/w:pPr&gt;&lt;w:rPr&gt;&lt;w:rFonts w:ascii=&quot;Arial&quot; w:eastAsia=&quot;Calibri&quot; w:hAnsi=&quot;Arial&quot; w:hint=&quot;default&quot; /&gt;&lt;/w:rPr&gt;&lt;/w:lvl&gt;&lt;w:lvl w:ilvl=&quot;1&quot; w:tplc=&quot;08070003&quot; w:tentative=&quot;1&quot;&gt;&lt;w:start w:val=&quot;1&quot; /&gt;&lt;w:numFmt w:val=&quot;bullet&quot; /&gt;&lt;w:lvlText w:val=&quot;o&quot; /&gt;&lt;w:lvlJc w:val=&quot;left&quot; /&gt;&lt;w:pPr&gt;&lt;w:ind w:left=&quot;2433&quot; w:hanging=&quot;360&quot; /&gt;&lt;/w:pPr&gt;&lt;w:rPr&gt;&lt;w:rFonts w:ascii=&quot;Courier New&quot; w:hAnsi=&quot;Courier New&quot; w:cs=&quot;Courier New&quot; w:hint=&quot;default&quot; /&gt;&lt;/w:rPr&gt;&lt;/w:lvl&gt;&lt;w:lvl w:ilvl=&quot;2&quot; w:tplc=&quot;08070005&quot; w:tentative=&quot;1&quot;&gt;&lt;w:start w:val=&quot;1&quot; /&gt;&lt;w:numFmt w:val=&quot;bullet&quot; /&gt;&lt;w:lvlText w:val=&quot;&quot; /&gt;&lt;w:lvlJc w:val=&quot;left&quot; /&gt;&lt;w:pPr&gt;&lt;w:ind w:left=&quot;3153&quot; w:hanging=&quot;360&quot; /&gt;&lt;/w:pPr&gt;&lt;w:rPr&gt;&lt;w:rFonts w:ascii=&quot;Wingdings&quot; w:hAnsi=&quot;Wingdings&quot; w:hint=&quot;default&quot; /&gt;&lt;/w:rPr&gt;&lt;/w:lvl&gt;&lt;w:lvl w:ilvl=&quot;3&quot; w:tplc=&quot;08070001&quot; w:tentative=&quot;1&quot;&gt;&lt;w:start w:val=&quot;1&quot; /&gt;&lt;w:numFmt w:val=&quot;bullet&quot; /&gt;&lt;w:lvlText w:val=&quot;&quot; /&gt;&lt;w:lvlJc w:val=&quot;left&quot; /&gt;&lt;w:pPr&gt;&lt;w:ind w:left=&quot;3873&quot; w:hanging=&quot;360&quot; /&gt;&lt;/w:pPr&gt;&lt;w:rPr&gt;&lt;w:rFonts w:ascii=&quot;Symbol&quot; w:hAnsi=&quot;Symbol&quot; w:hint=&quot;default&quot; /&gt;&lt;/w:rPr&gt;&lt;/w:lvl&gt;&lt;w:lvl w:ilvl=&quot;4&quot; w:tplc=&quot;08070003&quot; w:tentative=&quot;1&quot;&gt;&lt;w:start w:val=&quot;1&quot; /&gt;&lt;w:numFmt w:val=&quot;bullet&quot; /&gt;&lt;w:lvlText w:val=&quot;o&quot; /&gt;&lt;w:lvlJc w:val=&quot;left&quot; /&gt;&lt;w:pPr&gt;&lt;w:ind w:left=&quot;4593&quot; w:hanging=&quot;360&quot; /&gt;&lt;/w:pPr&gt;&lt;w:rPr&gt;&lt;w:rFonts w:ascii=&quot;Courier New&quot; w:hAnsi=&quot;Courier New&quot; w:cs=&quot;Courier New&quot; w:hint=&quot;default&quot; /&gt;&lt;/w:rPr&gt;&lt;/w:lvl&gt;&lt;w:lvl w:ilvl=&quot;5&quot; w:tplc=&quot;08070005&quot; w:tentative=&quot;1&quot;&gt;&lt;w:start w:val=&quot;1&quot; /&gt;&lt;w:numFmt w:val=&quot;bullet&quot; /&gt;&lt;w:lvlText w:val=&quot;&quot; /&gt;&lt;w:lvlJc w:val=&quot;left&quot; /&gt;&lt;w:pPr&gt;&lt;w:ind w:left=&quot;5313&quot; w:hanging=&quot;360&quot; /&gt;&lt;/w:pPr&gt;&lt;w:rPr&gt;&lt;w:rFonts w:ascii=&quot;Wingdings&quot; w:hAnsi=&quot;Wingdings&quot; w:hint=&quot;default&quot; /&gt;&lt;/w:rPr&gt;&lt;/w:lvl&gt;&lt;w:lvl w:ilvl=&quot;6&quot; w:tplc=&quot;08070001&quot; w:tentative=&quot;1&quot;&gt;&lt;w:start w:val=&quot;1&quot; /&gt;&lt;w:numFmt w:val=&quot;bullet&quot; /&gt;&lt;w:lvlText w:val=&quot;&quot; /&gt;&lt;w:lvlJc w:val=&quot;left&quot; /&gt;&lt;w:pPr&gt;&lt;w:ind w:left=&quot;6033&quot; w:hanging=&quot;360&quot; /&gt;&lt;/w:pPr&gt;&lt;w:rPr&gt;&lt;w:rFonts w:ascii=&quot;Symbol&quot; w:hAnsi=&quot;Symbol&quot; w:hint=&quot;default&quot; /&gt;&lt;/w:rPr&gt;&lt;/w:lvl&gt;&lt;w:lvl w:ilvl=&quot;7&quot; w:tplc=&quot;08070003&quot; w:tentative=&quot;1&quot;&gt;&lt;w:start w:val=&quot;1&quot; /&gt;&lt;w:numFmt w:val=&quot;bullet&quot; /&gt;&lt;w:lvlText w:val=&quot;o&quot; /&gt;&lt;w:lvlJc w:val=&quot;left&quot; /&gt;&lt;w:pPr&gt;&lt;w:ind w:left=&quot;6753&quot; w:hanging=&quot;360&quot; /&gt;&lt;/w:pPr&gt;&lt;w:rPr&gt;&lt;w:rFonts w:ascii=&quot;Courier New&quot; w:hAnsi=&quot;Courier New&quot; w:cs=&quot;Courier New&quot; w:hint=&quot;default&quot; /&gt;&lt;/w:rPr&gt;&lt;/w:lvl&gt;&lt;w:lvl w:ilvl=&quot;8&quot; w:tplc=&quot;08070005&quot; w:tentative=&quot;1&quot;&gt;&lt;w:start w:val=&quot;1&quot; /&gt;&lt;w:numFmt w:val=&quot;bullet&quot; /&gt;&lt;w:lvlText w:val=&quot;&quot; /&gt;&lt;w:lvlJc w:val=&quot;left&quot; /&gt;&lt;w:pPr&gt;&lt;w:ind w:left=&quot;7473&quot; w:hanging=&quot;360&quot; /&gt;&lt;/w:pPr&gt;&lt;w:rPr&gt;&lt;w:rFonts w:ascii=&quot;Wingdings&quot; w:hAnsi=&quot;Wingdings&quot; w:hint=&quot;default&quot; /&gt;&lt;/w:rPr&gt;&lt;/w:lvl&gt;&lt;/w:abstractNum&gt;&lt;w:abstractNum w:abstractNumId=&quot;18&quot; w15:restartNumberingAfterBreak=&quot;0&quot;&gt;&lt;w:nsid w:val=&quot;2C381E27&quot; /&gt;&lt;w:multiLevelType w:val=&quot;hybridMultilevel&quot; /&gt;&lt;w:tmpl w:val=&quot;81726B26&quot; /&gt;&lt;w:lvl w:ilvl=&quot;0&quot; w:tplc=&quot;8A8487BE&quot;&gt;&lt;w:start w:val=&quot;1&quot; /&gt;&lt;w:numFmt w:val=&quot;bullet&quot; /&gt;&lt;w:pStyle w:val=&quot;VBS-EingercktBullet1&quot; /&gt;&lt;w:lvlText w:val=&quot;&quot; /&gt;&lt;w:lvlJc w:val=&quot;left&quot; /&gt;&lt;w:pPr&gt;&lt;w:ind w:left=&quot;1352&quot; w:hanging=&quot;360&quot; /&gt;&lt;/w:pPr&gt;&lt;w:rPr&gt;&lt;w:rFonts w:ascii=&quot;Symbol&quot; w:hAnsi=&quot;Symbol&quot; w:hint=&quot;default&quot; /&gt;&lt;/w:rPr&gt;&lt;/w:lvl&gt;&lt;w:lvl w:ilvl=&quot;1&quot; w:tplc=&quot;08070003&quot; w:tentative=&quot;1&quot;&gt;&lt;w:start w:val=&quot;1&quot; /&gt;&lt;w:numFmt w:val=&quot;bullet&quot; /&gt;&lt;w:lvlText w:val=&quot;o&quot; /&gt;&lt;w:lvlJc w:val=&quot;left&quot; /&gt;&lt;w:pPr&gt;&lt;w:ind w:left=&quot;2072&quot; w:hanging=&quot;360&quot; /&gt;&lt;/w:pPr&gt;&lt;w:rPr&gt;&lt;w:rFonts w:ascii=&quot;Courier New&quot; w:hAnsi=&quot;Courier New&quot; w:cs=&quot;Courier New&quot; w:hint=&quot;default&quot; /&gt;&lt;/w:rPr&gt;&lt;/w:lvl&gt;&lt;w:lvl w:ilvl=&quot;2&quot; w:tplc=&quot;08070005&quot; w:tentative=&quot;1&quot;&gt;&lt;w:start w:val=&quot;1&quot; /&gt;&lt;w:numFmt w:val=&quot;bullet&quot; /&gt;&lt;w:lvlText w:val=&quot;&quot; /&gt;&lt;w:lvlJc w:val=&quot;left&quot; /&gt;&lt;w:pPr&gt;&lt;w:ind w:left=&quot;2792&quot; w:hanging=&quot;360&quot; /&gt;&lt;/w:pPr&gt;&lt;w:rPr&gt;&lt;w:rFonts w:ascii=&quot;Wingdings&quot; w:hAnsi=&quot;Wingdings&quot; w:hint=&quot;default&quot; /&gt;&lt;/w:rPr&gt;&lt;/w:lvl&gt;&lt;w:lvl w:ilvl=&quot;3&quot; w:tplc=&quot;08070001&quot; w:tentative=&quot;1&quot;&gt;&lt;w:start w:val=&quot;1&quot; /&gt;&lt;w:numFmt w:val=&quot;bullet&quot; /&gt;&lt;w:lvlText w:val=&quot;&quot; /&gt;&lt;w:lvlJc w:val=&quot;left&quot; /&gt;&lt;w:pPr&gt;&lt;w:ind w:left=&quot;3512&quot; w:hanging=&quot;360&quot; /&gt;&lt;/w:pPr&gt;&lt;w:rPr&gt;&lt;w:rFonts w:ascii=&quot;Symbol&quot; w:hAnsi=&quot;Symbol&quot; w:hint=&quot;default&quot; /&gt;&lt;/w:rPr&gt;&lt;/w:lvl&gt;&lt;w:lvl w:ilvl=&quot;4&quot; w:tplc=&quot;08070003&quot; w:tentative=&quot;1&quot;&gt;&lt;w:start w:val=&quot;1&quot; /&gt;&lt;w:numFmt w:val=&quot;bullet&quot; /&gt;&lt;w:lvlText w:val=&quot;o&quot; /&gt;&lt;w:lvlJc w:val=&quot;left&quot; /&gt;&lt;w:pPr&gt;&lt;w:ind w:left=&quot;4232&quot; w:hanging=&quot;360&quot; /&gt;&lt;/w:pPr&gt;&lt;w:rPr&gt;&lt;w:rFonts w:ascii=&quot;Courier New&quot; w:hAnsi=&quot;Courier New&quot; w:cs=&quot;Courier New&quot; w:hint=&quot;default&quot; /&gt;&lt;/w:rPr&gt;&lt;/w:lvl&gt;&lt;w:lvl w:ilvl=&quot;5&quot; w:tplc=&quot;08070005&quot; w:tentative=&quot;1&quot;&gt;&lt;w:start w:val=&quot;1&quot; /&gt;&lt;w:numFmt w:val=&quot;bullet&quot; /&gt;&lt;w:lvlText w:val=&quot;&quot; /&gt;&lt;w:lvlJc w:val=&quot;left&quot; /&gt;&lt;w:pPr&gt;&lt;w:ind w:left=&quot;4952&quot; w:hanging=&quot;360&quot; /&gt;&lt;/w:pPr&gt;&lt;w:rPr&gt;&lt;w:rFonts w:ascii=&quot;Wingdings&quot; w:hAnsi=&quot;Wingdings&quot; w:hint=&quot;default&quot; /&gt;&lt;/w:rPr&gt;&lt;/w:lvl&gt;&lt;w:lvl w:ilvl=&quot;6&quot; w:tplc=&quot;08070001&quot; w:tentative=&quot;1&quot;&gt;&lt;w:start w:val=&quot;1&quot; /&gt;&lt;w:numFmt w:val=&quot;bullet&quot; /&gt;&lt;w:lvlText w:val=&quot;&quot; /&gt;&lt;w:lvlJc w:val=&quot;left&quot; /&gt;&lt;w:pPr&gt;&lt;w:ind w:left=&quot;5672&quot; w:hanging=&quot;360&quot; /&gt;&lt;/w:pPr&gt;&lt;w:rPr&gt;&lt;w:rFonts w:ascii=&quot;Symbol&quot; w:hAnsi=&quot;Symbol&quot; w:hint=&quot;default&quot; /&gt;&lt;/w:rPr&gt;&lt;/w:lvl&gt;&lt;w:lvl w:ilvl=&quot;7&quot; w:tplc=&quot;08070003&quot; w:tentative=&quot;1&quot;&gt;&lt;w:start w:val=&quot;1&quot; /&gt;&lt;w:numFmt w:val=&quot;bullet&quot; /&gt;&lt;w:lvlText w:val=&quot;o&quot; /&gt;&lt;w:lvlJc w:val=&quot;left&quot; /&gt;&lt;w:pPr&gt;&lt;w:ind w:left=&quot;6392&quot; w:hanging=&quot;360&quot; /&gt;&lt;/w:pPr&gt;&lt;w:rPr&gt;&lt;w:rFonts w:ascii=&quot;Courier New&quot; w:hAnsi=&quot;Courier New&quot; w:cs=&quot;Courier New&quot; w:hint=&quot;default&quot; /&gt;&lt;/w:rPr&gt;&lt;/w:lvl&gt;&lt;w:lvl w:ilvl=&quot;8&quot; w:tplc=&quot;08070005&quot; w:tentative=&quot;1&quot;&gt;&lt;w:start w:val=&quot;1&quot; /&gt;&lt;w:numFmt w:val=&quot;bullet&quot; /&gt;&lt;w:lvlText w:val=&quot;&quot; /&gt;&lt;w:lvlJc w:val=&quot;left&quot; /&gt;&lt;w:pPr&gt;&lt;w:ind w:left=&quot;7112&quot; w:hanging=&quot;360&quot; /&gt;&lt;/w:pPr&gt;&lt;w:rPr&gt;&lt;w:rFonts w:ascii=&quot;Wingdings&quot; w:hAnsi=&quot;Wingdings&quot; w:hint=&quot;default&quot; /&gt;&lt;/w:rPr&gt;&lt;/w:lvl&gt;&lt;/w:abstractNum&gt;&lt;w:abstractNum w:abstractNumId=&quot;19&quot; w15:restartNumberingAfterBreak=&quot;0&quot;&gt;&lt;w:nsid w:val=&quot;2D695BA8&quot; /&gt;&lt;w:multiLevelType w:val=&quot;hybridMultilevel&quot; /&gt;&lt;w:tmpl w:val=&quot;17DE13FA&quot; /&gt;&lt;w:lvl w:ilvl=&quot;0&quot; w:tplc=&quot;3DAC4820&quot;&gt;&lt;w:start w:val=&quot;1&quot; /&gt;&lt;w:numFmt w:val=&quot;bullet&quot; /&gt;&lt;w:lvlText w:val=&quot;-&quot; /&gt;&lt;w:lvlJc w:val=&quot;left&quot; /&gt;&lt;w:pPr&gt;&lt;w:tabs&gt;&lt;w:tab w:val=&quot;num&quot; w:pos=&quot;170&quot; /&gt;&lt;/w:tabs&gt;&lt;w:ind w:left=&quot;170&quot; w:hanging=&quot;170&quot; /&gt;&lt;/w:pPr&gt;&lt;w:rPr&gt;&lt;w:rFonts w:ascii=&quot;Arial&quot; w:hAnsi=&quot;Arial&quot; w:hint=&quot;default&quot; /&gt;&lt;w:b w:val=&quot;0&quot; /&gt;&lt;w:i w:val=&quot;0&quot; /&gt;&lt;w:caps w:val=&quot;0&quot; /&gt;&lt;w:strike w:val=&quot;0&quot; /&gt;&lt;w:dstrike w:val=&quot;0&quot; /&gt;&lt;w:vanish w:val=&quot;0&quot; /&gt;&lt;w:color w:val=&quot;000000&quot; /&gt;&lt;w:spacing w:val=&quot;0&quot; /&gt;&lt;w:w w:val=&quot;100&quot; /&gt;&lt;w:kern w:val=&quot;0&quot; /&gt;&lt;w:position w:val=&quot;0&quot; /&gt;&lt;w:sz w:val=&quot;22&quot; /&gt;&lt;w:szCs w:val=&quot;22&quot; /&gt;&lt;w:vertAlign w:val=&quot;baseline&quot; /&gt;&lt;w14:shadow w14:blurRad=&quot;0&quot; w14:dist=&quot;0&quot; w14:dir=&quot;0&quot; w14:sx=&quot;0&quot; w14:sy=&quot;0&quot; w14:kx=&quot;0&quot; w14:ky=&quot;0&quot; w14:algn=&quot;none&quot;&gt;&lt;w14:srgbClr w14:val=&quot;000000&quot; /&gt;&lt;/w14:shadow&gt;&lt;w14:textOutline w14:w=&quot;0&quot; w14:cap=&quot;rnd&quot; w14:cmpd=&quot;sng&quot; w14:algn=&quot;ctr&quot;&gt;&lt;w14:noFill /&gt;&lt;w14:prstDash w14:val=&quot;solid&quot; /&gt;&lt;w14:bevel /&gt;&lt;/w14:textOutline&gt;&lt;/w:rPr&gt;&lt;/w:lvl&gt;&lt;w:lvl w:ilvl=&quot;1&quot; w:tplc=&quot;08070003&quot; w:tentative=&quot;1&quot;&gt;&lt;w:start w:val=&quot;1&quot; /&gt;&lt;w:numFmt w:val=&quot;bullet&quot; /&gt;&lt;w:lvlText w:val=&quot;o&quot; /&gt;&lt;w:lvlJc w:val=&quot;left&quot; /&gt;&lt;w:pPr&gt;&lt;w:tabs&gt;&lt;w:tab w:val=&quot;num&quot; w:pos=&quot;1440&quot; /&gt;&lt;/w:tabs&gt;&lt;w:ind w:left=&quot;1440&quot; w:hanging=&quot;360&quot; /&gt;&lt;/w:pPr&gt;&lt;w:rPr&gt;&lt;w:rFonts w:ascii=&quot;Courier New&quot; w:hAnsi=&quot;Courier New&quot; w:cs=&quot;Courier New&quot; w:hint=&quot;default&quot; /&gt;&lt;/w:rPr&gt;&lt;/w:lvl&gt;&lt;w:lvl w:ilvl=&quot;2&quot; w:tplc=&quot;08070005&quot; w:tentative=&quot;1&quot;&gt;&lt;w:start w:val=&quot;1&quot; /&gt;&lt;w:numFmt w:val=&quot;bullet&quot; /&gt;&lt;w:lvlText w:val=&quot;&quot; /&gt;&lt;w:lvlJc w:val=&quot;left&quot; /&gt;&lt;w:pPr&gt;&lt;w:tabs&gt;&lt;w:tab w:val=&quot;num&quot; w:pos=&quot;2160&quot; /&gt;&lt;/w:tabs&gt;&lt;w:ind w:left=&quot;2160&quot; w:hanging=&quot;360&quot; /&gt;&lt;/w:pPr&gt;&lt;w:rPr&gt;&lt;w:rFonts w:ascii=&quot;Wingdings&quot; w:hAnsi=&quot;Wingdings&quot; w:hint=&quot;default&quot; /&gt;&lt;/w:rPr&gt;&lt;/w:lvl&gt;&lt;w:lvl w:ilvl=&quot;3&quot; w:tplc=&quot;08070001&quot; w:tentative=&quot;1&quot;&gt;&lt;w:start w:val=&quot;1&quot; /&gt;&lt;w:numFmt w:val=&quot;bullet&quot; /&gt;&lt;w:lvlText w:val=&quot;&quot; /&gt;&lt;w:lvlJc w:val=&quot;left&quot; /&gt;&lt;w:pPr&gt;&lt;w:tabs&gt;&lt;w:tab w:val=&quot;num&quot; w:pos=&quot;2880&quot; /&gt;&lt;/w:tabs&gt;&lt;w:ind w:left=&quot;2880&quot; w:hanging=&quot;360&quot; /&gt;&lt;/w:pPr&gt;&lt;w:rPr&gt;&lt;w:rFonts w:ascii=&quot;Symbol&quot; w:hAnsi=&quot;Symbol&quot; w:hint=&quot;default&quot; /&gt;&lt;/w:rPr&gt;&lt;/w:lvl&gt;&lt;w:lvl w:ilvl=&quot;4&quot; w:tplc=&quot;08070003&quot; w:tentative=&quot;1&quot;&gt;&lt;w:start w:val=&quot;1&quot; /&gt;&lt;w:numFmt w:val=&quot;bullet&quot; /&gt;&lt;w:lvlText w:val=&quot;o&quot; /&gt;&lt;w:lvlJc w:val=&quot;left&quot; /&gt;&lt;w:pPr&gt;&lt;w:tabs&gt;&lt;w:tab w:val=&quot;num&quot; w:pos=&quot;3600&quot; /&gt;&lt;/w:tabs&gt;&lt;w:ind w:left=&quot;3600&quot; w:hanging=&quot;360&quot; /&gt;&lt;/w:pPr&gt;&lt;w:rPr&gt;&lt;w:rFonts w:ascii=&quot;Courier New&quot; w:hAnsi=&quot;Courier New&quot; w:cs=&quot;Courier New&quot; w:hint=&quot;default&quot; /&gt;&lt;/w:rPr&gt;&lt;/w:lvl&gt;&lt;w:lvl w:ilvl=&quot;5&quot; w:tplc=&quot;08070005&quot; w:tentative=&quot;1&quot;&gt;&lt;w:start w:val=&quot;1&quot; /&gt;&lt;w:numFmt w:val=&quot;bullet&quot; /&gt;&lt;w:lvlText w:val=&quot;&quot; /&gt;&lt;w:lvlJc w:val=&quot;left&quot; /&gt;&lt;w:pPr&gt;&lt;w:tabs&gt;&lt;w:tab w:val=&quot;num&quot; w:pos=&quot;4320&quot; /&gt;&lt;/w:tabs&gt;&lt;w:ind w:left=&quot;4320&quot; w:hanging=&quot;360&quot; /&gt;&lt;/w:pPr&gt;&lt;w:rPr&gt;&lt;w:rFonts w:ascii=&quot;Wingdings&quot; w:hAnsi=&quot;Wingdings&quot; w:hint=&quot;default&quot; /&gt;&lt;/w:rPr&gt;&lt;/w:lvl&gt;&lt;w:lvl w:ilvl=&quot;6&quot; w:tplc=&quot;08070001&quot; w:tentative=&quot;1&quot;&gt;&lt;w:start w:val=&quot;1&quot; /&gt;&lt;w:numFmt w:val=&quot;bullet&quot; /&gt;&lt;w:lvlText w:val=&quot;&quot; /&gt;&lt;w:lvlJc w:val=&quot;left&quot; /&gt;&lt;w:pPr&gt;&lt;w:tabs&gt;&lt;w:tab w:val=&quot;num&quot; w:pos=&quot;5040&quot; /&gt;&lt;/w:tabs&gt;&lt;w:ind w:left=&quot;5040&quot; w:hanging=&quot;360&quot; /&gt;&lt;/w:pPr&gt;&lt;w:rPr&gt;&lt;w:rFonts w:ascii=&quot;Symbol&quot; w:hAnsi=&quot;Symbol&quot; w:hint=&quot;default&quot; /&gt;&lt;/w:rPr&gt;&lt;/w:lvl&gt;&lt;w:lvl w:ilvl=&quot;7&quot; w:tplc=&quot;08070003&quot; w:tentative=&quot;1&quot;&gt;&lt;w:start w:val=&quot;1&quot; /&gt;&lt;w:numFmt w:val=&quot;bullet&quot; /&gt;&lt;w:lvlText w:val=&quot;o&quot; /&gt;&lt;w:lvlJc w:val=&quot;left&quot; /&gt;&lt;w:pPr&gt;&lt;w:tabs&gt;&lt;w:tab w:val=&quot;num&quot; w:pos=&quot;5760&quot; /&gt;&lt;/w:tabs&gt;&lt;w:ind w:left=&quot;5760&quot; w:hanging=&quot;360&quot; /&gt;&lt;/w:pPr&gt;&lt;w:rPr&gt;&lt;w:rFonts w:ascii=&quot;Courier New&quot; w:hAnsi=&quot;Courier New&quot; w:cs=&quot;Courier New&quot; w:hint=&quot;default&quot; /&gt;&lt;/w:rPr&gt;&lt;/w:lvl&gt;&lt;w:lvl w:ilvl=&quot;8&quot; w:tplc=&quot;08070005&quot; w:tentative=&quot;1&quot;&gt;&lt;w:start w:val=&quot;1&quot; /&gt;&lt;w:numFmt w:val=&quot;bullet&quot; /&gt;&lt;w:lvlText w:val=&quot;&quot; /&gt;&lt;w:lvlJc w:val=&quot;left&quot; /&gt;&lt;w:pPr&gt;&lt;w:tabs&gt;&lt;w:tab w:val=&quot;num&quot; w:pos=&quot;6480&quot; /&gt;&lt;/w:tabs&gt;&lt;w:ind w:left=&quot;6480&quot; w:hanging=&quot;360&quot; /&gt;&lt;/w:pPr&gt;&lt;w:rPr&gt;&lt;w:rFonts w:ascii=&quot;Wingdings&quot; w:hAnsi=&quot;Wingdings&quot; w:hint=&quot;default&quot; /&gt;&lt;/w:rPr&gt;&lt;/w:lvl&gt;&lt;/w:abstractNum&gt;&lt;w:abstractNum w:abstractNumId=&quot;20&quot; w15:restartNumberingAfterBreak=&quot;0&quot;&gt;&lt;w:nsid w:val=&quot;30141C16&quot; /&gt;&lt;w:multiLevelType w:val=&quot;hybridMultilevel&quot; /&gt;&lt;w:tmpl w:val=&quot;5746A82A&quot; /&gt;&lt;w:lvl w:ilvl=&quot;0&quot; w:tplc=&quot;FD960462&quot;&gt;&lt;w:start w:val=&quot;1&quot; /&gt;&lt;w:numFmt w:val=&quot;lowerLetter&quot; /&gt;&lt;w:lvlText w:val=&quot;%1.&quot; /&gt;&lt;w:lvlJc w:val=&quot;left&quot; /&gt;&lt;w:pPr&gt;&lt;w:ind w:left=&quot;1712&quot; w:hanging=&quot;360&quot; /&gt;&lt;/w:pPr&gt;&lt;/w:lvl&gt;&lt;w:lvl w:ilvl=&quot;1&quot; w:tplc=&quot;04090019&quot; w:tentative=&quot;1&quot;&gt;&lt;w:start w:val=&quot;1&quot; /&gt;&lt;w:numFmt w:val=&quot;lowerLetter&quot; /&gt;&lt;w:lvlText w:val=&quot;%2.&quot; /&gt;&lt;w:lvlJc w:val=&quot;left&quot; /&gt;&lt;w:pPr&gt;&lt;w:ind w:left=&quot;2432&quot; w:hanging=&quot;360&quot; /&gt;&lt;/w:pPr&gt;&lt;/w:lvl&gt;&lt;w:lvl w:ilvl=&quot;2&quot; w:tplc=&quot;0409001B&quot; w:tentative=&quot;1&quot;&gt;&lt;w:start w:val=&quot;1&quot; /&gt;&lt;w:numFmt w:val=&quot;lowerRoman&quot; /&gt;&lt;w:lvlText w:val=&quot;%3.&quot; /&gt;&lt;w:lvlJc w:val=&quot;right&quot; /&gt;&lt;w:pPr&gt;&lt;w:ind w:left=&quot;3152&quot; w:hanging=&quot;180&quot; /&gt;&lt;/w:pPr&gt;&lt;/w:lvl&gt;&lt;w:lvl w:ilvl=&quot;3&quot; w:tplc=&quot;0409000F&quot; w:tentative=&quot;1&quot;&gt;&lt;w:start w:val=&quot;1&quot; /&gt;&lt;w:numFmt w:val=&quot;decimal&quot; /&gt;&lt;w:lvlText w:val=&quot;%4.&quot; /&gt;&lt;w:lvlJc w:val=&quot;left&quot; /&gt;&lt;w:pPr&gt;&lt;w:ind w:left=&quot;3872&quot; w:hanging=&quot;360&quot; /&gt;&lt;/w:pPr&gt;&lt;/w:lvl&gt;&lt;w:lvl w:ilvl=&quot;4&quot; w:tplc=&quot;04090019&quot; w:tentative=&quot;1&quot;&gt;&lt;w:start w:val=&quot;1&quot; /&gt;&lt;w:numFmt w:val=&quot;lowerLetter&quot; /&gt;&lt;w:lvlText w:val=&quot;%5.&quot; /&gt;&lt;w:lvlJc w:val=&quot;left&quot; /&gt;&lt;w:pPr&gt;&lt;w:ind w:left=&quot;4592&quot; w:hanging=&quot;360&quot; /&gt;&lt;/w:pPr&gt;&lt;/w:lvl&gt;&lt;w:lvl w:ilvl=&quot;5&quot; w:tplc=&quot;0409001B&quot; w:tentative=&quot;1&quot;&gt;&lt;w:start w:val=&quot;1&quot; /&gt;&lt;w:numFmt w:val=&quot;lowerRoman&quot; /&gt;&lt;w:lvlText w:val=&quot;%6.&quot; /&gt;&lt;w:lvlJc w:val=&quot;right&quot; /&gt;&lt;w:pPr&gt;&lt;w:ind w:left=&quot;5312&quot; w:hanging=&quot;180&quot; /&gt;&lt;/w:pPr&gt;&lt;/w:lvl&gt;&lt;w:lvl w:ilvl=&quot;6&quot; w:tplc=&quot;0409000F&quot; w:tentative=&quot;1&quot;&gt;&lt;w:start w:val=&quot;1&quot; /&gt;&lt;w:numFmt w:val=&quot;decimal&quot; /&gt;&lt;w:lvlText w:val=&quot;%7.&quot; /&gt;&lt;w:lvlJc w:val=&quot;left&quot; /&gt;&lt;w:pPr&gt;&lt;w:ind w:left=&quot;6032&quot; w:hanging=&quot;360&quot; /&gt;&lt;/w:pPr&gt;&lt;/w:lvl&gt;&lt;w:lvl w:ilvl=&quot;7&quot; w:tplc=&quot;04090019&quot; w:tentative=&quot;1&quot;&gt;&lt;w:start w:val=&quot;1&quot; /&gt;&lt;w:numFmt w:val=&quot;lowerLetter&quot; /&gt;&lt;w:lvlText w:val=&quot;%8.&quot; /&gt;&lt;w:lvlJc w:val=&quot;left&quot; /&gt;&lt;w:pPr&gt;&lt;w:ind w:left=&quot;6752&quot; w:hanging=&quot;360&quot; /&gt;&lt;/w:pPr&gt;&lt;/w:lvl&gt;&lt;w:lvl w:ilvl=&quot;8&quot; w:tplc=&quot;0409001B&quot; w:tentative=&quot;1&quot;&gt;&lt;w:start w:val=&quot;1&quot; /&gt;&lt;w:numFmt w:val=&quot;lowerRoman&quot; /&gt;&lt;w:lvlText w:val=&quot;%9.&quot; /&gt;&lt;w:lvlJc w:val=&quot;right&quot; /&gt;&lt;w:pPr&gt;&lt;w:ind w:left=&quot;7472&quot; w:hanging=&quot;180&quot; /&gt;&lt;/w:pPr&gt;&lt;/w:lvl&gt;&lt;/w:abstractNum&gt;&lt;w:abstractNum w:abstractNumId=&quot;21&quot; w15:restartNumberingAfterBreak=&quot;0&quot;&gt;&lt;w:nsid w:val=&quot;371858DB&quot; /&gt;&lt;w:multiLevelType w:val=&quot;multilevel&quot; /&gt;&lt;w:tmpl w:val=&quot;0807001F&quot; /&gt;&lt;w:lvl w:ilvl=&quot;0&quot;&gt;&lt;w:start w:val=&quot;1&quot; /&gt;&lt;w:numFmt w:val=&quot;decimal&quot; /&gt;&lt;w:lvlText w:val=&quot;%1.&quot; /&gt;&lt;w:lvlJc w:val=&quot;left&quot; /&gt;&lt;w:pPr&gt;&lt;w:ind w:left=&quot;360&quot; w:hanging=&quot;360&quot; /&gt;&lt;/w:pPr&gt;&lt;/w:lvl&gt;&lt;w:lvl w:ilvl=&quot;1&quot;&gt;&lt;w:start w:val=&quot;1&quot; /&gt;&lt;w:numFmt w:val=&quot;decimal&quot; /&gt;&lt;w:lvlText w:val=&quot;%1.%2.&quot; /&gt;&lt;w:lvlJc w:val=&quot;left&quot; /&gt;&lt;w:pPr&gt;&lt;w:ind w:left=&quot;792&quot; w:hanging=&quot;432&quot; /&gt;&lt;/w:pPr&gt;&lt;/w:lvl&gt;&lt;w:lvl w:ilvl=&quot;2&quot;&gt;&lt;w:start w:val=&quot;1&quot; /&gt;&lt;w:numFmt w:val=&quot;decimal&quot; /&gt;&lt;w:lvlText w:val=&quot;%1.%2.%3.&quot; /&gt;&lt;w:lvlJc w:val=&quot;left&quot; /&gt;&lt;w:pPr&gt;&lt;w:ind w:left=&quot;1224&quot; w:hanging=&quot;504&quot; /&gt;&lt;/w:pPr&gt;&lt;/w:lvl&gt;&lt;w:lvl w:ilvl=&quot;3&quot;&gt;&lt;w:start w:val=&quot;1&quot; /&gt;&lt;w:numFmt w:val=&quot;decimal&quot; /&gt;&lt;w:lvlText w:val=&quot;%1.%2.%3.%4.&quot; /&gt;&lt;w:lvlJc w:val=&quot;left&quot; /&gt;&lt;w:pPr&gt;&lt;w:ind w:left=&quot;1728&quot; w:hanging=&quot;648&quot; /&gt;&lt;/w:pPr&gt;&lt;/w:lvl&gt;&lt;w:lvl w:ilvl=&quot;4&quot;&gt;&lt;w:start w:val=&quot;1&quot; /&gt;&lt;w:numFmt w:val=&quot;decimal&quot; /&gt;&lt;w:lvlText w:val=&quot;%1.%2.%3.%4.%5.&quot; /&gt;&lt;w:lvlJc w:val=&quot;left&quot; /&gt;&lt;w:pPr&gt;&lt;w:ind w:left=&quot;2232&quot; w:hanging=&quot;792&quot; /&gt;&lt;/w:pPr&gt;&lt;/w:lvl&gt;&lt;w:lvl w:ilvl=&quot;5&quot;&gt;&lt;w:start w:val=&quot;1&quot; /&gt;&lt;w:numFmt w:val=&quot;decimal&quot; /&gt;&lt;w:lvlText w:val=&quot;%1.%2.%3.%4.%5.%6.&quot; /&gt;&lt;w:lvlJc w:val=&quot;left&quot; /&gt;&lt;w:pPr&gt;&lt;w:ind w:left=&quot;2736&quot; w:hanging=&quot;936&quot; /&gt;&lt;/w:pPr&gt;&lt;/w:lvl&gt;&lt;w:lvl w:ilvl=&quot;6&quot;&gt;&lt;w:start w:val=&quot;1&quot; /&gt;&lt;w:numFmt w:val=&quot;decimal&quot; /&gt;&lt;w:lvlText w:val=&quot;%1.%2.%3.%4.%5.%6.%7.&quot; /&gt;&lt;w:lvlJc w:val=&quot;left&quot; /&gt;&lt;w:pPr&gt;&lt;w:ind w:left=&quot;3240&quot; w:hanging=&quot;1080&quot; /&gt;&lt;/w:pPr&gt;&lt;/w:lvl&gt;&lt;w:lvl w:ilvl=&quot;7&quot;&gt;&lt;w:start w:val=&quot;1&quot; /&gt;&lt;w:numFmt w:val=&quot;decimal&quot; /&gt;&lt;w:lvlText w:val=&quot;%1.%2.%3.%4.%5.%6.%7.%8.&quot; /&gt;&lt;w:lvlJc w:val=&quot;left&quot; /&gt;&lt;w:pPr&gt;&lt;w:ind w:left=&quot;3744&quot; w:hanging=&quot;1224&quot; /&gt;&lt;/w:pPr&gt;&lt;/w:lvl&gt;&lt;w:lvl w:ilvl=&quot;8&quot;&gt;&lt;w:start w:val=&quot;1&quot; /&gt;&lt;w:numFmt w:val=&quot;decimal&quot; /&gt;&lt;w:lvlText w:val=&quot;%1.%2.%3.%4.%5.%6.%7.%8.%9.&quot; /&gt;&lt;w:lvlJc w:val=&quot;left&quot; /&gt;&lt;w:pPr&gt;&lt;w:ind w:left=&quot;4320&quot; w:hanging=&quot;1440&quot; /&gt;&lt;/w:pPr&gt;&lt;/w:lvl&gt;&lt;/w:abstractNum&gt;&lt;w:abstractNum w:abstractNumId=&quot;22&quot; w15:restartNumberingAfterBreak=&quot;0&quot;&gt;&lt;w:nsid w:val=&quot;37C95ACA&quot; /&gt;&lt;w:multiLevelType w:val=&quot;hybridMultilevel&quot; /&gt;&lt;w:tmpl w:val=&quot;978A1B18&quot; /&gt;&lt;w:lvl w:ilvl=&quot;0&quot; w:tplc=&quot;C8BAFE2E&quot;&gt;&lt;w:start w:val=&quot;1&quot; /&gt;&lt;w:numFmt w:val=&quot;bullet&quot; /&gt;&lt;w:lvlText w:val=&quot;-&quot; /&gt;&lt;w:lvlJc w:val=&quot;left&quot; /&gt;&lt;w:pPr&gt;&lt;w:tabs&gt;&lt;w:tab w:val=&quot;num&quot; w:pos=&quot;170&quot; /&gt;&lt;/w:tabs&gt;&lt;w:ind w:left=&quot;170&quot; w:hanging=&quot;170&quot; /&gt;&lt;/w:pPr&gt;&lt;w:rPr&gt;&lt;w:rFonts w:ascii=&quot;Arial&quot; w:hAnsi=&quot;Arial&quot; w:hint=&quot;default&quot; /&gt;&lt;w:b w:val=&quot;0&quot; /&gt;&lt;w:i w:val=&quot;0&quot; /&gt;&lt;w:caps w:val=&quot;0&quot; /&gt;&lt;w:strike w:val=&quot;0&quot; /&gt;&lt;w:dstrike w:val=&quot;0&quot; /&gt;&lt;w:vanish w:val=&quot;0&quot; /&gt;&lt;w:color w:val=&quot;000000&quot; /&gt;&lt;w:spacing w:val=&quot;0&quot; /&gt;&lt;w:w w:val=&quot;100&quot; /&gt;&lt;w:kern w:val=&quot;0&quot; /&gt;&lt;w:position w:val=&quot;0&quot; /&gt;&lt;w:sz w:val=&quot;12&quot; /&gt;&lt;w:szCs w:val=&quot;12&quot; /&gt;&lt;w:vertAlign w:val=&quot;baseline&quot; /&gt;&lt;w14:shadow w14:blurRad=&quot;0&quot; w14:dist=&quot;0&quot; w14:dir=&quot;0&quot; w14:sx=&quot;0&quot; w14:sy=&quot;0&quot; w14:kx=&quot;0&quot; w14:ky=&quot;0&quot; w14:algn=&quot;none&quot;&gt;&lt;w14:srgbClr w14:val=&quot;000000&quot; /&gt;&lt;/w14:shadow&gt;&lt;w14:textOutline w14:w=&quot;0&quot; w14:cap=&quot;rnd&quot; w14:cmpd=&quot;sng&quot; w14:algn=&quot;ctr&quot;&gt;&lt;w14:noFill /&gt;&lt;w14:prstDash w14:val=&quot;solid&quot; /&gt;&lt;w14:bevel /&gt;&lt;/w14:textOutline&gt;&lt;/w:rPr&gt;&lt;/w:lvl&gt;&lt;w:lvl w:ilvl=&quot;1&quot; w:tplc=&quot;08070003&quot; w:tentative=&quot;1&quot;&gt;&lt;w:start w:val=&quot;1&quot; /&gt;&lt;w:numFmt w:val=&quot;bullet&quot; /&gt;&lt;w:lvlText w:val=&quot;o&quot; /&gt;&lt;w:lvlJc w:val=&quot;left&quot; /&gt;&lt;w:pPr&gt;&lt;w:tabs&gt;&lt;w:tab w:val=&quot;num&quot; w:pos=&quot;1440&quot; /&gt;&lt;/w:tabs&gt;&lt;w:ind w:left=&quot;1440&quot; w:hanging=&quot;360&quot; /&gt;&lt;/w:pPr&gt;&lt;w:rPr&gt;&lt;w:rFonts w:ascii=&quot;Courier New&quot; w:hAnsi=&quot;Courier New&quot; w:cs=&quot;Courier New&quot; w:hint=&quot;default&quot; /&gt;&lt;/w:rPr&gt;&lt;/w:lvl&gt;&lt;w:lvl w:ilvl=&quot;2&quot; w:tplc=&quot;08070005&quot; w:tentative=&quot;1&quot;&gt;&lt;w:start w:val=&quot;1&quot; /&gt;&lt;w:numFmt w:val=&quot;bullet&quot; /&gt;&lt;w:lvlText w:val=&quot;&quot; /&gt;&lt;w:lvlJc w:val=&quot;left&quot; /&gt;&lt;w:pPr&gt;&lt;w:tabs&gt;&lt;w:tab w:val=&quot;num&quot; w:pos=&quot;2160&quot; /&gt;&lt;/w:tabs&gt;&lt;w:ind w:left=&quot;2160&quot; w:hanging=&quot;360&quot; /&gt;&lt;/w:pPr&gt;&lt;w:rPr&gt;&lt;w:rFonts w:ascii=&quot;Wingdings&quot; w:hAnsi=&quot;Wingdings&quot; w:hint=&quot;default&quot; /&gt;&lt;/w:rPr&gt;&lt;/w:lvl&gt;&lt;w:lvl w:ilvl=&quot;3&quot; w:tplc=&quot;08070001&quot; w:tentative=&quot;1&quot;&gt;&lt;w:start w:val=&quot;1&quot; /&gt;&lt;w:numFmt w:val=&quot;bullet&quot; /&gt;&lt;w:lvlText w:val=&quot;&quot; /&gt;&lt;w:lvlJc w:val=&quot;left&quot; /&gt;&lt;w:pPr&gt;&lt;w:tabs&gt;&lt;w:tab w:val=&quot;num&quot; w:pos=&quot;2880&quot; /&gt;&lt;/w:tabs&gt;&lt;w:ind w:left=&quot;2880&quot; w:hanging=&quot;360&quot; /&gt;&lt;/w:pPr&gt;&lt;w:rPr&gt;&lt;w:rFonts w:ascii=&quot;Symbol&quot; w:hAnsi=&quot;Symbol&quot; w:hint=&quot;default&quot; /&gt;&lt;/w:rPr&gt;&lt;/w:lvl&gt;&lt;w:lvl w:ilvl=&quot;4&quot; w:tplc=&quot;08070003&quot; w:tentative=&quot;1&quot;&gt;&lt;w:start w:val=&quot;1&quot; /&gt;&lt;w:numFmt w:val=&quot;bullet&quot; /&gt;&lt;w:lvlText w:val=&quot;o&quot; /&gt;&lt;w:lvlJc w:val=&quot;left&quot; /&gt;&lt;w:pPr&gt;&lt;w:tabs&gt;&lt;w:tab w:val=&quot;num&quot; w:pos=&quot;3600&quot; /&gt;&lt;/w:tabs&gt;&lt;w:ind w:left=&quot;3600&quot; w:hanging=&quot;360&quot; /&gt;&lt;/w:pPr&gt;&lt;w:rPr&gt;&lt;w:rFonts w:ascii=&quot;Courier New&quot; w:hAnsi=&quot;Courier New&quot; w:cs=&quot;Courier New&quot; w:hint=&quot;default&quot; /&gt;&lt;/w:rPr&gt;&lt;/w:lvl&gt;&lt;w:lvl w:ilvl=&quot;5&quot; w:tplc=&quot;08070005&quot; w:tentative=&quot;1&quot;&gt;&lt;w:start w:val=&quot;1&quot; /&gt;&lt;w:numFmt w:val=&quot;bullet&quot; /&gt;&lt;w:lvlText w:val=&quot;&quot; /&gt;&lt;w:lvlJc w:val=&quot;left&quot; /&gt;&lt;w:pPr&gt;&lt;w:tabs&gt;&lt;w:tab w:val=&quot;num&quot; w:pos=&quot;4320&quot; /&gt;&lt;/w:tabs&gt;&lt;w:ind w:left=&quot;4320&quot; w:hanging=&quot;360&quot; /&gt;&lt;/w:pPr&gt;&lt;w:rPr&gt;&lt;w:rFonts w:ascii=&quot;Wingdings&quot; w:hAnsi=&quot;Wingdings&quot; w:hint=&quot;default&quot; /&gt;&lt;/w:rPr&gt;&lt;/w:lvl&gt;&lt;w:lvl w:ilvl=&quot;6&quot; w:tplc=&quot;08070001&quot; w:tentative=&quot;1&quot;&gt;&lt;w:start w:val=&quot;1&quot; /&gt;&lt;w:numFmt w:val=&quot;bullet&quot; /&gt;&lt;w:lvlText w:val=&quot;&quot; /&gt;&lt;w:lvlJc w:val=&quot;left&quot; /&gt;&lt;w:pPr&gt;&lt;w:tabs&gt;&lt;w:tab w:val=&quot;num&quot; w:pos=&quot;5040&quot; /&gt;&lt;/w:tabs&gt;&lt;w:ind w:left=&quot;5040&quot; w:hanging=&quot;360&quot; /&gt;&lt;/w:pPr&gt;&lt;w:rPr&gt;&lt;w:rFonts w:ascii=&quot;Symbol&quot; w:hAnsi=&quot;Symbol&quot; w:hint=&quot;default&quot; /&gt;&lt;/w:rPr&gt;&lt;/w:lvl&gt;&lt;w:lvl w:ilvl=&quot;7&quot; w:tplc=&quot;08070003&quot; w:tentative=&quot;1&quot;&gt;&lt;w:start w:val=&quot;1&quot; /&gt;&lt;w:numFmt w:val=&quot;bullet&quot; /&gt;&lt;w:lvlText w:val=&quot;o&quot; /&gt;&lt;w:lvlJc w:val=&quot;left&quot; /&gt;&lt;w:pPr&gt;&lt;w:tabs&gt;&lt;w:tab w:val=&quot;num&quot; w:pos=&quot;5760&quot; /&gt;&lt;/w:tabs&gt;&lt;w:ind w:left=&quot;5760&quot; w:hanging=&quot;360&quot; /&gt;&lt;/w:pPr&gt;&lt;w:rPr&gt;&lt;w:rFonts w:ascii=&quot;Courier New&quot; w:hAnsi=&quot;Courier New&quot; w:cs=&quot;Courier New&quot; w:hint=&quot;default&quot; /&gt;&lt;/w:rPr&gt;&lt;/w:lvl&gt;&lt;w:lvl w:ilvl=&quot;8&quot; w:tplc=&quot;08070005&quot; w:tentative=&quot;1&quot;&gt;&lt;w:start w:val=&quot;1&quot; /&gt;&lt;w:numFmt w:val=&quot;bullet&quot; /&gt;&lt;w:lvlText w:val=&quot;&quot; /&gt;&lt;w:lvlJc w:val=&quot;left&quot; /&gt;&lt;w:pPr&gt;&lt;w:tabs&gt;&lt;w:tab w:val=&quot;num&quot; w:pos=&quot;6480&quot; /&gt;&lt;/w:tabs&gt;&lt;w:ind w:left=&quot;6480&quot; w:hanging=&quot;360&quot; /&gt;&lt;/w:pPr&gt;&lt;w:rPr&gt;&lt;w:rFonts w:ascii=&quot;Wingdings&quot; w:hAnsi=&quot;Wingdings&quot; w:hint=&quot;default&quot; /&gt;&lt;/w:rPr&gt;&lt;/w:lvl&gt;&lt;/w:abstractNum&gt;&lt;w:abstractNum w:abstractNumId=&quot;23&quot; w15:restartNumberingAfterBreak=&quot;0&quot;&gt;&lt;w:nsid w:val=&quot;390005EE&quot; /&gt;&lt;w:multiLevelType w:val=&quot;multilevel&quot; /&gt;&lt;w:tmpl w:val=&quot;0807001F&quot; /&gt;&lt;w:lvl w:ilvl=&quot;0&quot;&gt;&lt;w:start w:val=&quot;1&quot; /&gt;&lt;w:numFmt w:val=&quot;decimal&quot; /&gt;&lt;w:lvlText w:val=&quot;%1.&quot; /&gt;&lt;w:lvlJc w:val=&quot;left&quot; /&gt;&lt;w:pPr&gt;&lt;w:ind w:left=&quot;360&quot; w:hanging=&quot;360&quot; /&gt;&lt;/w:pPr&gt;&lt;/w:lvl&gt;&lt;w:lvl w:ilvl=&quot;1&quot;&gt;&lt;w:start w:val=&quot;1&quot; /&gt;&lt;w:numFmt w:val=&quot;decimal&quot; /&gt;&lt;w:lvlText w:val=&quot;%1.%2.&quot; /&gt;&lt;w:lvlJc w:val=&quot;left&quot; /&gt;&lt;w:pPr&gt;&lt;w:ind w:left=&quot;792&quot; w:hanging=&quot;432&quot; /&gt;&lt;/w:pPr&gt;&lt;/w:lvl&gt;&lt;w:lvl w:ilvl=&quot;2&quot;&gt;&lt;w:start w:val=&quot;1&quot; /&gt;&lt;w:numFmt w:val=&quot;decimal&quot; /&gt;&lt;w:lvlText w:val=&quot;%1.%2.%3.&quot; /&gt;&lt;w:lvlJc w:val=&quot;left&quot; /&gt;&lt;w:pPr&gt;&lt;w:ind w:left=&quot;1224&quot; w:hanging=&quot;504&quot; /&gt;&lt;/w:pPr&gt;&lt;/w:lvl&gt;&lt;w:lvl w:ilvl=&quot;3&quot;&gt;&lt;w:start w:val=&quot;1&quot; /&gt;&lt;w:numFmt w:val=&quot;decimal&quot; /&gt;&lt;w:lvlText w:val=&quot;%1.%2.%3.%4.&quot; /&gt;&lt;w:lvlJc w:val=&quot;left&quot; /&gt;&lt;w:pPr&gt;&lt;w:ind w:left=&quot;1728&quot; w:hanging=&quot;648&quot; /&gt;&lt;/w:pPr&gt;&lt;/w:lvl&gt;&lt;w:lvl w:ilvl=&quot;4&quot;&gt;&lt;w:start w:val=&quot;1&quot; /&gt;&lt;w:numFmt w:val=&quot;decimal&quot; /&gt;&lt;w:lvlText w:val=&quot;%1.%2.%3.%4.%5.&quot; /&gt;&lt;w:lvlJc w:val=&quot;left&quot; /&gt;&lt;w:pPr&gt;&lt;w:ind w:left=&quot;2232&quot; w:hanging=&quot;792&quot; /&gt;&lt;/w:pPr&gt;&lt;/w:lvl&gt;&lt;w:lvl w:ilvl=&quot;5&quot;&gt;&lt;w:start w:val=&quot;1&quot; /&gt;&lt;w:numFmt w:val=&quot;decimal&quot; /&gt;&lt;w:lvlText w:val=&quot;%1.%2.%3.%4.%5.%6.&quot; /&gt;&lt;w:lvlJc w:val=&quot;left&quot; /&gt;&lt;w:pPr&gt;&lt;w:ind w:left=&quot;2736&quot; w:hanging=&quot;936&quot; /&gt;&lt;/w:pPr&gt;&lt;/w:lvl&gt;&lt;w:lvl w:ilvl=&quot;6&quot;&gt;&lt;w:start w:val=&quot;1&quot; /&gt;&lt;w:numFmt w:val=&quot;decimal&quot; /&gt;&lt;w:lvlText w:val=&quot;%1.%2.%3.%4.%5.%6.%7.&quot; /&gt;&lt;w:lvlJc w:val=&quot;left&quot; /&gt;&lt;w:pPr&gt;&lt;w:ind w:left=&quot;3240&quot; w:hanging=&quot;1080&quot; /&gt;&lt;/w:pPr&gt;&lt;/w:lvl&gt;&lt;w:lvl w:ilvl=&quot;7&quot;&gt;&lt;w:start w:val=&quot;1&quot; /&gt;&lt;w:numFmt w:val=&quot;decimal&quot; /&gt;&lt;w:lvlText w:val=&quot;%1.%2.%3.%4.%5.%6.%7.%8.&quot; /&gt;&lt;w:lvlJc w:val=&quot;left&quot; /&gt;&lt;w:pPr&gt;&lt;w:ind w:left=&quot;3744&quot; w:hanging=&quot;1224&quot; /&gt;&lt;/w:pPr&gt;&lt;/w:lvl&gt;&lt;w:lvl w:ilvl=&quot;8&quot;&gt;&lt;w:start w:val=&quot;1&quot; /&gt;&lt;w:numFmt w:val=&quot;decimal&quot; /&gt;&lt;w:lvlText w:val=&quot;%1.%2.%3.%4.%5.%6.%7.%8.%9.&quot; /&gt;&lt;w:lvlJc w:val=&quot;left&quot; /&gt;&lt;w:pPr&gt;&lt;w:ind w:left=&quot;4320&quot; w:hanging=&quot;1440&quot; /&gt;&lt;/w:pPr&gt;&lt;/w:lvl&gt;&lt;/w:abstractNum&gt;&lt;w:abstractNum w:abstractNumId=&quot;24&quot; w15:restartNumberingAfterBreak=&quot;0&quot;&gt;&lt;w:nsid w:val=&quot;404378C7&quot; /&gt;&lt;w:multiLevelType w:val=&quot;multilevel&quot; /&gt;&lt;w:tmpl w:val=&quot;0807001F&quot; /&gt;&lt;w:lvl w:ilvl=&quot;0&quot;&gt;&lt;w:start w:val=&quot;1&quot; /&gt;&lt;w:numFmt w:val=&quot;decimal&quot; /&gt;&lt;w:lvlText w:val=&quot;%1.&quot; /&gt;&lt;w:lvlJc w:val=&quot;left&quot; /&gt;&lt;w:pPr&gt;&lt;w:ind w:left=&quot;360&quot; w:hanging=&quot;360&quot; /&gt;&lt;/w:pPr&gt;&lt;/w:lvl&gt;&lt;w:lvl w:ilvl=&quot;1&quot;&gt;&lt;w:start w:val=&quot;1&quot; /&gt;&lt;w:numFmt w:val=&quot;decimal&quot; /&gt;&lt;w:lvlText w:val=&quot;%1.%2.&quot; /&gt;&lt;w:lvlJc w:val=&quot;left&quot; /&gt;&lt;w:pPr&gt;&lt;w:ind w:left=&quot;792&quot; w:hanging=&quot;432&quot; /&gt;&lt;/w:pPr&gt;&lt;/w:lvl&gt;&lt;w:lvl w:ilvl=&quot;2&quot;&gt;&lt;w:start w:val=&quot;1&quot; /&gt;&lt;w:numFmt w:val=&quot;decimal&quot; /&gt;&lt;w:lvlText w:val=&quot;%1.%2.%3.&quot; /&gt;&lt;w:lvlJc w:val=&quot;left&quot; /&gt;&lt;w:pPr&gt;&lt;w:ind w:left=&quot;1224&quot; w:hanging=&quot;504&quot; /&gt;&lt;/w:pPr&gt;&lt;/w:lvl&gt;&lt;w:lvl w:ilvl=&quot;3&quot;&gt;&lt;w:start w:val=&quot;1&quot; /&gt;&lt;w:numFmt w:val=&quot;decimal&quot; /&gt;&lt;w:lvlText w:val=&quot;%1.%2.%3.%4.&quot; /&gt;&lt;w:lvlJc w:val=&quot;left&quot; /&gt;&lt;w:pPr&gt;&lt;w:ind w:left=&quot;1728&quot; w:hanging=&quot;648&quot; /&gt;&lt;/w:pPr&gt;&lt;/w:lvl&gt;&lt;w:lvl w:ilvl=&quot;4&quot;&gt;&lt;w:start w:val=&quot;1&quot; /&gt;&lt;w:numFmt w:val=&quot;decimal&quot; /&gt;&lt;w:lvlText w:val=&quot;%1.%2.%3.%4.%5.&quot; /&gt;&lt;w:lvlJc w:val=&quot;left&quot; /&gt;&lt;w:pPr&gt;&lt;w:ind w:left=&quot;2232&quot; w:hanging=&quot;792&quot; /&gt;&lt;/w:pPr&gt;&lt;/w:lvl&gt;&lt;w:lvl w:ilvl=&quot;5&quot;&gt;&lt;w:start w:val=&quot;1&quot; /&gt;&lt;w:numFmt w:val=&quot;decimal&quot; /&gt;&lt;w:lvlText w:val=&quot;%1.%2.%3.%4.%5.%6.&quot; /&gt;&lt;w:lvlJc w:val=&quot;left&quot; /&gt;&lt;w:pPr&gt;&lt;w:ind w:left=&quot;2736&quot; w:hanging=&quot;936&quot; /&gt;&lt;/w:pPr&gt;&lt;/w:lvl&gt;&lt;w:lvl w:ilvl=&quot;6&quot;&gt;&lt;w:start w:val=&quot;1&quot; /&gt;&lt;w:numFmt w:val=&quot;decimal&quot; /&gt;&lt;w:lvlText w:val=&quot;%1.%2.%3.%4.%5.%6.%7.&quot; /&gt;&lt;w:lvlJc w:val=&quot;left&quot; /&gt;&lt;w:pPr&gt;&lt;w:ind w:left=&quot;3240&quot; w:hanging=&quot;1080&quot; /&gt;&lt;/w:pPr&gt;&lt;/w:lvl&gt;&lt;w:lvl w:ilvl=&quot;7&quot;&gt;&lt;w:start w:val=&quot;1&quot; /&gt;&lt;w:numFmt w:val=&quot;decimal&quot; /&gt;&lt;w:lvlText w:val=&quot;%1.%2.%3.%4.%5.%6.%7.%8.&quot; /&gt;&lt;w:lvlJc w:val=&quot;left&quot; /&gt;&lt;w:pPr&gt;&lt;w:ind w:left=&quot;3744&quot; w:hanging=&quot;1224&quot; /&gt;&lt;/w:pPr&gt;&lt;/w:lvl&gt;&lt;w:lvl w:ilvl=&quot;8&quot;&gt;&lt;w:start w:val=&quot;1&quot; /&gt;&lt;w:numFmt w:val=&quot;decimal&quot; /&gt;&lt;w:lvlText w:val=&quot;%1.%2.%3.%4.%5.%6.%7.%8.%9.&quot; /&gt;&lt;w:lvlJc w:val=&quot;left&quot; /&gt;&lt;w:pPr&gt;&lt;w:ind w:left=&quot;4320&quot; w:hanging=&quot;1440&quot; /&gt;&lt;/w:pPr&gt;&lt;/w:lvl&gt;&lt;/w:abstractNum&gt;&lt;w:abstractNum w:abstractNumId=&quot;25&quot; w15:restartNumberingAfterBreak=&quot;0&quot;&gt;&lt;w:nsid w:val=&quot;4F984677&quot; /&gt;&lt;w:multiLevelType w:val=&quot;hybridMultilevel&quot; /&gt;&lt;w:tmpl w:val=&quot;2B0CB038&quot; /&gt;&lt;w:lvl w:ilvl=&quot;0&quot; w:tplc=&quot;CD7CA954&quot;&gt;&lt;w:start w:val=&quot;1&quot; /&gt;&lt;w:numFmt w:val=&quot;lowerLetter&quot; /&gt;&lt;w:pStyle w:val=&quot;VBS-TabelleBullet4&quot; /&gt;&lt;w:lvlText w:val=&quot;%1.&quot; /&gt;&lt;w:lvlJc w:val=&quot;left&quot; /&gt;&lt;w:pPr&gt;&lt;w:ind w:left=&quot;720&quot; w:hanging=&quot;360&quot; /&gt;&lt;/w:pPr&gt;&lt;/w:lvl&gt;&lt;w:lvl w:ilvl=&quot;1&quot; w:tplc=&quot;08070019&quot; w:tentative=&quot;1&quot;&gt;&lt;w:start w:val=&quot;1&quot; /&gt;&lt;w:numFmt w:val=&quot;lowerLetter&quot; /&gt;&lt;w:lvlText w:val=&quot;%2.&quot; /&gt;&lt;w:lvlJc w:val=&quot;left&quot; /&gt;&lt;w:pPr&gt;&lt;w:ind w:left=&quot;1440&quot; w:hanging=&quot;360&quot; /&gt;&lt;/w:pPr&gt;&lt;/w:lvl&gt;&lt;w:lvl w:ilvl=&quot;2&quot; w:tplc=&quot;0807001B&quot; w:tentative=&quot;1&quot;&gt;&lt;w:start w:val=&quot;1&quot; /&gt;&lt;w:numFmt w:val=&quot;lowerRoman&quot; /&gt;&lt;w:lvlText w:val=&quot;%3.&quot; /&gt;&lt;w:lvlJc w:val=&quot;right&quot; /&gt;&lt;w:pPr&gt;&lt;w:ind w:left=&quot;2160&quot; w:hanging=&quot;180&quot; /&gt;&lt;/w:pPr&gt;&lt;/w:lvl&gt;&lt;w:lvl w:ilvl=&quot;3&quot; w:tplc=&quot;0807000F&quot; w:tentative=&quot;1&quot;&gt;&lt;w:start w:val=&quot;1&quot; /&gt;&lt;w:numFmt w:val=&quot;decimal&quot; /&gt;&lt;w:lvlText w:val=&quot;%4.&quot; /&gt;&lt;w:lvlJc w:val=&quot;left&quot; /&gt;&lt;w:pPr&gt;&lt;w:ind w:left=&quot;2880&quot; w:hanging=&quot;360&quot; /&gt;&lt;/w:pPr&gt;&lt;/w:lvl&gt;&lt;w:lvl w:ilvl=&quot;4&quot; w:tplc=&quot;08070019&quot; w:tentative=&quot;1&quot;&gt;&lt;w:start w:val=&quot;1&quot; /&gt;&lt;w:numFmt w:val=&quot;lowerLetter&quot; /&gt;&lt;w:lvlText w:val=&quot;%5.&quot; /&gt;&lt;w:lvlJc w:val=&quot;left&quot; /&gt;&lt;w:pPr&gt;&lt;w:ind w:left=&quot;3600&quot; w:hanging=&quot;360&quot; /&gt;&lt;/w:pPr&gt;&lt;/w:lvl&gt;&lt;w:lvl w:ilvl=&quot;5&quot; w:tplc=&quot;0807001B&quot; w:tentative=&quot;1&quot;&gt;&lt;w:start w:val=&quot;1&quot; /&gt;&lt;w:numFmt w:val=&quot;lowerRoman&quot; /&gt;&lt;w:lvlText w:val=&quot;%6.&quot; /&gt;&lt;w:lvlJc w:val=&quot;right&quot; /&gt;&lt;w:pPr&gt;&lt;w:ind w:left=&quot;4320&quot; w:hanging=&quot;180&quot; /&gt;&lt;/w:pPr&gt;&lt;/w:lvl&gt;&lt;w:lvl w:ilvl=&quot;6&quot; w:tplc=&quot;0807000F&quot; w:tentative=&quot;1&quot;&gt;&lt;w:start w:val=&quot;1&quot; /&gt;&lt;w:numFmt w:val=&quot;decimal&quot; /&gt;&lt;w:lvlText w:val=&quot;%7.&quot; /&gt;&lt;w:lvlJc w:val=&quot;left&quot; /&gt;&lt;w:pPr&gt;&lt;w:ind w:left=&quot;5040&quot; w:hanging=&quot;360&quot; /&gt;&lt;/w:pPr&gt;&lt;/w:lvl&gt;&lt;w:lvl w:ilvl=&quot;7&quot; w:tplc=&quot;08070019&quot; w:tentative=&quot;1&quot;&gt;&lt;w:start w:val=&quot;1&quot; /&gt;&lt;w:numFmt w:val=&quot;lowerLetter&quot; /&gt;&lt;w:lvlText w:val=&quot;%8.&quot; /&gt;&lt;w:lvlJc w:val=&quot;left&quot; /&gt;&lt;w:pPr&gt;&lt;w:ind w:left=&quot;5760&quot; w:hanging=&quot;360&quot; /&gt;&lt;/w:pPr&gt;&lt;/w:lvl&gt;&lt;w:lvl w:ilvl=&quot;8&quot; w:tplc=&quot;0807001B&quot; w:tentative=&quot;1&quot;&gt;&lt;w:start w:val=&quot;1&quot; /&gt;&lt;w:numFmt w:val=&quot;lowerRoman&quot; /&gt;&lt;w:lvlText w:val=&quot;%9.&quot; /&gt;&lt;w:lvlJc w:val=&quot;right&quot; /&gt;&lt;w:pPr&gt;&lt;w:ind w:left=&quot;6480&quot; w:hanging=&quot;180&quot; /&gt;&lt;/w:pPr&gt;&lt;/w:lvl&gt;&lt;/w:abstractNum&gt;&lt;w:abstractNum w:abstractNumId=&quot;26&quot; w15:restartNumberingAfterBreak=&quot;0&quot;&gt;&lt;w:nsid w:val=&quot;5201456C&quot; /&gt;&lt;w:multiLevelType w:val=&quot;hybridMultilevel&quot; /&gt;&lt;w:tmpl w:val=&quot;EE2CC700&quot; /&gt;&lt;w:lvl w:ilvl=&quot;0&quot; w:tplc=&quot;50484418&quot;&gt;&lt;w:start w:val=&quot;1&quot; /&gt;&lt;w:numFmt w:val=&quot;bullet&quot; /&gt;&lt;w:lvlText w:val=&quot;&quot; /&gt;&lt;w:lvlJc w:val=&quot;left&quot; /&gt;&lt;w:pPr&gt;&lt;w:ind w:left=&quot;1712&quot; w:hanging=&quot;360&quot; /&gt;&lt;/w:pPr&gt;&lt;w:rPr&gt;&lt;w:rFonts w:ascii=&quot;Symbol&quot; w:hAnsi=&quot;Symbol&quot; w:hint=&quot;default&quot; /&gt;&lt;/w:rPr&gt;&lt;/w:lvl&gt;&lt;w:lvl w:ilvl=&quot;1&quot; w:tplc=&quot;04090003&quot; w:tentative=&quot;1&quot;&gt;&lt;w:start w:val=&quot;1&quot; /&gt;&lt;w:numFmt w:val=&quot;bullet&quot; /&gt;&lt;w:lvlText w:val=&quot;o&quot; /&gt;&lt;w:lvlJc w:val=&quot;left&quot; /&gt;&lt;w:pPr&gt;&lt;w:ind w:left=&quot;2432&quot; w:hanging=&quot;360&quot; /&gt;&lt;/w:pPr&gt;&lt;w:rPr&gt;&lt;w:rFonts w:ascii=&quot;Courier New&quot; w:hAnsi=&quot;Courier New&quot; w:cs=&quot;Courier New&quot; w:hint=&quot;default&quot; /&gt;&lt;/w:rPr&gt;&lt;/w:lvl&gt;&lt;w:lvl w:ilvl=&quot;2&quot; w:tplc=&quot;04090005&quot; w:tentative=&quot;1&quot;&gt;&lt;w:start w:val=&quot;1&quot; /&gt;&lt;w:numFmt w:val=&quot;bullet&quot; /&gt;&lt;w:lvlText w:val=&quot;&quot; /&gt;&lt;w:lvlJc w:val=&quot;left&quot; /&gt;&lt;w:pPr&gt;&lt;w:ind w:left=&quot;3152&quot; w:hanging=&quot;360&quot; /&gt;&lt;/w:pPr&gt;&lt;w:rPr&gt;&lt;w:rFonts w:ascii=&quot;Wingdings&quot; w:hAnsi=&quot;Wingdings&quot; w:hint=&quot;default&quot; /&gt;&lt;/w:rPr&gt;&lt;/w:lvl&gt;&lt;w:lvl w:ilvl=&quot;3&quot; w:tplc=&quot;04090001&quot; w:tentative=&quot;1&quot;&gt;&lt;w:start w:val=&quot;1&quot; /&gt;&lt;w:numFmt w:val=&quot;bullet&quot; /&gt;&lt;w:lvlText w:val=&quot;&quot; /&gt;&lt;w:lvlJc w:val=&quot;left&quot; /&gt;&lt;w:pPr&gt;&lt;w:ind w:left=&quot;3872&quot; w:hanging=&quot;360&quot; /&gt;&lt;/w:pPr&gt;&lt;w:rPr&gt;&lt;w:rFonts w:ascii=&quot;Symbol&quot; w:hAnsi=&quot;Symbol&quot; w:hint=&quot;default&quot; /&gt;&lt;/w:rPr&gt;&lt;/w:lvl&gt;&lt;w:lvl w:ilvl=&quot;4&quot; w:tplc=&quot;04090003&quot; w:tentative=&quot;1&quot;&gt;&lt;w:start w:val=&quot;1&quot; /&gt;&lt;w:numFmt w:val=&quot;bullet&quot; /&gt;&lt;w:lvlText w:val=&quot;o&quot; /&gt;&lt;w:lvlJc w:val=&quot;left&quot; /&gt;&lt;w:pPr&gt;&lt;w:ind w:left=&quot;4592&quot; w:hanging=&quot;360&quot; /&gt;&lt;/w:pPr&gt;&lt;w:rPr&gt;&lt;w:rFonts w:ascii=&quot;Courier New&quot; w:hAnsi=&quot;Courier New&quot; w:cs=&quot;Courier New&quot; w:hint=&quot;default&quot; /&gt;&lt;/w:rPr&gt;&lt;/w:lvl&gt;&lt;w:lvl w:ilvl=&quot;5&quot; w:tplc=&quot;04090005&quot; w:tentative=&quot;1&quot;&gt;&lt;w:start w:val=&quot;1&quot; /&gt;&lt;w:numFmt w:val=&quot;bullet&quot; /&gt;&lt;w:lvlText w:val=&quot;&quot; /&gt;&lt;w:lvlJc w:val=&quot;left&quot; /&gt;&lt;w:pPr&gt;&lt;w:ind w:left=&quot;5312&quot; w:hanging=&quot;360&quot; /&gt;&lt;/w:pPr&gt;&lt;w:rPr&gt;&lt;w:rFonts w:ascii=&quot;Wingdings&quot; w:hAnsi=&quot;Wingdings&quot; w:hint=&quot;default&quot; /&gt;&lt;/w:rPr&gt;&lt;/w:lvl&gt;&lt;w:lvl w:ilvl=&quot;6&quot; w:tplc=&quot;04090001&quot; w:tentative=&quot;1&quot;&gt;&lt;w:start w:val=&quot;1&quot; /&gt;&lt;w:numFmt w:val=&quot;bullet&quot; /&gt;&lt;w:lvlText w:val=&quot;&quot; /&gt;&lt;w:lvlJc w:val=&quot;left&quot; /&gt;&lt;w:pPr&gt;&lt;w:ind w:left=&quot;6032&quot; w:hanging=&quot;360&quot; /&gt;&lt;/w:pPr&gt;&lt;w:rPr&gt;&lt;w:rFonts w:ascii=&quot;Symbol&quot; w:hAnsi=&quot;Symbol&quot; w:hint=&quot;default&quot; /&gt;&lt;/w:rPr&gt;&lt;/w:lvl&gt;&lt;w:lvl w:ilvl=&quot;7&quot; w:tplc=&quot;04090003&quot; w:tentative=&quot;1&quot;&gt;&lt;w:start w:val=&quot;1&quot; /&gt;&lt;w:numFmt w:val=&quot;bullet&quot; /&gt;&lt;w:lvlText w:val=&quot;o&quot; /&gt;&lt;w:lvlJc w:val=&quot;left&quot; /&gt;&lt;w:pPr&gt;&lt;w:ind w:left=&quot;6752&quot; w:hanging=&quot;360&quot; /&gt;&lt;/w:pPr&gt;&lt;w:rPr&gt;&lt;w:rFonts w:ascii=&quot;Courier New&quot; w:hAnsi=&quot;Courier New&quot; w:cs=&quot;Courier New&quot; w:hint=&quot;default&quot; /&gt;&lt;/w:rPr&gt;&lt;/w:lvl&gt;&lt;w:lvl w:ilvl=&quot;8&quot; w:tplc=&quot;04090005&quot; w:tentative=&quot;1&quot;&gt;&lt;w:start w:val=&quot;1&quot; /&gt;&lt;w:numFmt w:val=&quot;bullet&quot; /&gt;&lt;w:lvlText w:val=&quot;&quot; /&gt;&lt;w:lvlJc w:val=&quot;left&quot; /&gt;&lt;w:pPr&gt;&lt;w:ind w:left=&quot;7472&quot; w:hanging=&quot;360&quot; /&gt;&lt;/w:pPr&gt;&lt;w:rPr&gt;&lt;w:rFonts w:ascii=&quot;Wingdings&quot; w:hAnsi=&quot;Wingdings&quot; w:hint=&quot;default&quot; /&gt;&lt;/w:rPr&gt;&lt;/w:lvl&gt;&lt;/w:abstractNum&gt;&lt;w:abstractNum w:abstractNumId=&quot;27&quot; w15:restartNumberingAfterBreak=&quot;0&quot;&gt;&lt;w:nsid w:val=&quot;529A14D6&quot; /&gt;&lt;w:multiLevelType w:val=&quot;multilevel&quot; /&gt;&lt;w:tmpl w:val=&quot;0807001F&quot; /&gt;&lt;w:lvl w:ilvl=&quot;0&quot;&gt;&lt;w:start w:val=&quot;1&quot; /&gt;&lt;w:numFmt w:val=&quot;decimal&quot; /&gt;&lt;w:lvlText w:val=&quot;%1."/>
    <w:docVar w:name="de-CH4_LanguageVersion" w:val="&quot; /&gt;&lt;w:lvlJc w:val=&quot;left&quot; /&gt;&lt;w:pPr&gt;&lt;w:ind w:left=&quot;360&quot; w:hanging=&quot;360&quot; /&gt;&lt;/w:pPr&gt;&lt;/w:lvl&gt;&lt;w:lvl w:ilvl=&quot;1&quot;&gt;&lt;w:start w:val=&quot;1&quot; /&gt;&lt;w:numFmt w:val=&quot;decimal&quot; /&gt;&lt;w:lvlText w:val=&quot;%1.%2.&quot; /&gt;&lt;w:lvlJc w:val=&quot;left&quot; /&gt;&lt;w:pPr&gt;&lt;w:ind w:left=&quot;792&quot; w:hanging=&quot;432&quot; /&gt;&lt;/w:pPr&gt;&lt;/w:lvl&gt;&lt;w:lvl w:ilvl=&quot;2&quot;&gt;&lt;w:start w:val=&quot;1&quot; /&gt;&lt;w:numFmt w:val=&quot;decimal&quot; /&gt;&lt;w:lvlText w:val=&quot;%1.%2.%3.&quot; /&gt;&lt;w:lvlJc w:val=&quot;left&quot; /&gt;&lt;w:pPr&gt;&lt;w:ind w:left=&quot;1224&quot; w:hanging=&quot;504&quot; /&gt;&lt;/w:pPr&gt;&lt;/w:lvl&gt;&lt;w:lvl w:ilvl=&quot;3&quot;&gt;&lt;w:start w:val=&quot;1&quot; /&gt;&lt;w:numFmt w:val=&quot;decimal&quot; /&gt;&lt;w:lvlText w:val=&quot;%1.%2.%3.%4.&quot; /&gt;&lt;w:lvlJc w:val=&quot;left&quot; /&gt;&lt;w:pPr&gt;&lt;w:ind w:left=&quot;1728&quot; w:hanging=&quot;648&quot; /&gt;&lt;/w:pPr&gt;&lt;/w:lvl&gt;&lt;w:lvl w:ilvl=&quot;4&quot;&gt;&lt;w:start w:val=&quot;1&quot; /&gt;&lt;w:numFmt w:val=&quot;decimal&quot; /&gt;&lt;w:lvlText w:val=&quot;%1.%2.%3.%4.%5.&quot; /&gt;&lt;w:lvlJc w:val=&quot;left&quot; /&gt;&lt;w:pPr&gt;&lt;w:ind w:left=&quot;2232&quot; w:hanging=&quot;792&quot; /&gt;&lt;/w:pPr&gt;&lt;/w:lvl&gt;&lt;w:lvl w:ilvl=&quot;5&quot;&gt;&lt;w:start w:val=&quot;1&quot; /&gt;&lt;w:numFmt w:val=&quot;decimal&quot; /&gt;&lt;w:lvlText w:val=&quot;%1.%2.%3.%4.%5.%6.&quot; /&gt;&lt;w:lvlJc w:val=&quot;left&quot; /&gt;&lt;w:pPr&gt;&lt;w:ind w:left=&quot;2736&quot; w:hanging=&quot;936&quot; /&gt;&lt;/w:pPr&gt;&lt;/w:lvl&gt;&lt;w:lvl w:ilvl=&quot;6&quot;&gt;&lt;w:start w:val=&quot;1&quot; /&gt;&lt;w:numFmt w:val=&quot;decimal&quot; /&gt;&lt;w:lvlText w:val=&quot;%1.%2.%3.%4.%5.%6.%7.&quot; /&gt;&lt;w:lvlJc w:val=&quot;left&quot; /&gt;&lt;w:pPr&gt;&lt;w:ind w:left=&quot;3240&quot; w:hanging=&quot;1080&quot; /&gt;&lt;/w:pPr&gt;&lt;/w:lvl&gt;&lt;w:lvl w:ilvl=&quot;7&quot;&gt;&lt;w:start w:val=&quot;1&quot; /&gt;&lt;w:numFmt w:val=&quot;decimal&quot; /&gt;&lt;w:lvlText w:val=&quot;%1.%2.%3.%4.%5.%6.%7.%8.&quot; /&gt;&lt;w:lvlJc w:val=&quot;left&quot; /&gt;&lt;w:pPr&gt;&lt;w:ind w:left=&quot;3744&quot; w:hanging=&quot;1224&quot; /&gt;&lt;/w:pPr&gt;&lt;/w:lvl&gt;&lt;w:lvl w:ilvl=&quot;8&quot;&gt;&lt;w:start w:val=&quot;1&quot; /&gt;&lt;w:numFmt w:val=&quot;decimal&quot; /&gt;&lt;w:lvlText w:val=&quot;%1.%2.%3.%4.%5.%6.%7.%8.%9.&quot; /&gt;&lt;w:lvlJc w:val=&quot;left&quot; /&gt;&lt;w:pPr&gt;&lt;w:ind w:left=&quot;4320&quot; w:hanging=&quot;1440&quot; /&gt;&lt;/w:pPr&gt;&lt;/w:lvl&gt;&lt;/w:abstractNum&gt;&lt;w:abstractNum w:abstractNumId=&quot;28&quot; w15:restartNumberingAfterBreak=&quot;0&quot;&gt;&lt;w:nsid w:val=&quot;5E9B3A9A&quot; /&gt;&lt;w:multiLevelType w:val=&quot;hybridMultilevel&quot; /&gt;&lt;w:tmpl w:val=&quot;102A645A&quot; /&gt;&lt;w:lvl w:ilvl=&quot;0&quot; w:tplc=&quot;F21237A4&quot;&gt;&lt;w:start w:val=&quot;1&quot; /&gt;&lt;w:numFmt w:val=&quot;decimal&quot; /&gt;&lt;w:lvlText w:val=&quot;%1.&quot; /&gt;&lt;w:lvlJc w:val=&quot;left&quot; /&gt;&lt;w:pPr&gt;&lt;w:tabs&gt;&lt;w:tab w:val=&quot;num&quot; w:pos=&quot;720&quot; /&gt;&lt;/w:tabs&gt;&lt;w:ind w:left=&quot;720&quot; w:hanging=&quot;360&quot; /&gt;&lt;/w:pPr&gt;&lt;w:rPr&gt;&lt;w:rFonts w:hint=&quot;default&quot; /&gt;&lt;/w:rPr&gt;&lt;/w:lvl&gt;&lt;w:lvl w:ilvl=&quot;1&quot; w:tplc=&quot;08070019&quot; w:tentative=&quot;1&quot;&gt;&lt;w:start w:val=&quot;1&quot; /&gt;&lt;w:numFmt w:val=&quot;lowerLetter&quot; /&gt;&lt;w:lvlText w:val=&quot;%2.&quot; /&gt;&lt;w:lvlJc w:val=&quot;left&quot; /&gt;&lt;w:pPr&gt;&lt;w:tabs&gt;&lt;w:tab w:val=&quot;num&quot; w:pos=&quot;1440&quot; /&gt;&lt;/w:tabs&gt;&lt;w:ind w:left=&quot;1440&quot; w:hanging=&quot;360&quot; /&gt;&lt;/w:pPr&gt;&lt;/w:lvl&gt;&lt;w:lvl w:ilvl=&quot;2&quot; w:tplc=&quot;0807001B&quot; w:tentative=&quot;1&quot;&gt;&lt;w:start w:val=&quot;1&quot; /&gt;&lt;w:numFmt w:val=&quot;lowerRoman&quot; /&gt;&lt;w:lvlText w:val=&quot;%3.&quot; /&gt;&lt;w:lvlJc w:val=&quot;right&quot; /&gt;&lt;w:pPr&gt;&lt;w:tabs&gt;&lt;w:tab w:val=&quot;num&quot; w:pos=&quot;2160&quot; /&gt;&lt;/w:tabs&gt;&lt;w:ind w:left=&quot;2160&quot; w:hanging=&quot;180&quot; /&gt;&lt;/w:pPr&gt;&lt;/w:lvl&gt;&lt;w:lvl w:ilvl=&quot;3&quot; w:tplc=&quot;0807000F&quot; w:tentative=&quot;1&quot;&gt;&lt;w:start w:val=&quot;1&quot; /&gt;&lt;w:numFmt w:val=&quot;decimal&quot; /&gt;&lt;w:lvlText w:val=&quot;%4.&quot; /&gt;&lt;w:lvlJc w:val=&quot;left&quot; /&gt;&lt;w:pPr&gt;&lt;w:tabs&gt;&lt;w:tab w:val=&quot;num&quot; w:pos=&quot;2880&quot; /&gt;&lt;/w:tabs&gt;&lt;w:ind w:left=&quot;2880&quot; w:hanging=&quot;360&quot; /&gt;&lt;/w:pPr&gt;&lt;/w:lvl&gt;&lt;w:lvl w:ilvl=&quot;4&quot; w:tplc=&quot;08070019&quot; w:tentative=&quot;1&quot;&gt;&lt;w:start w:val=&quot;1&quot; /&gt;&lt;w:numFmt w:val=&quot;lowerLetter&quot; /&gt;&lt;w:lvlText w:val=&quot;%5.&quot; /&gt;&lt;w:lvlJc w:val=&quot;left&quot; /&gt;&lt;w:pPr&gt;&lt;w:tabs&gt;&lt;w:tab w:val=&quot;num&quot; w:pos=&quot;3600&quot; /&gt;&lt;/w:tabs&gt;&lt;w:ind w:left=&quot;3600&quot; w:hanging=&quot;360&quot; /&gt;&lt;/w:pPr&gt;&lt;/w:lvl&gt;&lt;w:lvl w:ilvl=&quot;5&quot; w:tplc=&quot;0807001B&quot; w:tentative=&quot;1&quot;&gt;&lt;w:start w:val=&quot;1&quot; /&gt;&lt;w:numFmt w:val=&quot;lowerRoman&quot; /&gt;&lt;w:lvlText w:val=&quot;%6.&quot; /&gt;&lt;w:lvlJc w:val=&quot;right&quot; /&gt;&lt;w:pPr&gt;&lt;w:tabs&gt;&lt;w:tab w:val=&quot;num&quot; w:pos=&quot;4320&quot; /&gt;&lt;/w:tabs&gt;&lt;w:ind w:left=&quot;4320&quot; w:hanging=&quot;180&quot; /&gt;&lt;/w:pPr&gt;&lt;/w:lvl&gt;&lt;w:lvl w:ilvl=&quot;6&quot; w:tplc=&quot;0807000F&quot; w:tentative=&quot;1&quot;&gt;&lt;w:start w:val=&quot;1&quot; /&gt;&lt;w:numFmt w:val=&quot;decimal&quot; /&gt;&lt;w:lvlText w:val=&quot;%7.&quot; /&gt;&lt;w:lvlJc w:val=&quot;left&quot; /&gt;&lt;w:pPr&gt;&lt;w:tabs&gt;&lt;w:tab w:val=&quot;num&quot; w:pos=&quot;5040&quot; /&gt;&lt;/w:tabs&gt;&lt;w:ind w:left=&quot;5040&quot; w:hanging=&quot;360&quot; /&gt;&lt;/w:pPr&gt;&lt;/w:lvl&gt;&lt;w:lvl w:ilvl=&quot;7&quot; w:tplc=&quot;08070019&quot; w:tentative=&quot;1&quot;&gt;&lt;w:start w:val=&quot;1&quot; /&gt;&lt;w:numFmt w:val=&quot;lowerLetter&quot; /&gt;&lt;w:lvlText w:val=&quot;%8.&quot; /&gt;&lt;w:lvlJc w:val=&quot;left&quot; /&gt;&lt;w:pPr&gt;&lt;w:tabs&gt;&lt;w:tab w:val=&quot;num&quot; w:pos=&quot;5760&quot; /&gt;&lt;/w:tabs&gt;&lt;w:ind w:left=&quot;5760&quot; w:hanging=&quot;360&quot; /&gt;&lt;/w:pPr&gt;&lt;/w:lvl&gt;&lt;w:lvl w:ilvl=&quot;8&quot; w:tplc=&quot;0807001B&quot; w:tentative=&quot;1&quot;&gt;&lt;w:start w:val=&quot;1&quot; /&gt;&lt;w:numFmt w:val=&quot;lowerRoman&quot; /&gt;&lt;w:lvlText w:val=&quot;%9.&quot; /&gt;&lt;w:lvlJc w:val=&quot;right&quot; /&gt;&lt;w:pPr&gt;&lt;w:tabs&gt;&lt;w:tab w:val=&quot;num&quot; w:pos=&quot;6480&quot; /&gt;&lt;/w:tabs&gt;&lt;w:ind w:left=&quot;6480&quot; w:hanging=&quot;180&quot; /&gt;&lt;/w:pPr&gt;&lt;/w:lvl&gt;&lt;/w:abstractNum&gt;&lt;w:abstractNum w:abstractNumId=&quot;29&quot; w15:restartNumberingAfterBreak=&quot;0&quot;&gt;&lt;w:nsid w:val=&quot;66447DE2&quot; /&gt;&lt;w:multiLevelType w:val=&quot;hybridMultilevel&quot; /&gt;&lt;w:tmpl w:val=&quot;26FAADBE&quot; /&gt;&lt;w:lvl w:ilvl=&quot;0&quot; w:tplc=&quot;15108B34&quot;&gt;&lt;w:start w:val=&quot;1&quot; /&gt;&lt;w:numFmt w:val=&quot;bullet&quot; /&gt;&lt;w:pStyle w:val=&quot;VBS-TabelleBullet2&quot; /&gt;&lt;w:lvlText w:val=&quot;-&quot; /&gt;&lt;w:lvlJc w:val=&quot;left&quot; /&gt;&lt;w:pPr&gt;&lt;w:ind w:left=&quot;720&quot; w:hanging=&quot;360&quot; /&gt;&lt;/w:pPr&gt;&lt;w:rPr&gt;&lt;w:rFonts w:ascii=&quot;Arial&quot; w:hAnsi=&quot;Arial&quot; w:hint=&quot;default&quot; /&gt;&lt;/w:rPr&gt;&lt;/w:lvl&gt;&lt;w:lvl w:ilvl=&quot;1&quot; w:tplc=&quot;08070003&quot; w:tentative=&quot;1&quot;&gt;&lt;w:start w:val=&quot;1&quot; /&gt;&lt;w:numFmt w:val=&quot;bullet&quot; /&gt;&lt;w:lvlText w:val=&quot;o&quot; /&gt;&lt;w:lvlJc w:val=&quot;left&quot; /&gt;&lt;w:pPr&gt;&lt;w:ind w:left=&quot;1440&quot; w:hanging=&quot;360&quot; /&gt;&lt;/w:pPr&gt;&lt;w:rPr&gt;&lt;w:rFonts w:ascii=&quot;Courier New&quot; w:hAnsi=&quot;Courier New&quot; w:cs=&quot;Courier New&quot; w:hint=&quot;default&quot; /&gt;&lt;/w:rPr&gt;&lt;/w:lvl&gt;&lt;w:lvl w:ilvl=&quot;2&quot; w:tplc=&quot;08070005&quot; w:tentative=&quot;1&quot;&gt;&lt;w:start w:val=&quot;1&quot; /&gt;&lt;w:numFmt w:val=&quot;bullet&quot; /&gt;&lt;w:lvlText w:val=&quot;&quot; /&gt;&lt;w:lvlJc w:val=&quot;left&quot; /&gt;&lt;w:pPr&gt;&lt;w:ind w:left=&quot;2160&quot; w:hanging=&quot;360&quot; /&gt;&lt;/w:pPr&gt;&lt;w:rPr&gt;&lt;w:rFonts w:ascii=&quot;Wingdings&quot; w:hAnsi=&quot;Wingdings&quot; w:hint=&quot;default&quot; /&gt;&lt;/w:rPr&gt;&lt;/w:lvl&gt;&lt;w:lvl w:ilvl=&quot;3&quot; w:tplc=&quot;08070001&quot; w:tentative=&quot;1&quot;&gt;&lt;w:start w:val=&quot;1&quot; /&gt;&lt;w:numFmt w:val=&quot;bullet&quot; /&gt;&lt;w:lvlText w:val=&quot;&quot; /&gt;&lt;w:lvlJc w:val=&quot;left&quot; /&gt;&lt;w:pPr&gt;&lt;w:ind w:left=&quot;2880&quot; w:hanging=&quot;360&quot; /&gt;&lt;/w:pPr&gt;&lt;w:rPr&gt;&lt;w:rFonts w:ascii=&quot;Symbol&quot; w:hAnsi=&quot;Symbol&quot; w:hint=&quot;default&quot; /&gt;&lt;/w:rPr&gt;&lt;/w:lvl&gt;&lt;w:lvl w:ilvl=&quot;4&quot; w:tplc=&quot;08070003&quot; w:tentative=&quot;1&quot;&gt;&lt;w:start w:val=&quot;1&quot; /&gt;&lt;w:numFmt w:val=&quot;bullet&quot; /&gt;&lt;w:lvlText w:val=&quot;o&quot; /&gt;&lt;w:lvlJc w:val=&quot;left&quot; /&gt;&lt;w:pPr&gt;&lt;w:ind w:left=&quot;3600&quot; w:hanging=&quot;360&quot; /&gt;&lt;/w:pPr&gt;&lt;w:rPr&gt;&lt;w:rFonts w:ascii=&quot;Courier New&quot; w:hAnsi=&quot;Courier New&quot; w:cs=&quot;Courier New&quot; w:hint=&quot;default&quot; /&gt;&lt;/w:rPr&gt;&lt;/w:lvl&gt;&lt;w:lvl w:ilvl=&quot;5&quot; w:tplc=&quot;08070005&quot; w:tentative=&quot;1&quot;&gt;&lt;w:start w:val=&quot;1&quot; /&gt;&lt;w:numFmt w:val=&quot;bullet&quot; /&gt;&lt;w:lvlText w:val=&quot;&quot; /&gt;&lt;w:lvlJc w:val=&quot;left&quot; /&gt;&lt;w:pPr&gt;&lt;w:ind w:left=&quot;4320&quot; w:hanging=&quot;360&quot; /&gt;&lt;/w:pPr&gt;&lt;w:rPr&gt;&lt;w:rFonts w:ascii=&quot;Wingdings&quot; w:hAnsi=&quot;Wingdings&quot; w:hint=&quot;default&quot; /&gt;&lt;/w:rPr&gt;&lt;/w:lvl&gt;&lt;w:lvl w:ilvl=&quot;6&quot; w:tplc=&quot;08070001&quot; w:tentative=&quot;1&quot;&gt;&lt;w:start w:val=&quot;1&quot; /&gt;&lt;w:numFmt w:val=&quot;bullet&quot; /&gt;&lt;w:lvlText w:val=&quot;&quot; /&gt;&lt;w:lvlJc w:val=&quot;left&quot; /&gt;&lt;w:pPr&gt;&lt;w:ind w:left=&quot;5040&quot; w:hanging=&quot;360&quot; /&gt;&lt;/w:pPr&gt;&lt;w:rPr&gt;&lt;w:rFonts w:ascii=&quot;Symbol&quot; w:hAnsi=&quot;Symbol&quot; w:hint=&quot;default&quot; /&gt;&lt;/w:rPr&gt;&lt;/w:lvl&gt;&lt;w:lvl w:ilvl=&quot;7&quot; w:tplc=&quot;08070003&quot; w:tentative=&quot;1&quot;&gt;&lt;w:start w:val=&quot;1&quot; /&gt;&lt;w:numFmt w:val=&quot;bullet&quot; /&gt;&lt;w:lvlText w:val=&quot;o&quot; /&gt;&lt;w:lvlJc w:val=&quot;left&quot; /&gt;&lt;w:pPr&gt;&lt;w:ind w:left=&quot;5760&quot; w:hanging=&quot;360&quot; /&gt;&lt;/w:pPr&gt;&lt;w:rPr&gt;&lt;w:rFonts w:ascii=&quot;Courier New&quot; w:hAnsi=&quot;Courier New&quot; w:cs=&quot;Courier New&quot; w:hint=&quot;default&quot; /&gt;&lt;/w:rPr&gt;&lt;/w:lvl&gt;&lt;w:lvl w:ilvl=&quot;8&quot; w:tplc=&quot;08070005&quot; w:tentative=&quot;1&quot;&gt;&lt;w:start w:val=&quot;1&quot; /&gt;&lt;w:numFmt w:val=&quot;bullet&quot; /&gt;&lt;w:lvlText w:val=&quot;&quot; /&gt;&lt;w:lvlJc w:val=&quot;left&quot; /&gt;&lt;w:pPr&gt;&lt;w:ind w:left=&quot;6480&quot; w:hanging=&quot;360&quot; /&gt;&lt;/w:pPr&gt;&lt;w:rPr&gt;&lt;w:rFonts w:ascii=&quot;Wingdings&quot; w:hAnsi=&quot;Wingdings&quot; w:hint=&quot;default&quot; /&gt;&lt;/w:rPr&gt;&lt;/w:lvl&gt;&lt;/w:abstractNum&gt;&lt;w:abstractNum w:abstractNumId=&quot;30&quot; w15:restartNumberingAfterBreak=&quot;0&quot;&gt;&lt;w:nsid w:val=&quot;69327160&quot; /&gt;&lt;w:multiLevelType w:val=&quot;multilevel&quot; /&gt;&lt;w:tmpl w:val=&quot;0807001F&quot; /&gt;&lt;w:lvl w:ilvl=&quot;0&quot;&gt;&lt;w:start w:val=&quot;1&quot; /&gt;&lt;w:numFmt w:val=&quot;decimal&quot; /&gt;&lt;w:lvlText w:val=&quot;%1.&quot; /&gt;&lt;w:lvlJc w:val=&quot;left&quot; /&gt;&lt;w:pPr&gt;&lt;w:ind w:left=&quot;360&quot; w:hanging=&quot;360&quot; /&gt;&lt;/w:pPr&gt;&lt;/w:lvl&gt;&lt;w:lvl w:ilvl=&quot;1&quot;&gt;&lt;w:start w:val=&quot;1&quot; /&gt;&lt;w:numFmt w:val=&quot;decimal&quot; /&gt;&lt;w:lvlText w:val=&quot;%1.%2.&quot; /&gt;&lt;w:lvlJc w:val=&quot;left&quot; /&gt;&lt;w:pPr&gt;&lt;w:ind w:left=&quot;792&quot; w:hanging=&quot;432&quot; /&gt;&lt;/w:pPr&gt;&lt;/w:lvl&gt;&lt;w:lvl w:ilvl=&quot;2&quot;&gt;&lt;w:start w:val=&quot;1&quot; /&gt;&lt;w:numFmt w:val=&quot;decimal&quot; /&gt;&lt;w:lvlText w:val=&quot;%1.%2.%3.&quot; /&gt;&lt;w:lvlJc w:val=&quot;left&quot; /&gt;&lt;w:pPr&gt;&lt;w:ind w:left=&quot;1224&quot; w:hanging=&quot;504&quot; /&gt;&lt;/w:pPr&gt;&lt;/w:lvl&gt;&lt;w:lvl w:ilvl=&quot;3&quot;&gt;&lt;w:start w:val=&quot;1&quot; /&gt;&lt;w:numFmt w:val=&quot;decimal&quot; /&gt;&lt;w:lvlText w:val=&quot;%1.%2.%3.%4.&quot; /&gt;&lt;w:lvlJc w:val=&quot;left&quot; /&gt;&lt;w:pPr&gt;&lt;w:ind w:left=&quot;1728&quot; w:hanging=&quot;648&quot; /&gt;&lt;/w:pPr&gt;&lt;/w:lvl&gt;&lt;w:lvl w:ilvl=&quot;4&quot;&gt;&lt;w:start w:val=&quot;1&quot; /&gt;&lt;w:numFmt w:val=&quot;decimal&quot; /&gt;&lt;w:lvlText w:val=&quot;%1.%2.%3.%4.%5.&quot; /&gt;&lt;w:lvlJc w:val=&quot;left&quot; /&gt;&lt;w:pPr&gt;&lt;w:ind w:left=&quot;2232&quot; w:hanging=&quot;792&quot; /&gt;&lt;/w:pPr&gt;&lt;/w:lvl&gt;&lt;w:lvl w:ilvl=&quot;5&quot;&gt;&lt;w:start w:val=&quot;1&quot; /&gt;&lt;w:numFmt w:val=&quot;decimal&quot; /&gt;&lt;w:lvlText w:val=&quot;%1.%2.%3.%4.%5.%6.&quot; /&gt;&lt;w:lvlJc w:val=&quot;left&quot; /&gt;&lt;w:pPr&gt;&lt;w:ind w:left=&quot;2736&quot; w:hanging=&quot;936&quot; /&gt;&lt;/w:pPr&gt;&lt;/w:lvl&gt;&lt;w:lvl w:ilvl=&quot;6&quot;&gt;&lt;w:start w:val=&quot;1&quot; /&gt;&lt;w:numFmt w:val=&quot;decimal&quot; /&gt;&lt;w:lvlText w:val=&quot;%1.%2.%3.%4.%5.%6.%7.&quot; /&gt;&lt;w:lvlJc w:val=&quot;left&quot; /&gt;&lt;w:pPr&gt;&lt;w:ind w:left=&quot;3240&quot; w:hanging=&quot;1080&quot; /&gt;&lt;/w:pPr&gt;&lt;/w:lvl&gt;&lt;w:lvl w:ilvl=&quot;7&quot;&gt;&lt;w:start w:val=&quot;1&quot; /&gt;&lt;w:numFmt w:val=&quot;decimal&quot; /&gt;&lt;w:lvlText w:val=&quot;%1.%2.%3.%4.%5.%6.%7.%8.&quot; /&gt;&lt;w:lvlJc w:val=&quot;left&quot; /&gt;&lt;w:pPr&gt;&lt;w:ind w:left=&quot;3744&quot; w:hanging=&quot;1224&quot; /&gt;&lt;/w:pPr&gt;&lt;/w:lvl&gt;&lt;w:lvl w:ilvl=&quot;8&quot;&gt;&lt;w:start w:val=&quot;1&quot; /&gt;&lt;w:numFmt w:val=&quot;decimal&quot; /&gt;&lt;w:lvlText w:val=&quot;%1.%2.%3.%4.%5.%6.%7.%8.%9.&quot; /&gt;&lt;w:lvlJc w:val=&quot;left&quot; /&gt;&lt;w:pPr&gt;&lt;w:ind w:left=&quot;4320&quot; w:hanging=&quot;1440&quot; /&gt;&lt;/w:pPr&gt;&lt;/w:lvl&gt;&lt;/w:abstractNum&gt;&lt;w:abstractNum w:abstractNumId=&quot;31&quot; w15:restartNumberingAfterBreak=&quot;0&quot;&gt;&lt;w:nsid w:val=&quot;6A075E0E&quot; /&gt;&lt;w:multiLevelType w:val=&quot;hybridMultilevel&quot; /&gt;&lt;w:tmpl w:val=&quot;1194B8E4&quot; /&gt;&lt;w:lvl w:ilvl=&quot;0&quot; w:tplc=&quot;7AB6220E&quot;&gt;&lt;w:start w:val=&quot;1&quot; /&gt;&lt;w:numFmt w:val=&quot;bullet&quot; /&gt;&lt;w:lvlText w:val=&quot;+&quot; /&gt;&lt;w:lvlJc w:val=&quot;left&quot; /&gt;&lt;w:pPr&gt;&lt;w:ind w:left=&quot;1712&quot; w:hanging=&quot;360&quot; /&gt;&lt;/w:pPr&gt;&lt;w:rPr&gt;&lt;w:rFonts w:ascii=&quot;Arial&quot; w:hAnsi=&quot;Arial&quot; w:hint=&quot;default&quot; /&gt;&lt;/w:rPr&gt;&lt;/w:lvl&gt;&lt;w:lvl w:ilvl=&quot;1&quot; w:tplc=&quot;04090003&quot; w:tentative=&quot;1&quot;&gt;&lt;w:start w:val=&quot;1&quot; /&gt;&lt;w:numFmt w:val=&quot;bullet&quot; /&gt;&lt;w:lvlText w:val=&quot;o&quot; /&gt;&lt;w:lvlJc w:val=&quot;left&quot; /&gt;&lt;w:pPr&gt;&lt;w:ind w:left=&quot;2432&quot; w:hanging=&quot;360&quot; /&gt;&lt;/w:pPr&gt;&lt;w:rPr&gt;&lt;w:rFonts w:ascii=&quot;Courier New&quot; w:hAnsi=&quot;Courier New&quot; w:cs=&quot;Courier New&quot; w:hint=&quot;default&quot; /&gt;&lt;/w:rPr&gt;&lt;/w:lvl&gt;&lt;w:lvl w:ilvl=&quot;2&quot; w:tplc=&quot;04090005&quot; w:tentative=&quot;1&quot;&gt;&lt;w:start w:val=&quot;1&quot; /&gt;&lt;w:numFmt w:val=&quot;bullet&quot; /&gt;&lt;w:lvlText w:val=&quot;&quot; /&gt;&lt;w:lvlJc w:val=&quot;left&quot; /&gt;&lt;w:pPr&gt;&lt;w:ind w:left=&quot;3152&quot; w:hanging=&quot;360&quot; /&gt;&lt;/w:pPr&gt;&lt;w:rPr&gt;&lt;w:rFonts w:ascii=&quot;Wingdings&quot; w:hAnsi=&quot;Wingdings&quot; w:hint=&quot;default&quot; /&gt;&lt;/w:rPr&gt;&lt;/w:lvl&gt;&lt;w:lvl w:ilvl=&quot;3&quot; w:tplc=&quot;04090001&quot; w:tentative=&quot;1&quot;&gt;&lt;w:start w:val=&quot;1&quot; /&gt;&lt;w:numFmt w:val=&quot;bullet&quot; /&gt;&lt;w:lvlText w:val=&quot;&quot; /&gt;&lt;w:lvlJc w:val=&quot;left&quot; /&gt;&lt;w:pPr&gt;&lt;w:ind w:left=&quot;3872&quot; w:hanging=&quot;360&quot; /&gt;&lt;/w:pPr&gt;&lt;w:rPr&gt;&lt;w:rFonts w:ascii=&quot;Symbol&quot; w:hAnsi=&quot;Symbol&quot; w:hint=&quot;default&quot; /&gt;&lt;/w:rPr&gt;&lt;/w:lvl&gt;&lt;w:lvl w:ilvl=&quot;4&quot; w:tplc=&quot;04090003&quot; w:tentative=&quot;1&quot;&gt;&lt;w:start w:val=&quot;1&quot; /&gt;&lt;w:numFmt w:val=&quot;bullet&quot; /&gt;&lt;w:lvlText w:val=&quot;o&quot; /&gt;&lt;w:lvlJc w:val=&quot;left&quot; /&gt;&lt;w:pPr&gt;&lt;w:ind w:left=&quot;4592&quot; w:hanging=&quot;360&quot; /&gt;&lt;/w:pPr&gt;&lt;w:rPr&gt;&lt;w:rFonts w:ascii=&quot;Courier New&quot; w:hAnsi=&quot;Courier New&quot; w:cs=&quot;Courier New&quot; w:hint=&quot;default&quot; /&gt;&lt;/w:rPr&gt;&lt;/w:lvl&gt;&lt;w:lvl w:ilvl=&quot;5&quot; w:tplc=&quot;04090005&quot; w:tentative=&quot;1&quot;&gt;&lt;w:start w:val=&quot;1&quot; /&gt;&lt;w:numFmt w:val=&quot;bullet&quot; /&gt;&lt;w:lvlText w:val=&quot;&quot; /&gt;&lt;w:lvlJc w:val=&quot;left&quot; /&gt;&lt;w:pPr&gt;&lt;w:ind w:left=&quot;5312&quot; w:hanging=&quot;360&quot; /&gt;&lt;/w:pPr&gt;&lt;w:rPr&gt;&lt;w:rFonts w:ascii=&quot;Wingdings&quot; w:hAnsi=&quot;Wingdings&quot; w:hint=&quot;default&quot; /&gt;&lt;/w:rPr&gt;&lt;/w:lvl&gt;&lt;w:lvl w:ilvl=&quot;6&quot; w:tplc=&quot;04090001&quot; w:tentative=&quot;1&quot;&gt;&lt;w:start w:val=&quot;1&quot; /&gt;&lt;w:numFmt w:val=&quot;bullet&quot; /&gt;&lt;w:lvlText w:val=&quot;&quot; /&gt;&lt;w:lvlJc w:val=&quot;left&quot; /&gt;&lt;w:pPr&gt;&lt;w:ind w:left=&quot;6032&quot; w:hanging=&quot;360&quot; /&gt;&lt;/w:pPr&gt;&lt;w:rPr&gt;&lt;w:rFonts w:ascii=&quot;Symbol&quot; w:hAnsi=&quot;Symbol&quot; w:hint=&quot;default&quot; /&gt;&lt;/w:rPr&gt;&lt;/w:lvl&gt;&lt;w:lvl w:ilvl=&quot;7&quot; w:tplc=&quot;04090003&quot; w:tentative=&quot;1&quot;&gt;&lt;w:start w:val=&quot;1&quot; /&gt;&lt;w:numFmt w:val=&quot;bullet&quot; /&gt;&lt;w:lvlText w:val=&quot;o&quot; /&gt;&lt;w:lvlJc w:val=&quot;left&quot; /&gt;&lt;w:pPr&gt;&lt;w:ind w:left=&quot;6752&quot; w:hanging=&quot;360&quot; /&gt;&lt;/w:pPr&gt;&lt;w:rPr&gt;&lt;w:rFonts w:ascii=&quot;Courier New&quot; w:hAnsi=&quot;Courier New&quot; w:cs=&quot;Courier New&quot; w:hint=&quot;default&quot; /&gt;&lt;/w:rPr&gt;&lt;/w:lvl&gt;&lt;w:lvl w:ilvl=&quot;8&quot; w:tplc=&quot;04090005&quot; w:tentative=&quot;1&quot;&gt;&lt;w:start w:val=&quot;1&quot; /&gt;&lt;w:numFmt w:val=&quot;bullet&quot; /&gt;&lt;w:lvlText w:val=&quot;&quot; /&gt;&lt;w:lvlJc w:val=&quot;left&quot; /&gt;&lt;w:pPr&gt;&lt;w:ind w:left=&quot;7472&quot; w:hanging=&quot;360&quot; /&gt;&lt;/w:pPr&gt;&lt;w:rPr&gt;&lt;w:rFonts w:ascii=&quot;Wingdings&quot; w:hAnsi=&quot;Wingdings&quot; w:hint=&quot;default&quot; /&gt;&lt;/w:rPr&gt;&lt;/w:lvl&gt;&lt;/w:abstractNum&gt;&lt;w:abstractNum w:abstractNumId=&quot;32&quot; w15:restartNumberingAfterBreak=&quot;0&quot;&gt;&lt;w:nsid w:val=&quot;6A797F48&quot; /&gt;&lt;w:multiLevelType w:val=&quot;hybridMultilevel&quot; /&gt;&lt;w:tmpl w:val=&quot;99F25B1E&quot; /&gt;&lt;w:lvl w:ilvl=&quot;0&quot; w:tplc=&quot;7506DA28&quot;&gt;&lt;w:numFmt w:val=&quot;bullet&quot; /&gt;&lt;w:pStyle w:val=&quot;VBS-TabelleBullet3&quot; /&gt;&lt;w:lvlText w:val=&quot;+&quot; /&gt;&lt;w:lvlJc w:val=&quot;left&quot; /&gt;&lt;w:pPr&gt;&lt;w:ind w:left=&quot;720&quot; w:hanging=&quot;360&quot; /&gt;&lt;/w:pPr&gt;&lt;w:rPr&gt;&lt;w:rFonts w:ascii=&quot;Arial&quot; w:eastAsia=&quot;Calibri&quot; w:hAnsi=&quot;Arial&quot; w:hint=&quot;default&quot; /&gt;&lt;/w:rPr&gt;&lt;/w:lvl&gt;&lt;w:lvl w:ilvl=&quot;1&quot; w:tplc=&quot;08070003&quot; w:tentative=&quot;1&quot;&gt;&lt;w:start w:val=&quot;1&quot; /&gt;&lt;w:numFmt w:val=&quot;bullet&quot; /&gt;&lt;w:lvlText w:val=&quot;o&quot; /&gt;&lt;w:lvlJc w:val=&quot;left&quot; /&gt;&lt;w:pPr&gt;&lt;w:ind w:left=&quot;1440&quot; w:hanging=&quot;360&quot; /&gt;&lt;/w:pPr&gt;&lt;w:rPr&gt;&lt;w:rFonts w:ascii=&quot;Courier New&quot; w:hAnsi=&quot;Courier New&quot; w:cs=&quot;Courier New&quot; w:hint=&quot;default&quot; /&gt;&lt;/w:rPr&gt;&lt;/w:lvl&gt;&lt;w:lvl w:ilvl=&quot;2&quot; w:tplc=&quot;08070005&quot; w:tentative=&quot;1&quot;&gt;&lt;w:start w:val=&quot;1&quot; /&gt;&lt;w:numFmt w:val=&quot;bullet&quot; /&gt;&lt;w:lvlText w:val=&quot;&quot; /&gt;&lt;w:lvlJc w:val=&quot;left&quot; /&gt;&lt;w:pPr&gt;&lt;w:ind w:left=&quot;2160&quot; w:hanging=&quot;360&quot; /&gt;&lt;/w:pPr&gt;&lt;w:rPr&gt;&lt;w:rFonts w:ascii=&quot;Wingdings&quot; w:hAnsi=&quot;Wingdings&quot; w:hint=&quot;default&quot; /&gt;&lt;/w:rPr&gt;&lt;/w:lvl&gt;&lt;w:lvl w:ilvl=&quot;3&quot; w:tplc=&quot;08070001&quot; w:tentative=&quot;1&quot;&gt;&lt;w:start w:val=&quot;1&quot; /&gt;&lt;w:numFmt w:val=&quot;bullet&quot; /&gt;&lt;w:lvlText w:val=&quot;&quot; /&gt;&lt;w:lvlJc w:val=&quot;left&quot; /&gt;&lt;w:pPr&gt;&lt;w:ind w:left=&quot;2880&quot; w:hanging=&quot;360&quot; /&gt;&lt;/w:pPr&gt;&lt;w:rPr&gt;&lt;w:rFonts w:ascii=&quot;Symbol&quot; w:hAnsi=&quot;Symbol&quot; w:hint=&quot;default&quot; /&gt;&lt;/w:rPr&gt;&lt;/w:lvl&gt;&lt;w:lvl w:ilvl=&quot;4&quot; w:tplc=&quot;08070003&quot; w:tentative=&quot;1&quot;&gt;&lt;w:start w:val=&quot;1&quot; /&gt;&lt;w:numFmt w:val=&quot;bullet&quot; /&gt;&lt;w:lvlText w:val=&quot;o&quot; /&gt;&lt;w:lvlJc w:val=&quot;left&quot; /&gt;&lt;w:pPr&gt;&lt;w:ind w:left=&quot;3600&quot; w:hanging=&quot;360&quot; /&gt;&lt;/w:pPr&gt;&lt;w:rPr&gt;&lt;w:rFonts w:ascii=&quot;Courier New&quot; w:hAnsi=&quot;Courier New&quot; w:cs=&quot;Courier New&quot; w:hint=&quot;default&quot; /&gt;&lt;/w:rPr&gt;&lt;/w:lvl&gt;&lt;w:lvl w:ilvl=&quot;5&quot; w:tplc=&quot;08070005&quot; w:tentative=&quot;1&quot;&gt;&lt;w:start w:val=&quot;1&quot; /&gt;&lt;w:numFmt w:val=&quot;bullet&quot; /&gt;&lt;w:lvlText w:val=&quot;&quot; /&gt;&lt;w:lvlJc w:val=&quot;left&quot; /&gt;&lt;w:pPr&gt;&lt;w:ind w:left=&quot;4320&quot; w:hanging=&quot;360&quot; /&gt;&lt;/w:pPr&gt;&lt;w:rPr&gt;&lt;w:rFonts w:ascii=&quot;Wingdings&quot; w:hAnsi=&quot;Wingdings&quot; w:hint=&quot;default&quot; /&gt;&lt;/w:rPr&gt;&lt;/w:lvl&gt;&lt;w:lvl w:ilvl=&quot;6&quot; w:tplc=&quot;08070001&quot; w:tentative=&quot;1&quot;&gt;&lt;w:start w:val=&quot;1&quot; /&gt;&lt;w:numFmt w:val=&quot;bullet&quot; /&gt;&lt;w:lvlText w:val=&quot;&quot; /&gt;&lt;w:lvlJc w:val=&quot;left&quot; /&gt;&lt;w:pPr&gt;&lt;w:ind w:left=&quot;5040&quot; w:hanging=&quot;360&quot; /&gt;&lt;/w:pPr&gt;&lt;w:rPr&gt;&lt;w:rFonts w:ascii=&quot;Symbol&quot; w:hAnsi=&quot;Symbol&quot; w:hint=&quot;default&quot; /&gt;&lt;/w:rPr&gt;&lt;/w:lvl&gt;&lt;w:lvl w:ilvl=&quot;7&quot; w:tplc=&quot;08070003&quot; w:tentative=&quot;1&quot;&gt;&lt;w:start w:val=&quot;1&quot; /&gt;&lt;w:numFmt w:val=&quot;bullet&quot; /&gt;&lt;w:lvlText w:val=&quot;o&quot; /&gt;&lt;w:lvlJc w:val=&quot;left&quot; /&gt;&lt;w:pPr&gt;&lt;w:ind w:left=&quot;5760&quot; w:hanging=&quot;360&quot; /&gt;&lt;/w:pPr&gt;&lt;w:rPr&gt;&lt;w:rFonts w:ascii=&quot;Courier New&quot; w:hAnsi=&quot;Courier New&quot; w:cs=&quot;Courier New&quot; w:hint=&quot;default&quot; /&gt;&lt;/w:rPr&gt;&lt;/w:lvl&gt;&lt;w:lvl w:ilvl=&quot;8&quot; w:tplc=&quot;08070005&quot; w:tentative=&quot;1&quot;&gt;&lt;w:start w:val=&quot;1&quot; /&gt;&lt;w:numFmt w:val=&quot;bullet&quot; /&gt;&lt;w:lvlText w:val=&quot;&quot; /&gt;&lt;w:lvlJc w:val=&quot;left&quot; /&gt;&lt;w:pPr&gt;&lt;w:ind w:left=&quot;6480&quot; w:hanging=&quot;360&quot; /&gt;&lt;/w:pPr&gt;&lt;w:rPr&gt;&lt;w:rFonts w:ascii=&quot;Wingdings&quot; w:hAnsi=&quot;Wingdings&quot; w:hint=&quot;default&quot; /&gt;&lt;/w:rPr&gt;&lt;/w:lvl&gt;&lt;/w:abstractNum&gt;&lt;w:abstractNum w:abstractNumId=&quot;33&quot; w15:restartNumberingAfterBreak=&quot;0&quot;&gt;&lt;w:nsid w:val=&quot;6C25091C&quot; /&gt;&lt;w:multiLevelType w:val=&quot;multilevel&quot; /&gt;&lt;w:tmpl w:val=&quot;17DE13FA&quot; /&gt;&lt;w:lvl w:ilvl=&quot;0&quot;&gt;&lt;w:start w:val=&quot;1&quot; /&gt;&lt;w:numFmt w:val=&quot;bullet&quot; /&gt;&lt;w:lvlText w:val=&quot;-&quot; /&gt;&lt;w:lvlJc w:val=&quot;left&quot; /&gt;&lt;w:pPr&gt;&lt;w:tabs&gt;&lt;w:tab w:val=&quot;num&quot; w:pos=&quot;170&quot; /&gt;&lt;/w:tabs&gt;&lt;w:ind w:left=&quot;170&quot; w:hanging=&quot;170&quot; /&gt;&lt;/w:pPr&gt;&lt;w:rPr&gt;&lt;w:rFonts w:ascii=&quot;Arial&quot; w:hAnsi=&quot;Arial&quot; w:hint=&quot;default&quot; /&gt;&lt;w:b w:val=&quot;0&quot; /&gt;&lt;w:i w:val=&quot;0&quot; /&gt;&lt;w:caps w:val=&quot;0&quot; /&gt;&lt;w:strike w:val=&quot;0&quot; /&gt;&lt;w:dstrike w:val=&quot;0&quot; /&gt;&lt;w:vanish w:val=&quot;0&quot; /&gt;&lt;w:color w:val=&quot;000000&quot; /&gt;&lt;w:spacing w:val=&quot;0&quot; /&gt;&lt;w:w w:val=&quot;100&quot; /&gt;&lt;w:kern w:val=&quot;0&quot; /&gt;&lt;w:position w:val=&quot;0&quot; /&gt;&lt;w:sz w:val=&quot;22&quot; /&gt;&lt;w:szCs w:val=&quot;22&quot; /&gt;&lt;w:vertAlign w:val=&quot;baseline&quot; /&gt;&lt;w14:shadow w14:blurRad=&quot;0&quot; w14:dist=&quot;0&quot; w14:dir=&quot;0&quot; w14:sx=&quot;0&quot; w14:sy=&quot;0&quot; w14:kx=&quot;0&quot; w14:ky=&quot;0&quot; w14:algn=&quot;none&quot;&gt;&lt;w14:srgbClr w14:val=&quot;000000&quot; /&gt;&lt;/w14:shadow&gt;&lt;w14:textOutline w14:w=&quot;0&quot; w14:cap=&quot;rnd&quot; w14:cmpd=&quot;sng&quot; w14:algn=&quot;ctr&quot;&gt;&lt;w14:noFill /&gt;&lt;w14:prstDash w14:val=&quot;solid&quot; /&gt;&lt;w14:bevel /&gt;&lt;/w14:textOutline&gt;&lt;/w:rPr&gt;&lt;/w:lvl&gt;&lt;w:lvl w:ilvl=&quot;1&quot;&gt;&lt;w:start w:val=&quot;1&quot; /&gt;&lt;w:numFmt w:val=&quot;bullet&quot; /&gt;&lt;w:lvlText w:val=&quot;o&quot; /&gt;&lt;w:lvlJc w:val=&quot;left&quot; /&gt;&lt;w:pPr&gt;&lt;w:tabs&gt;&lt;w:tab w:val=&quot;num&quot; w:pos=&quot;1440&quot; /&gt;&lt;/w:tabs&gt;&lt;w:ind w:left=&quot;1440&quot; w:hanging=&quot;360&quot; /&gt;&lt;/w:pPr&gt;&lt;w:rPr&gt;&lt;w:rFonts w:ascii=&quot;Courier New&quot; w:hAnsi=&quot;Courier New&quot; w:cs=&quot;Courier New&quot; w:hint=&quot;default&quot; /&gt;&lt;/w:rPr&gt;&lt;/w:lvl&gt;&lt;w:lvl w:ilvl=&quot;2&quot;&gt;&lt;w:start w:val=&quot;1&quot; /&gt;&lt;w:numFmt w:val=&quot;bullet&quot; /&gt;&lt;w:lvlText w:val=&quot;&quot; /&gt;&lt;w:lvlJc w:val=&quot;left&quot; /&gt;&lt;w:pPr&gt;&lt;w:tabs&gt;&lt;w:tab w:val=&quot;num&quot; w:pos=&quot;2160&quot; /&gt;&lt;/w:tabs&gt;&lt;w:ind w:left=&quot;2160&quot; w:hanging=&quot;360&quot; /&gt;&lt;/w:pPr&gt;&lt;w:rPr&gt;&lt;w:rFonts w:ascii=&quot;Wingdings&quot; w:hAnsi=&quot;Wingdings&quot; w:hint=&quot;default&quot; /&gt;&lt;/w:rPr&gt;&lt;/w:lvl&gt;&lt;w:lvl w:ilvl=&quot;3&quot;&gt;&lt;w:start w:val=&quot;1&quot; /&gt;&lt;w:numFmt w:val=&quot;bullet&quot; /&gt;&lt;w:lvlText w:val=&quot;&quot; /&gt;&lt;w:lvlJc w:val=&quot;left&quot; /&gt;&lt;w:pPr&gt;&lt;w:tabs&gt;&lt;w:tab w:val=&quot;num&quot; w:pos=&quot;2880&quot; /&gt;&lt;/w:tabs&gt;&lt;w:ind w:left=&quot;2880&quot; w:hanging=&quot;360&quot; /&gt;&lt;/w:pPr&gt;&lt;w:rPr&gt;&lt;w:rFonts w:ascii=&quot;Symbol&quot; w:hAnsi=&quot;Symbol&quot; w:hint=&quot;default&quot; /&gt;&lt;/w:rPr&gt;&lt;/w:lvl&gt;&lt;w:lvl w:ilvl=&quot;4&quot;&gt;&lt;w:start w:val=&quot;1&quot; /&gt;&lt;w:numFmt w:val=&quot;bullet&quot; /&gt;&lt;w:lvlText w:val=&quot;o&quot; /&gt;&lt;w:lvlJc w:val=&quot;left&quot; /&gt;&lt;w:pPr&gt;&lt;w:tabs&gt;&lt;w:tab w:val=&quot;num&quot; w:pos=&quot;3600&quot; /&gt;&lt;/w:tabs&gt;&lt;w:ind w:left=&quot;3600&quot; w:hanging=&quot;360&quot; /&gt;&lt;/w:pPr&gt;&lt;w:rPr&gt;&lt;w:rFonts w:ascii=&quot;Courier New&quot; w:hAnsi=&quot;Courier New&quot; w:cs=&quot;Courier New&quot; w:hint=&quot;default&quot; /&gt;&lt;/w:rPr&gt;&lt;/w:lvl&gt;&lt;w:lvl w:ilvl=&quot;5&quot;&gt;&lt;w:start w:val=&quot;1&quot; /&gt;&lt;w:numFmt w:val=&quot;bullet&quot; /&gt;&lt;w:lvlText w:val=&quot;&quot; /&gt;&lt;w:lvlJc w:val=&quot;left&quot; /&gt;&lt;w:pPr&gt;&lt;w:tabs&gt;&lt;w:tab w:val=&quot;num&quot; w:pos=&quot;4320&quot; /&gt;&lt;/w:tabs&gt;&lt;w:ind w:left=&quot;4320&quot; w:hanging=&quot;360&quot; /&gt;&lt;/w:pPr&gt;&lt;w:rPr&gt;&lt;w:rFonts w:ascii=&quot;Wingdings&quot; w:hAnsi=&quot;Wingdings&quot; w:hint=&quot;default&quot; /&gt;&lt;/w:rPr&gt;&lt;/w:lvl&gt;&lt;w:lvl w:ilvl=&quot;6&quot;&gt;&lt;w:start w:val=&quot;1&quot; /&gt;&lt;w:numFmt w:val=&quot;bullet&quot; /&gt;&lt;w:lvlText w:val=&quot;&quot; /&gt;&lt;w:lvlJc w:val=&quot;left&quot; /&gt;&lt;w:pPr&gt;&lt;w:tabs&gt;&lt;w:tab w:val=&quot;num&quot; w:pos=&quot;5040&quot; /&gt;&lt;/w:tabs&gt;&lt;w:ind w:left=&quot;5040&quot; w:hanging=&quot;360&quot; /&gt;&lt;/w:pPr&gt;&lt;w:rPr&gt;&lt;w:rFonts w:ascii=&quot;Symbol&quot; w:hAnsi=&quot;Symbol&quot; w:hint=&quot;default&quot; /&gt;&lt;/w:rPr&gt;&lt;/w:lvl&gt;&lt;w:lvl w:ilvl=&quot;7&quot;&gt;&lt;w:start w:val=&quot;1&quot; /&gt;&lt;w:numFmt w:val=&quot;bullet&quot; /&gt;&lt;w:lvlText w:val=&quot;o&quot; /&gt;&lt;w:lvlJc w:val=&quot;left&quot; /&gt;&lt;w:pPr&gt;&lt;w:tabs&gt;&lt;w:tab w:val=&quot;num&quot; w:pos=&quot;5760&quot; /&gt;&lt;/w:tabs&gt;&lt;w:ind w:left=&quot;5760&quot; w:hanging=&quot;360&quot; /&gt;&lt;/w:pPr&gt;&lt;w:rPr&gt;&lt;w:rFonts w:ascii=&quot;Courier New&quot; w:hAnsi=&quot;Courier New&quot; w:cs=&quot;Courier New&quot; w:hint=&quot;default&quot; /&gt;&lt;/w:rPr&gt;&lt;/w:lvl&gt;&lt;w:lvl w:ilvl=&quot;8&quot;&gt;&lt;w:start w:val=&quot;1&quot; /&gt;&lt;w:numFmt w:val=&quot;bullet&quot; /&gt;&lt;w:lvlText w:val=&quot;&quot; /&gt;&lt;w:lvlJc w:val=&quot;left&quot; /&gt;&lt;w:pPr&gt;&lt;w:tabs&gt;&lt;w:tab w:val=&quot;num&quot; w:pos=&quot;6480&quot; /&gt;&lt;/w:tabs&gt;&lt;w:ind w:left=&quot;6480&quot; w:hanging=&quot;360&quot; /&gt;&lt;/w:pPr&gt;&lt;w:rPr&gt;&lt;w:rFonts w:ascii=&quot;Wingdings&quot; w:hAnsi=&quot;Wingdings&quot; w:hint=&quot;default&quot; /&gt;&lt;/w:rPr&gt;&lt;/w:lvl&gt;&lt;/w:abstractNum&gt;&lt;w:abstractNum w:abstractNumId=&quot;34&quot; w15:restartNumberingAfterBreak=&quot;0&quot;&gt;&lt;w:nsid w:val=&quot;6FAE2B60&quot; /&gt;&lt;w:multiLevelType w:val=&quot;multilevel&quot; /&gt;&lt;w:tmpl w:val=&quot;0807001F&quot; /&gt;&lt;w:lvl w:ilvl=&quot;0&quot;&gt;&lt;w:start w:val=&quot;1&quot; /&gt;&lt;w:numFmt w:val=&quot;decimal&quot; /&gt;&lt;w:lvlText w:val=&quot;%1.&quot; /&gt;&lt;w:lvlJc w:val=&quot;left&quot; /&gt;&lt;w:pPr&gt;&lt;w:ind w:left=&quot;360&quot; w:hanging=&quot;360&quot; /&gt;&lt;/w:pPr&gt;&lt;/w:lvl&gt;&lt;w:lvl w:ilvl=&quot;1&quot;&gt;&lt;w:start w:val=&quot;1&quot; /&gt;&lt;w:numFmt w:val=&quot;decimal&quot; /&gt;&lt;w:lvlText w:val=&quot;%1.%2.&quot; /&gt;&lt;w:lvlJc w:val=&quot;left&quot; /&gt;&lt;w:pPr&gt;&lt;w:ind w:left=&quot;792&quot; w:hanging=&quot;432&quot; /&gt;&lt;/w:pPr&gt;&lt;/w:lvl&gt;&lt;w:lvl w:ilvl=&quot;2&quot;&gt;&lt;w:start w:val=&quot;1&quot; /&gt;&lt;w:numFmt w:val=&quot;decimal&quot; /&gt;&lt;w:lvlText w:val=&quot;%1.%2.%3.&quot; /&gt;&lt;w:lvlJc w:val=&quot;left&quot; /&gt;&lt;w:pPr&gt;&lt;w:ind w:left=&quot;1224&quot; w:hanging=&quot;504&quot; /&gt;&lt;/w:pPr&gt;&lt;/w:lvl&gt;&lt;w:lvl w:ilvl=&quot;3&quot;&gt;&lt;w:start w:val=&quot;1&quot; /&gt;&lt;w:numFmt w:val=&quot;decimal&quot; /&gt;&lt;w:lvlText w:val=&quot;%1.%2.%3.%4.&quot; /&gt;&lt;w:lvlJc w:val=&quot;left&quot; /&gt;&lt;w:pPr&gt;&lt;w:ind w:left=&quot;1728&quot; w:hanging=&quot;648&quot; /&gt;&lt;/w:pPr&gt;&lt;/w:lvl&gt;&lt;w:lvl w:ilvl=&quot;4&quot;&gt;&lt;w:start w:val=&quot;1&quot; /&gt;&lt;w:numFmt w:val=&quot;decimal&quot; /&gt;&lt;w:lvlText w:val=&quot;%1.%2.%3.%4.%5.&quot; /&gt;&lt;w:lvlJc w:val=&quot;left&quot; /&gt;&lt;w:pPr&gt;&lt;w:ind w:left=&quot;2232&quot; w:hanging=&quot;792&quot; /&gt;&lt;/w:pPr&gt;&lt;/w:lvl&gt;&lt;w:lvl w:ilvl=&quot;5&quot;&gt;&lt;w:start w:val=&quot;1&quot; /&gt;&lt;w:numFmt w:val=&quot;decimal&quot; /&gt;&lt;w:lvlText w:val=&quot;%1.%2.%3.%4.%5.%6.&quot; /&gt;&lt;w:lvlJc w:val=&quot;left&quot; /&gt;&lt;w:pPr&gt;&lt;w:ind w:left=&quot;2736&quot; w:hanging=&quot;936&quot; /&gt;&lt;/w:pPr&gt;&lt;/w:lvl&gt;&lt;w:lvl w:ilvl=&quot;6&quot;&gt;&lt;w:start w:val=&quot;1&quot; /&gt;&lt;w:numFmt w:val=&quot;decimal&quot; /&gt;&lt;w:lvlText w:val=&quot;%1.%2.%3.%4.%5.%6.%7.&quot; /&gt;&lt;w:lvlJc w:val=&quot;left&quot; /&gt;&lt;w:pPr&gt;&lt;w:ind w:left=&quot;3240&quot; w:hanging=&quot;1080&quot; /&gt;&lt;/w:pPr&gt;&lt;/w:lvl&gt;&lt;w:lvl w:ilvl=&quot;7&quot;&gt;&lt;w:start w:val=&quot;1&quot; /&gt;&lt;w:numFmt w:val=&quot;decimal&quot; /&gt;&lt;w:lvlText w:val=&quot;%1.%2.%3.%4.%5.%6.%7.%8.&quot; /&gt;&lt;w:lvlJc w:val=&quot;left&quot; /&gt;&lt;w:pPr&gt;&lt;w:ind w:left=&quot;3744&quot; w:hanging=&quot;1224&quot; /&gt;&lt;/w:pPr&gt;&lt;/w:lvl&gt;&lt;w:lvl w:ilvl=&quot;8&quot;&gt;&lt;w:start w:val=&quot;1&quot; /&gt;&lt;w:numFmt w:val=&quot;decimal&quot; /&gt;&lt;w:lvlText w:val=&quot;%1.%2.%3.%4.%5.%6.%7.%8.%9.&quot; /&gt;&lt;w:lvlJc w:val=&quot;left&quot; /&gt;&lt;w:pPr&gt;&lt;w:ind w:left=&quot;4320&quot; w:hanging=&quot;1440&quot; /&gt;&lt;/w:pPr&gt;&lt;/w:lvl&gt;&lt;/w:abstractNum&gt;&lt;w:abstractNum w:abstractNumId=&quot;35&quot; w15:restartNumberingAfterBreak=&quot;0&quot;&gt;&lt;w:nsid w:val=&quot;72575555&quot; /&gt;&lt;w:multiLevelType w:val=&quot;multilevel&quot; /&gt;&lt;w:tmpl w:val=&quot;5896FEF6&quot; /&gt;&lt;w:lvl w:ilvl=&quot;0&quot;&gt;&lt;w:start w:val=&quot;1&quot; /&gt;&lt;w:numFmt w:val=&quot;decimal&quot; /&gt;&lt;w:lvlText w:val=&quot;%1&quot; /&gt;&lt;w:lvlJc w:val=&quot;left&quot; /&gt;&lt;w:pPr&gt;&lt;w:ind w:left=&quot;432&quot; w:hanging=&quot;432&quot; /&gt;&lt;/w:pPr&gt;&lt;/w:lvl&gt;&lt;w:lvl w:ilvl=&quot;1&quot;&gt;&lt;w:start w:val=&quot;1&quot; /&gt;&lt;w:numFmt w:val=&quot;decimal&quot; /&gt;&lt;w:lvlText w:val=&quot;%1.%2&quot; /&gt;&lt;w:lvlJc w:val=&quot;left&quot; /&gt;&lt;w:pPr&gt;&lt;w:ind w:left=&quot;576&quot; w:hanging=&quot;576&quot; /&gt;&lt;/w:pPr&gt;&lt;/w:lvl&gt;&lt;w:lvl w:ilvl=&quot;2&quot;&gt;&lt;w:start w:val=&quot;1&quot; /&gt;&lt;w:numFmt w:val=&quot;decimal&quot; /&gt;&lt;w:lvlText w:val=&quot;%1.%2.%3&quot; /&gt;&lt;w:lvlJc w:val=&quot;left&quot; /&gt;&lt;w:pPr&gt;&lt;w:ind w:left=&quot;720&quot; w:hanging=&quot;720&quot; /&gt;&lt;/w:pPr&gt;&lt;/w:lvl&gt;&lt;w:lvl w:ilvl=&quot;3&quot;&gt;&lt;w:start w:val=&quot;1&quot; /&gt;&lt;w:numFmt w:val=&quot;decimal&quot; /&gt;&lt;w:lvlText w:val=&quot;%1.%2.%3.%4&quot; /&gt;&lt;w:lvlJc w:val=&quot;left&quot; /&gt;&lt;w:pPr&gt;&lt;w:ind w:left=&quot;864&quot; w:hanging=&quot;864&quot; /&gt;&lt;/w:pPr&gt;&lt;/w:lvl&gt;&lt;w:lvl w:ilvl=&quot;4&quot;&gt;&lt;w:start w:val=&quot;1&quot; /&gt;&lt;w:numFmt w:val=&quot;decimal&quot; /&gt;&lt;w:lvlText w:val=&quot;%1.%2.%3.%4.%5&quot; /&gt;&lt;w:lvlJc w:val=&quot;left&quot; /&gt;&lt;w:pPr&gt;&lt;w:ind w:left=&quot;1008&quot; w:hanging=&quot;1008&quot; /&gt;&lt;/w:pPr&gt;&lt;/w:lvl&gt;&lt;w:lvl w:ilvl=&quot;5&quot;&gt;&lt;w:start w:val=&quot;1&quot; /&gt;&lt;w:numFmt w:val=&quot;decimal&quot; /&gt;&lt;w:lvlText w:val=&quot;%1.%2.%3.%4.%5.%6&quot; /&gt;&lt;w:lvlJc w:val=&quot;left&quot; /&gt;&lt;w:pPr&gt;&lt;w:ind w:left=&quot;1152&quot; w:hanging=&quot;1152&quot; /&gt;&lt;/w:pPr&gt;&lt;/w:lvl&gt;&lt;w:lvl w:ilvl=&quot;6&quot;&gt;&lt;w:start w:val=&quot;1&quot; /&gt;&lt;w:numFmt w:val=&quot;decimal&quot; /&gt;&lt;w:lvlText w:val=&quot;%1.%2.%3.%4.%5.%6.%7&quot; /&gt;&lt;w:lvlJc w:val=&quot;left&quot; /&gt;&lt;w:pPr&gt;&lt;w:ind w:left=&quot;1296&quot; w:hanging=&quot;1296&quot; /&gt;&lt;/w:pPr&gt;&lt;/w:lvl&gt;&lt;w:lvl w:ilvl=&quot;7&quot;&gt;&lt;w:start w:val=&quot;1&quot; /&gt;&lt;w:numFmt w:val=&quot;decimal&quot; /&gt;&lt;w:lvlText w:val=&quot;%1.%2.%3.%4.%5.%6.%7.%8&quot; /&gt;&lt;w:lvlJc w:val=&quot;left&quot; /&gt;&lt;w:pPr&gt;&lt;w:ind w:left=&quot;1440&quot; w:hanging=&quot;1440&quot; /&gt;&lt;/w:pPr&gt;&lt;/w:lvl&gt;&lt;w:lvl w:ilvl=&quot;8&quot;&gt;&lt;w:start w:val=&quot;1&quot; /&gt;&lt;w:numFmt w:val=&quot;decimal&quot; /&gt;&lt;w:lvlText w:val=&quot;%1.%2.%3.%4.%5.%6.%7.%8.%9&quot; /&gt;&lt;w:lvlJc w:val=&quot;left&quot; /&gt;&lt;w:pPr&gt;&lt;w:ind w:left=&quot;1584&quot; w:hanging=&quot;1584&quot; /&gt;&lt;/w:pPr&gt;&lt;/w:lvl&gt;&lt;/w:abstractNum&gt;&lt;w:abstractNum w:abstractNumId=&quot;36&quot; w15:restartNumberingAfterBreak=&quot;0&quot;&gt;&lt;w:nsid w:val=&quot;75D53033&quot; /&gt;&lt;w:multiLevelType w:val=&quot;multilevel&quot; /&gt;&lt;w:tmpl w:val=&quot;08070023&quot; /&gt;&lt;w:lvl w:ilvl=&quot;0&quot;&gt;&lt;w:start w:val=&quot;1&quot; /&gt;&lt;w:numFmt w:val=&quot;upperRoman&quot; /&gt;&lt;w:lvlText w:val=&quot;Artikel %1.&quot; /&gt;&lt;w:lvlJc w:val=&quot;left&quot; /&gt;&lt;w:pPr&gt;&lt;w:ind w:left=&quot;0&quot; w:firstLine=&quot;0&quot; /&gt;&lt;/w:pPr&gt;&lt;/w:lvl&gt;&lt;w:lvl w:ilvl=&quot;1&quot;&gt;&lt;w:start w:val=&quot;1&quot; /&gt;&lt;w:numFmt w:val=&quot;decimalZero&quot; /&gt;&lt;w:isLgl /&gt;&lt;w:lvlText w:val=&quot;Abschnitt %1.%2&quot; /&gt;&lt;w:lvlJc w:val=&quot;left&quot; /&gt;&lt;w:pPr&gt;&lt;w:ind w:left=&quot;0&quot; w:firstLine=&quot;0&quot; /&gt;&lt;/w:pPr&gt;&lt;/w:lvl&gt;&lt;w:lvl w:ilvl=&quot;2&quot;&gt;&lt;w:start w:val=&quot;1&quot; /&gt;&lt;w:numFmt w:val=&quot;lowerLetter&quot; /&gt;&lt;w:lvlText w:val=&quot;(%3)&quot; /&gt;&lt;w:lvlJc w:val=&quot;left&quot; /&gt;&lt;w:pPr&gt;&lt;w:ind w:left=&quot;720&quot; w:hanging=&quot;432&quot; /&gt;&lt;/w:pPr&gt;&lt;/w:lvl&gt;&lt;w:lvl w:ilvl=&quot;3&quot;&gt;&lt;w:start w:val=&quot;1&quot; /&gt;&lt;w:numFmt w:val=&quot;lowerRoman&quot; /&gt;&lt;w:lvlText w:val=&quot;(%4)&quot; /&gt;&lt;w:lvlJc w:val=&quot;right&quot; /&gt;&lt;w:pPr&gt;&lt;w:ind w:left=&quot;864&quot; w:hanging=&quot;144&quot; /&gt;&lt;/w:pPr&gt;&lt;/w:lvl&gt;&lt;w:lvl w:ilvl=&quot;4&quot;&gt;&lt;w:start w:val=&quot;1&quot; /&gt;&lt;w:numFmt w:val=&quot;decimal&quot; /&gt;&lt;w:lvlText w:val=&quot;%5)&quot; /&gt;&lt;w:lvlJc w:val=&quot;left&quot; /&gt;&lt;w:pPr&gt;&lt;w:ind w:left=&quot;1008&quot; w:hanging=&quot;432&quot; /&gt;&lt;/w:pPr&gt;&lt;/w:lvl&gt;&lt;w:lvl w:ilvl=&quot;5&quot;&gt;&lt;w:start w:val=&quot;1&quot; /&gt;&lt;w:numFmt w:val=&quot;lowerLetter&quot; /&gt;&lt;w:lvlText w:val=&quot;%6)&quot; /&gt;&lt;w:lvlJc w:val=&quot;left&quot; /&gt;&lt;w:pPr&gt;&lt;w:ind w:left=&quot;1152&quot; w:hanging=&quot;432&quot; /&gt;&lt;/w:pPr&gt;&lt;/w:lvl&gt;&lt;w:lvl w:ilvl=&quot;6&quot;&gt;&lt;w:start w:val=&quot;1&quot; /&gt;&lt;w:numFmt w:val=&quot;lowerRoman&quot; /&gt;&lt;w:lvlText w:val=&quot;%7)&quot; /&gt;&lt;w:lvlJc w:val=&quot;right&quot; /&gt;&lt;w:pPr&gt;&lt;w:ind w:left=&quot;1296&quot; w:hanging=&quot;288&quot; /&gt;&lt;/w:pPr&gt;&lt;/w:lvl&gt;&lt;w:lvl w:ilvl=&quot;7&quot;&gt;&lt;w:start w:val=&quot;1&quot; /&gt;&lt;w:numFmt w:val=&quot;lowerLetter&quot; /&gt;&lt;w:lvlText w:val=&quot;%8.&quot; /&gt;&lt;w:lvlJc w:val=&quot;left&quot; /&gt;&lt;w:pPr&gt;&lt;w:ind w:left=&quot;1440&quot; w:hanging=&quot;432&quot; /&gt;&lt;/w:pPr&gt;&lt;/w:lvl&gt;&lt;w:lvl w:ilvl=&quot;8&quot;&gt;&lt;w:start w:val=&quot;1&quot; /&gt;&lt;w:numFmt w:val=&quot;lowerRoman&quot; /&gt;&lt;w:lvlText w:val=&quot;%9.&quot; /&gt;&lt;w:lvlJc w:val=&quot;right&quot; /&gt;&lt;w:pPr&gt;&lt;w:ind w:left=&quot;1584&quot; w:hanging=&quot;144&quot; /&gt;&lt;/w:pPr&gt;&lt;/w:lvl&gt;&lt;/w:abstractNum&gt;&lt;w:num w:numId=&quot;1&quot;&gt;&lt;w:abstractNumId w:val=&quot;28&quot; /&gt;&lt;/w:num&gt;&lt;w:num w:numId=&quot;2&quot;&gt;&lt;w:abstractNumId w:val=&quot;19&quot; /&gt;&lt;/w:num&gt;&lt;w:num w:numId=&quot;3&quot;&gt;&lt;w:abstractNumId w:val=&quot;33&quot; /&gt;&lt;/w:num&gt;&lt;w:num w:numId=&quot;4&quot;&gt;&lt;w:abstractNumId w:val=&quot;22&quot; /&gt;&lt;/w:num&gt;&lt;w:num w:numId=&quot;5&quot;&gt;&lt;w:abstractNumId w:val=&quot;9&quot; /&gt;&lt;/w:num&gt;&lt;w:num w:numId=&quot;6&quot;&gt;&lt;w:abstractNumId w:val=&quot;7&quot; /&gt;&lt;/w:num&gt;&lt;w:num w:numId=&quot;7&quot;&gt;&lt;w:abstractNumId w:val=&quot;6&quot; /&gt;&lt;/w:num&gt;&lt;w:num w:numId=&quot;8&quot;&gt;&lt;w:abstractNumId w:val=&quot;5&quot; /&gt;&lt;/w:num&gt;&lt;w:num w:numId=&quot;9&quot;&gt;&lt;w:abstractNumId w:val=&quot;4&quot; /&gt;&lt;/w:num&gt;&lt;w:num w:numId=&quot;10&quot;&gt;&lt;w:abstractNumId w:val=&quot;8&quot; /&gt;&lt;/w:num&gt;&lt;w:num w:numId=&quot;11&quot;&gt;&lt;w:abstractNumId w:val=&quot;3&quot; /&gt;&lt;/w:num&gt;&lt;w:num w:numId=&quot;12&quot;&gt;&lt;w:abstractNumId w:val=&quot;2&quot; /&gt;&lt;/w:num&gt;&lt;w:num w:numId=&quot;13&quot;&gt;&lt;w:abstractNumId w:val=&quot;1&quot; /&gt;&lt;/w:num&gt;&lt;w:num w:numId=&quot;14&quot;&gt;&lt;w:abstractNumId w:val=&quot;0&quot; /&gt;&lt;/w:num&gt;&lt;w:num w:numId=&quot;15&quot;&gt;&lt;w:abstractNumId w:val=&quot;26&quot; /&gt;&lt;/w:num&gt;&lt;w:num w:numId=&quot;16&quot;&gt;&lt;w:abstractNumId w:val=&quot;10&quot; /&gt;&lt;/w:num&gt;&lt;w:num w:numId=&quot;17&quot;&gt;&lt;w:abstractNumId w:val=&quot;31&quot; /&gt;&lt;/w:num&gt;&lt;w:num w:numId=&quot;18&quot;&gt;&lt;w:abstractNumId w:val=&quot;20&quot; /&gt;&lt;/w:num&gt;&lt;w:num w:numId=&quot;19&quot;&gt;&lt;w:abstractNumId w:val=&quot;35&quot; /&gt;&lt;/w:num&gt;&lt;w:num w:numId=&quot;20&quot;&gt;&lt;w:abstractNumId w:val=&quot;35&quot; /&gt;&lt;/w:num&gt;&lt;w:num w:numId=&quot;21&quot;&gt;&lt;w:abstractNumId w:val=&quot;35&quot; /&gt;&lt;/w:num&gt;&lt;w:num w:numId=&quot;22&quot;&gt;&lt;w:abstractNumId w:val=&quot;35&quot; /&gt;&lt;/w:num&gt;&lt;w:num w:numId=&quot;23&quot;&gt;&lt;w:abstractNumId w:val=&quot;35&quot; /&gt;&lt;/w:num&gt;&lt;w:num w:numId=&quot;24&quot;&gt;&lt;w:abstractNumId w:val=&quot;35&quot; /&gt;&lt;/w:num&gt;&lt;w:num w:numId=&quot;25&quot;&gt;&lt;w:abstractNumId w:val=&quot;30&quot; /&gt;&lt;/w:num&gt;&lt;w:num w:numId=&quot;26&quot;&gt;&lt;w:abstractNumId w:val=&quot;24&quot; /&gt;&lt;/w:num&gt;&lt;w:num w:numId=&quot;27&quot;&gt;&lt;w:abstractNumId w:val=&quot;14&quot; /&gt;&lt;/w:num&gt;&lt;w:num w:numId=&quot;28&quot;&gt;&lt;w:abstractNumId w:val=&quot;23&quot; /&gt;&lt;/w:num&gt;&lt;w:num w:numId=&quot;29&quot;&gt;&lt;w:abstractNumId w:val=&quot;13&quot; /&gt;&lt;/w:num&gt;&lt;w:num w:numId=&quot;30&quot;&gt;&lt;w:abstractNumId w:val=&quot;13&quot; /&gt;&lt;/w:num&gt;&lt;w:num w:numId=&quot;31&quot;&gt;&lt;w:abstractNumId w:val=&quot;13&quot; /&gt;&lt;/w:num&gt;&lt;w:num w:numId=&quot;32&quot;&gt;&lt;w:abstractNumId w:val=&quot;18&quot; /&gt;&lt;/w:num&gt;&lt;w:num w:numId=&quot;33&quot;&gt;&lt;w:abstractNumId w:val=&quot;11&quot; /&gt;&lt;/w:num&gt;&lt;w:num w:numId=&quot;34&quot;&gt;&lt;w:abstractNumId w:val=&quot;17&quot; /&gt;&lt;/w:num&gt;&lt;w:num w:numId=&quot;35&quot;&gt;&lt;w:abstractNumId w:val=&quot;16&quot; /&gt;&lt;/w:num&gt;&lt;w:num w:numId=&quot;36&quot;&gt;&lt;w:abstractNumId w:val=&quot;15&quot; /&gt;&lt;/w:num&gt;&lt;w:num w:numId=&quot;37&quot;&gt;&lt;w:abstractNumId w:val=&quot;29&quot; /&gt;&lt;/w:num&gt;&lt;w:num w:numId=&quot;38&quot;&gt;&lt;w:abstractNumId w:val=&quot;32&quot; /&gt;&lt;/w:num&gt;&lt;w:num w:numId=&quot;39&quot;&gt;&lt;w:abstractNumId w:val=&quot;25&quot; /&gt;&lt;/w:num&gt;&lt;w:num w:numId=&quot;40&quot;&gt;&lt;w:abstractNumId w:val=&quot;27&quot; /&gt;&lt;/w:num&gt;&lt;w:num w:numId=&quot;41&quot;&gt;&lt;w:abstractNumId w:val=&quot;21&quot; /&gt;&lt;/w:num&gt;&lt;w:num w:numId=&quot;42&quot;&gt;&lt;w:abstractNumId w:val=&quot;12&quot; /&gt;&lt;/w:num&gt;&lt;w:num w:numId=&quot;43&quot;&gt;&lt;w:abstractNumId w:val=&quot;34&quot; /&gt;&lt;/w:num&gt;&lt;w:num w:numId=&quot;44&quot;&gt;&lt;w:abstractNumId w:val=&quot;36&quot; /&gt;&lt;/w:num&gt;&lt;/w:numbering&gt;&lt;/pkg:xmlData&gt;&lt;/pkg:part&gt;&lt;pkg:part pkg:name=&quot;/word/glossary/styles.xml&quot; pkg:contentType=&quot;application/vnd.openxmlformats-officedocument.wordprocessingml.styles+xml&quot;&gt;&lt;pkg:xmlData&gt;&lt;w:styles xmlns:mc=&quot;http://schemas.openxmlformats.org/markup-compatibility/2006&quot; xmlns:r=&quot;http://schemas.openxmlformats.org/officeDocument/2006/relationships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mc:Ignorable=&quot;w14 w15 w16se&quot;&gt;&lt;w:docDefaults&gt;&lt;w:rPrDefault&gt;&lt;w:rPr&gt;&lt;w:rFonts w:asciiTheme=&quot;minorHAnsi&quot; w:eastAsiaTheme=&quot;minorEastAsia&quot; w:hAnsiTheme=&quot;minorHAnsi&quot; w:cstheme=&quot;minorBidi&quot; /&gt;&lt;w:sz w:val=&quot;22&quot; /&gt;&lt;w:szCs w:val=&quot;22&quot; /&gt;&lt;w:lang w:val=&quot;en-US&quot; w:eastAsia=&quot;en-US&quot; w:bidi=&quot;ar-SA&quot; /&gt;&lt;/w:rPr&gt;&lt;/w:rPrDefault&gt;&lt;w:pPrDefault&gt;&lt;w:pPr&gt;&lt;w:spacing w:after=&quot;200&quot; w:line=&quot;276&quot; w:lineRule=&quot;auto&quot; /&gt;&lt;/w:pPr&gt;&lt;/w:pPrDefault&gt;&lt;/w:docDefaults&gt;&lt;w:latentStyles w:defLockedState=&quot;0&quot; w:defUIPriority=&quot;99&quot; w:defSemiHidden=&quot;0&quot; w:defUnhideWhenUsed=&quot;0&quot; w:defQFormat=&quot;0&quot; w:count=&quot;374&quot;&gt;&lt;w:lsdException w:name=&quot;Normal&quot; w:uiPriority=&quot;0&quot; w:qFormat=&quot;1&quot; /&gt;&lt;w:lsdException w:name=&quot;heading 1&quot; w:uiPriority=&quot;9&quot; w:qFormat=&quot;1&quot; /&gt;&lt;w:lsdException w:name=&quot;heading 2&quot; w:semiHidden=&quot;1&quot; w:uiPriority=&quot;9&quot; w:unhideWhenUsed=&quot;1&quot; w:qFormat=&quot;1&quot; /&gt;&lt;w:lsdException w:name=&quot;heading 3&quot; w:semiHidden=&quot;1&quot; w:uiPriority=&quot;9&quot; w:unhideWhenUsed=&quot;1&quot; w:qFormat=&quot;1&quot; /&gt;&lt;w:lsdException w:name=&quot;heading 4&quot; w:semiHidden=&quot;1&quot; w:uiPriority=&quot;9&quot; w:unhideWhenUsed=&quot;1&quot; w:qFormat=&quot;1&quot; /&gt;&lt;w:lsdException w:name=&quot;heading 5&quot; w:semiHidden=&quot;1&quot; w:uiPriority=&quot;9&quot; w:unhideWhenUsed=&quot;1&quot; w:qFormat=&quot;1&quot; /&gt;&lt;w:lsdException w:name=&quot;heading 6&quot; w:semiHidden=&quot;1&quot; w:uiPriority=&quot;9&quot; w:unhideWhenUsed=&quot;1&quot; w:qFormat=&quot;1&quot; /&gt;&lt;w:lsdException w:name=&quot;heading 7&quot; w:semiHidden=&quot;1&quot; w:uiPriority=&quot;9&quot; w:unhideWhenUsed=&quot;1&quot; w:qFormat=&quot;1&quot; /&gt;&lt;w:lsdException w:name=&quot;heading 8&quot; w:semiHidden=&quot;1&quot; w:uiPriority=&quot;9&quot; w:unhideWhenUsed=&quot;1&quot; w:qFormat=&quot;1&quot; /&gt;&lt;w:lsdException w:name=&quot;heading 9&quot; w:semiHidden=&quot;1&quot; w:uiPriority=&quot;9&quot; w:unhideWhenUsed=&quot;1&quot; w:qFormat=&quot;1&quot; /&gt;&lt;w:lsdException w:name=&quot;index 1&quot; w:semiHidden=&quot;1&quot; w:unhideWhenUsed=&quot;1&quot; /&gt;&lt;w:lsdException w:name=&quot;index 2&quot; w:semiHidden=&quot;1&quot; w:unhideWhenUsed=&quot;1&quot; /&gt;&lt;w:lsdException w:name=&quot;index 3&quot; w:semiHidden=&quot;1&quot; w:unhideWhenUsed=&quot;1&quot; /&gt;&lt;w:lsdException w:name=&quot;index 4&quot; w:semiHidden=&quot;1&quot; w:unhideWhenUsed=&quot;1&quot; /&gt;&lt;w:lsdException w:name=&quot;index 5&quot; w:semiHidden=&quot;1&quot; w:unhideWhenUsed=&quot;1&quot; /&gt;&lt;w:lsdException w:name=&quot;index 6&quot; w:semiHidden=&quot;1&quot; w:unhideWhenUsed=&quot;1&quot; /&gt;&lt;w:lsdException w:name=&quot;index 7&quot; w:semiHidden=&quot;1&quot; w:unhideWhenUsed=&quot;1&quot; /&gt;&lt;w:lsdException w:name=&quot;index 8&quot; w:semiHidden=&quot;1&quot; w:unhideWhenUsed=&quot;1&quot; /&gt;&lt;w:lsdException w:name=&quot;index 9&quot; w:semiHidden=&quot;1&quot; w:unhideWhenUsed=&quot;1&quot; /&gt;&lt;w:lsdException w:name=&quot;toc 1&quot; w:semiHidden=&quot;1&quot; w:uiPriority=&quot;39&quot; w:unhideWhenUsed=&quot;1&quot; /&gt;&lt;w:lsdException w:name=&quot;toc 2&quot; w:semiHidden=&quot;1&quot; w:uiPriority=&quot;39&quot; w:unhideWhenUsed=&quot;1&quot; /&gt;&lt;w:lsdException w:name=&quot;toc 3&quot; w:semiHidden=&quot;1&quot; w:uiPriority=&quot;39&quot; w:unhideWhenUsed=&quot;1&quot; /&gt;&lt;w:lsdException w:name=&quot;toc 4&quot; w:semiHidden=&quot;1&quot; w:uiPriority=&quot;39&quot; w:unhideWhenUsed=&quot;1&quot; /&gt;&lt;w:lsdException w:name=&quot;toc 5&quot; w:semiHidden=&quot;1&quot; w:uiPriority=&quot;39&quot; w:unhideWhenUsed=&quot;1&quot; /&gt;&lt;w:lsdException w:name=&quot;toc 6&quot; w:semiHidden=&quot;1&quot; w:uiPriority=&quot;39&quot; w:unhideWhenUsed=&quot;1&quot; /&gt;&lt;w:lsdException w:name=&quot;toc 7&quot; w:semiHidden=&quot;1&quot; w:uiPriority=&quot;39&quot; w:unhideWhenUsed=&quot;1&quot; /&gt;&lt;w:lsdException w:name=&quot;toc 8&quot; w:semiHidden=&quot;1&quot; w:uiPriority=&quot;39&quot; w:unhideWhenUsed=&quot;1&quot; /&gt;&lt;w:lsdException w:name=&quot;toc 9&quot; w:semiHidden=&quot;1&quot; w:uiPriority=&quot;39&quot; w:unhideWhenUsed=&quot;1&quot; /&gt;&lt;w:lsdException w:name=&quot;Normal Indent&quot; w:semiHidden=&quot;1&quot; w:unhideWhenUsed=&quot;1&quot; /&gt;&lt;w:lsdException w:name=&quot;footnote text&quot; w:semiHidden=&quot;1&quot; w:unhideWhenUsed=&quot;1&quot; /&gt;&lt;w:lsdException w:name=&quot;annotation text&quot; w:semiHidden=&quot;1&quot; w:unhideWhenUsed=&quot;1&quot; /&gt;&lt;w:lsdException w:name=&quot;header&quot; w:semiHidden=&quot;1&quot; w:unhideWhenUsed=&quot;1&quot; /&gt;&lt;w:lsdException w:name=&quot;footer&quot; w:semiHidden=&quot;1&quot; w:unhideWhenUsed=&quot;1&quot; /&gt;&lt;w:lsdException w:name=&quot;index heading&quot; w:semiHidden=&quot;1&quot; w:unhideWhenUsed=&quot;1&quot; /&gt;&lt;w:lsdException w:name=&quot;caption&quot; w:semiHidden=&quot;1&quot; w:uiPriority=&quot;35&quot; w:unhideWhenUsed=&quot;1&quot; w:qFormat=&quot;1&quot; /&gt;&lt;w:lsdException w:name=&quot;table of figures&quot; w:semiHidden=&quot;1&quot; w:unhideWhenUsed=&quot;1&quot; /&gt;&lt;w:lsdException w:name=&quot;envelope address&quot; w:semiHidden=&quot;1&quot; w:unhideWhenUsed=&quot;1&quot; /&gt;&lt;w:lsdException w:name=&quot;envelope return&quot; w:semiHidden=&quot;1&quot; w:unhideWhenUsed=&quot;1&quot; /&gt;&lt;w:lsdException w:name=&quot;footnote reference&quot; w:semiHidden=&quot;1&quot; w:unhideWhenUsed=&quot;1&quot; /&gt;&lt;w:lsdException w:name=&quot;annotation reference&quot; w:semiHidden=&quot;1&quot; w:unhideWhenUsed=&quot;1&quot; /&gt;&lt;w:lsdException w:name=&quot;line number&quot; w:semiHidden=&quot;1&quot; w:unhideWhenUsed=&quot;1&quot; /&gt;&lt;w:lsdException w:name=&quot;page number&quot; w:semiHidden=&quot;1&quot; w:unhideWhenUsed=&quot;1&quot; /&gt;&lt;w:lsdException w:name=&quot;endnote reference&quot; w:semiHidden=&quot;1&quot; w:unhideWhenUsed=&quot;1&quot; /&gt;&lt;w:lsdException w:name=&quot;endnote text&quot; w:semiHidden=&quot;1&quot; w:unhideWhenUsed=&quot;1&quot; /&gt;&lt;w:lsdException w:name=&quot;table of authorities&quot; w:semiHidden=&quot;1&quot; w:unhideWhenUsed=&quot;1&quot; /&gt;&lt;w:lsdException w:name=&quot;macro&quot; w:semiHidden=&quot;1&quot; w:unhideWhenUsed=&quot;1&quot; /&gt;&lt;w:lsdException w:name=&quot;toa heading&quot; w:semiHidden=&quot;1&quot; w:unhideWhenUsed=&quot;1&quot; /&gt;&lt;w:lsdException w:name=&quot;List&quot; w:semiHidden=&quot;1&quot; w:unhideWhenUsed=&quot;1&quot; /&gt;&lt;w:lsdException w:name=&quot;List Bullet&quot; w:semiHidden=&quot;1&quot; w:unhideWhenUsed=&quot;1&quot; /&gt;&lt;w:lsdException w:name=&quot;List Number&quot; w:semiHidden=&quot;1&quot; w:unhideWhenUsed=&quot;1&quot; /&gt;&lt;w:lsdException w:name=&quot;List 2&quot; w:semiHidden=&quot;1&quot; w:unhideWhenUsed=&quot;1&quot; /&gt;&lt;w:lsdException w:name=&quot;List 3&quot; w:semiHidden=&quot;1&quot; w:unhideWhenUsed=&quot;1&quot; /&gt;&lt;w:lsdException w:name=&quot;List 4&quot; w:semiHidden=&quot;1&quot; w:unhideWhenUsed=&quot;1&quot; /&gt;&lt;w:lsdException w:name=&quot;List 5&quot; w:semiHidden=&quot;1&quot; w:unhideWhenUsed=&quot;1&quot; /&gt;&lt;w:lsdException w:name=&quot;List Bullet 2&quot; w:semiHidden=&quot;1&quot; w:unhideWhenUsed=&quot;1&quot; /&gt;&lt;w:lsdException w:name=&quot;List Bullet 3&quot; w:semiHidden=&quot;1&quot; w:unhideWhenUsed=&quot;1&quot; /&gt;&lt;w:lsdException w:name=&quot;List Bullet 4&quot; w:semiHidden=&quot;1&quot; w:unhideWhenUsed=&quot;1&quot; /&gt;&lt;w:lsdException w:name=&quot;List Bullet 5&quot; w:semiHidden=&quot;1&quot; w:unhideWhenUsed=&quot;1&quot; /&gt;&lt;w:lsdException w:name=&quot;List Number 2&quot; w:semiHidden=&quot;1&quot; w:unhideWhenUsed=&quot;1&quot; /&gt;&lt;w:lsdException w:name=&quot;List Number 3&quot; w:semiHidden=&quot;1&quot; w:unhideWhenUsed=&quot;1&quot; /&gt;&lt;w:lsdException w:name=&quot;List Number 4&quot; w:semiHidden=&quot;1&quot; w:unhideWhenUsed=&quot;1&quot; /&gt;&lt;w:lsdException w:name=&quot;List Number 5&quot; w:semiHidden=&quot;1&quot; w:unhideWhenUsed=&quot;1&quot; /&gt;&lt;w:lsdException w:name=&quot;Title&quot; w:uiPriority=&quot;10&quot; w:qFormat=&quot;1&quot; /&gt;&lt;w:lsdException w:name=&quot;Closing&quot; w:semiHidden=&quot;1&quot; w:unhideWhenUsed=&quot;1&quot; /&gt;&lt;w:lsdException w:name=&quot;Signature&quot; w:semiHidden=&quot;1&quot; w:unhideWhenUsed=&quot;1&quot; /&gt;&lt;w:lsdException w:name=&quot;Default Paragraph Font&quot; w:semiHidden=&quot;1&quot; w:uiPriority=&quot;1&quot; w:unhideWhenUsed=&quot;1&quot; /&gt;&lt;w:lsdException w:name=&quot;Body Text&quot; w:semiHidden=&quot;1&quot; w:unhideWhenUsed=&quot;1&quot; /&gt;&lt;w:lsdException w:name=&quot;Body Text Indent&quot; w:semiHidden=&quot;1&quot; w:unhideWhenUsed=&quot;1&quot; /&gt;&lt;w:lsdException w:name=&quot;List Continue&quot; w:semiHidden=&quot;1&quot; w:unhideWhenUsed=&quot;1&quot; /&gt;&lt;w:lsdException w:name=&quot;List Continue 2&quot; w:semiHidden=&quot;1&quot; w:unhideWhenUsed=&quot;1&quot; /&gt;&lt;w:lsdException w:name=&quot;List Continue 3&quot; w:semiHidden=&quot;1&quot; w:unhideWhenUsed=&quot;1&quot; /&gt;&lt;w:lsdException w:name=&quot;List Continue 4&quot; w:semiHidden=&quot;1&quot; w:unhideWhenUsed=&quot;1&quot; /&gt;&lt;w:lsdException w:name=&quot;List Continue 5&quot; w:semiHidden=&quot;1&quot; w:unhideWhenUsed=&quot;1&quot; /&gt;&lt;w:lsdException w:name=&quot;Message Header&quot; w:semiHidden=&quot;1&quot; w:unhideWhenUsed=&quot;1&quot; /&gt;&lt;w:lsdException w:name=&quot;Subtitle&quot; w:uiPriority=&quot;11&quot; w:qFormat=&quot;1&quot; /&gt;&lt;w:lsdException w:name=&quot;Salutation&quot; w:semiHidden=&quot;1&quot; w:unhideWhenUsed=&quot;1&quot; /&gt;&lt;w:lsdException w:name=&quot;Date&quot; w:semiHidden=&quot;1&quot; w:unhideWhenUsed=&quot;1&quot; /&gt;&lt;w:lsdException w:name=&quot;Body Text First Indent&quot; w:semiHidden=&quot;1&quot; w:unhideWhenUsed=&quot;1&quot; /&gt;&lt;w:lsdException w:name=&quot;Body Text First Indent 2&quot; w:semiHidden=&quot;1&quot; w:unhideWhenUsed=&quot;1&quot; /&gt;&lt;w:lsdException w:name=&quot;Note Heading&quot; w:semiHidden=&quot;1&quot; w:unhideWhenUsed=&quot;1&quot; /&gt;&lt;w:lsdException w:name=&quot;Body Text 2&quot; w:semiHidden=&quot;1&quot; w:unhideWhenUsed=&quot;1&quot; /&gt;&lt;w:lsdException w:name=&quot;Body Text 3&quot; w:semiHidden=&quot;1&quot; w:unhideWhenUsed=&quot;1&quot; /&gt;&lt;w:lsdException w:name=&quot;Body Text Indent 2&quot; w:semiHidden=&quot;1&quot; w:unhideWhenUsed=&quot;1&quot; /&gt;&lt;w:lsdException w:name=&quot;Body Text Indent 3&quot; w:semiHidden=&quot;1&quot; w:unhideWhenUsed=&quot;1&quot; /&gt;&lt;w:lsdException w:name=&quot;Block Text&quot; w:semiHidden=&quot;1&quot; w:unhideWhenUsed=&quot;1&quot; /&gt;&lt;w:lsdException w:name=&quot;Hyperlink&quot; w:semiHidden=&quot;1&quot; w:unhideWhenUsed=&quot;1&quot; /&gt;&lt;w:lsdException w:name=&quot;FollowedHyperlink&quot; w:semiHidden=&quot;1&quot; w:unhideWhenUsed=&quot;1&quot; /&gt;&lt;w:lsdException w:name=&quot;Strong&quot; w:uiPriority=&quot;22&quot; w:qFormat=&quot;1&quot; /&gt;&lt;w:lsdException w:name=&quot;Emphasis&quot; w:uiPriority=&quot;20&quot; w:qFormat=&quot;1&quot; /&gt;&lt;w:lsdException w:name=&quot;Document Map&quot; w:semiHidden=&quot;1&quot; w:unhideWhenUsed=&quot;1&quot; /&gt;&lt;w:lsdException w:name=&quot;Plain Text&quot; w:semiHidden=&quot;1&quot; w:unhideWhenUsed=&quot;1&quot; /&gt;&lt;w:lsdException w:name=&quot;E-mail Signature&quot; w:semiHidden=&quot;1&quot; w:unhideWhenUsed=&quot;1&quot; /&gt;&lt;w:lsdException w:name=&quot;HTML Top of Form&quot; w:semiHidden=&quot;1&quot; w:unhideWhenUsed=&quot;1&quot; /&gt;&lt;w:lsdException w:name=&quot;HTML Bottom of Form&quot; w:semiHidden=&quot;1&quot; w:unhideWhenUsed=&quot;1&quot; /&gt;&lt;w:lsdException w:name=&quot;Normal (Web)&quot; w:semiHidden=&quot;1&quot; w:unhideWhenUsed=&quot;1&quot; /&gt;&lt;w:lsdException w:name=&quot;HTML Acronym&quot; w:semiHidden=&quot;1&quot; w:unhideWhenUsed=&quot;1&quot; /&gt;&lt;w:lsdException w:name=&quot;HTML Address&quot; w:semiHidden=&quot;1&quot; w:unhideWhenUsed=&quot;1&quot; /&gt;&lt;w:lsdException w:name=&quot;HTML Cite&quot; w:semiHidden=&quot;1&quot; w:unhideWhenUsed=&quot;1&quot; /&gt;&lt;w:lsdException w:name=&quot;HTML Code&quot; w:semiHidden=&quot;1&quot; w:unhideWhenUsed=&quot;1&quot; /&gt;&lt;w:lsdException w:name=&quot;HTML Definition&quot; w:semiHidden=&quot;1&quot; w:unhideWhenUsed=&quot;1&quot; /&gt;&lt;w:lsdException w:name=&quot;HTML Keyboard&quot; w:semiHidden=&quot;1&quot; w:unhideWhenUsed=&quot;1&quot; /&gt;&lt;w:lsdException w:name=&quot;HTML Preformatted&quot; w:semiHidden=&quot;1&quot; w:unhideWhenUsed=&quot;1&quot; /&gt;&lt;w:lsdException w:name=&quot;HTML Sample&quot; w:semiHidden=&quot;1&quot; w:unhideWhenUsed=&quot;1&quot; /&gt;&lt;w:lsdException w:name=&quot;HTML Typewriter&quot; w:semiHidden=&quot;1&quot; w:unhideWhenUsed=&quot;1&quot; /&gt;&lt;w:lsdException w:name=&quot;HTML Variable&quot; w:semiHidden=&quot;1&quot; w:unhideWhenUsed=&quot;1&quot; /&gt;&lt;w:lsdException w:name=&quot;Normal Table&quot; w:semiHidden=&quot;1&quot; w:unhideWhenUsed=&quot;1&quot; /&gt;&lt;w:lsdException w:name=&quot;annotation subject&quot; w:semiHidden=&quot;1&quot; w:unhideWhenUsed=&quot;1&quot; /&gt;&lt;w:lsdException w:name=&quot;No List&quot; w:semiHidden=&quot;1&quot; w:unhideWhenUsed=&quot;1&quot; /&gt;&lt;w:lsdException w:name=&quot;Outline List 1&quot; w:semiHidden=&quot;1&quot; w:unhideWhenUsed=&quot;1&quot; /&gt;&lt;w:lsdException w:name=&quot;Outline List 2&quot; w:semiHidden=&quot;1&quot; w:unhideWhenUsed=&quot;1&quot; /&gt;&lt;w:lsdException w:name=&quot;Outline List 3&quot; w:semiHidden=&quot;1&quot; w:unhideWhenUsed=&quot;1&quot; /&gt;&lt;w:lsdException w:name=&quot;Table Simple 1&quot; w:semiHidden=&quot;1&quot; w:unhideWhenUsed=&quot;1&quot; /&gt;&lt;w:lsdException w:name=&quot;Table Simple 2&quot; w:semiHidden=&quot;1&quot; w:unhideWhenUsed=&quot;1&quot; /&gt;&lt;w:lsdException w:name=&quot;Table Simple 3&quot; w:semiHidden=&quot;1&quot; w:unhideWhenUsed=&quot;1&quot; /&gt;&lt;w:lsdException w:name=&quot;Table Classic 1&quot; w:semiHidden=&quot;1&quot; w:unhideWhenUsed=&quot;1&quot; /&gt;&lt;w:lsdException w:name=&quot;Table Classic 2&quot; w:semiHidden=&quot;1&quot; w:unhideWhenUsed=&quot;1&quot; /&gt;&lt;w:lsdException w:name=&quot;Table Classic 3&quot; w:semiHidden=&quot;1&quot; w:unhideWhenUsed=&quot;1&quot; /&gt;&lt;w:lsdException w:name=&quot;Table Classic 4&quot; w:semiHidden=&quot;1&quot; w:unhideWhenUsed=&quot;1&quot; /&gt;&lt;w:lsdException w:name=&quot;Table Colorful 1&quot; w:semiHidden=&quot;1&quot; w:unhideWhenUsed=&quot;1&quot; /&gt;&lt;w:lsdException w:name=&quot;Table Colorful 2&quot; w:semiHidden=&quot;1&quot; w:unhideWhenUsed=&quot;1&quot; /&gt;&lt;w:lsdException w:name=&quot;Table Colorful 3&quot; w:semiHidden=&quot;1&quot; w:unhideWhenUsed=&quot;1&quot; /&gt;&lt;w:lsdException w:name=&quot;Table Columns 1&quot; w:semiHidden=&quot;1&quot; w:unhideWhenUsed=&quot;1&quot; /&gt;&lt;w:lsdException w:name=&quot;Table Columns 2&quot; w:semiHidden=&quot;1&quot; w:unhideWhenUsed=&quot;1&quot; /&gt;&lt;w:lsdException w:name=&quot;Table Columns 3&quot; w:semiHidden=&quot;1&quot; w:unhideWhenUsed=&quot;1&quot; /&gt;&lt;w:lsdException w:name=&quot;Table Columns 4&quot; w:semiHidden=&quot;1&quot; w:unhideWhenUsed=&quot;1&quot; /&gt;&lt;w:lsdException w:name=&quot;Table Columns 5&quot; w:semiHidden=&quot;1&quot; w:unhideWhenUsed=&quot;1&quot; /&gt;&lt;w:lsdException w:name=&quot;Table Grid 1&quot; w:semiHidden=&quot;1&quot; w:unhideWhenUsed=&quot;1&quot; /&gt;&lt;w:lsdException w:name=&quot;Table Grid 2&quot; w:semiHidden=&quot;1&quot; w:unhideWhenUsed=&quot;1&quot; /&gt;&lt;w:lsdException w:name=&quot;Table Grid 3&quot; w:semiHidden=&quot;1&quot; w:unhideWhenUsed=&quot;1&quot; /&gt;&lt;w:lsdException w:name=&quot;Table Grid 4&quot; w:semiHidden=&quot;1&quot; w:unhideWhenUsed=&quot;1&quot; /&gt;&lt;w:lsdException w:name=&quot;Table Grid 5&quot; w:semiHidden=&quot;1&quot; w:unhideWhenUsed=&quot;1&quot; /&gt;&lt;w:lsdException w:name=&quot;Table Grid 6&quot; w:semiHidden=&quot;1&quot; w:unhideWhenUsed=&quot;1&quot; /&gt;&lt;w:lsdException w:name=&quot;Table Grid 7&quot; w:semiHidden=&quot;1&quot; w:unhideWhenUsed=&quot;1&quot; /&gt;&lt;w:lsdException w:name=&quot;Table Grid 8&quot; w:semiHidden=&quot;1&quot; w:unhideWhenUsed=&quot;1&quot; /&gt;&lt;w:lsdException w:name=&quot;Table List 1&quot; w:semiHidden=&quot;1&quot; w:unhideWhenUsed=&quot;1&quot; /&gt;&lt;w:lsdException w:name=&quot;Table List 2&quot; w:semiHidden=&quot;1&quot; w:unhideWhenUsed=&quot;1&quot; /&gt;&lt;w:lsdException w:name=&quot;Table List 3&quot; w:semiHidden=&quot;1&quot; w:unhideWhenUsed=&quot;1&quot; /&gt;&lt;w:lsdException w:name=&quot;Table List 4&quot; w:semiHidden=&quot;1&quot; w:unhideWhenUsed=&quot;1&quot; /&gt;&lt;w:lsdException w:name=&quot;Table List 5&quot; w:semiHidden=&quot;1&quot; w:unhideWhenUsed=&quot;1&quot; /&gt;&lt;w:lsdException w:name=&quot;Table List 6&quot; w:semiHidden=&quot;1&quot; w:unhideWhenUsed=&quot;1&quot; /&gt;&lt;w:lsdException w:name=&quot;Table List 7&quot; w:semiHidden=&quot;1&quot; w:unhideWhenUsed=&quot;1&quot; /&gt;&lt;w:lsdException w:name=&quot;Table List 8&quot; w:semiHidden=&quot;1&quot; w:unhideWhenUsed=&quot;1&quot; /&gt;&lt;w:lsdException w:name=&quot;Table 3D effects 1&quot; w:semiHidden=&quot;1&quot; w:unhideWhenUsed=&quot;1&quot; /&gt;&lt;w:lsdException w:name=&quot;Table 3D effects 2&quot; w:semiHidden=&quot;1&quot; w:unhideWhenUsed=&quot;1&quot; /&gt;&lt;w:lsdException w:name=&quot;Table 3D effects 3&quot; w:semiHidden=&quot;1&quot; w:unhideWhenUsed=&quot;1&quot; /&gt;&lt;w:lsdException w:name=&quot;Table Contemporary&quot; w:semiHidden=&quot;1&quot; w:unhideWhenUsed=&quot;1&quot; /&gt;&lt;w:lsdException w:name=&quot;Table Elegant&quot; w:semiHidden=&quot;1&quot; w:unhideWhenUsed=&quot;1&quot; /&gt;&lt;w:lsdException w:name=&quot;Table Professional&quot; w:semiHidden=&quot;1&quot; w:unhideWhenUsed=&quot;1&quot; /&gt;&lt;w:lsdException w:name=&quot;Table Subtle 1&quot; w:semiHidden=&quot;1&quot; w:unhideWhenUsed=&quot;1&quot; /&gt;&lt;w:lsdException w:name=&quot;Table Subtle 2&quot; w:semiHidden=&quot;1&quot; w:unhideWhenUsed=&quot;1&quot; /&gt;&lt;w:lsdException w:name=&quot;Table Web 1&quot; w:semiHidden=&quot;1&quot; w:unhideWhenUsed=&quot;1&quot; /&gt;&lt;w:lsdException w:name=&quot;Table Web 2&quot; w:semiHidden=&quot;1&quot; w:unhideWhenUsed=&quot;1&quot; /&gt;&lt;w:lsdException w:name=&quot;Table Web 3&quot; w:semiHidden=&quot;1&quot; w:unhideWhenUsed=&quot;1&quot; /&gt;&lt;w:lsdException w:name=&quot;Balloon Text&quot; w:semiHidden=&quot;1&quot; w:unhideWhenUsed=&quot;1&quot; /&gt;&lt;w:lsdException w:name=&quot;Table Grid&quot; w:uiPriority=&quot;59&quot; /&gt;&lt;w:lsdException w:name=&quot;Table Theme&quot; w:semiHidden=&quot;1&quot; w:unhideWhenUsed=&quot;1&quot; /&gt;&lt;w:lsdException w:name=&quot;Placeholder Text&quot; w:semiHidden=&quot;1&quot; /&gt;&lt;w:lsdException w:name=&quot;No Spacing&quot; w:uiPriority=&quot;1&quot; w:qFormat=&quot;1&quot; /&gt;&lt;w:lsdException w:name=&quot;Light Shading&quot; w:uiPriority=&quot;60&quot; /&gt;&lt;w:lsdException w:name=&quot;Light List&quot; w:uiPriority=&quot;61&quot; /&gt;&lt;w:lsdException w:name=&quot;Light Grid&quot; w:uiPriority=&quot;62&quot; /&gt;&lt;w:lsdException w:name=&quot;Medium Shading 1&quot; w:uiPriority=&quot;63&quot; /&gt;&lt;w:lsdException w:name=&quot;Medium Shading 2&quot; w:uiPriority=&quot;64&quot; /&gt;&lt;w:lsdException w:name=&quot;Medium List 1&quot; w:uiPriority=&quot;65&quot; /&gt;&lt;w:lsdException w:name=&quot;Medium List 2&quot; w:uiPriority=&quot;66&quot; /&gt;&lt;w:lsdException w:name=&quot;Medium Grid 1&quot; w:uiPriority=&quot;67&quot; /&gt;&lt;w:lsdException w:name=&quot;Medium Grid 2&quot; w:uiPriority=&quot;68&quot; /&gt;&lt;w:lsdException w:name=&quot;Medium Grid 3&quot; w:uiPriority=&quot;69&quot; /&gt;&lt;w:lsdException w:name=&quot;Dark List&quot; w:uiPriority=&quot;70&quot; /&gt;&lt;w:lsdException w:name=&quot;Colorful Shading&quot; w:uiPriority=&quot;71&quot; /&gt;&lt;w:lsdException w:name=&quot;Colorful List&quot; w:uiPriority=&quot;72&quot; /&gt;&lt;w:lsdException w:name=&quot;Colorful Grid&quot; w:uiPriority=&quot;73&quot; /&gt;&lt;w:lsdException w:name=&quot;Light Shading Accent 1&quot; w:uiPriority=&quot;60&quot; /&gt;&lt;w:lsdException w:name=&quot;Light List Accent 1&quot; w:uiPriority=&quot;61&quot; /&gt;&lt;w:lsdException w:name=&quot;Light Grid Accent 1&quot; w:uiPriority=&quot;62&quot; /&gt;&lt;w:lsdException w:name=&quot;Medium Shading 1 Accent 1&quot; w:uiPriority=&quot;63&quot; /&gt;&lt;w:lsdException w:name=&quot;Medium Shading 2 Accent 1&quot; w:uiPriority=&quot;64&quot; /&gt;&lt;w:lsdException w:name=&quot;Medium List 1 Accent 1&quot; w:uiPriority=&quot;65&quot; /&gt;&lt;w:lsdException w:name=&quot;Revision&quot; w:semiHidden=&quot;1&quot; /&gt;&lt;w:lsdException w:name=&quot;List Paragraph&quot; w:uiPriority=&quot;34&quot; w:qFormat=&quot;1&quot; /&gt;&lt;w:lsdException w:name=&quot;Quote&quot; w:uiPriority=&quot;29&quot; w:qFormat=&quot;1&quot; /&gt;&lt;w:lsdException w:name=&quot;Intense Quote&quot; w:uiPriority=&quot;30&quot; w:qFormat=&quot;1&quot; /&gt;&lt;w:lsdException w:name=&quot;Medium List 2 Accent 1&quot; w:uiPriority=&quot;66&quot; /&gt;&lt;w:lsdException w:name=&quot;Medium Grid 1 Accent 1&quot; w:uiPriority=&quot;67&quot; /&gt;&lt;w:lsdException w:name=&quot;Medium Grid 2 Accent 1&quot; w:uiPriority=&quot;68&quot; /&gt;&lt;w:lsdException w:name=&quot;Medium Grid 3 Accent 1&quot; w:uiPriority=&quot;69&quot; /&gt;&lt;w:lsdException w:name=&quot;Dark List Accent 1&quot; w:uiPriority=&quot;70&quot; /&gt;&lt;w:lsdException w:name=&quot;Colorful Shading Accent 1&quot; w:uiPriority=&quot;71&quot; /&gt;&lt;w:lsdException w:name=&quot;Colorful List Accent 1&quot; w:uiPriority=&quot;72&quot; /&gt;&lt;w:lsdException w:name=&quot;Colorful Grid Accent 1&quot; w:uiPriority=&quot;73&quot; /&gt;&lt;w:lsdException w:name=&quot;Light Shading Accent 2&quot; w:uiPriority=&quot;60&quot; /&gt;&lt;w:lsdException w:name=&quot;Light List Accent 2&quot; w:uiPriority=&quot;61&quot; /&gt;&lt;w:lsdException w:name=&quot;Light Grid Accent 2&quot; w:uiPriority=&quot;62&quot; /&gt;&lt;w:lsdException w:name=&quot;Medium Shading 1 Accent 2&quot; w:uiPriority=&quot;63&quot; /&gt;&lt;w:lsdException w:name=&quot;Medium Shading 2 Accent 2&quot; w:uiPriority=&quot;64&quot; /&gt;&lt;w:lsdException w:name=&quot;Medium List 1 Accent 2&quot; w:uiPriority=&quot;65&quot; /&gt;&lt;w:lsdException w:name=&quot;Medium List 2 Accent 2&quot; w:uiPriority=&quot;66&quot; /&gt;&lt;w:lsdException w:name=&quot;Medium Grid 1 Accent 2&quot; w:uiPriority=&quot;67&quot; /&gt;&lt;w:lsdException w:name=&quot;Medium Grid 2 Accent 2&quot; w:uiPriority=&quot;68&quot; /&gt;&lt;w:lsdException w:name=&quot;Medium Grid 3 Accent 2&quot; w:uiPriority=&quot;69&quot; /&gt;&lt;w:lsdException w:name=&quot;Dark List Accent 2&quot; w:uiPriority=&quot;70&quot; /&gt;&lt;w:lsdException w:name=&quot;Colorful Shading Accent 2&quot; w:uiPriority=&quot;71&quot; /&gt;&lt;w:lsdException w:name=&quot;Colorful List Accent 2&quot; w:uiPriority=&quot;72&quot; /&gt;&lt;w:lsdException w:name=&quot;Colorful Grid Accent 2&quot; w:uiPriority=&quot;73&quot; /&gt;&lt;w:lsdException w:name=&quot;Light Shading Accent 3&quot; w:uiPriority=&quot;60&quot; /&gt;&lt;w:lsdException w:name=&quot;Light List Accent 3&quot; w:uiPriority=&quot;61&quot; /&gt;&lt;w:lsdException w:name=&quot;Light Grid Accent 3&quot; w:uiPriority=&quot;62&quot; /&gt;&lt;w:lsdException w:name=&quot;Medium Shading 1 Accent 3&quot; w:uiPriority=&quot;63&quot; /&gt;&lt;w:lsdException w:name=&quot;Medium Shading 2 Accent 3&quot; w:uiPriority=&quot;64&quot; /&gt;&lt;w:lsdException w:name=&quot;Medium List 1 Accent 3&quot; w:uiPriority=&quot;65&quot; /&gt;&lt;w:lsdException w:name=&quot;Medium List 2 Accent 3&quot; w:uiPriority=&quot;66&quot; /&gt;&lt;w:lsdException w:name=&quot;Medium Grid 1 Accent 3&quot; w:uiPriority=&quot;67&quot; /&gt;&lt;w:lsdException w:name=&quot;Medium Grid 2 Accent 3&quot; w:uiPriority=&quot;68&quot; /&gt;&lt;w:lsdException w:name=&quot;Medium Grid 3 Accent 3&quot; w:uiPriority=&quot;69&quot; /&gt;&lt;w:lsdException w:name=&quot;Dark List Accent 3&quot; w:uiPriority=&quot;70&quot; /&gt;&lt;w:lsdException w:name=&quot;Colorful Shading Accent 3&quot; w:uiPriority=&quot;71&quot; /&gt;&lt;w:lsdException w:name=&quot;Colorful List Accent 3&quot; w:uiPriority=&quot;72&quot; /&gt;&lt;w:lsdException w:name=&quot;Colorful Grid Accent 3&quot; w:uiPriority=&quot;73&quot; /&gt;&lt;w:lsdException w:name=&quot;Light Shading Accent 4&quot; w:uiPriority=&quot;60&quot; /&gt;&lt;w:lsdException w:name=&quot;Light List Accent 4&quot; w:uiPriority=&quot;61&quot; /&gt;&lt;w:lsdException w:name=&quot;Light Grid Accent 4&quot; w:uiPriority=&quot;62&quot; /&gt;&lt;w:lsdException w:name=&quot;Medium Shading 1 Accent 4&quot; w:uiPriority=&quot;63&quot; /&gt;&lt;w:lsdException w:name=&quot;Medium Shading 2 Accent 4&quot; w:uiPriority=&quot;64&quot; /&gt;&lt;w:lsdException w:name=&quot;Medium List 1 Accent 4&quot; w:uiPriority=&quot;65&quot; /&gt;&lt;w:lsdException w:name=&quot;Medium List 2 Accent 4&quot; w:uiPriority=&quot;66&quot; /&gt;&lt;w:lsdException w:name=&quot;Medium Grid 1 Accent 4&quot; w:uiPriority=&quot;67&quot; /&gt;&lt;w:lsdException w:name=&quot;Medium Grid 2 Accent 4&quot; w:uiPriority=&quot;68&quot; /&gt;&lt;w:lsdException w:name=&quot;Medium Grid 3 Accent 4&quot; w:uiPriority=&quot;69&quot; /&gt;&lt;w:lsdException w:name=&quot;Dark List Accent 4&quot; w:uiPriority=&quot;70&quot; /&gt;&lt;w:lsdException w:name=&quot;Colorful Shading Accent 4&quot; w:uiPriority=&quot;71&quot; /&gt;&lt;w:lsdException w:name=&quot;Colorful List Accent 4&quot; w:uiPriority=&quot;72&quot; /&gt;&lt;w:lsdException w:name=&quot;Colorful Grid Accent 4&quot; w:uiPriority=&quot;73&quot; /&gt;&lt;w:lsdException w:name=&quot;Light Shading Accent 5&quot; w:uiPriority=&quot;60&quot; /&gt;&lt;w:lsdException w:name=&quot;Light List Accent 5&quot; w:uiPriority=&quot;61&quot; /&gt;&lt;w:lsdException w:name=&quot;Light Grid Accent 5&quot; w:uiPriority=&quot;62&quot; /&gt;&lt;w:lsdException w:name=&quot;Medium Shading 1 Accent 5&quot; w:uiPriority=&quot;63&quot; /&gt;&lt;w:lsdException w:name=&quot;Medium Shading 2 Accent 5&quot; w:uiPriority=&quot;64&quot; /&gt;&lt;w:lsdException w:name=&quot;Medium List 1 Accent 5&quot; w:uiPriority=&quot;65&quot; /&gt;&lt;w:lsdException w:name=&quot;Medium List 2 Accent 5&quot; w:uiPriority=&quot;66&quot; /&gt;&lt;w:lsdException w:name=&quot;Medium Grid 1 Accent 5&quot; w:uiPriority=&quot;67&quot; /&gt;&lt;w:lsdException w:name=&quot;Medium Grid 2 Accent 5&quot; w:uiPriority=&quot;68&quot; /&gt;&lt;w:lsdException w:name=&quot;Medium Grid 3 Accent 5&quot; w:uiPriority=&quot;69&quot; /&gt;&lt;w:lsdException w:name=&quot;Dark List Accent 5&quot; w:uiPriority=&quot;70&quot; /&gt;&lt;w:lsdException w:name=&quot;Colorful Shading Accent 5&quot; w:uiPriority=&quot;71&quot; /&gt;&lt;w:lsdException w:name=&quot;Colorful List Accent 5&quot; w:uiPriority=&quot;72&quot; /&gt;&lt;w:lsdException w:name=&quot;Colorful Grid Accent 5&quot; w:uiPriority=&quot;73&quot; /&gt;&lt;w:lsdException w:name=&quot;Light Shading Accent 6&quot; w:uiPriority=&quot;60&quot; /&gt;&lt;w:lsdException w:name=&quot;Light List Accent 6&quot; w:uiPriority=&quot;61&quot; /&gt;&lt;w:lsdException w:name=&quot;Light Grid Accent 6&quot; w:uiPriority=&quot;62&quot; /&gt;&lt;w:lsdException w:name=&quot;Medium Shading 1 Accent 6&quot; w:uiPriority=&quot;63&quot; /&gt;&lt;w:lsdException w:name=&quot;Medium Shading 2 Accent 6&quot; w:uiPriority=&quot;64&quot; /&gt;&lt;w:lsdException w:name=&quot;Medium List 1 Accent 6&quot; w:uiPriority=&quot;65&quot; /&gt;&lt;w:lsdException w:name=&quot;Medium List 2 Accent 6&quot; w:uiPriority=&quot;66&quot; /&gt;&lt;w:lsdException w:name=&quot;Medium Grid 1 Accent 6&quot; w:uiPriority=&quot;67&quot; /&gt;&lt;w:lsdException w:name=&quot;Medium Grid 2 Accent 6&quot; w:uiPriority=&quot;68&quot; /&gt;&lt;w:lsdException w:name=&quot;Medium Grid 3 Accent 6&quot; w:uiPriority=&quot;69&quot; /&gt;&lt;w:lsdException w:name=&quot;Dark List Accent 6&quot; w:uiPriority=&quot;70&quot; /&gt;&lt;w:lsdException w:name=&quot;Colorful Shading Accent 6&quot; w:uiPriority=&quot;71&quot; /&gt;&lt;w:lsdException w:name=&quot;Colorful List Accent 6&quot; w:uiPriority=&quot;72&quot; /&gt;&lt;w:lsdException w:name=&quot;Colorful Grid Accent 6&quot; w:uiPriority=&quot;73&quot; /&gt;&lt;w:lsdException w:name=&quot;Subtle Emphasis&quot; w:uiPriority=&quot;19&quot; w:qFormat=&quot;1&quot; /&gt;&lt;w:lsdException w:name=&quot;Intense Emphasis&quot; w:uiPriority=&quot;21&quot; w:qFormat=&quot;1&quot; /&gt;&lt;w:lsdException w:name=&quot;Subtle Reference&quot; w:uiPriority=&quot;31&quot; w:qFormat=&quot;1&quot; /&gt;&lt;w:lsdException w:name=&quot;Intense Reference&quot; w:uiPriority=&quot;32&quot; w:qFormat=&quot;1&quot; /&gt;&lt;w:lsdException w:name=&quot;Book Title&quot; w:uiPriority=&quot;33&quot; w:qFormat=&quot;1&quot; /&gt;&lt;w:lsdException w:name=&quot;Bibliography&quot; w:semiHidden=&quot;1&quot; w:uiPriority=&quot;37&quot; w:unhideWhenUsed=&quot;1&quot; /&gt;&lt;w:lsdException w:name=&quot;TOC Heading&quot; w:semiHidden=&quot;1&quot; w:uiPriority=&quot;39&quot; w:unhideWhenUsed=&quot;1&quot; w:qFormat=&quot;1&quot; /&gt;&lt;w:lsdException w:name=&quot;Plain Table 1&quot; w:uiPriority=&quot;41&quot; /&gt;&lt;w:lsdException w:name=&quot;Plain Table 2&quot; w:uiPriority=&quot;42&quot; /&gt;&lt;w:lsdException w:name=&quot;Plain Table 3&quot; w:uiPriority=&quot;43&quot; /&gt;&lt;w:lsdException w:name=&quot;Plain Table 4&quot; w:uiPriority=&quot;44&quot; /&gt;&lt;w:lsdException w:name=&quot;Plain Table 5&quot; w:uiPriority=&quot;45&quot; /&gt;&lt;w:lsdException w:name=&quot;Grid Table Light&quot; w:uiPriority=&quot;40&quot; /&gt;&lt;w:lsdException w:name=&quot;Grid Table 1 Light&quot; w:uiPriority=&quot;46&quot; /&gt;&lt;w:lsdException w:name=&quot;Grid Table 2&quot; w:uiPriority=&quot;47&quot; /&gt;&lt;w:lsdException w:name=&quot;Grid Table 3&quot; w:uiPriority=&quot;48&quot; /&gt;&lt;w:lsdException w:name=&quot;Grid Table 4&quot; w:uiPriority=&quot;49&quot; /&gt;&lt;w:lsdException w:name=&quot;Grid Table 5 Dark&quot; w:uiPriority=&quot;50&quot; /&gt;&lt;w:lsdException w:name=&quot;Grid Table 6 Colorful&quot; w:uiPriority=&quot;51&quot; /&gt;&lt;w:lsdException w:name=&quot;Grid Table 7 Colorful&quot; w:uiPriority=&quot;52&quot; /&gt;&lt;w:lsdException w:name=&quot;Grid Table 1 Light Accent 1&quot; w:uiPriority=&quot;46&quot; /&gt;&lt;w:lsdException w:name=&quot;Grid Table 2 Accent 1&quot; w:uiPriority=&quot;47&quot; /&gt;&lt;w:lsdException w:name=&quot;Grid Table 3 Accent 1&quot; w:uiPriority=&quot;48&quot; /&gt;&lt;w:lsdException w:name=&quot;Grid Table 4 Accent 1&quot; w:uiPriority=&quot;49&quot; /&gt;&lt;w:lsdException w:name=&quot;Grid Table 5 Dark Accent 1&quot; w:uiPriority=&quot;50&quot; /&gt;&lt;w:lsdException w:name=&quot;Grid Table 6 Colorful Accent 1&quot; w:uiPriority=&quot;51&quot; /&gt;&lt;w:lsdException w:name=&quot;Grid Table 7 Colorful Accent 1&quot; w:uiPriority=&quot;52&quot; /&gt;&lt;w:lsdException w:name=&quot;Grid Table 1 Light Accent 2&quot; w:uiPriority=&quot;46&quot; /&gt;&lt;w:lsdException w:name=&quot;Grid Table 2 Accent 2&quot; w:uiPriority=&quot;47&quot; /&gt;&lt;w:lsdException w:name=&quot;Grid Table 3 Accent 2&quot; w:uiPriority=&quot;48&quot; /&gt;&lt;w:lsdException w:name=&quot;Grid Table 4 Accent 2&quot; w:uiPriority=&quot;49&quot; /&gt;&lt;w:lsdException w:name=&quot;Grid Table 5 Dark Accent 2&quot; w:uiPriority=&quot;50&quot; /&gt;&lt;w:lsdException w:name=&quot;Grid Table 6 Colorful Accent 2&quot; w:uiPriority=&quot;51&quot; /&gt;&lt;w:lsdException w:name=&quot;Grid Table 7 Colorful Accent 2&quot; w:uiPriority=&quot;52&quot; /&gt;&lt;w:lsdException w:name=&quot;Grid Table 1 Light Accent 3&quot; w:uiPriority=&quot;46&quot; /&gt;&lt;w:lsdException w:name=&quot;Grid Table 2 Accent 3&quot; w:uiPriority=&quot;47&quot; /&gt;&lt;w:lsdException w:name=&quot;Grid Table 3 Accent 3&quot; w:uiPriority=&quot;48&quot; /&gt;&lt;w:lsdException w:name=&quot;Grid Table 4 Accent 3&quot; w:uiPriority=&quot;49&quot; /&gt;&lt;w:lsdException w:name=&quot;Grid Table 5 Dark Accent 3&quot; w:uiPriority=&quot;50&quot; /&gt;&lt;w:lsdException w:name=&quot;Grid Table 6 Colorful Accent 3&quot; w:uiPriority=&quot;51&quot; /&gt;&lt;w:lsdException w:n"/>
    <w:docVar w:name="de-CH5_LanguageVersion" w:val="ame=&quot;Grid Table 7 Colorful Accent 3&quot; w:uiPriority=&quot;52&quot; /&gt;&lt;w:lsdException w:name=&quot;Grid Table 1 Light Accent 4&quot; w:uiPriority=&quot;46&quot; /&gt;&lt;w:lsdException w:name=&quot;Grid Table 2 Accent 4&quot; w:uiPriority=&quot;47&quot; /&gt;&lt;w:lsdException w:name=&quot;Grid Table 3 Accent 4&quot; w:uiPriority=&quot;48&quot; /&gt;&lt;w:lsdException w:name=&quot;Grid Table 4 Accent 4&quot; w:uiPriority=&quot;49&quot; /&gt;&lt;w:lsdException w:name=&quot;Grid Table 5 Dark Accent 4&quot; w:uiPriority=&quot;50&quot; /&gt;&lt;w:lsdException w:name=&quot;Grid Table 6 Colorful Accent 4&quot; w:uiPriority=&quot;51&quot; /&gt;&lt;w:lsdException w:name=&quot;Grid Table 7 Colorful Accent 4&quot; w:uiPriority=&quot;52&quot; /&gt;&lt;w:lsdException w:name=&quot;Grid Table 1 Light Accent 5&quot; w:uiPriority=&quot;46&quot; /&gt;&lt;w:lsdException w:name=&quot;Grid Table 2 Accent 5&quot; w:uiPriority=&quot;47&quot; /&gt;&lt;w:lsdException w:name=&quot;Grid Table 3 Accent 5&quot; w:uiPriority=&quot;48&quot; /&gt;&lt;w:lsdException w:name=&quot;Grid Table 4 Accent 5&quot; w:uiPriority=&quot;49&quot; /&gt;&lt;w:lsdException w:name=&quot;Grid Table 5 Dark Accent 5&quot; w:uiPriority=&quot;50&quot; /&gt;&lt;w:lsdException w:name=&quot;Grid Table 6 Colorful Accent 5&quot; w:uiPriority=&quot;51&quot; /&gt;&lt;w:lsdException w:name=&quot;Grid Table 7 Colorful Accent 5&quot; w:uiPriority=&quot;52&quot; /&gt;&lt;w:lsdException w:name=&quot;Grid Table 1 Light Accent 6&quot; w:uiPriority=&quot;46&quot; /&gt;&lt;w:lsdException w:name=&quot;Grid Table 2 Accent 6&quot; w:uiPriority=&quot;47&quot; /&gt;&lt;w:lsdException w:name=&quot;Grid Table 3 Accent 6&quot; w:uiPriority=&quot;48&quot; /&gt;&lt;w:lsdException w:name=&quot;Grid Table 4 Accent 6&quot; w:uiPriority=&quot;49&quot; /&gt;&lt;w:lsdException w:name=&quot;Grid Table 5 Dark Accent 6&quot; w:uiPriority=&quot;50&quot; /&gt;&lt;w:lsdException w:name=&quot;Grid Table 6 Colorful Accent 6&quot; w:uiPriority=&quot;51&quot; /&gt;&lt;w:lsdException w:name=&quot;Grid Table 7 Colorful Accent 6&quot; w:uiPriority=&quot;52&quot; /&gt;&lt;w:lsdException w:name=&quot;List Table 1 Light&quot; w:uiPriority=&quot;46&quot; /&gt;&lt;w:lsdException w:name=&quot;List Table 2&quot; w:uiPriority=&quot;47&quot; /&gt;&lt;w:lsdException w:name=&quot;List Table 3&quot; w:uiPriority=&quot;48&quot; /&gt;&lt;w:lsdException w:name=&quot;List Table 4&quot; w:uiPriority=&quot;49&quot; /&gt;&lt;w:lsdException w:name=&quot;List Table 5 Dark&quot; w:uiPriority=&quot;50&quot; /&gt;&lt;w:lsdException w:name=&quot;List Table 6 Colorful&quot; w:uiPriority=&quot;51&quot; /&gt;&lt;w:lsdException w:name=&quot;List Table 7 Colorful&quot; w:uiPriority=&quot;52&quot; /&gt;&lt;w:lsdException w:name=&quot;List Table 1 Light Accent 1&quot; w:uiPriority=&quot;46&quot; /&gt;&lt;w:lsdException w:name=&quot;List Table 2 Accent 1&quot; w:uiPriority=&quot;47&quot; /&gt;&lt;w:lsdException w:name=&quot;List Table 3 Accent 1&quot; w:uiPriority=&quot;48&quot; /&gt;&lt;w:lsdException w:name=&quot;List Table 4 Accent 1&quot; w:uiPriority=&quot;49&quot; /&gt;&lt;w:lsdException w:name=&quot;List Table 5 Dark Accent 1&quot; w:uiPriority=&quot;50&quot; /&gt;&lt;w:lsdException w:name=&quot;List Table 6 Colorful Accent 1&quot; w:uiPriority=&quot;51&quot; /&gt;&lt;w:lsdException w:name=&quot;List Table 7 Colorful Accent 1&quot; w:uiPriority=&quot;52&quot; /&gt;&lt;w:lsdException w:name=&quot;List Table 1 Light Accent 2&quot; w:uiPriority=&quot;46&quot; /&gt;&lt;w:lsdException w:name=&quot;List Table 2 Accent 2&quot; w:uiPriority=&quot;47&quot; /&gt;&lt;w:lsdException w:name=&quot;List Table 3 Accent 2&quot; w:uiPriority=&quot;48&quot; /&gt;&lt;w:lsdException w:name=&quot;List Table 4 Accent 2&quot; w:uiPriority=&quot;49&quot; /&gt;&lt;w:lsdException w:name=&quot;List Table 5 Dark Accent 2&quot; w:uiPriority=&quot;50&quot; /&gt;&lt;w:lsdException w:name=&quot;List Table 6 Colorful Accent 2&quot; w:uiPriority=&quot;51&quot; /&gt;&lt;w:lsdException w:name=&quot;List Table 7 Colorful Accent 2&quot; w:uiPriority=&quot;52&quot; /&gt;&lt;w:lsdException w:name=&quot;List Table 1 Light Accent 3&quot; w:uiPriority=&quot;46&quot; /&gt;&lt;w:lsdException w:name=&quot;List Table 2 Accent 3&quot; w:uiPriority=&quot;47&quot; /&gt;&lt;w:lsdException w:name=&quot;List Table 3 Accent 3&quot; w:uiPriority=&quot;48&quot; /&gt;&lt;w:lsdException w:name=&quot;List Table 4 Accent 3&quot; w:uiPriority=&quot;49&quot; /&gt;&lt;w:lsdException w:name=&quot;List Table 5 Dark Accent 3&quot; w:uiPriority=&quot;50&quot; /&gt;&lt;w:lsdException w:name=&quot;List Table 6 Colorful Accent 3&quot; w:uiPriority=&quot;51&quot; /&gt;&lt;w:lsdException w:name=&quot;List Table 7 Colorful Accent 3&quot; w:uiPriority=&quot;52&quot; /&gt;&lt;w:lsdException w:name=&quot;List Table 1 Light Accent 4&quot; w:uiPriority=&quot;46&quot; /&gt;&lt;w:lsdException w:name=&quot;List Table 2 Accent 4&quot; w:uiPriority=&quot;47&quot; /&gt;&lt;w:lsdException w:name=&quot;List Table 3 Accent 4&quot; w:uiPriority=&quot;48&quot; /&gt;&lt;w:lsdException w:name=&quot;List Table 4 Accent 4&quot; w:uiPriority=&quot;49&quot; /&gt;&lt;w:lsdException w:name=&quot;List Table 5 Dark Accent 4&quot; w:uiPriority=&quot;50&quot; /&gt;&lt;w:lsdException w:name=&quot;List Table 6 Colorful Accent 4&quot; w:uiPriority=&quot;51&quot; /&gt;&lt;w:lsdException w:name=&quot;List Table 7 Colorful Accent 4&quot; w:uiPriority=&quot;52&quot; /&gt;&lt;w:lsdException w:name=&quot;List Table 1 Light Accent 5&quot; w:uiPriority=&quot;46&quot; /&gt;&lt;w:lsdException w:name=&quot;List Table 2 Accent 5&quot; w:uiPriority=&quot;47&quot; /&gt;&lt;w:lsdException w:name=&quot;List Table 3 Accent 5&quot; w:uiPriority=&quot;48&quot; /&gt;&lt;w:lsdException w:name=&quot;List Table 4 Accent 5&quot; w:uiPriority=&quot;49&quot; /&gt;&lt;w:lsdException w:name=&quot;List Table 5 Dark Accent 5&quot; w:uiPriority=&quot;50&quot; /&gt;&lt;w:lsdException w:name=&quot;List Table 6 Colorful Accent 5&quot; w:uiPriority=&quot;51&quot; /&gt;&lt;w:lsdException w:name=&quot;List Table 7 Colorful Accent 5&quot; w:uiPriority=&quot;52&quot; /&gt;&lt;w:lsdException w:name=&quot;List Table 1 Light Accent 6&quot; w:uiPriority=&quot;46&quot; /&gt;&lt;w:lsdException w:name=&quot;List Table 2 Accent 6&quot; w:uiPriority=&quot;47&quot; /&gt;&lt;w:lsdException w:name=&quot;List Table 3 Accent 6&quot; w:uiPriority=&quot;48&quot; /&gt;&lt;w:lsdException w:name=&quot;List Table 4 Accent 6&quot; w:uiPriority=&quot;49&quot; /&gt;&lt;w:lsdException w:name=&quot;List Table 5 Dark Accent 6&quot; w:uiPriority=&quot;50&quot; /&gt;&lt;w:lsdException w:name=&quot;List Table 6 Colorful Accent 6&quot; w:uiPriority=&quot;51&quot; /&gt;&lt;w:lsdException w:name=&quot;List Table 7 Colorful Accent 6&quot; w:uiPriority=&quot;52&quot; /&gt;&lt;w:lsdException w:name=&quot;Mention&quot; w:semiHidden=&quot;1&quot; w:unhideWhenUsed=&quot;1&quot; /&gt;&lt;w:lsdException w:name=&quot;Smart Hyperlink&quot; w:semiHidden=&quot;1&quot; w:unhideWhenUsed=&quot;1&quot; /&gt;&lt;w:lsdException w:name=&quot;Hashtag&quot; w:semiHidden=&quot;1&quot; w:unhideWhenUsed=&quot;1&quot; /&gt;&lt;/w:latentStyles&gt;&lt;w:style w:type=&quot;paragraph&quot; w:default=&quot;1&quot; w:styleId=&quot;Normal&quot;&gt;&lt;w:name w:val=&quot;Normal&quot; /&gt;&lt;w:qFormat /&gt;&lt;w:rsid w:val=&quot;00376293&quot; /&gt;&lt;w:rPr&gt;&lt;w:rFonts w:cs=&quot;Times New Roman&quot; /&gt;&lt;w:sz w:val=&quot;3276&quot; /&gt;&lt;w:szCs w:val=&quot;3276&quot; /&gt;&lt;/w:rPr&gt;&lt;/w:style&gt;&lt;w:style w:type=&quot;character&quot; w:default=&quot;1&quot; w:styleId=&quot;DefaultParagraphFont&quot;&gt;&lt;w:name w:val=&quot;Default Paragraph Font&quot; /&gt;&lt;w:uiPriority w:val=&quot;1&quot; /&gt;&lt;w:semiHidden /&gt;&lt;w:unhideWhenUsed /&gt;&lt;/w:style&gt;&lt;w:style w:type=&quot;table&quot; w:default=&quot;1&quot; w:styleId=&quot;TableNormal&quot;&gt;&lt;w:name w:val=&quot;Normal Table&quot; /&gt;&lt;w:uiPriority w:val=&quot;99&quot; /&gt;&lt;w:semiHidden /&gt;&lt;w:unhideWhenUsed /&gt;&lt;w:tblPr&gt;&lt;w:tblInd w:w=&quot;0&quot; w:type=&quot;dxa&quot; /&gt;&lt;w:tblCellMar&gt;&lt;w:top w:w=&quot;0&quot; w:type=&quot;dxa&quot; /&gt;&lt;w:left w:w=&quot;108&quot; w:type=&quot;dxa&quot; /&gt;&lt;w:bottom w:w=&quot;0&quot; w:type=&quot;dxa&quot; /&gt;&lt;w:right w:w=&quot;108&quot; w:type=&quot;dxa&quot; /&gt;&lt;/w:tblCellMar&gt;&lt;/w:tblPr&gt;&lt;/w:style&gt;&lt;w:style w:type=&quot;numbering&quot; w:default=&quot;1&quot; w:styleId=&quot;NoList&quot;&gt;&lt;w:name w:val=&quot;No List&quot; /&gt;&lt;w:uiPriority w:val=&quot;99&quot; /&gt;&lt;w:semiHidden /&gt;&lt;w:unhideWhenUsed /&gt;&lt;/w:style&gt;&lt;w:style w:type=&quot;character&quot; w:styleId=&quot;PlaceholderText&quot;&gt;&lt;w:name w:val=&quot;Placeholder Text&quot; /&gt;&lt;w:basedOn w:val=&quot;DefaultParagraphFont&quot; /&gt;&lt;w:uiPriority w:val=&quot;99&quot; /&gt;&lt;w:semiHidden /&gt;&lt;w:rsid w:val=&quot;00C96519&quot; /&gt;&lt;w:rPr&gt;&lt;w:color w:val=&quot;808080&quot; /&gt;&lt;/w:rPr&gt;&lt;/w:style&gt;&lt;w:style w:type=&quot;paragraph&quot; w:customStyle=&quot;1&quot; w:styleId=&quot;22D9E3B013D248BA862D7FA6948EC95D&quot;&gt;&lt;w:name w:val=&quot;22D9E3B013D248BA862D7FA6948EC95D&quot; /&gt;&lt;w:rsid w:val=&quot;00A43B8D&quot; /&gt;&lt;/w:style&gt;&lt;w:style w:type=&quot;paragraph&quot; w:customStyle=&quot;1&quot; w:styleId=&quot;31C1063EDA25485CB40EF9A483F6785B&quot;&gt;&lt;w:name w:val=&quot;31C1063EDA25485CB40EF9A483F6785B&quot; /&gt;&lt;w:rsid w:val=&quot;00A43B8D&quot; /&gt;&lt;/w:style&gt;&lt;w:style w:type=&quot;paragraph&quot; w:customStyle=&quot;1&quot; w:styleId=&quot;0D708CD961E04B349B77D23FF1351C59&quot;&gt;&lt;w:name w:val=&quot;0D708CD961E04B349B77D23FF1351C59&quot; /&gt;&lt;w:rsid w:val=&quot;00A43B8D&quot; /&gt;&lt;/w:style&gt;&lt;w:style w:type=&quot;paragraph&quot; w:customStyle=&quot;1&quot; w:styleId=&quot;05FCEB9A9CA2487DA44094F2B0C1A549&quot;&gt;&lt;w:name w:val=&quot;05FCEB9A9CA2487DA44094F2B0C1A549&quot; /&gt;&lt;w:rsid w:val=&quot;00A43B8D&quot; /&gt;&lt;/w:style&gt;&lt;w:style w:type=&quot;paragraph&quot; w:customStyle=&quot;1&quot; w:styleId=&quot;930CB7F3459E4AF7802A55D51A166618&quot;&gt;&lt;w:name w:val=&quot;930CB7F3459E4AF7802A55D51A166618&quot; /&gt;&lt;w:rsid w:val=&quot;00A43B8D&quot; /&gt;&lt;/w:style&gt;&lt;w:style w:type=&quot;paragraph&quot; w:customStyle=&quot;1&quot; w:styleId=&quot;AE9E4479FD514030AE6052AF3464AF9E&quot;&gt;&lt;w:name w:val=&quot;AE9E4479FD514030AE6052AF3464AF9E&quot; /&gt;&lt;w:rsid w:val=&quot;00D00979&quot; /&gt;&lt;/w:style&gt;&lt;w:style w:type=&quot;paragraph&quot; w:customStyle=&quot;1&quot; w:styleId=&quot;8CFFC0D4D29143E492377EAA01BD2F24&quot;&gt;&lt;w:name w:val=&quot;8CFFC0D4D29143E492377EAA01BD2F24&quot; /&gt;&lt;w:rsid w:val=&quot;00D00979&quot; /&gt;&lt;/w:style&gt;&lt;w:style w:type=&quot;paragraph&quot; w:customStyle=&quot;1&quot; w:styleId=&quot;840216ECF0214AE4B273916964D76FDC&quot;&gt;&lt;w:name w:val=&quot;840216ECF0214AE4B273916964D76FDC&quot; /&gt;&lt;w:rsid w:val=&quot;00D00979&quot; /&gt;&lt;/w:style&gt;&lt;w:style w:type=&quot;paragraph&quot; w:customStyle=&quot;1&quot; w:styleId=&quot;5CD4C9DC4C3F4AE39FBAB3AFE2BAFEB6&quot;&gt;&lt;w:name w:val=&quot;5CD4C9DC4C3F4AE39FBAB3AFE2BAFEB6&quot; /&gt;&lt;w:rsid w:val=&quot;00D00979&quot; /&gt;&lt;/w:style&gt;&lt;w:style w:type=&quot;paragraph&quot; w:customStyle=&quot;1&quot; w:styleId=&quot;D980E0C644C54FB5B6F877455AE032E8&quot;&gt;&lt;w:name w:val=&quot;D980E0C644C54FB5B6F877455AE032E8&quot; /&gt;&lt;w:rsid w:val=&quot;00D00979&quot; /&gt;&lt;/w:style&gt;&lt;w:style w:type=&quot;paragraph&quot; w:customStyle=&quot;1&quot; w:styleId=&quot;2A2D616E7A4E425BACB0D1FCAA6357C0&quot;&gt;&lt;w:name w:val=&quot;2A2D616E7A4E425BACB0D1FCAA6357C0&quot; /&gt;&lt;w:rsid w:val=&quot;00D00979&quot; /&gt;&lt;/w:style&gt;&lt;w:style w:type=&quot;paragraph&quot; w:customStyle=&quot;1&quot; w:styleId=&quot;131669837F7B4E86B0296E3B6B3AC56C&quot;&gt;&lt;w:name w:val=&quot;131669837F7B4E86B0296E3B6B3AC56C&quot; /&gt;&lt;w:rsid w:val=&quot;00D00979&quot; /&gt;&lt;/w:style&gt;&lt;w:style w:type=&quot;paragraph&quot; w:customStyle=&quot;1&quot; w:styleId=&quot;4E45BDD88AAC4552871695D1202428B3&quot;&gt;&lt;w:name w:val=&quot;4E45BDD88AAC4552871695D1202428B3&quot; /&gt;&lt;w:rsid w:val=&quot;00D00979&quot; /&gt;&lt;/w:style&gt;&lt;w:style w:type=&quot;paragraph&quot; w:customStyle=&quot;1&quot; w:styleId=&quot;E5F1B6E512AE4E65BFF02769873D0051&quot;&gt;&lt;w:name w:val=&quot;E5F1B6E512AE4E65BFF02769873D0051&quot; /&gt;&lt;w:rsid w:val=&quot;00D00979&quot; /&gt;&lt;/w:style&gt;&lt;w:style w:type=&quot;paragraph&quot; w:customStyle=&quot;1&quot; w:styleId=&quot;04105DD175F04C929AFBDD559176B7FD&quot;&gt;&lt;w:name w:val=&quot;04105DD175F04C929AFBDD559176B7FD&quot; /&gt;&lt;w:rsid w:val=&quot;00D00979&quot; /&gt;&lt;/w:style&gt;&lt;w:style w:type=&quot;paragraph&quot; w:customStyle=&quot;1&quot; w:styleId=&quot;15E1F1A9820D4D85B9585F9478B6A57B&quot;&gt;&lt;w:name w:val=&quot;15E1F1A9820D4D85B9585F9478B6A57B&quot; /&gt;&lt;w:rsid w:val=&quot;00D00979&quot; /&gt;&lt;/w:style&gt;&lt;w:style w:type=&quot;paragraph&quot; w:customStyle=&quot;1&quot; w:styleId=&quot;200F01C5D7E1411DBA1E149CD65144BD&quot;&gt;&lt;w:name w:val=&quot;200F01C5D7E1411DBA1E149CD65144BD&quot; /&gt;&lt;w:rsid w:val=&quot;00D00979&quot; /&gt;&lt;/w:style&gt;&lt;w:style w:type=&quot;paragraph&quot; w:customStyle=&quot;1&quot; w:styleId=&quot;800C4C0204F640CA9C58F702B3AD20F4&quot;&gt;&lt;w:name w:val=&quot;800C4C0204F640CA9C58F702B3AD20F4&quot; /&gt;&lt;w:rsid w:val=&quot;00D00979&quot; /&gt;&lt;/w:style&gt;&lt;w:style w:type=&quot;paragraph&quot; w:customStyle=&quot;1&quot; w:styleId=&quot;8F39D61401C348B1908B259D6C8ECE61&quot;&gt;&lt;w:name w:val=&quot;8F39D61401C348B1908B259D6C8ECE61&quot; /&gt;&lt;w:rsid w:val=&quot;00D00979&quot; /&gt;&lt;/w:style&gt;&lt;w:style w:type=&quot;paragraph&quot; w:customStyle=&quot;1&quot; w:styleId=&quot;A1E7DF80BEE14A3092714C67BC7AC0F3&quot;&gt;&lt;w:name w:val=&quot;A1E7DF80BEE14A3092714C67BC7AC0F3&quot; /&gt;&lt;w:rsid w:val=&quot;00D00979&quot; /&gt;&lt;/w:style&gt;&lt;w:style w:type=&quot;paragraph&quot; w:customStyle=&quot;1&quot; w:styleId=&quot;6F9AADC676CD4CB7B75CD43445769472&quot;&gt;&lt;w:name w:val=&quot;6F9AADC676CD4CB7B75CD43445769472&quot; /&gt;&lt;w:rsid w:val=&quot;00D00979&quot; /&gt;&lt;/w:style&gt;&lt;w:style w:type=&quot;paragraph&quot; w:customStyle=&quot;1&quot; w:styleId=&quot;D63D4A88A8D144E5A48CA72699442335&quot;&gt;&lt;w:name w:val=&quot;D63D4A88A8D144E5A48CA72699442335&quot; /&gt;&lt;w:rsid w:val=&quot;00D00979&quot; /&gt;&lt;/w:style&gt;&lt;w:style w:type=&quot;paragraph&quot; w:customStyle=&quot;1&quot; w:styleId=&quot;40A3505764BB400698381101E6C3A933&quot;&gt;&lt;w:name w:val=&quot;40A3505764BB400698381101E6C3A933&quot; /&gt;&lt;w:rsid w:val=&quot;00D00979&quot; /&gt;&lt;/w:style&gt;&lt;w:style w:type=&quot;paragraph&quot; w:customStyle=&quot;1&quot; w:styleId=&quot;132796A8CB0144A596FDADF9B08BE301&quot;&gt;&lt;w:name w:val=&quot;132796A8CB0144A596FDADF9B08BE301&quot; /&gt;&lt;w:rsid w:val=&quot;00D00979&quot; /&gt;&lt;/w:style&gt;&lt;w:style w:type=&quot;paragraph&quot; w:customStyle=&quot;1&quot; w:styleId=&quot;6252C4D302EE4DFA9F05D52EEC8E6D80&quot;&gt;&lt;w:name w:val=&quot;6252C4D302EE4DFA9F05D52EEC8E6D80&quot; /&gt;&lt;w:rsid w:val=&quot;00D00979&quot; /&gt;&lt;/w:style&gt;&lt;w:style w:type=&quot;paragraph&quot; w:customStyle=&quot;1&quot; w:styleId=&quot;94022C7D7FE74D798D51F8B36170BB6D&quot;&gt;&lt;w:name w:val=&quot;94022C7D7FE74D798D51F8B36170BB6D&quot; /&gt;&lt;w:rsid w:val=&quot;00D00979&quot; /&gt;&lt;/w:style&gt;&lt;w:style w:type=&quot;paragraph&quot; w:customStyle=&quot;1&quot; w:styleId=&quot;4EF4157895AF4782942AF48627BCA7FB&quot;&gt;&lt;w:name w:val=&quot;4EF4157895AF4782942AF48627BCA7FB&quot; /&gt;&lt;w:rsid w:val=&quot;00D00979&quot; /&gt;&lt;/w:style&gt;&lt;w:style w:type=&quot;paragraph&quot; w:customStyle=&quot;1&quot; w:styleId=&quot;3A18CA95157143AEAD992D0B94F7DCD0&quot;&gt;&lt;w:name w:val=&quot;3A18CA95157143AEAD992D0B94F7DCD0&quot; /&gt;&lt;w:rsid w:val=&quot;00D00979&quot; /&gt;&lt;/w:style&gt;&lt;w:style w:type=&quot;paragraph&quot; w:customStyle=&quot;1&quot; w:styleId=&quot;D311842940E54695A1E177D51B9D8EBC&quot;&gt;&lt;w:name w:val=&quot;D311842940E54695A1E177D51B9D8EBC&quot; /&gt;&lt;w:rsid w:val=&quot;00D00979&quot; /&gt;&lt;/w:style&gt;&lt;w:style w:type=&quot;paragraph&quot; w:customStyle=&quot;1&quot; w:styleId=&quot;4805F8E956D145638512AA673E94132F&quot;&gt;&lt;w:name w:val=&quot;4805F8E956D145638512AA673E94132F&quot; /&gt;&lt;w:rsid w:val=&quot;00D00979&quot; /&gt;&lt;/w:style&gt;&lt;w:style w:type=&quot;paragraph&quot; w:customStyle=&quot;1&quot; w:styleId=&quot;E6B16C1DFFF245DF95A70F611CCE40A5&quot;&gt;&lt;w:name w:val=&quot;E6B16C1DFFF245DF95A70F611CCE40A5&quot; /&gt;&lt;w:rsid w:val=&quot;00D00979&quot; /&gt;&lt;/w:style&gt;&lt;w:style w:type=&quot;paragraph&quot; w:customStyle=&quot;1&quot; w:styleId=&quot;0259956A60414FABA9586FE674238B25&quot;&gt;&lt;w:name w:val=&quot;0259956A60414FABA9586FE674238B25&quot; /&gt;&lt;w:rsid w:val=&quot;00D00979&quot; /&gt;&lt;/w:style&gt;&lt;w:style w:type=&quot;paragraph&quot; w:customStyle=&quot;1&quot; w:styleId=&quot;CBBB13D9F5A9421A8C6CC9D68D820D77&quot;&gt;&lt;w:name w:val=&quot;CBBB13D9F5A9421A8C6CC9D68D820D77&quot; /&gt;&lt;w:rsid w:val=&quot;00D00979&quot; /&gt;&lt;/w:style&gt;&lt;w:style w:type=&quot;paragraph&quot; w:customStyle=&quot;1&quot; w:styleId=&quot;0CD2AE3A91ED41C7BC4188914CB66C1A&quot;&gt;&lt;w:name w:val=&quot;0CD2AE3A91ED41C7BC4188914CB66C1A&quot; /&gt;&lt;w:rsid w:val=&quot;00D00979&quot; /&gt;&lt;/w:style&gt;&lt;w:style w:type=&quot;paragraph&quot; w:customStyle=&quot;1&quot; w:styleId=&quot;885A853FD4C64914A199489BF33C4B59&quot;&gt;&lt;w:name w:val=&quot;885A853FD4C64914A199489BF33C4B59&quot; /&gt;&lt;w:rsid w:val=&quot;0040567B&quot; /&gt;&lt;/w:style&gt;&lt;w:style w:type=&quot;paragraph&quot; w:customStyle=&quot;1&quot; w:styleId=&quot;5822BB27FCF34C6D92A671405122E094&quot;&gt;&lt;w:name w:val=&quot;5822BB27FCF34C6D92A671405122E094&quot; /&gt;&lt;w:rsid w:val=&quot;0040567B&quot; /&gt;&lt;/w:style&gt;&lt;w:style w:type=&quot;paragraph&quot; w:customStyle=&quot;1&quot; w:styleId=&quot;F73C6A46CA9B43BAB4C249833E236915&quot;&gt;&lt;w:name w:val=&quot;F73C6A46CA9B43BAB4C249833E236915&quot; /&gt;&lt;w:rsid w:val=&quot;0040567B&quot; /&gt;&lt;/w:style&gt;&lt;w:style w:type=&quot;paragraph&quot; w:customStyle=&quot;1&quot; w:styleId=&quot;8B944430349244A0A4FA00EDBF74144C&quot;&gt;&lt;w:name w:val=&quot;8B944430349244A0A4FA00EDBF74144C&quot; /&gt;&lt;w:rsid w:val=&quot;0040567B&quot; /&gt;&lt;/w:style&gt;&lt;w:style w:type=&quot;paragraph&quot; w:customStyle=&quot;1&quot; w:styleId=&quot;DCDDFE37DF6C4FE698681DDAEC5409F9&quot;&gt;&lt;w:name w:val=&quot;DCDDFE37DF6C4FE698681DDAEC5409F9&quot; /&gt;&lt;w:rsid w:val=&quot;0040567B&quot; /&gt;&lt;/w:style&gt;&lt;w:style w:type=&quot;paragraph&quot; w:customStyle=&quot;1&quot; w:styleId=&quot;3C251CC1E6884A43AA5CC18804B31151&quot;&gt;&lt;w:name w:val=&quot;3C251CC1E6884A43AA5CC18804B31151&quot; /&gt;&lt;w:rsid w:val=&quot;0040567B&quot; /&gt;&lt;/w:style&gt;&lt;w:style w:type=&quot;paragraph&quot; w:customStyle=&quot;1&quot; w:styleId=&quot;9146675BF37846F498BA9F7C6CF5311C&quot;&gt;&lt;w:name w:val=&quot;9146675BF37846F498BA9F7C6CF5311C&quot; /&gt;&lt;w:rsid w:val=&quot;00F06D96&quot; /&gt;&lt;w:rPr&gt;&lt;w:lang w:val=&quot;de-CH&quot; w:eastAsia=&quot;de-CH&quot; /&gt;&lt;/w:rPr&gt;&lt;/w:style&gt;&lt;w:style w:type=&quot;paragraph&quot; w:customStyle=&quot;1&quot; w:styleId=&quot;C8AAC535ACD44F1ABCC8D2FFE20088CB&quot;&gt;&lt;w:name w:val=&quot;C8AAC535ACD44F1ABCC8D2FFE20088CB&quot; /&gt;&lt;w:rsid w:val=&quot;00F06D96&quot; /&gt;&lt;w:rPr&gt;&lt;w:lang w:val=&quot;de-CH&quot; w:eastAsia=&quot;de-CH&quot; /&gt;&lt;/w:rPr&gt;&lt;/w:style&gt;&lt;w:style w:type=&quot;paragraph&quot; w:customStyle=&quot;1&quot; w:styleId=&quot;8F2AC92B5B864F02A6F55FA52927DEDF&quot;&gt;&lt;w:name w:val=&quot;8F2AC92B5B864F02A6F55FA52927DEDF&quot; /&gt;&lt;w:rsid w:val=&quot;00F06D96&quot; /&gt;&lt;w:rPr&gt;&lt;w:lang w:val=&quot;de-CH&quot; w:eastAsia=&quot;de-CH&quot; /&gt;&lt;/w:rPr&gt;&lt;/w:style&gt;&lt;w:style w:type=&quot;paragraph&quot; w:customStyle=&quot;1&quot; w:styleId=&quot;0E8475F545A543BE9804E688D79F19B8&quot;&gt;&lt;w:name w:val=&quot;0E8475F545A543BE9804E688D79F19B8&quot; /&gt;&lt;w:rsid w:val=&quot;00F06D96&quot; /&gt;&lt;w:rPr&gt;&lt;w:lang w:val=&quot;de-CH&quot; w:eastAsia=&quot;de-CH&quot; /&gt;&lt;/w:rPr&gt;&lt;/w:style&gt;&lt;w:style w:type=&quot;paragraph&quot; w:customStyle=&quot;1&quot; w:styleId=&quot;5171B12063E64E379A175D727B336A29&quot;&gt;&lt;w:name w:val=&quot;5171B12063E64E379A175D727B336A29&quot; /&gt;&lt;w:rsid w:val=&quot;00F06D96&quot; /&gt;&lt;w:rPr&gt;&lt;w:lang w:val=&quot;de-CH&quot; w:eastAsia=&quot;de-CH&quot; /&gt;&lt;/w:rPr&gt;&lt;/w:style&gt;&lt;w:style w:type=&quot;paragraph&quot; w:customStyle=&quot;1&quot; w:styleId=&quot;8CE2C2D7E91C41668C7A27DB0165DE12&quot;&gt;&lt;w:name w:val=&quot;8CE2C2D7E91C41668C7A27DB0165DE12&quot; /&gt;&lt;w:rsid w:val=&quot;00F06D96&quot; /&gt;&lt;w:rPr&gt;&lt;w:lang w:val=&quot;de-CH&quot; w:eastAsia=&quot;de-CH&quot; /&gt;&lt;/w:rPr&gt;&lt;/w:style&gt;&lt;w:style w:type=&quot;paragraph&quot; w:customStyle=&quot;1&quot; w:styleId=&quot;95624EE00C7D426EB72996A9C514C6FF&quot;&gt;&lt;w:name w:val=&quot;95624EE00C7D426EB72996A9C514C6FF&quot; /&gt;&lt;w:rsid w:val=&quot;00AF4F91&quot; /&gt;&lt;w:rPr&gt;&lt;w:lang w:val=&quot;de-CH&quot; w:eastAsia=&quot;de-CH&quot; /&gt;&lt;/w:rPr&gt;&lt;/w:style&gt;&lt;w:style w:type=&quot;paragraph&quot; w:customStyle=&quot;1&quot; w:styleId=&quot;F0EC078BE60F4B928675BB7745BD69E1&quot;&gt;&lt;w:name w:val=&quot;F0EC078BE60F4B928675BB7745BD69E1&quot; /&gt;&lt;w:rsid w:val=&quot;00AF4F91&quot; /&gt;&lt;w:rPr&gt;&lt;w:lang w:val=&quot;de-CH&quot; w:eastAsia=&quot;de-CH&quot; /&gt;&lt;/w:rPr&gt;&lt;/w:style&gt;&lt;w:style w:type=&quot;paragraph&quot; w:customStyle=&quot;1&quot; w:styleId=&quot;4CCADE9DB1A74B5DA04404A9D57B322B&quot;&gt;&lt;w:name w:val=&quot;4CCADE9DB1A74B5DA04404A9D57B322B&quot; /&gt;&lt;w:rsid w:val=&quot;00AF4F91&quot; /&gt;&lt;w:rPr&gt;&lt;w:lang w:val=&quot;de-CH&quot; w:eastAsia=&quot;de-CH&quot; /&gt;&lt;/w:rPr&gt;&lt;/w:style&gt;&lt;w:style w:type=&quot;paragraph&quot; w:customStyle=&quot;1&quot; w:styleId=&quot;AC52972550654EA497E0FC4EDD1B7979&quot;&gt;&lt;w:name w:val=&quot;AC52972550654EA497E0FC4EDD1B7979&quot; /&gt;&lt;w:rsid w:val=&quot;00AF4F91&quot; /&gt;&lt;w:rPr&gt;&lt;w:lang w:val=&quot;de-CH&quot; w:eastAsia=&quot;de-CH&quot; /&gt;&lt;/w:rPr&gt;&lt;/w:style&gt;&lt;w:style w:type=&quot;paragraph&quot; w:customStyle=&quot;1&quot; w:styleId=&quot;89E9FFB2A6B44CDFBDB1C0CD983FA75A&quot;&gt;&lt;w:name w:val=&quot;89E9FFB2A6B44CDFBDB1C0CD983FA75A&quot; /&gt;&lt;w:rsid w:val=&quot;00AF4F91&quot; /&gt;&lt;w:rPr&gt;&lt;w:lang w:val=&quot;de-CH&quot; w:eastAsia=&quot;de-CH&quot; /&gt;&lt;/w:rPr&gt;&lt;/w:style&gt;&lt;w:style w:type=&quot;paragraph&quot; w:customStyle=&quot;1&quot; w:styleId=&quot;C853A0F3FEC14C2CBAB0F4C30394C194&quot;&gt;&lt;w:name w:val=&quot;C853A0F3FEC14C2CBAB0F4C30394C194&quot; /&gt;&lt;w:rsid w:val=&quot;00AF4F91&quot; /&gt;&lt;w:rPr&gt;&lt;w:lang w:val=&quot;de-CH&quot; w:eastAsia=&quot;de-CH&quot; /&gt;&lt;/w:rPr&gt;&lt;/w:style&gt;&lt;w:style w:type=&quot;paragraph&quot; w:customStyle=&quot;1&quot; w:styleId=&quot;FD8450D244E9462AB5A5F4B10C4E2BF7&quot;&gt;&lt;w:name w:val=&quot;FD8450D244E9462AB5A5F4B10C4E2BF7&quot; /&gt;&lt;w:rsid w:val=&quot;00AF4F91&quot; /&gt;&lt;w:rPr&gt;&lt;w:lang w:val=&quot;de-CH&quot; w:eastAsia=&quot;de-CH&quot; /&gt;&lt;/w:rPr&gt;&lt;/w:style&gt;&lt;w:style w:type=&quot;paragraph&quot; w:customStyle=&quot;1&quot; w:styleId=&quot;90A333F279FF4A0AA82AF53C313BA74A&quot;&gt;&lt;w:name w:val=&quot;90A333F279FF4A0AA82AF53C313BA74A&quot; /&gt;&lt;w:rsid w:val=&quot;00AF4F91&quot; /&gt;&lt;w:rPr&gt;&lt;w:lang w:val=&quot;de-CH&quot; w:eastAsia=&quot;de-CH&quot; /&gt;&lt;/w:rPr&gt;&lt;/w:style&gt;&lt;w:style w:type=&quot;paragraph&quot; w:customStyle=&quot;1&quot; w:styleId=&quot;A6831768C1914634B82F5A3508CCEC9C&quot;&gt;&lt;w:name w:val=&quot;A6831768C1914634B82F5A3508CCEC9C&quot; /&gt;&lt;w:rsid w:val=&quot;00AF4F91&quot; /&gt;&lt;w:rPr&gt;&lt;w:lang w:val=&quot;de-CH&quot; w:eastAsia=&quot;de-CH&quot; /&gt;&lt;/w:rPr&gt;&lt;/w:style&gt;&lt;w:style w:type=&quot;paragraph&quot; w:customStyle=&quot;1&quot; w:styleId=&quot;7DC9B608F3474F15B49A73F962401B99&quot;&gt;&lt;w:name w:val=&quot;7DC9B608F3474F15B49A73F962401B99&quot; /&gt;&lt;w:rsid w:val=&quot;00AF4F91&quot; /&gt;&lt;w:rPr&gt;&lt;w:lang w:val=&quot;de-CH&quot; w:eastAsia=&quot;de-CH&quot; /&gt;&lt;/w:rPr&gt;&lt;/w:style&gt;&lt;w:style w:type=&quot;paragraph&quot; w:customStyle=&quot;1&quot; w:styleId=&quot;FD4337DA911645CB9AF00755A35C478E&quot;&gt;&lt;w:name w:val=&quot;FD4337DA911645CB9AF00755A35C478E&quot; /&gt;&lt;w:rsid w:val=&quot;00AF4F91&quot; /&gt;&lt;w:rPr&gt;&lt;w:lang w:val=&quot;de-CH&quot; w:eastAsia=&quot;de-CH&quot; /&gt;&lt;/w:rPr&gt;&lt;/w:style&gt;&lt;w:style w:type=&quot;paragraph&quot; w:customStyle=&quot;1&quot; w:styleId=&quot;109DA3EBC05946EB92730910A3B84CED&quot;&gt;&lt;w:name w:val=&quot;109DA3EBC05946EB92730910A3B84CED&quot; /&gt;&lt;w:rsid w:val=&quot;00AF4F91&quot; /&gt;&lt;w:rPr&gt;&lt;w:lang w:val=&quot;de-CH&quot; w:eastAsia=&quot;de-CH&quot; /&gt;&lt;/w:rPr&gt;&lt;/w:style&gt;&lt;w:style w:type=&quot;paragraph&quot; w:customStyle=&quot;1&quot; w:styleId=&quot;07C82B5BDE6347FC8642EDAE29F3B2C9&quot;&gt;&lt;w:name w:val=&quot;07C82B5BDE6347FC8642EDAE29F3B2C9&quot; /&gt;&lt;w:rsid w:val=&quot;00AF4F91&quot; /&gt;&lt;w:rPr&gt;&lt;w:lang w:val=&quot;de-CH&quot; w:eastAsia=&quot;de-CH&quot; /&gt;&lt;/w:rPr&gt;&lt;/w:style&gt;&lt;w:style w:type=&quot;paragraph&quot; w:customStyle=&quot;1&quot; w:styleId=&quot;1EFDF802E7F04985AB7579B867DA148F&quot;&gt;&lt;w:name w:val=&quot;1EFDF802E7F04985AB7579B867DA148F&quot; /&gt;&lt;w:rsid w:val=&quot;00F82C1E&quot; /&gt;&lt;w:rPr&gt;&lt;w:lang w:val=&quot;de-CH&quot; w:eastAsia=&quot;de-CH&quot; /&gt;&lt;/w:rPr&gt;&lt;/w:style&gt;&lt;w:style w:type=&quot;paragraph&quot; w:customStyle=&quot;1&quot; w:styleId=&quot;BC394051F5E649C1A046C5293852F155&quot;&gt;&lt;w:name w:val=&quot;BC394051F5E649C1A046C5293852F155&quot; /&gt;&lt;w:rsid w:val=&quot;00F82C1E&quot; /&gt;&lt;w:rPr&gt;&lt;w:lang w:val=&quot;de-CH&quot; w:eastAsia=&quot;de-CH&quot; /&gt;&lt;/w:rPr&gt;&lt;/w:style&gt;&lt;w:style w:type=&quot;paragraph&quot; w:customStyle=&quot;1&quot; w:styleId=&quot;C2D44FE771EF4E608F6DF1CDCD9759CC&quot;&gt;&lt;w:name w:val=&quot;C2D44FE771EF4E608F6DF1CDCD9759CC&quot; /&gt;&lt;w:rsid w:val=&quot;00F82C1E&quot; /&gt;&lt;w:rPr&gt;&lt;w:lang w:val=&quot;de-CH&quot; w:eastAsia=&quot;de-CH&quot; /&gt;&lt;/w:rPr&gt;&lt;/w:style&gt;&lt;w:style w:type=&quot;paragraph&quot; w:customStyle=&quot;1&quot; w:styleId=&quot;8F7087D105F641939BA4BA4FF1D0BDE0&quot;&gt;&lt;w:name w:val=&quot;8F7087D105F641939BA4BA4FF1D0BDE0&quot; /&gt;&lt;w:rsid w:val=&quot;00F82C1E&quot; /&gt;&lt;w:rPr&gt;&lt;w:lang w:val=&quot;de-CH&quot; w:eastAsia=&quot;de-CH&quot; /&gt;&lt;/w:rPr&gt;&lt;/w:style&gt;&lt;w:style w:type=&quot;paragraph&quot; w:customStyle=&quot;1&quot; w:styleId=&quot;CB03C37813BA4FA0B3BA46783CDC1735&quot;&gt;&lt;w:name w:val=&quot;CB03C37813BA4FA0B3BA46783CDC1735&quot; /&gt;&lt;w:rsid w:val=&quot;00F82C1E&quot; /&gt;&lt;w:rPr&gt;&lt;w:lang w:val=&quot;de-CH&quot; w:eastAsia=&quot;de-CH&quot; /&gt;&lt;/w:rPr&gt;&lt;/w:style&gt;&lt;w:style w:type=&quot;paragraph&quot; w:customStyle=&quot;1&quot; w:styleId=&quot;06E78FAC364A4782A52DE9F02D1F8C7F&quot;&gt;&lt;w:name w:val=&quot;06E78FAC364A4782A52DE9F02D1F8C7F&quot; /&gt;&lt;w:rsid w:val=&quot;00F82C1E&quot; /&gt;&lt;w:rPr&gt;&lt;w:lang w:val=&quot;de-CH&quot; w:eastAsia=&quot;de-CH&quot; /&gt;&lt;/w:rPr&gt;&lt;/w:style&gt;&lt;w:style w:type=&quot;paragraph&quot; w:customStyle=&quot;1&quot; w:styleId=&quot;6E128BDCE7C94090939C7BCDB4A63672&quot;&gt;&lt;w:name w:val=&quot;6E128BDCE7C94090939C7BCDB4A63672&quot; /&gt;&lt;w:rsid w:val=&quot;00F82C1E&quot; /&gt;&lt;w:rPr&gt;&lt;w:lang w:val=&quot;de-CH&quot; w:eastAsia=&quot;de-CH&quot; /&gt;&lt;/w:rPr&gt;&lt;/w:style&gt;&lt;w:style w:type=&quot;paragraph&quot; w:customStyle=&quot;1&quot; w:styleId=&quot;A2CA94523EE3465880678AD40AD3FF29&quot;&gt;&lt;w:name w:val=&quot;A2CA94523EE3465880678AD40AD3FF29&quot; /&gt;&lt;w:rsid w:val=&quot;00F82C1E&quot; /&gt;&lt;w:rPr&gt;&lt;w:lang w:val=&quot;de-CH&quot; w:eastAsia=&quot;de-CH&quot; /&gt;&lt;/w:rPr&gt;&lt;/w:style&gt;&lt;w:style w:type=&quot;paragraph&quot; w:customStyle=&quot;1&quot; w:styleId=&quot;DF8910FC9BA94399AD092B214F463F70&quot;&gt;&lt;w:name w:val=&quot;DF8910FC9BA94399AD092B214F463F70&quot; /&gt;&lt;w:rsid w:val=&quot;00F82C1E&quot; /&gt;&lt;w:rPr&gt;&lt;w:lang w:val=&quot;de-CH&quot; w:eastAsia=&quot;de-CH&quot; /&gt;&lt;/w:rPr&gt;&lt;/w:style&gt;&lt;w:style w:type=&quot;paragraph&quot; w:customStyle=&quot;1&quot; w:styleId=&quot;605BF88D80BB47BBAE1AAEF26187B3A7&quot;&gt;&lt;w:name w:val=&quot;605BF88D80BB47BBAE1AAEF26187B3A7&quot; /&gt;&lt;w:rsid w:val=&quot;00F82C1E&quot; /&gt;&lt;w:rPr&gt;&lt;w:lang w:val=&quot;de-CH&quot; w:eastAsia=&quot;de-CH&quot; /&gt;&lt;/w:rPr&gt;&lt;/w:style&gt;&lt;w:style w:type=&quot;paragraph&quot; w:customStyle=&quot;1&quot; w:styleId=&quot;3350E3E2C2C7480D91F556ECDDAA7448&quot;&gt;&lt;w:name w:val=&quot;3350E3E2C2C7480D91F556ECDDAA7448&quot; /&gt;&lt;w:rsid w:val=&quot;00F82C1E&quot; /&gt;&lt;w:rPr&gt;&lt;w:lang w:val=&quot;de-CH&quot; w:eastAsia=&quot;de-CH&quot; /&gt;&lt;/w:rPr&gt;&lt;/w:style&gt;&lt;w:style w:type=&quot;paragraph&quot; w:customStyle=&quot;1&quot; w:styleId=&quot;E689EA0DF3EE4D118C00BC1CC8A83766&quot;&gt;&lt;w:name w:val=&quot;E689EA0DF3EE4D118C00BC1CC8A83766&quot; /&gt;&lt;w:rsid w:val=&quot;00F82C1E&quot; /&gt;&lt;w:rPr&gt;&lt;w:lang w:val=&quot;de-CH&quot; w:eastAsia=&quot;de-CH&quot; /&gt;&lt;/w:rPr&gt;&lt;/w:style&gt;&lt;w:style w:type=&quot;paragraph&quot; w:customStyle=&quot;1&quot; w:styleId=&quot;7A669202E9244C3D826D48D978AEE1D1&quot;&gt;&lt;w:name w:val=&quot;7A669202E9244C3D826D48D978AEE1D1&quot; /&gt;&lt;w:rsid w:val=&quot;00F82C1E&quot; /&gt;&lt;w:rPr&gt;&lt;w:lang w:val=&quot;de-CH&quot; w:eastAsia=&quot;de-CH&quot; /&gt;&lt;/w:rPr&gt;&lt;/w:style&gt;&lt;w:style w:type=&quot;paragraph&quot; w:customStyle=&quot;1&quot; w:styleId=&quot;E8C6B03672F845C9AAE50B6942895A2E&quot;&gt;&lt;w:name w:val=&quot;E8C6B03672F845C9AAE50B6942895A2E&quot; /&gt;&lt;w:rsid w:val=&quot;00F82C1E&quot; /&gt;&lt;w:rPr&gt;&lt;w:lang w:val=&quot;de-CH&quot; w:eastAsia=&quot;de-CH&quot; /&gt;&lt;/w:rPr&gt;&lt;/w:style&gt;&lt;w:style w:type=&quot;paragraph&quot; w:customStyle=&quot;1&quot; w:styleId=&quot;3E7DB20F30E343899850CF2F9694A892&quot;&gt;&lt;w:name w:val=&quot;3E7DB20F30E343899850CF2F9694A892&quot; /&gt;&lt;w:rsid w:val=&quot;00F82C1E&quot; /&gt;&lt;w:rPr&gt;&lt;w:lang w:val=&quot;de-CH&quot; w:eastAsia=&quot;de-CH&quot; /&gt;&lt;/w:rPr&gt;&lt;/w:style&gt;&lt;w:style w:type=&quot;paragraph&quot; w:customStyle=&quot;1&quot; w:styleId=&quot;E5FE49591E2B4A4392B7139FDB2A4634&quot;&gt;&lt;w:name w:val=&quot;E5FE49591E2B4A4392B7139FDB2A4634&quot; /&gt;&lt;w:rsid w:val=&quot;00220D3A&quot; /&gt;&lt;w:rPr&gt;&lt;w:lang w:val=&quot;de-CH&quot; w:eastAsia=&quot;de-CH&quot; /&gt;&lt;/w:rPr&gt;&lt;/w:style&gt;&lt;w:style w:type=&quot;paragraph&quot; w:customStyle=&quot;1&quot; w:styleId=&quot;00C71369FB2F44FF9283EC19FE2D812C&quot;&gt;&lt;w:name w:val=&quot;00C71369FB2F44FF9283EC19FE2D812C&quot; /&gt;&lt;w:rsid w:val=&quot;00220D3A&quot; /&gt;&lt;w:rPr&gt;&lt;w:lang w:val=&quot;de-CH&quot; w:eastAsia=&quot;de-CH&quot; /&gt;&lt;/w:rPr&gt;&lt;/w:style&gt;&lt;w:style w:type=&quot;paragraph&quot; w:customStyle=&quot;1&quot; w:styleId=&quot;6DE921EE85B84C0FAD96EEADDB8EA8B0&quot;&gt;&lt;w:name w:val=&quot;6DE921EE85B84C0FAD96EEADDB8EA8B0&quot; /&gt;&lt;w:rsid w:val=&quot;00220D3A&quot; /&gt;&lt;w:rPr&gt;&lt;w:lang w:val=&quot;de-CH&quot; w:eastAsia=&quot;de-CH&quot; /&gt;&lt;/w:rPr&gt;&lt;/w:style&gt;&lt;w:style w:type=&quot;paragraph&quot; w:customStyle=&quot;1&quot; w:styleId=&quot;BA5B000D0A5A4F058EC27354C4D9E606&quot;&gt;&lt;w:name w:val=&quot;BA5B000D0A5A4F058EC27354C4D9E606&quot; /&gt;&lt;w:rsid w:val=&quot;00220D3A&quot; /&gt;&lt;w:rPr&gt;&lt;w:lang w:val=&quot;de-CH&quot; w:eastAsia=&quot;de-CH&quot; /&gt;&lt;/w:rPr&gt;&lt;/w:style&gt;&lt;w:style w:type=&quot;paragraph&quot; w:customStyle=&quot;1&quot; w:styleId=&quot;D98DED21A9074B318D61BDF6AC3EC741&quot;&gt;&lt;w:name w:val=&quot;D98DED21A9074B318D61BDF6AC3EC741&quot; /&gt;&lt;w:rsid w:val=&quot;00220D3A&quot; /&gt;&lt;w:rPr&gt;&lt;w:lang w:val=&quot;de-CH&quot; w:eastAsia=&quot;de-CH&quot; /&gt;&lt;/w:rPr&gt;&lt;/w:style&gt;&lt;w:style w:type=&quot;paragraph&quot; w:customStyle=&quot;1&quot; w:styleId=&quot;7FAF5C005ED545E48F71E1BBC14013F4&quot;&gt;&lt;w:name w:val=&quot;7FAF5C005ED545E48F71E1BBC14013F4&quot; /&gt;&lt;w:rsid w:val=&quot;00220D3A&quot; /&gt;&lt;w:rPr&gt;&lt;w:lang w:val=&quot;de-CH&quot; w:eastAsia=&quot;de-CH&quot; /&gt;&lt;/w:rPr&gt;&lt;/w:style&gt;&lt;w:style w:type=&quot;paragraph&quot; w:customStyle=&quot;1&quot; w:styleId=&quot;AA159ADFAC344B9AB6DA1BF90703F231&quot;&gt;&lt;w:name w:val=&quot;AA159ADFAC344B9AB6DA1BF90703F231&quot; /&gt;&lt;w:rsid w:val=&quot;00220D3A&quot; /&gt;&lt;w:rPr&gt;&lt;w:lang w:val=&quot;de-CH&quot; w:eastAsia=&quot;de-CH&quot; /&gt;&lt;/w:rPr&gt;&lt;/w:style&gt;&lt;w:style w:type=&quot;paragraph&quot; w:customStyle=&quot;1&quot; w:styleId=&quot;AE32764070744B9E9C5E623745D9741F&quot;&gt;&lt;w:name w:val=&quot;AE32764070744B9E9C5E623745D9741F&quot; /&gt;&lt;w:rsid w:val=&quot;00220D3A&quot; /&gt;&lt;w:rPr&gt;&lt;w:lang w:val=&quot;de-CH&quot; w:eastAsia=&quot;de-CH&quot; /&gt;&lt;/w:rPr&gt;&lt;/w:style&gt;&lt;w:style w:type=&quot;paragraph&quot; w:customStyle=&quot;1&quot; w:styleId=&quot;E8F0BCA336EE495289A5A91D2550B0CB&quot;&gt;&lt;w:name w:val=&quot;E8F0BCA336EE495289A5A91D2550B0CB&quot; /&gt;&lt;w:rsid w:val=&quot;00220D3A&quot; /&gt;&lt;w:rPr&gt;&lt;w:lang w:val=&quot;de-CH&quot; w:eastAsia=&quot;de-CH&quot; /&gt;&lt;/w:rPr&gt;&lt;/w:style&gt;&lt;w:style w:type=&quot;paragraph&quot; w:customStyle=&quot;1&quot; w:styleId=&quot;4482D3319D384E04B555D08D2F3FD982&quot;&gt;&lt;w:name w:val=&quot;4482D3319D384E04B555D08D2F3FD982&quot; /&gt;&lt;w:rsid w:val=&quot;00220D3A&quot; /&gt;&lt;w:rPr&gt;&lt;w:lang w:val=&quot;de-CH&quot; w:eastAsia=&quot;de-CH&quot; /&gt;&lt;/w:rPr&gt;&lt;/w:style&gt;&lt;w:style w:type=&quot;paragraph&quot; w:customStyle=&quot;1&quot; w:styleId=&quot;48DEBB6F48AA449DA4895D1EADDE5C86&quot;&gt;&lt;w:name w:val=&quot;48DEBB6F48AA449DA4895D1EADDE5C86&quot; /&gt;&lt;w:rsid w:val=&quot;00220D3A&quot; /&gt;&lt;w:rPr&gt;&lt;w:lang w:val=&quot;de-CH&quot; w:eastAsia=&quot;de-CH&quot; /&gt;&lt;/w:rPr&gt;&lt;/w:style&gt;&lt;w:style w:type=&quot;paragraph&quot; w:customStyle=&quot;1&quot; w:styleId=&quot;90EEF0D9580A4FD1A31DB4F866C4B882&quot;&gt;&lt;w:name w:val=&quot;90EEF0D9580A4FD1A31DB4F866C4B882&quot; /&gt;&lt;w:rsid w:val=&quot;00220D3A&quot; /&gt;&lt;w:rPr&gt;&lt;w:lang w:val=&quot;de-CH&quot; w:eastAsia=&quot;de-CH&quot; /&gt;&lt;/w:rPr&gt;&lt;/w:style&gt;&lt;w:style w:type=&quot;paragraph&quot; w:customStyle=&quot;1&quot; w:styleId=&quot;A711376B4FCD429E8013B4C0F4E75587&quot;&gt;&lt;w:name w:val=&quot;A711376B4FCD429E8013B4C0F4E75587&quot; /&gt;&lt;w:rsid w:val=&quot;00220D3A&quot; /&gt;&lt;w:rPr&gt;&lt;w:lang w:val=&quot;de-CH&quot; w:eastAsia=&quot;de-CH&quot; /&gt;&lt;/w:rPr&gt;&lt;/w:style&gt;&lt;w:style w:type=&quot;paragraph&quot; w:customStyle=&quot;1&quot; w:styleId=&quot;487F6065F5C94CAE8A6B9676A427D175&quot;&gt;&lt;w:name w:val=&quot;487F6065F5C94CAE8A6B9676A427D175&quot; /&gt;&lt;w:rsid w:val=&quot;00220D3A&quot; /&gt;&lt;w:rPr&gt;&lt;w:lang w:val=&quot;de-CH&quot; w:eastAsia=&quot;de-CH&quot; /&gt;&lt;/w:rPr&gt;&lt;/w:style&gt;&lt;w:style w:type=&quot;paragraph&quot; w:customStyle=&quot;1&quot; w:styleId=&quot;C6B2776891844EE29392D3F1B4A03799&quot;&gt;&lt;w:name w:val=&quot;C6B2776891844EE29392D3F1B4A03799&quot; /&gt;&lt;w:rsid w:val=&quot;00220D3A&quot; /&gt;&lt;w:rPr&gt;&lt;w:lang w:val=&quot;de-CH&quot; w:eastAsia=&quot;de-CH&quot; /&gt;&lt;/w:rPr&gt;&lt;/w:style&gt;&lt;w:style w:type=&quot;paragraph&quot; w:customStyle=&quot;1&quot; w:styleId=&quot;3890859B781A49D89454221F2DC5BB61&quot;&gt;&lt;w:name w:val=&quot;3890859B781A49D89454221F2DC5BB61&quot; /&gt;&lt;w:rsid w:val=&quot;00220D3A&quot; /&gt;&lt;w:rPr&gt;&lt;w:lang w:val=&quot;de-CH&quot; w:eastAsia=&quot;de-CH&quot; /&gt;&lt;/w:rPr&gt;&lt;/w:style&gt;&lt;w:style w:type=&quot;paragraph&quot; w:customStyle=&quot;1&quot; w:styleId=&quot;D89F879519934F83B2BE7A912D3EB3F3&quot;&gt;&lt;w:name w:val=&quot;D89F879519934F83B2BE7A912D3EB3F3&quot; /&gt;&lt;w:rsid w:val=&quot;00220D3A&quot; /&gt;&lt;w:rPr&gt;&lt;w:lang w:val=&quot;de-CH&quot; w:eastAsia=&quot;de-CH&quot; /&gt;&lt;/w:rPr&gt;&lt;/w:style&gt;&lt;w:style w:type=&quot;paragraph&quot; w:customStyle=&quot;1&quot; w:styleId=&quot;B44B64CA23064F41A9FCD637F263EB63&quot;&gt;&lt;w:name w:val=&quot;B44B64CA23064F41A9FCD637F263EB63&quot; /&gt;&lt;w:rsid w:val=&quot;00220D3A&quot; /&gt;&lt;w:rPr&gt;&lt;w:lang w:val=&quot;de-CH&quot; w:eastAsia=&quot;de-CH&quot; /&gt;&lt;/w:rPr&gt;&lt;/w:style&gt;&lt;w:style w:type=&quot;paragraph&quot; w:customStyle=&quot;1&quot; w:styleId=&quot;844154E4DF3C47ADA139B3D55EF10470&quot;&gt;&lt;w:name w:val=&quot;844154E4DF3C47ADA139B3D55EF10470&quot; /&gt;&lt;w:rsid w:val=&quot;00220D3A&quot; /&gt;&lt;w:rPr&gt;&lt;w:lang w:val=&quot;de-CH&quot; w:eastAsia=&quot;de-CH&quot; /&gt;&lt;/w:rPr&gt;&lt;/w:style&gt;&lt;w:style w:type=&quot;paragraph&quot; w:customStyle=&quot;1&quot; w:styleId=&quot;BAA87A1D802B4A3DA676FEDFC37BDEA0&quot;&gt;&lt;w:name w:val=&quot;BAA87A1D802B4A3DA676FEDFC37BDEA0&quot; /&gt;&lt;w:rsid w:val=&quot;00220D3A&quot; /&gt;&lt;w:rPr&gt;&lt;w:lang w:val=&quot;de-CH&quot; w:eastAsia=&quot;de-CH&quot; /&gt;&lt;/w:rPr&gt;&lt;/w:style&gt;&lt;w:style w:type=&quot;paragraph&quot; w:customStyle=&quot;1&quot; w:styleId=&quot;1E7DCB8FB0064BA99D0E806005EF0FBF&quot;&gt;&lt;w:name w:val=&quot;1E7DCB8FB0064BA99D0E806005EF0FBF&quot; /&gt;&lt;w:rsid w:val=&quot;00220D3A&quot; /&gt;&lt;w:rPr&gt;&lt;w:lang w:val=&quot;de-CH&quot; w:eastAsia=&quot;de-CH&quot; /&gt;&lt;/w:rPr&gt;&lt;/w:style&gt;&lt;w:style w:type=&quot;paragraph&quot; w:customStyle=&quot;1&quot; w:styleId=&quot;845B1E11192E4F6B87501FD4AB553FDA&quot;&gt;&lt;w:name w:val=&quot;845B1E11192E4F6B87501FD4AB553FDA&quot; /&gt;&lt;w:rsid w:val=&quot;00220D3A&quot; /&gt;&lt;w:rPr&gt;&lt;w:lang w:val=&quot;de-CH&quot; w:eastAsia=&quot;de-CH&quot; /&gt;&lt;/w:rPr&gt;&lt;/w:style&gt;&lt;w:style w:type=&quot;paragraph&quot; w:customStyle=&quot;1&quot; w:styleId=&quot;3699137C1167471AAACD653B7928B993&quot;&gt;&lt;w:name w:val=&quot;3699137C1167471AAACD653B7928B993&quot; /&gt;&lt;w:rsid w:val=&quot;00220D3A&quot; /&gt;&lt;w:rPr&gt;&lt;w:lang w:val=&quot;de-CH&quot; w:eastAsia=&quot;de-CH&quot; /&gt;&lt;/w:rPr&gt;&lt;/w:style&gt;&lt;w:style w:type=&quot;paragraph&quot; w:customStyle=&quot;1&quot; w:styleId=&quot;E9F9885A976D495FBFC05F1CC79E9753&quot;&gt;&lt;w:name w:val=&quot;E9F9885A976D495FBFC05F1CC79E9753&quot; /&gt;&lt;w:rsid w:val=&quot;00220D3A&quot; /&gt;&lt;w:rPr&gt;&lt;w:lang w:val=&quot;de-CH&quot; w:eastAsia=&quot;de-CH&quot; /&gt;&lt;/w:rPr&gt;&lt;/w:style&gt;&lt;w:style w:type=&quot;paragraph&quot; w:customStyle=&quot;1&quot; w:styleId=&quot;1B9347273FA74A778D369ACEA97CC5F5&quot;&gt;&lt;w:name w:val=&quot;1B9347273FA74A778D369ACEA97CC5F5&quot; /&gt;&lt;w:rsid w:val=&quot;00E44B38&quot; /&gt;&lt;w:rPr&gt;&lt;w:lang w:val=&quot;de-CH&quot; w:eastAsia=&quot;de-CH&quot; /&gt;&lt;/w:rPr&gt;&lt;/w:style&gt;&lt;w:style w:type=&quot;paragraph&quot; w:customStyle=&quot;1&quot; w:styleId=&quot;1899EE8096B045F5981192C9692DF073&quot;&gt;&lt;w:name w:val=&quot;1899EE8096B045F5981192C9692DF073&quot; /&gt;&lt;w:rsid w:val=&quot;00E44B38&quot; /&gt;&lt;w:rPr&gt;&lt;w:lang w:val=&quot;de-CH&quot; w:eastAsia=&quot;de-CH&quot; /&gt;&lt;/w:rPr&gt;&lt;/w:style&gt;&lt;w:style w:type=&quot;paragraph&quot; w:customStyle=&quot;1&quot; w:styleId=&quot;4BFE09D61CE74A1E85B79BD5FD287D2D&quot;&gt;&lt;w:name w:val=&quot;4BFE09D61CE74A1E85B79BD5FD287D2D&quot; /&gt;&lt;w:rsid w:val=&quot;00E44B38&quot; /&gt;&lt;w:rPr&gt;&lt;w:lang w:val=&quot;de-CH&quot; w:eastAsia=&quot;de-CH&quot; /&gt;&lt;/w:rPr&gt;&lt;/w:style&gt;&lt;w:style w:type=&quot;paragraph&quot; w:customStyle=&quot;1&quot; w:styleId=&quot;CD788A3101694FDB9283A7B4C416BCCA&quot;&gt;&lt;w:name w:val=&quot;CD788A3101694FDB9283A7B4C416BCCA&quot; /&gt;&lt;w:rsid w:val=&quot;00E44B38&quot; /&gt;&lt;w:rPr&gt;&lt;w:lang w:val=&quot;de-CH&quot; w:eastAsia=&quot;de-CH&quot; /&gt;&lt;/w:rPr&gt;&lt;/w:style&gt;&lt;w:style w:type=&quot;paragraph&quot; w:customStyle=&quot;1&quot; w:styleId=&quot;4ED2E9881C2F401AB029E9CCE3BB99CD&quot;&gt;&lt;w:name w:val=&quot;4ED2E9881C2F401AB029E9CCE3BB99CD&quot; /&gt;&lt;w:rsid w:val=&quot;00E44B38&quot; /&gt;&lt;w:rPr&gt;&lt;w:lang w:val=&quot;de-CH&quot; w:eastAsia=&quot;de-CH&quot; /&gt;&lt;/w:rPr&gt;&lt;/w:style&gt;&lt;w:style w:type=&quot;paragraph&quot; w:customStyle=&quot;1&quot; w:styleId=&quot;3A6E58CD99FD47E4B8C241763B1B3EE4&quot;&gt;&lt;w:name w:val=&quot;3A6E58CD99FD47E4B8C241763B1B3EE4&quot; /&gt;&lt;w:rsid w:val=&quot;00E44B38&quot; /&gt;&lt;w:rPr&gt;&lt;w:lang w:val=&quot;de-CH&quot; w:eastAsia=&quot;de-CH&quot; /&gt;&lt;/w:rPr&gt;&lt;/w:style&gt;&lt;w:style w:type=&quot;paragraph&quot; w:customStyle=&quot;1&quot; w:styleId=&quot;7052E23265374F39B3A0C7449CBA58D1&quot;&gt;&lt;w:name w:val=&quot;7052E23265374F39B3A0C7449CBA58D1&quot; /&gt;&lt;w:rsid w:val=&quot;00E44B38&quot; /&gt;&lt;w:rPr&gt;&lt;w:lang w:val=&quot;de-CH&quot; w:eastAsia=&quot;de-CH&quot; /&gt;&lt;/w:rPr&gt;&lt;/w:style&gt;&lt;w:style w:type=&quot;paragraph&quot; w:customStyle=&quot;1&quot; w:styleId=&quot;67BC7BBEA6764E139ACD67B78D782EA1&quot;&gt;&lt;w:name w:val=&quot;67BC7BBEA6764E139ACD67B78D782EA1&quot; /&gt;&lt;w:rsid w:val=&quot;00E44B38&quot; /&gt;&lt;w:rPr&gt;&lt;w:lang w:val=&quot;de-CH&quot; w:eastAsia=&quot;de-CH&quot; /&gt;&lt;/w:rPr&gt;&lt;/w:style&gt;&lt;w:style w:type=&quot;paragraph&quot; w:customStyle=&quot;1&quot; w:styleId=&quot;8AE2D84EAFF34500B265D1943EA537D3&quot;&gt;&lt;w:name w:val=&quot;8AE2D84EAFF34500B265D1943EA537D3&quot; /&gt;&lt;w:rsid w:val=&quot;00E44B38&quot; /&gt;&lt;w:rPr&gt;&lt;w:lang w:val=&quot;de-CH&quot; w:eastAsia=&quot;de-CH&quot; /&gt;&lt;/w:rPr&gt;&lt;/w:style&gt;&lt;w:style w:type=&quot;paragraph&quot; w:customStyle=&quot;1&quot; w:styleId=&quot;5AD7D6396B1A416D9EAAD6CC11D5DCF6&quot;&gt;&lt;w:name w:val=&quot;5AD7D6396B1A416D9EAAD6CC11D5DCF6&quot; /&gt;&lt;w:rsid w:val=&quot;00E44B38&quot; /&gt;&lt;w:rPr&gt;&lt;w:lang w:val=&quot;de-CH&quot; w:eastAsia=&quot;de-CH&quot; /&gt;&lt;/w:rPr&gt;&lt;/w:style&gt;&lt;w:style w:type=&quot;paragraph&quot; w:customStyle=&quot;1&quot; w:styleId=&quot;D26376E64CEA4C72ABE8CC196E7BBF97&quot;&gt;&lt;w:name w:val=&quot;D26376E64CEA4C72ABE8CC196E7BBF97&quot; /&gt;&lt;w:rsid w:val=&quot;00E44B38&quot; /&gt;&lt;w:rPr&gt;&lt;w:lang w:val=&quot;de-CH&quot; w:eastAsia=&quot;de-CH&quot; /&gt;&lt;/w:rPr&gt;&lt;/w:style&gt;&lt;w:style w:type=&quot;paragraph&quot; w:customStyle=&quot;1&quot; w:styleId=&quot;E37CCAF714254D23A9A3454FD69649E9&quot;&gt;&lt;w:name w:val=&quot;E37CCAF714254D23A9A3454FD69649E9&quot; /&gt;&lt;w:rsid w:val=&quot;00E44B38&quot; /&gt;&lt;w:rPr&gt;&lt;w:lang w:val=&quot;de-CH&quot; w:eastAsia=&quot;de-CH&quot; /&gt;&lt;/w:rPr&gt;&lt;/w:style&gt;&lt;w:style w:type=&quot;paragraph&quot; w:customStyle=&quot;1&quot; w:styleId=&quot;B7A136B5090548F3ACB6F653D96247D9&quot;&gt;&lt;w:name w:val=&quot;B7A136B5090548F3ACB6F653D96247D9&quot; /&gt;&lt;w:rsid w:val=&quot;00E44B38&quot; /&gt;&lt;w:rPr&gt;&lt;w:lang w:val=&quot;de-CH&quot; w:eastAsia=&quot;de-CH&quot; /&gt;&lt;/w:rPr&gt;&lt;/w:style&gt;&lt;w:style w:type=&quot;paragraph&quot; w:customStyle=&quot;1&quot; w:styleId=&quot;EA5498B0DD904F81A7A061EDA8D66DE9&quot;&gt;&lt;w:name w:val=&quot;EA5498B0DD904F81A7A061EDA8D66DE9&quot; /&gt;&lt;w:rsid w:val=&quot;00F8283E&quot; /&gt;&lt;w:rPr&gt;&lt;w:lang w:val=&quot;de-CH&quot; w:eastAsia=&quot;de-CH&quot; /&gt;&lt;/w:rPr&gt;&lt;/w:style&gt;&lt;w:style w:type=&quot;paragraph&quot; w:customStyle=&quot;1&quot; w:styleId=&quot;B224E5810631427FADA4706A6D7AF896&quot;&gt;&lt;w:name w:val=&quot;B224E5810631427FADA4706A6D7AF896&quot; /&gt;&lt;w:rsid w:val=&quot;00F8283E&quot; /&gt;&lt;w:rPr&gt;&lt;w:lang w:val=&quot;de-CH&quot; w:eastAsia=&quot;de-CH&quot; /&gt;&lt;/w:rPr&gt;&lt;/w:style&gt;&lt;w:style w:type=&quot;paragraph&quot; w:customStyle=&quot;1&quot; w:styleId=&quot;1A6C08F90B9444AFBAA41CC65BC7F05F&quot;&gt;&lt;w:name w:val=&quot;1A6C08F90B9444AFBAA41CC65BC7F05F&quot; /&gt;&lt;w:rsid w:val=&quot;00F8283E&quot; /&gt;&lt;w:rPr&gt;&lt;w:lang w:val=&quot;de-CH&quot; w:eastAsia=&quot;de-CH&quot; /&gt;&lt;/w:rPr&gt;&lt;/w:style&gt;&lt;w:style w:type=&quot;paragraph&quot; w:customStyle=&quot;1&quot; w:styleId=&quot;F35E3D4E43584ADDAFDE7153DE6CDBF9&quot;&gt;&lt;w:name w:val=&quot;F35E3D4E43584ADDAFDE7153DE6CDBF9&quot; /&gt;&lt;w:rsid w:val=&quot;00F8283E&quot; /&gt;&lt;w:rPr&gt;&lt;w:lang w:val=&quot;de-CH&quot; w:eastAsia=&quot;de-CH&quot; /&gt;&lt;/w:rPr&gt;&lt;/w:style&gt;&lt;w:style w:type=&quot;paragraph&quot; w:customStyle=&quot;1&quot; w:styleId=&quot;149D5755F2A54517977DD9CDFDED3EDB&quot;&gt;&lt;w:name w:val=&quot;149D5755F2A54517977DD9CDFDED3EDB&quot; /&gt;&lt;w:rsid w:val=&quot;00F8283E&quot; /&gt;&lt;w:rPr&gt;&lt;w:lang w:val=&quot;de-CH&quot; w:eastAsia=&quot;de-CH&quot; /&gt;&lt;/w:rPr&gt;&lt;/w:style&gt;&lt;w:style w:type=&quot;paragraph&quot; w:customStyle=&quot;1&quot; w:styleId=&quot;52B9338A09B44536AFF60FE000C37C2F&quot;&gt;&lt;w:name w:val=&quot;52B9338A09B44536AFF60FE000C37C2F&quot; /&gt;&lt;w:rsid w:val=&quot;00F8283E&quot; /&gt;&lt;w:rPr&gt;&lt;w:lang w:val=&quot;de-CH&quot; w:eastAsia=&quot;de-CH&quot; /&gt;&lt;/w:rPr&gt;&lt;/w:style&gt;&lt;w:style w:type=&quot;paragraph&quot; w:customStyle=&quot;1&quot; w:styleId=&quot;D34BD1F233104FA9A494576E1038CAC3&quot;&gt;&lt;w:name w:val=&quot;D34BD1F233104FA9A494576E1038CAC3&quot; /&gt;&lt;w:rsid w:val=&quot;00F8283E&quot; /&gt;&lt;w:rPr&gt;&lt;w:lang w:val=&quot;de-CH&quot; w:eastAsia=&quot;de-CH&quot; /&gt;&lt;/w:rPr&gt;&lt;/w:style&gt;&lt;w:style w:type=&quot;paragraph&quot; w:customStyle=&quot;1&quot; w:styleId=&quot;7C6528B9263A4EE9B089C7A4B0FCF6F2&quot;&gt;&lt;w:name w:val=&quot;7C6528B9263A4EE9B089C7A4B0FCF6F2&quot; /&gt;&lt;w:rsid w:val=&quot;00F8283E&quot; /&gt;&lt;w:rPr&gt;&lt;w:lang w:val=&quot;de-CH&quot; w:eastAsia=&quot;de-CH&quot; /&gt;&lt;/w:rPr&gt;&lt;/w:style&gt;&lt;w:style w:type=&quot;paragraph&quot; w:customStyle=&quot;1&quot; w:styleId=&quot;49E9EBDB5E2C4F0D8209C34C973D0993&quot;&gt;&lt;w:name w:val=&quot;49E9EBDB5E2C4F0D8209C34C973D0993&quot; /&gt;&lt;w:rsid w:val=&quot;00F8283E&quot; /&gt;&lt;w:rPr&gt;&lt;w:lang w:val=&quot;de-CH&quot; w:eastAsia=&quot;de-CH&quot; /&gt;&lt;/w:rPr&gt;&lt;/w:style&gt;&lt;w:style w:type=&quot;paragraph&quot; w:customStyle=&quot;1&quot; w:styleId=&quot;D4329EF00BD74DA0AD5C61C25A91C6F5&quot;&gt;&lt;w:name w:val=&quot;D4329EF00BD74DA0AD5C61C25A91C6F5&quot; /&gt;&lt;w:rsid w:val=&quot;00F8283E&quot; /&gt;&lt;w:rPr&gt;&lt;w:lang w:val=&quot;de-CH&quot; w:eastAsia=&quot;de-CH&quot; /&gt;&lt;/w:rPr&gt;&lt;/w:style&gt;&lt;w:style w:type=&quot;paragraph&quot; w:customStyle=&quot;1&quot; w:styleId=&quot;A66230D7146C4B2A89535448B67A3A11&quot;&gt;&lt;w:name w:val=&quot;A66230D7146C4B2A89535448B67A3A11&quot; /&gt;&lt;w:rsid w:val=&quot;00F8283E&quot; /&gt;&lt;w:rPr&gt;&lt;w:lang w:val=&quot;de-CH&quot; w:eastAsia=&quot;de-CH&quot; /&gt;&lt;/w:rPr&gt;&lt;/w:style&gt;&lt;w:style w:type=&quot;paragraph&quot; w:customStyle=&quot;1&quot; w:styleId=&quot;2E5921412B3349869D518EB56B6170E4&quot;&gt;&lt;w:name w:val=&quot;2E5921412B3349869D518EB56B6170E4&quot; /&gt;&lt;w:rsid w:val=&quot;00F8283E&quot; /&gt;&lt;w:rPr&gt;&lt;w:lang w:val=&quot;de-CH&quot; w:eastAsia=&quot;de-CH&quot; /&gt;&lt;/w:rPr&gt;&lt;/w:style&gt;&lt;w:style w:type=&quot;paragraph&quot; w:customStyle=&quot;1&quot; w:styleId=&quot;5D1D724271FB433698D097E270435E3A&quot;&gt;&lt;w:name w:val=&quot;5D1D724271FB433698D097E270435E3A&quot; /&gt;&lt;w:rsid w:val=&quot;00F8283E&quot; /&gt;&lt;w:rPr&gt;&lt;w:lang w:val=&quot;de-CH&quot; w:eastAsia=&quot;de-CH&quot; /&gt;&lt;/w:rPr&gt;&lt;/w:style&gt;&lt;w:style w:type=&quot;paragraph&quot; w:customStyle=&quot;1&quot; w:styleId=&quot;866C1CF9C1F7499C827114F178BC4A55&quot;&gt;&lt;w:name w:val=&quot;866C1CF9C1F7499C827114F178BC4A55&quot; /&gt;&lt;w:rsid w:val=&quot;00F8283E&quot; /&gt;&lt;w:rPr&gt;&lt;w:lang w:val=&quot;de-CH&quot; w:eastAsia=&quot;de-CH&quot; /&gt;&lt;/w:rPr&gt;&lt;/w:style&gt;&lt;w:style w:type=&quot;paragraph&quot; w:customStyle=&quot;1&quot; w:styleId=&quot;D58FB79F67B345BD8D6A701E226D6041&quot;&gt;&lt;w:name w:val=&quot;D58FB79F67B345BD8D6A701E226D6041&quot; /&gt;&lt;w:rsid w:val=&quot;00F8283E&quot; /&gt;&lt;w:rPr&gt;&lt;w:lang w:val=&quot;de-CH&quot; w:eastAsia=&quot;de-CH&quot; /&gt;&lt;/w:rPr&gt;&lt;/w:style&gt;&lt;w:style w:type=&quot;paragraph&quot; w:customStyle=&quot;1&quot; w:styleId=&quot;766567D17AD14DE790922C273DAAA4A6&quot;&gt;&lt;w:name w:val=&quot;766567D17AD14DE790922C273DAAA4A6&quot; /&gt;&lt;w:rsid w:val=&quot;00F8283E&quot; /&gt;&lt;w:rPr&gt;&lt;w:lang w:val=&quot;de-CH&quot; w:eastAsia=&quot;de-CH&quot; /&gt;&lt;/w:rPr&gt;&lt;/w:style&gt;&lt;w:style w:type=&quot;paragraph&quot; w:customStyle=&quot;1&quot; w:styleId=&quot;1B5749BE7D404CCB981365B8E27DB017&quot;&gt;&lt;w:name w:val=&quot;1B5749BE7D404CCB981365B8E27DB017&quot; /&gt;&lt;w:rsid w:val=&quot;00F8283E&quot; /&gt;&lt;w:rPr&gt;&lt;w:lang w:val=&quot;de-CH&quot; w:eastAsia=&quot;de-CH&quot; /&gt;&lt;/w:rPr&gt;&lt;/w:style&gt;&lt;w:style w:type=&quot;paragraph&quot; w:customStyle=&quot;1&quot; w:styleId=&quot;81C4986F06D143509E9801E063A36F73&quot;&gt;&lt;w:name w:val=&quot;81C4986F06D143509E9801E063A36F73&quot; /&gt;&lt;w:rsid w:val=&quot;00F8283E&quot; /&gt;&lt;w:rPr&gt;&lt;w:lang w:val=&quot;de-CH&quot; w:eastAsia=&quot;de-CH&quot; /&gt;&lt;/w:rPr&gt;&lt;/w:style&gt;&lt;w:style w:type=&quot;paragraph&quot; w:customStyle=&quot;1&quot; w:styleId=&quot;BEF428DA097A4F0AB3EE119BAA0B3E7B&quot;&gt;&lt;w:name w:val=&quot;BEF428DA097A4F0AB3EE119BAA0B3E7B&quot; /&gt;&lt;w:rsid w:val=&quot;00F8283E&quot; /&gt;&lt;w:rPr&gt;&lt;w:lang w:val=&quot;de-CH&quot; w:eastAsia=&quot;de-CH&quot; /&gt;&lt;/w:rPr&gt;&lt;/w:style&gt;&lt;w:style w:type=&quot;paragraph&quot; w:customStyle=&quot;1&quot; w:styleId=&quot;53AC664D7CCD416B8FEA87854570CCA0&quot;&gt;&lt;w:name w:val=&quot;53AC664D7CCD416B8FEA87854570CCA0&quot; /&gt;&lt;w:rsid w:val=&quot;00F8283E&quot; /&gt;&lt;w:rPr&gt;&lt;w:lang w:val=&quot;de-CH&quot; w:eastAsia=&quot;de-CH&quot; /&gt;&lt;/w:rPr&gt;&lt;/w:style&gt;&lt;w:style w:type=&quot;paragraph&quot; w:customStyle=&quot;1&quot; w:styleId=&quot;A80591D090B34D589B4812D3DF9E6910&quot;&gt;&lt;w:name w:val=&quot;A80591D090B34D589B4812D3DF9E6910&quot; /&gt;&lt;w:rsid w:val=&quot;006F45F6&quot; /&gt;&lt;w:rPr&gt;&lt;w:lang w:val=&quot;de-CH&quot; w:eastAsia=&quot;de-CH&quot; /&gt;&lt;/w:rPr&gt;&lt;/w:style&gt;&lt;w:style w:type=&quot;paragraph&quot; w:customStyle=&quot;1&quot; w:styleId=&quot;BA5519E7B29E4BC480C570624E45B77E&quot;&gt;&lt;w:name w:val=&quot;BA5519E7B29E4BC480C570624E45B77E&quot; /&gt;&lt;w:rsid w:val=&quot;006F45F6&quot; /&gt;&lt;w:rPr&gt;&lt;w:lang w:val=&quot;de-CH&quot; w:eastAsia=&quot;de-CH&quot; /&gt;&lt;/w:rPr&gt;&lt;/w:style&gt;&lt;w:style w:type=&quot;paragraph&quot; w:customStyle=&quot;1&quot; w:styleId=&quot;DD6EC7C0F7804B15A11958107385079A&quot;&gt;&lt;w:name w:val=&quot;DD6EC7C0F7804B15A11958107385079A&quot; /&gt;&lt;w:rsid w:val=&quot;006F45F6&quot; /&gt;&lt;w:rPr&gt;&lt;w:lang w:val=&quot;de-CH&quot; w:eastAsia=&quot;de-CH&quot; /&gt;&lt;/w:rPr&gt;&lt;/w:style&gt;&lt;w:style w:type=&quot;paragraph&quot; w:customStyle=&quot;1&quot; w:styleId=&quot;6231D32B26F94EF3AB3EED6B767FA493&quot;&gt;&lt;w:name w:val=&quot;6231D32B26F94EF3AB3EED6B767FA493&quot; /&gt;&lt;w:rsid w:val=&quot;006F45F6&quot; /&gt;&lt;w:rPr&gt;&lt;w:lang w:val=&quot;de-CH&quot; w:eastAsia=&quot;de-CH&quot; /&gt;&lt;/w:rPr&gt;&lt;/w:style&gt;&lt;w:style w:type=&quot;paragraph&quot; w:customStyle=&quot;1&quot; w:styleId=&quot;CA25CF13D4754BD883D5C16C4C914BBE&quot;&gt;&lt;w:name w:val=&quot;CA25CF13D4754BD883D5C16C4C914BBE&quot; /&gt;&lt;w:rsid w:val=&quot;006F45F6&quot; /&gt;&lt;w:rPr&gt;&lt;w:lang w:val=&quot;de-CH&quot; w:eastAsia=&quot;de-CH&quot; /&gt;&lt;/w:rPr&gt;&lt;/w:style&gt;&lt;w:style w:type=&quot;paragraph&quot; w:customStyle=&quot;1&quot; w:styleId=&quot;BA25956EC5CE46E1BC65ED5906B1FA96&quot;&gt;&lt;w:name w:val=&quot;BA25956EC5CE46E1BC65ED5906B1FA96&quot; /&gt;&lt;w:rsid w:val=&quot;006F45F6&quot; /&gt;&lt;w:rPr&gt;&lt;w:lang w:val=&quot;de-CH&quot; w:eastAsia=&quot;de-CH&quot; /&gt;&lt;/w:rPr&gt;&lt;/w:style&gt;&lt;w:style w:type=&quot;paragraph&quot; w:customStyle=&quot;1&quot; w:styleId=&quot;CB3924A1FAA2467AA859E48777FC6CD4&quot;&gt;&lt;w:name w:val=&quot;CB3924A1FAA2467AA859E48777FC6CD4&quot; /&gt;&lt;w:rsid w:val=&quot;006F45F6&quot; /&gt;&lt;w:rPr&gt;&lt;w:lang w:val=&quot;de-CH&quot; w:eastAsia=&quot;de-CH&quot; /&gt;&lt;/w:rPr&gt;&lt;/w:style&gt;&lt;w:style w:type=&quot;paragraph&quot; w:customStyle=&quot;1&quot; w:styleId=&quot;43958A5195B648BEAA1640E0130ACDC6&quot;&gt;&lt;w:name w:val=&quot;43958A5195B648BEAA1640E0130ACDC6&quot; /&gt;&lt;w:rsid w:val=&quot;006F45F6&quot; /&gt;&lt;w:rPr&gt;&lt;w:lang w:val=&quot;de-CH&quot; w:eastAsia=&quot;de-CH&quot; /&gt;&lt;/w:rPr&gt;&lt;/w:style&gt;&lt;w:style w:type=&quot;paragraph&quot; w:customStyle=&quot;1&quot; w:styleId=&quot;DC0EE472EA8F4E37B15BF70769DA6EC3&quot;&gt;&lt;w:name w:val=&quot;DC0EE472EA8F4E37B15BF70769DA6EC3&quot; /&gt;&lt;w:rsid w:val=&quot;006F45F6&quot; /&gt;&lt;w:rPr&gt;&lt;w:lang w:val=&quot;de-CH&quot; w:eastAsia=&quot;de-CH&quot; /&gt;&lt;/w:rPr&gt;&lt;/w:style&gt;&lt;w:style w:type=&quot;paragraph&quot; w:customStyle=&quot;1&quot; w:styleId=&quot;5153CCDED4104AC291F7D9A96416E531&quot;&gt;&lt;w:name w:val=&quot;5153CCDED4104AC291F7D9A96416E531&quot; /&gt;&lt;w:rsid w:val=&quot;006F45F6&quot; /&gt;&lt;w:rPr&gt;&lt;w:lang w:val=&quot;de-CH&quot; w:eastAsia=&quot;de-CH&quot; /&gt;&lt;/w:rPr&gt;&lt;/w:style&gt;&lt;w:style w:type=&quot;paragraph&quot; w:customStyle=&quot;1&quot; w:styleId=&quot;94AAD51C85D04E078FE297C190A444AE&quot;&gt;&lt;w:name w:val=&quot;94AAD51C85D04E078FE297C190A444AE&quot; /&gt;&lt;w:rsid w:val=&quot;006F45F6&quot; /&gt;&lt;w:rPr&gt;&lt;w:lang w:val=&quot;de-CH&quot; w:eastAsia=&quot;de-CH&quot; /&gt;&lt;/w:rPr&gt;&lt;/w:style&gt;&lt;w:style w:type=&quot;paragraph&quot; w:customStyle=&quot;1&quot; w:styleId=&quot;C43020DFD4D94B76A605AB6F556A9576&quot;&gt;&lt;w:name w:val=&quot;C43020DFD4D94B76A605AB6F556A9576&quot; /&gt;&lt;w:rsid w:val=&quot;006F45F6&quot; /&gt;&lt;w:rPr&gt;&lt;w:lang w:val=&quot;de-CH&quot; w:eastAsia=&quot;de-CH&quot; /&gt;&lt;/w:rPr&gt;&lt;/w:style&gt;&lt;w:style w:type=&quot;paragraph&quot; w:customStyle=&quot;1&quot; w:styleId=&quot;D914817D1A5D42F69807AC6608274B79&quot;&gt;&lt;w:name w:val=&quot;D914817D1A5D42F69807AC6608274B79&quot; /&gt;&lt;w:rsid w:val=&quot;006F45F6&quot; /&gt;&lt;w:rPr&gt;&lt;w:lang w:val=&quot;de-CH&quot; w:eastAsia=&quot;de-CH&quot; /&gt;&lt;/w:rPr&gt;&lt;/w:style&gt;&lt;w:style w:type=&quot;paragraph&quot; w:customStyle=&quot;1&quot; w:styleId=&quot;47E2F60B637244CC8273A994D4E4B059&quot;&gt;&lt;w:name w:val=&quot;47E2F60B637244CC8273A994D4E4B059&quot; /&gt;&lt;w:rsid w:val=&quot;006F45F6&quot; /&gt;&lt;w:rPr&gt;&lt;w:lang w:val=&quot;de-CH&quot; w:eastAsia=&quot;de-CH&quot; /&gt;&lt;/w:rPr&gt;&lt;/w:style&gt;&lt;w:style w:type=&quot;paragraph&quot; w:customStyle=&quot;1&quot; w:styleId=&quot;5E66C0C1CD854680BE32CD0F70EB350E&quot;&gt;&lt;w:name w:val=&quot;5E66C0C1CD854680BE32CD0F70EB350E&quot; /&gt;&lt;w:rsid w:val=&quot;006F45F6&quot; /&gt;&lt;w:rPr&gt;&lt;w:lang w:val=&quot;de-CH&quot; w:eastAsia=&quot;de-CH&quot; /&gt;&lt;/w:rPr&gt;&lt;/w:style&gt;&lt;w:style w:type=&quot;paragraph&quot; w:customStyle=&quot;1&quot; w:styleId=&quot;FF196E75EA43455ABDD17D8667D739F4&quot;&gt;&lt;w:name w:val=&quot;FF196E75EA43455ABDD17D8667D739F4&quot; /&gt;&lt;w:rsid w:val=&quot;00D76C91&quot; /&gt;&lt;w:rPr&gt;&lt;w:lang w:val=&quot;de-CH&quot; w:eastAsia=&quot;de-CH&quot; /&gt;&lt;/w:rPr&gt;&lt;/w:style&gt;&lt;w:style w:type=&quot;paragraph&quot; w:customStyle=&quot;1&quot; w:styleId=&quot;83A24EFD3C3E4E1D9E40F6177BC27897&quot;&gt;&lt;w:name w:val=&quot;83A24EFD3C3E4E1D9E40F6177BC27897&quot; /&gt;&lt;w:rsid w:val=&quot;00D76C91&quot; /&gt;&lt;w:rPr&gt;&lt;w:lang w:val=&quot;de-CH&quot; w:eastAsia=&quot;de-CH&quot; /&gt;&lt;/w:rPr&gt;&lt;/w:style&gt;&lt;w:style w:type=&quot;paragraph&quot; w:customStyle=&quot;1&quot; w:styleId=&quot;12396C973D914E8B816F846AC736E126&quot;&gt;&lt;w:name w:val=&quot;12396C973D914E8B816F846AC736E126&quot; /&gt;&lt;w:rsid w:val=&quot;00D76C91&quot; /&gt;&lt;w:rPr&gt;&lt;w:lang w:val=&quot;de-CH&quot; w:eastAsia=&quot;de-CH&quot; /&gt;&lt;/w:rPr&gt;&lt;/w:style&gt;&lt;w:style w:type=&quot;paragraph&quot; w:customStyle=&quot;1&quot; w:styleId=&quot;0C68798362754D8C8BDBA96BCA80B36A&quot;&gt;&lt;w:name w:val=&quot;0C68798362754D8C8BDBA96BCA80B36A&quot; /&gt;&lt;w:rsid w:val=&quot;00D76C91&quot; /&gt;&lt;w:rPr&gt;&lt;w:lang w:val=&quot;de-CH&quot; w:eastAsia=&quot;de-CH&quot; /&gt;&lt;/w:rPr&gt;&lt;/w:style&gt;&lt;w:style w:type=&quot;paragraph&quot; w:customStyle=&quot;1&quot; w:styleId=&quot;69994681E7D24ACAB8F4D08D2D1B92A3&quot;&gt;&lt;w:name w:val=&quot;69994681E7D24ACAB8F4D08D2D1B92A3&quot; /&gt;&lt;w:rsid w:val=&quot;00D76C91&quot; /&gt;&lt;w:rPr&gt;&lt;w:lang w:val=&quot;de-CH&quot; w:eastAsia=&quot;de-CH&quot; /&gt;&lt;/w:rPr&gt;&lt;/w:style&gt;&lt;w:style w:type=&quot;paragraph&quot; w:customStyle=&quot;1&quot; w:styleId=&quot;0F4295CBC7954A8F9AB8F1879ED59115&quot;&gt;&lt;w:name w:val=&quot;0F4295CBC7954A8F9AB8F1879ED59115&quot; /&gt;&lt;w:rsid w:val=&quot;00D76C91&quot; /&gt;&lt;w:rPr&gt;&lt;w:lang w:val=&quot;de-CH&quot; w:eastAsia=&quot;de-CH&quot; /&gt;&lt;/w:rPr&gt;&lt;/w:style&gt;&lt;w:style w:type=&quot;paragraph&quot; w:customStyle=&quot;1&quot; w:styleId=&quot;59094F27820344C3923DDB1F34F535F6&quot;&gt;&lt;w:name w:val=&quot;59094F27820344C3923DDB1F34F535F6&quot; /&gt;&lt;w:rsid w:val=&quot;00D76C91&quot; /&gt;&lt;w:rPr&gt;&lt;w:lang w:val=&quot;de-CH&quot; w:eastAsia=&quot;de-CH&quot; /&gt;&lt;/w:rPr&gt;&lt;/w:style&gt;&lt;w:style w:type=&quot;paragraph&quot; w:customStyle=&quot;1&quot; w:styleId=&quot;94A2CB17F67F4DCDBEFC8CC9455C4F04&quot;&gt;&lt;w:name w:val=&quot;94A2CB17F67F4DCDBEFC8CC9455C4F04&quot; /&gt;&lt;w:rsid w:val=&quot;00D76C91&quot; /&gt;&lt;w:rPr&gt;&lt;w:lang w:val=&quot;de-CH&quot; w:eastAsia=&quot;de-CH&quot; /&gt;&lt;/w:rPr&gt;&lt;/w:style&gt;&lt;w:style w:type=&quot;paragraph&quot; w:customStyle=&quot;1&quot; w:styleId=&quot;925EFD7EA57E4BFEAA2DBD3B142A3D55&quot;&gt;&lt;w:name w:val=&quot;925EFD7EA57E4BFEAA2DBD3B142A3D55&quot; /&gt;&lt;w:rsid w:val=&quot;00D76C91&quot; /&gt;&lt;w:rPr&gt;&lt;w:lang w:val=&quot;de-CH&quot; w:eastAsia=&quot;de-CH&quot; /&gt;&lt;/w:rPr&gt;&lt;/w:style&gt;&lt;w:style w:type=&quot;paragraph&quot; w:customStyle=&quot;1&quot; w:styleId=&quot;6101E29EC6A747CFBD40AE97BB8F6B8C&quot;&gt;&lt;w:name w:val=&quot;6101E29EC6A747CFBD40AE97BB8F6B8C&quot; /&gt;&lt;w:rsid w:val=&quot;00D76C91&quot; /&gt;&lt;w:rPr&gt;&lt;w:lang w:val=&quot;de-CH&quot; w:eastAsia=&quot;de-CH&quot; /&gt;&lt;/w:rPr&gt;&lt;/w:style&gt;&lt;w:style w:type=&quot;paragraph&quot; w:customStyle=&quot;1&quot; w:styleId=&quot;92C167AFF2214FB0B7D4C1A4D4625D95&quot;&gt;&lt;w:name w:val=&quot;92C167AFF2214FB0B7D4C1A4D4625D95&quot; /&gt;&lt;w:rsid w:val=&quot;00D76C91&quot; /&gt;&lt;w:rPr&gt;&lt;w:lang w:val=&quot;de-CH&quot; w:eastAsia=&quot;de-CH&quot; /&gt;&lt;/w:rPr&gt;&lt;/w:style&gt;&lt;w:style w:type=&quot;paragraph&quot; w:customStyle=&quot;1&quot; w:styleId=&quot;43D95C0EF83A4442B3A883801CCF4D79&quot;&gt;&lt;w:name w:val=&quot;43D95C0EF83A4442B3A883801CCF4D79&quot; /&gt;&lt;w:rsid w:val=&quot;00D76C91&quot; /&gt;&lt;w:rPr&gt;&lt;w:lang w:val=&quot;de-CH&quot; w:eastAsia=&quot;de-CH&quot; /&gt;&lt;/w:rPr&gt;&lt;/w:style&gt;&lt;w:style w:type=&quot;paragraph&quot; w:customStyle=&quot;1&quot; w:styleId=&quot;8F932EA09645407F9B0E8E22BF67ADAD&quot;&gt;&lt;w:name w:val=&quot;8F932EA09645407F9B0E8E22BF67ADAD&quot; /&gt;&lt;w:rsid w:val=&quot;00D76C91&quot; /&gt;&lt;w:rPr&gt;&lt;w:lang w:val=&quot;de-CH&quot; w:eastAsia=&quot;de-CH&quot; /&gt;&lt;/w:rPr&gt;&lt;/w:style&gt;&lt;w:style w:type=&quot;paragraph&quot; w:customStyle=&quot;1&quot; w:styleId=&quot;91DCE5FD1FAD4ED984CA469513A5D826&quot;&gt;&lt;w:name w:val=&quot;91DCE5FD1FAD4ED984CA469513A5D826&quot; /&gt;&lt;w:rsid w:val=&quot;00D76C91&quot; /&gt;&lt;w:rPr&gt;&lt;w:lang w:val=&quot;de-CH&quot; w:eastAsia=&quot;de-CH&quot; /&gt;&lt;/w:rPr&gt;&lt;/w:style&gt;&lt;w:style w:type=&quot;paragraph&quot; w:customStyle=&quot;1&quot; w:styleId=&quot;4B00A3FD082F4AAC91F9E388E8C0F75E&quot;&gt;&lt;w:name w:val=&quot;4B00A3FD082F4AAC91F9E388E8C0F75E&quot; /&gt;&lt;w:rsid w:val=&quot;00D76C91&quot; /&gt;&lt;w:rPr&gt;&lt;w:lang w:val=&quot;de-CH&quot; w:eastAsia=&quot;de-CH&quot; /&gt;&lt;/w:rPr&gt;&lt;/w:style&gt;&lt;w:style w:type=&quot;paragraph&quot; w:customStyle=&quot;1&quot; w:styleId=&quot;C8E828F17BE04D5696A84B064F1C50A9&quot;&gt;&lt;w:name w:val=&quot;C8E828F17BE04D5696A84B064F1C50A9&quot; /&gt;&lt;w:rsid w:val=&quot;00166990&quot; /&gt;&lt;w:rPr&gt;&lt;w:lang w:val=&quot;de-CH&quot; w:eastAsia=&quot;de-CH&quot; /&gt;&lt;/w:rPr&gt;&lt;/w:style&gt;&lt;w:style w:type=&quot;paragraph&quot; w:customStyle=&quot;1&quot; w:styleId=&quot;3D1399AE672E404282B452B3CAAA3BF2&quot;&gt;&lt;w:name w:val=&quot;3D1399AE672E404282B452B3CAAA3BF2&quot; /&gt;&lt;w:rsid w:val=&quot;00166990&quot; /&gt;&lt;w:rPr&gt;&lt;w:lang w:val=&quot;de-CH&quot; w:eastAsia=&quot;de-CH&quot; /&gt;&lt;/w:rPr&gt;&lt;/w:style&gt;&lt;w:style w:type=&quot;paragraph&quot; w:customStyle=&quot;1&quot; w:styleId=&quot;615A056378C04E148BDEA2ED55D027B2&quot;&gt;&lt;w:name w:val=&quot;615A056378C04E148BDEA2ED55D027B2&quot; /&gt;&lt;w:rsid w:val=&quot;00166990&quot; /&gt;&lt;w:rPr&gt;&lt;w:lang w:val=&quot;de-CH&quot; w:eastAsia=&quot;de-CH&quot; /&gt;&lt;/w:rPr&gt;&lt;/w:style&gt;&lt;w:style w:type=&quot;paragraph&quot; w:customStyle=&quot;1&quot; w:styleId=&quot;7D58D1C80F2C4A81AD806908A4F90130&quot;&gt;&lt;w:name w:val=&quot;7D58D1C80F2C4A81AD806908A4F90130&quot; /&gt;&lt;w:rsid w:val=&quot;00166990&quot; /&gt;&lt;w:rPr&gt;&lt;w:lang w:val=&quot;de-CH&quot; w:eastAsia=&quot;de-CH&quot; /&gt;&lt;/w:rPr&gt;&lt;/w:style&gt;&lt;w:style w:type=&quot;paragraph&quot; w:customStyle=&quot;1&quot; w:styleId=&quot;4CF095F1FF3E402CA32BFC940B99A00E&quot;&gt;&lt;w:name w:val=&quot;4CF095F1FF3E402CA32BFC940B99A00E&quot; /&gt;&lt;w:rsid w:val=&quot;00166990&quot; /&gt;&lt;w:rPr&gt;&lt;w:lang w:val=&quot;de-CH&quot; w:eastAsia=&quot;de-CH&quot; /&gt;&lt;/w:rPr&gt;&lt;/w:style&gt;&lt;w:style w:type=&quot;paragraph&quot; w:customStyle=&quot;1&quot; w:styleId=&quot;6904A4EF80F44897AB8C0AD60DF001DF&quot;&gt;&lt;w:name w:val=&quot;6904A4EF80F44897AB8C0AD60DF001DF&quot; /&gt;&lt;w:rsid w:val=&quot;00166990&quot; /&gt;&lt;w:rPr&gt;&lt;w:lang w:val=&quot;de-CH&quot; w:eastAsia=&quot;de-CH&quot; /&gt;&lt;/w:rPr&gt;&lt;/w:style&gt;&lt;w:style w:type=&quot;paragraph&quot; w:customStyle=&quot;1&quot; w:styleId=&quot;03486C4689554EF59ED9356A63FF6EFE&quot;&gt;&lt;w:name w:val=&quot;03486C4689554EF59ED9356A63FF6EFE&quot; /&gt;&lt;w:rsid w:val=&quot;00166990&quot; /&gt;&lt;w:rPr&gt;&lt;w:lang w:val=&quot;de-CH&quot; w:eastAsia=&quot;de-CH&quot; /&gt;&lt;/w:rPr&gt;&lt;/w:style&gt;&lt;w:style w:type=&quot;paragraph&quot; w:customStyle=&quot;1&quot; w:styleId=&quot;47D6594D02084E13B280A0ED9A00787A&quot;&gt;&lt;w:name w:val=&quot;47D6594D02084E13B280A0ED9A00787A&quot; /&gt;&lt;w:rsid w:val=&quot;00166990&quot; /&gt;&lt;w:rPr&gt;&lt;w:lang w:val=&quot;de-CH&quot; w:eastAsia=&quot;de-CH&quot; /&gt;&lt;/w:rPr&gt;&lt;/w:style&gt;&lt;w:style w:type=&quot;paragraph&quot; w:customStyle=&quot;1&quot; w:styleId=&quot;5B6FD6F522AF4F65B84D7F62FE7F6964&quot;&gt;&lt;w:name w:val=&quot;5B6FD6F522AF4F65B84D7F62FE7F6964&quot; /&gt;&lt;w:rsid w:val=&quot;00166990&quot; /&gt;&lt;w:rPr&gt;&lt;w:lang w:val=&quot;de-CH&quot; w:eastAsia=&quot;de-CH&quot; /&gt;&lt;/w:rPr&gt;&lt;/w:style&gt;&lt;w:style w:type=&quot;paragraph&quot; w:customStyle=&quot;1&quot; w:styleId=&quot;80748977F1B44123BB70706A61DDC70C&quot;&gt;&lt;w:name w:val=&quot;80748977F1B44123BB70706A61DDC70C&quot; /&gt;&lt;w:rsid w:val=&quot;00166990&quot; /&gt;&lt;w:rPr&gt;&lt;w:lang w:val=&quot;de-CH&quot; w:eastAsia=&quot;de-CH&quot; /&gt;&lt;/w:rPr&gt;&lt;/w:style&gt;&lt;w:style w:type=&quot;paragraph&quot; w:customStyle=&quot;1&quot; w:styleId=&quot;C5A0DD43C9764F3BA5A958D590882D89&quot;&gt;&lt;w:name w:val=&quot;C5A0DD43C9764F3BA5A958D590882D89&quot; /&gt;&lt;w:rsid w:val=&quot;00166990&quot; /&gt;&lt;w:rPr&gt;&lt;w:lang w:val=&quot;de-CH&quot; w:eastAsia=&quot;de-CH&quot; /&gt;&lt;/w:rPr&gt;&lt;/w:style&gt;&lt;w:style w:type=&quot;paragraph&quot; w:customStyle=&quot;1&quot; w:styleId=&quot;747CF48EEB994AD4AD3E7FFE2B57EA2F&quot;&gt;&lt;w:name w:val=&quot;747CF48EEB994AD4AD3E7FFE2B57EA2F&quot; /&gt;&lt;w:rsid w:val=&quot;00166990&quot; /&gt;&lt;w:rPr&gt;&lt;w:lang w:val=&quot;de-CH&quot; w:eastAsia=&quot;de-CH&quot; /&gt;&lt;/w:rPr&gt;&lt;/w:style&gt;&lt;w:style w:type=&quot;paragraph&quot; w:customStyle=&quot;1&quot; w:styleId=&quot;588A372D222149329AFF3498EE2AA957&quot;&gt;&lt;w:name w:val=&quot;588A372D222149329AFF3498EE2AA957&quot; /&gt;&lt;w:rsid w:val=&quot;00166990&quot; /&gt;&lt;w:rPr&gt;&lt;w:lang w:val=&quot;de-CH&quot; w:eastAsia=&quot;de-CH&quot; /&gt;&lt;/w:rPr&gt;&lt;/w:style&gt;&lt;w:style w:type=&quot;paragraph&quot; w:customStyle=&quot;1&quot; w:styleId=&quot;28F67D8AF3154F13A9943F40A6FBCE55&quot;&gt;&lt;w:name w:val=&quot;28F67D8AF3154F13A9943F40A6FBCE55&quot; /&gt;&lt;w:rsid w:val=&quot;00166990&quot; /&gt;&lt;w:rPr&gt;&lt;w:lang w:val=&quot;de-CH&quot; w:eastAsia=&quot;de-CH&quot; /&gt;&lt;/w:rPr&gt;&lt;/w:style&gt;&lt;w:style w:type=&quot;paragraph&quot; w:customStyle=&quot;1&quot; w:styleId=&quot;EB2C968EF713496B8B6F5343A2672022&quot;&gt;&lt;w:name w:val=&quot;EB2C968EF713496B8B6F5343A2672022&quot; /&gt;&lt;w:rsid w:val=&quot;001E56BE&quot; /&gt;&lt;w:rPr&gt;&lt;w:lang w:val=&quot;de-CH&quot; w:eastAsia=&quot;de-CH&quot; /&gt;&lt;/w:rPr&gt;&lt;/w:style&gt;&lt;w:style w:type=&quot;paragraph&quot; w:customStyle=&quot;1&quot; w:styleId=&quot;57CCD7D697D945BD870596A5BA0F76A7&quot;&gt;&lt;w:name w:val=&quot;57CCD7D697D945BD870596A5BA0F76A7&quot; /&gt;&lt;w:rsid w:val=&quot;001E56BE&quot; /&gt;&lt;w:rPr&gt;&lt;w:lang w:val=&quot;de-CH&quot; w:eastAsia=&quot;de-CH&quot; /&gt;&lt;/w:rPr&gt;&lt;/w:style&gt;&lt;w:style w:type=&quot;paragraph&quot; w:customStyle=&quot;1&quot; w:styleId=&quot;95288B78E5FA43738E0F633A6B6457A8&quot;&gt;&lt;w:name w:val=&quot;95288B78E5FA43738E0F633A6B6457A8&quot; /&gt;&lt;w:rsid w:val=&quot;001E56BE&quot; /&gt;&lt;w:rPr&gt;&lt;w:lang w:val=&quot;de-CH&quot; w:eastAsia=&quot;de-CH&quot; /&gt;&lt;/w:rPr&gt;&lt;/w:style&gt;&lt;w:style w:type=&quot;paragraph&quot; w:customStyle=&quot;1&quot; w:styleId=&quot;9749D1FB35D141B5B83C95C8EA55D119&quot;&gt;&lt;w:name w:val=&quot;9749D1FB35D141B5B83C95C8EA55D119&quot; /&gt;&lt;w:rsid w:val=&quot;001E56BE&quot; /&gt;&lt;w:rPr&gt;&lt;w:lang w:val=&quot;de-CH&quot; w:eastAsia=&quot;de-CH&quot; /&gt;&lt;/w:rPr&gt;&lt;/w:style&gt;&lt;w:style w:type=&quot;paragraph&quot; w:customStyle=&quot;1&quot; w:styleId=&quot;87995C049BC844D1AE4F69991BF1F661&quot;&gt;&lt;w:name w:val=&quot;87995C049BC844D1AE4F69991BF1F661&quot; /&gt;&lt;w:rsid w:val=&quot;001E56BE&quot; /&gt;&lt;w:rPr&gt;&lt;w:lang w:val=&quot;de-CH&quot; w:eastAsia=&quot;de-CH&quot; /&gt;&lt;/w:rPr&gt;&lt;/w:style&gt;&lt;w:style w:type=&quot;paragraph&quot; w:customStyle=&quot;1&quot; w:styleId=&quot;C535108588934BD9B93ECF30AA3AD122&quot;&gt;&lt;w:name w:val=&quot;C535108588934BD9B93ECF30AA3AD122&quot; /&gt;&lt;w:rsid w:val=&quot;001E56BE&quot; /&gt;&lt;w:rPr&gt;&lt;w:lang w:val=&quot;de-CH&quot; w:eastAsia=&quot;de-CH&quot; /&gt;&lt;/w:rPr&gt;&lt;/w:style&gt;&lt;w:style w:type=&quot;paragraph&quot; w:customStyle=&quot;1&quot; w:styleId=&quot;397DA87FEE3D45FA9CE4F8660C45C6C9&quot;&gt;&lt;w:name w:val=&quot;397DA87FEE3D45FA9CE4F8660C45C6C9&quot; /&gt;&lt;w:rsid w:val=&quot;001E56BE&quot; /&gt;&lt;w:rPr&gt;&lt;w:lang w:val=&quot;de-CH&quot; w:eastAsia=&quot;de-CH&quot; /&gt;&lt;/w:rPr&gt;&lt;/w:style&gt;&lt;w:style w:type=&quot;paragraph&quot; w:customStyle=&quot;1&quot; w:styleId=&quot;8D585369AAEA407CA941AE723107F1C2&quot;&gt;&lt;w:name w:val=&quot;8D585369AAEA407CA941AE723107F1C2&quot; /&gt;&lt;w:rsid w:val=&quot;001E56BE&quot; /&gt;&lt;w:rPr&gt;&lt;w:lang w:val=&quot;de-CH&quot; w:eastAsia=&quot;de-CH&quot; /&gt;&lt;/w:rPr&gt;&lt;/w:style&gt;&lt;w:style w:type=&quot;paragraph&quot; w:customStyle=&quot;1&quot; w:styleId=&quot;92C1DBDDF6EE4074A97D4A765469F2AD&quot;&gt;&lt;w:name w:val=&quot;92C1DBDDF6EE4074A97D4A765469F2AD&quot; /&gt;&lt;w:rsid w:val=&quot;001E56BE&quot; /&gt;&lt;w:rPr&gt;&lt;w:lang w:val=&quot;de-CH&quot; w:eastAsia=&quot;de-CH&quot; /&gt;&lt;/w:rPr&gt;&lt;/w:style&gt;&lt;w:style w:type=&quot;paragraph&quot; w:customStyle=&quot;1&quot; w:styleId=&quot;6928FD7B35BC4936BC11FCDF0F582520&quot;&gt;&lt;w:name w:val=&quot;6928FD7B35BC4936BC11FCDF0F582520&quot; /&gt;&lt;w:rsid w:val=&quot;001E56BE&quot; /&gt;&lt;w:rPr&gt;&lt;w:lang w:val=&quot;de-CH&quot; w:eastAsia=&quot;de-CH&quot; /&gt;&lt;/w:rPr&gt;&lt;/w:style&gt;&lt;w:style w:type=&quot;paragraph&quot; w:customStyle=&quot;1&quot; w:styleId=&quot;90E13D56BEAB4C8C814C5AD19CA05A64&quot;&gt;&lt;w:name w:val=&quot;90E13D56BEAB4C8C814C5AD19CA05A64&quot; /&gt;&lt;w:rsid w:val=&quot;001E56BE&quot; /&gt;&lt;w:rPr&gt;&lt;w:lang w:val=&quot;de-CH&quot; w:eastAsia=&quot;de-CH&quot; /&gt;&lt;/w:rPr&gt;&lt;/w:style&gt;&lt;w:style w:type=&quot;paragraph&quot; w:customStyle=&quot;1&quot; w:styleId=&quot;6B86F75D14034609B8415FE69BF3FE9F&quot;&gt;&lt;w:name w:val=&quot;6B86F75D14034609B8415FE69BF3FE9F&quot; /&gt;&lt;w:rsid w:val=&quot;001E56BE&quot; /&gt;&lt;w:rPr&gt;&lt;w:lang w:val=&quot;de-CH&quot; w:eastAsia=&quot;de-CH&quot; /&gt;&lt;/w:rPr&gt;&lt;/w:style&gt;&lt;w:style w:type=&quot;paragraph&quot; w:customStyle=&quot;1&quot; w:styleId=&quot;8A5D56FCC3A14347A80A2C80D67F548F&quot;&gt;&lt;w:name w:val=&quot;8A5D56FCC3A14347A80A2C80D67F548F&quot; /&gt;&lt;w:rsid w:val=&quot;001E56BE&quot; /&gt;&lt;w:rPr&gt;&lt;w:lang w:val=&quot;de-CH&quot; w:eastAsia=&quot;de-CH&quot; /&gt;&lt;/w:rPr&gt;&lt;/w:style&gt;&lt;w:style w:type=&quot;paragraph&quot; w:customStyle=&quot;1&quot; w:styleId=&quot;D82752602CC14C99897A489AC1C841DE&quot;&gt;&lt;w:name w:val=&quot;D82752602CC14C99897A489AC1C841DE&quot; /&gt;&lt;w:rsid w:val=&quot;001E56BE&quot; /&gt;&lt;w:rPr&gt;&lt;w:lang w:val=&quot;de-CH&quot; w:eastAsia=&quot;de-CH&quot; /&gt;&lt;/w:rPr&gt;&lt;/w:style&gt;&lt;w:style w:type=&quot;paragraph&quot; w:customStyle=&quot;1&quot; w:styleId=&quot;12E8E09F778941E3AE999035A85D4A93&quot;&gt;&lt;w:name w:val=&quot;12E8E09F778941E3AE999035A85D4A93&quot; /&gt;&lt;w:rsid w:val=&quot;001E56BE&quot; /&gt;&lt;w:rPr&gt;&lt;w:lang w:val=&quot;de-CH&quot; w:eastAsia=&quot;de-CH&quot; /&gt;&lt;/w:rPr&gt;&lt;/w:style&gt;&lt;w:style w:type=&quot;paragraph&quot; w:customStyle=&quot;1&quot; w:styleId=&quot;F28ACAD0605F40238102CED809D28E05&quot;&gt;&lt;w:name w:val=&quot;F28ACAD0605F40238102CED809D28E05&quot; /&gt;&lt;w:rsid w:val=&quot;001E56BE&quot; /&gt;&lt;w:rPr&gt;&lt;w:lang w:val=&quot;de-CH&quot; w:eastAsia=&quot;de-CH&quot; /&gt;&lt;/w:rPr&gt;&lt;/w:style&gt;&lt;w:style w:type=&quot;paragraph&quot; w:customStyle=&quot;1&quot; w:styleId=&quot;381C2404D7D8480F995F9151F6CFB028&quot;&gt;&lt;w:name w:val=&quot;381C2404D7D8480F995F9151F6CFB028&quot; /&gt;&lt;w:rsid w:val=&quot;001E56BE&quot; /&gt;&lt;w:rPr&gt;&lt;w:lang w:val=&quot;de-CH&quot; w:eastAsia=&quot;de-CH&quot; /&gt;&lt;/w:rPr&gt;&lt;/w:style&gt;&lt;w:style w:type=&quot;paragraph&quot; w:customStyle=&quot;1&quot; w:styleId=&quot;47ADF503A5B149DEAE8E1A27CFA617FB&quot;&gt;&lt;w:name w:val=&quot;47ADF503A5B149DEAE8E1A27CFA617FB&quot; /&gt;&lt;w:rsid w:val=&quot;001E56BE&quot; /&gt;&lt;w:rPr&gt;&lt;w:lang w:val=&quot;de-CH&quot; w:eastAsia=&quot;de-CH&quot; /&gt;&lt;/w:rPr&gt;&lt;/w:style&gt;&lt;w:style w:type=&quot;paragraph&quot; w:customStyle=&quot;1&quot; w:styleId=&quot;D39984F946D847C2A2DBAA1D317D1828&quot;&gt;&lt;w:name w:val=&quot;D39984F946D847C2A2DBAA1D317D1828&quot; /&gt;&lt;w:rsid w:"/>
    <w:docVar w:name="de-CH6_LanguageVersion" w:val="val=&quot;001E56BE&quot; /&gt;&lt;w:rPr&gt;&lt;w:lang w:val=&quot;de-CH&quot; w:eastAsia=&quot;de-CH&quot; /&gt;&lt;/w:rPr&gt;&lt;/w:style&gt;&lt;w:style w:type=&quot;paragraph&quot; w:customStyle=&quot;1&quot; w:styleId=&quot;C20F65D8BB15473DB44E56324FCE6E80&quot;&gt;&lt;w:name w:val=&quot;C20F65D8BB15473DB44E56324FCE6E80&quot; /&gt;&lt;w:rsid w:val=&quot;001E56BE&quot; /&gt;&lt;w:rPr&gt;&lt;w:lang w:val=&quot;de-CH&quot; w:eastAsia=&quot;de-CH&quot; /&gt;&lt;/w:rPr&gt;&lt;/w:style&gt;&lt;w:style w:type=&quot;paragraph&quot; w:customStyle=&quot;1&quot; w:styleId=&quot;75D2F03B4719421492532719DFF4FD54&quot;&gt;&lt;w:name w:val=&quot;75D2F03B4719421492532719DFF4FD54&quot; /&gt;&lt;w:rsid w:val=&quot;001E56BE&quot; /&gt;&lt;w:rPr&gt;&lt;w:lang w:val=&quot;de-CH&quot; w:eastAsia=&quot;de-CH&quot; /&gt;&lt;/w:rPr&gt;&lt;/w:style&gt;&lt;w:style w:type=&quot;paragraph&quot; w:customStyle=&quot;1&quot; w:styleId=&quot;E012D6FA3A5447AE91079F8A5E926967&quot;&gt;&lt;w:name w:val=&quot;E012D6FA3A5447AE91079F8A5E926967&quot; /&gt;&lt;w:rsid w:val=&quot;001E56BE&quot; /&gt;&lt;w:rPr&gt;&lt;w:lang w:val=&quot;de-CH&quot; w:eastAsia=&quot;de-CH&quot; /&gt;&lt;/w:rPr&gt;&lt;/w:style&gt;&lt;w:style w:type=&quot;paragraph&quot; w:customStyle=&quot;1&quot; w:styleId=&quot;8C5A89E83D1447B4B20548669CCF700A&quot;&gt;&lt;w:name w:val=&quot;8C5A89E83D1447B4B20548669CCF700A&quot; /&gt;&lt;w:rsid w:val=&quot;001E56BE&quot; /&gt;&lt;w:rPr&gt;&lt;w:lang w:val=&quot;de-CH&quot; w:eastAsia=&quot;de-CH&quot; /&gt;&lt;/w:rPr&gt;&lt;/w:style&gt;&lt;w:style w:type=&quot;paragraph&quot; w:customStyle=&quot;1&quot; w:styleId=&quot;B57493C5FFE04B508B8A88F64C501782&quot;&gt;&lt;w:name w:val=&quot;B57493C5FFE04B508B8A88F64C501782&quot; /&gt;&lt;w:rsid w:val=&quot;001E56BE&quot; /&gt;&lt;w:rPr&gt;&lt;w:lang w:val=&quot;de-CH&quot; w:eastAsia=&quot;de-CH&quot; /&gt;&lt;/w:rPr&gt;&lt;/w:style&gt;&lt;w:style w:type=&quot;paragraph&quot; w:customStyle=&quot;1&quot; w:styleId=&quot;5B6F0097E5DE43AD91EE75728AF29634&quot;&gt;&lt;w:name w:val=&quot;5B6F0097E5DE43AD91EE75728AF29634&quot; /&gt;&lt;w:rsid w:val=&quot;001E56BE&quot; /&gt;&lt;w:rPr&gt;&lt;w:lang w:val=&quot;de-CH&quot; w:eastAsia=&quot;de-CH&quot; /&gt;&lt;/w:rPr&gt;&lt;/w:style&gt;&lt;w:style w:type=&quot;paragraph&quot; w:customStyle=&quot;1&quot; w:styleId=&quot;A80F51218D2D4B078812B033E8C4AF48&quot;&gt;&lt;w:name w:val=&quot;A80F51218D2D4B078812B033E8C4AF48&quot; /&gt;&lt;w:rsid w:val=&quot;001E56BE&quot; /&gt;&lt;w:rPr&gt;&lt;w:lang w:val=&quot;de-CH&quot; w:eastAsia=&quot;de-CH&quot; /&gt;&lt;/w:rPr&gt;&lt;/w:style&gt;&lt;w:style w:type=&quot;paragraph&quot; w:customStyle=&quot;1&quot; w:styleId=&quot;CBCF2B821B3441A98168AE0EFC2EAEC5&quot;&gt;&lt;w:name w:val=&quot;CBCF2B821B3441A98168AE0EFC2EAEC5&quot; /&gt;&lt;w:rsid w:val=&quot;001E56BE&quot; /&gt;&lt;w:rPr&gt;&lt;w:lang w:val=&quot;de-CH&quot; w:eastAsia=&quot;de-CH&quot; /&gt;&lt;/w:rPr&gt;&lt;/w:style&gt;&lt;w:style w:type=&quot;paragraph&quot; w:customStyle=&quot;1&quot; w:styleId=&quot;AC3AD567656146A38B93F2B2951B0F4B&quot;&gt;&lt;w:name w:val=&quot;AC3AD567656146A38B93F2B2951B0F4B&quot; /&gt;&lt;w:rsid w:val=&quot;001E56BE&quot; /&gt;&lt;w:rPr&gt;&lt;w:lang w:val=&quot;de-CH&quot; w:eastAsia=&quot;de-CH&quot; /&gt;&lt;/w:rPr&gt;&lt;/w:style&gt;&lt;w:style w:type=&quot;paragraph&quot; w:customStyle=&quot;1&quot; w:styleId=&quot;6F1A1BBDADD043FB8566377FEADA7D88&quot;&gt;&lt;w:name w:val=&quot;6F1A1BBDADD043FB8566377FEADA7D88&quot; /&gt;&lt;w:rsid w:val=&quot;001E56BE&quot; /&gt;&lt;w:rPr&gt;&lt;w:lang w:val=&quot;de-CH&quot; w:eastAsia=&quot;de-CH&quot; /&gt;&lt;/w:rPr&gt;&lt;/w:style&gt;&lt;w:style w:type=&quot;paragraph&quot; w:customStyle=&quot;1&quot; w:styleId=&quot;60F4FB9C339442B09B5782D60D48319C&quot;&gt;&lt;w:name w:val=&quot;60F4FB9C339442B09B5782D60D48319C&quot; /&gt;&lt;w:rsid w:val=&quot;001E56BE&quot; /&gt;&lt;w:rPr&gt;&lt;w:lang w:val=&quot;de-CH&quot; w:eastAsia=&quot;de-CH&quot; /&gt;&lt;/w:rPr&gt;&lt;/w:style&gt;&lt;w:style w:type=&quot;paragraph&quot; w:customStyle=&quot;1&quot; w:styleId=&quot;E9AB98233BD34C9AA098814FD0A6E331&quot;&gt;&lt;w:name w:val=&quot;E9AB98233BD34C9AA098814FD0A6E331&quot; /&gt;&lt;w:rsid w:val=&quot;001E56BE&quot; /&gt;&lt;w:rPr&gt;&lt;w:lang w:val=&quot;de-CH&quot; w:eastAsia=&quot;de-CH&quot; /&gt;&lt;/w:rPr&gt;&lt;/w:style&gt;&lt;w:style w:type=&quot;paragraph&quot; w:customStyle=&quot;1&quot; w:styleId=&quot;56649620DE3E4917AE157E43E7835BF6&quot;&gt;&lt;w:name w:val=&quot;56649620DE3E4917AE157E43E7835BF6&quot; /&gt;&lt;w:rsid w:val=&quot;001E56BE&quot; /&gt;&lt;w:rPr&gt;&lt;w:lang w:val=&quot;de-CH&quot; w:eastAsia=&quot;de-CH&quot; /&gt;&lt;/w:rPr&gt;&lt;/w:style&gt;&lt;w:style w:type=&quot;paragraph&quot; w:customStyle=&quot;1&quot; w:styleId=&quot;DF279EE69D5B41939D9A728EEB30A6D7&quot;&gt;&lt;w:name w:val=&quot;DF279EE69D5B41939D9A728EEB30A6D7&quot; /&gt;&lt;w:rsid w:val=&quot;001E56BE&quot; /&gt;&lt;w:rPr&gt;&lt;w:lang w:val=&quot;de-CH&quot; w:eastAsia=&quot;de-CH&quot; /&gt;&lt;/w:rPr&gt;&lt;/w:style&gt;&lt;w:style w:type=&quot;paragraph&quot; w:customStyle=&quot;1&quot; w:styleId=&quot;67557F4FE44644FCB9523501F5F00287&quot;&gt;&lt;w:name w:val=&quot;67557F4FE44644FCB9523501F5F00287&quot; /&gt;&lt;w:rsid w:val=&quot;001E56BE&quot; /&gt;&lt;w:rPr&gt;&lt;w:lang w:val=&quot;de-CH&quot; w:eastAsia=&quot;de-CH&quot; /&gt;&lt;/w:rPr&gt;&lt;/w:style&gt;&lt;w:style w:type=&quot;paragraph&quot; w:customStyle=&quot;1&quot; w:styleId=&quot;3DE27C7E47EB476AA35B3B0FAD6EF08A&quot;&gt;&lt;w:name w:val=&quot;3DE27C7E47EB476AA35B3B0FAD6EF08A&quot; /&gt;&lt;w:rsid w:val=&quot;001E56BE&quot; /&gt;&lt;w:rPr&gt;&lt;w:lang w:val=&quot;de-CH&quot; w:eastAsia=&quot;de-CH&quot; /&gt;&lt;/w:rPr&gt;&lt;/w:style&gt;&lt;w:style w:type=&quot;paragraph&quot; w:customStyle=&quot;1&quot; w:styleId=&quot;7AFECE13B335476886CBA9F70CD7DD39&quot;&gt;&lt;w:name w:val=&quot;7AFECE13B335476886CBA9F70CD7DD39&quot; /&gt;&lt;w:rsid w:val=&quot;001E56BE&quot; /&gt;&lt;w:rPr&gt;&lt;w:lang w:val=&quot;de-CH&quot; w:eastAsia=&quot;de-CH&quot; /&gt;&lt;/w:rPr&gt;&lt;/w:style&gt;&lt;w:style w:type=&quot;paragraph&quot; w:customStyle=&quot;1&quot; w:styleId=&quot;9DA7826A377945DAB03BFA70194F8A24&quot;&gt;&lt;w:name w:val=&quot;9DA7826A377945DAB03BFA70194F8A24&quot; /&gt;&lt;w:rsid w:val=&quot;001E56BE&quot; /&gt;&lt;w:rPr&gt;&lt;w:lang w:val=&quot;de-CH&quot; w:eastAsia=&quot;de-CH&quot; /&gt;&lt;/w:rPr&gt;&lt;/w:style&gt;&lt;w:style w:type=&quot;paragraph&quot; w:customStyle=&quot;1&quot; w:styleId=&quot;C7180F89EADE488EB2EEA35B1CBBBF67&quot;&gt;&lt;w:name w:val=&quot;C7180F89EADE488EB2EEA35B1CBBBF67&quot; /&gt;&lt;w:rsid w:val=&quot;001E56BE&quot; /&gt;&lt;w:rPr&gt;&lt;w:lang w:val=&quot;de-CH&quot; w:eastAsia=&quot;de-CH&quot; /&gt;&lt;/w:rPr&gt;&lt;/w:style&gt;&lt;w:style w:type=&quot;paragraph&quot; w:customStyle=&quot;1&quot; w:styleId=&quot;2675A04D3D374BF9911995C85258941C&quot;&gt;&lt;w:name w:val=&quot;2675A04D3D374BF9911995C85258941C&quot; /&gt;&lt;w:rsid w:val=&quot;001E56BE&quot; /&gt;&lt;w:rPr&gt;&lt;w:lang w:val=&quot;de-CH&quot; w:eastAsia=&quot;de-CH&quot; /&gt;&lt;/w:rPr&gt;&lt;/w:style&gt;&lt;w:style w:type=&quot;paragraph&quot; w:customStyle=&quot;1&quot; w:styleId=&quot;FFE9EDDD1442425F812DCCDE6E14A404&quot;&gt;&lt;w:name w:val=&quot;FFE9EDDD1442425F812DCCDE6E14A404&quot; /&gt;&lt;w:rsid w:val=&quot;001E56BE&quot; /&gt;&lt;w:rPr&gt;&lt;w:lang w:val=&quot;de-CH&quot; w:eastAsia=&quot;de-CH&quot; /&gt;&lt;/w:rPr&gt;&lt;/w:style&gt;&lt;w:style w:type=&quot;paragraph&quot; w:customStyle=&quot;1&quot; w:styleId=&quot;1ACD2F1A1A9C41B1B541134E28782ECB&quot;&gt;&lt;w:name w:val=&quot;1ACD2F1A1A9C41B1B541134E28782ECB&quot; /&gt;&lt;w:rsid w:val=&quot;001E56BE&quot; /&gt;&lt;w:rPr&gt;&lt;w:lang w:val=&quot;de-CH&quot; w:eastAsia=&quot;de-CH&quot; /&gt;&lt;/w:rPr&gt;&lt;/w:style&gt;&lt;w:style w:type=&quot;paragraph&quot; w:customStyle=&quot;1&quot; w:styleId=&quot;F859A0DCCCDE42BC9700D646290E70C4&quot;&gt;&lt;w:name w:val=&quot;F859A0DCCCDE42BC9700D646290E70C4&quot; /&gt;&lt;w:rsid w:val=&quot;001E56BE&quot; /&gt;&lt;w:rPr&gt;&lt;w:lang w:val=&quot;de-CH&quot; w:eastAsia=&quot;de-CH&quot; /&gt;&lt;/w:rPr&gt;&lt;/w:style&gt;&lt;w:style w:type=&quot;paragraph&quot; w:customStyle=&quot;1&quot; w:styleId=&quot;5C49DCECA09B4E0F96C4CB2238F14EA9&quot;&gt;&lt;w:name w:val=&quot;5C49DCECA09B4E0F96C4CB2238F14EA9&quot; /&gt;&lt;w:rsid w:val=&quot;001E56BE&quot; /&gt;&lt;w:rPr&gt;&lt;w:lang w:val=&quot;de-CH&quot; w:eastAsia=&quot;de-CH&quot; /&gt;&lt;/w:rPr&gt;&lt;/w:style&gt;&lt;w:style w:type=&quot;paragraph&quot; w:customStyle=&quot;1&quot; w:styleId=&quot;D07116D93B614988B3A125748136691D&quot;&gt;&lt;w:name w:val=&quot;D07116D93B614988B3A125748136691D&quot; /&gt;&lt;w:rsid w:val=&quot;001E56BE&quot; /&gt;&lt;w:rPr&gt;&lt;w:lang w:val=&quot;de-CH&quot; w:eastAsia=&quot;de-CH&quot; /&gt;&lt;/w:rPr&gt;&lt;/w:style&gt;&lt;w:style w:type=&quot;paragraph&quot; w:customStyle=&quot;1&quot; w:styleId=&quot;005849B7B480438EB41E56EAD5289FA5&quot;&gt;&lt;w:name w:val=&quot;005849B7B480438EB41E56EAD5289FA5&quot; /&gt;&lt;w:rsid w:val=&quot;001E56BE&quot; /&gt;&lt;w:rPr&gt;&lt;w:lang w:val=&quot;de-CH&quot; w:eastAsia=&quot;de-CH&quot; /&gt;&lt;/w:rPr&gt;&lt;/w:style&gt;&lt;w:style w:type=&quot;paragraph&quot; w:customStyle=&quot;1&quot; w:styleId=&quot;7C12373ADB9640E89C062A93F4962828&quot;&gt;&lt;w:name w:val=&quot;7C12373ADB9640E89C062A93F4962828&quot; /&gt;&lt;w:rsid w:val=&quot;001E56BE&quot; /&gt;&lt;w:rPr&gt;&lt;w:lang w:val=&quot;de-CH&quot; w:eastAsia=&quot;de-CH&quot; /&gt;&lt;/w:rPr&gt;&lt;/w:style&gt;&lt;w:style w:type=&quot;paragraph&quot; w:customStyle=&quot;1&quot; w:styleId=&quot;073A96C2F2C447D08DD3E4DD75E8DD24&quot;&gt;&lt;w:name w:val=&quot;073A96C2F2C447D08DD3E4DD75E8DD24&quot; /&gt;&lt;w:rsid w:val=&quot;001E56BE&quot; /&gt;&lt;w:rPr&gt;&lt;w:lang w:val=&quot;de-CH&quot; w:eastAsia=&quot;de-CH&quot; /&gt;&lt;/w:rPr&gt;&lt;/w:style&gt;&lt;w:style w:type=&quot;paragraph&quot; w:customStyle=&quot;1&quot; w:styleId=&quot;711CCE42E55546059474A7DC804D1B92&quot;&gt;&lt;w:name w:val=&quot;711CCE42E55546059474A7DC804D1B92&quot; /&gt;&lt;w:rsid w:val=&quot;001E56BE&quot; /&gt;&lt;w:rPr&gt;&lt;w:lang w:val=&quot;de-CH&quot; w:eastAsia=&quot;de-CH&quot; /&gt;&lt;/w:rPr&gt;&lt;/w:style&gt;&lt;w:style w:type=&quot;paragraph&quot; w:customStyle=&quot;1&quot; w:styleId=&quot;CF2DE0AC7598473C9D58968E64DDA459&quot;&gt;&lt;w:name w:val=&quot;CF2DE0AC7598473C9D58968E64DDA459&quot; /&gt;&lt;w:rsid w:val=&quot;001E56BE&quot; /&gt;&lt;w:rPr&gt;&lt;w:lang w:val=&quot;de-CH&quot; w:eastAsia=&quot;de-CH&quot; /&gt;&lt;/w:rPr&gt;&lt;/w:style&gt;&lt;w:style w:type=&quot;paragraph&quot; w:customStyle=&quot;1&quot; w:styleId=&quot;073A96C2F2C447D08DD3E4DD75E8DD241&quot;&gt;&lt;w:name w:val=&quot;073A96C2F2C447D08DD3E4DD75E8DD241&quot; /&gt;&lt;w:rsid w:val=&quot;001E56BE&quot; /&gt;&lt;w:pPr&gt;&lt;w:spacing w:after=&quot;0&quot; w:line=&quot;240&quot; w:lineRule=&quot;atLeast&quot; /&gt;&lt;/w:pPr&gt;&lt;w:rPr&gt;&lt;w:rFonts w:ascii=&quot;Arial&quot; w:eastAsia=&quot;Calibri&quot; w:hAnsi=&quot;Arial&quot; w:cs=&quot;Times New Roman&quot; /&gt;&lt;w:sz w:val=&quot;15&quot; /&gt;&lt;w:lang w:val=&quot;de-CH&quot; /&gt;&lt;/w:rPr&gt;&lt;/w:style&gt;&lt;w:style w:type=&quot;paragraph&quot; w:customStyle=&quot;1&quot; w:styleId=&quot;0FA501E5E2EF46BB8CD3F7555F1200BE&quot;&gt;&lt;w:name w:val=&quot;0FA501E5E2EF46BB8CD3F7555F1200BE&quot; /&gt;&lt;w:rsid w:val=&quot;001E56BE&quot; /&gt;&lt;w:rPr&gt;&lt;w:lang w:val=&quot;de-CH&quot; w:eastAsia=&quot;de-CH&quot; /&gt;&lt;/w:rPr&gt;&lt;/w:style&gt;&lt;w:style w:type=&quot;paragraph&quot; w:customStyle=&quot;1&quot; w:styleId=&quot;C19107CBC9984CCF99D7E12AB8FEBEC3&quot;&gt;&lt;w:name w:val=&quot;C19107CBC9984CCF99D7E12AB8FEBEC3&quot; /&gt;&lt;w:rsid w:val=&quot;001E56BE&quot; /&gt;&lt;w:rPr&gt;&lt;w:lang w:val=&quot;de-CH&quot; w:eastAsia=&quot;de-CH&quot; /&gt;&lt;/w:rPr&gt;&lt;/w:style&gt;&lt;w:style w:type=&quot;paragraph&quot; w:customStyle=&quot;1&quot; w:styleId=&quot;073A96C2F2C447D08DD3E4DD75E8DD242&quot;&gt;&lt;w:name w:val=&quot;073A96C2F2C447D08DD3E4DD75E8DD242&quot; /&gt;&lt;w:rsid w:val=&quot;001E56BE&quot; /&gt;&lt;w:pPr&gt;&lt;w:spacing w:after=&quot;0&quot; w:line=&quot;240&quot; w:lineRule=&quot;atLeast&quot; /&gt;&lt;/w:pPr&gt;&lt;w:rPr&gt;&lt;w:rFonts w:ascii=&quot;Arial&quot; w:eastAsia=&quot;Calibri&quot; w:hAnsi=&quot;Arial&quot; w:cs=&quot;Times New Roman&quot; /&gt;&lt;w:sz w:val=&quot;15&quot; /&gt;&lt;w:lang w:val=&quot;de-CH&quot; /&gt;&lt;/w:rPr&gt;&lt;/w:style&gt;&lt;w:style w:type=&quot;paragraph&quot; w:customStyle=&quot;1&quot; w:styleId=&quot;7EC5C4CFF72E40A9ADDDB0DC1CE75E57&quot;&gt;&lt;w:name w:val=&quot;7EC5C4CFF72E40A9ADDDB0DC1CE75E57&quot; /&gt;&lt;w:rsid w:val=&quot;001E56BE&quot; /&gt;&lt;w:rPr&gt;&lt;w:lang w:val=&quot;de-CH&quot; w:eastAsia=&quot;de-CH&quot; /&gt;&lt;/w:rPr&gt;&lt;/w:style&gt;&lt;w:style w:type=&quot;paragraph&quot; w:customStyle=&quot;1&quot; w:styleId=&quot;A96643D759794C18BA918D87227A6494&quot;&gt;&lt;w:name w:val=&quot;A96643D759794C18BA918D87227A6494&quot; /&gt;&lt;w:rsid w:val=&quot;001E56BE&quot; /&gt;&lt;w:rPr&gt;&lt;w:lang w:val=&quot;de-CH&quot; w:eastAsia=&quot;de-CH&quot; /&gt;&lt;/w:rPr&gt;&lt;/w:style&gt;&lt;w:style w:type=&quot;paragraph&quot; w:customStyle=&quot;1&quot; w:styleId=&quot;42554F1B296C47A8A7F3CCB54A291B22&quot;&gt;&lt;w:name w:val=&quot;42554F1B296C47A8A7F3CCB54A291B22&quot; /&gt;&lt;w:rsid w:val=&quot;001E56BE&quot; /&gt;&lt;w:rPr&gt;&lt;w:lang w:val=&quot;de-CH&quot; w:eastAsia=&quot;de-CH&quot; /&gt;&lt;/w:rPr&gt;&lt;/w:style&gt;&lt;w:style w:type=&quot;paragraph&quot; w:customStyle=&quot;1&quot; w:styleId=&quot;B56C47A6A3A3405483DF2E2913D8278F&quot;&gt;&lt;w:name w:val=&quot;B56C47A6A3A3405483DF2E2913D8278F&quot; /&gt;&lt;w:rsid w:val=&quot;001E56BE&quot; /&gt;&lt;w:rPr&gt;&lt;w:lang w:val=&quot;de-CH&quot; w:eastAsia=&quot;de-CH&quot; /&gt;&lt;/w:rPr&gt;&lt;/w:style&gt;&lt;w:style w:type=&quot;paragraph&quot; w:customStyle=&quot;1&quot; w:styleId=&quot;BBE6C45E59BE4093B280109481C02DB9&quot;&gt;&lt;w:name w:val=&quot;BBE6C45E59BE4093B280109481C02DB9&quot; /&gt;&lt;w:rsid w:val=&quot;001E56BE&quot; /&gt;&lt;w:rPr&gt;&lt;w:lang w:val=&quot;de-CH&quot; w:eastAsia=&quot;de-CH&quot; /&gt;&lt;/w:rPr&gt;&lt;/w:style&gt;&lt;w:style w:type=&quot;paragraph&quot; w:customStyle=&quot;1&quot; w:styleId=&quot;9DF6279DCBAC4F73BD46E996EFA65DE3&quot;&gt;&lt;w:name w:val=&quot;9DF6279DCBAC4F73BD46E996EFA65DE3&quot; /&gt;&lt;w:rsid w:val=&quot;001E56BE&quot; /&gt;&lt;w:rPr&gt;&lt;w:lang w:val=&quot;de-CH&quot; w:eastAsia=&quot;de-CH&quot; /&gt;&lt;/w:rPr&gt;&lt;/w:style&gt;&lt;w:style w:type=&quot;paragraph&quot; w:customStyle=&quot;1&quot; w:styleId=&quot;1BBCB507FE584998B38E30356FCB8911&quot;&gt;&lt;w:name w:val=&quot;1BBCB507FE584998B38E30356FCB8911&quot; /&gt;&lt;w:rsid w:val=&quot;001E56BE&quot; /&gt;&lt;w:rPr&gt;&lt;w:lang w:val=&quot;de-CH&quot; w:eastAsia=&quot;de-CH&quot; /&gt;&lt;/w:rPr&gt;&lt;/w:style&gt;&lt;w:style w:type=&quot;paragraph&quot; w:customStyle=&quot;1&quot; w:styleId=&quot;EB3242EB062E4668B03A9CEFF6290871&quot;&gt;&lt;w:name w:val=&quot;EB3242EB062E4668B03A9CEFF6290871&quot; /&gt;&lt;w:rsid w:val=&quot;001E56BE&quot; /&gt;&lt;w:rPr&gt;&lt;w:lang w:val=&quot;de-CH&quot; w:eastAsia=&quot;de-CH&quot; /&gt;&lt;/w:rPr&gt;&lt;/w:style&gt;&lt;w:style w:type=&quot;paragraph&quot; w:customStyle=&quot;1&quot; w:styleId=&quot;4F921A26D6EC4B86A42E8FD3C790B931&quot;&gt;&lt;w:name w:val=&quot;4F921A26D6EC4B86A42E8FD3C790B931&quot; /&gt;&lt;w:rsid w:val=&quot;001E56BE&quot; /&gt;&lt;w:rPr&gt;&lt;w:lang w:val=&quot;de-CH&quot; w:eastAsia=&quot;de-CH&quot; /&gt;&lt;/w:rPr&gt;&lt;/w:style&gt;&lt;w:style w:type=&quot;paragraph&quot; w:customStyle=&quot;1&quot; w:styleId=&quot;0EDCAC828320462D9312F37FA34B7B14&quot;&gt;&lt;w:name w:val=&quot;0EDCAC828320462D9312F37FA34B7B14&quot; /&gt;&lt;w:rsid w:val=&quot;001E56BE&quot; /&gt;&lt;w:rPr&gt;&lt;w:lang w:val=&quot;de-CH&quot; w:eastAsia=&quot;de-CH&quot; /&gt;&lt;/w:rPr&gt;&lt;/w:style&gt;&lt;w:style w:type=&quot;paragraph&quot; w:customStyle=&quot;1&quot; w:styleId=&quot;6B0514F2451F477E82A489E8ADC0ECDE&quot;&gt;&lt;w:name w:val=&quot;6B0514F2451F477E82A489E8ADC0ECDE&quot; /&gt;&lt;w:rsid w:val=&quot;001E56BE&quot; /&gt;&lt;w:rPr&gt;&lt;w:lang w:val=&quot;de-CH&quot; w:eastAsia=&quot;de-CH&quot; /&gt;&lt;/w:rPr&gt;&lt;/w:style&gt;&lt;w:style w:type=&quot;paragraph&quot; w:customStyle=&quot;1&quot; w:styleId=&quot;E4A42958140B49F58192A4663093EC23&quot;&gt;&lt;w:name w:val=&quot;E4A42958140B49F58192A4663093EC23&quot; /&gt;&lt;w:rsid w:val=&quot;001E56BE&quot; /&gt;&lt;w:rPr&gt;&lt;w:lang w:val=&quot;de-CH&quot; w:eastAsia=&quot;de-CH&quot; /&gt;&lt;/w:rPr&gt;&lt;/w:style&gt;&lt;w:style w:type=&quot;paragraph&quot; w:customStyle=&quot;1&quot; w:styleId=&quot;71F39EE3D7F745FA92CEDC8E2302888C&quot;&gt;&lt;w:name w:val=&quot;71F39EE3D7F745FA92CEDC8E2302888C&quot; /&gt;&lt;w:rsid w:val=&quot;001E56BE&quot; /&gt;&lt;w:rPr&gt;&lt;w:lang w:val=&quot;de-CH&quot; w:eastAsia=&quot;de-CH&quot; /&gt;&lt;/w:rPr&gt;&lt;/w:style&gt;&lt;w:style w:type=&quot;paragraph&quot; w:customStyle=&quot;1&quot; w:styleId=&quot;CEAE071DE113433AAE4D5DAE7385A1C8&quot;&gt;&lt;w:name w:val=&quot;CEAE071DE113433AAE4D5DAE7385A1C8&quot; /&gt;&lt;w:rsid w:val=&quot;001E56BE&quot; /&gt;&lt;w:rPr&gt;&lt;w:lang w:val=&quot;de-CH&quot; w:eastAsia=&quot;de-CH&quot; /&gt;&lt;/w:rPr&gt;&lt;/w:style&gt;&lt;w:style w:type=&quot;paragraph&quot; w:customStyle=&quot;1&quot; w:styleId=&quot;BA4649B945EE472DA6AF60290A964DA7&quot;&gt;&lt;w:name w:val=&quot;BA4649B945EE472DA6AF60290A964DA7&quot; /&gt;&lt;w:rsid w:val=&quot;001E56BE&quot; /&gt;&lt;w:rPr&gt;&lt;w:lang w:val=&quot;de-CH&quot; w:eastAsia=&quot;de-CH&quot; /&gt;&lt;/w:rPr&gt;&lt;/w:style&gt;&lt;w:style w:type=&quot;paragraph&quot; w:customStyle=&quot;1&quot; w:styleId=&quot;F71049C1ED844064B8E0CA07A30FC802&quot;&gt;&lt;w:name w:val=&quot;F71049C1ED844064B8E0CA07A30FC802&quot; /&gt;&lt;w:rsid w:val=&quot;001E56BE&quot; /&gt;&lt;w:rPr&gt;&lt;w:lang w:val=&quot;de-CH&quot; w:eastAsia=&quot;de-CH&quot; /&gt;&lt;/w:rPr&gt;&lt;/w:style&gt;&lt;w:style w:type=&quot;paragraph&quot; w:customStyle=&quot;1&quot; w:styleId=&quot;869BAFC87B594371ADBA589DA7325868&quot;&gt;&lt;w:name w:val=&quot;869BAFC87B594371ADBA589DA7325868&quot; /&gt;&lt;w:rsid w:val=&quot;00C00B09&quot; /&gt;&lt;w:rPr&gt;&lt;w:lang w:val=&quot;de-CH&quot; w:eastAsia=&quot;de-CH&quot; /&gt;&lt;/w:rPr&gt;&lt;/w:style&gt;&lt;w:style w:type=&quot;paragraph&quot; w:customStyle=&quot;1&quot; w:styleId=&quot;A7E736A53894487B92CC449E7D742C11&quot;&gt;&lt;w:name w:val=&quot;A7E736A53894487B92CC449E7D742C11&quot; /&gt;&lt;w:rsid w:val=&quot;00C00B09&quot; /&gt;&lt;w:rPr&gt;&lt;w:lang w:val=&quot;de-CH&quot; w:eastAsia=&quot;de-CH&quot; /&gt;&lt;/w:rPr&gt;&lt;/w:style&gt;&lt;w:style w:type=&quot;paragraph&quot; w:customStyle=&quot;1&quot; w:styleId=&quot;F2A845CA74BF4A368AA3C85DDB11C130&quot;&gt;&lt;w:name w:val=&quot;F2A845CA74BF4A368AA3C85DDB11C130&quot; /&gt;&lt;w:rsid w:val=&quot;00C00B09&quot; /&gt;&lt;w:rPr&gt;&lt;w:lang w:val=&quot;de-CH&quot; w:eastAsia=&quot;de-CH&quot; /&gt;&lt;/w:rPr&gt;&lt;/w:style&gt;&lt;w:style w:type=&quot;paragraph&quot; w:customStyle=&quot;1&quot; w:styleId=&quot;EAB73A91C887451DBEB5A17DA91240AD&quot;&gt;&lt;w:name w:val=&quot;EAB73A91C887451DBEB5A17DA91240AD&quot; /&gt;&lt;w:rsid w:val=&quot;00C00B09&quot; /&gt;&lt;w:rPr&gt;&lt;w:lang w:val=&quot;de-CH&quot; w:eastAsia=&quot;de-CH&quot; /&gt;&lt;/w:rPr&gt;&lt;/w:style&gt;&lt;w:style w:type=&quot;paragraph&quot; w:customStyle=&quot;1&quot; w:styleId=&quot;4E7D73820B78414D9B36126607F8A050&quot;&gt;&lt;w:name w:val=&quot;4E7D73820B78414D9B36126607F8A050&quot; /&gt;&lt;w:rsid w:val=&quot;00C00B09&quot; /&gt;&lt;w:rPr&gt;&lt;w:lang w:val=&quot;de-CH&quot; w:eastAsia=&quot;de-CH&quot; /&gt;&lt;/w:rPr&gt;&lt;/w:style&gt;&lt;w:style w:type=&quot;paragraph&quot; w:customStyle=&quot;1&quot; w:styleId=&quot;F1C68C095A194266B253D27F165E74EE&quot;&gt;&lt;w:name w:val=&quot;F1C68C095A194266B253D27F165E74EE&quot; /&gt;&lt;w:rsid w:val=&quot;00C00B09&quot; /&gt;&lt;w:rPr&gt;&lt;w:lang w:val=&quot;de-CH&quot; w:eastAsia=&quot;de-CH&quot; /&gt;&lt;/w:rPr&gt;&lt;/w:style&gt;&lt;w:style w:type=&quot;paragraph&quot; w:customStyle=&quot;1&quot; w:styleId=&quot;EBD00FF7940A45E68319BC6E38A4751E&quot;&gt;&lt;w:name w:val=&quot;EBD00FF7940A45E68319BC6E38A4751E&quot; /&gt;&lt;w:rsid w:val=&quot;00C00B09&quot; /&gt;&lt;w:rPr&gt;&lt;w:lang w:val=&quot;de-CH&quot; w:eastAsia=&quot;de-CH&quot; /&gt;&lt;/w:rPr&gt;&lt;/w:style&gt;&lt;w:style w:type=&quot;paragraph&quot; w:customStyle=&quot;1&quot; w:styleId=&quot;3A9A9935C0CE43F5B1AAFCC97BC7A893&quot;&gt;&lt;w:name w:val=&quot;3A9A9935C0CE43F5B1AAFCC97BC7A893&quot; /&gt;&lt;w:rsid w:val=&quot;00C00B09&quot; /&gt;&lt;w:rPr&gt;&lt;w:lang w:val=&quot;de-CH&quot; w:eastAsia=&quot;de-CH&quot; /&gt;&lt;/w:rPr&gt;&lt;/w:style&gt;&lt;w:style w:type=&quot;paragraph&quot; w:customStyle=&quot;1&quot; w:styleId=&quot;DE18A64FF56644C59CAD2E4A9E595F38&quot;&gt;&lt;w:name w:val=&quot;DE18A64FF56644C59CAD2E4A9E595F38&quot; /&gt;&lt;w:rsid w:val=&quot;00C00B09&quot; /&gt;&lt;w:rPr&gt;&lt;w:lang w:val=&quot;de-CH&quot; w:eastAsia=&quot;de-CH&quot; /&gt;&lt;/w:rPr&gt;&lt;/w:style&gt;&lt;w:style w:type=&quot;paragraph&quot; w:customStyle=&quot;1&quot; w:styleId=&quot;E2772E31639F4DE7B5FF8853D8381900&quot;&gt;&lt;w:name w:val=&quot;E2772E31639F4DE7B5FF8853D8381900&quot; /&gt;&lt;w:rsid w:val=&quot;00C00B09&quot; /&gt;&lt;w:rPr&gt;&lt;w:lang w:val=&quot;de-CH&quot; w:eastAsia=&quot;de-CH&quot; /&gt;&lt;/w:rPr&gt;&lt;/w:style&gt;&lt;w:style w:type=&quot;paragraph&quot; w:customStyle=&quot;1&quot; w:styleId=&quot;23B34A69A757490AB152FA2681C153A5&quot;&gt;&lt;w:name w:val=&quot;23B34A69A757490AB152FA2681C153A5&quot; /&gt;&lt;w:rsid w:val=&quot;00C00B09&quot; /&gt;&lt;w:rPr&gt;&lt;w:lang w:val=&quot;de-CH&quot; w:eastAsia=&quot;de-CH&quot; /&gt;&lt;/w:rPr&gt;&lt;/w:style&gt;&lt;w:style w:type=&quot;paragraph&quot; w:customStyle=&quot;1&quot; w:styleId=&quot;1E9548F93E364A8C8564D30C5B5A225E&quot;&gt;&lt;w:name w:val=&quot;1E9548F93E364A8C8564D30C5B5A225E&quot; /&gt;&lt;w:rsid w:val=&quot;00C00B09&quot; /&gt;&lt;w:rPr&gt;&lt;w:lang w:val=&quot;de-CH&quot; w:eastAsia=&quot;de-CH&quot; /&gt;&lt;/w:rPr&gt;&lt;/w:style&gt;&lt;w:style w:type=&quot;paragraph&quot; w:customStyle=&quot;1&quot; w:styleId=&quot;EA4270E450774C1F831443F05054A78F&quot;&gt;&lt;w:name w:val=&quot;EA4270E450774C1F831443F05054A78F&quot; /&gt;&lt;w:rsid w:val=&quot;00C00B09&quot; /&gt;&lt;w:rPr&gt;&lt;w:lang w:val=&quot;de-CH&quot; w:eastAsia=&quot;de-CH&quot; /&gt;&lt;/w:rPr&gt;&lt;/w:style&gt;&lt;w:style w:type=&quot;paragraph&quot; w:customStyle=&quot;1&quot; w:styleId=&quot;5B133E6C8DA04AAC9CF100C72AD7A3E7&quot;&gt;&lt;w:name w:val=&quot;5B133E6C8DA04AAC9CF100C72AD7A3E7&quot; /&gt;&lt;w:rsid w:val=&quot;00C00B09&quot; /&gt;&lt;w:rPr&gt;&lt;w:lang w:val=&quot;de-CH&quot; w:eastAsia=&quot;de-CH&quot; /&gt;&lt;/w:rPr&gt;&lt;/w:style&gt;&lt;w:style w:type=&quot;paragraph&quot; w:customStyle=&quot;1&quot; w:styleId=&quot;DDCEE1F03D6846068FE13A6FA235923B&quot;&gt;&lt;w:name w:val=&quot;DDCEE1F03D6846068FE13A6FA235923B&quot; /&gt;&lt;w:rsid w:val=&quot;00C00B09&quot; /&gt;&lt;w:rPr&gt;&lt;w:lang w:val=&quot;de-CH&quot; w:eastAsia=&quot;de-CH&quot; /&gt;&lt;/w:rPr&gt;&lt;/w:style&gt;&lt;w:style w:type=&quot;paragraph&quot; w:customStyle=&quot;1&quot; w:styleId=&quot;F9CC7222BF4A4A908CC6693CE545F2FA&quot;&gt;&lt;w:name w:val=&quot;F9CC7222BF4A4A908CC6693CE545F2FA&quot; /&gt;&lt;w:rsid w:val=&quot;00C00B09&quot; /&gt;&lt;w:rPr&gt;&lt;w:lang w:val=&quot;de-CH&quot; w:eastAsia=&quot;de-CH&quot; /&gt;&lt;/w:rPr&gt;&lt;/w:style&gt;&lt;w:style w:type=&quot;paragraph&quot; w:customStyle=&quot;1&quot; w:styleId=&quot;731DB1F5E3434910930DD860F6E52DCB&quot;&gt;&lt;w:name w:val=&quot;731DB1F5E3434910930DD860F6E52DCB&quot; /&gt;&lt;w:rsid w:val=&quot;007D417D&quot; /&gt;&lt;w:rPr&gt;&lt;w:lang w:val=&quot;de-CH&quot; w:eastAsia=&quot;de-CH&quot; /&gt;&lt;/w:rPr&gt;&lt;/w:style&gt;&lt;w:style w:type=&quot;paragraph&quot; w:customStyle=&quot;1&quot; w:styleId=&quot;A917757035824B7D8882626A7A07801B&quot;&gt;&lt;w:name w:val=&quot;A917757035824B7D8882626A7A07801B&quot; /&gt;&lt;w:rsid w:val=&quot;007D417D&quot; /&gt;&lt;w:rPr&gt;&lt;w:lang w:val=&quot;de-CH&quot; w:eastAsia=&quot;de-CH&quot; /&gt;&lt;/w:rPr&gt;&lt;/w:style&gt;&lt;w:style w:type=&quot;paragraph&quot; w:customStyle=&quot;1&quot; w:styleId=&quot;88F38999C4CF4036A3B149DC4F5FFD69&quot;&gt;&lt;w:name w:val=&quot;88F38999C4CF4036A3B149DC4F5FFD69&quot; /&gt;&lt;w:rsid w:val=&quot;007D417D&quot; /&gt;&lt;w:rPr&gt;&lt;w:lang w:val=&quot;de-CH&quot; w:eastAsia=&quot;de-CH&quot; /&gt;&lt;/w:rPr&gt;&lt;/w:style&gt;&lt;w:style w:type=&quot;paragraph&quot; w:customStyle=&quot;1&quot; w:styleId=&quot;070671423B1F4462BCD0D64EF0B6C6F7&quot;&gt;&lt;w:name w:val=&quot;070671423B1F4462BCD0D64EF0B6C6F7&quot; /&gt;&lt;w:rsid w:val=&quot;007D417D&quot; /&gt;&lt;w:rPr&gt;&lt;w:lang w:val=&quot;de-CH&quot; w:eastAsia=&quot;de-CH&quot; /&gt;&lt;/w:rPr&gt;&lt;/w:style&gt;&lt;w:style w:type=&quot;paragraph&quot; w:customStyle=&quot;1&quot; w:styleId=&quot;396FDE24F31044C1A685D15E8DA31C07&quot;&gt;&lt;w:name w:val=&quot;396FDE24F31044C1A685D15E8DA31C07&quot; /&gt;&lt;w:rsid w:val=&quot;007D417D&quot; /&gt;&lt;w:rPr&gt;&lt;w:lang w:val=&quot;de-CH&quot; w:eastAsia=&quot;de-CH&quot; /&gt;&lt;/w:rPr&gt;&lt;/w:style&gt;&lt;w:style w:type=&quot;paragraph&quot; w:customStyle=&quot;1&quot; w:styleId=&quot;7DB1F921E37A4564843853CCEE8C4FA3&quot;&gt;&lt;w:name w:val=&quot;7DB1F921E37A4564843853CCEE8C4FA3&quot; /&gt;&lt;w:rsid w:val=&quot;007D417D&quot; /&gt;&lt;w:rPr&gt;&lt;w:lang w:val=&quot;de-CH&quot; w:eastAsia=&quot;de-CH&quot; /&gt;&lt;/w:rPr&gt;&lt;/w:style&gt;&lt;w:style w:type=&quot;paragraph&quot; w:customStyle=&quot;1&quot; w:styleId=&quot;67000C4F84024D169DE6364E652DF3E2&quot;&gt;&lt;w:name w:val=&quot;67000C4F84024D169DE6364E652DF3E2&quot; /&gt;&lt;w:rsid w:val=&quot;007D417D&quot; /&gt;&lt;w:rPr&gt;&lt;w:lang w:val=&quot;de-CH&quot; w:eastAsia=&quot;de-CH&quot; /&gt;&lt;/w:rPr&gt;&lt;/w:style&gt;&lt;w:style w:type=&quot;paragraph&quot; w:customStyle=&quot;1&quot; w:styleId=&quot;B7A9BA1B3A93411195F47C9306C2CC6B&quot;&gt;&lt;w:name w:val=&quot;B7A9BA1B3A93411195F47C9306C2CC6B&quot; /&gt;&lt;w:rsid w:val=&quot;007D417D&quot; /&gt;&lt;w:rPr&gt;&lt;w:lang w:val=&quot;de-CH&quot; w:eastAsia=&quot;de-CH&quot; /&gt;&lt;/w:rPr&gt;&lt;/w:style&gt;&lt;w:style w:type=&quot;paragraph&quot; w:customStyle=&quot;1&quot; w:styleId=&quot;4B01B42D4DE94D3397B65D8392933622&quot;&gt;&lt;w:name w:val=&quot;4B01B42D4DE94D3397B65D8392933622&quot; /&gt;&lt;w:rsid w:val=&quot;007D417D&quot; /&gt;&lt;w:rPr&gt;&lt;w:lang w:val=&quot;de-CH&quot; w:eastAsia=&quot;de-CH&quot; /&gt;&lt;/w:rPr&gt;&lt;/w:style&gt;&lt;w:style w:type=&quot;paragraph&quot; w:customStyle=&quot;1&quot; w:styleId=&quot;0E23045B9B9948A7948B52D9466A83F5&quot;&gt;&lt;w:name w:val=&quot;0E23045B9B9948A7948B52D9466A83F5&quot; /&gt;&lt;w:rsid w:val=&quot;007D417D&quot; /&gt;&lt;w:rPr&gt;&lt;w:lang w:val=&quot;de-CH&quot; w:eastAsia=&quot;de-CH&quot; /&gt;&lt;/w:rPr&gt;&lt;/w:style&gt;&lt;w:style w:type=&quot;paragraph&quot; w:customStyle=&quot;1&quot; w:styleId=&quot;122C47BD54A449229F3DF3DABEB7EC49&quot;&gt;&lt;w:name w:val=&quot;122C47BD54A449229F3DF3DABEB7EC49&quot; /&gt;&lt;w:rsid w:val=&quot;007D417D&quot; /&gt;&lt;w:rPr&gt;&lt;w:lang w:val=&quot;de-CH&quot; w:eastAsia=&quot;de-CH&quot; /&gt;&lt;/w:rPr&gt;&lt;/w:style&gt;&lt;w:style w:type=&quot;paragraph&quot; w:customStyle=&quot;1&quot; w:styleId=&quot;8A19EE8FE5CD448693CC40704BC785DF&quot;&gt;&lt;w:name w:val=&quot;8A19EE8FE5CD448693CC40704BC785DF&quot; /&gt;&lt;w:rsid w:val=&quot;007D417D&quot; /&gt;&lt;w:rPr&gt;&lt;w:lang w:val=&quot;de-CH&quot; w:eastAsia=&quot;de-CH&quot; /&gt;&lt;/w:rPr&gt;&lt;/w:style&gt;&lt;w:style w:type=&quot;paragraph&quot; w:customStyle=&quot;1&quot; w:styleId=&quot;E4A5F227078444D7BA250F862945A95C&quot;&gt;&lt;w:name w:val=&quot;E4A5F227078444D7BA250F862945A95C&quot; /&gt;&lt;w:rsid w:val=&quot;007D417D&quot; /&gt;&lt;w:rPr&gt;&lt;w:lang w:val=&quot;de-CH&quot; w:eastAsia=&quot;de-CH&quot; /&gt;&lt;/w:rPr&gt;&lt;/w:style&gt;&lt;w:style w:type=&quot;paragraph&quot; w:customStyle=&quot;1&quot; w:styleId=&quot;14B35C50C5154F358815E5F8FFED5831&quot;&gt;&lt;w:name w:val=&quot;14B35C50C5154F358815E5F8FFED5831&quot; /&gt;&lt;w:rsid w:val=&quot;007D417D&quot; /&gt;&lt;w:rPr&gt;&lt;w:lang w:val=&quot;de-CH&quot; w:eastAsia=&quot;de-CH&quot; /&gt;&lt;/w:rPr&gt;&lt;/w:style&gt;&lt;w:style w:type=&quot;paragraph&quot; w:customStyle=&quot;1&quot; w:styleId=&quot;54C08FD3D6D34E02A744E09D69B515F0&quot;&gt;&lt;w:name w:val=&quot;54C08FD3D6D34E02A744E09D69B515F0&quot; /&gt;&lt;w:rsid w:val=&quot;007D417D&quot; /&gt;&lt;w:rPr&gt;&lt;w:lang w:val=&quot;de-CH&quot; w:eastAsia=&quot;de-CH&quot; /&gt;&lt;/w:rPr&gt;&lt;/w:style&gt;&lt;w:style w:type=&quot;paragraph&quot; w:customStyle=&quot;1&quot; w:styleId=&quot;599EEC68D126499B893C676006189C52&quot;&gt;&lt;w:name w:val=&quot;599EEC68D126499B893C676006189C52&quot; /&gt;&lt;w:rsid w:val=&quot;007D417D&quot; /&gt;&lt;w:rPr&gt;&lt;w:lang w:val=&quot;de-CH&quot; w:eastAsia=&quot;de-CH&quot; /&gt;&lt;/w:rPr&gt;&lt;/w:style&gt;&lt;w:style w:type=&quot;paragraph&quot; w:customStyle=&quot;1&quot; w:styleId=&quot;F590023107354BAF88D62AB13AA32FA4&quot;&gt;&lt;w:name w:val=&quot;F590023107354BAF88D62AB13AA32FA4&quot; /&gt;&lt;w:rsid w:val=&quot;007D417D&quot; /&gt;&lt;w:rPr&gt;&lt;w:lang w:val=&quot;de-CH&quot; w:eastAsia=&quot;de-CH&quot; /&gt;&lt;/w:rPr&gt;&lt;/w:style&gt;&lt;w:style w:type=&quot;paragraph&quot; w:customStyle=&quot;1&quot; w:styleId=&quot;D8729372078B42B1965CBFDFA8CD1C60&quot;&gt;&lt;w:name w:val=&quot;D8729372078B42B1965CBFDFA8CD1C60&quot; /&gt;&lt;w:rsid w:val=&quot;007D417D&quot; /&gt;&lt;w:rPr&gt;&lt;w:lang w:val=&quot;de-CH&quot; w:eastAsia=&quot;de-CH&quot; /&gt;&lt;/w:rPr&gt;&lt;/w:style&gt;&lt;w:style w:type=&quot;paragraph&quot; w:customStyle=&quot;1&quot; w:styleId=&quot;E8D69D194AD54193B6F4F090D7C1B3DA&quot;&gt;&lt;w:name w:val=&quot;E8D69D194AD54193B6F4F090D7C1B3DA&quot; /&gt;&lt;w:rsid w:val=&quot;007D417D&quot; /&gt;&lt;w:rPr&gt;&lt;w:lang w:val=&quot;de-CH&quot; w:eastAsia=&quot;de-CH&quot; /&gt;&lt;/w:rPr&gt;&lt;/w:style&gt;&lt;w:style w:type=&quot;paragraph&quot; w:customStyle=&quot;1&quot; w:styleId=&quot;F86BE49525BD45FAA33BEF9394173605&quot;&gt;&lt;w:name w:val=&quot;F86BE49525BD45FAA33BEF9394173605&quot; /&gt;&lt;w:rsid w:val=&quot;007D417D&quot; /&gt;&lt;w:rPr&gt;&lt;w:lang w:val=&quot;de-CH&quot; w:eastAsia=&quot;de-CH&quot; /&gt;&lt;/w:rPr&gt;&lt;/w:style&gt;&lt;w:style w:type=&quot;paragraph&quot; w:customStyle=&quot;1&quot; w:styleId=&quot;2BD56DF3A73349E7B7FF8E95ECC7013B&quot;&gt;&lt;w:name w:val=&quot;2BD56DF3A73349E7B7FF8E95ECC7013B&quot; /&gt;&lt;w:rsid w:val=&quot;007D417D&quot; /&gt;&lt;w:rPr&gt;&lt;w:lang w:val=&quot;de-CH&quot; w:eastAsia=&quot;de-CH&quot; /&gt;&lt;/w:rPr&gt;&lt;/w:style&gt;&lt;w:style w:type=&quot;paragraph&quot; w:customStyle=&quot;1&quot; w:styleId=&quot;60FA3F7144A243B8A5193BCEFD3677FB&quot;&gt;&lt;w:name w:val=&quot;60FA3F7144A243B8A5193BCEFD3677FB&quot; /&gt;&lt;w:rsid w:val=&quot;007D417D&quot; /&gt;&lt;w:rPr&gt;&lt;w:lang w:val=&quot;de-CH&quot; w:eastAsia=&quot;de-CH&quot; /&gt;&lt;/w:rPr&gt;&lt;/w:style&gt;&lt;w:style w:type=&quot;paragraph&quot; w:customStyle=&quot;1&quot; w:styleId=&quot;2A9DDB792753437BBA638F95AEC1EB72&quot;&gt;&lt;w:name w:val=&quot;2A9DDB792753437BBA638F95AEC1EB72&quot; /&gt;&lt;w:rsid w:val=&quot;007D417D&quot; /&gt;&lt;w:rPr&gt;&lt;w:lang w:val=&quot;de-CH&quot; w:eastAsia=&quot;de-CH&quot; /&gt;&lt;/w:rPr&gt;&lt;/w:style&gt;&lt;w:style w:type=&quot;paragraph&quot; w:customStyle=&quot;1&quot; w:styleId=&quot;17761E149FA942E590A465A18993983C&quot;&gt;&lt;w:name w:val=&quot;17761E149FA942E590A465A18993983C&quot; /&gt;&lt;w:rsid w:val=&quot;007D417D&quot; /&gt;&lt;w:rPr&gt;&lt;w:lang w:val=&quot;de-CH&quot; w:eastAsia=&quot;de-CH&quot; /&gt;&lt;/w:rPr&gt;&lt;/w:style&gt;&lt;w:style w:type=&quot;paragraph&quot; w:customStyle=&quot;1&quot; w:styleId=&quot;F562EE5FD6E3483093E850B4DC97F16D&quot;&gt;&lt;w:name w:val=&quot;F562EE5FD6E3483093E850B4DC97F16D&quot; /&gt;&lt;w:rsid w:val=&quot;007D417D&quot; /&gt;&lt;w:rPr&gt;&lt;w:lang w:val=&quot;de-CH&quot; w:eastAsia=&quot;de-CH&quot; /&gt;&lt;/w:rPr&gt;&lt;/w:style&gt;&lt;w:style w:type=&quot;paragraph&quot; w:customStyle=&quot;1&quot; w:styleId=&quot;499F4FBAA6754021A84AE6DA2D354750&quot;&gt;&lt;w:name w:val=&quot;499F4FBAA6754021A84AE6DA2D354750&quot; /&gt;&lt;w:rsid w:val=&quot;00C33FF2&quot; /&gt;&lt;w:rPr&gt;&lt;w:lang w:val=&quot;de-CH&quot; w:eastAsia=&quot;de-CH&quot; /&gt;&lt;/w:rPr&gt;&lt;/w:style&gt;&lt;w:style w:type=&quot;paragraph&quot; w:customStyle=&quot;1&quot; w:styleId=&quot;DF2E2A8CAFDA47999B5732311E99C047&quot;&gt;&lt;w:name w:val=&quot;DF2E2A8CAFDA47999B5732311E99C047&quot; /&gt;&lt;w:rsid w:val=&quot;00C33FF2&quot; /&gt;&lt;w:rPr&gt;&lt;w:lang w:val=&quot;de-CH&quot; w:eastAsia=&quot;de-CH&quot; /&gt;&lt;/w:rPr&gt;&lt;/w:style&gt;&lt;w:style w:type=&quot;paragraph&quot; w:customStyle=&quot;1&quot; w:styleId=&quot;7E6375DFED024057B526C590AF9D995F&quot;&gt;&lt;w:name w:val=&quot;7E6375DFED024057B526C590AF9D995F&quot; /&gt;&lt;w:rsid w:val=&quot;00C33FF2&quot; /&gt;&lt;w:rPr&gt;&lt;w:lang w:val=&quot;de-CH&quot; w:eastAsia=&quot;de-CH&quot; /&gt;&lt;/w:rPr&gt;&lt;/w:style&gt;&lt;w:style w:type=&quot;paragraph&quot; w:customStyle=&quot;1&quot; w:styleId=&quot;97BED12607C14E83889044699243EBE0&quot;&gt;&lt;w:name w:val=&quot;97BED12607C14E83889044699243EBE0&quot; /&gt;&lt;w:rsid w:val=&quot;00C33FF2&quot; /&gt;&lt;w:rPr&gt;&lt;w:lang w:val=&quot;de-CH&quot; w:eastAsia=&quot;de-CH&quot; /&gt;&lt;/w:rPr&gt;&lt;/w:style&gt;&lt;w:style w:type=&quot;paragraph&quot; w:customStyle=&quot;1&quot; w:styleId=&quot;F4FD1D59EAF24F708510BD30E81850AD&quot;&gt;&lt;w:name w:val=&quot;F4FD1D59EAF24F708510BD30E81850AD&quot; /&gt;&lt;w:rsid w:val=&quot;00C33FF2&quot; /&gt;&lt;w:rPr&gt;&lt;w:lang w:val=&quot;de-CH&quot; w:eastAsia=&quot;de-CH&quot; /&gt;&lt;/w:rPr&gt;&lt;/w:style&gt;&lt;w:style w:type=&quot;paragraph&quot; w:customStyle=&quot;1&quot; w:styleId=&quot;63AE96968E6F483FAE0347E30E836D5E&quot;&gt;&lt;w:name w:val=&quot;63AE96968E6F483FAE0347E30E836D5E&quot; /&gt;&lt;w:rsid w:val=&quot;00C33FF2&quot; /&gt;&lt;w:rPr&gt;&lt;w:lang w:val=&quot;de-CH&quot; w:eastAsia=&quot;de-CH&quot; /&gt;&lt;/w:rPr&gt;&lt;/w:style&gt;&lt;w:style w:type=&quot;paragraph&quot; w:customStyle=&quot;1&quot; w:styleId=&quot;0F1563BD4EFE4D578E4D41251A5911C1&quot;&gt;&lt;w:name w:val=&quot;0F1563BD4EFE4D578E4D41251A5911C1&quot; /&gt;&lt;w:rsid w:val=&quot;00C33FF2&quot; /&gt;&lt;w:rPr&gt;&lt;w:lang w:val=&quot;de-CH&quot; w:eastAsia=&quot;de-CH&quot; /&gt;&lt;/w:rPr&gt;&lt;/w:style&gt;&lt;w:style w:type=&quot;paragraph&quot; w:customStyle=&quot;1&quot; w:styleId=&quot;6370A818C911406BA5A341258EFA88CC&quot;&gt;&lt;w:name w:val=&quot;6370A818C911406BA5A341258EFA88CC&quot; /&gt;&lt;w:rsid w:val=&quot;00C33FF2&quot; /&gt;&lt;w:rPr&gt;&lt;w:lang w:val=&quot;de-CH&quot; w:eastAsia=&quot;de-CH&quot; /&gt;&lt;/w:rPr&gt;&lt;/w:style&gt;&lt;w:style w:type=&quot;paragraph&quot; w:customStyle=&quot;1&quot; w:styleId=&quot;8A854D621AD54673BB15CFDC89819B3F&quot;&gt;&lt;w:name w:val=&quot;8A854D621AD54673BB15CFDC89819B3F&quot; /&gt;&lt;w:rsid w:val=&quot;00C33FF2&quot; /&gt;&lt;w:rPr&gt;&lt;w:lang w:val=&quot;de-CH&quot; w:eastAsia=&quot;de-CH&quot; /&gt;&lt;/w:rPr&gt;&lt;/w:style&gt;&lt;w:style w:type=&quot;paragraph&quot; w:customStyle=&quot;1&quot; w:styleId=&quot;B1D5B5295BE24944A579809EFDAA61B1&quot;&gt;&lt;w:name w:val=&quot;B1D5B5295BE24944A579809EFDAA61B1&quot; /&gt;&lt;w:rsid w:val=&quot;00C33FF2&quot; /&gt;&lt;w:rPr&gt;&lt;w:lang w:val=&quot;de-CH&quot; w:eastAsia=&quot;de-CH&quot; /&gt;&lt;/w:rPr&gt;&lt;/w:style&gt;&lt;w:style w:type=&quot;paragraph&quot; w:customStyle=&quot;1&quot; w:styleId=&quot;739DBBD7288B4285954B8ED0E9FE6CEE&quot;&gt;&lt;w:name w:val=&quot;739DBBD7288B4285954B8ED0E9FE6CEE&quot; /&gt;&lt;w:rsid w:val=&quot;00C33FF2&quot; /&gt;&lt;w:rPr&gt;&lt;w:lang w:val=&quot;de-CH&quot; w:eastAsia=&quot;de-CH&quot; /&gt;&lt;/w:rPr&gt;&lt;/w:style&gt;&lt;w:style w:type=&quot;paragraph&quot; w:customStyle=&quot;1&quot; w:styleId=&quot;898D16D5A1BE488FB0C276D5D82B7BC3&quot;&gt;&lt;w:name w:val=&quot;898D16D5A1BE488FB0C276D5D82B7BC3&quot; /&gt;&lt;w:rsid w:val=&quot;00C33FF2&quot; /&gt;&lt;w:rPr&gt;&lt;w:lang w:val=&quot;de-CH&quot; w:eastAsia=&quot;de-CH&quot; /&gt;&lt;/w:rPr&gt;&lt;/w:style&gt;&lt;w:style w:type=&quot;paragraph&quot; w:customStyle=&quot;1&quot; w:styleId=&quot;E78005A4A6F044E1B293EB25A86B9365&quot;&gt;&lt;w:name w:val=&quot;E78005A4A6F044E1B293EB25A86B9365&quot; /&gt;&lt;w:rsid w:val=&quot;00C33FF2&quot; /&gt;&lt;w:rPr&gt;&lt;w:lang w:val=&quot;de-CH&quot; w:eastAsia=&quot;de-CH&quot; /&gt;&lt;/w:rPr&gt;&lt;/w:style&gt;&lt;w:style w:type=&quot;paragraph&quot; w:customStyle=&quot;1&quot; w:styleId=&quot;16573DF40F2C41A19A05F3B16970C4C5&quot;&gt;&lt;w:name w:val=&quot;16573DF40F2C41A19A05F3B16970C4C5&quot; /&gt;&lt;w:rsid w:val=&quot;00C33FF2&quot; /&gt;&lt;w:rPr&gt;&lt;w:lang w:val=&quot;de-CH&quot; w:eastAsia=&quot;de-CH&quot; /&gt;&lt;/w:rPr&gt;&lt;/w:style&gt;&lt;w:style w:type=&quot;paragraph&quot; w:customStyle=&quot;1&quot; w:styleId=&quot;6320311602A94E649F64772FF9DEDE79&quot;&gt;&lt;w:name w:val=&quot;6320311602A94E649F64772FF9DEDE79&quot; /&gt;&lt;w:rsid w:val=&quot;00C33FF2&quot; /&gt;&lt;w:rPr&gt;&lt;w:lang w:val=&quot;de-CH&quot; w:eastAsia=&quot;de-CH&quot; /&gt;&lt;/w:rPr&gt;&lt;/w:style&gt;&lt;w:style w:type=&quot;paragraph&quot; w:customStyle=&quot;1&quot; w:styleId=&quot;8C452B47515B4DCAB304A03CD15DFF07&quot;&gt;&lt;w:name w:val=&quot;8C452B47515B4DCAB304A03CD15DFF07&quot; /&gt;&lt;w:rsid w:val=&quot;00C33FF2&quot; /&gt;&lt;w:rPr&gt;&lt;w:lang w:val=&quot;de-CH&quot; w:eastAsia=&quot;de-CH&quot; /&gt;&lt;/w:rPr&gt;&lt;/w:style&gt;&lt;w:style w:type=&quot;paragraph&quot; w:customStyle=&quot;1&quot; w:styleId=&quot;D5D5A54B4DBD49DE94FAC3E046F400FC&quot;&gt;&lt;w:name w:val=&quot;D5D5A54B4DBD49DE94FAC3E046F400FC&quot; /&gt;&lt;w:rsid w:val=&quot;00C33FF2&quot; /&gt;&lt;w:rPr&gt;&lt;w:lang w:val=&quot;de-CH&quot; w:eastAsia=&quot;de-CH&quot; /&gt;&lt;/w:rPr&gt;&lt;/w:style&gt;&lt;w:style w:type=&quot;paragraph&quot; w:customStyle=&quot;1&quot; w:styleId=&quot;1D20DE48016B4472914B39DB968239B6&quot;&gt;&lt;w:name w:val=&quot;1D20DE48016B4472914B39DB968239B6&quot; /&gt;&lt;w:rsid w:val=&quot;00C33FF2&quot; /&gt;&lt;w:rPr&gt;&lt;w:lang w:val=&quot;de-CH&quot; w:eastAsia=&quot;de-CH&quot; /&gt;&lt;/w:rPr&gt;&lt;/w:style&gt;&lt;w:style w:type=&quot;paragraph&quot; w:customStyle=&quot;1&quot; w:styleId=&quot;B2E485231F3E4054B3DD6428CB6BA033&quot;&gt;&lt;w:name w:val=&quot;B2E485231F3E4054B3DD6428CB6BA033&quot; /&gt;&lt;w:rsid w:val=&quot;00C33FF2&quot; /&gt;&lt;w:rPr&gt;&lt;w:lang w:val=&quot;de-CH&quot; w:eastAsia=&quot;de-CH&quot; /&gt;&lt;/w:rPr&gt;&lt;/w:style&gt;&lt;w:style w:type=&quot;paragraph&quot; w:customStyle=&quot;1&quot; w:styleId=&quot;FA8DA5C8D266425EBE2812B869E4FCD7&quot;&gt;&lt;w:name w:val=&quot;FA8DA5C8D266425EBE2812B869E4FCD7&quot; /&gt;&lt;w:rsid w:val=&quot;00C33FF2&quot; /&gt;&lt;w:rPr&gt;&lt;w:lang w:val=&quot;de-CH&quot; w:eastAsia=&quot;de-CH&quot; /&gt;&lt;/w:rPr&gt;&lt;/w:style&gt;&lt;w:style w:type=&quot;paragraph&quot; w:customStyle=&quot;1&quot; w:styleId=&quot;0A4393DD6A40474CB16D5E8B5CC5BC46&quot;&gt;&lt;w:name w:val=&quot;0A4393DD6A40474CB16D5E8B5CC5BC46&quot; /&gt;&lt;w:rsid w:val=&quot;00C33FF2&quot; /&gt;&lt;w:rPr&gt;&lt;w:lang w:val=&quot;de-CH&quot; w:eastAsia=&quot;de-CH&quot; /&gt;&lt;/w:rPr&gt;&lt;/w:style&gt;&lt;w:style w:type=&quot;paragraph&quot; w:customStyle=&quot;1&quot; w:styleId=&quot;79866E94603147EBAD9C92CC3DD0502D&quot;&gt;&lt;w:name w:val=&quot;79866E94603147EBAD9C92CC3DD0502D&quot; /&gt;&lt;w:rsid w:val=&quot;00C33FF2&quot; /&gt;&lt;w:rPr&gt;&lt;w:lang w:val=&quot;de-CH&quot; w:eastAsia=&quot;de-CH&quot; /&gt;&lt;/w:rPr&gt;&lt;/w:style&gt;&lt;w:style w:type=&quot;paragraph&quot; w:customStyle=&quot;1&quot; w:styleId=&quot;4EC403FB61DE4D0BBEFCFB15A0EC91BB&quot;&gt;&lt;w:name w:val=&quot;4EC403FB61DE4D0BBEFCFB15A0EC91BB&quot; /&gt;&lt;w:rsid w:val=&quot;008F240E&quot; /&gt;&lt;w:rPr&gt;&lt;w:lang w:val=&quot;de-CH&quot; w:eastAsia=&quot;de-CH&quot; /&gt;&lt;/w:rPr&gt;&lt;/w:style&gt;&lt;w:style w:type=&quot;paragraph&quot; w:customStyle=&quot;1&quot; w:styleId=&quot;F38414266490463B99FDBB4181797A14&quot;&gt;&lt;w:name w:val=&quot;F38414266490463B99FDBB4181797A14&quot; /&gt;&lt;w:rsid w:val=&quot;008F240E&quot; /&gt;&lt;w:rPr&gt;&lt;w:lang w:val=&quot;de-CH&quot; w:eastAsia=&quot;de-CH&quot; /&gt;&lt;/w:rPr&gt;&lt;/w:style&gt;&lt;w:style w:type=&quot;paragraph&quot; w:customStyle=&quot;1&quot; w:styleId=&quot;7FA369E7B8CD43838722F29C8F2E3B38&quot;&gt;&lt;w:name w:val=&quot;7FA369E7B8CD43838722F29C8F2E3B38&quot; /&gt;&lt;w:rsid w:val=&quot;008F240E&quot; /&gt;&lt;w:rPr&gt;&lt;w:lang w:val=&quot;de-CH&quot; w:eastAsia=&quot;de-CH&quot; /&gt;&lt;/w:rPr&gt;&lt;/w:style&gt;&lt;w:style w:type=&quot;paragraph&quot; w:customStyle=&quot;1&quot; w:styleId=&quot;694AA6FACC704C8B8CAC177423E7A808&quot;&gt;&lt;w:name w:val=&quot;694AA6FACC704C8B8CAC177423E7A808&quot; /&gt;&lt;w:rsid w:val=&quot;008F240E&quot; /&gt;&lt;w:rPr&gt;&lt;w:lang w:val=&quot;de-CH&quot; w:eastAsia=&quot;de-CH&quot; /&gt;&lt;/w:rPr&gt;&lt;/w:style&gt;&lt;w:style w:type=&quot;paragraph&quot; w:customStyle=&quot;1&quot; w:styleId=&quot;51859413F0B24E029F63E8467EF5A05C&quot;&gt;&lt;w:name w:val=&quot;51859413F0B24E029F63E8467EF5A05C&quot; /&gt;&lt;w:rsid w:val=&quot;008F240E&quot; /&gt;&lt;w:rPr&gt;&lt;w:lang w:val=&quot;de-CH&quot; w:eastAsia=&quot;de-CH&quot; /&gt;&lt;/w:rPr&gt;&lt;/w:style&gt;&lt;w:style w:type=&quot;paragraph&quot; w:customStyle=&quot;1&quot; w:styleId=&quot;43224366F3BD4FE38082EB78592CCF9A&quot;&gt;&lt;w:name w:val=&quot;43224366F3BD4FE38082EB78592CCF9A&quot; /&gt;&lt;w:rsid w:val=&quot;008F240E&quot; /&gt;&lt;w:rPr&gt;&lt;w:lang w:val=&quot;de-CH&quot; w:eastAsia=&quot;de-CH&quot; /&gt;&lt;/w:rPr&gt;&lt;/w:style&gt;&lt;w:style w:type=&quot;paragraph&quot; w:customStyle=&quot;1&quot; w:styleId=&quot;C5F01055E5ED4BD8A1A291640AC36E62&quot;&gt;&lt;w:name w:val=&quot;C5F01055E5ED4BD8A1A291640AC36E62&quot; /&gt;&lt;w:rsid w:val=&quot;008F240E&quot; /&gt;&lt;w:rPr&gt;&lt;w:lang w:val=&quot;de-CH&quot; w:eastAsia=&quot;de-CH&quot; /&gt;&lt;/w:rPr&gt;&lt;/w:style&gt;&lt;w:style w:type=&quot;paragraph&quot; w:customStyle=&quot;1&quot; w:styleId=&quot;794BF979E95C4866A21B2B6D7B86CC78&quot;&gt;&lt;w:name w:val=&quot;794BF979E95C4866A21B2B6D7B86CC78&quot; /&gt;&lt;w:rsid w:val=&quot;008F240E&quot; /&gt;&lt;w:rPr&gt;&lt;w:lang w:val=&quot;de-CH&quot; w:eastAsia=&quot;de-CH&quot; /&gt;&lt;/w:rPr&gt;&lt;/w:style&gt;&lt;w:style w:type=&quot;paragraph&quot; w:customStyle=&quot;1&quot; w:styleId=&quot;8070CE5E04D3443EB44A325FED22F8C2&quot;&gt;&lt;w:name w:val=&quot;8070CE5E04D3443EB44A325FED22F8C2&quot; /&gt;&lt;w:rsid w:val=&quot;008F240E&quot; /&gt;&lt;w:rPr&gt;&lt;w:lang w:val=&quot;de-CH&quot; w:eastAsia=&quot;de-CH&quot; /&gt;&lt;/w:rPr&gt;&lt;/w:style&gt;&lt;w:style w:type=&quot;paragraph&quot; w:customStyle=&quot;1&quot; w:styleId=&quot;92CE7AB16757416C9AA62E456DE971D8&quot;&gt;&lt;w:name w:val=&quot;92CE7AB16757416C9AA62E456DE971D8&quot; /&gt;&lt;w:rsid w:val=&quot;008F240E&quot; /&gt;&lt;w:rPr&gt;&lt;w:lang w:val=&quot;de-CH&quot; w:eastAsia=&quot;de-CH&quot; /&gt;&lt;/w:rPr&gt;&lt;/w:style&gt;&lt;w:style w:type=&quot;paragraph&quot; w:customStyle=&quot;1&quot; w:styleId=&quot;D96ECC613439491EB9847CEF9AE16183&quot;&gt;&lt;w:name w:val=&quot;D96ECC613439491EB9847CEF9AE16183&quot; /&gt;&lt;w:rsid w:val=&quot;008F240E&quot; /&gt;&lt;w:rPr&gt;&lt;w:lang w:val=&quot;de-CH&quot; w:eastAsia=&quot;de-CH&quot; /&gt;&lt;/w:rPr&gt;&lt;/w:style&gt;&lt;w:style w:type=&quot;paragraph&quot; w:customStyle=&quot;1&quot; w:styleId=&quot;2538E3C869544E77AD8CA1A141F091A9&quot;&gt;&lt;w:name w:val=&quot;2538E3C869544E77AD8CA1A141F091A9&quot; /&gt;&lt;w:rsid w:val=&quot;008F240E&quot; /&gt;&lt;w:rPr&gt;&lt;w:lang w:val=&quot;de-CH&quot; w:eastAsia=&quot;de-CH&quot; /&gt;&lt;/w:rPr&gt;&lt;/w:style&gt;&lt;w:style w:type=&quot;paragraph&quot; w:customStyle=&quot;1&quot; w:styleId=&quot;7CEFE4857D634D37A867170E01709300&quot;&gt;&lt;w:name w:val=&quot;7CEFE4857D634D37A867170E01709300&quot; /&gt;&lt;w:rsid w:val=&quot;008F240E&quot; /&gt;&lt;w:rPr&gt;&lt;w:lang w:val=&quot;de-CH&quot; w:eastAsia=&quot;de-CH&quot; /&gt;&lt;/w:rPr&gt;&lt;/w:style&gt;&lt;w:style w:type=&quot;paragraph&quot; w:customStyle=&quot;1&quot; w:styleId=&quot;06DF9EF6587A4EF5AFD5FD838835B6B4&quot;&gt;&lt;w:name w:val=&quot;06DF9EF6587A4EF5AFD5FD838835B6B4&quot; /&gt;&lt;w:rsid w:val=&quot;008F240E&quot; /&gt;&lt;w:rPr&gt;&lt;w:lang w:val=&quot;de-CH&quot; w:eastAsia=&quot;de-CH&quot; /&gt;&lt;/w:rPr&gt;&lt;/w:style&gt;&lt;w:style w:type=&quot;paragraph&quot; w:customStyle=&quot;1&quot; w:styleId=&quot;AE3758FD1F644CAF84B1C5D0B725ACC6&quot;&gt;&lt;w:name w:val=&quot;AE3758FD1F644CAF84B1C5D0B725ACC6&quot; /&gt;&lt;w:rsid w:val=&quot;008F240E&quot; /&gt;&lt;w:rPr&gt;&lt;w:lang w:val=&quot;de-CH&quot; w:eastAsia=&quot;de-CH&quot; /&gt;&lt;/w:rPr&gt;&lt;/w:style&gt;&lt;w:style w:type=&quot;paragraph&quot; w:customStyle=&quot;1&quot; w:styleId=&quot;94259DC40DDC4FF59E1183C80528DFBC&quot;&gt;&lt;w:name w:val=&quot;94259DC40DDC4FF59E1183C80528DFBC&quot; /&gt;&lt;w:rsid w:val=&quot;008F240E&quot; /&gt;&lt;w:rPr&gt;&lt;w:lang w:val=&quot;de-CH&quot; w:eastAsia=&quot;de-CH&quot; /&gt;&lt;/w:rPr&gt;&lt;/w:style&gt;&lt;w:style w:type=&quot;paragraph&quot; w:customStyle=&quot;1&quot; w:styleId=&quot;4A91F1A3664748ADA5C25ACE592F61E4&quot;&gt;&lt;w:name w:val=&quot;4A91F1A3664748ADA5C25ACE592F61E4&quot; /&gt;&lt;w:rsid w:val=&quot;00FA297D&quot; /&gt;&lt;w:rPr&gt;&lt;w:lang w:val=&quot;de-CH&quot; w:eastAsia=&quot;de-CH&quot; /&gt;&lt;/w:rPr&gt;&lt;/w:style&gt;&lt;w:style w:type=&quot;paragraph&quot; w:customStyle=&quot;1&quot; w:styleId=&quot;6D3DA9704E8841C09E398C5EA068A2D5&quot;&gt;&lt;w:name w:val=&quot;6D3DA9704E8841C09E398C5EA068A2D5&quot; /&gt;&lt;w:rsid w:val=&quot;00FA297D&quot; /&gt;&lt;w:rPr&gt;&lt;w:lang w:val=&quot;de-CH&quot; w:eastAsia=&quot;de-CH&quot; /&gt;&lt;/w:rPr&gt;&lt;/w:style&gt;&lt;w:style w:type=&quot;paragraph&quot; w:customStyle=&quot;1&quot; w:styleId=&quot;0D9F7CC06FA24A36A0B52AE28453969F&quot;&gt;&lt;w:name w:val=&quot;0D9F7CC06FA24A36A0B52AE28453969F&quot; /&gt;&lt;w:rsid w:val=&quot;00FA297D&quot; /&gt;&lt;w:rPr&gt;&lt;w:lang w:val=&quot;de-CH&quot; w:eastAsia=&quot;de-CH&quot; /&gt;&lt;/w:rPr&gt;&lt;/w:style&gt;&lt;w:style w:type=&quot;paragraph&quot; w:customStyle=&quot;1&quot; w:styleId=&quot;DF5CF710877842BE8F2F4F97F8D43913&quot;&gt;&lt;w:name w:val=&quot;DF5CF710877842BE8F2F4F97F8D43913&quot; /&gt;&lt;w:rsid w:val=&quot;00FA297D&quot; /&gt;&lt;w:rPr&gt;&lt;w:lang w:val=&quot;de-CH&quot; w:eastAsia=&quot;de-CH&quot; /&gt;&lt;/w:rPr&gt;&lt;/w:style&gt;&lt;w:style w:type=&quot;paragraph&quot; w:customStyle=&quot;1&quot; w:styleId=&quot;2EC67D93F26A4604B4417A48E3F9659F&quot;&gt;&lt;w:name w:val=&quot;2EC67D93F26A4604B4417A48E3F9659F&quot; /&gt;&lt;w:rsid w:val=&quot;00FA297D&quot; /&gt;&lt;w:rPr&gt;&lt;w:lang w:val=&quot;de-CH&quot; w:eastAsia=&quot;de-CH&quot; /&gt;&lt;/w:rPr&gt;&lt;/w:style&gt;&lt;w:style w:type=&quot;paragraph&quot; w:customStyle=&quot;1&quot; w:styleId=&quot;8345F134E28346CCB2705F73756EE52F&quot;&gt;&lt;w:name w:val=&quot;8345F134E28346CCB2705F73756EE52F&quot; /&gt;&lt;w:rsid w:val=&quot;00FA297D&quot; /&gt;&lt;w:rPr&gt;&lt;w:lang w:val=&quot;de-CH&quot; w:eastAsia=&quot;de-CH&quot; /&gt;&lt;/w:rPr&gt;&lt;/w:style&gt;&lt;w:style w:type=&quot;paragraph&quot; w:customStyle=&quot;1&quot; w:styleId=&quot;8E8C0EF34ADA4D20995B918F4DF7629A&quot;&gt;&lt;w:name w:val=&quot;8E8C0EF34ADA4D20995B918F4DF7629A&quot; /&gt;&lt;w:rsid w:val=&quot;00FA297D&quot; /&gt;&lt;w:rPr&gt;&lt;w:lang w:val=&quot;de-CH&quot; w:eastAsia=&quot;de-CH&quot; /&gt;&lt;/w:rPr&gt;&lt;/w:style&gt;&lt;w:style w:type=&quot;paragraph&quot; w:customStyle=&quot;1&quot; w:styleId=&quot;BD28D04974584BEB8779742B614BD4F2&quot;&gt;&lt;w:name w:val=&quot;BD28D04974584BEB8779742B614BD4F2&quot; /&gt;&lt;w:rsid w:val=&quot;00FA297D&quot; /&gt;&lt;w:rPr&gt;&lt;w:lang w:val=&quot;de-CH&quot; w:eastAsia=&quot;de-CH&quot; /&gt;&lt;/w:rPr&gt;&lt;/w:style&gt;&lt;w:style w:type=&quot;paragraph&quot; w:customStyle=&quot;1&quot; w:styleId=&quot;26DBD75475C04ACE989562C85C7949D1&quot;&gt;&lt;w:name w:val=&quot;26DBD75475C04ACE989562C85C7949D1&quot; /&gt;&lt;w:rsid w:val=&quot;00FA297D&quot; /&gt;&lt;w:rPr&gt;&lt;w:lang w:val=&quot;de-CH&quot; w:eastAsia=&quot;de-CH&quot; /&gt;&lt;/w:rPr&gt;&lt;/w:style&gt;&lt;w:style w:type=&quot;paragraph&quot; w:customStyle=&quot;1&quot; w:styleId=&quot;8A32C48B1F07487CA67103F4073CAF50&quot;&gt;&lt;w:name w:val=&quot;8A32C48B1F07487CA67103F4073CAF50&quot; /&gt;&lt;w:rsid w:val=&quot;00FA297D&quot; /&gt;&lt;w:rPr&gt;&lt;w:lang w:val=&quot;de-CH&quot; w:eastAsia=&quot;de-CH&quot; /&gt;&lt;/w:rPr&gt;&lt;/w:style&gt;&lt;w:style w:type=&quot;paragraph&quot; w:customStyle=&quot;1&quot; w:styleId=&quot;72AAF18F612B4684BE84787FF3A9DC74&quot;&gt;&lt;w:name w:val=&quot;72AAF18F612B4684BE84787FF3A9DC74&quot; /&gt;&lt;w:rsid w:val=&quot;00FA297D&quot; /&gt;&lt;w:rPr&gt;&lt;w:lang w:val=&quot;de-CH&quot; w:eastAsia=&quot;de-CH&quot; /&gt;&lt;/w:rPr&gt;&lt;/w:style&gt;&lt;w:style w:type=&quot;paragraph&quot; w:customStyle=&quot;1&quot; w:styleId=&quot;92D51A9002174970A0FE2533E6B46CF9&quot;&gt;&lt;w:name w:val=&quot;92D51A9002174970A0FE2533E6B46CF9&quot; /&gt;&lt;w:rsid w:val=&quot;00FA297D&quot; /&gt;&lt;w:rPr&gt;&lt;w:lang w:val=&quot;de-CH&quot; w:eastAsia=&quot;de-CH&quot; /&gt;&lt;/w:rPr&gt;&lt;/w:style&gt;&lt;w:style w:type=&quot;paragraph&quot; w:customStyle=&quot;1&quot; w:styleId=&quot;062E635A5A6D4CA28FF86EAFC2A7B02E&quot;&gt;&lt;w:name w:val=&quot;062E635A5A6D4CA28FF86EAFC2A7B02E&quot; /&gt;&lt;w:rsid w:val=&quot;00FA297D&quot; /&gt;&lt;w:rPr&gt;&lt;w:lang w:val=&quot;de-CH&quot; w:eastAsia=&quot;de-CH&quot; /&gt;&lt;/w:rPr&gt;&lt;/w:style&gt;&lt;w:style w:type=&quot;paragraph&quot; w:customStyle=&quot;1&quot; w:styleId=&quot;7A940E062780402BAFFD7387FFF7B2FA&quot;&gt;&lt;w:name w:val=&quot;7A940E062780402BAFFD7387FFF7B2FA&quot; /&gt;&lt;w:rsid w:val=&quot;00FA297D&quot; /&gt;&lt;w:rPr&gt;&lt;w:lang w:val=&quot;de-CH&quot; w:eastAsia=&quot;de-CH&quot; /&gt;&lt;/w:rPr&gt;&lt;/w:style&gt;&lt;w:style w:type=&quot;paragraph&quot; w:customStyle=&quot;1&quot; w:styleId=&quot;8D360CAE289C4DF19D63BBC400EDC128&quot;&gt;&lt;w:name w:val=&quot;8D360CAE289C4DF19D63BBC400EDC128&quot; /&gt;&lt;w:rsid w:val=&quot;00FA297D&quot; /&gt;&lt;w:rPr&gt;&lt;w:lang w:val=&quot;de-CH&quot; w:eastAsia=&quot;de-CH&quot; /&gt;&lt;/w:rPr&gt;&lt;/w:style&gt;&lt;w:style w:type=&quot;paragraph&quot; w:customStyle=&quot;1&quot; w:styleId=&quot;74015FB194754B96B7B58023218EE4DB&quot;&gt;&lt;w:name w:val=&quot;74015FB194754B96B7B58023218EE4DB&quot; /&gt;&lt;w:rsid w:val=&quot;00FA297D&quot; /&gt;&lt;w:rPr&gt;&lt;w:lang w:val=&quot;de-CH&quot; w:eastAsia=&quot;de-CH&quot; /&gt;&lt;/w:rPr&gt;&lt;/w:style&gt;&lt;w:style w:type=&quot;paragraph&quot; w:customStyle=&quot;1&quot; w:styleId=&quot;FCF0329A7C4441968450B97BDCE1D07D&quot;&gt;&lt;w:name w:val=&quot;FCF0329A7C4441968450B97BDCE1D07D&quot; /&gt;&lt;w:rsid w:val=&quot;00FA297D&quot; /&gt;&lt;w:rPr&gt;&lt;w:lang w:val=&quot;de-CH&quot; w:eastAsia=&quot;de-CH&quot; /&gt;&lt;/w:rPr&gt;&lt;/w:style&gt;&lt;w:style w:type=&quot;paragraph&quot; w:customStyle=&quot;1&quot; w:styleId=&quot;21F74212976D4FF994D72EC348191456&quot;&gt;&lt;w:name w:val=&quot;21F74212976D4FF994D72EC348191456&quot; /&gt;&lt;w:rsid w:val=&quot;00FA297D&quot; /&gt;&lt;w:rPr&gt;&lt;w:lang w:val=&quot;de-CH&quot; w:eastAsia=&quot;de-CH&quot; /&gt;&lt;/w:rPr&gt;&lt;/w:style&gt;&lt;w:style w:type=&quot;paragraph&quot; w:customStyle=&quot;1&quot; w:styleId=&quot;2AB44EA8E8454AEB99F17A6D564B8290&quot;&gt;&lt;w:name w:val=&quot;2AB44EA8E8454AEB99F17A6D564B8290&quot; /&gt;&lt;w:rsid w:val=&quot;00FA297D&quot; /&gt;&lt;w:rPr&gt;&lt;w:lang w:val=&quot;de-CH&quot; w:eastAsia=&quot;de-CH&quot; /&gt;&lt;/w:rPr&gt;&lt;/w:style&gt;&lt;w:style w:type=&quot;paragraph&quot; w:customStyle=&quot;1&quot; w:styleId=&quot;2323AA1FA2C749B7847E12A5BB93F750&quot;&gt;&lt;w:name w:val=&quot;2323AA1FA2C749B7847E12A5BB93F750&quot; /&gt;&lt;w:rsid w:val=&quot;00FA297D&quot; /&gt;&lt;w:rPr&gt;&lt;w:lang w:val=&quot;de-CH&quot; w:eastAsia=&quot;de-CH&quot; /&gt;&lt;/w:rPr&gt;&lt;/w:style&gt;&lt;w:style w:type=&quot;paragraph&quot; w:customStyle=&quot;1&quot; w:styleId=&quot;C1580BBDB8DD407D965453487F9C945B&quot;&gt;&lt;w:name w:val=&quot;C1580BBDB8DD407D965453487F9C945B&quot; /&gt;&lt;w:rsid w:val=&quot;00FA297D&quot; /&gt;&lt;w:rPr&gt;&lt;w:lang w:val=&quot;de-CH&quot; w:eastAsia=&quot;de-CH&quot; /&gt;&lt;/w:rPr&gt;&lt;/w:style&gt;&lt;w:style w:type=&quot;paragraph&quot; w:customStyle=&quot;1&quot; w:styleId=&quot;E1D03F6E12BC4236AA5D879B16FE2E4D&quot;&gt;&lt;w:name w:val=&quot;E1D03F6E12BC4236AA5D879B16FE2E4D&quot; /&gt;&lt;w:rsid w:val=&quot;00FA297D&quot; /&gt;&lt;w:rPr&gt;&lt;w:lang w:val=&quot;de-CH&quot; w:eastAsia=&quot;de-CH&quot; /&gt;&lt;/w:rPr&gt;&lt;/w:style&gt;&lt;w:style w:type=&quot;paragraph&quot; w:customStyle=&quot;1&quot; w:styleId=&quot;9ABE4E116D6A417BAE5676FB706C94D5&quot;&gt;&lt;w:name w:val=&quot;9ABE4E116D6A417BAE5676FB706C94D5&quot; /&gt;&lt;w:rsid w:val=&quot;00FA297D&quot; /&gt;&lt;w:rPr&gt;&lt;w:lang w:val=&quot;de-CH&quot; w:eastAsia=&quot;de-CH&quot; /&gt;&lt;/w:rPr&gt;&lt;/w:style&gt;&lt;w:style w:type=&quot;paragraph&quot; w:customStyle=&quot;1&quot; w:styleId=&quot;78289F465CE645C7BAB0839564E76282&quot;&gt;&lt;w:name w:val=&quot;78289F465CE645C7BAB0839564E76282&quot; /&gt;&lt;w:rsid w:val=&quot;00FA297D&quot; /&gt;&lt;w:rPr&gt;&lt;w:lang w:val=&quot;de-CH&quot; w:eastAsia=&quot;de-CH&quot; /&gt;&lt;/w:rPr&gt;&lt;/w:style&gt;&lt;w:style w:type=&quot;paragraph&quot; w:customStyle=&quot;1&quot; w:styleId=&quot;B148FADFFDE043D48E1FCBA1775236AF&quot;&gt;&lt;w:name w:val=&quot;B148FADFFDE043D48E1FCBA1775236AF&quot; /&gt;&lt;w:rsid w:val=&quot;00FA297D&quot; /&gt;&lt;w:rPr&gt;&lt;w:lang w:val=&quot;de-CH&quot; w:eastAsia=&quot;de-CH&quot; /&gt;&lt;/w:rPr&gt;&lt;/w:style&gt;&lt;w:style w:type=&quot;paragraph&quot; w:customStyle=&quot;1&quot; w:styleId=&quot;6D22BF55C04C48D58D4E51FFB9C6BF21&quot;&gt;&lt;w:name w:val=&quot;6D22BF55C04C48D58D4E51FFB9C6BF21&quot; /&gt;&lt;w:rsid w:val=&quot;00FA297D&quot; /&gt;&lt;w:rPr&gt;&lt;w:lang w:val=&quot;de-CH&quot; w:eastAsia=&quot;de-CH&quot; /&gt;&lt;/w:rPr&gt;&lt;/w:style&gt;&lt;w:style w:type=&quot;paragraph&quot; w:customStyle=&quot;1&quot; w:styleId=&quot;445271E3D8E14D35A1E2761153971F44&quot;&gt;&lt;w:name w:val=&quot;445271E3D8E14D35A1E2761153971F44&quot; /&gt;&lt;w:rsid w:val=&quot;00FA297D&quot; /&gt;&lt;w:rPr&gt;&lt;w:lang w:val=&quot;de-CH&quot; w:eastAsia=&quot;de-CH&quot; /&gt;&lt;/w:rPr&gt;&lt;/w:style&gt;&lt;w:style w:type=&quot;paragraph&quot; w:customStyle=&quot;1&quot; w:styleId=&quot;922CD9C945B5467B9C8E1BAE5B4A9A79&quot;&gt;&lt;w:name w:val=&quot;922CD9C945B5467B9C8E1BAE5B4A9A79&quot; /&gt;&lt;w:rsid w:val=&quot;00FA297D&quot; /&gt;&lt;w:rPr&gt;&lt;w:lang w:val=&quot;de-CH&quot; w:eastAsia=&quot;de-CH&quot; /&gt;&lt;/w:rPr&gt;&lt;/w:style&gt;&lt;w:style w:type=&quot;paragraph&quot; w:customStyle=&quot;1&quot; w:styleId=&quot;13EBF46823DC42F795F03E01B29B21DD&quot;&gt;&lt;w:name w:val=&quot;13EBF46823DC42F795F03E01B29B21DD&quot; /&gt;&lt;w:rsid w:val=&quot;00FA297D&quot; /&gt;&lt;w:rPr&gt;&lt;w:lang w:val=&quot;de-CH&quot; w:eastAsia=&quot;de-CH&quot; /&gt;&lt;/w:rPr&gt;&lt;/w:style&gt;&lt;w:style w:type=&quot;paragraph&quot; w:customStyle=&quot;1&quot; w:styleId=&quot;17B19252317E493BA70CC5F5663DCB0C&quot;&gt;&lt;w:name w:val=&quot;17B19252317E493BA70CC5F5663DCB0C&quot; /&gt;&lt;w:rsid w:val=&quot;00FA297D&quot; /&gt;&lt;w:rPr&gt;&lt;w:lang w:val=&quot;de-CH&quot; w:eastAsia=&quot;de-CH&quot; /&gt;&lt;/w:rPr&gt;&lt;/w:style&gt;&lt;w:style w:type=&quot;paragraph&quot; w:customStyle=&quot;1&quot; w:styleId=&quot;0DB4451D65734D3480212B834E19BBF1&quot;&gt;&lt;w:name w:val=&quot;0DB4451D65734D3480212B834E19BBF1&quot; /&gt;&lt;w:rsid w:val=&quot;00FA297D&quot; /&gt;&lt;w:rPr&gt;&lt;w:lang w:val=&quot;de-CH&quot; w:eastAsia=&quot;de-CH&quot; /&gt;&lt;/w:rPr&gt;&lt;/w:style&gt;&lt;w:style w:type=&quot;paragraph&quot; w:customStyle=&quot;1&quot; w:styleId=&quot;7B5BC41F02824BFD94444B08A096F43F&quot;&gt;&lt;w:name w:val=&quot;7B5BC41F02824BFD94444B08A096F43F&quot; /&gt;&lt;w:rsid w:val=&quot;00FA297D&quot; /&gt;&lt;w:rPr&gt;&lt;w:lang w:val=&quot;de-CH&quot; w:eastAsia=&quot;de-CH&quot; /&gt;&lt;/w:rPr&gt;&lt;/w:style&gt;&lt;w:style w:type=&quot;paragraph&quot; w:customStyle=&quot;1&quot; w:styleId=&quot;2CFE22DEC6D24DC9B23978A5D3B1BD38&quot;&gt;&lt;w:name w:val=&quot;2CFE22DEC6D24DC9B23978A5D3B1BD38&quot; /&gt;&lt;w:rsid w:val=&quot;00FA297D&quot; /&gt;&lt;w:rPr&gt;&lt;w:lang w:val=&quot;de-CH&quot; w:eastAsia=&quot;de-CH&quot; /&gt;&lt;/w:rPr&gt;&lt;/w:style&gt;&lt;w:style w:type=&quot;paragraph&quot; w:customStyle=&quot;1&quot; w:styleId=&quot;F618AEB398424CD3801EAD749BA93D21&quot;&gt;&lt;w:name w:val=&quot;F618AEB398424CD3801EAD749BA93D21&quot; /&gt;&lt;w:rsid w:val=&quot;00FA297D&quot; /&gt;&lt;w:rPr&gt;&lt;w:lang w:val=&quot;de-CH&quot; w:eastAsia=&quot;de-CH&quot; /&gt;&lt;/w:rPr&gt;&lt;/w:style&gt;&lt;w:style w:type=&quot;paragraph&quot; w:customStyle=&quot;1&quot; w:styleId=&quot;B821728704B84D1A844EC984EFC78FED&quot;&gt;&lt;w:name w:val=&quot;B821728704B84D1A844EC984EFC78FED&quot; /&gt;&lt;w:rsid w:val=&quot;00FA297D&quot; /&gt;&lt;w:rPr&gt;&lt;w:lang w:val=&quot;de-CH&quot; w:eastAsia=&quot;de-CH&quot; /&gt;&lt;/w:rPr&gt;&lt;/w:style&gt;&lt;w:style w:type=&quot;paragraph&quot; w:customStyle=&quot;1&quot; w:styleId=&quot;40280B71E0C44CB1A4446F1CE7E5F00F&quot;&gt;&lt;w:name w:val=&quot;40280B71E0C44CB1A4446F1CE7E5F00F&quot; /&gt;&lt;w:rsid w:val=&quot;00FA297D&quot; /&gt;&lt;w:rPr&gt;&lt;w:lang w:val=&quot;de-CH&quot; w:eastAsia=&quot;de-CH&quot; /&gt;&lt;/w:rPr&gt;&lt;/w:style&gt;&lt;w:style w:type=&quot;paragraph&quot; w:customStyle=&quot;1&quot; w:styleId=&quot;964F138ECD2D445BAD40A8E4B4597786&quot;&gt;&lt;w:name w:val=&quot;964F138ECD2D445BAD40A8E4B4597786&quot; /&gt;&lt;w:rsid w:val=&quot;00FA297D&quot; /&gt;&lt;w:rPr&gt;&lt;w:lang w:val=&quot;de-CH&quot; w:eastAsia=&quot;de-CH&quot; /&gt;&lt;/w:rPr&gt;&lt;/w:style&gt;&lt;w:style w:type=&quot;paragraph&quot; w:customStyle=&quot;1&quot; w:styleId=&quot;8F0DA9941F6745589A42C70117888F48&quot;&gt;&lt;w:name w:val=&quot;8F0DA9941F6745589A42C70117888F48&quot; /&gt;&lt;w:rsid w:val=&quot;00FA297D&quot; /&gt;&lt;w:rPr&gt;&lt;w:lang w:val=&quot;de-CH&quot; w:eastAsia=&quot;de-CH&quot; /&gt;&lt;/w:rPr&gt;&lt;/w:style&gt;&lt;w:style w:type=&quot;paragraph&quot; w:customStyle=&quot;1&quot; w:styleId=&quot;9C4ED4DB6CAE4F1E9A1B4FF24EEEEF52&quot;&gt;&lt;w:name w:val=&quot;9C4ED4DB6CAE4F1E9A1B4FF24EEEEF52&quot; /&gt;&lt;w:rsid w:val=&quot;00D1649A&quot; /&gt;&lt;w:rPr&gt;&lt;w:lang w:val=&quot;de-CH&quot; w:eastAsia=&quot;de-CH&quot; /&gt;&lt;/w:rPr&gt;&lt;/w:style&gt;&lt;w:style w:type=&quot;paragraph&quot; w:customStyle=&quot;1&quot; w:styleId=&quot;E25F141E8C0A40BD89FCDBC4F41559A5&quot;&gt;&lt;w:name w:val=&quot;E25F141E8C0A40BD89FCDBC4F41559A5&quot; /&gt;&lt;w:rsid w:val=&quot;00D1649A&quot; /&gt;&lt;w:rPr&gt;&lt;w:lang w:val=&quot;de-CH&quot; w:eastAsia=&quot;de-CH&quot; /&gt;&lt;/w:rPr&gt;&lt;/w:style&gt;&lt;w:style w:type=&quot;paragraph&quot; w:customStyle=&quot;1&quot; w:styleId=&quot;EC2F6B1595CB4741AC05289A7512D4D5&quot;&gt;&lt;w:name w:val=&quot;EC2F6B1595CB4741AC05289A7512D4D5&quot; /&gt;&lt;w:rsid w:val=&quot;00D1649A&quot; /&gt;&lt;w:rPr&gt;&lt;w:lang w:val=&quot;de-CH&quot; w:eastAsia=&quot;de-CH&quot; /&gt;&lt;/w:rPr&gt;&lt;/w:style&gt;&lt;w:style w:type=&quot;paragraph&quot; w:customStyle=&quot;1&quot; w:styleId=&quot;34A1033D84714BE590EDA9DAB1110631&quot;&gt;&lt;w:name w:val=&quot;34A1033D84714BE590EDA9DAB1110631&quot; /&gt;&lt;w:rsid w:val=&quot;00D1649A&quot; /&gt;&lt;w:rPr&gt;&lt;w:lang w:val=&quot;de-CH&quot; w:eastAsia=&quot;de-CH&quot; /&gt;&lt;/w:rPr&gt;&lt;/w:style&gt;&lt;w:style w:type=&quot;paragraph&quot; w:customStyle=&quot;1&quot; w:styleId=&quot;1B3566CB30C64E6CA1C3C9A5BCEAA052&quot;&gt;&lt;w:name w:val=&quot;1B3566CB30C64E6CA1C3C9A5BCEAA052&quot; /&gt;&lt;w:rsid w:val=&quot;00D1649A&quot; /&gt;&lt;w:rPr&gt;&lt;w:lang w:val=&quot;de-CH&quot; w:eastAsia=&quot;de-CH&quot; /&gt;&lt;/w:rPr&gt;&lt;/w:style&gt;&lt;w:style w:type=&quot;paragraph&quot; w:customStyle=&quot;1&quot; w:styleId=&quot;CCC81A8AC2724D05A89EBE6F47AB3C8F&quot;&gt;&lt;w:name w:val=&quot;CCC81A8AC2724D05A89EBE6F47AB3C8F&quot; /&gt;&lt;w:rsid w:val=&quot;00D1649A&quot; /&gt;&lt;w:rPr&gt;&lt;w:lang w:val=&quot;de-CH&quot; w:eastAsia=&quot;de-CH&quot; /&gt;&lt;/w:rPr&gt;&lt;/w:style&gt;&lt;w:style w:type=&quot;paragraph&quot; w:customStyle=&quot;1&quot; w:styleId=&quot;7C29088481FD40B9BA8E0CB6B6ED7233&quot;&gt;&lt;w:name w:val=&quot;7C29088481FD40B9BA8E0CB6B6ED7233&quot; /&gt;&lt;w:rsid w:val=&quot;00D1649A&quot; /&gt;&lt;w:rPr&gt;&lt;w:lang w:val=&quot;de-CH&quot; w:eastAsia=&quot;de-CH&quot; /&gt;&lt;/w:rPr&gt;&lt;/w:style&gt;&lt;w:style w:type=&quot;paragraph&quot; w:customStyle=&quot;1&quot; w:styleId=&quot;B5E0D0F2EC2D4AE08EE0332C80E0A142&quot;&gt;&lt;w:name w:val=&quot;B5E0D0F2EC2D4AE08EE0332C80E0A142&quot; /&gt;&lt;w:rsid w:val=&quot;00D1649A&quot; /&gt;&lt;w:rPr&gt;&lt;w:lang w:val=&quot;de-CH&quot; w:eastAsia=&quot;de-CH&quot; /&gt;&lt;/w:rPr&gt;&lt;/w:style&gt;&lt;w:style w:type=&quot;paragraph&quot; w:customStyle=&quot;1&quot; w:styleId=&quot;CA4A03CC1B454590874FC00ED5B73612&quot;&gt;&lt;w:name w:val=&quot;CA4A03CC1B454590874FC00ED5B73612&quot; /&gt;&lt;w:rsid w:val=&quot;00D1649A&quot; /&gt;&lt;w:rPr&gt;&lt;w:lang w:val=&quot;de-CH&quot; w:eastAsia=&quot;de-CH&quot; /&gt;&lt;/w:rPr&gt;&lt;/w:style&gt;&lt;w:style w:type=&quot;paragraph&quot; w:customStyle=&quot;1&quot; w:styleId=&quot;8C481004C63E4B31B4CEFDF64F46D7C4&quot;&gt;&lt;w:name w:val=&quot;8C481004C63E4B31B4CEFDF64F46D7C4&quot; /&gt;&lt;w:rsid w:val=&quot;00D1649A&quot; /&gt;&lt;w:rPr&gt;&lt;w:lang w:val=&quot;de-CH&quot; w:eastAsia=&quot;de-CH&quot; /&gt;&lt;/w:rPr&gt;&lt;/w:style&gt;&lt;w:style w:type=&quot;paragraph&quot; w:customStyle=&quot;1&quot; w:styleId=&quot;6EDD2875997B410698E4C1AC3B6EA5BE&quot;&gt;&lt;w:name w:val=&quot;6EDD2875997B410698E4C1AC3B6EA5BE&quot; /&gt;&lt;w:rsid w:val=&quot;00D1649A&quot; /&gt;&lt;w:rPr&gt;&lt;w:lang w:val=&quot;de-CH&quot; w:eastAsia=&quot;de-CH&quot; /&gt;&lt;/w:rPr&gt;&lt;/w:style&gt;&lt;w:style w:type=&quot;paragraph&quot; w:customStyle=&quot;1&quot; w:styleId=&quot;CF9F18262A60465FB8A34CFEE296C14F&quot;&gt;&lt;w:name w:val=&quot;CF9F18262A60465FB8A34CFEE296C14F&quot; /&gt;&lt;w:rsid w:val=&quot;00D1649A&quot; /&gt;&lt;w:rPr&gt;&lt;w:lang w:val=&quot;de-CH&quot; w:eastAsia=&quot;de-CH&quot; /&gt;&lt;/w:rPr&gt;&lt;/w:style&gt;&lt;w:style w:type=&quot;paragraph&quot; w:customStyle=&quot;1&quot; w:styleId=&quot;5E5AF1F7E5C0435E8B37868E2EB89C62&quot;&gt;&lt;w:name w:val=&quot;5E5AF1F7E5C0435E8B37868E2EB89C62&quot; /&gt;&lt;w:rsid w:val=&quot;00D1649A&quot; /&gt;&lt;w:rPr&gt;&lt;w:lang w:val=&quot;de-CH&quot; w:eastAsia=&quot;de-CH&quot; /&gt;&lt;/w:rPr&gt;&lt;/w:style&gt;&lt;w:style w:type=&quot;paragraph&quot; w:customStyle=&quot;1&quot; w:styleId=&quot;4939408C304344178EAC37BE0C26757A&quot;&gt;&lt;w:name w:val=&quot;4939408C304344178EAC37BE0C26757A&quot; /&gt;&lt;w:rsid w:val=&quot;00D1649A&quot; /&gt;&lt;w:rPr&gt;&lt;w:lang w:val=&quot;de-CH&quot; w:eastAsia=&quot;de-CH&quot; /&gt;&lt;/w:rPr&gt;&lt;/w:style&gt;&lt;w:style w:type=&quot;paragraph&quot; w:customStyle=&quot;1&quot; w:styleId=&quot;19FBDB6D5B174E6E9C2A5FF6C8E09946&quot;&gt;&lt;w:name w:val=&quot;19FBDB6D5B174E6E9C2A5FF6C8E09946&quot; /&gt;&lt;w:rsid w:val=&quot;00D1649A&quot; /&gt;&lt;w:rPr&gt;&lt;w:lang w:val=&quot;de-CH&quot; w:eastAsia=&quot;de-CH&quot; /&gt;&lt;/w:rPr&gt;&lt;/w:style&gt;&lt;w:style w:type=&quot;paragraph&quot; w:customStyle=&quot;1&quot; w:styleId=&quot;59DE615AA564435799502683D016939B&quot;&gt;&lt;w:name w:val=&quot;59DE615AA564435799502683D016939B&quot; /&gt;&lt;w:rsid w:val=&quot;00D1649A&quot; /&gt;&lt;w:rPr&gt;&lt;w:lang w:val=&quot;de-CH&quot; w:eastAsia=&quot;de-CH&quot; /&gt;&lt;/w:rPr&gt;&lt;/w:style&gt;&lt;w:style w:type=&quot;paragraph&quot; w:customStyle=&quot;1&quot; w:styleId=&quot;C45D3020148B4DEFA9BB6475C2463CAA&quot;&gt;&lt;w:name w:val=&quot;C45D3020148B4DEFA9BB6475C2463CAA&quot; /&gt;&lt;w:rsid w:val=&quot;00D1649A&quot; /&gt;&lt;w:rPr&gt;&lt;w:lang w:val=&quot;de-CH&quot; w:eastAsia=&quot;de-CH&quot; /&gt;&lt;/w:rPr&gt;&lt;/w:style&gt;&lt;w:style w:type=&quot;paragraph&quot; w:customStyle=&quot;1&quot; w:styleId=&quot;40B7DAD628BC4240ADE8957AD82EA7A1&quot;&gt;&lt;w:name w:val=&quot;40B7DAD628BC4240ADE8957AD82EA7A1&quot; /&gt;&lt;w:rsid w:val=&quot;00D1649A&quot; /&gt;&lt;w:rPr&gt;&lt;w:lang w:val=&quot;de-CH&quot; w:eastAsia=&quot;de-CH&quot; /&gt;&lt;/w:rPr&gt;&lt;/w:style&gt;&lt;w:style w:type=&quot;paragraph&quot; w:customStyle=&quot;1&quot; w:styleId=&quot;86F1B9F3BD55401EB0384BF184F09679&quot;&gt;&lt;w:name w:val=&quot;86F1B9F3BD55401EB0384BF184F09679&quot; /&gt;&lt;w:rsid w:val=&quot;00D1649A&quot; /&gt;&lt;w:rPr&gt;&lt;w:lang w:val=&quot;de-CH&quot; w:eastAsia=&quot;de-CH&quot; /&gt;&lt;/w:rPr&gt;&lt;/w:style&gt;&lt;w:style w:type=&quot;paragraph&quot; w:customStyle=&quot;1&quot; w:styleId=&quot;0056915B1AE64BBC913B3F233B620FE9&quot;&gt;&lt;w:name w:val=&quot;0056915B1AE64BBC913B3F233B620FE9&quot; /&gt;&lt;w:rsid w:val=&quot;00D1649A&quot; /&gt;&lt;w:rPr&gt;&lt;w:lang w:val=&quot;de-CH&quot; w:eastAsia=&quot;de-CH&quot; /&gt;&lt;/w:rPr&gt;&lt;/w:style&gt;&lt;w:style w:type=&quot;paragraph&quot; w:customStyle=&quot;1&quot; w:styleId=&quot;4F9D7A8EB8E54304A2295E5D298B3FD2&quot;&gt;&lt;w:name w:val=&quot;4F9D7A8EB8E54304A2295E5D298B3FD2&quot; /&gt;&lt;w:rsid w:val=&quot;00D1649A&quot; /&gt;&lt;w:rPr&gt;&lt;w:lang w:val=&quot;de-CH&quot; w:eastAsia=&quot;de-CH&quot; /&gt;&lt;/w:rPr&gt;&lt;/w:style&gt;&lt;w:style w:type=&quot;paragraph&quot; w:customStyle=&quot;1&quot; w:styleId=&quot;851916EDDBE045338405C08886356C27&quot;&gt;&lt;w:name w:val=&quot;851916EDDBE045338405C08886356C27&quot; /&gt;&lt;w:rsid w:val=&quot;00D1649A&quot; /&gt;&lt;w:rPr&gt;&lt;w:lang w:val=&quot;de-CH&quot; w:eastAsia=&quot;de-CH&quot; /&gt;&lt;/w:rPr&gt;&lt;/w:style&gt;&lt;w:style w:type=&quot;paragraph&quot; w:customStyle=&quot;1&quot; w:styleId=&quot;E1121CCB047148E583598D173061B971&quot;&gt;&lt;w:name w:val=&quot;E1121CCB047148E583598D173061B971&quot; /&gt;&lt;w:rsid w:val=&quot;00D1649A&quot; /&gt;&lt;w:rPr&gt;&lt;w:lang w:val=&quot;de-CH&quot; w:eastAsia=&quot;de-CH&quot; /&gt;&lt;/w:rPr&gt;&lt;/w:style&gt;&lt;w:style w:type=&quot;paragraph&quot; w:customStyle=&quot;1&quot; w:styleId=&quot;FB6C5C39AE554120B5875B8C1FCE078B&quot;&gt;&lt;w:name w:val=&quot;FB6C5C39AE554120B5875B8C1FCE078B&quot; /&gt;&lt;w:rsid w:val=&quot;00D1649A&quot; /&gt;&lt;w:rPr&gt;&lt;w:lang w:val=&quot;de-CH&quot; w:eastAsia=&quot;de-CH&quot; /&gt;&lt;/w:rPr&gt;&lt;/w:style&gt;&lt;w:style w:type=&quot;paragraph&quot; w:customStyle=&quot;1&quot; w:styleId=&quot;DC5B7703572748A7894699318F4124BE&quot;&gt;&lt;w:name w:val=&quot;DC5B7703572748A7894699318F4124BE&quot; /&gt;&lt;w:rsid w:val=&quot;00E172E9&quot; /&gt;&lt;w:rPr&gt;&lt;w:lang w:val=&quot;de-CH&quot; w:eastAsia=&quot;de-CH&quot; /&gt;&lt;/w:rPr&gt;&lt;/w:style&gt;&lt;w:style w:type=&quot;paragraph&quot; w:customStyle=&quot;1&quot; w:styleId=&quot;9B14E7606BA84AD196485759EFB1D587&quot;&gt;&lt;w:name w:val=&quot;9B14E7606BA84AD196485759EFB1D587&quot; /&gt;&lt;w:rsid w:val=&quot;00E172E9&quot; /&gt;&lt;w:rPr&gt;&lt;w:lang w:val=&quot;de-CH&quot; w:eastAsia=&quot;de-CH&quot; /&gt;&lt;/w:rPr&gt;&lt;/w:style&gt;&lt;w:style w:type=&quot;paragraph&quot; w:customStyle=&quot;1&quot; w:styleId=&quot;3CD4923FF96A4577ADDC61B5E1D87525&quot;&gt;&lt;w:name w:val=&quot;3CD4923FF96A4577ADDC61B5E1D87525&quot; /&gt;&lt;w:rsid w:val=&quot;00E172E9&quot; /&gt;&lt;w:rPr&gt;&lt;w:lang w:val=&quot;de-CH&quot; w:eastAsia=&quot;de-CH&quot; /&gt;&lt;/w:rPr&gt;&lt;/w:style&gt;&lt;w:style w:type=&quot;paragraph&quot; w:customStyle=&quot;1&quot; w:styleId=&quot;0008018281514F31B9D0D3DB254289A3&quot;&gt;&lt;w:name w:val=&quot;0008018281514F31B9D0D3DB254289A3&quot; /&gt;&lt;w:rsid w:val=&quot;00E172E9&quot; /&gt;&lt;w:rPr&gt;&lt;w:lang w:val=&quot;de-CH&quot; w:eastAsia=&quot;de-CH&quot; /&gt;&lt;/w:rPr&gt;&lt;/w:style&gt;&lt;w:style w:type=&quot;paragraph&quot; w:customStyle=&quot;1&quot; w:styleId=&quot;EB25CCC71B7D4165AFB8A1A4A64B45DF&quot;&gt;&lt;w:name w:val=&quot;EB25CCC71B7D4165AFB8A1A4A64B45DF&quot; /&gt;&lt;w:rsid w:val=&quot;00E172E9&quot; /&gt;&lt;w:rPr&gt;&lt;w:lang w:val=&quot;de-CH&quot; w:eastAsia=&quot;de-CH&quot; /&gt;&lt;/w:rPr&gt;&lt;/w:style&gt;&lt;w:style w:type=&quot;paragraph&quot; w:customStyle=&quot;1&quot; w:styleId=&quot;03D4721EF9654D52998B5068805BE56F&quot;&gt;&lt;w:name w:val=&quot;03D4721EF9654D52998B5068805BE56F&quot; /&gt;&lt;w:rsid w:val=&quot;00E172E9&quot; /&gt;&lt;w:rPr&gt;&lt;w:lang w:val=&quot;de-CH&quot; w:eastAsia=&quot;de-CH&quot; /&gt;&lt;/w:rPr&gt;&lt;/w:style&gt;&lt;w:style w:type=&quot;paragraph&quot; w:customStyle=&quot;1&quot; w:styleId=&quot;0A2DE1B2B5A1471B96583EB5F032D89D&quot;&gt;&lt;w:name w:val=&quot;0A2DE1B2B5A1471B96583EB5F032D89D&quot; /&gt;&lt;w:rsid w:val=&quot;00E172E9&quot; /&gt;&lt;w:rPr&gt;&lt;w:lang w:val=&quot;de-CH&quot; w:eastAsia=&quot;de-CH&quot; /&gt;&lt;/w:rPr&gt;&lt;/w:style&gt;&lt;w:style w:type=&quot;paragraph&quot; w:customStyle=&quot;1&quot; w:styleId=&quot;59F2B8E2B14B474C96A5E9A1B1C2D048&quot;&gt;&lt;w:name w:val=&quot;59F2B8E2B14B474C96A5E9A1B1C2D048&quot; /&gt;&lt;w:rsid w:val=&quot;00E172E9&quot; /&gt;&lt;w:rPr&gt;&lt;w:lang w:val=&quot;de-CH&quot; w:eastAsia=&quot;de-CH&quot; /&gt;&lt;/w:rPr&gt;&lt;/w:style&gt;&lt;w:style w:type=&quot;paragraph&quot; w:customStyle=&quot;1&quot; w:styleId=&quot;AFBE2560C53F4209855A29BFE89BD887&quot;&gt;&lt;w:name w:val=&quot;AFBE2560C53F4209855A29BFE89BD887&quot; /&gt;&lt;w:rsid w:val=&quot;00E172E9&quot; /&gt;&lt;w:rPr&gt;&lt;w:lang w:val=&quot;de-CH&quot; w:eastAsia=&quot;de-CH&quot; /&gt;&lt;/w:rPr&gt;&lt;/w:style&gt;&lt;w:style w:type=&quot;paragraph&quot; w:customStyle=&quot;1&quot; w:styleId=&quot;7F1E113E9B524F1182F526CF2EF08429&quot;&gt;&lt;w:name w:val=&quot;7F1E113E9B524F1182F526CF2EF08429&quot; /&gt;&lt;w:rsid w:val=&quot;00E172E9&quot; /&gt;&lt;w:rPr&gt;&lt;w:lang w:val=&quot;de-CH&quot; w:eastAsia=&quot;de-CH&quot; /&gt;&lt;/w:rPr&gt;&lt;/w:style&gt;&lt;w:style w:type=&quot;paragraph&quot; w:customStyle=&quot;1&quot; w:styleId=&quot;4D24392E96AB4EF6AA07419D0EE84F42&quot;&gt;&lt;w:name w:val=&quot;4D24392E96AB4EF6AA07419D0EE84F42&quot; /&gt;&lt;w:rsid w:val=&quot;00E172E9&quot; /&gt;&lt;w:rPr&gt;&lt;w:lang w:val=&quot;de-CH&quot; w:eastAsia=&quot;de-CH&quot; /&gt;&lt;/w:rPr&gt;&lt;/w:style&gt;&lt;w:style w:type=&quot;paragraph&quot; w:customStyle=&quot;1&quot; w:styleId=&quot;3A096F4F07E04DA192E7F7D7E3E39FD1&quot;&gt;&lt;w:name w:val=&quot;3A096F4F07E04DA192E7F7D7E3E39FD1&quot; /&gt;&lt;w:rsid w:val=&quot;00E172E9&quot; /&gt;&lt;w:rPr&gt;&lt;w:lang w:val=&quot;de-CH&quot; w:eastAsia=&quot;de-CH&quot; /&gt;&lt;/w:rPr&gt;&lt;/w:style&gt;&lt;w:style w:type=&quot;paragraph&quot; w:customStyle=&quot;1&quot; w:styleId=&quot;1644D3A2ACCB4C8C92501403283EFD05&quot;&gt;&lt;w:name w:val=&quot;1644D3A2ACCB4C8C92501403283EFD05&quot; /&gt;&lt;w:rsid w:val=&quot;00E172E9&quot; /&gt;&lt;w:rPr&gt;&lt;w:lang w:val=&quot;de-CH&quot; w:eastAsia=&quot;de-CH&quot; /&gt;&lt;/w:rPr&gt;&lt;/w:style&gt;&lt;w:style w:type=&quot;paragraph&quot; w:customStyle=&quot;1&quot; w:styleId=&quot;0AC964E19D79488390D5E3B107158F06&quot;&gt;&lt;w:name w:val=&quot;0AC964E19D79488390D5E3B107158F06&quot; /&gt;&lt;w:rsid w:val=&quot;00E172E9&quot; /&gt;&lt;w:rPr&gt;&lt;w:lang w:val=&quot;de-CH&quot; w:eastAsia=&quot;de-CH&quot; /&gt;&lt;/w:rPr&gt;&lt;/w:style&gt;&lt;w:style w:type=&quot;paragraph&quot; w:customStyle=&quot;1&quot; w:styleId=&quot;B629E5960DE340769EEC8CBC0C43CA5E&quot;&gt;&lt;w:name w:val=&quot;B629E5960DE340769EEC8CBC0C43CA5E&quot; /&gt;&lt;w:rsid w:val=&quot;00E172E9&quot; /&gt;&lt;w:rPr&gt;&lt;w:lang w:val=&quot;de-CH&quot; w:eastAsia=&quot;de-CH&quot; /&gt;&lt;/w:rPr&gt;&lt;/w:style&gt;&lt;w:style w:type=&quot;paragraph&quot; w:customStyle=&quot;1&quot; w:styleId=&quot;33239E8465C94546A221BD59DBF876AE&quot;&gt;&lt;w:name w:val=&quot;33239E8465C94546A221BD59DBF876AE&quot; /&gt;&lt;w:rsid w:val=&quot;00E172E9&quot; /&gt;&lt;w:rPr&gt;&lt;w:lang w:val=&quot;de-CH&quot; w:eastAsia=&quot;de-CH&quot; /&gt;&lt;/w:rPr&gt;&lt;/w:style&gt;&lt;w:style w:type=&quot;paragraph&quot; w:customStyle=&quot;1&quot; w:styleId=&quot;7C5D708DA5CB4F8AB25FD364EB55D232&quot;&gt;&lt;w:name w:val=&quot;7C5D708DA5CB4F8AB25FD364EB55D232&quot; /&gt;&lt;w:rsid w:val=&quot;00E172E9&quot; /&gt;&lt;w:rPr&gt;&lt;w:lang w:val=&quot;de-CH&quot; w:eastAsia=&quot;de-CH&quot; /&gt;&lt;/w:rPr&gt;&lt;/w:style&gt;&lt;w:style w:type=&quot;paragraph&quot; w:customStyle=&quot;1&quot; w:styleId=&quot;C12E5B307F2E42938E0EB83119BBF06B&quot;&gt;&lt;w:name w:val=&quot;C12E5B307F2E42938E0EB83119BBF06B&quot; /&gt;&lt;w:rsid w:val=&quot;00E172E9&quot; /&gt;&lt;w:rPr&gt;&lt;w:lang w:val=&quot;de-CH&quot; w:eastAsia=&quot;de-CH&quot; /&gt;&lt;/w:rPr&gt;&lt;/w:style&gt;&lt;w:style w:type=&quot;paragraph&quot; w:customStyle=&quot;1&quot; w:styleI"/>
    <w:docVar w:name="de-CH7_LanguageVersion" w:val="d=&quot;05F0DB97BEF94D72945B014C47163A53&quot;&gt;&lt;w:name w:val=&quot;05F0DB97BEF94D72945B014C47163A53&quot; /&gt;&lt;w:rsid w:val=&quot;00E172E9&quot; /&gt;&lt;w:rPr&gt;&lt;w:lang w:val=&quot;de-CH&quot; w:eastAsia=&quot;de-CH&quot; /&gt;&lt;/w:rPr&gt;&lt;/w:style&gt;&lt;w:style w:type=&quot;paragraph&quot; w:customStyle=&quot;1&quot; w:styleId=&quot;0BA1B0CF8F7C431E87F84CEE58A159A8&quot;&gt;&lt;w:name w:val=&quot;0BA1B0CF8F7C431E87F84CEE58A159A8&quot; /&gt;&lt;w:rsid w:val=&quot;00E172E9&quot; /&gt;&lt;w:rPr&gt;&lt;w:lang w:val=&quot;de-CH&quot; w:eastAsia=&quot;de-CH&quot; /&gt;&lt;/w:rPr&gt;&lt;/w:style&gt;&lt;w:style w:type=&quot;paragraph&quot; w:customStyle=&quot;1&quot; w:styleId=&quot;182CE5D142CB4463870474BBD8488AFD&quot;&gt;&lt;w:name w:val=&quot;182CE5D142CB4463870474BBD8488AFD&quot; /&gt;&lt;w:rsid w:val=&quot;00E172E9&quot; /&gt;&lt;w:rPr&gt;&lt;w:lang w:val=&quot;de-CH&quot; w:eastAsia=&quot;de-CH&quot; /&gt;&lt;/w:rPr&gt;&lt;/w:style&gt;&lt;w:style w:type=&quot;paragraph&quot; w:customStyle=&quot;1&quot; w:styleId=&quot;E332ACF3056044DCAB8DE614DE5D28AC&quot;&gt;&lt;w:name w:val=&quot;E332ACF3056044DCAB8DE614DE5D28AC&quot; /&gt;&lt;w:rsid w:val=&quot;00E172E9&quot; /&gt;&lt;w:rPr&gt;&lt;w:lang w:val=&quot;de-CH&quot; w:eastAsia=&quot;de-CH&quot; /&gt;&lt;/w:rPr&gt;&lt;/w:style&gt;&lt;w:style w:type=&quot;paragraph&quot; w:customStyle=&quot;1&quot; w:styleId=&quot;D396A86C0FCF45E2B83F9D2383CF6C41&quot;&gt;&lt;w:name w:val=&quot;D396A86C0FCF45E2B83F9D2383CF6C41&quot; /&gt;&lt;w:rsid w:val=&quot;00E172E9&quot; /&gt;&lt;w:rPr&gt;&lt;w:lang w:val=&quot;de-CH&quot; w:eastAsia=&quot;de-CH&quot; /&gt;&lt;/w:rPr&gt;&lt;/w:style&gt;&lt;w:style w:type=&quot;paragraph&quot; w:customStyle=&quot;1&quot; w:styleId=&quot;8E0A0CD395364EADB3D7E8BD718E91E3&quot;&gt;&lt;w:name w:val=&quot;8E0A0CD395364EADB3D7E8BD718E91E3&quot; /&gt;&lt;w:rsid w:val=&quot;00E172E9&quot; /&gt;&lt;w:rPr&gt;&lt;w:lang w:val=&quot;de-CH&quot; w:eastAsia=&quot;de-CH&quot; /&gt;&lt;/w:rPr&gt;&lt;/w:style&gt;&lt;w:style w:type=&quot;paragraph&quot; w:customStyle=&quot;1&quot; w:styleId=&quot;FF34ACC66A47438A8214FE6AE99DCA12&quot;&gt;&lt;w:name w:val=&quot;FF34ACC66A47438A8214FE6AE99DCA12&quot; /&gt;&lt;w:rsid w:val=&quot;00E172E9&quot; /&gt;&lt;w:rPr&gt;&lt;w:lang w:val=&quot;de-CH&quot; w:eastAsia=&quot;de-CH&quot; /&gt;&lt;/w:rPr&gt;&lt;/w:style&gt;&lt;w:style w:type=&quot;paragraph&quot; w:customStyle=&quot;1&quot; w:styleId=&quot;B8412B9A01C7418189F95A828B7064C1&quot;&gt;&lt;w:name w:val=&quot;B8412B9A01C7418189F95A828B7064C1&quot; /&gt;&lt;w:rsid w:val=&quot;00E172E9&quot; /&gt;&lt;w:rPr&gt;&lt;w:lang w:val=&quot;de-CH&quot; w:eastAsia=&quot;de-CH&quot; /&gt;&lt;/w:rPr&gt;&lt;/w:style&gt;&lt;w:style w:type=&quot;paragraph&quot; w:customStyle=&quot;1&quot; w:styleId=&quot;8ECBEE9F6ADC46A9B3262B15E0F9609D&quot;&gt;&lt;w:name w:val=&quot;8ECBEE9F6ADC46A9B3262B15E0F9609D&quot; /&gt;&lt;w:rsid w:val=&quot;00E172E9&quot; /&gt;&lt;w:rPr&gt;&lt;w:lang w:val=&quot;de-CH&quot; w:eastAsia=&quot;de-CH&quot; /&gt;&lt;/w:rPr&gt;&lt;/w:style&gt;&lt;w:style w:type=&quot;paragraph&quot; w:customStyle=&quot;1&quot; w:styleId=&quot;CC5AFC14F1284D1BB1A9978B21EF843B&quot;&gt;&lt;w:name w:val=&quot;CC5AFC14F1284D1BB1A9978B21EF843B&quot; /&gt;&lt;w:rsid w:val=&quot;00E172E9&quot; /&gt;&lt;w:rPr&gt;&lt;w:lang w:val=&quot;de-CH&quot; w:eastAsia=&quot;de-CH&quot; /&gt;&lt;/w:rPr&gt;&lt;/w:style&gt;&lt;w:style w:type=&quot;paragraph&quot; w:customStyle=&quot;1&quot; w:styleId=&quot;5DB7519ED2874381B39D5AE7045F5784&quot;&gt;&lt;w:name w:val=&quot;5DB7519ED2874381B39D5AE7045F5784&quot; /&gt;&lt;w:rsid w:val=&quot;00E172E9&quot; /&gt;&lt;w:rPr&gt;&lt;w:lang w:val=&quot;de-CH&quot; w:eastAsia=&quot;de-CH&quot; /&gt;&lt;/w:rPr&gt;&lt;/w:style&gt;&lt;w:style w:type=&quot;paragraph&quot; w:customStyle=&quot;1&quot; w:styleId=&quot;20DD2D48487F483CB42F313560DFA9F6&quot;&gt;&lt;w:name w:val=&quot;20DD2D48487F483CB42F313560DFA9F6&quot; /&gt;&lt;w:rsid w:val=&quot;00E172E9&quot; /&gt;&lt;w:rPr&gt;&lt;w:lang w:val=&quot;de-CH&quot; w:eastAsia=&quot;de-CH&quot; /&gt;&lt;/w:rPr&gt;&lt;/w:style&gt;&lt;w:style w:type=&quot;paragraph&quot; w:customStyle=&quot;1&quot; w:styleId=&quot;F87CF758632443B3B8FC0E032B205384&quot;&gt;&lt;w:name w:val=&quot;F87CF758632443B3B8FC0E032B205384&quot; /&gt;&lt;w:rsid w:val=&quot;00E172E9&quot; /&gt;&lt;w:rPr&gt;&lt;w:lang w:val=&quot;de-CH&quot; w:eastAsia=&quot;de-CH&quot; /&gt;&lt;/w:rPr&gt;&lt;/w:style&gt;&lt;w:style w:type=&quot;paragraph&quot; w:customStyle=&quot;1&quot; w:styleId=&quot;BD22DF53737E4A16ACAF82B275B874D9&quot;&gt;&lt;w:name w:val=&quot;BD22DF53737E4A16ACAF82B275B874D9&quot; /&gt;&lt;w:rsid w:val=&quot;00E172E9&quot; /&gt;&lt;w:rPr&gt;&lt;w:lang w:val=&quot;de-CH&quot; w:eastAsia=&quot;de-CH&quot; /&gt;&lt;/w:rPr&gt;&lt;/w:style&gt;&lt;w:style w:type=&quot;paragraph&quot; w:customStyle=&quot;1&quot; w:styleId=&quot;9DA87E710CD84941B0FB084640F07608&quot;&gt;&lt;w:name w:val=&quot;9DA87E710CD84941B0FB084640F07608&quot; /&gt;&lt;w:rsid w:val=&quot;00E172E9&quot; /&gt;&lt;w:rPr&gt;&lt;w:lang w:val=&quot;de-CH&quot; w:eastAsia=&quot;de-CH&quot; /&gt;&lt;/w:rPr&gt;&lt;/w:style&gt;&lt;w:style w:type=&quot;paragraph&quot; w:customStyle=&quot;1&quot; w:styleId=&quot;3152F3728B3F4B52B14D6076634C9A9F&quot;&gt;&lt;w:name w:val=&quot;3152F3728B3F4B52B14D6076634C9A9F&quot; /&gt;&lt;w:rsid w:val=&quot;00E172E9&quot; /&gt;&lt;w:rPr&gt;&lt;w:lang w:val=&quot;de-CH&quot; w:eastAsia=&quot;de-CH&quot; /&gt;&lt;/w:rPr&gt;&lt;/w:style&gt;&lt;w:style w:type=&quot;paragraph&quot; w:customStyle=&quot;1&quot; w:styleId=&quot;D8BC3894BB294636A3A09F3C0BFF2042&quot;&gt;&lt;w:name w:val=&quot;D8BC3894BB294636A3A09F3C0BFF2042&quot; /&gt;&lt;w:rsid w:val=&quot;00E172E9&quot; /&gt;&lt;w:rPr&gt;&lt;w:lang w:val=&quot;de-CH&quot; w:eastAsia=&quot;de-CH&quot; /&gt;&lt;/w:rPr&gt;&lt;/w:style&gt;&lt;w:style w:type=&quot;paragraph&quot; w:customStyle=&quot;1&quot; w:styleId=&quot;56A30A30A99A47F59D49376B971F84A1&quot;&gt;&lt;w:name w:val=&quot;56A30A30A99A47F59D49376B971F84A1&quot; /&gt;&lt;w:rsid w:val=&quot;00E172E9&quot; /&gt;&lt;w:rPr&gt;&lt;w:lang w:val=&quot;de-CH&quot; w:eastAsia=&quot;de-CH&quot; /&gt;&lt;/w:rPr&gt;&lt;/w:style&gt;&lt;w:style w:type=&quot;paragraph&quot; w:customStyle=&quot;1&quot; w:styleId=&quot;DB62BFDB467B42CC905047809B017D0F&quot;&gt;&lt;w:name w:val=&quot;DB62BFDB467B42CC905047809B017D0F&quot; /&gt;&lt;w:rsid w:val=&quot;00E172E9&quot; /&gt;&lt;w:rPr&gt;&lt;w:lang w:val=&quot;de-CH&quot; w:eastAsia=&quot;de-CH&quot; /&gt;&lt;/w:rPr&gt;&lt;/w:style&gt;&lt;w:style w:type=&quot;paragraph&quot; w:customStyle=&quot;1&quot; w:styleId=&quot;AC9C0D281ACE446294D2223002FD9B04&quot;&gt;&lt;w:name w:val=&quot;AC9C0D281ACE446294D2223002FD9B04&quot; /&gt;&lt;w:rsid w:val=&quot;00E172E9&quot; /&gt;&lt;w:rPr&gt;&lt;w:lang w:val=&quot;de-CH&quot; w:eastAsia=&quot;de-CH&quot; /&gt;&lt;/w:rPr&gt;&lt;/w:style&gt;&lt;w:style w:type=&quot;paragraph&quot; w:customStyle=&quot;1&quot; w:styleId=&quot;22B1E791C96843378779291DDCCF2FB3&quot;&gt;&lt;w:name w:val=&quot;22B1E791C96843378779291DDCCF2FB3&quot; /&gt;&lt;w:rsid w:val=&quot;00E172E9&quot; /&gt;&lt;w:rPr&gt;&lt;w:lang w:val=&quot;de-CH&quot; w:eastAsia=&quot;de-CH&quot; /&gt;&lt;/w:rPr&gt;&lt;/w:style&gt;&lt;w:style w:type=&quot;paragraph&quot; w:customStyle=&quot;1&quot; w:styleId=&quot;522D4F536C7B44A3A1F70A44DF0AB1C5&quot;&gt;&lt;w:name w:val=&quot;522D4F536C7B44A3A1F70A44DF0AB1C5&quot; /&gt;&lt;w:rsid w:val=&quot;00E172E9&quot; /&gt;&lt;w:rPr&gt;&lt;w:lang w:val=&quot;de-CH&quot; w:eastAsia=&quot;de-CH&quot; /&gt;&lt;/w:rPr&gt;&lt;/w:style&gt;&lt;w:style w:type=&quot;paragraph&quot; w:customStyle=&quot;1&quot; w:styleId=&quot;10D59E12E0EC4882AB3AC660B80AEE7D&quot;&gt;&lt;w:name w:val=&quot;10D59E12E0EC4882AB3AC660B80AEE7D&quot; /&gt;&lt;w:rsid w:val=&quot;00E172E9&quot; /&gt;&lt;w:rPr&gt;&lt;w:lang w:val=&quot;de-CH&quot; w:eastAsia=&quot;de-CH&quot; /&gt;&lt;/w:rPr&gt;&lt;/w:style&gt;&lt;w:style w:type=&quot;paragraph&quot; w:customStyle=&quot;1&quot; w:styleId=&quot;954E5024A2164B54A121A6F9FE8A6658&quot;&gt;&lt;w:name w:val=&quot;954E5024A2164B54A121A6F9FE8A6658&quot; /&gt;&lt;w:rsid w:val=&quot;00E172E9&quot; /&gt;&lt;w:rPr&gt;&lt;w:lang w:val=&quot;de-CH&quot; w:eastAsia=&quot;de-CH&quot; /&gt;&lt;/w:rPr&gt;&lt;/w:style&gt;&lt;w:style w:type=&quot;paragraph&quot; w:customStyle=&quot;1&quot; w:styleId=&quot;8FD6D7FCABC44A1C987627CAC215C9C2&quot;&gt;&lt;w:name w:val=&quot;8FD6D7FCABC44A1C987627CAC215C9C2&quot; /&gt;&lt;w:rsid w:val=&quot;00E172E9&quot; /&gt;&lt;w:rPr&gt;&lt;w:lang w:val=&quot;de-CH&quot; w:eastAsia=&quot;de-CH&quot; /&gt;&lt;/w:rPr&gt;&lt;/w:style&gt;&lt;w:style w:type=&quot;paragraph&quot; w:customStyle=&quot;1&quot; w:styleId=&quot;1EF52F264C9D4E27B9CECAEC29FE0FB2&quot;&gt;&lt;w:name w:val=&quot;1EF52F264C9D4E27B9CECAEC29FE0FB2&quot; /&gt;&lt;w:rsid w:val=&quot;00E172E9&quot; /&gt;&lt;w:rPr&gt;&lt;w:lang w:val=&quot;de-CH&quot; w:eastAsia=&quot;de-CH&quot; /&gt;&lt;/w:rPr&gt;&lt;/w:style&gt;&lt;w:style w:type=&quot;paragraph&quot; w:customStyle=&quot;1&quot; w:styleId=&quot;071E5FB6F0114B3B89B2ED59330B6C4C&quot;&gt;&lt;w:name w:val=&quot;071E5FB6F0114B3B89B2ED59330B6C4C&quot; /&gt;&lt;w:rsid w:val=&quot;00E172E9&quot; /&gt;&lt;w:rPr&gt;&lt;w:lang w:val=&quot;de-CH&quot; w:eastAsia=&quot;de-CH&quot; /&gt;&lt;/w:rPr&gt;&lt;/w:style&gt;&lt;w:style w:type=&quot;paragraph&quot; w:customStyle=&quot;1&quot; w:styleId=&quot;8F5FDAB9243042E29A528835A1328C1C&quot;&gt;&lt;w:name w:val=&quot;8F5FDAB9243042E29A528835A1328C1C&quot; /&gt;&lt;w:rsid w:val=&quot;00E172E9&quot; /&gt;&lt;w:rPr&gt;&lt;w:lang w:val=&quot;de-CH&quot; w:eastAsia=&quot;de-CH&quot; /&gt;&lt;/w:rPr&gt;&lt;/w:style&gt;&lt;w:style w:type=&quot;paragraph&quot; w:customStyle=&quot;1&quot; w:styleId=&quot;6F5B782C93E245778E09DC8E6ED2A973&quot;&gt;&lt;w:name w:val=&quot;6F5B782C93E245778E09DC8E6ED2A973&quot; /&gt;&lt;w:rsid w:val=&quot;00E172E9&quot; /&gt;&lt;w:rPr&gt;&lt;w:lang w:val=&quot;de-CH&quot; w:eastAsia=&quot;de-CH&quot; /&gt;&lt;/w:rPr&gt;&lt;/w:style&gt;&lt;w:style w:type=&quot;paragraph&quot; w:customStyle=&quot;1&quot; w:styleId=&quot;562999CF114D4BFDB29F193F45350AFB&quot;&gt;&lt;w:name w:val=&quot;562999CF114D4BFDB29F193F45350AFB&quot; /&gt;&lt;w:rsid w:val=&quot;00E172E9&quot; /&gt;&lt;w:rPr&gt;&lt;w:lang w:val=&quot;de-CH&quot; w:eastAsia=&quot;de-CH&quot; /&gt;&lt;/w:rPr&gt;&lt;/w:style&gt;&lt;w:style w:type=&quot;paragraph&quot; w:customStyle=&quot;1&quot; w:styleId=&quot;F58B8BDA6AC94273B0CF932365BB0C72&quot;&gt;&lt;w:name w:val=&quot;F58B8BDA6AC94273B0CF932365BB0C72&quot; /&gt;&lt;w:rsid w:val=&quot;00E172E9&quot; /&gt;&lt;w:rPr&gt;&lt;w:lang w:val=&quot;de-CH&quot; w:eastAsia=&quot;de-CH&quot; /&gt;&lt;/w:rPr&gt;&lt;/w:style&gt;&lt;w:style w:type=&quot;paragraph&quot; w:customStyle=&quot;1&quot; w:styleId=&quot;C3EF48E474B8490BA8B03DC5C6A50FB0&quot;&gt;&lt;w:name w:val=&quot;C3EF48E474B8490BA8B03DC5C6A50FB0&quot; /&gt;&lt;w:rsid w:val=&quot;00E172E9&quot; /&gt;&lt;w:rPr&gt;&lt;w:lang w:val=&quot;de-CH&quot; w:eastAsia=&quot;de-CH&quot; /&gt;&lt;/w:rPr&gt;&lt;/w:style&gt;&lt;w:style w:type=&quot;paragraph&quot; w:customStyle=&quot;1&quot; w:styleId=&quot;004D38004C414923953AFE1D61E3A5CA&quot;&gt;&lt;w:name w:val=&quot;004D38004C414923953AFE1D61E3A5CA&quot; /&gt;&lt;w:rsid w:val=&quot;00E172E9&quot; /&gt;&lt;w:rPr&gt;&lt;w:lang w:val=&quot;de-CH&quot; w:eastAsia=&quot;de-CH&quot; /&gt;&lt;/w:rPr&gt;&lt;/w:style&gt;&lt;w:style w:type=&quot;paragraph&quot; w:customStyle=&quot;1&quot; w:styleId=&quot;DC87380AD7D240F393741A24C9B450DF&quot;&gt;&lt;w:name w:val=&quot;DC87380AD7D240F393741A24C9B450DF&quot; /&gt;&lt;w:rsid w:val=&quot;00E172E9&quot; /&gt;&lt;w:rPr&gt;&lt;w:lang w:val=&quot;de-CH&quot; w:eastAsia=&quot;de-CH&quot; /&gt;&lt;/w:rPr&gt;&lt;/w:style&gt;&lt;w:style w:type=&quot;paragraph&quot; w:customStyle=&quot;1&quot; w:styleId=&quot;FE8CDAD0CC9B4101AA941687467EBECF&quot;&gt;&lt;w:name w:val=&quot;FE8CDAD0CC9B4101AA941687467EBECF&quot; /&gt;&lt;w:rsid w:val=&quot;00E172E9&quot; /&gt;&lt;w:rPr&gt;&lt;w:lang w:val=&quot;de-CH&quot; w:eastAsia=&quot;de-CH&quot; /&gt;&lt;/w:rPr&gt;&lt;/w:style&gt;&lt;w:style w:type=&quot;paragraph&quot; w:customStyle=&quot;1&quot; w:styleId=&quot;E9097E739DAE4AC68D7CD94578C3BF2A&quot;&gt;&lt;w:name w:val=&quot;E9097E739DAE4AC68D7CD94578C3BF2A&quot; /&gt;&lt;w:rsid w:val=&quot;00E172E9&quot; /&gt;&lt;w:rPr&gt;&lt;w:lang w:val=&quot;de-CH&quot; w:eastAsia=&quot;de-CH&quot; /&gt;&lt;/w:rPr&gt;&lt;/w:style&gt;&lt;w:style w:type=&quot;paragraph&quot; w:customStyle=&quot;1&quot; w:styleId=&quot;8BF1098453924C94907A8877B26F791D&quot;&gt;&lt;w:name w:val=&quot;8BF1098453924C94907A8877B26F791D&quot; /&gt;&lt;w:rsid w:val=&quot;00E172E9&quot; /&gt;&lt;w:rPr&gt;&lt;w:lang w:val=&quot;de-CH&quot; w:eastAsia=&quot;de-CH&quot; /&gt;&lt;/w:rPr&gt;&lt;/w:style&gt;&lt;w:style w:type=&quot;paragraph&quot; w:customStyle=&quot;1&quot; w:styleId=&quot;8E0F22BB430E4D3A866C97B9FB52178A&quot;&gt;&lt;w:name w:val=&quot;8E0F22BB430E4D3A866C97B9FB52178A&quot; /&gt;&lt;w:rsid w:val=&quot;00E172E9&quot; /&gt;&lt;w:rPr&gt;&lt;w:lang w:val=&quot;de-CH&quot; w:eastAsia=&quot;de-CH&quot; /&gt;&lt;/w:rPr&gt;&lt;/w:style&gt;&lt;w:style w:type=&quot;paragraph&quot; w:customStyle=&quot;1&quot; w:styleId=&quot;E3DF844E4BA14A4C85C6DC2EC1FFD0DF&quot;&gt;&lt;w:name w:val=&quot;E3DF844E4BA14A4C85C6DC2EC1FFD0DF&quot; /&gt;&lt;w:rsid w:val=&quot;00E172E9&quot; /&gt;&lt;w:rPr&gt;&lt;w:lang w:val=&quot;de-CH&quot; w:eastAsia=&quot;de-CH&quot; /&gt;&lt;/w:rPr&gt;&lt;/w:style&gt;&lt;w:style w:type=&quot;paragraph&quot; w:customStyle=&quot;1&quot; w:styleId=&quot;36F2E1558677434CBBB9538A6A1BED88&quot;&gt;&lt;w:name w:val=&quot;36F2E1558677434CBBB9538A6A1BED88&quot; /&gt;&lt;w:rsid w:val=&quot;00E172E9&quot; /&gt;&lt;w:rPr&gt;&lt;w:lang w:val=&quot;de-CH&quot; w:eastAsia=&quot;de-CH&quot; /&gt;&lt;/w:rPr&gt;&lt;/w:style&gt;&lt;w:style w:type=&quot;paragraph&quot; w:customStyle=&quot;1&quot; w:styleId=&quot;5B97A56EAB0E40F4A037AE3197C6CDF2&quot;&gt;&lt;w:name w:val=&quot;5B97A56EAB0E40F4A037AE3197C6CDF2&quot; /&gt;&lt;w:rsid w:val=&quot;00736DB0&quot; /&gt;&lt;w:rPr&gt;&lt;w:lang w:val=&quot;de-CH&quot; w:eastAsia=&quot;de-CH&quot; /&gt;&lt;/w:rPr&gt;&lt;/w:style&gt;&lt;w:style w:type=&quot;paragraph&quot; w:customStyle=&quot;1&quot; w:styleId=&quot;CBAAC06A2F8E458CAE47CC59DC0F146A&quot;&gt;&lt;w:name w:val=&quot;CBAAC06A2F8E458CAE47CC59DC0F146A&quot; /&gt;&lt;w:rsid w:val=&quot;00736DB0&quot; /&gt;&lt;w:rPr&gt;&lt;w:lang w:val=&quot;de-CH&quot; w:eastAsia=&quot;de-CH&quot; /&gt;&lt;/w:rPr&gt;&lt;/w:style&gt;&lt;w:style w:type=&quot;paragraph&quot; w:customStyle=&quot;1&quot; w:styleId=&quot;BE07142E12014082B4F6203A1EF3E756&quot;&gt;&lt;w:name w:val=&quot;BE07142E12014082B4F6203A1EF3E756&quot; /&gt;&lt;w:rsid w:val=&quot;00736DB0&quot; /&gt;&lt;w:rPr&gt;&lt;w:lang w:val=&quot;de-CH&quot; w:eastAsia=&quot;de-CH&quot; /&gt;&lt;/w:rPr&gt;&lt;/w:style&gt;&lt;w:style w:type=&quot;paragraph&quot; w:customStyle=&quot;1&quot; w:styleId=&quot;79FED24FC28E4DDCBCC5927E74FD95C2&quot;&gt;&lt;w:name w:val=&quot;79FED24FC28E4DDCBCC5927E74FD95C2&quot; /&gt;&lt;w:rsid w:val=&quot;00736DB0&quot; /&gt;&lt;w:rPr&gt;&lt;w:lang w:val=&quot;de-CH&quot; w:eastAsia=&quot;de-CH&quot; /&gt;&lt;/w:rPr&gt;&lt;/w:style&gt;&lt;w:style w:type=&quot;paragraph&quot; w:customStyle=&quot;1&quot; w:styleId=&quot;8C32BB3904A04577AC9E3D89368B0551&quot;&gt;&lt;w:name w:val=&quot;8C32BB3904A04577AC9E3D89368B0551&quot; /&gt;&lt;w:rsid w:val=&quot;00736DB0&quot; /&gt;&lt;w:rPr&gt;&lt;w:lang w:val=&quot;de-CH&quot; w:eastAsia=&quot;de-CH&quot; /&gt;&lt;/w:rPr&gt;&lt;/w:style&gt;&lt;w:style w:type=&quot;paragraph&quot; w:customStyle=&quot;1&quot; w:styleId=&quot;5475FBD737C24C51A8EFCADAE994D71C&quot;&gt;&lt;w:name w:val=&quot;5475FBD737C24C51A8EFCADAE994D71C&quot; /&gt;&lt;w:rsid w:val=&quot;00736DB0&quot; /&gt;&lt;w:rPr&gt;&lt;w:lang w:val=&quot;de-CH&quot; w:eastAsia=&quot;de-CH&quot; /&gt;&lt;/w:rPr&gt;&lt;/w:style&gt;&lt;w:style w:type=&quot;paragraph&quot; w:customStyle=&quot;1&quot; w:styleId=&quot;7C326DA9DE8944399F25F00C7B12A3C4&quot;&gt;&lt;w:name w:val=&quot;7C326DA9DE8944399F25F00C7B12A3C4&quot; /&gt;&lt;w:rsid w:val=&quot;00736DB0&quot; /&gt;&lt;w:rPr&gt;&lt;w:lang w:val=&quot;de-CH&quot; w:eastAsia=&quot;de-CH&quot; /&gt;&lt;/w:rPr&gt;&lt;/w:style&gt;&lt;w:style w:type=&quot;paragraph&quot; w:customStyle=&quot;1&quot; w:styleId=&quot;93ACA76CE82C4754B8DE61C1426F67AC&quot;&gt;&lt;w:name w:val=&quot;93ACA76CE82C4754B8DE61C1426F67AC&quot; /&gt;&lt;w:rsid w:val=&quot;00736DB0&quot; /&gt;&lt;w:rPr&gt;&lt;w:lang w:val=&quot;de-CH&quot; w:eastAsia=&quot;de-CH&quot; /&gt;&lt;/w:rPr&gt;&lt;/w:style&gt;&lt;w:style w:type=&quot;paragraph&quot; w:customStyle=&quot;1&quot; w:styleId=&quot;A82FB3D073014D5A87EB97C8A1E34A32&quot;&gt;&lt;w:name w:val=&quot;A82FB3D073014D5A87EB97C8A1E34A32&quot; /&gt;&lt;w:rsid w:val=&quot;00736DB0&quot; /&gt;&lt;w:rPr&gt;&lt;w:lang w:val=&quot;de-CH&quot; w:eastAsia=&quot;de-CH&quot; /&gt;&lt;/w:rPr&gt;&lt;/w:style&gt;&lt;w:style w:type=&quot;paragraph&quot; w:customStyle=&quot;1&quot; w:styleId=&quot;3713FB674F1D45E9A5FD7665647ACD01&quot;&gt;&lt;w:name w:val=&quot;3713FB674F1D45E9A5FD7665647ACD01&quot; /&gt;&lt;w:rsid w:val=&quot;00736DB0&quot; /&gt;&lt;w:rPr&gt;&lt;w:lang w:val=&quot;de-CH&quot; w:eastAsia=&quot;de-CH&quot; /&gt;&lt;/w:rPr&gt;&lt;/w:style&gt;&lt;w:style w:type=&quot;paragraph&quot; w:customStyle=&quot;1&quot; w:styleId=&quot;970B24D2FE494939BC1916140608EE6A&quot;&gt;&lt;w:name w:val=&quot;970B24D2FE494939BC1916140608EE6A&quot; /&gt;&lt;w:rsid w:val=&quot;00736DB0&quot; /&gt;&lt;w:rPr&gt;&lt;w:lang w:val=&quot;de-CH&quot; w:eastAsia=&quot;de-CH&quot; /&gt;&lt;/w:rPr&gt;&lt;/w:style&gt;&lt;w:style w:type=&quot;paragraph&quot; w:customStyle=&quot;1&quot; w:styleId=&quot;329ABFCBB188474FB0B84D5BFD4554C1&quot;&gt;&lt;w:name w:val=&quot;329ABFCBB188474FB0B84D5BFD4554C1&quot; /&gt;&lt;w:rsid w:val=&quot;00736DB0&quot; /&gt;&lt;w:rPr&gt;&lt;w:lang w:val=&quot;de-CH&quot; w:eastAsia=&quot;de-CH&quot; /&gt;&lt;/w:rPr&gt;&lt;/w:style&gt;&lt;w:style w:type=&quot;paragraph&quot; w:customStyle=&quot;1&quot; w:styleId=&quot;AE2D2454C98F4D279135A8247AA3B5C0&quot;&gt;&lt;w:name w:val=&quot;AE2D2454C98F4D279135A8247AA3B5C0&quot; /&gt;&lt;w:rsid w:val=&quot;00736DB0&quot; /&gt;&lt;w:rPr&gt;&lt;w:lang w:val=&quot;de-CH&quot; w:eastAsia=&quot;de-CH&quot; /&gt;&lt;/w:rPr&gt;&lt;/w:style&gt;&lt;w:style w:type=&quot;paragraph&quot; w:customStyle=&quot;1&quot; w:styleId=&quot;875C1254D92C4D4B9BA8D45A56F7F6EF&quot;&gt;&lt;w:name w:val=&quot;875C1254D92C4D4B9BA8D45A56F7F6EF&quot; /&gt;&lt;w:rsid w:val=&quot;00736DB0&quot; /&gt;&lt;w:rPr&gt;&lt;w:lang w:val=&quot;de-CH&quot; w:eastAsia=&quot;de-CH&quot; /&gt;&lt;/w:rPr&gt;&lt;/w:style&gt;&lt;w:style w:type=&quot;paragraph&quot; w:customStyle=&quot;1&quot; w:styleId=&quot;ADCF4A5E21FF4F2AAA6E6E4BE50EF1B7&quot;&gt;&lt;w:name w:val=&quot;ADCF4A5E21FF4F2AAA6E6E4BE50EF1B7&quot; /&gt;&lt;w:rsid w:val=&quot;00736DB0&quot; /&gt;&lt;w:rPr&gt;&lt;w:lang w:val=&quot;de-CH&quot; w:eastAsia=&quot;de-CH&quot; /&gt;&lt;/w:rPr&gt;&lt;/w:style&gt;&lt;w:style w:type=&quot;paragraph&quot; w:customStyle=&quot;1&quot; w:styleId=&quot;CB2F82D5FC0E4EC4ABBDAA20BB7B6968&quot;&gt;&lt;w:name w:val=&quot;CB2F82D5FC0E4EC4ABBDAA20BB7B6968&quot; /&gt;&lt;w:rsid w:val=&quot;00736DB0&quot; /&gt;&lt;w:rPr&gt;&lt;w:lang w:val=&quot;de-CH&quot; w:eastAsia=&quot;de-CH&quot; /&gt;&lt;/w:rPr&gt;&lt;/w:style&gt;&lt;w:style w:type=&quot;paragraph&quot; w:customStyle=&quot;1&quot; w:styleId=&quot;EB8E864F71084A508BAC3CFFA428D9C8&quot;&gt;&lt;w:name w:val=&quot;EB8E864F71084A508BAC3CFFA428D9C8&quot; /&gt;&lt;w:rsid w:val=&quot;00736DB0&quot; /&gt;&lt;w:rPr&gt;&lt;w:lang w:val=&quot;de-CH&quot; w:eastAsia=&quot;de-CH&quot; /&gt;&lt;/w:rPr&gt;&lt;/w:style&gt;&lt;w:style w:type=&quot;paragraph&quot; w:customStyle=&quot;1&quot; w:styleId=&quot;E8B59754F0104C0CBC810C4B04A98887&quot;&gt;&lt;w:name w:val=&quot;E8B59754F0104C0CBC810C4B04A98887&quot; /&gt;&lt;w:rsid w:val=&quot;00736DB0&quot; /&gt;&lt;w:rPr&gt;&lt;w:lang w:val=&quot;de-CH&quot; w:eastAsia=&quot;de-CH&quot; /&gt;&lt;/w:rPr&gt;&lt;/w:style&gt;&lt;w:style w:type=&quot;paragraph&quot; w:customStyle=&quot;1&quot; w:styleId=&quot;FC9986FA873C4338850BDE1F08E942C9&quot;&gt;&lt;w:name w:val=&quot;FC9986FA873C4338850BDE1F08E942C9&quot; /&gt;&lt;w:rsid w:val=&quot;00736DB0&quot; /&gt;&lt;w:rPr&gt;&lt;w:lang w:val=&quot;de-CH&quot; w:eastAsia=&quot;de-CH&quot; /&gt;&lt;/w:rPr&gt;&lt;/w:style&gt;&lt;w:style w:type=&quot;paragraph&quot; w:customStyle=&quot;1&quot; w:styleId=&quot;44B557864ADA45D5AD0DE17C4F35A56A&quot;&gt;&lt;w:name w:val=&quot;44B557864ADA45D5AD0DE17C4F35A56A&quot; /&gt;&lt;w:rsid w:val=&quot;00736DB0&quot; /&gt;&lt;w:rPr&gt;&lt;w:lang w:val=&quot;de-CH&quot; w:eastAsia=&quot;de-CH&quot; /&gt;&lt;/w:rPr&gt;&lt;/w:style&gt;&lt;w:style w:type=&quot;paragraph&quot; w:customStyle=&quot;1&quot; w:styleId=&quot;2455F76517514A989BD6A261365CEABA&quot;&gt;&lt;w:name w:val=&quot;2455F76517514A989BD6A261365CEABA&quot; /&gt;&lt;w:rsid w:val=&quot;00736DB0&quot; /&gt;&lt;w:rPr&gt;&lt;w:lang w:val=&quot;de-CH&quot; w:eastAsia=&quot;de-CH&quot; /&gt;&lt;/w:rPr&gt;&lt;/w:style&gt;&lt;w:style w:type=&quot;paragraph&quot; w:customStyle=&quot;1&quot; w:styleId=&quot;92F8E2E945D44043BD52550F515D9D2D&quot;&gt;&lt;w:name w:val=&quot;92F8E2E945D44043BD52550F515D9D2D&quot; /&gt;&lt;w:rsid w:val=&quot;00736DB0&quot; /&gt;&lt;w:rPr&gt;&lt;w:lang w:val=&quot;de-CH&quot; w:eastAsia=&quot;de-CH&quot; /&gt;&lt;/w:rPr&gt;&lt;/w:style&gt;&lt;w:style w:type=&quot;paragraph&quot; w:customStyle=&quot;1&quot; w:styleId=&quot;5FCB17FE30264228B515C93CD21EE4F7&quot;&gt;&lt;w:name w:val=&quot;5FCB17FE30264228B515C93CD21EE4F7&quot; /&gt;&lt;w:rsid w:val=&quot;00736DB0&quot; /&gt;&lt;w:rPr&gt;&lt;w:lang w:val=&quot;de-CH&quot; w:eastAsia=&quot;de-CH&quot; /&gt;&lt;/w:rPr&gt;&lt;/w:style&gt;&lt;w:style w:type=&quot;paragraph&quot; w:customStyle=&quot;1&quot; w:styleId=&quot;CC3C8936B4874CF091BA4A282A63F78B&quot;&gt;&lt;w:name w:val=&quot;CC3C8936B4874CF091BA4A282A63F78B&quot; /&gt;&lt;w:rsid w:val=&quot;00736DB0&quot; /&gt;&lt;w:rPr&gt;&lt;w:lang w:val=&quot;de-CH&quot; w:eastAsia=&quot;de-CH&quot; /&gt;&lt;/w:rPr&gt;&lt;/w:style&gt;&lt;w:style w:type=&quot;paragraph&quot; w:customStyle=&quot;1&quot; w:styleId=&quot;06F952C354204EB0AB4A6814E1E963BE&quot;&gt;&lt;w:name w:val=&quot;06F952C354204EB0AB4A6814E1E963BE&quot; /&gt;&lt;w:rsid w:val=&quot;00736DB0&quot; /&gt;&lt;w:rPr&gt;&lt;w:lang w:val=&quot;de-CH&quot; w:eastAsia=&quot;de-CH&quot; /&gt;&lt;/w:rPr&gt;&lt;/w:style&gt;&lt;w:style w:type=&quot;paragraph&quot; w:customStyle=&quot;1&quot; w:styleId=&quot;0183382AA52A484390105CB7CA90CF87&quot;&gt;&lt;w:name w:val=&quot;0183382AA52A484390105CB7CA90CF87&quot; /&gt;&lt;w:rsid w:val=&quot;00736DB0&quot; /&gt;&lt;w:rPr&gt;&lt;w:lang w:val=&quot;de-CH&quot; w:eastAsia=&quot;de-CH&quot; /&gt;&lt;/w:rPr&gt;&lt;/w:style&gt;&lt;w:style w:type=&quot;paragraph&quot; w:customStyle=&quot;1&quot; w:styleId=&quot;65CAEDB7E605492FA8F6469D96F2B838&quot;&gt;&lt;w:name w:val=&quot;65CAEDB7E605492FA8F6469D96F2B838&quot; /&gt;&lt;w:rsid w:val=&quot;00736DB0&quot; /&gt;&lt;w:rPr&gt;&lt;w:lang w:val=&quot;de-CH&quot; w:eastAsia=&quot;de-CH&quot; /&gt;&lt;/w:rPr&gt;&lt;/w:style&gt;&lt;w:style w:type=&quot;paragraph&quot; w:customStyle=&quot;1&quot; w:styleId=&quot;B493382FD9514C22BA4093EC43BAD642&quot;&gt;&lt;w:name w:val=&quot;B493382FD9514C22BA4093EC43BAD642&quot; /&gt;&lt;w:rsid w:val=&quot;00736DB0&quot; /&gt;&lt;w:rPr&gt;&lt;w:lang w:val=&quot;de-CH&quot; w:eastAsia=&quot;de-CH&quot; /&gt;&lt;/w:rPr&gt;&lt;/w:style&gt;&lt;w:style w:type=&quot;paragraph&quot; w:customStyle=&quot;1&quot; w:styleId=&quot;4DADD5E475194E8399C1B7EFCC92B21D&quot;&gt;&lt;w:name w:val=&quot;4DADD5E475194E8399C1B7EFCC92B21D&quot; /&gt;&lt;w:rsid w:val=&quot;00736DB0&quot; /&gt;&lt;w:rPr&gt;&lt;w:lang w:val=&quot;de-CH&quot; w:eastAsia=&quot;de-CH&quot; /&gt;&lt;/w:rPr&gt;&lt;/w:style&gt;&lt;w:style w:type=&quot;paragraph&quot; w:customStyle=&quot;1&quot; w:styleId=&quot;7013104EFCA447DA9DC3ED59B98A30CF&quot;&gt;&lt;w:name w:val=&quot;7013104EFCA447DA9DC3ED59B98A30CF&quot; /&gt;&lt;w:rsid w:val=&quot;000C25D3&quot; /&gt;&lt;w:rPr&gt;&lt;w:lang w:val=&quot;de-CH&quot; w:eastAsia=&quot;de-CH&quot; /&gt;&lt;/w:rPr&gt;&lt;/w:style&gt;&lt;w:style w:type=&quot;paragraph&quot; w:customStyle=&quot;1&quot; w:styleId=&quot;FC220798DA934CF2AE6B9FE78E549B73&quot;&gt;&lt;w:name w:val=&quot;FC220798DA934CF2AE6B9FE78E549B73&quot; /&gt;&lt;w:rsid w:val=&quot;000C25D3&quot; /&gt;&lt;w:rPr&gt;&lt;w:lang w:val=&quot;de-CH&quot; w:eastAsia=&quot;de-CH&quot; /&gt;&lt;/w:rPr&gt;&lt;/w:style&gt;&lt;w:style w:type=&quot;paragraph&quot; w:customStyle=&quot;1&quot; w:styleId=&quot;7310B4E02F2D4709AF93D78A224A938A&quot;&gt;&lt;w:name w:val=&quot;7310B4E02F2D4709AF93D78A224A938A&quot; /&gt;&lt;w:rsid w:val=&quot;000C25D3&quot; /&gt;&lt;w:rPr&gt;&lt;w:lang w:val=&quot;de-CH&quot; w:eastAsia=&quot;de-CH&quot; /&gt;&lt;/w:rPr&gt;&lt;/w:style&gt;&lt;w:style w:type=&quot;paragraph&quot; w:customStyle=&quot;1&quot; w:styleId=&quot;C4BAF57994A4415D94F788BDC8ACD19D&quot;&gt;&lt;w:name w:val=&quot;C4BAF57994A4415D94F788BDC8ACD19D&quot; /&gt;&lt;w:rsid w:val=&quot;000C25D3&quot; /&gt;&lt;w:rPr&gt;&lt;w:lang w:val=&quot;de-CH&quot; w:eastAsia=&quot;de-CH&quot; /&gt;&lt;/w:rPr&gt;&lt;/w:style&gt;&lt;w:style w:type=&quot;paragraph&quot; w:customStyle=&quot;1&quot; w:styleId=&quot;55A0A2A45F004F44B0AF924AB5896AB1&quot;&gt;&lt;w:name w:val=&quot;55A0A2A45F004F44B0AF924AB5896AB1&quot; /&gt;&lt;w:rsid w:val=&quot;000C25D3&quot; /&gt;&lt;w:rPr&gt;&lt;w:lang w:val=&quot;de-CH&quot; w:eastAsia=&quot;de-CH&quot; /&gt;&lt;/w:rPr&gt;&lt;/w:style&gt;&lt;w:style w:type=&quot;paragraph&quot; w:customStyle=&quot;1&quot; w:styleId=&quot;9904D1D8D30446A0913AF4C27670B7A7&quot;&gt;&lt;w:name w:val=&quot;9904D1D8D30446A0913AF4C27670B7A7&quot; /&gt;&lt;w:rsid w:val=&quot;000C25D3&quot; /&gt;&lt;w:rPr&gt;&lt;w:lang w:val=&quot;de-CH&quot; w:eastAsia=&quot;de-CH&quot; /&gt;&lt;/w:rPr&gt;&lt;/w:style&gt;&lt;w:style w:type=&quot;paragraph&quot; w:customStyle=&quot;1&quot; w:styleId=&quot;15F388C3D9834232B22CBE80194BE06E&quot;&gt;&lt;w:name w:val=&quot;15F388C3D9834232B22CBE80194BE06E&quot; /&gt;&lt;w:rsid w:val=&quot;000C25D3&quot; /&gt;&lt;w:rPr&gt;&lt;w:lang w:val=&quot;de-CH&quot; w:eastAsia=&quot;de-CH&quot; /&gt;&lt;/w:rPr&gt;&lt;/w:style&gt;&lt;w:style w:type=&quot;paragraph&quot; w:customStyle=&quot;1&quot; w:styleId=&quot;733B05E13B1D4853AD4D2AFDF7FDDCFE&quot;&gt;&lt;w:name w:val=&quot;733B05E13B1D4853AD4D2AFDF7FDDCFE&quot; /&gt;&lt;w:rsid w:val=&quot;000C25D3&quot; /&gt;&lt;w:rPr&gt;&lt;w:lang w:val=&quot;de-CH&quot; w:eastAsia=&quot;de-CH&quot; /&gt;&lt;/w:rPr&gt;&lt;/w:style&gt;&lt;w:style w:type=&quot;paragraph&quot; w:customStyle=&quot;1&quot; w:styleId=&quot;A9B452DCEF5748748F0AABD5150FECDE&quot;&gt;&lt;w:name w:val=&quot;A9B452DCEF5748748F0AABD5150FECDE&quot; /&gt;&lt;w:rsid w:val=&quot;000C25D3&quot; /&gt;&lt;w:rPr&gt;&lt;w:lang w:val=&quot;de-CH&quot; w:eastAsia=&quot;de-CH&quot; /&gt;&lt;/w:rPr&gt;&lt;/w:style&gt;&lt;w:style w:type=&quot;paragraph&quot; w:customStyle=&quot;1&quot; w:styleId=&quot;B64803B3C3BB4CE8AE9B7F8ADCC11662&quot;&gt;&lt;w:name w:val=&quot;B64803B3C3BB4CE8AE9B7F8ADCC11662&quot; /&gt;&lt;w:rsid w:val=&quot;000C25D3&quot; /&gt;&lt;w:rPr&gt;&lt;w:lang w:val=&quot;de-CH&quot; w:eastAsia=&quot;de-CH&quot; /&gt;&lt;/w:rPr&gt;&lt;/w:style&gt;&lt;w:style w:type=&quot;paragraph&quot; w:customStyle=&quot;1&quot; w:styleId=&quot;931E795CFC884D0C9A97727F7FBF7C52&quot;&gt;&lt;w:name w:val=&quot;931E795CFC884D0C9A97727F7FBF7C52&quot; /&gt;&lt;w:rsid w:val=&quot;000C25D3&quot; /&gt;&lt;w:rPr&gt;&lt;w:lang w:val=&quot;de-CH&quot; w:eastAsia=&quot;de-CH&quot; /&gt;&lt;/w:rPr&gt;&lt;/w:style&gt;&lt;w:style w:type=&quot;paragraph&quot; w:customStyle=&quot;1&quot; w:styleId=&quot;0B15EB6A9AB7459F9FAA442F20D899D7&quot;&gt;&lt;w:name w:val=&quot;0B15EB6A9AB7459F9FAA442F20D899D7&quot; /&gt;&lt;w:rsid w:val=&quot;000C25D3&quot; /&gt;&lt;w:rPr&gt;&lt;w:lang w:val=&quot;de-CH&quot; w:eastAsia=&quot;de-CH&quot; /&gt;&lt;/w:rPr&gt;&lt;/w:style&gt;&lt;w:style w:type=&quot;paragraph&quot; w:customStyle=&quot;1&quot; w:styleId=&quot;F9387F63E56F45DF98177854F9A6979B&quot;&gt;&lt;w:name w:val=&quot;F9387F63E56F45DF98177854F9A6979B&quot; /&gt;&lt;w:rsid w:val=&quot;000C25D3&quot; /&gt;&lt;w:rPr&gt;&lt;w:lang w:val=&quot;de-CH&quot; w:eastAsia=&quot;de-CH&quot; /&gt;&lt;/w:rPr&gt;&lt;/w:style&gt;&lt;w:style w:type=&quot;paragraph&quot; w:customStyle=&quot;1&quot; w:styleId=&quot;BBBF7E6686FF44F4B804E6E545CF348F&quot;&gt;&lt;w:name w:val=&quot;BBBF7E6686FF44F4B804E6E545CF348F&quot; /&gt;&lt;w:rsid w:val=&quot;000C25D3&quot; /&gt;&lt;w:rPr&gt;&lt;w:lang w:val=&quot;de-CH&quot; w:eastAsia=&quot;de-CH&quot; /&gt;&lt;/w:rPr&gt;&lt;/w:style&gt;&lt;w:style w:type=&quot;paragraph&quot; w:customStyle=&quot;1&quot; w:styleId=&quot;670A80265F6F4102AD3901E06DC92DE9&quot;&gt;&lt;w:name w:val=&quot;670A80265F6F4102AD3901E06DC92DE9&quot; /&gt;&lt;w:rsid w:val=&quot;000C25D3&quot; /&gt;&lt;w:rPr&gt;&lt;w:lang w:val=&quot;de-CH&quot; w:eastAsia=&quot;de-CH&quot; /&gt;&lt;/w:rPr&gt;&lt;/w:style&gt;&lt;w:style w:type=&quot;paragraph&quot; w:customStyle=&quot;1&quot; w:styleId=&quot;7E4211ABBD4347A2BD7D80890244321D&quot;&gt;&lt;w:name w:val=&quot;7E4211ABBD4347A2BD7D80890244321D&quot; /&gt;&lt;w:rsid w:val=&quot;000C25D3&quot; /&gt;&lt;w:rPr&gt;&lt;w:lang w:val=&quot;de-CH&quot; w:eastAsia=&quot;de-CH&quot; /&gt;&lt;/w:rPr&gt;&lt;/w:style&gt;&lt;w:style w:type=&quot;paragraph&quot; w:customStyle=&quot;1&quot; w:styleId=&quot;F8B3F7DE50B145D59B4BB9737917B022&quot;&gt;&lt;w:name w:val=&quot;F8B3F7DE50B145D59B4BB9737917B022&quot; /&gt;&lt;w:rsid w:val=&quot;000C25D3&quot; /&gt;&lt;w:rPr&gt;&lt;w:lang w:val=&quot;de-CH&quot; w:eastAsia=&quot;de-CH&quot; /&gt;&lt;/w:rPr&gt;&lt;/w:style&gt;&lt;w:style w:type=&quot;paragraph&quot; w:customStyle=&quot;1&quot; w:styleId=&quot;67C820A28F394EB0800E049ED2195CE4&quot;&gt;&lt;w:name w:val=&quot;67C820A28F394EB0800E049ED2195CE4&quot; /&gt;&lt;w:rsid w:val=&quot;000C25D3&quot; /&gt;&lt;w:rPr&gt;&lt;w:lang w:val=&quot;de-CH&quot; w:eastAsia=&quot;de-CH&quot; /&gt;&lt;/w:rPr&gt;&lt;/w:style&gt;&lt;w:style w:type=&quot;paragraph&quot; w:customStyle=&quot;1&quot; w:styleId=&quot;CF2D1A3876884390B20A9BBFDD518412&quot;&gt;&lt;w:name w:val=&quot;CF2D1A3876884390B20A9BBFDD518412&quot; /&gt;&lt;w:rsid w:val=&quot;000C25D3&quot; /&gt;&lt;w:rPr&gt;&lt;w:lang w:val=&quot;de-CH&quot; w:eastAsia=&quot;de-CH&quot; /&gt;&lt;/w:rPr&gt;&lt;/w:style&gt;&lt;w:style w:type=&quot;paragraph&quot; w:customStyle=&quot;1&quot; w:styleId=&quot;D968A1F2991E4BB3878200A553B66376&quot;&gt;&lt;w:name w:val=&quot;D968A1F2991E4BB3878200A553B66376&quot; /&gt;&lt;w:rsid w:val=&quot;000C25D3&quot; /&gt;&lt;w:rPr&gt;&lt;w:lang w:val=&quot;de-CH&quot; w:eastAsia=&quot;de-CH&quot; /&gt;&lt;/w:rPr&gt;&lt;/w:style&gt;&lt;w:style w:type=&quot;paragraph&quot; w:customStyle=&quot;1&quot; w:styleId=&quot;6C85F8E549194F4495DAFD6F478B5432&quot;&gt;&lt;w:name w:val=&quot;6C85F8E549194F4495DAFD6F478B5432&quot; /&gt;&lt;w:rsid w:val=&quot;000C25D3&quot; /&gt;&lt;w:rPr&gt;&lt;w:lang w:val=&quot;de-CH&quot; w:eastAsia=&quot;de-CH&quot; /&gt;&lt;/w:rPr&gt;&lt;/w:style&gt;&lt;w:style w:type=&quot;paragraph&quot; w:customStyle=&quot;1&quot; w:styleId=&quot;12642A95E02942B68BD441977753D865&quot;&gt;&lt;w:name w:val=&quot;12642A95E02942B68BD441977753D865&quot; /&gt;&lt;w:rsid w:val=&quot;000C25D3&quot; /&gt;&lt;w:rPr&gt;&lt;w:lang w:val=&quot;de-CH&quot; w:eastAsia=&quot;de-CH&quot; /&gt;&lt;/w:rPr&gt;&lt;/w:style&gt;&lt;w:style w:type=&quot;paragraph&quot; w:customStyle=&quot;1&quot; w:styleId=&quot;DF7531B4BE824F99BBA02B3B2BFEE999&quot;&gt;&lt;w:name w:val=&quot;DF7531B4BE824F99BBA02B3B2BFEE999&quot; /&gt;&lt;w:rsid w:val=&quot;000C25D3&quot; /&gt;&lt;w:rPr&gt;&lt;w:lang w:val=&quot;de-CH&quot; w:eastAsia=&quot;de-CH&quot; /&gt;&lt;/w:rPr&gt;&lt;/w:style&gt;&lt;w:style w:type=&quot;paragraph&quot; w:customStyle=&quot;1&quot; w:styleId=&quot;FA6927A543634C7D998423626A9990D7&quot;&gt;&lt;w:name w:val=&quot;FA6927A543634C7D998423626A9990D7&quot; /&gt;&lt;w:rsid w:val=&quot;000C25D3&quot; /&gt;&lt;w:rPr&gt;&lt;w:lang w:val=&quot;de-CH&quot; w:eastAsia=&quot;de-CH&quot; /&gt;&lt;/w:rPr&gt;&lt;/w:style&gt;&lt;w:style w:type=&quot;paragraph&quot; w:customStyle=&quot;1&quot; w:styleId=&quot;B6A29AEB5723495CBEDEF0BC6ACE8517&quot;&gt;&lt;w:name w:val=&quot;B6A29AEB5723495CBEDEF0BC6ACE8517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13B18F76D03442FAC0291EAA260F07C&quot;&gt;&lt;w:name w:val=&quot;813B18F76D03442FAC0291EAA260F07C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B9C4EEF8968345F985742EBF992058F4&quot;&gt;&lt;w:name w:val=&quot;B9C4EEF8968345F985742EBF992058F4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89FF8CE72E245228C8290970F003A22&quot;&gt;&lt;w:name w:val=&quot;F89FF8CE72E245228C8290970F003A22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97DF498AD324A4A9BCE58AC5DFB1D4F&quot;&gt;&lt;w:name w:val=&quot;F97DF498AD324A4A9BCE58AC5DFB1D4F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90F20E823904CBF84DAA7F06FA32351&quot;&gt;&lt;w:name w:val=&quot;890F20E823904CBF84DAA7F06FA32351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48C69D210D444264A4CE0984E956D32A&quot;&gt;&lt;w:name w:val=&quot;48C69D210D444264A4CE0984E956D32A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DEEA25009D2042BCB9C91FA224DC24C7&quot;&gt;&lt;w:name w:val=&quot;DEEA25009D2042BCB9C91FA224DC24C7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F1CB691FAAA496281D39F0196C8FEC4&quot;&gt;&lt;w:name w:val=&quot;8F1CB691FAAA496281D39F0196C8FEC4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38939F6B137145E7926A734746E3A65E&quot;&gt;&lt;w:name w:val=&quot;38939F6B137145E7926A734746E3A65E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30FCB9C71364FD39B55D8E1CCE0342E&quot;&gt;&lt;w:name w:val=&quot;830FCB9C71364FD39B55D8E1CCE0342E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C6CE8D056D9448293A5DB9FA9E02E1A&quot;&gt;&lt;w:name w:val=&quot;FC6CE8D056D9448293A5DB9FA9E02E1A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419F81A418B491B9E1489754AF15CB6&quot;&gt;&lt;w:name w:val=&quot;8419F81A418B491B9E1489754AF15CB6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159BBFF0534D451AA6F0116C08D2BC68&quot;&gt;&lt;w:name w:val=&quot;159BBFF0534D451AA6F0116C08D2BC68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90CE495BA7ED458FA43EC3D4F4C11E7B&quot;&gt;&lt;w:name w:val=&quot;90CE495BA7ED458FA43EC3D4F4C11E7B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710ECC80A9C147B68C40CFFF9E6CAAF8&quot;&gt;&lt;w:name w:val=&quot;710ECC80A9C147B68C40CFFF9E6CAAF8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2A253A6C665C428291CD9F0C41399B33&quot;&gt;&lt;w:name w:val=&quot;2A253A6C665C428291CD9F0C41399B33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8915CF60072400DB2D312F424D6C34C&quot;&gt;&lt;w:name w:val=&quot;88915CF60072400DB2D312F424D6C34C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149905057BBA480CBD3BB3D054EDDB85&quot;&gt;&lt;w:name w:val=&quot;149905057BBA480CBD3BB3D054EDDB85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185D2769C3D8485893B0D433FB67F4A8&quot;&gt;&lt;w:name w:val=&quot;185D2769C3D8485893B0D433FB67F4A8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4974A878EF8C442E9745344AE3BA5B73&quot;&gt;&lt;w:name w:val=&quot;4974A878EF8C442E9745344AE3BA5B73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16E4DCC84694A5382CE9C015055953F&quot;&gt;&lt;w:name w:val=&quot;F16E4DCC84694A5382CE9C015055953F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BD3088B4F64E4306833DCAACF71B0E36&quot;&gt;&lt;w:name w:val=&quot;BD3088B4F64E4306833DCAACF71B0E36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585D355D568F40E29A0D6FCB00FEC5BE&quot;&gt;&lt;w:name w:val=&quot;585D355D568F40E29A0D6FCB00FEC5BE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5071D9B9FB5B4806B71DA2E56F0EE650&quot;&gt;&lt;w:name w:val=&quot;5071D9B9FB5B4806B71DA2E56F0EE650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E7BB58433AEB453DA5D1A39FD535DA49&quot;&gt;&lt;w:name w:val=&quot;E7BB58433AEB453DA5D1A39FD535DA49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75A30C4A71BD483887BF238F7C34729D&quot;&gt;&lt;w:name w:val=&quot;75A30C4A71BD483887BF238F7C34729D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7069CE26D2DD49D98748C7532A90BF7F&quot;&gt;&lt;w:name w:val=&quot;7069CE26D2DD49D98748C7532A90BF7F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641C414B136C4D50A269C58843E13FFB&quot;&gt;&lt;w:name w:val=&quot;641C414B136C4D50A269C58843E13FFB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9FC7D3C820B24FA5931C650288A9877C&quot;&gt;&lt;w:name w:val=&quot;9FC7D3C820B24FA5931C650288A9877C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0BE13D14FC43451997FFFBEEADD88F6B&quot;&gt;&lt;w:name w:val=&quot;0BE13D14FC43451997FFFBEEADD88F6B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B2F49A5D040340D584191FF38EA30273&quot;&gt;&lt;w:name w:val=&quot;B2F49A5D040340D584191FF38EA30273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089E591FDD9D4E749EF856B99D77CDE8&quot;&gt;&lt;w:name w:val=&quot;089E591FDD9D4E749EF856B99D77CDE8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0323D5E16A841DE941741A2B735385E&quot;&gt;&lt;w:name w:val=&quot;F0323D5E16A841DE941741A2B735385E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4A61950132EC41358E929BC52A14B064&quot;&gt;&lt;w:name w:val=&quot;4A61950132EC41358E929BC52A14B064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7DD60F6B3D4E4D52B8F22B990E1AFDEC&quot;&gt;&lt;w:name w:val=&quot;7DD60F6B3D4E4D52B8F22B990E1AFDEC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3726CBC4ECB4474AA192C3A2E46D4FD5&quot;&gt;&lt;w:name w:val=&quot;3726CBC4ECB4474AA192C3A2E46D4FD5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C79F3A507BFD444B98004EB74166A595&quot;&gt;&lt;w:name w:val=&quot;C79F3A507BFD444B98004EB74166A595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3B944DBB64E94D0598D6A6336A3D5000&quot;&gt;&lt;w:name w:val=&quot;3B944DBB64E94D0598D6A6336A3D5000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0FC51CBDA80F4B0CA521618B7F0489B9&quot;&gt;&lt;w:name w:val=&quot;0FC51CBDA80F4B0CA521618B7F0489B9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E0E26B3F90B14020B88975621CA7ABE6&quot;&gt;&lt;w:name w:val=&quot;E0E26B3F90B14020B88975621CA7ABE6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AD34A376FB6B42658E7199F54D823A7D&quot;&gt;&lt;w:name w:val=&quot;AD34A376FB6B42658E7199F54D823A7D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387D188E4A6442FA5D9567462EF4485&quot;&gt;&lt;w:name w:val=&quot;8387D188E4A6442FA5D9567462EF4485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F43751ED49E4464B9D38A1DD7B61783&quot;&gt;&lt;w:name w:val=&quot;FF43751ED49E4464B9D38A1DD7B61783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44EB9EE5D43C430984A209CF60A8C9BD&quot;&gt;&lt;w:name w:val=&quot;44EB9EE5D43C430984A209CF60A8C9BD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21DDF9FABEEE46FFB28D2FC6324C631E&quot;&gt;&lt;w:name w:val=&quot;21DDF9FABEEE46FFB28D2FC6324C631E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BA2D767B9A74A1DB7DB92EA0599C590&quot;&gt;&lt;w:name w:val=&quot;FBA2D767B9A74A1DB7DB92EA0599C590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0BE70EA290254AEDAFF0D57A856D8275&quot;&gt;&lt;w:name w:val=&quot;0BE70EA290254AEDAFF0D57A856D8275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D936A6CC6A19470ABDBDC7501ED22E32&quot;&gt;&lt;w:name w:val=&quot;D936A6CC6A19470ABDBDC7501ED22E32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14DEAA5D92124E4BA5D298E6A193C87B&quot;&gt;&lt;w:name w:val=&quot;14DEAA5D92124E4BA5D298E6A193C87B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E29D287DD65742F8BE98F580451E9B61&quot;&gt;&lt;w:name w:val=&quot;E29D287DD65742F8BE98F580451E9B61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0E9898685D204000A1CB57045AEB1CDB&quot;&gt;&lt;w:name w:val=&quot;0E9898685D204000A1CB57045AEB1CDB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89362369A674412AEA9B8EB56DA13FD&quot;&gt;&lt;w:name w:val=&quot;F89362369A674412AEA9B8EB56DA13FD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68A3E811770449493A7316F3B19EB56&quot;&gt;&lt;w:name w:val=&quot;F68A3E811770449493A7316F3B19EB56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9819BF624B694296A20696A2F66C0FBE&quot;&gt;&lt;w:name w:val=&quot;9819BF624B694296A20696A2F66C0FBE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0F471D9A1A44AAC99AD6695E1350A9E&quot;&gt;&lt;w:name w:val=&quot;80F471D9A1A44AAC99AD6695E1350A9E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46261D82CD854F429CB2A4FF4BBA6E24&quot;&gt;&lt;w:name w:val=&quot;46261D82CD854F429CB2A4FF4BBA6E24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9C940A246BA6462BB28EAE55ABDA68A9&quot;&gt;&lt;w:name w:val=&quot;9C940A246BA6462BB28EAE55ABDA68A9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904DDCC2B9AE4D2DA9E5484880052F35&quot;&gt;&lt;w:name w:val=&quot;904DDCC2B9AE4D2DA9E5484880052F35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D133DA36E8814FCE9CB359DCC2755051&quot;&gt;&lt;w:name w:val=&quot;D133DA36E8814FCE9CB359DCC2755051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E7E3F7DF0A67425EBAB085B6E5F75655&quot;&gt;&lt;w:name w:val=&quot;E7E3F7DF0A67425EBAB085B6E5F75655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BEACA57CF5142A7A6421575351CA7C1&quot;&gt;&lt;w:name w:val=&quot;8BEACA57CF5142A7A6421575351CA7C1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0F8B8EDE0B8643FD873EF984F0076349&quot;&gt;&lt;w:name w:val=&quot;0F8B8EDE0B8643FD873EF984F0076349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44FBB6A3CA54EF185B18849F1395DB8&quot;&gt;&lt;w:name w:val=&quot;844FBB6A3CA54EF185B18849F1395DB8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572E6B9F15994231A686A2590EC8A7DE&quot;&gt;&lt;w:name w:val=&quot;572E6B9F15994231A686A2590EC8A7DE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67908FE1F960418B8914788109759D34&quot;&gt;&lt;w:name w:val=&quot;67908FE1F960418B8914788109759D34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03BAEEC98C664E5ABA98F89D4EF3AE73&quot;&gt;&lt;w:name w:val=&quot;03BAEEC98C664E5ABA98F89D4EF3AE73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519428BDCA47439689D3B3D539BBA2E6&quot;&gt;&lt;w:name w:val=&quot;519428BDCA47439689D3B3D539BBA2E6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AEC876B1D4C149869C75AB0B42372656&quot;&gt;&lt;w:name w:val=&quot;AEC876B1D4C149869C75AB0B42372656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32F26D565B794760AAE86636D6B5E69B&quot;&gt;&lt;w:name w:val=&quot;32F26D565B794760AAE86636D6B5E69B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EF570230433540D0BF9097DA44716160&quot;&gt;&lt;w:name w:val=&quot;EF570230433540D0BF9097DA44716160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3267106F79EC4836A6490F6B2600B45D&quot;&gt;&lt;w:name w:val=&quot;3267106F79EC4836A6490F6B2600B45D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5883B026CB7C426FB242D0066358F140&quot;&gt;&lt;w:name w:val=&quot;5883B026CB7C426FB242D0066358F140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AA9E890B0A844D2EADE27308C51239E9&quot;&gt;&lt;w:name w:val=&quot;AA9E890B0A844D2EADE27308C51239E9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3091D53C9E2348AFB128139CF8E908E6&quot;&gt;&lt;w:name w:val=&quot;3091D53C9E2348AFB128139CF8E908E6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03BDF2F2EAA642949790496A0D02A1A0&quot;&gt;&lt;w:name w:val=&quot;03BDF2F2EAA642949790496A0D02A1A0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F41F8251B604B8283839D61EFF067C8&quot;&gt;&lt;w:name w:val=&quot;8F41F8251B604B8283839D61EFF067C8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D47F27AC237E468FA53451C55492B71F&quot;&gt;&lt;w:name w:val=&quot;D47F27AC237E468FA53451C55492B71F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1E63D1F1E522431E9F6FDED30AEE6B05&quot;&gt;&lt;w:name w:val=&quot;1E63D1F1E522431E9F6FDED30AEE6B05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BA2C1710C041406B97ABD9D77ADAC64E&quot;&gt;&lt;w:name w:val=&quot;BA2C1710C041406B97ABD9D77ADAC64E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/w:styles&gt;&lt;/pkg:xmlData&gt;&lt;/pkg:part&gt;&lt;pkg:part pkg:name=&quot;/docProps/core.xml&quot; pkg:contentType=&quot;application/vnd.openxmlformats-package.core-properties+xml&quot; pkg:padding=&quot;256&quot;&gt;&lt;pkg:xmlData&gt;&lt;cp:coreProperties xmlns:cp=&quot;http://schemas.openxmlformats.org/package/2006/metadata/core-properties&quot; xmlns:dc=&quot;http://purl.org/dc/elements/1.1/&quot; xmlns:dcterms=&quot;http://purl.org/dc/terms/&quot; xmlns:dcmitype=&quot;http://purl.org/dc/dcmitype/&quot; xmlns:xsi=&quot;http://www.w3.org/2001/XMLSchema-instance&quot;&gt;&lt;dc:title&gt;Aktennotiz&lt;/dc:title&gt;&lt;dc:creator&gt;Spicher Anton FUB&lt;/dc:creator&gt;&lt;cp:lastModifiedBy&gt;Peter Schaad&lt;/cp:lastModifiedBy&gt;&lt;cp:revision&gt;8&lt;/cp:revision&gt;&lt;cp:lastPrinted&gt;2005-11-09T15:23:00Z&lt;/cp:lastPrinted&gt;&lt;dcterms:created xsi:type=&quot;dcterms:W3CDTF&quot;&gt;2017-01-20T10:41:00Z&lt;/dcterms:created&gt;&lt;dcterms:modified xsi:type=&quot;dcterms:W3CDTF&quot;&gt;2017-01-23T11:58:00Z&lt;/dcterms:modified&gt;&lt;/cp:coreProperties&gt;&lt;/pkg:xmlData&gt;&lt;/pkg:part&gt;&lt;pkg:part pkg:name=&quot;/word/webSettings.xml&quot; pkg:contentType=&quot;application/vnd.openxmlformats-officedocument.wordprocessingml.webSettings+xml&quot;&gt;&lt;pkg:xmlData&gt;&lt;w:webSettings xmlns:mc=&quot;http://schemas.openxmlformats.org/markup-compatibility/2006&quot; xmlns:r=&quot;http://schemas.openxmlformats.org/officeDocument/2006/relationships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mc:Ignorable=&quot;w14 w15 w16se&quot;&gt;&lt;w:divs&gt;&lt;w:div w:id=&quot;1069841810&quot;&gt;&lt;w:bodyDiv w:val=&quot;1&quot; /&gt;&lt;w:marLeft w:val=&quot;0&quot; /&gt;&lt;w:marRight w:val=&quot;0&quot; /&gt;&lt;w:marTop w:val=&quot;0&quot; /&gt;&lt;w:marBottom w:val=&quot;0&quot; /&gt;&lt;w:divBdr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/w:divBdr&gt;&lt;w:divsChild&gt;&lt;w:div w:id=&quot;2004576518&quot;&gt;&lt;w:marLeft w:val=&quot;0&quot; /&gt;&lt;w:marRight w:val=&quot;0&quot; /&gt;&lt;w:marTop w:val=&quot;75&quot; /&gt;&lt;w:marBottom w:val=&quot;75&quot; /&gt;&lt;w:divBdr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/w:divBdr&gt;&lt;w:divsChild&gt;&lt;w:div w:id=&quot;1265459136&quot;&gt;&lt;w:marLeft w:val=&quot;2280&quot; /&gt;&lt;w:marRight w:val=&quot;2280&quot; /&gt;&lt;w:marTop w:val=&quot;0&quot; /&gt;&lt;w:marBottom w:val=&quot;0&quot; /&gt;&lt;w:divBdr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/w:divBdr&gt;&lt;w:divsChild&gt;&lt;w:div w:id=&quot;2097169031&quot;&gt;&lt;w:marLeft w:val=&quot;-15&quot; /&gt;&lt;w:marRight w:val=&quot;-15&quot; /&gt;&lt;w:marTop w:val=&quot;0&quot; /&gt;&lt;w:marBottom w:val=&quot;0&quot; /&gt;&lt;w:divBdr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/w:divBdr&gt;&lt;w:divsChild&gt;&lt;w:div w:id=&quot;461731481&quot;&gt;&lt;w:marLeft w:val=&quot;120&quot; /&gt;&lt;w:marRight w:val=&quot;120&quot; /&gt;&lt;w:marTop w:val=&quot;120&quot; /&gt;&lt;"/>
    <w:docVar w:name="de-CH8_LanguageVersion" w:val="w:marBottom w:val=&quot;120&quot; /&gt;&lt;w:divBdr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/w:divBdr&gt;&lt;/w:div&gt;&lt;w:div w:id=&quot;1204711102&quot;&gt;&lt;w:marLeft w:val=&quot;120&quot; /&gt;&lt;w:marRight w:val=&quot;120&quot; /&gt;&lt;w:marTop w:val=&quot;120&quot; /&gt;&lt;w:marBottom w:val=&quot;120&quot; /&gt;&lt;w:divBdr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/w:divBdr&gt;&lt;/w:div&gt;&lt;/w:divsChild&gt;&lt;/w:div&gt;&lt;/w:divsChild&gt;&lt;/w:div&gt;&lt;/w:divsChild&gt;&lt;/w:div&gt;&lt;/w:divsChild&gt;&lt;/w:div&gt;&lt;/w:divs&gt;&lt;w:relyOnVML /&gt;&lt;w:allowPNG /&gt;&lt;/w:webSettings&gt;&lt;/pkg:xmlData&gt;&lt;/pkg:part&gt;&lt;pkg:part pkg:name=&quot;/word/fontTable.xml&quot; pkg:contentType=&quot;application/vnd.openxmlformats-officedocument.wordprocessingml.fontTable+xml&quot;&gt;&lt;pkg:xmlData&gt;&lt;w:fonts xmlns:mc=&quot;http://schemas.openxmlformats.org/markup-compatibility/2006&quot; xmlns:r=&quot;http://schemas.openxmlformats.org/officeDocument/2006/relationships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mc:Ignorable=&quot;w14 w15 w16se&quot;&gt;&lt;w:font w:name=&quot;Symbol&quot;&gt;&lt;w:panose1 w:val=&quot;05050102010706020507&quot; /&gt;&lt;w:charset w:val=&quot;02&quot; /&gt;&lt;w:family w:val=&quot;roman&quot; /&gt;&lt;w:pitch w:val=&quot;variable&quot; /&gt;&lt;w:sig w:usb0=&quot;00000000&quot; w:usb1=&quot;10000000&quot; w:usb2=&quot;00000000&quot; w:usb3=&quot;00000000&quot; w:csb0=&quot;80000000&quot; w:csb1=&quot;00000000&quot; /&gt;&lt;/w:font&gt;&lt;w:font w:name=&quot;Times New Roman&quot;&gt;&lt;w:panose1 w:val=&quot;02020603050405020304&quot; /&gt;&lt;w:charset w:val=&quot;00&quot; /&gt;&lt;w:family w:val=&quot;roman&quot; /&gt;&lt;w:pitch w:val=&quot;variable&quot; /&gt;&lt;w:sig w:usb0=&quot;E0002EFF&quot; w:usb1=&quot;C0007843&quot; w:usb2=&quot;00000009&quot; w:usb3=&quot;00000000&quot; w:csb0=&quot;000001FF&quot; w:csb1=&quot;00000000&quot; /&gt;&lt;/w:font&gt;&lt;w:font w:name=&quot;Arial&quot;&gt;&lt;w:panose1 w:val=&quot;020B0604020202020204&quot; /&gt;&lt;w:charset w:val=&quot;00&quot; /&gt;&lt;w:family w:val=&quot;swiss&quot; /&gt;&lt;w:pitch w:val=&quot;variable&quot; /&gt;&lt;w:sig w:usb0=&quot;E0002AFF&quot; w:usb1=&quot;C0007843&quot; w:usb2=&quot;00000009&quot; w:usb3=&quot;00000000&quot; w:csb0=&quot;000001FF&quot; w:csb1=&quot;00000000&quot; /&gt;&lt;/w:font&gt;&lt;w:font w:name=&quot;Courier New&quot;&gt;&lt;w:panose1 w:val=&quot;02070309020205020404&quot; /&gt;&lt;w:charset w:val=&quot;00&quot; /&gt;&lt;w:family w:val=&quot;modern&quot; /&gt;&lt;w:pitch w:val=&quot;fixed&quot; /&gt;&lt;w:sig w:usb0=&quot;E0002AFF&quot; w:usb1=&quot;C0007843&quot; w:usb2=&quot;00000009&quot; w:usb3=&quot;00000000&quot; w:csb0=&quot;000001FF&quot; w:csb1=&quot;00000000&quot; /&gt;&lt;/w:font&gt;&lt;w:font w:name=&quot;Wingdings&quot;&gt;&lt;w:panose1 w:val=&quot;05000000000000000000&quot; /&gt;&lt;w:charset w:val=&quot;02&quot; /&gt;&lt;w:family w:val=&quot;auto&quot; /&gt;&lt;w:pitch w:val=&quot;variable&quot; /&gt;&lt;w:sig w:usb0=&quot;00000000&quot; w:usb1=&quot;10000000&quot; w:usb2=&quot;00000000&quot; w:usb3=&quot;00000000&quot; w:csb0=&quot;80000000&quot; w:csb1=&quot;00000000&quot; /&gt;&lt;/w:font&gt;&lt;w:font w:name=&quot;Calibri&quot;&gt;&lt;w:panose1 w:val=&quot;020F0502020204030204&quot; /&gt;&lt;w:charset w:val=&quot;00&quot; /&gt;&lt;w:family w:val=&quot;swiss&quot; /&gt;&lt;w:pitch w:val=&quot;variable&quot; /&gt;&lt;w:sig w:usb0=&quot;E00002FF&quot; w:usb1=&quot;4000ACFF&quot; w:usb2=&quot;00000001&quot; w:usb3=&quot;00000000&quot; w:csb0=&quot;0000019F&quot; w:csb1=&quot;00000000&quot; /&gt;&lt;/w:font&gt;&lt;w:font w:name=&quot;Tahoma&quot;&gt;&lt;w:panose1 w:val=&quot;020B0604030504040204&quot; /&gt;&lt;w:charset w:val=&quot;00&quot; /&gt;&lt;w:family w:val=&quot;swiss&quot; /&gt;&lt;w:pitch w:val=&quot;variable&quot; /&gt;&lt;w:sig w:usb0=&quot;E1002EFF&quot; w:usb1=&quot;C000605B&quot; w:usb2=&quot;00000029&quot; w:usb3=&quot;00000000&quot; w:csb0=&quot;000101FF&quot; w:csb1=&quot;00000000&quot; /&gt;&lt;/w:font&gt;&lt;w:font w:name=&quot;Cambria&quot;&gt;&lt;w:panose1 w:val=&quot;02040503050406030204&quot; /&gt;&lt;w:charset w:val=&quot;00&quot; /&gt;&lt;w:family w:val=&quot;roman&quot; /&gt;&lt;w:pitch w:val=&quot;variable&quot; /&gt;&lt;w:sig w:usb0=&quot;E00002FF&quot; w:usb1=&quot;400004FF&quot; w:usb2=&quot;00000000&quot; w:usb3=&quot;00000000&quot; w:csb0=&quot;0000019F&quot; w:csb1=&quot;00000000&quot; /&gt;&lt;/w:font&gt;&lt;/w:fonts&gt;&lt;/pkg:xmlData&gt;&lt;/pkg:part&gt;&lt;pkg:part pkg:name=&quot;/word/glossary/webSettings.xml&quot; pkg:contentType=&quot;application/vnd.openxmlformats-officedocument.wordprocessingml.webSettings+xml&quot;&gt;&lt;pkg:xmlData&gt;&lt;w:webSettings xmlns:mc=&quot;http://schemas.openxmlformats.org/markup-compatibility/2006&quot; xmlns:r=&quot;http://schemas.openxmlformats.org/officeDocument/2006/relationships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mc:Ignorable=&quot;w14 w15 w16se&quot;&gt;&lt;w:optimizeForBrowser /&gt;&lt;/w:webSettings&gt;&lt;/pkg:xmlData&gt;&lt;/pkg:part&gt;&lt;pkg:part pkg:name=&quot;/word/glossary/fontTable.xml&quot; pkg:contentType=&quot;application/vnd.openxmlformats-officedocument.wordprocessingml.fontTable+xml&quot;&gt;&lt;pkg:xmlData&gt;&lt;w:fonts xmlns:mc=&quot;http://schemas.openxmlformats.org/markup-compatibility/2006&quot; xmlns:r=&quot;http://schemas.openxmlformats.org/officeDocument/2006/relationships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mc:Ignorable=&quot;w14 w15 w16se&quot;&gt;&lt;w:font w:name=&quot;Symbol&quot;&gt;&lt;w:panose1 w:val=&quot;05050102010706020507&quot; /&gt;&lt;w:charset w:val=&quot;02&quot; /&gt;&lt;w:family w:val=&quot;roman&quot; /&gt;&lt;w:pitch w:val=&quot;variable&quot; /&gt;&lt;w:sig w:usb0=&quot;00000000&quot; w:usb1=&quot;10000000&quot; w:usb2=&quot;00000000&quot; w:usb3=&quot;00000000&quot; w:csb0=&quot;80000000&quot; w:csb1=&quot;00000000&quot; /&gt;&lt;/w:font&gt;&lt;w:font w:name=&quot;Times New Roman&quot;&gt;&lt;w:panose1 w:val=&quot;02020603050405020304&quot; /&gt;&lt;w:charset w:val=&quot;00&quot; /&gt;&lt;w:family w:val=&quot;roman&quot; /&gt;&lt;w:pitch w:val=&quot;variable&quot; /&gt;&lt;w:sig w:usb0=&quot;E0002EFF&quot; w:usb1=&quot;C0007843&quot; w:usb2=&quot;00000009&quot; w:usb3=&quot;00000000&quot; w:csb0=&quot;000001FF&quot; w:csb1=&quot;00000000&quot; /&gt;&lt;/w:font&gt;&lt;w:font w:name=&quot;Arial&quot;&gt;&lt;w:panose1 w:val=&quot;020B0604020202020204&quot; /&gt;&lt;w:charset w:val=&quot;00&quot; /&gt;&lt;w:family w:val=&quot;swiss&quot; /&gt;&lt;w:pitch w:val=&quot;variable&quot; /&gt;&lt;w:sig w:usb0=&quot;E0002AFF&quot; w:usb1=&quot;C0007843&quot; w:usb2=&quot;00000009&quot; w:usb3=&quot;00000000&quot; w:csb0=&quot;000001FF&quot; w:csb1=&quot;00000000&quot; /&gt;&lt;/w:font&gt;&lt;w:font w:name=&quot;Courier New&quot;&gt;&lt;w:panose1 w:val=&quot;02070309020205020404&quot; /&gt;&lt;w:charset w:val=&quot;00&quot; /&gt;&lt;w:family w:val=&quot;modern&quot; /&gt;&lt;w:pitch w:val=&quot;fixed&quot; /&gt;&lt;w:sig w:usb0=&quot;E0002AFF&quot; w:usb1=&quot;C0007843&quot; w:usb2=&quot;00000009&quot; w:usb3=&quot;00000000&quot; w:csb0=&quot;000001FF&quot; w:csb1=&quot;00000000&quot; /&gt;&lt;/w:font&gt;&lt;w:font w:name=&quot;Wingdings&quot;&gt;&lt;w:panose1 w:val=&quot;05000000000000000000&quot; /&gt;&lt;w:charset w:val=&quot;02&quot; /&gt;&lt;w:family w:val=&quot;auto&quot; /&gt;&lt;w:pitch w:val=&quot;variable&quot; /&gt;&lt;w:sig w:usb0=&quot;00000000&quot; w:usb1=&quot;10000000&quot; w:usb2=&quot;00000000&quot; w:usb3=&quot;00000000&quot; w:csb0=&quot;80000000&quot; w:csb1=&quot;00000000&quot; /&gt;&lt;/w:font&gt;&lt;w:font w:name=&quot;Calibri&quot;&gt;&lt;w:panose1 w:val=&quot;020F0502020204030204&quot; /&gt;&lt;w:charset w:val=&quot;00&quot; /&gt;&lt;w:family w:val=&quot;swiss&quot; /&gt;&lt;w:pitch w:val=&quot;variable&quot; /&gt;&lt;w:sig w:usb0=&quot;E00002FF&quot; w:usb1=&quot;4000ACFF&quot; w:usb2=&quot;00000001&quot; w:usb3=&quot;00000000&quot; w:csb0=&quot;0000019F&quot; w:csb1=&quot;00000000&quot; /&gt;&lt;/w:font&gt;&lt;w:font w:name=&quot;Tahoma&quot;&gt;&lt;w:panose1 w:val=&quot;020B0604030504040204&quot; /&gt;&lt;w:charset w:val=&quot;00&quot; /&gt;&lt;w:family w:val=&quot;swiss&quot; /&gt;&lt;w:pitch w:val=&quot;variable&quot; /&gt;&lt;w:sig w:usb0=&quot;E1002EFF&quot; w:usb1=&quot;C000605B&quot; w:usb2=&quot;00000029&quot; w:usb3=&quot;00000000&quot; w:csb0=&quot;000101FF&quot; w:csb1=&quot;00000000&quot; /&gt;&lt;/w:font&gt;&lt;w:font w:name=&quot;Cambria&quot;&gt;&lt;w:panose1 w:val=&quot;02040503050406030204&quot; /&gt;&lt;w:charset w:val=&quot;00&quot; /&gt;&lt;w:family w:val=&quot;roman&quot; /&gt;&lt;w:pitch w:val=&quot;variable&quot; /&gt;&lt;w:sig w:usb0=&quot;E00002FF&quot; w:usb1=&quot;400004FF&quot; w:usb2=&quot;00000000&quot; w:usb3=&quot;00000000&quot; w:csb0=&quot;0000019F&quot; w:csb1=&quot;00000000&quot; /&gt;&lt;/w:font&gt;&lt;w:font w:name=&quot;Calibri Light&quot;&gt;&lt;w:panose1 w:val=&quot;020F0302020204030204&quot; /&gt;&lt;w:charset w:val=&quot;00&quot; /&gt;&lt;w:family w:val=&quot;swiss&quot; /&gt;&lt;w:pitch w:val=&quot;variable&quot; /&gt;&lt;w:sig w:usb0=&quot;A00002EF&quot; w:usb1=&quot;4000207B&quot; w:usb2=&quot;00000000&quot; w:usb3=&quot;00000000&quot; w:csb0=&quot;0000019F&quot; w:csb1=&quot;00000000&quot; /&gt;&lt;/w:font&gt;&lt;/w:fonts&gt;&lt;/pkg:xmlData&gt;&lt;/pkg:part&gt;&lt;pkg:part pkg:name=&quot;/docProps/app.xml&quot; pkg:contentType=&quot;application/vnd.openxmlformats-officedocument.extended-properties+xml&quot; pkg:padding=&quot;256&quot;&gt;&lt;pkg:xmlData&gt;&lt;Properties xmlns=&quot;http://schemas.openxmlformats.org/officeDocument/2006/extended-properties&quot; xmlns:vt=&quot;http://schemas.openxmlformats.org/officeDocument/2006/docPropsVTypes&quot;&gt;&lt;Template&gt;Aktennotiz.dotx&lt;/Template&gt;&lt;TotalTime&gt;0&lt;/TotalTime&gt;&lt;Pages&gt;1&lt;/Pages&gt;&lt;Words&gt;24&lt;/Words&gt;&lt;Characters&gt;155&lt;/Characters&gt;&lt;Application&gt;Microsoft Office Word&lt;/Application&gt;&lt;DocSecurity&gt;0&lt;/DocSecurity&gt;&lt;Lines&gt;1&lt;/Lines&gt;&lt;Paragraphs&gt;1&lt;/Paragraphs&gt;&lt;ScaleCrop&gt;false&lt;/ScaleCrop&gt;&lt;HeadingPairs&gt;&lt;vt:vector size=&quot;4&quot; baseType=&quot;variant&quot;&gt;&lt;vt:variant&gt;&lt;vt:lpstr&gt;Title&lt;/vt:lpstr&gt;&lt;/vt:variant&gt;&lt;vt:variant&gt;&lt;vt:i4&gt;1&lt;/vt:i4&gt;&lt;/vt:variant&gt;&lt;vt:variant&gt;&lt;vt:lpstr&gt;Titel&lt;/vt:lpstr&gt;&lt;/vt:variant&gt;&lt;vt:variant&gt;&lt;vt:i4&gt;1&lt;/vt:i4&gt;&lt;/vt:variant&gt;&lt;/vt:vector&gt;&lt;/HeadingPairs&gt;&lt;TitlesOfParts&gt;&lt;vt:vector size=&quot;2&quot; baseType=&quot;lpstr&quot;&gt;&lt;vt:lpstr&gt;Aktennotiz&lt;/vt:lpstr&gt;&lt;vt:lpstr&gt;Aktennotiz&lt;/vt:lpstr&gt;&lt;/vt:vector&gt;&lt;/TitlesOfParts&gt;&lt;Company&gt;BURAUT VBS&lt;/Company&gt;&lt;LinksUpToDate&gt;false&lt;/LinksUpToDate&gt;&lt;CharactersWithSpaces&gt;178&lt;/CharactersWithSpaces&gt;&lt;SharedDoc&gt;false&lt;/SharedDoc&gt;&lt;HyperlinksChanged&gt;false&lt;/HyperlinksChanged&gt;&lt;AppVersion&gt;16.0000&lt;/AppVersion&gt;&lt;/Properties&gt;&lt;/pkg:xmlData&gt;&lt;/pkg:part&gt;&lt;/pkg:package&gt;"/>
    <w:docVar w:name="Dept" w:val="Eidgenössisches Justiz- und Polizeidepartement"/>
    <w:docVar w:name="Deptkurz" w:val="EJPD"/>
    <w:docVar w:name="docvar_Amt_AmtD" w:val="Informatik Service Center"/>
    <w:docVar w:name="docvar_Amt_AmtE" w:val="IT Service Center"/>
    <w:docVar w:name="docvar_Amt_AmtF" w:val="Centre de service informatique"/>
    <w:docVar w:name="docvar_Amt_AmtI" w:val="Centro del Servizio Informatico"/>
    <w:docVar w:name="docvar_Amt_AmtkurzD" w:val="ISC EJPD"/>
    <w:docVar w:name="docvar_Amt_AmtkurzE" w:val="ISC FDJP"/>
    <w:docVar w:name="docvar_Amt_AmtkurzF" w:val="CSI DFJP"/>
    <w:docVar w:name="docvar_Amt_AmtkurzI" w:val="CSI DFGP"/>
    <w:docVar w:name="docvar_Amt_DeptD" w:val="Eidgenössisches Justiz- und Polizeidepartement"/>
    <w:docVar w:name="docvar_Amt_DeptE" w:val="Federal Department of Justice and Police"/>
    <w:docVar w:name="docvar_Amt_DeptF" w:val="Département fédéral de justice et police"/>
    <w:docVar w:name="docvar_Amt_DeptI" w:val="Dipartimento federale di giustizia e polizia"/>
    <w:docVar w:name="docvar_Amt_DeptkurzD" w:val="EJPD"/>
    <w:docVar w:name="docvar_Amt_DeptkurzE" w:val="FDJP"/>
    <w:docVar w:name="docvar_Amt_DeptkurzF" w:val="DFJP"/>
    <w:docVar w:name="docvar_Amt_DeptkurzI" w:val="DFGP"/>
    <w:docVar w:name="docvar_Amt_Fax" w:val="+41 31 323 78 12"/>
    <w:docVar w:name="docvar_Amt_Homepage" w:val="www.ejpd.admin.ch"/>
    <w:docVar w:name="docvar_Amt_PostAdrD" w:val="Industriestrasse 1, Postfach"/>
    <w:docVar w:name="docvar_Amt_PostAdrE" w:val="Industriestrasse 1, p.o. Box"/>
    <w:docVar w:name="docvar_Amt_PostAdrF" w:val="Industriestrasse 1, Case postale"/>
    <w:docVar w:name="docvar_Amt_PostAdrI" w:val="Industriestrasse 1, casella postale"/>
    <w:docVar w:name="docvar_Amt_PostOrtD" w:val="3003 Bern-Zollikofen"/>
    <w:docVar w:name="docvar_Amt_PostOrtE" w:val="3003 Berne-Zollikofen, Switzerland"/>
    <w:docVar w:name="docvar_Amt_PostOrtF" w:val="3003 Berne-Zollikofen"/>
    <w:docVar w:name="docvar_Amt_PostOrtI" w:val="3003 Berna-Zollikofen"/>
    <w:docVar w:name="docvar_Amt_Tel" w:val="+41 31 323 78 11"/>
    <w:docVar w:name="docvar_User_AbteilungD" w:val="Koordinationsabteilung Ermittlungen Staatsschutz/Besondere Tatbestände"/>
    <w:docVar w:name="docvar_User_AbteilungE" w:val="Coordination Division National Security and Special Offences Investigations"/>
    <w:docVar w:name="docvar_User_AbteilungF" w:val="Division coordinatrice Enquêtes Protection de l'Etat / Délits spécifiques"/>
    <w:docVar w:name="docvar_User_AbteilungI" w:val="Divisione coordinatrice Indagini Protezione dello Stato / Compiti speciali"/>
    <w:docVar w:name="docvar_User_EMail" w:val="ariane.schmutz@isc-ejpd.admin.ch"/>
    <w:docVar w:name="docvar_User_FunktionD" w:val="Ermittlerin"/>
    <w:docVar w:name="docvar_User_FunktionE" w:val="e_Ermittlerin"/>
    <w:docVar w:name="docvar_User_FunktionF" w:val="f_Ermittlerin"/>
    <w:docVar w:name="docvar_User_FunktionI" w:val="i_Ermittlerin"/>
    <w:docVar w:name="docvar_User_GrussnameD" w:val="Dr. Ariane Schmutz"/>
    <w:docVar w:name="docvar_User_GrussnameE" w:val="Dr. Ariane Schmutz"/>
    <w:docVar w:name="docvar_User_GrussnameF" w:val="Dr. Ariane Schmutz"/>
    <w:docVar w:name="docvar_User_GrussnameI" w:val="Dr. Ariane Schmutz"/>
    <w:docVar w:name="docvar_User_HAbteilungD" w:val="Bundeskriminalpolizei"/>
    <w:docVar w:name="docvar_User_HAbteilungE" w:val="Federal Criminal Police"/>
    <w:docVar w:name="docvar_User_HAbteilungF" w:val="Police judiciaire fédérale"/>
    <w:docVar w:name="docvar_User_HAbteilungI" w:val="Polizia giudiziaria federale"/>
    <w:docVar w:name="docvar_User_KontaktnameD" w:val="Dr. A. Schmutz"/>
    <w:docVar w:name="docvar_User_KontaktnameE" w:val="Dr. A. Schmutz"/>
    <w:docVar w:name="docvar_User_KontaktnameF" w:val="Dr. A. Schmutz"/>
    <w:docVar w:name="docvar_User_KontaktnameI" w:val="Dr. A. Schmutz"/>
    <w:docVar w:name="docvar_User_Kurzzeichen" w:val="SA"/>
    <w:docVar w:name="docvar_User_Nachname" w:val="Schmutz"/>
    <w:docVar w:name="docvar_User_Natel" w:val="@@@"/>
    <w:docVar w:name="docvar_User_OrtD" w:val="Bern-Zollikofen"/>
    <w:docVar w:name="docvar_User_OrtE" w:val="Berne-Zollikofen"/>
    <w:docVar w:name="docvar_User_OrtF" w:val="Berne-Zollikofen"/>
    <w:docVar w:name="docvar_User_OrtI" w:val="Berna-Zollikofen"/>
    <w:docVar w:name="docvar_User_persFax" w:val="+41 31 323 79 39"/>
    <w:docVar w:name="docvar_User_persTel" w:val="+41 31 323 78 13"/>
    <w:docVar w:name="docvar_User_PLZ" w:val="3003"/>
    <w:docVar w:name="docvar_User_Postfach" w:val="@@@"/>
    <w:docVar w:name="docvar_User_SektionD" w:val="Kommissariat Rechtshilfevollzug II, Osteuropa, GUS, Fernost"/>
    <w:docVar w:name="docvar_User_SektionE" w:val="International Legal Assistance Unit II, Eastern Europe, CIS, Far East"/>
    <w:docVar w:name="docvar_User_SektionF" w:val="Commissariat Exécution de l'entraide judiciaire II, Europe de l'Est, CEI, Extrême-Orient"/>
    <w:docVar w:name="docvar_User_SektionI" w:val="Commissariato Esecuzione assistenza giudiziaria II, Europa dell’Est, CSI, Estremo Oriente"/>
    <w:docVar w:name="docvar_User_Sprache" w:val="D"/>
    <w:docVar w:name="docvar_User_Strasse" w:val="Industriestrasse 1"/>
    <w:docVar w:name="docvar_User_Vorname" w:val="Ariane"/>
    <w:docVar w:name="en-US0_LanguageVersion" w:val="&lt;?xml version=&quot;1.0&quot; standalone=&quot;yes&quot;?&gt;&lt;?mso-application progid=&quot;Word.Document&quot;?&gt;&lt;pkg:package xmlns:pkg=&quot;http://schemas.microsoft.com/office/2006/xmlPackage&quot;&gt;&lt;pkg:part pkg:name=&quot;/_rels/.rels&quot; pkg:contentType=&quot;application/vnd.openxmlformats-package.relationships+xml&quot; pkg:padding=&quot;512&quot;&gt;&lt;pkg:xmlData&gt;&lt;Relationships xmlns=&quot;http://schemas.openxmlformats.org/package/2006/relationships&quot;&gt;&lt;Relationship Id=&quot;rId3&quot; Type=&quot;http://schemas.openxmlformats.org/officeDocument/2006/relationships/extended-properties&quot; Target=&quot;docProps/app.xml&quot; /&gt;&lt;Relationship Id=&quot;rId2&quot; Type=&quot;http://schemas.openxmlformats.org/package/2006/relationships/metadata/core-properties&quot; Target=&quot;docProps/core.xml&quot; /&gt;&lt;Relationship Id=&quot;rId1&quot; Type=&quot;http://schemas.openxmlformats.org/officeDocument/2006/relationships/officeDocument&quot; Target=&quot;word/document.xml&quot; /&gt;&lt;/Relationships&gt;&lt;/pkg:xmlData&gt;&lt;/pkg:part&gt;&lt;pkg:part pkg:name=&quot;/word/_rels/document.xml.rels&quot; pkg:contentType=&quot;application/vnd.openxmlformats-package.relationships+xml&quot; pkg:padding=&quot;256&quot;&gt;&lt;pkg:xmlData&gt;&lt;Relationships xmlns=&quot;http://schemas.openxmlformats.org/package/2006/relationships&quot;&gt;&lt;Relationship Id=&quot;rId8&quot; Type=&quot;http://schemas.openxmlformats.org/officeDocument/2006/relationships/header&quot; Target=&quot;header1.xml&quot; /&gt;&lt;Relationship Id=&quot;rId13&quot; Type=&quot;http://schemas.openxmlformats.org/officeDocument/2006/relationships/glossaryDocument&quot; Target=&quot;glossary/document.xml&quot; /&gt;&lt;Relationship Id=&quot;rId3&quot; Type=&quot;http://schemas.openxmlformats.org/officeDocument/2006/relationships/styles&quot; Target=&quot;styles.xml&quot; /&gt;&lt;Relationship Id=&quot;rId7&quot; Type=&quot;http://schemas.openxmlformats.org/officeDocument/2006/relationships/endnotes&quot; Target=&quot;endnotes.xml&quot; /&gt;&lt;Relationship Id=&quot;rId12&quot; Type=&quot;http://schemas.openxmlformats.org/officeDocument/2006/relationships/fontTable&quot; Target=&quot;fontTable.xml&quot; /&gt;&lt;Relationship Id=&quot;rId2&quot; Type=&quot;http://schemas.openxmlformats.org/officeDocument/2006/relationships/numbering&quot; Target=&quot;numbering.xml&quot; /&gt;&lt;Relationship Id=&quot;rId1&quot; Type=&quot;http://schemas.microsoft.com/office/2006/relationships/keyMapCustomizations&quot; Target=&quot;customizations.xml&quot; /&gt;&lt;Relationship Id=&quot;rId6&quot; Type=&quot;http://schemas.openxmlformats.org/officeDocument/2006/relationships/footnotes&quot; Target=&quot;footnotes.xml&quot; /&gt;&lt;Relationship Id=&quot;rId11&quot; Type=&quot;http://schemas.openxmlformats.org/officeDocument/2006/relationships/footer&quot; Target=&quot;footer2.xml&quot; /&gt;&lt;Relationship Id=&quot;rId5&quot; Type=&quot;http://schemas.openxmlformats.org/officeDocument/2006/relationships/webSettings&quot; Target=&quot;webSettings.xml&quot; /&gt;&lt;Relationship Id=&quot;rId10&quot; Type=&quot;http://schemas.openxmlformats.org/officeDocument/2006/relationships/header&quot; Target=&quot;header2.xml&quot; /&gt;&lt;Relationship Id=&quot;rId4&quot; Type=&quot;http://schemas.openxmlformats.org/officeDocument/2006/relationships/settings&quot; Target=&quot;settings.xml&quot; /&gt;&lt;Relationship Id=&quot;rId9&quot; Type=&quot;http://schemas.openxmlformats.org/officeDocument/2006/relationships/footer&quot; Target=&quot;footer1.xml&quot; /&gt;&lt;Relationship Id=&quot;rId14&quot; Type=&quot;http://schemas.openxmlformats.org/officeDocument/2006/relationships/theme&quot; Target=&quot;theme/theme1.xml&quot; /&gt;&lt;/Relationships&gt;&lt;/pkg:xmlData&gt;&lt;/pkg:part&gt;&lt;pkg:part pkg:name=&quot;/word/document.xml&quot; pkg:contentType=&quot;application/vnd.openxmlformats-officedocument.wordprocessingml.document.main+xml&quot;&gt;&lt;pkg:xmlData&gt;&lt;w:document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body&gt;&lt;w:tbl&gt;&lt;w:tblPr&gt;&lt;w:tblStyle w:val=&quot;TableGrid&quot; /&gt;&lt;w:tblW w:w=&quot;0&quot; w:type=&quot;auto&quot; /&gt;&lt;w:tblBorders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w:insideH w:val=&quot;none&quot; w:sz=&quot;0&quot; w:space=&quot;0&quot; w:color=&quot;auto&quot; /&gt;&lt;w:insideV w:val=&quot;none&quot; w:sz=&quot;0&quot; w:space=&quot;0&quot; w:color=&quot;auto&quot; /&gt;&lt;/w:tblBorders&gt;&lt;w:tblLook w:val=&quot;04A0&quot; w:firstRow=&quot;1&quot; w:lastRow=&quot;0&quot; w:firstColumn=&quot;1&quot; w:lastColumn=&quot;0&quot; w:noHBand=&quot;0&quot; w:noVBand=&quot;1&quot; /&gt;&lt;/w:tblPr&gt;&lt;w:tblGrid&gt;&lt;w:gridCol w:w=&quot;4231&quot; /&gt;&lt;w:gridCol w:w=&quot;4949&quot; /&gt;&lt;/w:tblGrid&gt;&lt;w:tr w:rsidR=&quot;00B615C1&quot; w:rsidTr=&quot;004E7EA3&quot;&gt;&lt;w:tc&gt;&lt;w:tcPr&gt;&lt;w:tcW w:w=&quot;4252&quot; w:type=&quot;dxa&quot; /&gt;&lt;/w:tcPr&gt;&lt;w:p w:rsidR=&quot;00B615C1&quot; w:rsidRPr=&quot;00856F3F&quot; w:rsidRDefault=&quot;00B615C1&quot; w:rsidP=&quot;00BF2B3C&quot;&gt;&lt;w:pPr&gt;&lt;w:pStyle w:val=&quot;Title&quot; /&gt;&lt;w:rPr&gt;&lt;w:lang w:val=&quot;en-US&quot; /&gt;&lt;/w:rPr&gt;&lt;/w:pPr&gt;&lt;w:sdt&gt;&lt;w:sdtPr&gt;&lt;w:rPr&gt;&lt;w:lang w:val=&quot;en-US&quot; /&gt;&lt;/w:rPr&gt;&lt;w:alias w:val=&quot;Aktennotiz&quot; /&gt;&lt;w:tag w:val=&quot;varAktennotiz&quot; /&gt;&lt;w:id w:val=&quot;23111190&quot; /&gt;&lt;w:lock w:val=&quot;sdtLocked&quot; /&gt;&lt;w:placeholder&gt;&lt;w:docPart w:val=&quot;EF570230433540D0BF9097DA44716160&quot; /&gt;&lt;/w:placeholder&gt;&lt;w:text /&gt;&lt;/w:sdtPr&gt;&lt;w:sdtContent&gt;&lt;w:proofErr w:type=&quot;spellStart&quot; /&gt;&lt;w:r w:rsidRPr=&quot;00856F3F&quot;&gt;&lt;w:rPr&gt;&lt;w:lang w:val=&quot;en-US&quot; /&gt;&lt;/w:rPr&gt;&lt;w:t&gt;Aktennotiz&lt;/w:t&gt;&lt;/w:r&gt;&lt;w:proofErr w:type=&quot;spellEnd&quot; /&gt;&lt;/w:sdtContent&gt;&lt;/w:sdt&gt;&lt;/w:p&gt;&lt;/w:tc&gt;&lt;w:tc&gt;&lt;w:tcPr&gt;&lt;w:tcW w:w=&quot;4960&quot; w:type=&quot;dxa&quot; /&gt;&lt;/w:tcPr&gt;&lt;w:p w:rsidR=&quot;00B615C1&quot; w:rsidRDefault=&quot;00B615C1&quot; w:rsidP=&quot;005B5497&quot;&gt;&lt;w:pPr&gt;&lt;w:pStyle w:val=&quot;Klassifizierung&quot; /&gt;&lt;/w:pPr&gt;&lt;w:sdt&gt;&lt;w:sdtPr&gt;&lt;w:alias w:val=&quot;Klassifizierung_Mapper_Tab&quot; /&gt;&lt;w:tag w:val=&quot;Klassifizierung_Mapper_Tab&quot; /&gt;&lt;w:id w:val=&quot;23111193&quot; /&gt;&lt;w:lock w:val=&quot;sdtLocked&quot; /&gt;&lt;w:placeholder&gt;&lt;w:docPart w:val=&quot;EF570230433540D0BF9097DA44716160&quot; /&gt;&lt;/w:placeholder&gt;&lt;w:text /&gt;&lt;/w:sdtPr&gt;&lt;w:sdtContent&gt;&lt;w:r&gt;&lt;w:t&gt;Klassifizierung_Mapper_Tab&lt;/w:t&gt;&lt;/w:r&gt;&lt;/w:sdtContent&gt;&lt;/w:sdt&gt;&lt;/w:p&gt;&lt;w:p w:rsidR=&quot;00B615C1&quot; w:rsidRDefault=&quot;00B615C1&quot; w:rsidP=&quot;005B5497&quot;&gt;&lt;w:pPr&gt;&lt;w:pStyle w:val=&quot;Klassifizierung&quot; /&gt;&lt;/w:pPr&gt;&lt;/w:p&gt;&lt;/w:tc&gt;&lt;/w:tr&gt;&lt;/w:tbl&gt;&lt;w:p w:rsidR=&quot;00B615C1&quot; w:rsidRPr=&quot;00503A98&quot; w:rsidRDefault=&quot;00B615C1&quot;&gt;&lt;w:pPr&gt;&lt;w:pStyle w:val=&quot;Linie1&quot; /&gt;&lt;w:rPr&gt;&lt;w:b /&gt;&lt;w:noProof /&gt;&lt;/w:rPr&gt;&lt;/w:pPr&gt;&lt;/w:p&gt;&lt;w:tbl&gt;&lt;w:tblPr&gt;&lt;w:tblStyle w:val=&quot;TableGrid&quot; /&gt;&lt;w:tblW w:w=&quot;9214&quot; w:type=&quot;dxa&quot; /&gt;&lt;w:tblBorders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w:insideH w:val=&quot;none&quot; w:sz=&quot;0&quot; w:space=&quot;0&quot; w:color=&quot;auto&quot; /&gt;&lt;w:insideV w:val=&quot;none&quot; w:sz=&quot;0&quot; w:space=&quot;0&quot; w:color=&quot;auto&quot; /&gt;&lt;/w:tblBorders&gt;&lt;w:tblLook w:val=&quot;01E0&quot; w:firstRow=&quot;1&quot; w:lastRow=&quot;1&quot; w:firstColumn=&quot;1&quot; w:lastColumn=&quot;1&quot; w:noHBand=&quot;0&quot; w:noVBand=&quot;0&quot; /&gt;&lt;/w:tblPr&gt;&lt;w:tblGrid&gt;&lt;w:gridCol w:w=&quot;4253&quot; /&gt;&lt;w:gridCol w:w=&quot;4961&quot; /&gt;&lt;/w:tblGrid&gt;&lt;w:tr w:rsidR=&quot;00B615C1&quot; w:rsidRPr=&quot;003A6944&quot; w:rsidTr=&quot;004E7EA3&quot;&gt;&lt;w:tc&gt;&lt;w:tcPr&gt;&lt;w:tcW w:w=&quot;4253&quot; w:type=&quot;dxa&quot; /&gt;&lt;/w:tcPr&gt;&lt;w:p w:rsidR=&quot;00B615C1&quot; w:rsidRPr=&quot;003A6944&quot; w:rsidRDefault=&quot;00B615C1&quot; w:rsidP=&quot;00FA23CE&quot;&gt;&lt;w:pPr&gt;&lt;w:pStyle w:val=&quot;Form&quot; /&gt;&lt;/w:pPr&gt;&lt;w:sdt&gt;&lt;w:sdtPr&gt;&lt;w:alias w:val=&quot;Datum&quot; /&gt;&lt;w:tag w:val=&quot;varDatum&quot; /&gt;&lt;w:id w:val=&quot;23910498&quot; /&gt;&lt;w:lock w:val=&quot;sdtLocked&quot; /&gt;&lt;w:placeholder&gt;&lt;w:docPart w:val=&quot;EF570230433540D0BF9097DA44716160&quot; /&gt;&lt;/w:placeholder&gt;&lt;w:text /&gt;&lt;/w:sdtPr&gt;&lt;w:sdtContent&gt;&lt;w:r&gt;&lt;w:t&gt;Datum&lt;/w:t&gt;&lt;/w:r&gt;&lt;/w:sdtContent&gt;&lt;/w:sdt&gt;&lt;w:r&gt;&lt;w:t xml:space=&quot;preserve&quot;&gt; &lt;/w:t&gt;&lt;/w:r&gt;&lt;/w:p&gt;&lt;/w:tc&gt;&lt;w:tc&gt;&lt;w:tcPr&gt;&lt;w:tcW w:w=&quot;4961&quot; w:type=&quot;dxa&quot; /&gt;&lt;/w:tcPr&gt;&lt;w:p w:rsidR=&quot;00B615C1&quot; w:rsidRPr=&quot;004B5CAF&quot; w:rsidRDefault=&quot;00B615C1&quot; w:rsidP=&quot;0096704B&quot;&gt;&lt;w:sdt&gt;&lt;w:sdtPr&gt;&lt;w:alias w:val=&quot;Datum&quot; /&gt;&lt;w:tag w:val=&quot;Datum&quot; /&gt;&lt;w:id w:val=&quot;16148319&quot; /&gt;&lt;w:lock w:val=&quot;sdtLocked&quot; /&gt;&lt;w:placeholder&gt;&lt;w:docPart w:val=&quot;EF570230433540D0BF9097DA44716160&quot; /&gt;&lt;/w:placeholder&gt;&lt;w:text /&gt;&lt;/w:sdtPr&gt;&lt;w:sdtContent&gt;&lt;w:r&gt;&lt;w:t&gt;Datum&lt;/w:t&gt;&lt;/w:r&gt;&lt;/w:sdtContent&gt;&lt;/w:sdt&gt;&lt;/w:p&gt;&lt;/w:tc&gt;&lt;/w:tr&gt;&lt;w:tr w:rsidR=&quot;00B615C1&quot; w:rsidRPr=&quot;0033080F&quot; w:rsidTr=&quot;004E7EA3&quot;&gt;&lt;w:tc&gt;&lt;w:tcPr&gt;&lt;w:tcW w:w=&quot;4253&quot; w:type=&quot;dxa&quot; /&gt;&lt;/w:tcPr&gt;&lt;w:p w:rsidR=&quot;00B615C1&quot; w:rsidRPr=&quot;003A6944&quot; w:rsidRDefault=&quot;00B615C1&quot;&gt;&lt;w:pPr&gt;&lt;w:pStyle w:val=&quot;Form&quot; /&gt;&lt;/w:pPr&gt;&lt;w:sdt&gt;&lt;w:sdtPr&gt;&lt;w:alias w:val=&quot;Für&quot; /&gt;&lt;w:tag w:val=&quot;varFür&quot; /&gt;&lt;w:id w:val=&quot;23365738&quot; /&gt;&lt;w:lock w:val=&quot;sdtLocked&quot; /&gt;&lt;w:placeholder&gt;&lt;w:docPart w:val=&quot;EF570230433540D0BF9097DA44716160&quot; /&gt;&lt;/w:placeholder&gt;&lt;w:text /&gt;&lt;/w:sdtPr&gt;&lt;w:sdtContent&gt;&lt;w:r&gt;&lt;w:t&gt;Für&lt;/w:t&gt;&lt;/w:r&gt;&lt;/w:sdtContent&gt;&lt;/w:sdt&gt;&lt;w:r&gt;&lt;w:t xml:space=&quot;preserve&quot;&gt; &lt;/w:t&gt;&lt;/w:r&gt;&lt;/w:p&gt;&lt;/w:tc&gt;&lt;w:tc&gt;&lt;w:tcPr&gt;&lt;w:tcW w:w=&quot;4961&quot; w:type=&quot;dxa&quot; /&gt;&lt;/w:tcPr&gt;&lt;w:p w:rsidR=&quot;00B615C1&quot; w:rsidRDefault=&quot;00B615C1&quot;&gt;&lt;w:sdt&gt;&lt;w:sdtPr&gt;&lt;w:alias w:val=&quot;Für&quot; /&gt;&lt;w:tag w:val=&quot;Für&quot; /&gt;&lt;w:id w:val=&quot;16148321&quot; /&gt;&lt;w:lock w:val=&quot;sdtLocked&quot; /&gt;&lt;w:placeholder&gt;&lt;w:docPart w:val=&quot;EF570230433540D0BF9097DA44716160&quot; /&gt;&lt;/w:placeholder&gt;&lt;w:text /&gt;&lt;/w:sdtPr&gt;&lt;w:sdtContent&gt;&lt;w:r&gt;&lt;w:t&gt;Für&lt;/w:t&gt;&lt;/w:r&gt;&lt;/w:sdtContent&gt;&lt;/w:sdt&gt;&lt;/w:p&gt;&lt;w:p w:rsidR=&quot;00B615C1&quot; w:rsidRPr=&quot;00CA2ED5&quot; w:rsidRDefault=&quot;00B615C1&quot; w:rsidP=&quot;00A55147&quot;&gt;&lt;w:pPr&gt;&lt;w:pStyle w:val=&quot;Header&quot; /&gt;&lt;/w:pPr&gt;&lt;/w:p&gt;&lt;/w:tc&gt;&lt;/w:tr&gt;&lt;w:tr w:rsidR=&quot;00B615C1&quot; w:rsidRPr=&quot;009748F0&quot; w:rsidTr=&quot;004E7EA3&quot;&gt;&lt;w:tc&gt;&lt;w:tcPr&gt;&lt;w:tcW w:w=&quot;4253&quot; w:type=&quot;dxa&quot; /&gt;&lt;/w:tcPr&gt;&lt;w:p w:rsidR=&quot;00B615C1&quot; w:rsidRPr=&quot;003A6944&quot; w:rsidRDefault=&quot;00B615C1&quot; w:rsidP=&quot;00B84F5C&quot;&gt;&lt;w:pPr&gt;&lt;w:pStyle w:val=&quot;Form&quot; /&gt;&lt;w:tabs&gt;&lt;w:tab w:val=&quot;left&quot; w:pos=&quot;1210&quot; /&gt;&lt;/w:tabs&gt;&lt;/w:pPr&gt;&lt;w:sdt&gt;&lt;w:sdtPr&gt;&lt;w:alias w:val=&quot;Kopie an&quot; /&gt;&lt;w:tag w:val=&quot;varKopie&quot; /&gt;&lt;w:id w:val=&quot;23365739&quot; /&gt;&lt;w:lock w:val=&quot;sdtLocked&quot; /&gt;&lt;w:placeholder&gt;&lt;w:docPart w:val=&quot;EF570230433540D0BF9097DA44716160&quot; /&gt;&lt;/w:placeholder&gt;&lt;w:text /&gt;&lt;/w:sdtPr&gt;&lt;w:sdtContent&gt;&lt;w:r&gt;&lt;w:t&gt;Kopie an&lt;/w:t&gt;&lt;/w:r&gt;&lt;/w:sdtContent&gt;&lt;/w:sdt&gt;&lt;w:r&gt;&lt;w:t xml:space=&quot;preserve&quot;&gt; &lt;/w:t&gt;&lt;/w:r&gt;&lt;/w:p&gt;&lt;/w:tc&gt;&lt;w:tc&gt;&lt;w:tcPr&gt;&lt;w:tcW w:w=&quot;4961&quot; w:type=&quot;dxa&quot; /&gt;&lt;/w:tcPr&gt;&lt;w:p w:rsidR=&quot;00B615C1&quot; w:rsidRDefault=&quot;00B615C1&quot;&gt;&lt;w:sdt&gt;&lt;w:sdtPr&gt;&lt;w:alias w:val=&quot;Kopie an&quot; /&gt;&lt;w:tag w:val=&quot;Kopien_an&quot; /&gt;&lt;w:id w:val=&quot;16148322&quot; /&gt;&lt;w:lock w:val=&quot;sdtLocked&quot; /&gt;&lt;w:placeholder&gt;&lt;w:docPart w:val=&quot;EF570230433540D0BF9097DA44716160&quot; /&gt;&lt;/w:placeholder&gt;&lt;w:text /&gt;&lt;/w:sdtPr&gt;&lt;w:sdtContent&gt;&lt;w:r&gt;&lt;w:t&gt;Kopie an&lt;/w:t&gt;&lt;/w:r&gt;&lt;/w:sdtContent&gt;&lt;/w:sdt&gt;&lt;/w:p&gt;&lt;w:p w:rsidR=&quot;00B615C1&quot; w:rsidRPr=&quot;004B5CAF&quot; w:rsidRDefault=&quot;00B615C1&quot; w:rsidP=&quot;00A55147&quot;&gt;&lt;w:pPr&gt;&lt;w:pStyle w:val=&quot;Header&quot; /&gt;&lt;/w:pPr&gt;&lt;/w:p&gt;&lt;/w:tc&gt;&lt;/w:tr&gt;&lt;/w:tbl&gt;&lt;w:p w:rsidR=&quot;00B615C1&quot; w:rsidRPr=&quot;009748F0&quot; w:rsidRDefault=&quot;00B615C1&quot;&gt;&lt;w:pPr&gt;&lt;w:pStyle w:val=&quot;Linie2&quot; /&gt;&lt;w:rPr&gt;&lt;w:noProof /&gt;&lt;/w:rPr&gt;&lt;/w:pPr&gt;&lt;/w:p&gt;&lt;w:p w:rsidR=&quot;00B615C1&quot; w:rsidRPr=&quot;0057618D&quot; w:rsidRDefault=&quot;00B615C1&quot; w:rsidP=&quot;00AE2D8B&quot;&gt;&lt;w:pPr&gt;&lt;w:spacing w:line=&quot;260&quot; w:lineRule=&quot;atLeast&quot; /&gt;&lt;w:rPr&gt;&lt;w:sz w:val=&quot;15&quot; /&gt;&lt;w:szCs w:val=&quot;15&quot; /&gt;&lt;/w:rPr&gt;&lt;/w:pPr&gt;&lt;w:sdt&gt;&lt;w:sdtPr&gt;&lt;w:rPr&gt;&lt;w:sz w:val=&quot;15&quot; /&gt;&lt;w:szCs w:val=&quot;15&quot; /&gt;&lt;/w:rPr&gt;&lt;w:alias w:val=&quot;Referenz&quot; /&gt;&lt;w:tag w:val=&quot;var Referenz&quot; /&gt;&lt;w:id w:val=&quot;2014645064&quot; /&gt;&lt;w:lock w:val=&quot;sdtLocked&quot; /&gt;&lt;w:placeholder&gt;&lt;w:docPart w:val=&quot;3267106F79EC4836A6490F6B2600B45D&quot; /&gt;&lt;/w:placeholder&gt;&lt;w:text /&gt;&lt;/w:sdtPr&gt;&lt;w:sdtContent&gt;&lt;w:r&gt;&lt;w:rPr&gt;&lt;w:sz w:val=&quot;15&quot; /&gt;&lt;w:szCs w:val=&quot;15&quot; /&gt;&lt;/w:rPr&gt;&lt;w:t&gt;Referenz&lt;/w:t&gt;&lt;/w:r&gt;&lt;/w:sdtContent&gt;&lt;/w:sdt&gt;&lt;w:r&gt;&lt;w:rPr&gt;&lt;w:sz w:val=&quot;15&quot; /&gt;&lt;w:szCs w:val=&quot;15&quot; /&gt;&lt;/w:rPr&gt;&lt;w:t xml:space=&quot;preserve&quot;&gt; &lt;/w:t&gt;&lt;/w:r&gt;&lt;w:sdt&gt;&lt;w:sdtPr&gt;&lt;w:rPr&gt;&lt;w:sz w:val=&quot;15&quot; /&gt;&lt;w:szCs w:val=&quot;15&quot; /&gt;&lt;/w:rPr&gt;&lt;w:alias w:val=&quot;Referenz/Aktenzeichen&quot; /&gt;&lt;w:tag w:val=&quot;Referenz/Aktenzeichen&quot; /&gt;&lt;w:id w:val=&quot;432873188&quot; /&gt;&lt;w:lock w:val=&quot;sdtLocked&quot; /&gt;&lt;w:placeholder&gt;&lt;w:docPart w:val=&quot;3267106F79EC4836A6490F6B2600B45D&quot; /&gt;&lt;/w:placeholder&gt;&lt;w:text /&gt;&lt;/w:sdtPr&gt;&lt;w:sdtContent&gt;&lt;w:r&gt;&lt;w:rPr&gt;&lt;w:sz w:val=&quot;15&quot; /&gt;&lt;w:szCs w:val=&quot;15&quot; /&gt;&lt;/w:rPr&gt;&lt;w:t&gt;Referenz/Aktenzeichen&lt;/w:t&gt;&lt;/w:r&gt;&lt;/w:sdtContent&gt;&lt;/w:sdt&gt;&lt;/w:p&gt;&lt;w:p w:rsidR=&quot;00B615C1&quot; w:rsidRPr=&quot;00503A98&quot; w:rsidRDefault=&quot;00B615C1&quot; w:rsidP=&quot;00BF2B3C&quot; /&gt;&lt;w:p w:rsidR=&quot;00B615C1&quot; w:rsidRPr=&quot;004B5CAF&quot; w:rsidRDefault=&quot;00B615C1&quot; /&gt;&lt;w:p w:rsidR=&quot;00B615C1&quot; w:rsidRPr=&quot;004B5CAF&quot; w:rsidRDefault=&quot;00B615C1&quot; w:rsidP=&quot;00301C7B&quot;&gt;&lt;w:pPr&gt;&lt;w:pStyle w:val=&quot;VermerkeBetreff&quot; /&gt;&lt;w:suppressAutoHyphens /&gt;&lt;/w:pPr&gt;&lt;w:sdt&gt;&lt;w:sdtPr&gt;&lt;w:alias w:val=&quot;Betreff&quot; /&gt;&lt;w:tag w:val=&quot;Betreff&quot; /&gt;&lt;w:id w:val=&quot;16148325&quot; /&gt;&lt;w:lock w:val=&quot;sdtLocked&quot; /&gt;&lt;w:placeholder&gt;&lt;w:docPart w:val=&quot;EF570230433540D0BF9097DA44716160&quot; /&gt;&lt;/w:placeholder&gt;&lt;w:text /&gt;&lt;/w:sdtPr&gt;&lt;w:sdtContent&gt;&lt;w:r&gt;&lt;w:t&gt;Betreff&lt;/w:t&gt;&lt;/w:r&gt;&lt;/w:sdtContent&gt;&lt;/w:sdt&gt;&lt;/w:p&gt;&lt;w:p w:rsidR=&quot;00B615C1&quot; w:rsidRPr=&quot;004B5CAF&quot; w:rsidRDefault=&quot;00B615C1&quot; /&gt;&lt;w:p w:rsidR=&quot;00B615C1&quot; w:rsidRPr=&quot;004B5CAF&quot; w:rsidRDefault=&quot;00B615C1&quot;&gt;&lt;w:sdt&gt;&lt;w:sdtPr&gt;&lt;w:alias w:val=&quot;Anrede&quot; /&gt;&lt;w:tag w:val=&quot;Anrede&quot; /&gt;&lt;w:id w:val=&quot;11166599&quot; /&gt;&lt;w:lock w:val=&quot;sdtLocked&quot; /&gt;&lt;w:placeholder&gt;&lt;w:docPart w:val=&quot;5883B026CB7C426FB242D0066358F140&quot; /&gt;&lt;/w:placeholder&gt;&lt;w:text /&gt;&lt;/w:sdtPr&gt;&lt;w:sdtContent&gt;&lt;w:r&gt;&lt;w:t&gt;Anrede&lt;/w:t&gt;&lt;/w:r&gt;&lt;/w:sdtContent&gt;&lt;/w:sdt&gt;&lt;w:r&gt;&lt;w:t xml:space=&quot;preserve&quot;&gt; &lt;/w:t&gt;&lt;/w:r&gt;&lt;/w:p&gt;&lt;w:p w:rsidR=&quot;00B615C1&quot; w:rsidRPr=&quot;00FD4941&quot; w:rsidRDefault=&quot;00B615C1&quot; w:rsidP=&quot;00FD4941&quot; /&gt;&lt;w:p w:rsidR=&quot;00B615C1&quot; w:rsidRPr=&quot;00FD4941&quot; w:rsidRDefault=&quot;00B615C1&quot; w:rsidP=&quot;00FD4941&quot;&gt;&lt;w:r w:rsidRPr=&quot;007556BF&quot;&gt;&lt;w:t&gt;[TextStart]&lt;/w:t&gt;&lt;/w:r&gt;&lt;/w:p&gt;&lt;w:p w:rsidR=&quot;00B615C1&quot; w:rsidRPr=&quot;00FD4941&quot; w:rsidRDefault=&quot;00B615C1&quot; w:rsidP=&quot;00FD4941&quot; /&gt;&lt;w:p w:rsidR=&quot;00B615C1&quot; w:rsidRPr=&quot;00FD4941&quot; w:rsidRDefault=&quot;00B615C1&quot; w:rsidP=&quot;00FD4941&quot; /&gt;&lt;w:p w:rsidR=&quot;00B615C1&quot; w:rsidRDefault=&quot;00B615C1&quot; /&gt;&lt;w:p w:rsidR=&quot;00B615C1&quot; w:rsidRPr=&quot;00737852&quot; w:rsidRDefault=&quot;00B615C1&quot; w:rsidP=&quot;00737852&quot; /&gt;&lt;w:sectPr w:rsidR=&quot;00B615C1&quot; w:rsidRPr=&quot;00737852&quot; w:rsidSect=&quot;003F63E9&quot;&gt;&lt;w:headerReference w:type=&quot;default&quot; r:id=&quot;rId8&quot; /&gt;&lt;w:footerReference w:type=&quot;default&quot; r:id=&quot;rId9&quot; /&gt;&lt;w:headerReference w:type=&quot;first&quot; r:id=&quot;rId10&quot; /&gt;&lt;w:footerReference w:type=&quot;first&quot; r:id=&quot;rId11&quot; /&gt;&lt;w:pgSz w:w=&quot;11907&quot; w:h=&quot;16840&quot; w:code=&quot;9&quot; /&gt;&lt;w:pgMar w:top=&quot;1191&quot; w:right=&quot;1134&quot; w:bottom=&quot;907&quot; w:left=&quot;1701&quot; w:header=&quot;624&quot; w:footer=&quot;284&quot; w:gutter=&quot;0&quot; /&gt;&lt;w:cols w:space=&quot;708&quot; /&gt;&lt;w:titlePg /&gt;&lt;w:docGrid w:linePitch=&quot;360&quot; /&gt;&lt;/w:sectPr&gt;&lt;/w:body&gt;&lt;/w:document&gt;&lt;/pkg:xmlData&gt;&lt;/pkg:part&gt;&lt;pkg:part pkg:name=&quot;/word/_rels/header2.xml.rels&quot; pkg:contentType=&quot;application/vnd.openxmlformats-package.relationships+xml&quot;&gt;&lt;pkg:xmlData&gt;&lt;Relationships xmlns=&quot;http://schemas.openxmlformats.org/package/2006/relationships&quot;&gt;&lt;Relationship Id=&quot;rId1&quot; Type=&quot;http://schemas.openxmlformats.org/officeDocument/2006/relationships/image&quot; Target=&quot;media/image1.png&quot; /&gt;&lt;/Relationships&gt;&lt;/pkg:xmlData&gt;&lt;/pkg:part&gt;&lt;pkg:part pkg:name=&quot;/word/footer1.xml&quot; pkg:contentType=&quot;application/vnd.openxmlformats-officedocument.wordprocessingml.footer+xml&quot;&gt;&lt;pkg:xmlData&gt;&lt;w:ftr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p w:rsidR=&quot;00B615C1&quot; w:rsidRDefault=&quot;00B615C1&quot; w:rsidP=&quot;00B615C1&quot; /&gt;&lt;w:tbl&gt;&lt;w:tblPr&gt;&lt;w:tblW w:w=&quot;9894&quot; w:type=&quot;dxa&quot; /&gt;&lt;w:tblInd w:w=&quot;-108&quot; w:type=&quot;dxa&quot; /&gt;&lt;w:tblLayout w:type=&quot;fixed&quot; /&gt;&lt;w:tblLook w:val=&quot;01E0&quot; w:firstRow=&quot;1&quot; w:lastRow=&quot;1&quot; w:firstColumn=&quot;1&quot; w:lastColumn=&quot;1&quot; w:noHBand=&quot;0&quot; w:noVBand=&quot;0&quot; /&gt;&lt;/w:tblPr&gt;&lt;w:tblGrid&gt;&lt;w:gridCol w:w=&quot;9485&quot; /&gt;&lt;w:gridCol w:w=&quot;409&quot; /&gt;&lt;/w:tblGrid&gt;&lt;w:tr w:rsidR=&quot;00B615C1&quot; w:rsidRPr=&quot;00D33E17&quot; w:rsidTr=&quot;00B615C1&quot;&gt;&lt;w:trPr&gt;&lt;w:cantSplit /&gt;&lt;/w:trPr&gt;&lt;w:tc&gt;&lt;w:tcPr&gt;&lt;w:tcW w:w=&quot;9894&quot; w:type=&quot;dxa&quot; /&gt;&lt;w:gridSpan w:val=&quot;2&quot; /&gt;&lt;w:vAlign w:val=&quot;bottom&quot; /&gt;&lt;/w:tcPr&gt;&lt;w:p w:rsidR=&quot;00B615C1&quot; w:rsidRPr=&quot;00D33E17&quot; w:rsidRDefault=&quot;00B615C1&quot; w:rsidP=&quot;00B615C1&quot;&gt;&lt;w:pPr&gt;&lt;w:pStyle w:val=&quot;Seite&quot; /&gt;&lt;/w:pPr&gt;&lt;w:r&gt;&lt;w:fldChar w:fldCharType=&quot;begin&quot; /&gt;&lt;/w:r&gt;&lt;w:r&gt;&lt;w:instrText xml:space=&quot;preserve&quot;&gt; PAGE  &lt;/w:instrText&gt;&lt;/w:r&gt;&lt;w:r&gt;&lt;w:fldChar w:fldCharType=&quot;separate&quot; /&gt;&lt;/w:r&gt;&lt;w:r&gt;&lt;w:rPr&gt;&lt;w:noProof /&gt;&lt;/w:rPr&gt;&lt;w:t&gt;2&lt;/w:t&gt;&lt;/w:r&gt;&lt;w:r&gt;&lt;w:rPr&gt;&lt;w:noProof /&gt;&lt;/w:rPr&gt;&lt;w:fldChar w:fldCharType=&quot;end&quot; /&gt;&lt;/w:r&gt;&lt;w:r w:rsidRPr=&quot;00D33E17&quot;&gt;&lt;w:t&gt;/&lt;/w:t&gt;&lt;/w:r&gt;&lt;w:r&gt;&lt;w:fldChar w:fldCharType=&quot;begin&quot; /&gt;&lt;/w:r&gt;&lt;w:r&gt;&lt;w:instrText xml:space=&quot;preserve&quot;&gt; NUMPAGES  &lt;/w:instrText&gt;&lt;/w:r&gt;&lt;w:r&gt;&lt;w:fldChar w:fldCharType=&quot;separate&quot; /&gt;&lt;/w:r&gt;&lt;w:r&gt;&lt;w:rPr&gt;&lt;w:noProof /&gt;&lt;/w:rPr&gt;&lt;w:t&gt;2&lt;/w:t&gt;&lt;/w:r&gt;&lt;w:r&gt;&lt;w:rPr&gt;&lt;w:noProof /&gt;&lt;/w:rPr&gt;&lt;w:fldChar w:fldCharType=&quot;end&quot; /&gt;&lt;/w:r&gt;&lt;/w:p&gt;&lt;/w:tc&gt;&lt;/w:tr&gt;&lt;w:tr w:rsidR=&quot;00B615C1&quot; w:rsidRPr=&quot;004A7283&quot; w:rsidTr=&quot;00B615C1&quot;&gt;&lt;w:trPr&gt;&lt;w:gridAfter w:val=&quot;1&quot; /&gt;&lt;w:wAfter w:w=&quot;409&quot; w:type=&quot;dxa&quot; /&gt;&lt;w:cantSplit /&gt;&lt;w:trHeight w:hRule=&quot;exact&quot; w:val=&quot;397&quot; /&gt;&lt;/w:trPr&gt;&lt;w:tc&gt;&lt;w:tcPr&gt;&lt;w:tcW w:w=&quot;9485&quot; w:type=&quot;dxa&quot; /&gt;&lt;w:vAlign w:val=&quot;bottom&quot; /&gt;&lt;/w:tcPr&gt;&lt;w:p w:rsidR=&quot;00B615C1&quot; w:rsidRPr=&quot;004A7283&quot; w:rsidRDefault=&quot;00B615C1&quot; w:rsidP=&quot;00B615C1&quot;&gt;&lt;w:pPr&gt;&lt;w:pStyle w:val=&quot;FuzeilePlatzhalter&quot; /&gt;&lt;/w:pPr&gt;&lt;w:r&gt;&lt;w:fldChar w:fldCharType=&quot;begin&quot; /&gt;&lt;/w:r&gt;&lt;w:r&gt;&lt;w:instrText xml:space=&quot;preserve&quot;&gt; DOCVARIABLE  Betreff  \* CHARFORMAT &lt;/w:instrText&gt;&lt;/w:r&gt;&lt;w:r&gt;&lt;w:fldChar w:fldCharType=&quot;separate&quot; /&gt;&lt;/w:r&gt;&lt;w:r&gt;&lt;w:t&gt;Betreff&lt;/w:t&gt;&lt;/w:r&gt;&lt;w:r&gt;&lt;w:fldChar w:fldCharType=&quot;end&quot; /&gt;&lt;/w:r&gt;&lt;/w:p&gt;&lt;/w:tc&gt;&lt;/w:tr&gt;&lt;/w:tbl&gt;&lt;w:p w:rsidR=&quot;00B615C1&quot; w:rsidRPr=&quot;004A7283&quot; w:rsidRDefault=&quot;00B615C1&quot; w:rsidP=&quot;00B615C1&quot;&gt;&lt;w:pPr&gt;&lt;w:pStyle w:val=&quot;Platzhalter&quot; /&gt;&lt;/w:pPr&gt;&lt;/w:p&gt;&lt;w:p w:rsidR=&quot;00B615C1&quot; w:rsidRPr=&quot;00B615C1&quot; w:rsidRDefault=&quot;00B615C1&quot; w:rsidP=&quot;00B615C1&quot;&gt;&lt;w:pPr&gt;&lt;w:pStyle w:val=&quot;Pfad&quot; /&gt;&lt;w:rPr&gt;&lt;w:noProof w:val=&quot;0&quot; /&gt;&lt;w:lang w:val=&quot;en-US&quot; /&gt;&lt;/w:rPr&gt;&lt;/w:pPr&gt;&lt;/w:p&gt;&lt;/w:ftr&gt;&lt;/pkg:xmlData&gt;&lt;/pkg:part&gt;&lt;pkg:part pkg:name=&quot;/word/header1.xml&quot; pkg:contentType=&quot;application/vnd.openxmlformats-officedocument.wordprocessingml.header+xml&quot;&gt;&lt;pkg:xmlData&gt;&lt;w:hdr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tbl&gt;&lt;w:tblPr&gt;&lt;w:tblStyle w:val=&quot;TableGrid&quot; /&gt;&lt;w:tblW w:w=&quot;9809&quot; w:type=&quot;dxa&quot; /&gt;&lt;w:tblBorders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w:insideH w:val=&quot;none&quot; w:sz=&quot;0&quot; w:space=&quot;0&quot; w:color=&quot;auto&quot; /&gt;&lt;w:insideV w:val=&quot;none&quot; w:sz=&quot;0&quot; w:space=&quot;0&quot; w:color=&quot;auto&quot; /&gt;&lt;/w:tblBorders&gt;&lt;w:tblLayout w:type=&quot;fixed&quot; /&gt;&lt;w:tblLook w:val=&quot;04A0&quot; w:firstRow=&quot;1&quot; w:lastRow=&quot;0&quot; w:firstColumn=&quot;1&quot; w:lastColumn=&quot;0&quot; w:noHBand=&quot;0&quot; w:noVBand=&quot;1&quot; /&gt;&lt;/w:tblPr&gt;&lt;w:tblGrid&gt;&lt;w:gridCol w:w=&quot;4848&quot; /&gt;&lt;w:gridCol w:w=&quot;4474&quot; /&gt;&lt;w:gridCol w:w=&quot;487&quot; /&gt;&lt;/w:tblGrid&gt;&lt;w:tr w:rsidR=&quot;00B615C1&quot; w:rsidTr=&quot;00A35B9C&quot;&gt;&lt;w:tc&gt;&lt;w:tcPr&gt;&lt;w:tcW w:w=&quot;4848&quot; w:type=&quot;dxa&quot; /&gt;&lt;/w:tcPr&gt;&lt;w:p w:rsidR=&quot;00B615C1&quot; w:rsidRPr=&quot;00E534A0&quot; w:rsidRDefault=&quot;00B615C1&quot; w:rsidP=&quot;00B615C1&quot;&gt;&lt;w:pPr&gt;&lt;w:pStyle w:val=&quot;Logo&quot; /&gt;&lt;w:spacing w:line=&quot;20&quot; w:lineRule=&quot;exact&quot; /&gt;&lt;/w:pPr&gt;&lt;/w:p&gt;&lt;/w:tc&gt;&lt;w:tc&gt;&lt;w:tcPr&gt;&lt;w:tcW w:w=&quot;4961&quot; w:type=&quot;dxa&quot; /&gt;&lt;w:gridSpan w:val=&quot;2&quot; /&gt;&lt;/w:tcPr&gt;&lt;w:p w:rsidR=&quot;00B615C1&quot; w:rsidRPr=&quot;00D33E17&quot; w:rsidRDefault=&quot;00B615C1&quot; w:rsidP=&quot;00B615C1&quot;&gt;&lt;w:pPr&gt;&lt;w:pStyle w:val=&quot;Header&quot; /&gt;&lt;w:spacing w:line=&quot;20&quot; w:lineRule=&quot;exact&quot; /&gt;&lt;/w:pPr&gt;&lt;/w:p&gt;&lt;/w:tc&gt;&lt;/w:tr&gt;&lt;w:tr w:rsidR=&quot;00B615C1&quot; w:rsidTr=&quot;00A35B9C&quot;&gt;&lt;w:trPr&gt;&lt;w:gridAfter w:val=&quot;1&quot; /&gt;&lt;w:wAfter w:w=&quot;487&quot; w:type=&quot;dxa&quot; /&gt;&lt;/w:trPr&gt;&lt;w:tc&gt;&lt;w:tcPr&gt;&lt;w:tcW w:w=&quot;4848&quot; w:type=&quot;dxa&quot; /&gt;&lt;/w:tcPr&gt;&lt;w:p w:rsidR=&quot;00B615C1&quot; w:rsidRPr=&quot;00737852&quot; w:rsidRDefault=&quot;00B615C1&quot; w:rsidP=&quot;00B615C1&quot;&gt;&lt;w:pPr&gt;&lt;w:pStyle w:val=&quot;Header&quot; /&gt;&lt;/w:pPr&gt;&lt;w:sdt&gt;&lt;w:sdtPr&gt;&lt;w:alias w:val=&quot;Referenz&quot; /&gt;&lt;w:tag w:val=&quot;var Referenz&quot; /&gt;&lt;w:id w:val=&quot;1209989359&quot; /&gt;&lt;w:lock w:val=&quot;sdtContentLocked&quot; /&gt;&lt;w:placeholder&gt;&lt;w:docPart w:val=&quot;AA9E890B0A844D2EADE27308C51239E9&quot; /&gt;&lt;/w:placeholder&gt;&lt;w:text /&gt;&lt;/w:sdtPr&gt;&lt;w:sdtContent&gt;&lt;w:r&gt;&lt;w:t&gt;Referenz&lt;/w:t&gt;&lt;/w:r&gt;&lt;/w:sdtContent&gt;&lt;/w:sdt&gt;&lt;w:r&gt;&lt;w:t xml:space=&quot;preserve&quot;&gt; &lt;/w:t&gt;&lt;/w:r&gt;&lt;w:sdt&gt;&lt;w:sdtPr&gt;&lt;w:alias w:val=&quot;Referenz/Aktenzeichen&quot; /&gt;&lt;w:tag w:val=&quot;Referenz/Aktenzeichen&quot; /&gt;&lt;w:id w:val=&quot;-1520686748&quot; /&gt;&lt;w:lock w:val=&quot;sdtLocked&quot; /&gt;&lt;w:placeholder&gt;&lt;w:docPart w:val=&quot;AA9E890B0A844D2EADE27308C51239E9&quot; /&gt;&lt;/w:placeholder&gt;&lt;w:text /&gt;&lt;/w:sdtPr&gt;&lt;w:sdtContent&gt;&lt;w:r&gt;&lt;w:t&gt;Referenz/Aktenzeichen&lt;/w:t&gt;&lt;/w:r&gt;&lt;/w:sdtContent&gt;&lt;/w:sdt&gt;&lt;/w:p&gt;&lt;/w:tc&gt;&lt;w:tc&gt;&lt;w:tcPr&gt;&lt;w:tcW w:w=&quot;4474&quot; w:type=&quot;dxa&quot; /&gt;&lt;/w:tcPr&gt;&lt;w:p w:rsidR=&quot;00B615C1&quot; w:rsidRDefault=&quot;00B615C1&quot; w:rsidP=&quot;00B615C1&quot;&gt;&lt;w:pPr&gt;&lt;w:pStyle w:val=&quot;Klassifizierung&quot; /&gt;&lt;/w:pPr&gt;&lt;w:sdt&gt;&lt;w:sdtPr&gt;&lt;w:alias w:val=&quot;Klassifizierung_Mapper_Tab&quot; /&gt;&lt;w:tag w:val=&quot;Klassifizierung_Mapper_Tab&quot; /&gt;&lt;w:id w:val=&quot;14588699&quot; /&gt;&lt;w:lock w:val=&quot;sdtContentLocked&quot; /&gt;&lt;w:placeholder&gt;&lt;w:docPart w:val=&quot;3091D53C9E2348AFB128139CF8E908E6&quot; /&gt;&lt;/w:placeholder&gt;&lt;w:text /&gt;&lt;/w:sdtPr&gt;&lt;w:sdtContent&gt;&lt;w:r&gt;&lt;w:t&gt;Klassifizierung_Mapper_Tab&lt;/w:t&gt;&lt;/w:r&gt;&lt;/w:sdtContent&gt;&lt;/w:sdt&gt;&lt;/w:p&gt;&lt;w:p w:rsidR=&quot;00B615C1&quot; w:rsidRDefault=&quot;00B615C1&quot; w:rsidP=&quot;00B615C1&quot;&gt;&lt;w:pPr&gt;&lt;w:pStyle w:val=&quot;MapperEnd&quot; /&gt;&lt;/w:pPr&gt;&lt;/w:p&gt;&lt;/w:tc&gt;&lt;/w:tr&gt;&lt;/w:tbl&gt;&lt;w:p w:rsidR=&quot;00B615C1&quot; w:rsidRDefault=&quot;00B615C1&quot; w:rsidP=&quot;00B615C1&quot;&gt;&lt;w:pPr&gt;&lt;w:pStyle w:val=&quot;Header&quot; /&gt;&lt;/w:pPr&gt;&lt;/w:p&gt;&lt;/w:hdr&gt;&lt;/pkg:xmlData&gt;&lt;/pkg:part&gt;&lt;pkg:part pkg:name=&quot;/word/endnotes.xml&quot; pkg:contentType=&quot;application/vnd.openxmlformats-officedocument.wordprocessingml.endnotes+xml&quot;&gt;&lt;pkg:xmlData&gt;&lt;w:endnotes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endnote w:type=&quot;separator&quot; w:id=&quot;-1&quot;&gt;&lt;w:p w:rsidR=&quot;004D4AD7&quot; w:rsidRDefault=&quot;004D4AD7&quot;&gt;&lt;w:r&gt;&lt;w:separator /&gt;&lt;/w:r&gt;&lt;/w:p&gt;&lt;/w:endnote&gt;&lt;w:endnote w:type=&quot;continuationSeparator&quot; w:id=&quot;0&quot;&gt;&lt;w:p w:rsidR=&quot;004D4AD7&quot; w:rsidRDefault=&quot;004D4AD7&quot;&gt;&lt;w:r&gt;&lt;w:continuationSeparator /&gt;&lt;/w:r&gt;&lt;/w:p&gt;&lt;/w:endnote&gt;&lt;/w:endnotes&gt;&lt;/pkg:xmlData&gt;&lt;/pkg:part&gt;&lt;pkg:part pkg:name=&quot;/word/footnotes.xml&quot; pkg:contentType=&quot;application/vnd.openxmlformats-officedocument.wordprocessingml.footnotes+xml&quot;&gt;&lt;pkg:xmlData&gt;&lt;w:footnotes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footnote w:type=&quot;separator&quot; w:id=&quot;-1&quot;&gt;&lt;w:p w:rsidR=&quot;004D4AD7&quot; w:rsidRDefault=&quot;004D4AD7&quot;&gt;&lt;w:r&gt;&lt;w:separator /&gt;&lt;/w:r&gt;&lt;/w:p&gt;&lt;/w:footnote&gt;&lt;w:footnote w:type=&quot;continuationSeparator&quot; w:id=&quot;0&quot;&gt;&lt;w:p w:rsidR=&quot;004D4AD7&quot; w:rsidRDefault=&quot;004D4AD7&quot;&gt;&lt;w:r&gt;&lt;w:continuationSeparator /&gt;&lt;/w:r&gt;&lt;/w:p&gt;&lt;/w:footnote&gt;&lt;/w:footnotes&gt;&lt;/pkg:xmlData&gt;&lt;/pkg:part&gt;&lt;pkg:part pkg:name=&quot;/word/footer2.xml&quot; pkg:contentType=&quot;application/vnd.openxmlformats-officedocument.wordprocessingml.footer+xml&quot;&gt;&lt;pkg:xmlData&gt;&lt;w:ftr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p w:rsidR=&quot;00B615C1&quot; w:rsidRDefault=&quot;00B615C1&quot; w:rsidP=&quot;00B615C1&quot; /&gt;&lt;w:tbl&gt;&lt;w:tblPr&gt;&lt;w:tblStyle w:val=&quot;TableGrid&quot; /&gt;&lt;w:tblW w:w=&quot;9752&quot; w:type=&quot;dxa&quot; /&gt;&lt;w:tblBorders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w:insideH w:val=&quot;none&quot; w:sz=&quot;0&quot; w:space=&quot;0&quot; w:color=&quot;auto&quot; /&gt;&lt;w:insideV w:val=&quot;none&quot; w:sz=&quot;0&quot; w:space=&quot;0&quot; w:color=&quot;auto&quot; /&gt;&lt;/w:tblBorders&gt;&lt;w:tblLayout w:type=&quot;fixed&quot; /&gt;&lt;w:tblLook w:val=&quot;01E0&quot; w:firstRow=&quot;1&quot; w:lastRow=&quot;1&quot; w:firstColumn=&quot;1&quot; w:lastColumn=&quot;1&quot; w:noHBand=&quot;0&quot; w:noVBand=&quot;0&quot; /&gt;&lt;/w:tblPr&gt;&lt;w:tblGrid&gt;&lt;w:gridCol w:w=&quot;4265&quot; /&gt;&lt;w:gridCol w:w=&quot;3242&quot; /&gt;&lt;w:gridCol w:w=&quot;910&quot; /&gt;&lt;w:gridCol w:w=&quot;910&quot; /&gt;&lt;w:gridCol w:w=&quot;425&quot; /&gt;&lt;/w:tblGrid&gt;&lt;w:tr w:rsidR=&quot;00B615C1&quot; w:rsidRPr=&quot;00B131ED&quot; w:rsidTr=&quot;00A35B9C&quot;&gt;&lt;w:trPr&gt;&lt;w:gridAfter w:val=&quot;1&quot; /&gt;&lt;w:wAfter w:w=&quot;424&quot; w:type=&quot;dxa&quot; /&gt;&lt;w:trHeight w:val=&quot;1000&quot; /&gt;&lt;/w:trPr&gt;&lt;w:tc&gt;&lt;w:tcPr&gt;&lt;w:tcW w:w=&quot;4253&quot; w:type=&quot;dxa&quot; /&gt;&lt;/w:tcPr&gt;&lt;w:p w:rsidR=&quot;00B615C1&quot; w:rsidRPr=&quot;00881C54&quot; w:rsidRDefault=&quot;00B615C1&quot; w:rsidP=&quot;00B615C1&quot;&gt;&lt;w:pPr&gt;&lt;w:pStyle w:val=&quot;Footer&quot; /&gt;&lt;/w:pPr&gt;&lt;/w:p&gt;&lt;/w:tc&gt;&lt;w:tc&gt;&lt;w:tcPr&gt;&lt;w:tcW w:w=&quot;3232&quot; w:type=&quot;dxa&quot; /&gt;&lt;/w:tcPr&gt;&lt;w:p w:rsidR=&quot;00B615C1&quot; w:rsidRDefault=&quot;00B615C1&quot; w:rsidP=&quot;00B615C1&quot;&gt;&lt;w:pPr&gt;&lt;w:pStyle w:val=&quot;Footer&quot; /&gt;&lt;/w:pPr&gt;&lt;w:sdt&gt;&lt;w:sdtPr&gt;&lt;w:alias w:val=&quot;varlookup2&quot; /&gt;&lt;w:tag w:val=&quot;varlookup2&quot; /&gt;&lt;w:id w:val=&quot;25488520&quot; /&gt;&lt;w:lock w:val=&quot;sdtLocked&quot; /&gt;&lt;w:text /&gt;&lt;/w:sdtPr&gt;&lt;w:sdtContent&gt;&lt;w:r&gt;&lt;w:t&gt;varlookup2&lt;/w:t&gt;&lt;/w:r&gt;&lt;/w:sdtContent&gt;&lt;/w:sdt&gt;&lt;/w:p&gt;&lt;w:p w:rsidR=&quot;00B615C1&quot; w:rsidRDefault=&quot;00B615C1&quot; w:rsidP=&quot;00B615C1&quot;&gt;&lt;w:pPr&gt;&lt;w:pStyle w:val=&quot;Footer&quot; /&gt;&lt;/w:pPr&gt;&lt;w:sdt&gt;&lt;w:sdtPr&gt;&lt;w:alias w:val=&quot;Absenderinfo1&quot; /&gt;&lt;w:tag w:val=&quot;Absenderinfo1_Mapper&quot; /&gt;&lt;w:id w:val=&quot;25488522&quot; /&gt;&lt;w:lock w:val=&quot;sdtLocked&quot; /&gt;&lt;w:text /&gt;&lt;/w:sdtPr&gt;&lt;w:sdtContent&gt;&lt;w:r&gt;&lt;w:t&gt;Absenderinfo1&lt;/w:t&gt;&lt;/w:r&gt;&lt;/w:sdtContent&gt;&lt;/w:sdt&gt;&lt;/w:p&gt;&lt;w:p w:rsidR=&quot;00B615C1&quot; w:rsidRDefault=&quot;00B615C1&quot; w:rsidP=&quot;00B615C1&quot;&gt;&lt;w:pPr&gt;&lt;w:pStyle w:val=&quot;Footer&quot; /&gt;&lt;/w:pPr&gt;&lt;w:sdt&gt;&lt;w:sdtPr&gt;&lt;w:alias w:val=&quot;Tel&quot; /&gt;&lt;w:tag w:val=&quot;varTel&quot; /&gt;&lt;w:id w:val=&quot;26081511&quot; /&gt;&lt;w:lock w:val=&quot;sdtLocked&quot; /&gt;&lt;w:text /&gt;&lt;/w:sdtPr&gt;&lt;w:sdtContent&gt;&lt;w:r&gt;&lt;w:t&gt;Tel&lt;/w:t&gt;&lt;/w:r&gt;&lt;/w:sdtContent&gt;&lt;/w:sdt&gt;&lt;w:r w:rsidRPr=&quot;00EA6A4E&quot;&gt;&lt;w:t xml:space=&quot;preserve&quot;&gt; &lt;/w:t&gt;&lt;/w:r&gt;&lt;w:sdt&gt;&lt;w:sdtPr&gt;&lt;w:alias w:val=&quot;Telefon&quot; /&gt;&lt;w:tag w:val=&quot;Absender_Telefon&quot; /&gt;&lt;w:id w:val=&quot;25488542&quot; /&gt;&lt;w:lock w:val=&quot;sdtLocked&quot; /&gt;&lt;w:text /&gt;&lt;/w:sdtPr&gt;&lt;w:sdtContent&gt;&lt;w:r&gt;&lt;w:t&gt;Telefon&lt;/w:t&gt;&lt;/w:r&gt;&lt;/w:sdtContent&gt;&lt;/w:sdt&gt;&lt;w:r w:rsidRPr=&quot;00B131ED&quot;&gt;&lt;w:t xml:space=&quot;preserve&quot;&gt;, &lt;/w:t&gt;&lt;/w:r&gt;&lt;w:sdt&gt;&lt;w:sdtPr&gt;&lt;w:alias w:val=&quot;Fax&quot; /&gt;&lt;w:tag w:val=&quot;varFax&quot; /&gt;&lt;w:id w:val=&quot;26081534&quot; /&gt;&lt;w:lock w:val=&quot;sdtLocked&quot; /&gt;&lt;w:text /&gt;&lt;/w:sdtPr&gt;&lt;w:sdtContent&gt;&lt;w:r&gt;&lt;w:t&gt;Fax&lt;/w:t&gt;&lt;/w:r&gt;&lt;/w:sdtContent&gt;&lt;/w:sdt&gt;&lt;w:r w:rsidRPr=&quot;00B131ED&quot;&gt;&lt;w:t xml:space=&quot;preserve&quot;&gt; &lt;/w:t&gt;&lt;/w:r&gt;&lt;w:sdt&gt;&lt;w:sdtPr&gt;&lt;w:alias w:val=&quot;Fax&quot; /&gt;&lt;w:tag w:val=&quot;Absender_Fax&quot; /&gt;&lt;w:id w:val=&quot;25488532&quot; /&gt;&lt;w:lock w:val=&quot;sdtLocked&quot; /&gt;&lt;w:text /&gt;&lt;/w:sdtPr&gt;&lt;w:sdtContent&gt;&lt;w:r&gt;&lt;w:t&gt;Fax&lt;/w:t&gt;&lt;/w:r&gt;&lt;/w:sdtContent&gt;&lt;/w:sdt&gt;&lt;/w:p&gt;&lt;w:p w:rsidR=&quot;00B615C1&quot; w:rsidRDefault=&quot;00B615C1&quot; w:rsidP=&quot;00B615C1&quot;&gt;&lt;w:pPr&gt;&lt;w:pStyle w:val=&quot;Footer&quot; /&gt;&lt;/w:pPr&gt;&lt;w:sdt&gt;&lt;w:sdtPr&gt;&lt;w:alias w:val=&quot;Absenderinfo2&quot; /&gt;&lt;w:tag w:val=&quot;Absenderinfo2_Mapper&quot; /&gt;&lt;w:id w:val=&quot;25488524&quot; /&gt;&lt;w:lock w:val=&quot;sdtLocked&quot; /&gt;&lt;w:text /&gt;&lt;/w:sdtPr&gt;&lt;w:sdtContent&gt;&lt;w:r&gt;&lt;w:t&gt;Absenderinfo2&lt;/w:t&gt;&lt;/w:r&gt;&lt;/w:sdtContent&gt;&lt;/w:sdt&gt;&lt;/w:p&gt;&lt;w:p w:rsidR=&quot;00B615C1&quot; w:rsidRPr=&quot;00B131ED&quot; w:rsidRDefault=&quot;00B615C1&quot; w:rsidP=&quot;00B615C1&quot;&gt;&lt;w:pPr&gt;&lt;w:pStyle w:val=&quot;MapperEnd&quot; /&gt;&lt;/w:pPr&gt;&lt;/w:p&gt;&lt;/w:tc&gt;&lt;w:tc&gt;&lt;w:tcPr&gt;&lt;w:tcW w:w=&quot;907&quot; w:type=&quot;dxa&quot; /&gt;&lt;/w:tcPr&gt;&lt;w:p w:rsidR=&quot;00B615C1&quot; w:rsidRPr=&quot;00C83794&quot; w:rsidRDefault=&quot;00B615C1&quot; w:rsidP=&quot;00B615C1&quot;&gt;&lt;w:pPr&gt;&lt;w:pStyle w:val=&quot;Footer&quot; /&gt;&lt;/w:pPr&gt;&lt;/w:p&gt;&lt;/w:tc&gt;&lt;w:tc&gt;&lt;w:tcPr&gt;&lt;w:tcW w:w=&quot;907&quot; w:type=&quot;dxa&quot; /&gt;&lt;/w:tcPr&gt;&lt;w:p w:rsidR=&quot;00B615C1&quot; w:rsidRPr=&quot;00C83794&quot; w:rsidRDefault=&quot;00B615C1&quot; w:rsidP=&quot;00B615C1&quot;&gt;&lt;w:pPr&gt;&lt;w:pStyle w:val=&quot;Footer&quot; /&gt;&lt;/w:pPr&gt;&lt;/w:p&gt;&lt;/w:tc&gt;&lt;/w:tr&gt;&lt;w:tr w:rsidR=&quot;00B615C1&quot; w:rsidRPr=&quot;00D33E17&quot; w:rsidTr=&quot;00A35B9C&quot;&gt;&lt;w:tc&gt;&lt;w:tcPr&gt;&lt;w:tcW w:w=&quot;907&quot; w:type=&quot;dxa&quot; /&gt;&lt;w:gridSpan w:val=&quot;5&quot; /&gt;&lt;/w:tcPr&gt;&lt;w:p w:rsidR=&quot;00B615C1&quot; w:rsidRPr=&quot;00D33E17&quot; w:rsidRDefault=&quot;00B615C1&quot; w:rsidP=&quot;00B615C1&quot;&gt;&lt;w:pPr&gt;&lt;w:pStyle w:val=&quot;Seite&quot; /&gt;&lt;/w:pPr&gt;&lt;w:r&gt;&lt;w:fldChar w:fldCharType=&quot;begin&quot; /&gt;&lt;/w:r&gt;&lt;w:r&gt;&lt;w:instrText xml:space=&quot;preserve&quot;&gt; PAGE  &lt;/w:instrText&gt;&lt;/w:r&gt;&lt;w:r&gt;&lt;w:fldChar w:fldCharType=&quot;separate&quot; /&gt;&lt;/w:r&gt;&lt;w:r&gt;&lt;w:rPr&gt;&lt;w:noProof /&gt;&lt;/w:rPr&gt;&lt;w:t&gt;1&lt;/w:t&gt;&lt;/w:r&gt;&lt;w:r&gt;&lt;w:rPr&gt;&lt;w:noProof /&gt;&lt;/w:rPr&gt;&lt;w:fldChar w:fldCharType=&quot;end&quot; /&gt;&lt;/w:r&gt;&lt;w:r w:rsidRPr=&quot;007666E0&quot;&gt;&lt;w:t&gt;/&lt;/w:t&gt;&lt;/w:r&gt;&lt;w:r&gt;&lt;w:fldChar w:fldCharType=&quot;begin&quot; /&gt;&lt;/w:r&gt;&lt;w:r&gt;&lt;w:instrText xml:space=&quot;preserve&quot;&gt; NUMPAGES  &lt;/w:instrText&gt;&lt;/w:r&gt;&lt;w:r&gt;&lt;w:fldChar w:fldCharType=&quot;separate&quot; /&gt;&lt;/w:r&gt;&lt;w:r&gt;&lt;w:rPr&gt;&lt;w:noProof /&gt;&lt;/w:rPr&gt;&lt;w:t&gt;1&lt;/w:t&gt;&lt;/w:r&gt;&lt;w:r&gt;&lt;w:rPr&gt;&lt;w:noProof /&gt;&lt;/w:rPr&gt;&lt;w:fldChar w:fldCharType=&quot;end&quot; /&gt;&lt;/w:r&gt;&lt;/w:p&gt;&lt;/w:tc&gt;&lt;/w:tr&gt;&lt;w:tr w:rsidR=&quot;00B615C1&quot; w:rsidRPr=&quot;004A7283&quot; w:rsidTr=&quot;00A35B9C&quot;&gt;&lt;w:trPr&gt;&lt;w:gridAfter w:val=&quot;1&quot; /&gt;&lt;w:wAfter w:w=&quot;424&quot; w:type=&quot;dxa&quot; /&gt;&lt;w:trHeight w:hRule=&quot;exact&quot; w:val=&quot;397&quot; /&gt;&lt;/w:trPr&gt;&lt;w:tc&gt;&lt;w:tcPr&gt;&lt;w:tcW w:w=&quot;907&quot; w:type=&quot;dxa&quot; /&gt;&lt;w:gridSpan w:val=&quot;4&quot; /&gt;&lt;/w:tcPr&gt;&lt;w:p w:rsidR=&quot;00B615C1&quot; w:rsidRPr=&quot;004A7283&quot; w:rsidRDefault=&quot;00B615C1&quot; w:rsidP=&quot;00B615C1&quot;&gt;&lt;w:pPr&gt;&lt;w:pStyle w:val=&quot;FuzeilePlatzhalter&quot; /&gt;&lt;/w:pPr&gt;&lt;/w:p&gt;&lt;/w:tc&gt;&lt;/w:tr&gt;&lt;/w:tbl&gt;&lt;w:p w:rsidR=&quot;00B615C1&quot; w:rsidRPr=&quot;00D33E17&quot; w:rsidRDefault=&quot;00B615C1&quot; w:rsidP=&quot;00B615C1&quot;&gt;&lt;w:pPr&gt;&lt;w:pStyle w:val=&quot;Platzhalter&quot; /&gt;&lt;/w:pPr&gt;&lt;/w:p&gt;&lt;w:p w:rsidR=&quot;00B615C1&quot; w:rsidRDefault=&quot;00B615C1&quot; w:rsidP=&quot;00B615C1&quot;&gt;&lt;w:pPr&gt;&lt;w:pStyle w:val=&quot;Pfad&quot; /&gt;&lt;/w:pPr&gt;&lt;/w:p&gt;&lt;/w:ftr&gt;&lt;/pkg:xmlData&gt;&lt;/pkg:part&gt;&lt;pkg:part pkg:name=&quot;/word/header2.xml&quot; pkg:contentType=&quot;application/vnd.openxmlformats-officedocument.wordprocessingml.header+xml&quot;&gt;&lt;pkg:xmlData&gt;&lt;w:hdr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tbl&gt;&lt;w:tblPr&gt;&lt;w:tblW w:w=&quot;9809&quot; w:type=&quot;dxa&quot; /&gt;&lt;w:tblInd w:w=&quot;-703&quot; w:type=&quot;dxa&quot; /&gt;&lt;w:tblLayout w:type=&quot;fixed&quot; /&gt;&lt;w:tblLook w:val=&quot;01E0&quot; w:firstRow=&quot;1&quot; w:lastRow=&quot;1&quot; w:firstColumn=&quot;1&quot; w:lastColumn=&quot;1&quot; w:noHBand=&quot;0&quot; w:noVBand=&quot;0&quot; /&gt;&lt;/w:tblPr&gt;&lt;w:tblGrid&gt;&lt;w:gridCol w:w=&quot;4848&quot; /&gt;&lt;w:gridCol w:w=&quot;4961&quot; /&gt;&lt;/w:tblGrid&gt;&lt;w:tr w:rsidR=&quot;00B615C1&quot; w:rsidTr=&quot;00A35B9C&quot;&gt;&lt;w:trPr&gt;&lt;w:cantSplit /&gt;&lt;w:trHeight w:hRule=&quot;exact&quot; w:val=&quot;2041&quot; /&gt;&lt;/w:trPr&gt;&lt;w:sdt&gt;&lt;w:sdtPr&gt;&lt;w:alias w:val=&quot;Logo&quot; /&gt;&lt;w:tag w:val=&quot;varLogo&quot; /&gt;&lt;w:id w:val=&quot;20491700&quot; /&gt;&lt;w:lock w:val=&quot;sdtLocked&quot; /&gt;&lt;w:picture /&gt;&lt;/w:sdtPr&gt;&lt;w:sdtContent&gt;&lt;w:tc&gt;&lt;w:tcPr&gt;&lt;w:tcW w:w=&quot;4848&quot; w:type=&quot;dxa&quot; /&gt;&lt;/w:tcPr&gt;&lt;w:p w:rsidR=&quot;00B615C1&quot; w:rsidRPr=&quot;00E534A0&quot; w:rsidRDefault=&quot;00B615C1&quot; w:rsidP=&quot;00B615C1&quot;&gt;&lt;w:pPr&gt;&lt;w:pStyle w:val=&quot;Logo&quot; /&gt;&lt;/w:pPr&gt;&lt;w:r&gt;&lt;w:drawing&gt;&lt;wp:inline distT=&quot;0&quot; distB=&quot;0&quot; distL=&quot;0&quot; distR=&quot;0&quot; wp14:anchorId=&quot;6393E309&quot; wp14:editId=&quot;3B79C0D0&quot;&gt;&lt;wp:extent cx=&quot;2066925&quot; cy=&quot;790575&quot; /&gt;&lt;wp:effectExtent l=&quot;19050&quot; t=&quot;0&quot; r=&quot;9525&quot; b=&quot;0&quot; /&gt;&lt;wp:docPr id=&quot;6&quot; name=&quot;Bild 1&quot; /&gt;&lt;wp:cNvGraphicFramePr&gt;&lt;a:graphicFrameLocks xmlns:a=&quot;http://schemas.openxmlformats.org/drawingml/2006/main&quot; noChangeAspect=&quot;1&quot; /&gt;&lt;/wp:cNvGraphicFramePr&gt;&lt;a:graphic xmlns:a=&quot;http://schemas.openxmlformats.org/drawingml/2006/main&quot;&gt;&lt;a:graphicData uri=&quot;http://schemas.openxmlformats.org/drawingml/2006/picture&quot;&gt;&lt;pic:pic xmlns:pic=&quot;http://schemas.openxmlformats.org/drawingml/2006/picture&quot;&gt;&lt;pic:nvPicPr&gt;&lt;pic:cNvPr id=&quot;0&quot; name=&quot;Picture 1&quot; /&gt;&lt;pic:cNvPicPr&gt;&lt;a:picLocks noChangeAspect=&quot;1&quot; noChangeArrowheads=&quot;1&quot; /&gt;&lt;/pic:cNvPicPr&gt;&lt;/pic:nvPicPr&gt;&lt;pic:blipFill&gt;&lt;a:blip r:embed=&quot;rId1&quot; /&gt;&lt;a:srcRect /&gt;&lt;a:stretch&gt;&lt;a:fillRect /&gt;&lt;/a:stretch&gt;&lt;/pic:blipFill&gt;&lt;pic:spPr bwMode=&quot;auto&quot;&gt;&lt;a:xfrm&gt;&lt;a:off x=&quot;0&quot; y=&quot;0&quot; /&gt;&lt;a:ext cx=&quot;2066925&quot; cy=&quot;790575&quot; /&gt;&lt;/a:xfrm&gt;&lt;a:prstGeom prst=&quot;rect&quot;&gt;&lt;a:avLst /&gt;&lt;/a:prstGeom&gt;&lt;a:noFill /&gt;&lt;a:ln w=&quot;9525&quot;&gt;&lt;a:noFill /&gt;&lt;a:miter lim=&quot;800000&quot; /&gt;&lt;a:headEnd /&gt;&lt;a:tailEnd /&gt;&lt;/a:ln&gt;&lt;/pic:spPr&gt;&lt;/pic:pic&gt;&lt;/a:graphicData&gt;&lt;/a:graphic&gt;&lt;/wp:inline&gt;&lt;/w:drawing&gt;&lt;/w:r&gt;&lt;/w:p&gt;&lt;/w:tc&gt;&lt;/w:sdtContent&gt;&lt;/w:sdt&gt;&lt;w:tc&gt;&lt;w:tcPr&gt;&lt;w:tcW w:w=&quot;4961&quot; w:type=&quot;dxa&quot; /&gt;&lt;/w:tcPr&gt;&lt;w:p w:rsidR=&quot;00B615C1&quot; w:rsidRPr=&quot;006D6F2D&quot; w:rsidRDefault=&quot;00B615C1&quot; w:rsidP=&quot;00B615C1&quot;&gt;&lt;w:pPr&gt;&lt;w:pStyle w:val=&quot;KopfDept&quot; /&gt;&lt;/w:pPr&gt;&lt;w:sdt&gt;&lt;w:sdtPr&gt;&lt;w:alias w:val=&quot;varlookup1&quot; /&gt;&lt;w:tag w:val=&quot;varlookup1&quot; /&gt;&lt;w:id w:val=&quot;14588715&quot; /&gt;&lt;w:lock w:val=&quot;sdtContentLocked&quot; /&gt;&lt;w:text /&gt;&lt;/w:sdtPr&gt;&lt;w:sdtContent&gt;&lt;w:r&gt;&lt;w:t&gt;varlookup1&lt;/w:t&gt;&lt;/w:r&gt;&lt;/w:sdtContent&gt;&lt;/w:sdt&gt;&lt;/w:p&gt;&lt;w:p w:rsidR=&quot;00B615C1&quot; w:rsidRPr=&quot;006D6F2D&quot; w:rsidRDefault=&quot;00B615C1&quot; w:rsidP=&quot;00B615C1&quot;&gt;&lt;w:pPr&gt;&lt;w:pStyle w:val=&quot;KopfFett&quot; /&gt;&lt;/w:pPr&gt;&lt;w:sdt&gt;&lt;w:sdtPr&gt;&lt;w:alias w:val=&quot;varlookup2&quot; /&gt;&lt;w:tag w:val=&quot;varlookup2&quot; /&gt;&lt;w:id w:val=&quot;14588718&quot; /&gt;&lt;w:lock w:val=&quot;sdtContentLocked&quot; /&gt;&lt;w:text /&gt;&lt;/w:sdtPr&gt;&lt;w:sdtContent&gt;&lt;w:r&gt;&lt;w:t&gt;varlookup2&lt;/w:t&gt;&lt;/w:r&gt;&lt;/w:sdtContent&gt;&lt;/w:sdt&gt;&lt;/w:p&gt;&lt;w:p w:rsidR=&quot;00B615C1&quot; w:rsidRPr=&quot;00D33E17&quot; w:rsidRDefault=&quot;00B615C1&quot; w:rsidP=&quot;00B615C1&quot;&gt;&lt;w:pPr&gt;&lt;w:pStyle w:val=&quot;Header&quot; /&gt;&lt;/w:pPr&gt;&lt;w:sdt&gt;&lt;w:sdtPr&gt;&lt;w:alias w:val=&quot;varlookup3&quot; /&gt;&lt;w:tag w:val=&quot;varlookup3&quot; /&gt;&lt;w:id w:val=&quot;14588721&quot; /&gt;&lt;w:lock w:val=&quot;sdtContentLocked&quot; /&gt;&lt;w:text /&gt;&lt;/w:sdtPr&gt;&lt;w:sdtContent&gt;&lt;w:r&gt;&lt;w:t&gt;varlookup3&lt;/w:t&gt;&lt;/w:r&gt;&lt;/w:sdtContent&gt;&lt;/w:sdt&gt;&lt;/w:p&gt;&lt;/w:tc&gt;&lt;/w:tr&gt;&lt;/w:tbl&gt;&lt;w:p w:rsidR=&quot;00B615C1&quot; w:rsidRPr=&quot;00D33E17&quot; w:rsidRDefault=&quot;00B615C1&quot; w:rsidP=&quot;00B615C1&quot;&gt;&lt;w:pPr&gt;&lt;w:pStyle w:val=&quot;Platzhalter&quot; /&gt;&lt;/w:pPr&gt;&lt;/w:p&gt;&lt;/w:hdr&gt;&lt;/pkg:xmlData&gt;&lt;/pkg:part&gt;&lt;pkg:part pkg:name=&quot;/word/theme/theme1.xml&quot; pkg:contentType=&quot;application/vnd.openxmlformats-officedocument.theme+xml&quot;&gt;&lt;pkg:xmlData&gt;&lt;a:theme xmlns:a=&quot;http://schemas.openxmlformats.org/drawingml/2006/main&quot; name=&quot;Larissa-Design&quot;&gt;&lt;a:themeElements&gt;&lt;a:clrScheme name=&quot;Larissa&quot;&gt;&lt;a:dk1&gt;&lt;a:sysClr val=&quot;windowText&quot; lastClr=&quot;000000&quot; /&gt;&lt;/a:dk1&gt;&lt;a:lt1&gt;&lt;a:sysClr val=&quot;window&quot; lastClr=&quot;FFFFFF&quot; /&gt;&lt;/a:lt1&gt;&lt;a:dk2&gt;&lt;a:srgbClr val=&quot;1F497D&quot; /&gt;&lt;/a:dk2&gt;&lt;a:lt2&gt;&lt;a:srgbClr val=&quot;EEECE1&quot; /&gt;&lt;/a:lt2&gt;&lt;a:accent1&gt;&lt;a:srgbClr val=&quot;4F81BD&quot; /&gt;&lt;/a:accent1&gt;&lt;a:accent2&gt;&lt;a:srgbClr val=&quot;C0504D&quot; /&gt;&lt;/a:accent2&gt;&lt;a:accent3&gt;&lt;a:srgbClr val=&quot;9BBB59&quot; /&gt;&lt;/a:accent3&gt;&lt;a:accent4&gt;&lt;a:srgbClr val=&quot;8064A2&quot; /&gt;&lt;/a:accent4&gt;&lt;a:accent5&gt;&lt;a:srgbClr val=&quot;4BACC6&quot; /&gt;&lt;/a:accent5&gt;&lt;a:accent6&gt;&lt;a:srgbClr val=&quot;F79646&quot; /&gt;&lt;/a:accent6&gt;&lt;a:hlink&gt;&lt;a:srgbClr val=&quot;0000FF&quot; /&gt;&lt;/a:hlink&gt;&lt;a:folHlink&gt;&lt;a:srgbClr val=&quot;800080&quot; /&gt;&lt;/a:folHlink&gt;&lt;/a:clrScheme&gt;&lt;a:fontScheme name=&quot;Larissa&quot;&gt;&lt;a:majorFont&gt;&lt;a:latin typeface=&quot;Cambria&quot; /&gt;&lt;a:ea typeface=&quot;&quot; /&gt;&lt;a:cs typeface=&quot;&quot; /&gt;&lt;a:font script=&quot;Jpan&quot; typeface=&quot;ＭＳ ゴシック&quot; /&gt;&lt;a:font script=&quot;Hang&quot; typeface=&quot;맑은 고딕&quot; /&gt;&lt;a:font script=&quot;Hans&quot; typeface=&quot;宋体&quot; /&gt;&lt;a:font script=&quot;Hant&quot; typeface=&quot;新細明體&quot; /&gt;&lt;a:font script=&quot;Arab&quot; typeface=&quot;Times New Roman&quot; /&gt;&lt;a:font script=&quot;Hebr&quot; typeface=&quot;Times New Roman&quot; /&gt;&lt;a:font script=&quot;Thai&quot; typeface=&quot;Angsana New&quot; /&gt;&lt;a:font script=&quot;Ethi&quot; typeface=&quot;Nyala&quot; /&gt;&lt;a:font script=&quot;Beng&quot; typeface=&quot;Vrinda&quot; /&gt;&lt;a:font script=&quot;Gujr&quot; typeface=&quot;Shruti&quot; /&gt;&lt;a:font script=&quot;Khmr&quot; typeface=&quot;MoolBoran&quot; /&gt;&lt;a:font script=&quot;Knda&quot; typeface=&quot;Tunga&quot; /&gt;&lt;a:font script=&quot;Guru&quot; typeface=&quot;Raavi&quot; /&gt;&lt;a:font script=&quot;Cans&quot; typeface=&quot;Euphemia&quot; /&gt;&lt;a:font script=&quot;Cher&quot; typeface=&quot;Plantagenet Cherokee&quot; /&gt;&lt;a:font script=&quot;Yiii&quot; typeface=&quot;Microsoft Yi Baiti&quot; /&gt;&lt;a:font script=&quot;Tibt&quot; typeface=&quot;Microsoft Himalaya&quot; /&gt;&lt;a:font script=&quot;Thaa&quot; typeface=&quot;MV Boli&quot; /&gt;&lt;a:font script=&quot;Deva&quot; typeface=&quot;Mangal&quot; /&gt;&lt;a:font script=&quot;Telu&quot; typeface=&quot;Gautami&quot; /&gt;&lt;a:font script=&quot;Taml&quot; typeface=&quot;Latha&quot; /&gt;&lt;a:font script=&quot;Syrc&quot; typeface=&quot;Estrangelo Edessa&quot; /&gt;&lt;a:font script=&quot;Orya&quot; typeface=&quot;Kalinga&quot; /&gt;&lt;a:font script=&quot;Mlym&quot; typeface=&quot;Kartika&quot; /&gt;&lt;a:font script=&quot;Laoo&quot; typeface=&quot;DokChampa&quot; /&gt;&lt;a:font script=&quot;Sinh&quot; typeface=&quot;Iskoola Pota&quot; /&gt;&lt;a:font script=&quot;Mong&quot; typeface=&quot;Mongolian Baiti&quot; /&gt;&lt;a:font script=&quot;Viet&quot; typeface=&quot;Times New Roman&quot; /&gt;&lt;a:font script=&quot;Uigh&quot; typeface=&quot;Microsoft Uighur&quot; /&gt;&lt;/a:majorFont&gt;&lt;a:minorFont&gt;&lt;a:latin typeface=&quot;Calibri&quot; /&gt;&lt;a:ea typeface=&quot;&quot; /&gt;&lt;a:cs typeface=&quot;&quot; /&gt;&lt;a:font script=&quot;Jpan&quot; typeface=&quot;ＭＳ 明朝&quot; /&gt;&lt;a:font script=&quot;Hang&quot; typeface=&quot;맑은 고딕&quot; /&gt;&lt;a:font script=&quot;Hans&quot; typeface=&quot;宋体&quot; /&gt;&lt;a:font script=&quot;Hant&quot; typeface=&quot;新細明體&quot; /&gt;&lt;a:font script=&quot;Arab&quot; typeface=&quot;Arial&quot; /&gt;&lt;a:font script=&quot;Hebr&quot; typeface=&quot;Arial&quot; /&gt;&lt;a:font script=&quot;Thai&quot; typeface=&quot;Cordia New&quot; /&gt;&lt;a:font script=&quot;Ethi&quot; typeface=&quot;Nyala&quot; /&gt;&lt;a:font script=&quot;Beng&quot; typeface=&quot;Vrinda&quot; /&gt;&lt;a:font script=&quot;Gujr&quot; typeface=&quot;Shruti&quot; /&gt;&lt;a:font script=&quot;Khmr&quot; typeface=&quot;DaunPenh&quot; /&gt;&lt;a:font script=&quot;Knda&quot; typeface=&quot;Tunga&quot; /&gt;&lt;a:font script=&quot;Guru&quot; typeface=&quot;Raavi&quot; /&gt;&lt;a:font script=&quot;Cans&quot; typeface=&quot;Euphemia&quot; /&gt;&lt;a:font script=&quot;Cher&quot; typeface=&quot;Plantagenet Cherokee&quot; /&gt;&lt;a:font script=&quot;Yiii&quot; typeface=&quot;Microsoft Yi Baiti&quot; /&gt;&lt;a:font script=&quot;Tibt&quot; typeface=&quot;Microsoft Himalaya&quot; /&gt;&lt;a:font script=&quot;Thaa&quot; typeface=&quot;MV Boli&quot; /&gt;&lt;a:font script=&quot;Deva&quot; typeface=&quot;Mangal&quot; /&gt;&lt;a:font script=&quot;Telu&quot; typeface=&quot;Gautami&quot; /&gt;&lt;a:font script=&quot;Taml&quot; typeface=&quot;Latha&quot; /&gt;&lt;a:font script=&quot;Syrc&quot; typeface=&quot;Estrangelo Edessa&quot; /&gt;&lt;a:font script=&quot;Orya&quot; typeface=&quot;Kalinga&quot; /&gt;&lt;a:font script=&quot;Mlym&quot; typeface=&quot;Kartika&quot; /&gt;&lt;a:font script=&quot;Laoo&quot; typeface=&quot;DokChampa&quot; /&gt;&lt;a:font script=&quot;Sinh&quot; typeface=&quot;Iskoola Pota&quot; /&gt;&lt;a:font script=&quot;Mong&quot; typeface=&quot;Mongolian Baiti&quot; /&gt;&lt;a:font script=&quot;Viet&quot; typeface=&quot;Arial&quot; /&gt;&lt;a:font script=&quot;Uigh&quot; typeface=&quot;Microsoft Uighur&quot; /&gt;&lt;/a:minorFont&gt;&lt;/a:fontScheme&gt;&lt;a:fmtScheme name=&quot;Larissa&quot;&gt;&lt;a:fillStyleLst&gt;&lt;a:solidFill&gt;&lt;a:schemeClr val=&quot;phClr&quot; /&gt;&lt;/a:solidFill&gt;&lt;a:gradFill rotWithShape=&quot;1&quot;&gt;&lt;a:gsLst&gt;&lt;a:gs pos=&quot;0&quot;&gt;&lt;a:schemeClr val=&quot;phClr&quot;&gt;&lt;a:tint val=&quot;50000&quot; /&gt;&lt;a:satMod val=&quot;300000&quot; /&gt;&lt;/a:schemeClr&gt;&lt;/a:gs&gt;&lt;a:gs pos=&quot;35000&quot;&gt;&lt;a:schemeClr val=&quot;phClr&quot;&gt;&lt;a:tint val=&quot;37000&quot; /&gt;&lt;a:satMod val=&quot;300000&quot; /&gt;&lt;/a:schemeClr&gt;&lt;/a:gs&gt;&lt;a:gs pos=&quot;100000&quot;&gt;&lt;a:schemeClr val=&quot;phClr&quot;&gt;&lt;a:tint val=&quot;15000&quot; /&gt;&lt;a:satMod val=&quot;350000&quot; /&gt;&lt;/a:schemeClr&gt;&lt;/a:gs&gt;&lt;/a:gsLst&gt;&lt;a:lin ang=&quot;16200000&quot; scaled=&quot;1&quot; /&gt;&lt;/a:gradFill&gt;&lt;a:gradFill rotWithShape=&quot;1&quot;&gt;&lt;a:gsLst&gt;&lt;a:gs pos=&quot;0&quot;&gt;&lt;a:schemeClr val=&quot;phClr&quot;&gt;&lt;a:shade val=&quot;51000&quot; /&gt;&lt;a:satMod val=&quot;130000&quot; /&gt;&lt;/a:schemeClr&gt;&lt;/a:gs&gt;&lt;a:gs pos=&quot;80000&quot;&gt;&lt;a:schemeClr val=&quot;phClr&quot;&gt;&lt;a:shade val=&quot;93000&quot; /&gt;&lt;a:satMod val=&quot;130000&quot; /&gt;&lt;/a:schemeClr&gt;&lt;/a:gs&gt;&lt;a:gs pos=&quot;100000&quot;&gt;&lt;a:schemeClr val=&quot;phClr&quot;&gt;&lt;a:shade val=&quot;94000&quot; /&gt;&lt;a:satMod val=&quot;135000&quot; /&gt;&lt;/a:schemeClr&gt;&lt;/a:gs&gt;&lt;/a:gsLst&gt;&lt;a:lin ang=&quot;16200000&quot; scaled=&quot;0&quot; /&gt;&lt;/a:gradFill&gt;&lt;/a:fillStyleLst&gt;&lt;a:lnStyleLst&gt;&lt;a:ln w=&quot;9525&quot; cap=&quot;flat&quot; cmpd=&quot;sng&quot; algn=&quot;ctr&quot;&gt;&lt;a:solidFill&gt;&lt;a:schemeClr val=&quot;phClr&quot;&gt;&lt;a:shade val=&quot;95000&quot; /&gt;&lt;a:satMod val=&quot;105000&quot; /&gt;&lt;/a:schemeClr&gt;&lt;/a:solidFill&gt;&lt;a:prstDash val=&quot;solid&quot; /&gt;&lt;/a:ln&gt;&lt;a:ln w=&quot;25400&quot; cap=&quot;flat&quot; cmpd=&quot;sng&quot; algn=&quot;ctr&quot;&gt;&lt;a:solidFill&gt;&lt;a:schemeClr val=&quot;phClr&quot; /&gt;&lt;/a:solidFill&gt;&lt;a:prstDash val=&quot;solid&quot; /&gt;&lt;/a:ln&gt;&lt;a:ln w=&quot;38100&quot; cap=&quot;flat&quot; cmpd=&quot;sng&quot; algn=&quot;ctr&quot;&gt;&lt;a:solidFill&gt;&lt;a:schemeClr val=&quot;phClr&quot; /&gt;&lt;/a:solidFill&gt;&lt;a:prstDash val=&quot;solid&quot; /&gt;&lt;/a:ln&gt;&lt;/a:lnStyleLst&gt;&lt;a:effectStyleLst&gt;&lt;a:effectStyle&gt;&lt;a:effectLst&gt;&lt;a:outerShdw blurRad=&quot;40000&quot; dist=&quot;20000&quot; dir=&quot;5400000&quot; rotWithShape=&quot;0&quot;&gt;&lt;a:srgbClr val=&quot;000000&quot;&gt;&lt;a:alpha val=&quot;38000&quot; /&gt;&lt;/a:srgbClr&gt;&lt;/a:outerShdw&gt;&lt;/a:effectLst&gt;&lt;/a:effectStyle&gt;&lt;a:effectStyle&gt;&lt;a:effectLst&gt;&lt;a:outerShdw blurRad=&quot;40000&quot; dist=&quot;23000&quot; dir=&quot;5400000&quot; rotWithShape=&quot;0&quot;&gt;&lt;a:srgbClr val=&quot;000000&quot;&gt;&lt;a:alpha val=&quot;35000&quot; /&gt;&lt;/a:srgbClr&gt;&lt;/a:outerShdw&gt;&lt;/a:effectLst&gt;&lt;/a:effectStyle&gt;&lt;a:effectStyle&gt;&lt;a:effectLst&gt;&lt;a:outerShdw blurRad=&quot;40000&quot; dist=&quot;23000&quot; dir=&quot;5400000&quot; rotWithShape=&quot;0&quot;&gt;&lt;a:srgbClr val=&quot;000000&quot;&gt;&lt;a:alpha val=&quot;35000&quot; /&gt;&lt;/a:srgbClr&gt;&lt;/a:outerShdw&gt;&lt;/a:effectLst&gt;&lt;a:scene3d&gt;&lt;a:camera prst=&quot;orthographicFront&quot;&gt;&lt;a:rot lat=&quot;0&quot; lon=&quot;0&quot; rev=&quot;0&quot; /&gt;&lt;/a:camera&gt;&lt;a:lightRig rig=&quot;threePt&quot; dir=&quot;t&quot;&gt;&lt;a:rot lat=&quot;0&quot; lon=&quot;0&quot; rev=&quot;1200000&quot; /&gt;&lt;/a:lightRig&gt;&lt;/a:scene3d&gt;&lt;a:sp3d&gt;&lt;a:bevelT w=&quot;63500&quot; h=&quot;25400&quot; /&gt;&lt;/a:sp3d&gt;&lt;/a:effectStyle&gt;&lt;/a:effectStyleLst&gt;&lt;a:bgFillStyleLst&gt;&lt;a:solidFill&gt;&lt;a:schemeClr val=&quot;phClr&quot; /&gt;&lt;/a:solidFill&gt;&lt;a:gradFill rotWithShape=&quot;1&quot;&gt;&lt;a:gsLst&gt;&lt;a:gs pos=&quot;0&quot;&gt;&lt;a:schemeClr val=&quot;phClr&quot;&gt;&lt;a:tint val=&quot;40000&quot; /&gt;&lt;a:satMod val=&quot;350000&quot; /&gt;&lt;/a:schemeClr&gt;&lt;/a:gs&gt;&lt;a:gs pos=&quot;40000&quot;&gt;&lt;a:schemeClr val=&quot;phClr&quot;&gt;&lt;a:tint val=&quot;45000&quot; /&gt;&lt;a:shade val=&quot;99000&quot; /&gt;&lt;a:satMod val=&quot;350000&quot; /&gt;&lt;/a:schemeClr&gt;&lt;/a:gs&gt;&lt;a:gs pos=&quot;100000&quot;&gt;&lt;a:schemeClr val=&quot;phClr&quot;&gt;&lt;a:shade val=&quot;20000&quot; /&gt;&lt;a:satMod val=&quot;255000&quot; /&gt;&lt;/a:schemeClr&gt;&lt;/a:gs&gt;&lt;/a:gsLst&gt;&lt;a:path path=&quot;circle&quot;&gt;&lt;a:fillToRect l=&quot;50000&quot; t=&quot;-80000&quot; r=&quot;50000&quot; b=&quot;180000&quot; /&gt;&lt;/a:path&gt;&lt;/a:gradFill&gt;&lt;a:gradFill rotWithShape=&quot;1&quot;&gt;&lt;a:gsLst&gt;&lt;a:gs pos=&quot;0&quot;&gt;&lt;a:schemeClr val=&quot;phClr&quot;&gt;&lt;a:tint val=&quot;80000&quot; /&gt;&lt;a:satMod val=&quot;300000&quot; /&gt;&lt;/a:schemeClr&gt;&lt;/a:gs&gt;&lt;a:gs pos=&quot;100000&quot;&gt;&lt;a:schemeClr val=&quot;phClr&quot;&gt;&lt;a:shade val=&quot;30000&quot; /&gt;&lt;a:satMod val=&quot;200000&quot; /&gt;&lt;/a:schemeClr&gt;&lt;/a:gs&gt;&lt;/a:gsLst&gt;&lt;a:path path=&quot;circle&quot;&gt;&lt;a:fillToRect l=&quot;50000&quot; t=&quot;50000&quot; r=&quot;50000&quot; b=&quot;50000&quot; /&gt;&lt;/a:path&gt;&lt;/a:gradFill&gt;&lt;/a:bgFillStyleLst&gt;&lt;/a:fmtScheme&gt;&lt;/a:themeElements&gt;&lt;a:objectDefaults /&gt;&lt;a:extraClrSchemeLst /&gt;&lt;/a:theme&gt;&lt;/pkg:xmlData&gt;&lt;/pkg:part&gt;&lt;pkg:part pkg:name=&quot;/word/media/image1.png&quot; pkg:contentType=&quot;image/png&quot; pkg:compression=&quot;store&quot;&gt;&lt;pkg:binaryData&gt;iVBORw0KGgoAAAANSUhEUgAAAMgAAADICAIAAAAiOjnJAAAAAXNSR0IArs4c6QAAAAlwSFlzAAAO_x000d__x000a_xAAADsQBlSsOGwAAA5dJREFUeF7t0rEVgkAAREG4BgjpvzvJsAA9DSiBHzFbwAb/zTrnPN7fxRS4_x000d__x000a_r8C+jfV1fu479KTAVWAooUBRAKyiqs8FLAiSAmAlWZ2CxUBSAKwkq1OwGEgKgJVkdQoWA0kBsJKs_x000d__x000a_TsFiICkAVpLVKVgMJAXASrI6BYuBpABYSVanYDGQFAAryeoULAaSAmAlWZ2CxUBSAKwkq1OwGEgK_x000d__x000a_gJVkdQoWA0kBsJKsTsFiICkAVpLVKVgMJAXASrI6BYuBpABYSVanYDGQFAAryeoULAaSAmAlWZ2C_x000d__x000a_xUBSAKwkq1OwGEgKgJVkdQoWA0kBsJKsTsFiICkAVpLVKVgMJAXASrI6BYuBpABYSVanYDGQFAAr_x000d__x000a_yeoULAaSAmAlWZ2CxUBSAKwkq1OwGEgKgJVkdQoWA0kBsJKsTsFiICkAVpLVKVgMJAXASrI6BYuB_x000d__x000a_pABYSVanYDGQFAAryeoULAaSAmAlWZ2CxUBSAKwkq1OwGEgKgJVkdQoWA0kBsJKsTsFiICkAVpLV_x000d__x000a_KVgMJAXASrI6BYuBpABYSVanYDGQFAAryeoULAaSAmAlWZ2CxUBSAKwkq1OwGEgKgJVkdQoWA0kB_x000d__x000a_sJKsTsFiICkAVpLVKVgMJAXASrI6BYuBpABYSVanYDGQFAAryeoULAaSAmAlWZ2CxUBSAKwkq1Ow_x000d__x000a_GEgKgJVkdQoWA0kBsJKsTsFiICkAVpLVKVgMJAXASrI6BYuBpABYSVanYDGQFAAryeoULAaSAmAl_x000d__x000a_WZ2CxUBSAKwkq1OwGEgKgJVkdQoWA0kBsJKsTsFiICkAVpLVKVgMJAXASrI6BYuBpABYSVanYDGQ_x000d__x000a_FAAryeoULAaSAmAlWZ2CxUBSAKwkq1OwGEgKgJVkdQoWA0kBsJKsTsFiICkAVpLVKVgMJAXASrI6_x000d__x000a_BYuBpABYSVanYDGQFAAryeoULAaSAmAlWZ2CxUBSAKwkq1OwGEgKgJVkdQoWA0kBsJKsTsFiICkA_x000d__x000a_VpLVKVgMJAXASrI6BYuBpABYSVanYDGQFAAryeoULAaSAmAlWZ2CxUBSAKwkq1OwGEgKgJVkdQoW_x000d__x000a_A0kBsJKsTsFiICkAVpLVKVgMJAXASrI6BYuBpABYSVanYDGQFAAryeoULAaSAmAlWZ2CxUBSAKwk_x000d__x000a_q1OwGEgKgJVkdQoWA0kBsJKsTsFiICkAVpLVKVgMJAXASrI6BYuBpABYSVanYDGQFAAryeoULAaS_x000d__x000a_AmAlWZ2CxUBSYOwbW0nZJ5/+Uf0Ahm8Ksdfm760AAAAASUVORK5CYII=&lt;/pkg:binaryData&gt;&lt;/pkg:part&gt;&lt;pkg:part pkg:name=&quot;/word/settings.xml&quot; pkg:contentType=&quot;application/vnd.openxmlformats-officedocument.wordprocessingml.settings+xml&quot;&gt;&lt;pkg:xmlData&gt;&lt;w:settings xmlns:mc=&quot;http://schemas.openxmlformats.org/markup-compatibility/2006&quot; xmlns:o=&quot;urn:sc"/>
    <w:docVar w:name="en-US1_LanguageVersion" w:val="hemas-microsoft-com:office:office&quot; xmlns:r=&quot;http://schemas.openxmlformats.org/officeDocument/2006/relationships&quot; xmlns:m=&quot;http://schemas.openxmlformats.org/officeDocument/2006/math&quot; xmlns:v=&quot;urn:schemas-microsoft-com:vml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sl=&quot;http://schemas.openxmlformats.org/schemaLibrary/2006/main&quot; mc:Ignorable=&quot;w14 w15 w16se&quot;&gt;&lt;w:zoom w:percent=&quot;100&quot; /&gt;&lt;w:proofState w:spelling=&quot;clean&quot; w:grammar=&quot;clean&quot; /&gt;&lt;w:stylePaneFormatFilter w:val=&quot;3821&quot; w:allStyles=&quot;1&quot; w:customStyles=&quot;0&quot; w:latentStyles=&quot;0&quot; w:stylesInUse=&quot;0&quot; w:headingStyles=&quot;1&quot; w:numberingStyles=&quot;0&quot; w:tableStyles=&quot;0&quot; w:directFormattingOnRuns=&quot;0&quot; w:directFormattingOnParagraphs=&quot;0&quot; w:directFormattingOnNumbering=&quot;0&quot; w:directFormattingOnTables=&quot;1&quot; w:clearFormatting=&quot;1&quot; w:top3HeadingStyles=&quot;1&quot; w:visibleStyles=&quot;0&quot; w:alternateStyleNames=&quot;0&quot; /&gt;&lt;w:defaultTabStop w:val=&quot;709&quot; /&gt;&lt;w:autoHyphenation /&gt;&lt;w:hyphenationZone w:val=&quot;425&quot; /&gt;&lt;w:drawingGridHorizontalSpacing w:val=&quot;100&quot; /&gt;&lt;w:displayHorizontalDrawingGridEvery w:val=&quot;2&quot; /&gt;&lt;w:displayVerticalDrawingGridEvery w:val=&quot;2&quot; /&gt;&lt;w:noPunctuationKerning /&gt;&lt;w:characterSpacingControl w:val=&quot;doNotCompress&quot; /&gt;&lt;w:hdrShapeDefaults&gt;&lt;o:shapedefaults v:ext=&quot;edit&quot; spidmax=&quot;2049&quot; /&gt;&lt;/w:hdrShapeDefaults&gt;&lt;w:footnotePr&gt;&lt;w:footnote w:id=&quot;-1&quot; /&gt;&lt;w:footnote w:id=&quot;0&quot; /&gt;&lt;/w:footnotePr&gt;&lt;w:endnotePr&gt;&lt;w:endnote w:id=&quot;-1&quot; /&gt;&lt;w:endnote w:id=&quot;0&quot; /&gt;&lt;/w:endnotePr&gt;&lt;w:compat&gt;&lt;w:compatSetting w:name=&quot;compatibilityMode&quot; w:uri=&quot;http://schemas.microsoft.com/office/word&quot; w:val=&quot;15&quot; /&gt;&lt;w:compatSetting w:name=&quot;overrideTableStyleFontSizeAndJustification&quot; w:uri=&quot;http://schemas.microsoft.com/office/word&quot; w:val=&quot;1&quot; /&gt;&lt;w:compatSetting w:name=&quot;enableOpenTypeFeatures&quot; w:uri=&quot;http://schemas.microsoft.com/office/word&quot; w:val=&quot;1&quot; /&gt;&lt;w:compatSetting w:name=&quot;doNotFlipMirrorIndents&quot; w:uri=&quot;http://schemas.microsoft.com/office/word&quot; w:val=&quot;1&quot; /&gt;&lt;w:compatSetting w:name=&quot;differentiateMultirowTableHeaders&quot; w:uri=&quot;http://schemas.microsoft.com/office/word&quot; w:val=&quot;1&quot; /&gt;&lt;/w:compat&gt;&lt;w:docVars&gt;&lt;/w:docVars&gt;&lt;w:rsids&gt;&lt;w:rsidRoot w:val=&quot;00131EC1&quot; /&gt;&lt;w:rsid w:val=&quot;0000043C&quot; /&gt;&lt;w:rsid w:val=&quot;0000360D&quot; /&gt;&lt;w:rsid w:val=&quot;000076B0&quot; /&gt;&lt;w:rsid w:val=&quot;0001142F&quot; /&gt;&lt;w:rsid w:val=&quot;00012F3F&quot; /&gt;&lt;w:rsid w:val=&quot;0001505E&quot; /&gt;&lt;w:rsid w:val=&quot;00015A28&quot; /&gt;&lt;w:rsid w:val=&quot;000212E9&quot; /&gt;&lt;w:rsid w:val=&quot;00023D75&quot; /&gt;&lt;w:rsid w:val=&quot;00024175&quot; /&gt;&lt;w:rsid w:val=&quot;000246DC&quot; /&gt;&lt;w:rsid w:val=&quot;0002513C&quot; /&gt;&lt;w:rsid w:val=&quot;00027DDF&quot; /&gt;&lt;w:rsid w:val=&quot;00027FCC&quot; /&gt;&lt;w:rsid w:val=&quot;00032E96&quot; /&gt;&lt;w:rsid w:val=&quot;000353FB&quot; /&gt;&lt;w:rsid w:val=&quot;00035BAB&quot; /&gt;&lt;w:rsid w:val=&quot;000409A8&quot; /&gt;&lt;w:rsid w:val=&quot;00042CFC&quot; /&gt;&lt;w:rsid w:val=&quot;00042D41&quot; /&gt;&lt;w:rsid w:val=&quot;000431E7&quot; /&gt;&lt;w:rsid w:val=&quot;00044A91&quot; /&gt;&lt;w:rsid w:val=&quot;00046DC9&quot; /&gt;&lt;w:rsid w:val=&quot;00046F64&quot; /&gt;&lt;w:rsid w:val=&quot;00050061&quot; /&gt;&lt;w:rsid w:val=&quot;00052AA3&quot; /&gt;&lt;w:rsid w:val=&quot;00052F00&quot; /&gt;&lt;w:rsid w:val=&quot;00054114&quot; /&gt;&lt;w:rsid w:val=&quot;00054AF0&quot; /&gt;&lt;w:rsid w:val=&quot;0005583A&quot; /&gt;&lt;w:rsid w:val=&quot;00060E35&quot; /&gt;&lt;w:rsid w:val=&quot;000646AD&quot; /&gt;&lt;w:rsid w:val=&quot;000679FD&quot; /&gt;&lt;w:rsid w:val=&quot;0007072D&quot; /&gt;&lt;w:rsid w:val=&quot;000721A5&quot; /&gt;&lt;w:rsid w:val=&quot;00074CAE&quot; /&gt;&lt;w:rsid w:val=&quot;00074EAE&quot; /&gt;&lt;w:rsid w:val=&quot;000760FF&quot; /&gt;&lt;w:rsid w:val=&quot;00076BEC&quot; /&gt;&lt;w:rsid w:val=&quot;00077D73&quot; /&gt;&lt;w:rsid w:val=&quot;0008232C&quot; /&gt;&lt;w:rsid w:val=&quot;00084F05&quot; /&gt;&lt;w:rsid w:val=&quot;00086290&quot; /&gt;&lt;w:rsid w:val=&quot;000874C0&quot; /&gt;&lt;w:rsid w:val=&quot;00090DF3&quot; /&gt;&lt;w:rsid w:val=&quot;00091671&quot; /&gt;&lt;w:rsid w:val=&quot;00091B3B&quot; /&gt;&lt;w:rsid w:val=&quot;0009588A&quot; /&gt;&lt;w:rsid w:val=&quot;000A08B9&quot; /&gt;&lt;w:rsid w:val=&quot;000A246E&quot; /&gt;&lt;w:rsid w:val=&quot;000A4838&quot; /&gt;&lt;w:rsid w:val=&quot;000A7E18&quot; /&gt;&lt;w:rsid w:val=&quot;000B3796&quot; /&gt;&lt;w:rsid w:val=&quot;000B381E&quot; /&gt;&lt;w:rsid w:val=&quot;000B3CAF&quot; /&gt;&lt;w:rsid w:val=&quot;000B7CBA&quot; /&gt;&lt;w:rsid w:val=&quot;000C0F49&quot; /&gt;&lt;w:rsid w:val=&quot;000C4424&quot; /&gt;&lt;w:rsid w:val=&quot;000D1DDD&quot; /&gt;&lt;w:rsid w:val=&quot;000D261E&quot; /&gt;&lt;w:rsid w:val=&quot;000D3856&quot; /&gt;&lt;w:rsid w:val=&quot;000D3EA4&quot; /&gt;&lt;w:rsid w:val=&quot;000D4873&quot; /&gt;&lt;w:rsid w:val=&quot;000D48A7&quot; /&gt;&lt;w:rsid w:val=&quot;000D521F&quot; /&gt;&lt;w:rsid w:val=&quot;000E275B&quot; /&gt;&lt;w:rsid w:val=&quot;000E2C74&quot; /&gt;&lt;w:rsid w:val=&quot;000E6742&quot; /&gt;&lt;w:rsid w:val=&quot;000E6C24&quot; /&gt;&lt;w:rsid w:val=&quot;000E6CC5&quot; /&gt;&lt;w:rsid w:val=&quot;000F2F76&quot; /&gt;&lt;w:rsid w:val=&quot;000F3B7C&quot; /&gt;&lt;w:rsid w:val=&quot;000F4AA7&quot; /&gt;&lt;w:rsid w:val=&quot;000F4ABC&quot; /&gt;&lt;w:rsid w:val=&quot;000F5244&quot; /&gt;&lt;w:rsid w:val=&quot;000F56A6&quot; /&gt;&lt;w:rsid w:val=&quot;000F5AA2&quot; /&gt;&lt;w:rsid w:val=&quot;00101A47&quot; /&gt;&lt;w:rsid w:val=&quot;00102484&quot; /&gt;&lt;w:rsid w:val=&quot;00107088&quot; /&gt;&lt;w:rsid w:val=&quot;00107CCC&quot; /&gt;&lt;w:rsid w:val=&quot;001132B5&quot; /&gt;&lt;w:rsid w:val=&quot;00115214&quot; /&gt;&lt;w:rsid w:val=&quot;00115AB8&quot; /&gt;&lt;w:rsid w:val=&quot;00117F9D&quot; /&gt;&lt;w:rsid w:val=&quot;00121EC2&quot; /&gt;&lt;w:rsid w:val=&quot;00122267&quot; /&gt;&lt;w:rsid w:val=&quot;001229F4&quot; /&gt;&lt;w:rsid w:val=&quot;00124133&quot; /&gt;&lt;w:rsid w:val=&quot;00124C3B&quot; /&gt;&lt;w:rsid w:val=&quot;0012506D&quot; /&gt;&lt;w:rsid w:val=&quot;001250E8&quot; /&gt;&lt;w:rsid w:val=&quot;00125751&quot; /&gt;&lt;w:rsid w:val=&quot;00125EDB&quot; /&gt;&lt;w:rsid w:val=&quot;00131CEA&quot; /&gt;&lt;w:rsid w:val=&quot;00131EC1&quot; /&gt;&lt;w:rsid w:val=&quot;001323BA&quot; /&gt;&lt;w:rsid w:val=&quot;001323EA&quot; /&gt;&lt;w:rsid w:val=&quot;00133161&quot; /&gt;&lt;w:rsid w:val=&quot;00133C18&quot; /&gt;&lt;w:rsid w:val=&quot;00134109&quot; /&gt;&lt;w:rsid w:val=&quot;00134E47&quot; /&gt;&lt;w:rsid w:val=&quot;001360DD&quot; /&gt;&lt;w:rsid w:val=&quot;00142065&quot; /&gt;&lt;w:rsid w:val=&quot;00144686&quot; /&gt;&lt;w:rsid w:val=&quot;00145D7F&quot; /&gt;&lt;w:rsid w:val=&quot;00145E5C&quot; /&gt;&lt;w:rsid w:val=&quot;0015275A&quot; /&gt;&lt;w:rsid w:val=&quot;0015471D&quot; /&gt;&lt;w:rsid w:val=&quot;0015486F&quot; /&gt;&lt;w:rsid w:val=&quot;001559C3&quot; /&gt;&lt;w:rsid w:val=&quot;001606FC&quot; /&gt;&lt;w:rsid w:val=&quot;001633D0&quot; /&gt;&lt;w:rsid w:val=&quot;00163DCF&quot; /&gt;&lt;w:rsid w:val=&quot;001670A5&quot; /&gt;&lt;w:rsid w:val=&quot;001707C3&quot; /&gt;&lt;w:rsid w:val=&quot;00171842&quot; /&gt;&lt;w:rsid w:val=&quot;001770A9&quot; /&gt;&lt;w:rsid w:val=&quot;00177E24&quot; /&gt;&lt;w:rsid w:val=&quot;00182520&quot; /&gt;&lt;w:rsid w:val=&quot;00183CF0&quot; /&gt;&lt;w:rsid w:val=&quot;0018797F&quot; /&gt;&lt;w:rsid w:val=&quot;00187D68&quot; /&gt;&lt;w:rsid w:val=&quot;00191AD6&quot; /&gt;&lt;w:rsid w:val=&quot;001945D1&quot; /&gt;&lt;w:rsid w:val=&quot;001947E4&quot; /&gt;&lt;w:rsid w:val=&quot;00195DC4&quot; /&gt;&lt;w:rsid w:val=&quot;001967DB&quot; /&gt;&lt;w:rsid w:val=&quot;001967F6&quot; /&gt;&lt;w:rsid w:val=&quot;00196DC3&quot; /&gt;&lt;w:rsid w:val=&quot;001A2A79&quot; /&gt;&lt;w:rsid w:val=&quot;001A3937&quot; /&gt;&lt;w:rsid w:val=&quot;001A47D1&quot; /&gt;&lt;w:rsid w:val=&quot;001A654C&quot; /&gt;&lt;w:rsid w:val=&quot;001A78CC&quot; /&gt;&lt;w:rsid w:val=&quot;001B0F9A&quot; /&gt;&lt;w:rsid w:val=&quot;001B6206&quot; /&gt;&lt;w:rsid w:val=&quot;001C3A53&quot; /&gt;&lt;w:rsid w:val=&quot;001C48D8&quot; /&gt;&lt;w:rsid w:val=&quot;001C77C6&quot; /&gt;&lt;w:rsid w:val=&quot;001D0939&quot; /&gt;&lt;w:rsid w:val=&quot;001D0E83&quot; /&gt;&lt;w:rsid w:val=&quot;001D0EBC&quot; /&gt;&lt;w:rsid w:val=&quot;001D1BDE&quot; /&gt;&lt;w:rsid w:val=&quot;001D3136&quot; /&gt;&lt;w:rsid w:val=&quot;001D51BD&quot; /&gt;&lt;w:rsid w:val=&quot;001D5CDD&quot; /&gt;&lt;w:rsid w:val=&quot;001D7C38&quot; /&gt;&lt;w:rsid w:val=&quot;001E1DE9&quot; /&gt;&lt;w:rsid w:val=&quot;001E21FE&quot; /&gt;&lt;w:rsid w:val=&quot;001E3C4D&quot; /&gt;&lt;w:rsid w:val=&quot;001E5DF2&quot; /&gt;&lt;w:rsid w:val=&quot;001E5E5B&quot; /&gt;&lt;w:rsid w:val=&quot;001E62A7&quot; /&gt;&lt;w:rsid w:val=&quot;001E678B&quot; /&gt;&lt;w:rsid w:val=&quot;001E6CBA&quot; /&gt;&lt;w:rsid w:val=&quot;001F0A63&quot; /&gt;&lt;w:rsid w:val=&quot;001F210B&quot; /&gt;&lt;w:rsid w:val=&quot;001F27D3&quot; /&gt;&lt;w:rsid w:val=&quot;001F3279&quot; /&gt;&lt;w:rsid w:val=&quot;001F5B26&quot; /&gt;&lt;w:rsid w:val=&quot;001F71E6&quot; /&gt;&lt;w:rsid w:val=&quot;00201D30&quot; /&gt;&lt;w:rsid w:val=&quot;00202AF4&quot; /&gt;&lt;w:rsid w:val=&quot;002049FB&quot; /&gt;&lt;w:rsid w:val=&quot;00204CBE&quot; /&gt;&lt;w:rsid w:val=&quot;002058ED&quot; /&gt;&lt;w:rsid w:val=&quot;002064C0&quot; /&gt;&lt;w:rsid w:val=&quot;00207841&quot; /&gt;&lt;w:rsid w:val=&quot;002113A0&quot; /&gt;&lt;w:rsid w:val=&quot;00212B6B&quot; /&gt;&lt;w:rsid w:val=&quot;00212C2B&quot; /&gt;&lt;w:rsid w:val=&quot;00213516&quot; /&gt;&lt;w:rsid w:val=&quot;002160CD&quot; /&gt;&lt;w:rsid w:val=&quot;002169BF&quot; /&gt;&lt;w:rsid w:val=&quot;00220CB7&quot; /&gt;&lt;w:rsid w:val=&quot;00221610&quot; /&gt;&lt;w:rsid w:val=&quot;00222428&quot; /&gt;&lt;w:rsid w:val=&quot;00225989&quot; /&gt;&lt;w:rsid w:val=&quot;002269D7&quot; /&gt;&lt;w:rsid w:val=&quot;002274D6&quot; /&gt;&lt;w:rsid w:val=&quot;00227852&quot; /&gt;&lt;w:rsid w:val=&quot;002303B2&quot; /&gt;&lt;w:rsid w:val=&quot;00230BA4&quot; /&gt;&lt;w:rsid w:val=&quot;00232464&quot; /&gt;&lt;w:rsid w:val=&quot;002324E2&quot; /&gt;&lt;w:rsid w:val=&quot;00233926&quot; /&gt;&lt;w:rsid w:val=&quot;00233C0B&quot; /&gt;&lt;w:rsid w:val=&quot;002340AD&quot; /&gt;&lt;w:rsid w:val=&quot;00235072&quot; /&gt;&lt;w:rsid w:val=&quot;00240A48&quot; /&gt;&lt;w:rsid w:val=&quot;00241823&quot; /&gt;&lt;w:rsid w:val=&quot;00241CB5&quot; /&gt;&lt;w:rsid w:val=&quot;00241F73&quot; /&gt;&lt;w:rsid w:val=&quot;00242326&quot; /&gt;&lt;w:rsid w:val=&quot;0024445E&quot; /&gt;&lt;w:rsid w:val=&quot;0024561A&quot; /&gt;&lt;w:rsid w:val=&quot;002504B9&quot; /&gt;&lt;w:rsid w:val=&quot;002505A6&quot; /&gt;&lt;w:rsid w:val=&quot;00251AFD&quot; /&gt;&lt;w:rsid w:val=&quot;00251E83&quot; /&gt;&lt;w:rsid w:val=&quot;00251F9F&quot; /&gt;&lt;w:rsid w:val=&quot;002531E2&quot; /&gt;&lt;w:rsid w:val=&quot;0025585C&quot; /&gt;&lt;w:rsid w:val=&quot;002563E2&quot; /&gt;&lt;w:rsid w:val=&quot;0026243C&quot; /&gt;&lt;w:rsid w:val=&quot;002635C3&quot; /&gt;&lt;w:rsid w:val=&quot;00263A9E&quot; /&gt;&lt;w:rsid w:val=&quot;002654AB&quot; /&gt;&lt;w:rsid w:val=&quot;002657C7&quot; /&gt;&lt;w:rsid w:val=&quot;002665C4&quot; /&gt;&lt;w:rsid w:val=&quot;002712E0&quot; /&gt;&lt;w:rsid w:val=&quot;00271A28&quot; /&gt;&lt;w:rsid w:val=&quot;00273F88&quot; /&gt;&lt;w:rsid w:val=&quot;0027430D&quot; /&gt;&lt;w:rsid w:val=&quot;00274399&quot; /&gt;&lt;w:rsid w:val=&quot;002845BF&quot; /&gt;&lt;w:rsid w:val=&quot;00284F29&quot; /&gt;&lt;w:rsid w:val=&quot;002866D8&quot; /&gt;&lt;w:rsid w:val=&quot;0029026F&quot; /&gt;&lt;w:rsid w:val=&quot;002921CA&quot; /&gt;&lt;w:rsid w:val=&quot;00292DD5&quot; /&gt;&lt;w:rsid w:val=&quot;00292F6D&quot; /&gt;&lt;w:rsid w:val=&quot;002960EB&quot; /&gt;&lt;w:rsid w:val=&quot;0029700B&quot; /&gt;&lt;w:rsid w:val=&quot;00297630&quot; /&gt;&lt;w:rsid w:val=&quot;002A0017&quot; /&gt;&lt;w:rsid w:val=&quot;002A0CAD&quot; /&gt;&lt;w:rsid w:val=&quot;002A3924&quot; /&gt;&lt;w:rsid w:val=&quot;002A3A71&quot; /&gt;&lt;w:rsid w:val=&quot;002B1CD7&quot; /&gt;&lt;w:rsid w:val=&quot;002B4770&quot; /&gt;&lt;w:rsid w:val=&quot;002B555E&quot; /&gt;&lt;w:rsid w:val=&quot;002B60B2&quot; /&gt;&lt;w:rsid w:val=&quot;002B7AE9&quot; /&gt;&lt;w:rsid w:val=&quot;002C1207&quot; /&gt;&lt;w:rsid w:val=&quot;002C5D9D&quot; /&gt;&lt;w:rsid w:val=&quot;002C7D95&quot; /&gt;&lt;w:rsid w:val=&quot;002D0F7F&quot; /&gt;&lt;w:rsid w:val=&quot;002D4880&quot; /&gt;&lt;w:rsid w:val=&quot;002D4ACD&quot; /&gt;&lt;w:rsid w:val=&quot;002D6861&quot; /&gt;&lt;w:rsid w:val=&quot;002E0146&quot; /&gt;&lt;w:rsid w:val=&quot;002E0238&quot; /&gt;&lt;w:rsid w:val=&quot;002E067D&quot; /&gt;&lt;w:rsid w:val=&quot;002E1D97&quot; /&gt;&lt;w:rsid w:val=&quot;002E2138&quot; /&gt;&lt;w:rsid w:val=&quot;002E2A17&quot; /&gt;&lt;w:rsid w:val=&quot;002E3074&quot; /&gt;&lt;w:rsid w:val=&quot;002E325E&quot; /&gt;&lt;w:rsid w:val=&quot;002E40F1&quot; /&gt;&lt;w:rsid w:val=&quot;002E4323&quot; /&gt;&lt;w:rsid w:val=&quot;002E441C&quot; /&gt;&lt;w:rsid w:val=&quot;002E4875&quot; /&gt;&lt;w:rsid w:val=&quot;002E50A9&quot; /&gt;&lt;w:rsid w:val=&quot;002E6920&quot; /&gt;&lt;w:rsid w:val=&quot;002E6A69&quot; /&gt;&lt;w:rsid w:val=&quot;002E7726&quot; /&gt;&lt;w:rsid w:val=&quot;002E78B2&quot; /&gt;&lt;w:rsid w:val=&quot;002E79C6&quot; /&gt;&lt;w:rsid w:val=&quot;002E7B7C&quot; /&gt;&lt;w:rsid w:val=&quot;002F28CF&quot; /&gt;&lt;w:rsid w:val=&quot;002F2F12&quot; /&gt;&lt;w:rsid w:val=&quot;002F4510&quot; /&gt;&lt;w:rsid w:val=&quot;002F4A5E&quot; /&gt;&lt;w:rsid w:val=&quot;002F5810&quot; /&gt;&lt;w:rsid w:val=&quot;002F5988&quot; /&gt;&lt;w:rsid w:val=&quot;00300FAC&quot; /&gt;&lt;w:rsid w:val=&quot;00301C7B&quot; /&gt;&lt;w:rsid w:val=&quot;00304001&quot; /&gt;&lt;w:rsid w:val=&quot;00304904&quot; /&gt;&lt;w:rsid w:val=&quot;00304ECA&quot; /&gt;&lt;w:rsid w:val=&quot;0030762B&quot; /&gt;&lt;w:rsid w:val=&quot;00310D61&quot; /&gt;&lt;w:rsid w:val=&quot;003110C4&quot; /&gt;&lt;w:rsid w:val=&quot;00311CBE&quot; /&gt;&lt;w:rsid w:val=&quot;0031293B&quot; /&gt;&lt;w:rsid w:val=&quot;003132BC&quot; /&gt;&lt;w:rsid w:val=&quot;00317D2C&quot; /&gt;&lt;w:rsid w:val=&quot;00317FCA&quot; /&gt;&lt;w:rsid w:val=&quot;00320007&quot; /&gt;&lt;w:rsid w:val=&quot;003202C8&quot; /&gt;&lt;w:rsid w:val=&quot;00325C4E&quot; /&gt;&lt;w:rsid w:val=&quot;003271B0&quot; /&gt;&lt;w:rsid w:val=&quot;0033080F&quot; /&gt;&lt;w:rsid w:val=&quot;00331B6D&quot; /&gt;&lt;w:rsid w:val=&quot;0033217E&quot; /&gt;&lt;w:rsid w:val=&quot;003337FE&quot; /&gt;&lt;w:rsid w:val=&quot;00335674&quot; /&gt;&lt;w:rsid w:val=&quot;00335B15&quot; /&gt;&lt;w:rsid w:val=&quot;003376A4&quot; /&gt;&lt;w:rsid w:val=&quot;00337986&quot; /&gt;&lt;w:rsid w:val=&quot;00341976&quot; /&gt;&lt;w:rsid w:val=&quot;00341A57&quot; /&gt;&lt;w:rsid w:val=&quot;0034603F&quot; /&gt;&lt;w:rsid w:val=&quot;00347A57&quot; /&gt;&lt;w:rsid w:val=&quot;00347EE0&quot; /&gt;&lt;w:rsid w:val=&quot;00353095&quot; /&gt;&lt;w:rsid w:val=&quot;00355727&quot; /&gt;&lt;w:rsid w:val=&quot;003562EA&quot; /&gt;&lt;w:rsid w:val=&quot;0035636C&quot; /&gt;&lt;w:rsid w:val=&quot;003618B8&quot; /&gt;&lt;w:rsid w:val=&quot;00361913&quot; /&gt;&lt;w:rsid w:val=&quot;00362420&quot; /&gt;&lt;w:rsid w:val=&quot;003633A6&quot; /&gt;&lt;w:rsid w:val=&quot;003644E4&quot; /&gt;&lt;w:rsid w:val=&quot;00364E34&quot; /&gt;&lt;w:rsid w:val=&quot;003657D4&quot; /&gt;&lt;w:rsid w:val=&quot;0036673E&quot; /&gt;&lt;w:rsid w:val=&quot;00366851&quot; /&gt;&lt;w:rsid w:val=&quot;003678DA&quot; /&gt;&lt;w:rsid w:val=&quot;00374B91&quot; /&gt;&lt;w:rsid w:val=&quot;00374EA2&quot; /&gt;&lt;w:rsid w:val=&quot;00375D32&quot; /&gt;&lt;w:rsid w:val=&quot;003760B8&quot; /&gt;&lt;w:rsid w:val=&quot;00376922&quot; /&gt;&lt;w:rsid w:val=&quot;0038242E&quot; /&gt;&lt;w:rsid w:val=&quot;0038689C&quot; /&gt;&lt;w:rsid w:val=&quot;00387894&quot; /&gt;&lt;w:rsid w:val=&quot;00387DC9&quot; /&gt;&lt;w:rsid w:val=&quot;00391C71&quot; /&gt;&lt;w:rsid w:val=&quot;00393CD9&quot; /&gt;&lt;w:rsid w:val=&quot;00394124&quot; /&gt;&lt;w:rsid w:val=&quot;00395A7D&quot; /&gt;&lt;w:rsid w:val=&quot;003979D9&quot; /&gt;&lt;w:rsid w:val=&quot;003A0F38&quot; /&gt;&lt;w:rsid w:val=&quot;003A230C&quot; /&gt;&lt;w:rsid w:val=&quot;003A375A&quot; /&gt;&lt;w:rsid w:val=&quot;003A5B7A&quot; /&gt;&lt;w:rsid w:val=&quot;003A5CA7&quot; /&gt;&lt;w:rsid w:val=&quot;003A6944&quot; /&gt;&lt;w:rsid w:val=&quot;003A6B9F&quot; /&gt;&lt;w:rsid w:val=&quot;003A79BA&quot; /&gt;&lt;w:rsid w:val=&quot;003A7A02&quot; /&gt;&lt;w:rsid w:val=&quot;003B02A6&quot; /&gt;&lt;w:rsid w:val=&quot;003B38E6&quot; /&gt;&lt;w:rsid w:val=&quot;003B5BA0&quot; /&gt;&lt;w:rsid w:val=&quot;003C0FF9&quot; /&gt;&lt;w:rsid w:val=&quot;003C2571&quot; /&gt;&lt;w:rsid w:val=&quot;003D111E&quot; /&gt;&lt;w:rsid w:val=&quot;003D44AA&quot; /&gt;&lt;w:rsid w:val=&quot;003D48B6&quot; /&gt;&lt;w:rsid w:val=&quot;003D6264&quot; /&gt;&lt;w:rsid w:val=&quot;003D667B&quot; /&gt;&lt;w:rsid w:val=&quot;003D7949&quot; /&gt;&lt;w:rsid w:val=&quot;003D7DCE&quot; /&gt;&lt;w:rsid w:val=&quot;003D7E41&quot; /&gt;&lt;w:rsid w:val=&quot;003E1E5A&quot; /&gt;&lt;w:rsid w:val=&quot;003E28D7&quot; /&gt;&lt;w:rsid w:val=&quot;003E51F4&quot; /&gt;&lt;w:rsid w:val=&quot;003E54A3&quot; /&gt;&lt;w:rsid w:val=&quot;003E6418&quot; /&gt;&lt;w:rsid w:val=&quot;003E7249&quot; /&gt;&lt;w:rsid w:val=&quot;003F0112&quot; /&gt;&lt;w:rsid w:val=&quot;003F0D45&quot; /&gt;&lt;w:rsid w:val=&quot;003F1AEB&quot; /&gt;&lt;w:rsid w:val=&quot;003F357B&quot; /&gt;&lt;w:rsid w:val=&quot;003F4B01&quot; /&gt;&lt;w:rsid w:val=&quot;003F5FE4&quot; /&gt;&lt;w:rsid w:val=&quot;003F63E9&quot; /&gt;&lt;w:rsid w:val=&quot;00402467&quot; /&gt;&lt;w:rsid w:val=&quot;004025A1&quot; /&gt;&lt;w:rsid w:val=&quot;00404CB5&quot; /&gt;&lt;w:rsid w:val=&quot;00407EF1&quot; /&gt;&lt;w:rsid w:val=&quot;00411A88&quot; /&gt;&lt;w:rsid w:val=&quot;00412A3F&quot; /&gt;&lt;w:rsid w:val=&quot;00413336&quot; /&gt;&lt;w:rsid w:val=&quot;00415C45&quot; /&gt;&lt;w:rsid w:val=&quot;0041672C&quot; /&gt;&lt;w:rsid w:val=&quot;00420B62&quot; /&gt;&lt;w:rsid w:val=&quot;00421E0A&quot; /&gt;&lt;w:rsid w:val=&quot;00426371&quot; /&gt;&lt;w:rsid w:val=&quot;00430D16&quot; /&gt;&lt;w:rsid w:val=&quot;00433DB7&quot; /&gt;&lt;w:rsid w:val=&quot;00437803&quot; /&gt;&lt;w:rsid w:val=&quot;00440E61&quot; /&gt;&lt;w:rsid w:val=&quot;00442D78&quot; /&gt;&lt;w:rsid w:val=&quot;00442FDA&quot; /&gt;&lt;w:rsid w:val=&quot;004456BB&quot; /&gt;&lt;w:rsid w:val=&quot;00445E85&quot; /&gt;&lt;w:rsid w:val=&quot;00450428&quot; /&gt;&lt;w:rsid w:val=&quot;0045045E&quot; /&gt;&lt;w:rsid w:val=&quot;00450E36&quot; /&gt;&lt;w:rsid w:val=&quot;00455F02&quot; /&gt;&lt;w:rsid w:val=&quot;004561FC&quot; /&gt;&lt;w:rsid w:val=&quot;004574FB&quot; /&gt;&lt;w:rsid w:val=&quot;00457BDB&quot; /&gt;&lt;w:rsid w:val=&quot;0046035B&quot; /&gt;&lt;w:rsid w:val=&quot;004604EB&quot; /&gt;&lt;w:rsid w:val=&quot;0046105E&quot; /&gt;&lt;w:rsid w:val=&quot;0046216C&quot; /&gt;&lt;w:rsid w:val=&quot;00462809&quot; /&gt;&lt;w:rsid w:val=&quot;00462E31&quot; /&gt;&lt;w:rsid w:val=&quot;00464080&quot; /&gt;&lt;w:rsid w:val=&quot;004640A8&quot; /&gt;&lt;w:rsid w:val=&quot;0046490A&quot; /&gt;&lt;w:rsid w:val=&quot;00464930&quot; /&gt;&lt;w:rsid w:val=&quot;00465702&quot; /&gt;&lt;w:rsid w:val=&quot;0046729D&quot; /&gt;&lt;w:rsid w:val=&quot;00470C84&quot; /&gt;&lt;w:rsid w:val=&quot;00473D89&quot; /&gt;&lt;w:rsid w:val=&quot;00475C4F&quot; /&gt;&lt;w:rsid w:val=&quot;00482D58&quot; /&gt;&lt;w:rsid w:val=&quot;00484D92&quot; /&gt;&lt;w:rsid w:val=&quot;00484FE4&quot; /&gt;&lt;w:rsid w:val=&quot;00485909&quot; /&gt;&lt;w:rsid w:val=&quot;0048672A&quot; /&gt;&lt;w:rsid w:val=&quot;0048756A&quot; /&gt;&lt;w:rsid w:val=&quot;00490C36&quot; /&gt;&lt;w:rsid w:val=&quot;00491221&quot; /&gt;&lt;w:rsid w:val=&quot;004933FB&quot; /&gt;&lt;w:rsid w:val=&quot;00493727&quot; /&gt;&lt;w:rsid w:val=&quot;00493C57&quot; /&gt;&lt;w:rsid w:val=&quot;00495ACE&quot; /&gt;&lt;w:rsid w:val=&quot;004A0F96&quot; /&gt;&lt;w:rsid w:val=&quot;004A4C51&quot; /&gt;&lt;w:rsid w:val=&quot;004A7283&quot; /&gt;&lt;w:rsid w:val=&quot;004A7387&quot; /&gt;&lt;w:rsid w:val=&quot;004B25DC&quot; /&gt;&lt;w:rsid w:val=&quot;004B38DC&quot; /&gt;&lt;w:rsid w:val=&quot;004B3C6D&quot; /&gt;&lt;w:rsid w:val=&quot;004B5CAF&quot; /&gt;&lt;w:rsid w:val=&quot;004B61FC&quot; /&gt;&lt;w:rsid w:val=&quot;004C20D3&quot; /&gt;&lt;w:rsid w:val=&quot;004C33E4&quot; /&gt;&lt;w:rsid w:val=&quot;004C3F39&quot; /&gt;&lt;w:rsid w:val=&quot;004D124C&quot; /&gt;&lt;w:rsid w:val=&quot;004D1F03&quot; /&gt;&lt;w:rsid w:val=&quot;004D2F17&quot; /&gt;&lt;w:rsid w:val=&quot;004D4AD7&quot; /&gt;&lt;w:rsid w:val=&quot;004D7471&quot; /&gt;&lt;w:rsid w:val=&quot;004E12FD&quot; /&gt;&lt;w:rsid w:val=&quot;004E6414&quot; /&gt;&lt;w:rsid w:val=&quot;004E7EA3&quot; /&gt;&lt;w:rsid w:val=&quot;004F38FC&quot; /&gt;&lt;w:rsid w:val=&quot;004F4CBB&quot; /&gt;&lt;w:rsid w:val=&quot;004F536C&quot; /&gt;&lt;w:rsid w:val=&quot;004F55DF&quot; /&gt;&lt;w:rsid w:val=&quot;004F6242&quot; /&gt;&lt;w:rsid w:val=&quot;004F6C5D&quot; /&gt;&lt;w:rsid w:val=&quot;005004F2&quot; /&gt;&lt;w:rsid w:val=&quot;00502789&quot; /&gt;&lt;w:rsid w:val=&quot;00503A98&quot; /&gt;&lt;w:rsid w:val=&quot;00505225&quot; /&gt;&lt;w:rsid w:val=&quot;0051060B&quot; /&gt;&lt;w:rsid w:val=&quot;00511FD8&quot; /&gt;&lt;w:rsid w:val=&quot;005154D2&quot; /&gt;&lt;w:rsid w:val=&quot;005158BE&quot; /&gt;&lt;w:rsid w:val=&quot;0051644B&quot; /&gt;&lt;w:rsid w:val=&quot;005164F4&quot; /&gt;&lt;w:rsid w:val=&quot;00516D83&quot; /&gt;&lt;w:rsid w:val=&quot;00516F69&quot; /&gt;&lt;w:rsid w:val=&quot;00520B33&quot; /&gt;&lt;w:rsid w:val=&quot;00522C09&quot; /&gt;&lt;w:rsid w:val=&quot;00526617&quot; /&gt;&lt;w:rsid w:val=&quot;00530D61&quot; /&gt;&lt;w:rsid w:val=&quot;00531BA6&quot; /&gt;&lt;w:rsid w:val=&quot;005325A6&quot; /&gt;&lt;w:rsid w:val=&quot;00532CA2&quot; /&gt;&lt;w:rsid w:val=&quot;00533622&quot; /&gt;&lt;w:rsid w:val=&quot;005337A1&quot; /&gt;&lt;w:rsid w:val=&quot;00534E13&quot; /&gt;&lt;w:rsid w:val=&quot;00534E4C&quot; /&gt;&lt;w:rsid w:val=&quot;0053529A&quot; /&gt;&lt;w:rsid w:val=&quot;005352FE&quot; /&gt;&lt;w:rsid w:val=&quot;0053574C&quot; /&gt;&lt;w:rsid w:val=&quot;005377E4&quot; /&gt;&lt;w:rsid w:val=&quot;00541255&quot; /&gt;&lt;w:rsid w:val=&quot;00541AA6&quot; /&gt;&lt;w:rsid w:val=&quot;00542E3F&quot; /&gt;&lt;w:rsid w:val=&quot;00542F40&quot; /&gt;&lt;w:rsid w:val=&quot;0054374C&quot; /&gt;&lt;w:rsid w:val=&quot;00543A41&quot; /&gt;&lt;w:rsid w:val=&quot;00544A0B&quot; /&gt;&lt;w:rsid w:val=&quot;005454E2&quot; /&gt;&lt;w:rsid w:val=&quot;0055014D&quot; /&gt;&lt;w:rsid w:val=&quot;00550924&quot; /&gt;&lt;w:rsid w:val=&quot;00552143&quot; /&gt;&lt;w:rsid w:val=&quot;00552332&quot; /&gt;&lt;w:rsid w:val=&quot;0055236F&quot; /&gt;&lt;w:rsid w:val=&quot;005527AC&quot; /&gt;&lt;w:rsid w:val=&quot;005528AD&quot; /&gt;&lt;w:rsid w:val=&quot;00553389&quot; /&gt;&lt;w:rsid w:val=&quot;00554096&quot; /&gt;&lt;w:rsid w:val=&quot;00556430&quot; /&gt;&lt;w:rsid w:val=&quot;00556E9B&quot; /&gt;&lt;w:rsid w:val=&quot;005571FB&quot; /&gt;&lt;w:rsid w:val=&quot;00557487&quot; /&gt;&lt;w:rsid w:val=&quot;00560015&quot; /&gt;&lt;w:rsid w:val=&quot;00560F97&quot; /&gt;&lt;w:rsid w:val=&quot;005706E8&quot; /&gt;&lt;w:rsid w:val=&quot;00570D29&quot; /&gt;&lt;w:rsid w:val=&quot;00571230&quot; /&gt;&lt;w:rsid w:val=&quot;00571D4D&quot; /&gt;&lt;w:rsid w:val=&quot;00575A4D&quot; /&gt;&lt;w:rsid w:val=&quot;00575E05&quot; /&gt;&lt;w:rsid w:val=&quot;0057618D&quot; /&gt;&lt;w:rsid w:val=&quot;0057733A&quot; /&gt;&lt;w:rsid w:val=&quot;005778DA&quot; /&gt;&lt;w:rsid w:val=&quot;0058109F&quot; /&gt;&lt;w:rsid w:val=&quot;00581835&quot; /&gt;&lt;w:rsid w:val=&quot;00581C0C&quot; /&gt;&lt;w:rsid w:val=&quot;00582C89&quot; /&gt;&lt;w:rsid w:val=&quot;005836A2&quot; /&gt;&lt;w:rsid w:val=&quot;00583755&quot; /&gt;&lt;w:rsid w:val=&quot;00584130&quot; /&gt;&lt;w:rsid w:val=&quot;00584451&quot; /&gt;&lt;w:rsid w:val=&quot;005917E7&quot; /&gt;&lt;w:rsid w:val=&quot;00591939&quot; /&gt;&lt;w:rsid w:val=&quot;005942A4&quot; /&gt;&lt;w:rsid w:val=&quot;0059601E&quot; /&gt;&lt;w:rsid w:val=&quot;0059755B&quot; /&gt;&lt;w:rsid w:val=&quot;005A055E&quot; /&gt;&lt;w:rsid w:val=&quot;005A13D8&quot; /&gt;&lt;w:rsid w:val=&quot;005A32D2&quot; /&gt;&lt;w:rsid w:val=&quot;005A4B66&quot; /&gt;&lt;w:rsid w:val=&quot;005A621E&quot; /&gt;&lt;w:rsid w:val=&quot;005A6BA2&quot; /&gt;&lt;w:rsid w:val=&quot;005B2C56&quot; /&gt;&lt;w:rsid w:val=&quot;005B37DF&quot; /&gt;&lt;w:rsid w:val=&quot;005B39AC&quot; /&gt;&lt;w:rsid w:val=&quot;005B4D5A&quot; /&gt;&lt;w:rsid w:val=&quot;005B5497&quot; /&gt;&lt;w:rsid w:val=&quot;005B6C34&quot; /&gt;&lt;w:rsid w:val=&quot;005B75B9&quot; /&gt;&lt;w:rsid w:val=&quot;005C0280&quot; /&gt;&lt;w:rsid w:val=&quot;005C121F&quot; /&gt;&lt;w:rsid w:val=&quot;005C23D2&quot; /&gt;&lt;w:rsid w:val=&quot;005C40E6&quot; /&gt;&lt;w:rsid w:val=&quot;005C5463&quot; /&gt;&lt;w:rsid w:val=&quot;005C6D4F&quot; /&gt;&lt;w:rsid w:val=&quot;005C7F32&quot; /&gt;&lt;w:rsid w:val=&quot;005D0016&quot; /&gt;&lt;w:rsid w:val=&quot;005D0DF2&quot; /&gt;&lt;w:rsid w:val=&quot;005D13F0&quot; /&gt;&lt;w:rsid w:val=&quot;005D21A4&quot; /&gt;&lt;w:rsid w:val=&quot;005D688C&quot; /&gt;&lt;w:rsid w:val=&quot;005D7D7E&quot; /&gt;&lt;w:rsid w:val=&quot;005E1228&quot; /&gt;&lt;w:rsid w:val=&quot;005E2C5F&quot; /&gt;&lt;w:rsid w:val=&quot;005E4625&quot; /&gt;&lt;w:rsid w:val=&quot;005E4A71&quot; /&gt;&lt;w:rsid w:val=&quot;005F1DDA&quot; /&gt;&lt;w:rsid w:val=&quot;005F220E&quot; /&gt;&lt;w:rsid w:val=&quot;005F2919&quot; /&gt;&lt;w:rsid w:val=&quot;005F2D94&quot; /&gt;&lt;w:rsid w:val=&quot;005F4555&quot; /&gt;&lt;w:rsid w:val=&quot;005F5806&quot; /&gt;&lt;w:rsid w:val=&quot;0060214F&quot; /&gt;&lt;w:rsid w:val=&quot;006041A6&quot; /&gt;&lt;w:rsid w:val=&quot;006044C2&quot; /&gt;&lt;w:rsid w:val=&quot;00604777&quot; /&gt;&lt;w:rsid w:val=&quot;00607055&quot; /&gt;&lt;w:rsid w:val=&quot;0060736C&quot; /&gt;&lt;w:rsid w:val=&quot;00612F75&quot; /&gt;&lt;w:rsid w:val=&quot;0061562D&quot; /&gt;&lt;w:rsid w:val=&quot;00616C7E&quot; /&gt;&lt;w:rsid w:val=&quot;00617680&quot; /&gt;&lt;w:rsid w:val=&quot;006202C3&quot; /&gt;&lt;w:rsid w:val=&quot;006205DB&quot; /&gt;&lt;w:rsid w:val=&quot;00620DBF&quot; /&gt;&lt;w:rsid w:val=&quot;006214DF&quot; /&gt;&lt;w:rsid w:val=&quot;006215BC&quot; /&gt;&lt;w:rsid w:val=&quot;00621DC7&quot; /&gt;&lt;w:rsid w:val=&quot;0062250E&quot; /&gt;&lt;w:rsid w:val=&quot;006244B2&quot; /&gt;&lt;w:rsid w:val=&quot;006321FA&quot; /&gt;&lt;w:rsid w:val=&quot;0063545B&quot; /&gt;&lt;w:rsid w:val=&quot;0063561D&quot; /&gt;&lt;w:rsid w:val=&quot;00636F2D&quot; /&gt;&lt;w:rsid w:val=&quot;0063746E&quot; /&gt;&lt;w:rsid w:val=&quot;00640CE8&quot; /&gt;&lt;w:rsid w:val=&quot;006413BB&quot; /&gt;&lt;w:rsid w:val=&quot;006413E2&quot; /&gt;&lt;w:rsid w:val=&quot;006415DC&quot; /&gt;&lt;w:rsid w:val=&quot;00643E36&quot; /&gt;&lt;w:rsid w:val=&quot;006463A2&quot; /&gt;&lt;w:rsid w:val=&quot;00651189&quot; /&gt;&lt;w:rsid w:val=&quot;00651551&quot; /&gt;&lt;w:rsid w:val=&quot;0065198B&quot; /&gt;&lt;w:rsid w:val=&quot;00652B45&quot; /&gt;&lt;w:rsid w:val=&quot;006540F5&quot; /&gt;&lt;w:rsid w:val=&quot;00656BEB&quot; /&gt;&lt;w:rsid w:val=&quot;00656F35&quot; /&gt;&lt;w:rsid w:val=&quot;00657CEA&quot; /&gt;&lt;w:rsid w:val=&quot;00657E85&quot; /&gt;&lt;w:rsid w:val=&quot;0066051F&quot; /&gt;&lt;w:rsid w:val=&quot;006613B3&quot; /&gt;&lt;w:rsid w:val=&quot;00661A23&quot; /&gt;&lt;w:rsid w:val=&quot;00663DF8&quot; /&gt;&lt;w:rsid w:val=&quot;00664291&quot; /&gt;&lt;w:rsid w:val=&quot;00667CC5&quot; /&gt;&lt;w:rsid w:val=&quot;00667FE1&quot; /&gt;&lt;w:rsid w:val=&quot;0067098C&quot; /&gt;&lt;w:rsid w:val=&quot;00671FA5&quot; /&gt;&lt;w:rsid w:val=&quot;006731AA&quot; /&gt;&lt;w:rsid w:val=&quot;00677B2D&quot; /&gt;&lt;w:rsid w:val=&quot;0068143C&quot; /&gt;&lt;w:rsid w:val=&quot;006814E3&quot; /&gt;&lt;w:rsid w:val=&quot;00682EEF&quot; /&gt;&lt;w:rsid w:val=&quot;00683039&quot; /&gt;&lt;w:rsid w:val=&quot;00683822&quot; /&gt;&lt;w:rsid w:val=&quot;006852B5&quot; /&gt;&lt;w:rsid w:val=&quot;00687FC3&quot; /&gt;&lt;w:rsid w:val=&quot;00691AE0&quot; /&gt;&lt;w:rsid w:val=&quot;0069308C&quot; /&gt;&lt;w:rsid w:val=&quot;006931E6&quot; /&gt;&lt;w:rsid w:val=&quot;00695A0F&quot; /&gt;&lt;w:rsid w:val=&quot;006962D1&quot; /&gt;&lt;w:rsid w:val=&quot;006A3C15&quot; /&gt;&lt;w:rsid w:val=&quot;006A467C&quot; /&gt;&lt;w:rsid w:val=&quot;006A59E8&quot; /&gt;&lt;w:rsid w:val=&quot;006B07AB&quot; /&gt;&lt;w:rsid w:val=&quot;006B102C&quot; /&gt;&lt;w:rsid w:val=&quot;006B338A&quot; /&gt;&lt;w:rsid w:val=&quot;006B5D6E&quot; /&gt;&lt;w:rsid w:val=&quot;006C013E&quot; /&gt;&lt;w:rsid w:val=&quot;006C051E&quot; /&gt;&lt;w:rsid w:val=&quot;006C0BA8&quot; /&gt;&lt;w:rsid w:val=&quot;006C2E43&quot; /&gt;&lt;w:rsid w:val=&quot;006C3BF9&quot; /&gt;&lt;w:rsid w:val=&quot;006C3E1C&quot; /&gt;&lt;w:rsid w:val=&quot;006C3FB5&quot; /&gt;&lt;w:rsid w:val=&quot;006C4655&quot; /&gt;&lt;w:rsid w:val=&quot;006C546D&quot; /&gt;&lt;w:rsid w:val=&quot;006C5A23&quot; /&gt;&lt;w:rsid w:val=&quot;006C6C6C&quot; /&gt;&lt;w:rsid w:val=&quot;006D00FB&quot; /&gt;&lt;w:rsid w:val=&quot;006D013E&quot; /&gt;&lt;w:rsid w:val=&quot;006D0E03&quot; /&gt;&lt;w:rsid w:val=&quot;006D0FC2&quot; /&gt;&lt;w:rsid w:val=&quot;006D2197&quot; /&gt;&lt;w:rsid w:val=&quot;006D4662&quot; /&gt;&lt;w:rsid w:val=&quot;006D4961&quot; /&gt;&lt;w:rsid w:val=&quot;006D5936&quot; /&gt;&lt;w:rsid w:val=&quot;006D6C86&quot; /&gt;&lt;w:rsid w:val=&quot;006D6F2D&quot; /&gt;&lt;w:rsid w:val=&quot;006D7364&quot; /&gt;&lt;w:rsid w:val=&quot;006D75E6&quot; /&gt;&lt;w:rsid w:val=&quot;006E03C1&quot; /&gt;&lt;w:rsid w:val=&quot;006E7691&quot; /&gt;&lt;w:rsid w:val=&quot;006F0686&quot; /&gt;&lt;w:rsid w:val=&quot;006F22FA&quot; /&gt;&lt;w:rsid w:val=&quot;006F3219&quot; /&gt;&lt;w:rsid w:val=&quot;006F69DB&quot; /&gt;&lt;w:rsid w:val=&quot;0070090E&quot; /&gt;&lt;w:rsid w:val=&quot;00700C50&quot; /&gt;&lt;w:rsid w:val=&quot;00701659&quot; /&gt;&lt;w:rsid w:val=&quot;007025E6&quot; /&gt;&lt;w:rsid w:val=&quot;0070396E&quot; /&gt;&lt;w:rsid w:val=&quot;007115A3&quot; /&gt;&lt;w:rsid w:val=&quot;00711BB9&quot; /&gt;&lt;w:rsid w:val=&quot;00712C1D&quot; /&gt;&lt;w:rsid w:val=&quot;00712C50&quot; /&gt;&lt;w:rsid w:val=&quot;00712DB9&quot; /&gt;&lt;w:rsid w:val=&quot;007144E4&quot; /&gt;&lt;w:rsid w:val=&quot;00715932&quot; /&gt;&lt;w:rsid w:val=&quot;00715E08&quot; /&gt;&lt;w:rsid w:val=&quot;00716387&quot; /&gt;&lt;w:rsid w:val=&quot;007171C3&quot; /&gt;&lt;w:rsid w:val=&quot;00722D83&quot; /&gt;&lt;w:rsid w:val=&quot;007236F7&quot; /&gt;&lt;w:rsid w:val=&quot;007237A0&quot; /&gt;&lt;w:rsid w:val=&quot;00723C74&quot; /&gt;&lt;w:rsid w:val=&quot;00730A3F&quot; /&gt;&lt;w:rsid w:val=&quot;007312FC&quot; /&gt;&lt;w:rsid w:val=&quot;00731A0A&quot; /&gt;&lt;w:rsid w:val=&quot;00733195&quot; /&gt;&lt;w:rsid w:val=&quot;00737631&quot; /&gt;&lt;w:rsid w:val=&quot;00737852&quot; /&gt;&lt;w:rsid w:val=&quot;00740F5D&quot; /&gt;&lt;w:rsid w:val=&quot;007424DD&quot; /&gt;&lt;w:rsid w:val=&quot;00742F0D&quot; /&gt;&lt;w:rsid w:val=&quot;00744D69&quot; /&gt;&lt;w:rsid w:val=&quot;00744FE2&quot; /&gt;&lt;w:rsid w:val=&quot;0074567C&quot; /&gt;&lt;w:rsid w:val=&quot;00745ED9&quot; /&gt;&lt;w:rsid w:val=&quot;00745FF0&quot; /&gt;&lt;w:rsid w:val=&quot;007468F5&quot; /&gt;&lt;w:rsid w:val=&quot;00747452&quot; /&gt;&lt;w:rsid w:val=&quot;00750BF8&quot; /&gt;&lt;w:rsid w:val=&quot;0075118C&quot; /&gt;&lt;w:rsid w:val=&quot;00751FB3&quot; /&gt;&lt;w:rsid w:val=&quot;007533BA&quot; /&gt;&lt;w:rsid w:val=&quot;00754454&quot; /&gt;&lt;w:rsid w:val=&quot;007548F3&quot; /&gt;&lt;w:rsid w:val=&quot;007556BF&quot; /&gt;&lt;w:rsid w:val=&quot;00762FCF&quot; /&gt;&lt;w:rsid w:val=&quot;00763F01&quot; /&gt;&lt;w:rsid w:val=&quot;00764848&quot; /&gt;&lt;w:rsid w:val=&quot;00764AEB&quot; /&gt;&lt;w:rsid w:val=&quot;00764DB6&quot; /&gt;&lt;w:rsid w:val=&quot;00764F1F&quot; /&gt;&lt;w:rsid w:val=&quot;0076617D&quot; /&gt;&lt;w:rsid w:val=&quot;007666E0&quot; /&gt;&lt;w:rsid w:val=&quot;007708CD&quot; /&gt;&lt;w:rsid w:val=&quot;007719C7&quot; /&gt;&lt;w:rsid w:val=&quot;00776B1C&quot; /&gt;&lt;w:rsid w:val=&quot;00780795&quot; /&gt;&lt;w:rsid w:val=&quot;00781691&quot; /&gt;&lt;w:rsid w:val=&quot;00782FDA&quot; /&gt;&lt;w:rsid w:val=&quot;0078355F&quot; /&gt;&lt;w:rsid w:val=&quot;00785073&quot; /&gt;&lt;w:rsid w:val=&quot;0078587B&quot; /&gt;&lt;w:rsid w:val=&quot;00785B9D&quot; /&gt;&lt;w:rsid w:val=&quot;00785BD1&quot; /&gt;&lt;w:rsid w:val=&quot;007867C6&quot; /&gt;&lt;w:rsid w:val=&quot;00786A03&quot; /&gt;&lt;w:rsid w:val=&quot;00792742&quot; /&gt;&lt;w:rsid w:val=&quot;0079416B&quot; /&gt;&lt;w:rsid w:val=&quot;00794272&quot; /&gt;&lt;w:rsid w:val=&quot;00794E43&quot; /&gt;&lt;w:rsid w:val=&quot;00795F9D&quot; /&gt;&lt;w:rsid w:val=&quot;0079744A&quot; /&gt;&lt;w:rsid w:val=&quot;00797FE9&quot; /&gt;&lt;w:rsid w:val=&quot;007A08D7&quot; /&gt;&lt;w:rsid w:val=&quot;007A29ED&quot; /&gt;&lt;w:rsid w:val=&quot;007A34D1&quot; /&gt;&lt;w:rsid w:val=&quot;007A48C3&quot; /&gt;&lt;w:rsid w:val=&quot;007A59C1&quot; /&gt;&lt;w:rsid w:val=&quot;007A5F87&quot; /&gt;&lt;w:rsid w:val=&quot;007A72D0&quot; /&gt;&lt;w:rsid w:val=&quot;007B6E71&quot; /&gt;&lt;w:rsid w:val=&quot;007B7653&quot; /&gt;&lt;w:rsid w:val=&quot;007C076F&quot; /&gt;&lt;w:rsid w:val=&quot;007C090E&quot; /&gt;&lt;w:rsid w:val=&quot;007C0ADA&quot; /&gt;&lt;w:rsid w:val=&quot;007C25FF&quot; /&gt;&lt;w:rsid w:val=&quot;007C630A&quot; /&gt;&lt;w:rsid w:val=&quot;007C6BD7&quot; /&gt;&lt;w:rsid w:val=&quot;007C7BCF&quot; /&gt;&lt;w:rsid w:val=&quot;007C7F30&quot; /&gt;&lt;w:rsid w:val=&quot;007D10D2&quot; /&gt;&lt;w:rsid w:val=&quot;007D4BC5&quot; /&gt;&lt;w:rsid w:val=&quot;007D66AB&quot; /&gt;&lt;w:rsid w:val=&quot;007D73F9&quot; /&gt;&lt;w:rsid w:val=&quot;007D7ED7&quot; /&gt;&lt;w:rsid w:val=&quot;007E0B64&quot; /&gt;&lt;w:rsid w:val=&quot;007E1AC3&quot; /&gt;&lt;w:rsid w:val=&quot;007E3965&quot; /&gt;&lt;w:rsid w:val=&quot;007E454B&quot; /&gt;&lt;w:rsid w:val=&quot;007E487B&quot; /&gt;&lt;w:rsid w:val=&quot;007E582F&quot; /&gt;&lt;w:rsid w:val=&quot;007E583B&quot; /&gt;&lt;w:rsid w:val=&quot;007E6EFB&quot; /&gt;&lt;w:rsid w:val=&quot;007F0B21&quot; /&gt;&lt;w:rsid w:val=&quot;007F0D91&quot; /&gt;&lt;w:rsid w:val=&quot;007F50DD&quot; /&gt;&lt;w:rsid w:val=&quot;007F55A5&quot; /&gt;&lt;w:rsid w:val=&quot;007F6DA3&quot; /&gt;&lt;w:rsid w:val=&quot;007F7795&quot; /&gt;&lt;w:rsid w:val=&quot;008005FE&quot; /&gt;&lt;w:rsid w:val=&quot;00800E84&quot; /&gt;&lt;w:rsid w:val=&quot;008022E1&quot; /&gt;&lt;w:rsid w:val=&quot;00802516&quot; /&gt;&lt;w:rsid w:val=&quot;00802634&quot; /&gt;&lt;w:rsid w:val=&quot;0080316C&quot; /&gt;&lt;w:rsid w:val=&quot;00803395&quot; /&gt;&lt;w:rsid w:val=&quot;00803BDD&quot; /&gt;&lt;w:rsid w:val=&quot;00803BFC&quot; /&gt;&lt;w:rsid w:val=&quot;0080601B&quot; /&gt;&lt;w:rsid w:val=&quot;008064DB&quot; /&gt;&lt;w:rsid w:val=&quot;00811624&quot; /&gt;&lt;w:rsid w:val=&quot;00811EFB&quot; /&gt;&lt;w:rsid w:val=&quot;008135DD&quot; /&gt;&lt;w:rsid w:val=&quot;0081511B&quot; /&gt;&lt;w:rsid w:val=&quot;00817E21&quot; /&gt;&lt;w:rsid w:val=&quot;008207D0&quot; /&gt;&lt;w:rsid w:val=&quot;0082217E&quot; /&gt;&lt;w:rsid w:val=&quot;0082219B&quot; /&gt;&lt;w:rsid w:val=&quot;0082340D&quot; /&gt;&lt;w:rsid w:val=&quot;008241BA&quot; /&gt;&lt;w:rsid w:val=&quot;008248FE&quot; /&gt;&lt;w:rsid w:val=&quot;008257B3&quot; /&gt;&lt;w:rsid w:val=&quot;008258B4&quot; /&gt;&lt;w:rsid w:val=&quot;00830854&quot; /&gt;&lt;w:rsid w:val=&quot;00832EB2&quot; /&gt;&lt;w:rsid w:val=&quot;00833710&quot; /&gt;&lt;w:rsid w:val=&quot;008375A1&quot; /&gt;&lt;w:rsid w:val=&quot;00837DBA&quot; /&gt;&lt;w:rsid w:val=&quot;008418C1&quot; /&gt;&lt;w:rsid w:val=&quot;00842C36&quot; /&gt;&lt;w:rsid w:val=&quot;008438C4&quot; /&gt;&lt;w:rsid w:val=&quot;0084425D&quot; /&gt;&lt;w:rsid w:val=&quot;008463A0&quot; /&gt;&lt;w:rsid w:val=&quot;0084688A&quot; /&gt;&lt;w:rsid w:val=&quot;008469AC&quot; /&gt;&lt;w:rsid w:val=&quot;00847FAF&quot; /&gt;&lt;w:rsid w:val=&quot;008502BE&quot; /&gt;&lt;w:rsid w:val=&quot;00850C88&quot; /&gt;&lt;w:rsid w:val=&quot;008526A8&quot; /&gt;&lt;w:rsid w:val=&quot;00855DE9&quot; /&gt;&lt;w:rsid w:val=&quot;0085610F&quot; /&gt;&lt;w:rsid w:val=&quot;00856F3F&quot; /&gt;&lt;w:rsid w:val=&quot;00861537&quot; /&gt;&lt;w:rsid w:val=&quot;0086203C&quot; /&gt;&lt;w:rsid w:val=&quot;00863C52&quot; /&gt;&lt;w:rsid w:val=&quot;00863CC9&quot; /&gt;&lt;w:rsid w:val=&quot;0086423B&quot; /&gt;&lt;w:rsid w:val=&quot;008666CC&quot; /&gt;&lt;w:rsid w:val=&quot;00870E5B&quot; /&gt;&lt;w:rsid w:val=&quot;00872898&quot; /&gt;&lt;w:rsid w:val=&quot;008744DF&quot; /&gt;&lt;w:rsid w:val=&quot;00881C54&quot; /&gt;&lt;w:rsid w:val=&quot;00881D04&quot; /&gt;&lt;w:rsid w:val=&quot;0088508A&quot; /&gt;&lt;w:rsid w:val=&quot;00885634&quot; /&gt;&lt;w:rsid w:val=&quot;0088639B&quot; /&gt;&lt;w:rsid w:val=&quot;00887024&quot; /&gt;&lt;w:rsid w:val=&quot;0089156F&quot; /&gt;&lt;w:rsid w:val=&quot;008935CE&quot; /&gt;&lt;w:rsid w:val=&quot;008937BC&quot; /&gt;&lt;w:rsid w:val=&quot;00894D23&quot; /&gt;&lt;w:rsid w:val=&quot;00895EB5&quot; /&gt;&lt;w:rsid w:val=&quot;00897758&quot; /&gt;&lt;w:rsid w:val=&quot;008A28B0&quot; /&gt;&lt;w:rsid w:val=&quot;008A32C8&quot; /&gt;&lt;w:rsid w:val=&quot;008A4E4B&quot; /&gt;&lt;w:rsid w:val=&quot;008A5183&quot; /&gt;&lt;w:rsid w:val=&quot;008A544A&quot; /&gt;&lt;w:rsid w:val=&quot;008A5923&quot; /&gt;&lt;w:rsid w:val=&quot;008A6A2B&quot; /&gt;&lt;w:rsid w:val=&quot;008B2E95&quot; /&gt;&lt;w:rsid w:val=&quot;008B4229&quot; /&gt;&lt;w:rsid w:val=&quot;008B50F4&quot; /&gt;&lt;w:rsid w:val=&quot;008B71C0&quot; /&gt;&lt;w:rsid w:val=&quot;008B7A84&quot; /&gt;&lt;w:rsid w:val=&quot;008C03F4&quot; /&gt;&lt;w:rsid w:val=&quot;008C088E&quot; /&gt;&lt;w:rsid w:val=&quot;008C12CD&quot; /&gt;&lt;w:rsid w:val=&quot;008C1528&quot; /&gt;&lt;w:rsid w:val=&quot;008C239F&quot; /&gt;&lt;w:rsid w:val=&quot;008C343B&quot; /&gt;&lt;w:rsid w:val=&quot;008C3B07&quot; /&gt;&lt;w:rsid w:val=&quot;008C3D33&quot; /&gt;&lt;w:rsid w:val=&quot;008C79CF&quot; /&gt;&lt;w:rsid w:val=&quot;008D1CFF&quot; /&gt;&lt;w:rsid w:val=&quot;008D22F1&quot; /&gt;&lt;w:rsid w:val=&quot;008D2F0D&quot; /&gt;&lt;w:rsid w:val=&quot;008D2F5B&quot; /&gt;&lt;w:rsid w:val=&quot;008D3666&quot; /&gt;&lt;w:rsid w:val=&quot;008D514E&quot; /&gt;&lt;w:rsid w:val=&quot;008D5480&quot; /&gt;&lt;w:rsid w:val=&quot;008E0D39&quot; /&gt;&lt;w:rsid w:val=&quot;008E40AF&quot; /&gt;&lt;w:rsid w:val=&quot;008E641A&quot; /&gt;&lt;w:rsid w:val=&quot;008E6929&quot; /&gt;&lt;w:rsid w:val=&quot;008E6D18&quot; /&gt;&lt;w:rsid w:val=&quot;008E78E2&quot; /&gt;&lt;w:rsid w:val=&quot;008F0283&quot; /&gt;&lt;w:rsid w:val=&quot;008F04A7&quot; /&gt;&lt;w:rsid w:val=&quot;008F0605&quot; /&gt;&lt;w:rsid w:val=&quot;008F2528&quot; /&gt;&lt;w:rsid w:val=&quot;008F4C12&quot; /&gt;&lt;w:rsid w:val=&quot;008F5040&quot; /&gt;&lt;w:rsid w:val=&quot;008F55C7&quot; /&gt;&lt;w:rsid w:val=&quot;008F584C&quot; /&gt;&lt;w:rsid w:val=&quot;009034DB&quot; /&gt;&lt;w:rsid w:val=&quot;009035E4&quot; /&gt;&lt;w:rsid w:val=&quot;00904A32&quot; /&gt;&lt;w:rsid w:val=&quot;00904DC8&quot; /&gt;&lt;w:rsid w:val=&quot;009050FB&quot; /&gt;&lt;w:rsid w:val=&quot;009121A9&quot; /&gt;&lt;w:rsid w:val=&quot;00912C70&quot; /&gt;&lt;w:rsid w:val=&quot;00913EE8&quot; /&gt;&lt;w:rsid w:val=&quot;00914F47&quot; /&gt;&lt;w:rsid w:val=&quot;00916476&quot; /&gt;&lt;w:rsid w:val=&quot;00917A84&quot; /&gt;&lt;w:rsid w:val=&quot;00920614&quot; /&gt;&lt;w:rsid w:val=&quot;00920ED4&quot; /&gt;&lt;w:rsid w:val=&quot;0092111C&quot; /&gt;&lt;w:rsid w:val=&quot;00921BCC&quot; /&gt;&lt;w:rsid w:val=&quot;009242E9&quot; /&gt;&lt;w:rsid w:val=&quot;009252E5&quot; /&gt;&lt;w:rsid w:val=&quot;00930E7F&quot; /&gt;&lt;w:rsid w:val=&quot;0093193D&quot; /&gt;&lt;w:rsid w:val=&quot;00931BB1&quot; /&gt;&lt;w:rsid w:val=&quot;00931C41&quot; /&gt;&lt;w:rsid w:val=&quot;009334F8&quot; /&gt;&lt;w:rsid w:val=&quot;009355F9&quot; /&gt;&lt;w:rsid w:val=&quot;009379DF&quot; /&gt;&lt;w:rsid w:val=&quot;00940EB5&quot; /&gt;&lt;w:rsid w:val=&quot;009419E7&quot; /&gt;&lt;w:rsid w:val=&quot;009457B5&quot; /&gt;&lt;w:rsid w:val=&quot;0094705C&quot; /&gt;&lt;w:rsid w:val=&quot;0094708F&quot; /&gt;&lt;w:rsid w:val=&quot;009478DC&quot; /&gt;&lt;w:rsid w:val=&quot;0095181B&quot; /&gt;&lt;w:rsid w:val=&quot;00952047&quot; /&gt;&lt;w:rsid w:val=&quot;009523A3&quot; /&gt;&lt;w:rsid w:val=&quot;0095272A&quot; /&gt;&lt;w:rsid w:val=&quot;009535AA&quot; /&gt;&lt;w:rsid w:val=&quot;0095368D&quot; /&gt;&lt;w:rsid w:val=&quot;0095369E&quot; /&gt;&lt;w:rsid w:val=&quot;00953C5D&quot; /&gt;&lt;w:rsid w:val=&quot;00953C64&quot; /&gt;&lt;w:rsid w:val=&quot;00955ECE&quot; /&gt;&lt;w:rsid w:val=&quot;00960932&quot; /&gt;&lt;w:rsid w:val=&quot;00962672&quot; /&gt;&lt;w:rsid w:val=&quot;00965A7F&quot; /&gt;&lt;w:rsid w:val=&quot;00965B82&quot; /&gt;&lt;w:rsid w:val=&quot;00966C68&quot; /&gt;&lt;w:rsid w:val=&quot;0096704B&quot; /&gt;&lt;w:rsid w:val=&quot;009675DA&quot; /&gt;&lt;w:rsid w:val=&quot;00970263&quot; /&gt;&lt;w:rsid w:val=&quot;00972ADB&quot; /&gt;&lt;w:rsid w:val=&quot;009748F0&quot; /&gt;&lt;w:rsid w:val=&quot;00975185&quot; /&gt;&lt;w:rsid w:val=&quot;00977D58&quot; /&gt;&lt;w:rsid w:val=&quot;0098055C&quot; /&gt;&lt;w:rsid w:val=&quot;00981B88&quot; /&gt;&lt;w:rsid w:val=&quot;009832CC&quot; /&gt;&lt;w:rsid w:val=&quot;00984640&quot; /&gt;&lt;w:rsid w:val=&quot;0098464B&quot; /&gt;&lt;w:rsid w:val=&quot;00990164&quot; /&gt;&lt;w:rsid w:val=&quot;009902E0&quot; /&gt;&lt;w:rsid w:val=&quot;009913CA&quot; /&gt;&lt;w:rsid w:val=&quot;00991B35&quot; /&gt;&lt;w:rsid w:val=&quot;00992827&quot; /&gt;&lt;w:rsid w:val=&quot;0099403D&quot; /&gt;&lt;w:rsid w:val=&quot;0099470A&quot; /&gt;&lt;w:rsid w:val=&quot;009949C7&quot; /&gt;&lt;w:rsid w:val=&quot;0099588B&quot; /&gt;&lt;w:rsid w:val=&quot;00995B16&quot; /&gt;&lt;w:rsid w:val=&quot;009961BE&quot; /&gt;&lt;w:rsid w:val=&quot;00996BD2&quot; /&gt;&lt;w:rsid w:val=&quot;009A0F11&quot; /&gt;&lt;w:rsid w:val=&quot;009A144E&quot; /&gt;&lt;w:rsid w:val=&quot;009A2455&quot; /&gt;&lt;w:rsid w:val=&quot;009A3899&quot; /&gt;&lt;w:rsid w:val=&quot;009A59D5&quot; /&gt;&lt;w:rsid w:val=&quot;009A61CF&quot; /&gt;&lt;w:rsid w:val=&quot;009A73DC&quot; /&gt;&lt;w:rsid w:val=&quot;009B1180&quot; /&gt;&lt;w:rsid w:val=&quot;009B52BB&quot; /&gt;&lt;w:rsid w:val=&quot;009B5393&quot; /&gt;&lt;w:rsid w:val=&quot;009B6FB4&quot; /&gt;&lt;w:rsid w:val=&quot;009B7F03&quot; /&gt;&lt;w:rsid w:val=&quot;009C00A2&quot; /&gt;&lt;w:rsid w:val=&quot;009C07B4&quot; /&gt;&lt;w:rsid w:val=&quot;009C1DB5&quot; /&gt;&lt;w:rsid w:val=&quot;009C391C&quot; /&gt;&lt;w:rsid w:val=&quot;009C4BA6&quot; /&gt;&lt;w:rsid w:val=&quot;009C5FC9&quot; /&gt;&lt;w:rsid w:val=&quot;009D10DA&quot; /&gt;&lt;w:rsid w:val=&quot;009D3ACC&quot; /&gt;&lt;w:rsid w:val=&quot;009D3D41&quot; /&gt;&lt;w:rsid w:val=&quot;009D445B&quot; /&gt;&lt;w:rsid w:val=&quot;009D4FE2&quot; /&gt;&lt;w:rsid w:val=&quot;009D67FE&quot; /&gt;&lt;w:rsid w:val=&quot;009D6A01&quot; /&gt;&lt;w:rsid w:val=&quot;009E0092&quot; /&gt;&lt;w:rsid w:val=&quot;009E06A8&quot; /&gt;&lt;w:rsid w:val=&quot;009E2D0F&quot; /&gt;&lt;w:rsid w:val=&quot;009E3A80&quot; /&gt;&lt;w:rsid w:val=&quot;009E4C25&quot; /&gt;&lt;w:rsid w:val=&quot;009E4D32&quot; /&gt;&lt;w:rsid w:val=&quot;009E54E6&quot; /&gt;&lt;w:rsid w:val=&quot;009E583A&quot; /&gt;&lt;w:rsid w:val=&quot;009E6770&quot; /&gt;&lt;w:rsid w:val=&quot;009F0F73&quot; /&gt;&lt;w:rsid w:val=&quot;009F4777&quot; /&gt;&lt;w:rsid w:val=&quot;009F6769&quot; /&gt;&lt;w:rsid w:val=&quot;009F6DAC&quot; /&gt;&lt;w:rsid w:val=&quot;00A0247E&quot; /&gt;&lt;w:rsid w:val=&quot;00A02BFA&quot; /&gt;&lt;w:rsid w:val=&quot;00A0456E&quot; /&gt;&lt;w:rsid w:val=&quot;00A04BBF&quot; /&gt;&lt;w:rsid w:val=&quot;00A1159C&quot; /&gt;&lt;w:rsid w:val=&quot;00A13763&quot; /&gt;&lt;w:rsid w:val=&quot;00A14602&quot; /&gt;&lt;w:rsid w:val=&quot;00A24A6C&quot; /&gt;&lt;w:rsid w:val=&quot;00A24DA3&quot; /&gt;&lt;w:rsid w:val=&quot;00A24F2D&quot; /&gt;&lt;w:rsid w:val=&quot;00A26309&quot; /&gt;&lt;w:rsid w:val=&quot;00A268EC&quot; /&gt;&lt;w:rsid w:val=&quot;00A308D2&quot; /&gt;&lt;w:rsid w:val=&quot;00A31D0F&quot; /&gt;&lt;w:rsid w:val=&quot;00A337E7&quot; /&gt;&lt;w:rsid w:val=&quot;00A34597&quot; /&gt;&lt;w:rsid w:val=&quot;00A352BE&quot; /&gt;&lt;w:rsid w:val=&quot;00A36403&quot; /&gt;&lt;w:rsid w:val=&quot;00A3680B&quot; /&gt;&lt;w:rsid w:val=&quot;00A37A55&quot; /&gt;&lt;w:rsid w:val=&quot;00A4119E&quot; /&gt;&lt;w:rsid w:val=&quot;00A428DA&quot; /&gt;&lt;w:rsid w:val=&quot;00A434DE&quot; /&gt;&lt;w:rsid w:val=&quot;00A44685&quot; /&gt;&lt;w:rsid w:val=&quot;00A451C4&quot; /&gt;&lt;w:rsid w:val=&quot;00A465AF&quot; /&gt;&lt;w:rsid w:val=&quot;00A5041B&quot; /&gt;&lt;w:rsid w:val=&quot;00A50729&quot; /&gt;&lt;w:rsid w:val=&quot;00A519B3&quot; /&gt;&lt;w:rsid w:val=&quot;00A51ADD&quot; /&gt;&lt;w:rsid w:val=&quot;00A5284B&quot; /&gt;&lt;w:rsid w:val=&quot;00A544A2&quot; /&gt;&lt;w:rsid w:val=&quot;00A54E14&quot; /&gt;&lt;w:rsid w:val=&quot;00A55147&quot; /&gt;&lt;w:rsid w:val=&quot;00A55D9E&quot; /&gt;&lt;w:rsid w:val=&quot;00A57526&quot; /&gt;&lt;w:rsid w:val=&quot;00A60183&quot; /&gt;&lt;w:rsid w:val=&quot;00A615E3&quot; /&gt;&lt;w:rsid w:val=&quot;00A619A3&quot; /&gt;&lt;w:rsid w:val=&quot;00A61D19&quot; /&gt;&lt;w:rsid w:val=&quot;00A653ED&quot; /&gt;&lt;w:rsid w:val=&quot;00A65818&quot; /&gt;&lt;w:rsid w:val=&quot;00A663F1&quot; /&gt;&lt;w:rsid w:val=&quot;00A67B68&quot; /&gt;&lt;w:rsid w:val=&quot;00A753D4&quot; /&gt;&lt;w:rsid w:val=&quot;00A75D30&quot; /&gt;&lt;w:rsid w:val=&quot;00A7629B&quot; /&gt;&lt;w:rsid w:val=&quot;00A8153E&quot; /&gt;&lt;w:rsid w:val=&quot;00A81D28&quot; /&gt;&lt;w:rsid w:val=&quot;00A86B49&quot; /&gt;&lt;w:rsid w:val=&quot;00A87439&quot; /&gt;&lt;w:rsid w:val=&quot;00A9208B&quot; /&gt;&lt;w:rsid w:val=&quot;00A92819&quot; /&gt;&lt;w:rsid w:val=&quot;00A95002&quot; /&gt;&lt;w:rsid w:val=&quot;00A9524F&quot; /&gt;&lt;w:rsid w:val=&quot;00A95531&quot; /&gt;&lt;w:rsid w:val=&quot;00A9618E&quot; /&gt;&lt;w:rsid w:val=&quot;00A97D99&quot; /&gt;&lt;w:rsid w:val=&quot;00AA0DA8&quot; /&gt;&lt;w:rsid w:val=&quot;00AA140F&quot; /&gt;&lt;w:rsid w:val=&quot;00AA15A7&quot; /&gt;&lt;w:rsid w:val=&quot;00AA15D7&quot; /&gt;&lt;w:rsid w:val=&quot;00AA1CEF&quot; /&gt;&lt;w:rsid w:val=&quot;00AA2728&quot; /&gt;&lt;w:rsid w:val=&quot;00AA2D8C&quot; /&gt;&lt;w:rsid w:val=&quot;00AA44F3&quot; /&gt;&lt;w:rsid w:val=&quot;00AA694B&quot; /&gt;&lt;w:rsid w:val=&quot;00AA7E18&quot; /&gt;&lt;w:rsid w:val=&quot;00AB31CC&quot; /&gt;&lt;w:rsid w:val=&quot;00AB38A2&quot; /&gt;&lt;w:rsid w:val=&quot;00AB5493&quot; /&gt;&lt;w:rsid w:val=&quot;00AB73C3&quot; /&gt;&lt;w:rsid w:val=&quot;00AC015F&quot; /&gt;&lt;w:rsid w:val=&quot;00AC0F71&quot; /&gt;&lt;w:rsid w:val=&quot;00AC4723&quot; /&gt;&lt;w:rsid w:val=&quot;00AC5FCE&quot; /&gt;&lt;w:rsid w:val=&quot;00AD05D7&quot; /&gt;&lt;w:rsid w:val=&quot;00AD0BB6&quot; /&gt;&lt;w:rsid w:val=&quot;00AD37F8&quot; /&gt;&lt;w:rsid w:val=&quot;00AD46ED&quot; /&gt;&lt;w:rsid w:val=&quot;00AD4811&quot; /&gt;&lt;w:rsid w:val=&quot;00AD6411&quot; /&gt;&lt;w:rsid w:val=&quot;00AD6691&quot; /&gt;&lt;w:rsid w:val=&quot;00AD736E&quot; /&gt;&lt;w:rsid w:val=&quot;00AE01BD&quot; /&gt;&lt;w:rsid w:val=&quot;00AE189D&quot; /&gt;&lt;w:rsid w:val=&quot;00AE2734&quot; /&gt;&lt;w:rsid w:val=&quot;00AE2D03&quot; /&gt;&lt;w:rsid w:val=&quot;00AE2D8B&quot; /&gt;&lt;w:rsid w:val=&quot;00AE2F51&quot; /&gt;&lt;w:rsid w:val=&quot;00AE35B0&quot; /&gt;&lt;w:rsid w:val=&quot;00AE6832&quot; /&gt;&lt;w:rsid w:val=&quot;00AE7255&quot; /&gt;&lt;w:rsid w:val=&quot;00AE774B&quot; /&gt;&lt;w:rsid w:val=&quot;00AF053D&quot; /&gt;&lt;w:rsid w:val=&quot;00AF058E&quot; /&gt;&lt;w:rsid w:val=&quot;00AF0B6F&quot; /&gt;&lt;w:rsid w:val=&quot;00AF10D6&quot; /&gt;&lt;w:rsid w:val=&quot;00AF2232&quot; /&gt;&lt;w:rsid w:val=&quot;00AF2B46&quot; /&gt;&lt;w:rsid w:val=&quot;00AF3CA0&quot; /&gt;&lt;w:rsid w:val=&quot;00AF61AA&quot; /&gt;&lt;w:rsid w:val=&quot;00B004F8&quot; /&gt;&lt;w:rsid w:val=&quot;00B00BE9&quot; /&gt;&lt;w:rsid w:val=&quot;00B01F85&quot; /&gt;&lt;w:rsid w:val=&quot;00B03684&quot; /&gt;&lt;w:rsid w:val=&quot;00B038F5&quot; /&gt;&lt;w:rsid w:val=&quot;00B044DE&quot; /&gt;&lt;w:rsid w:val=&quot;00B05E5A&quot; /&gt;&lt;w:rsid w:val=&quot;00B10976&quot; /&gt;&lt;w:rsid w:val=&quot;00B11043&quot; /&gt;&lt;w:rsid w:val=&quot;00B131ED&quot; /&gt;&lt;w:rsid w:val=&quot;00B14D1A&quot; /&gt;&lt;w:rsid w:val=&quot;00B16A29&quot; /&gt;&lt;w:rsid w:val=&quot;00B208CD&quot; /&gt;&lt;w:rsid w:val=&quot;00B23722&quot; /&gt;&lt;w:rsid w:val=&quot;00B2389B&quot; /&gt;&lt;w:rsid w:val=&quot;00B24F5D&quot; /&gt;&lt;w:rsid w:val=&quot;00B25B3B&quot; /&gt;&lt;w:rsid w:val=&quot;00B30819&quot; /&gt;&lt;w:rsid w:val=&quot;00B33F07&quot; /&gt;&lt;w:rsid w:val=&quot;00B34013&quot; /&gt;&lt;w:rsid w:val=&quot;00B351F4&quot; /&gt;&lt;w:rsid w:val=&quot;00B35F8C&quot; /&gt;&lt;w:rsid w:val=&quot;00B375EB&quot; /&gt;&lt;w:rsid w:val=&quot;00B41C5C&quot; /&gt;&lt;w:rsid w:val=&quot;00B526AC&quot; /&gt;&lt;w:rsid w:val=&quot;00B53A9B&quot; /&gt;&lt;w:rsid w:val=&quot;00B53FF5&quot; /&gt;&lt;w:rsid w:val=&quot;00B55104&quot; /&gt;&lt;w:rsid w:val=&quot;00B55A4E&quot; /&gt;&lt;w:rsid w:val=&quot;00B56762&quot; /&gt;&lt;w:rsid w:val=&quot;00B56FDC&quot; /&gt;&lt;w:rsid w:val=&quot;00B5768B&quot; /&gt;&lt;w:rsid w:val=&quot;00B615C1&quot; /&gt;&lt;w:rsid w:val=&quot;00B63DD2&quot; /&gt;&lt;w:rsid w:val=&quot;00B64223&quot; /&gt;&lt;w:rsid w:val=&quot;00B65DE7&quot; /&gt;&lt;w:rsid w:val=&quot;00B6641E&quot; /&gt;&lt;w:rsid w:val=&quot;00B72459&quot; /&gt;&lt;w:rsid w:val=&quot;00B728BA&quot; /&gt;&lt;w:rsid w:val=&quot;00B801BB&quot; /&gt;&lt;w:rsid w:val=&quot;00B82380&quot; /&gt;&lt;w:rsid w:val=&quot;00B82D50&quot; /&gt;&lt;w:rsid w:val=&quot;00B82EE4&quot; /&gt;&lt;w:rsid w:val=&quot;00B8361F&quot; /&gt;&lt;w:rsid w:val=&quot;00B83D6C&quot; /&gt;&lt;w:rsid w:val=&quot;00B83F28&quot; /&gt;&lt;w:rsid w:val=&quot;00B84F5C&quot; /&gt;&lt;w:rsid w:val=&quot;00B85EE5&quot; /&gt;&lt;w:rsid w:val=&quot;00B87895&quot; /&gt;&lt;w:rsid w:val=&quot;00B93711&quot; /&gt;&lt;w:rsid w:val=&quot;00B979C5&quot; /&gt;&lt;w:rsid w:val=&quot;00BA0C29&quot; /&gt;&lt;w:rsid w:val=&quot;00BA0EF2&quot; /&gt;&lt;w:rsid w:val=&quot;00BA1484&quot; /&gt;&lt;w:rsid w:val=&quot;00BA1776&quot; /&gt;&lt;w:rsid w:val=&quot;00BA3690&quot; /&gt;&lt;w:rsid w:val=&quot;00BA4341&quot; /&gt;&lt;w:rsid w:val=&quot;00BA57C7&quot; /&gt;&lt;w:rsid w:val=&quot;00BA65A2&quot; /&gt;&lt;w:rsid w:val=&quot;00BB3DAC&quot; /&gt;&lt;w:rsid w:val=&quot;00BB41AA&quot; /&gt;&lt;w:rsid w:val=&quot;00BB522C&quot; /&gt;&lt;w:rsid w:val=&quot;00BB6890&quot; /&gt;&lt;w:rsid w:val=&quot;00BB6FEF&quot; /&gt;&lt;w:rsid w:val=&quot;00BB7C5D&quot; /&gt;&lt;w:rsid w:val=&quot;00BC16F7&quot; /&gt;&lt;w:rsid w:val=&quot;00BC4DD9&quot; /&gt;&lt;w:rsid w:val=&quot;00BC5548&quot; /&gt;&lt;w:rsid w:val=&quot;00BD212D&quot; /&gt;&lt;w:rsid w:val=&quot;00BD381C&quot; /&gt;&lt;w:rsid w:val=&quot;00BD4FEB&quot; /&gt;&lt;w:rsid w:val=&quot;00BD6482&quot; /&gt;&lt;w:rsid w:val=&quot;00BD6862&quot; /&gt;&lt;w:rsid w:val=&quot;00BD6880&quot; /&gt;&lt;w:rsid w:val=&quot;00BD6A8D&quot; /&gt;&lt;w:rsid w:val=&quot;00BE1738&quot; /&gt;&lt;w:rsid w:val=&quot;00BE19B3&quot; /&gt;&lt;w:rsid w:val=&quot;00BE2DA3&quot; /&gt;&lt;w:rsid w:val=&quot;00BE520D&quot; /&gt;&lt;w:rsid w:val=&quot;00BE5988&quot; /&gt;&lt;w:rsid w:val=&quot;00BE617E&quot; /&gt;&lt;w:rsid w:val=&quot;00BE6678&quot; /&gt;&lt;w:rsid w:val=&quot;00BF0288&quot; /&gt;&lt;w:rsid w:val=&quot;00BF0847&quot; /&gt;&lt;w:rsid w:val=&quot;00BF0ED3&quot; /&gt;&lt;w:rsid w:val=&quot;00BF2B3C&quot; /&gt;&lt;w:rsid w:val=&quot;00BF31BB&quot; /&gt;&lt;w:rsid w:val=&quot;00BF3796&quot; /&gt;&lt;w:rsid w:val=&quot;00BF5039&quot; /&gt;&lt;w:rsid w:val=&quot;00BF5B93&quot; /&gt;&lt;w:rsid w:val=&quot;00C004A8&quot; /&gt;&lt;w:rsid w:val=&quot;00C019F9&quot; /&gt;&lt;w:rsid w:val=&quot;00C02A0F&quot; /&gt;&lt;w:rsid w:val=&quot;00C039C7&quot; /&gt;&lt;w:rsid w:val=&quot;00C04830&quot; /&gt;&lt;w:rsid w:val=&quot;00C04E24&quot; /&gt;&lt;w:rsid w:val=&quot;00C0565F&quot; /&gt;&lt;w:rsid w:val=&quot;00C07C76&quot; /&gt;&lt;w:rsid w:val=&quot;00C11DC4&quot; /&gt;&lt;w:rsid w:val=&quot;00C141D5&quot; /&gt;&lt;w:rsid w:val=&quot;00C20C60&quot; /&gt;&lt;w:rsid w:val=&quot;00C2177E&quot; /&gt;&lt;w:rsid w:val=&quot;00C2226D&quot; /&gt;&lt;w:rsid w:val=&quot;00C22A51&quot; /&gt;&lt;w:rsid w:val=&quot;00C2626F&quot; /&gt;&lt;w:rsid w:val=&quot;00C26A1E&quot; /&gt;&lt;w:rsid w:val=&quot;00C31A15&quot; /&gt;&lt;w:rsid w:val=&quot;00C3239B&quot; /&gt;&lt;w:rsid w:val=&quot;00C34054&quot; /&gt;&lt;w:rsid w:val=&quot;00C35488&quot; /&gt;&lt;w:rsid w:val=&quot;00C359A9&quot; /&gt;&lt;w:rsid w:val=&quot;00C37FF5&quot; /&gt;&lt;w:rsid w:val=&quot;00C40965&quot; /&gt;&lt;w:rsid w:val=&quot;00C42185&quot; /&gt;&lt;w:rsid w:val=&quot;00C42A75&quot; /&gt;&lt;w:rsid w:val=&quot;00C446B1&quot; /&gt;&lt;w:rsid w:val=&quot;00C45321&quot; /&gt;&lt;w:rsid w:val=&quot;00C4732F&quot; /&gt;&lt;w:rsid w:val=&quot;00C5035C&quot; /&gt;&lt;w:rsid w:val=&quot;00C5093D&quot; /&gt;&lt;w:rsid w:val=&quot;00C55518&quot; /&gt;&lt;w:rsid w:val=&quot;00C57472&quot; /&gt;&lt;w:rsid w:val=&quot;00C57C60&quot; /&gt;&lt;w:rsid w:val=&quot;00C60AE8&quot; /&gt;&lt;w:rsid w:val=&quot;00C60CF4&quot; /&gt;&lt;w:rsid w:val=&quot;00C635A0&quot; /&gt;&lt;w:rsid w:val=&quot;00C64B80&quot; /&gt;&lt;w:rsid w:val=&quot;00C64BCF&quot; /&gt;&lt;w:rsid w:val=&quot;00C64CFE&quot; /&gt;&lt;w:rsid w:val=&quot;00C655A2&quot; /&gt;&lt;w:rsid w:val=&quot;00C65BA2&quot; /&gt;&lt;w:rsid w:val=&quot;00C72F74&quot; /&gt;&lt;w:rsid w:val=&quot;00C733C7&quot; /&gt;&lt;w:rsid w:val=&quot;00C7425A&quot; /&gt;&lt;w:rsid w:val=&quot;00C75999&quot; /&gt;&lt;w:rsid w:val=&quot;00C75A7E&quot; /&gt;&lt;w:rsid w:val=&quot;00C767BC&quot; /&gt;&lt;w:rsid w:val=&quot;00C773DB&quot; /&gt;&lt;w:rsid w:val=&quot;00C7756A&quot; /&gt;&lt;w:rsid w:val=&quot;00C77DFB&quot; /&gt;&lt;w:rsid w:val=&quot;00C825F0&quot; /&gt;&lt;w:rsid w:val=&quot;00C83794&quot; /&gt;&lt;w:rsid w:val=&quot;00C86A33&quot; /&gt;&lt;w:rsid w:val=&quot;00C86B21&quot; /&gt;&lt;w:rsid w:val=&quot;00C86FE1&quot; /&gt;&lt;w:rsid w:val=&quot;00C87864&quot; /&gt;&lt;w:rsid w:val=&quot;00C91820&quot; /&gt;&lt;w:rsid w:val=&quot;00C92B65&quot; /&gt;&lt;w:rsid w:val=&quot;00C9698A&quot; /&gt;&lt;w:rsid w:val=&quot;00C97E83&quot; /&gt;&lt;w:rsid w:val=&quot;00CA2ED5&quot; /&gt;&lt;w:rsid w:val=&quot;00CA52EC&quot; /&gt;&lt;w:rsid w:val=&quot;00CA7EE0&quot; /&gt;&lt;w:rsid w:val=&quot;00CA7F3E&quot; /&gt;&lt;w:rsid w:val=&quot;00CA7FC8&quot; /&gt;&lt;w:rsid w:val=&quot;00CB0235&quot; /&gt;&lt;w:rsid w:val=&quot;00CB089C&quot; /&gt;&lt;w:rsid w:val=&quot;00CB2BE1&quot; /&gt;&lt;w:rsid w:val=&quot;00CB2FE9&quot; /&gt;&lt;w:rsid w:val=&quot;00CB367E&quot; /&gt;&lt;w:rsid w:val=&quot;00CC0AF6&quot; /&gt;&lt;w:rsid w:val=&quot;00CC2558&quot; /&gt;&lt;w:rsid w:val=&quot;00CC2A2A&quot; /&gt;&lt;w:rsid w:val=&quot;00CC39C2&quot; /&gt;&lt;w:rsid w:val=&quot;00CC3FE2&quot; /&gt;&lt;w:rsid w:val=&quot;00CD0992&quot; /&gt;&lt;w:rsid w:val=&quot;00CD2C91&quot; /&gt;&lt;w:rsid w:val=&quot;00CD345C&quot; /&gt;&lt;w:rsid w:val=&quot;00CD375D&quot; /&gt;&lt;w:rsid w:val=&quot;00CD5BB5&quot; /&gt;&lt;w:rsid w:val=&quot;00CD69B3&quot; /&gt;&lt;w:rsid w:val=&quot;00CE1B1A&quot; /&gt;&lt;w:rsid w:val=&quot;00CE1CEA&quot; /&gt;&lt;w:rsid w:val=&quot;00CE2EC8&quot; /&gt;&lt;w:rsid w:val=&quot;00CE6B28&quot; /&gt;&lt;w:rsid w:val=&quot;00CE79CB&quot; /&gt;&lt;w:rsid w:val=&quot;00CF30D8&quot; /&gt;&lt;w:rsid w:val=&quot;00CF3420&quot; /&gt;&lt;w:rsid w:val=&quot;00CF3C84&quot; /&gt;&lt;w:rsid w:val=&quot;00CF606F&quot; /&gt;&lt;w:rsid w:val=&quot;00CF6B4A&quot; /&gt;&lt;w:rsid w:val=&quot;00CF6F6F&quot; /&gt;&lt;w:rsid w:val=&quot;00D021E4&quot; /&gt;&lt;w:rsid w:val=&quot;00D028C7&quot; /&gt;&lt;w:rsid w:val=&quot;00D035B8&quot; /&gt;&lt;w:rsid w:val=&quot;00D0456E&quot; /&gt;&lt;w:rsid w:val=&quot;00D05B2C&quot; /&gt;&lt;w:rsid w:val=&quot;00D10A7A&quot; /&gt;&lt;w:rsid w:val=&quot;00D10CA5&quot; /&gt;&lt;w:rsid w:val=&quot;00D12927&quot; /&gt;&lt;w:rsid w:val=&quot;00D14800&quot; /&gt;&lt;w:rsid w:val=&quot;00D14D6F&quot; /&gt;&lt;w:rsid w:val=&quot;00D15164&quot; /&gt;&lt;w:rsid w:val=&quot;00D15467&quot; /&gt;&lt;w:rsid w:val=&quot;00D17F22&quot; /&gt;&lt;w:rsid w:val=&quot;00D205BD&quot; /&gt;&lt;w:rsid w:val=&quot;00D20C9E&quot; /&gt;&lt;w:rsid w:val=&quot;00D21742&quot; /&gt;&lt;w:rsid w:val=&quot;00D21808&quot; /&gt;&lt;w:rsid w:val=&quot;00D22B0A&quot; /&gt;&lt;w:rsid w:val=&quot;00D26CA0&quot; /&gt;&lt;w:rsid w:val=&quot;00D27D86&quot; /&gt;&lt;w:rsid w:val=&quot;00D30740&quot; /&gt;&lt;w:rsid w:val=&quot;00D314F5&quot; /&gt;&lt;w:rsid w:val=&quot;00D33E17&quot; /&gt;&lt;w:rsid w:val=&quot;00D35526&quot; /&gt;&lt;w:rsid w:val=&quot;00D35FAB&quot; /&gt;&lt;w:rsid w:val=&quot;00D36272&quot; /&gt;&lt;w:rsid w:val=&quot;00D41E33&quot; /&gt;&lt;w:rsid w:val=&quot;00D43CFE&quot; /&gt;&lt;w:rsid w:val=&quot;00D44F79&quot; /&gt;&lt;w:rsid w:val=&quot;00D454C8&quot; /&gt;&lt;w:rsid w:val=&quot;00D46F97&quot; /&gt;&lt;w:rsid w:val=&quot;00D51D52&quot; /&gt;&lt;w:rsid w:val=&quot;00D51F77&quot; /&gt;&lt;w:rsid w:val=&quot;00D52922&quot; /&gt;&lt;w:rsid w:val=&quot;00D52C5A&quot; /&gt;&lt;w:rsid w:val=&quot;00D53176&quot; /&gt;&lt;w:rsid w:val=&quot;00D54F65&quot; /&gt;&lt;w:rsid w:val=&quot;00D5645A&quot; /&gt;&lt;w:rsid w:val=&quot;00D56504&quot; /&gt;&lt;w:rsid w:val=&quot;00D56973&quot; /&gt;&lt;w:rsid w:val=&quot;00D604F3&quot; /&gt;&lt;w:rsid w:val=&quot;00D6279C&quot; /&gt;&lt;w:rsid w:val=&quot;00D62BEB&quot; /&gt;&lt;w:rsid w:val=&quot;00D63D1E&quot; /&gt;&lt;w:rsid w:val=&quot;00D66782&quot; /&gt;&lt;w:rsid w:val=&quot;00D7071F&quot; /&gt;&lt;w:rsid w:val=&quot;00D73736&quot; /&gt;&lt;w:rsid w:val=&quot;00D7391F&quot; /&gt;&lt;w:rsid w:val=&quot;00D73C6B&quot; /&gt;&lt;w:rsid w:val=&quot;00D74567&quot; /&gt;&lt;w:rsid w:val=&quot;00D75563&quot; /&gt;&lt;w:rsid w:val=&quot;00D76E7E&quot; /&gt;&lt;w:rsid w:val=&quot;00D7709B&quot; /&gt;&lt;w:rsid w:val=&quot;00D77305&quot; /&gt;&lt;w:rsid w:val=&quot;00D809C9&quot; /&gt;&lt;w:rsid w:val=&quot;00D84777&quot; /&gt;&lt;w:rsid w:val=&quot;00D84F23&quot; /&gt;&lt;w:rsid w:val=&quot;00D8548C&quot; /&gt;&lt;w:rsid w:val=&quot;00D87799&quot; /&gt;&lt;w:rsid w:val=&quot;00D90898&quot; /&gt;&lt;w:rsid w:val=&quot;00D926B2&quot; /&gt;&lt;w:rsid w:val=&quot;00D938FA&quot; /&gt;&lt;w:rsid w:val=&quot;00D95039&quot; /&gt;&lt;w:rsid w:val=&quot;00D96CC8&quot; /&gt;&lt;w:rsid w:val=&quot;00DA04AC&quot; /&gt;&lt;w:rsid w:val=&quot;00DA0B8E&quot; /&gt;&lt;w:rsid w:val=&quot;00DA23CF&quot; /&gt;&lt;w:rsid w:val=&quot;00DA2487&quot; /&gt;&lt;w:rsid w:val=&quot;00DA38F3&quot; /&gt;&lt;w:rsid w:val=&quot;00DB0811&quot; /&gt;&lt;w:rsid w:val=&quot;00DB08FA&quot; /&gt;&lt;w:rsid w:val=&quot;00DB09B0&quot; /&gt;&lt;w:rsid w:val=&quot;00DB48E2&quot; /&gt;&lt;w:rsid w:val=&quot;00DB5FC7&quot; /&gt;&lt;w:rsid w:val=&quot;00DB7E9E&quot; /&gt;&lt;w:rsid w:val=&quot;00DC042B&quot; /&gt;&lt;w:rsid w:val=&quot;00DC06FD&quot; /&gt;&lt;w:rsid w:val=&quot;00DC1159&quot; /&gt;&lt;w:rsid w:val=&quot;00DC16CE&quot; /&gt;&lt;w:rsid w:val=&quot;00DC2819&quot; /&gt;&lt;w:rsid w:val=&quot;00DC47DB&quot; /&gt;&lt;w:rsid w:val=&quot;00DC4BD8&quot; /&gt;&lt;w:rsid w:val=&quot;00DC4ED7&quot; /&gt;&lt;w:rsid w:val=&quot;00DC52DE&quot; /&gt;&lt;w:rsid w:val=&quot;00DC7B83&quot; /&gt;&lt;w:rsid w:val=&quot;00DD25F1&quot; /&gt;&lt;w:rsid w:val=&quot;00DD2EED&quot; /&gt;&lt;w:rsid w:val=&quot;00DD2F8C&quot; /&gt;&lt;w:rsid w:val=&quot;00DD5AF9&quot; /&gt;&lt;w:rsid w:val=&quot;00DD6B47&quot; /&gt;&lt;w:rsid w:val=&quot;00DD7926&quot; /&gt;&lt;w:rsid w:val=&quot;00DE0263&quot; /&gt;&lt;w:rsid w:val=&quot;00DE3C56&quot; /&gt;&lt;w:rsid w:val=&quot;00DF06BF&quot; /&gt;&lt;w:rsid w:val=&quot;00DF1019&quot; /&gt;&lt;w:rsid w:val=&quot;00DF1DCE&quot; /&gt;&lt;w:rsid w:val=&quot;00DF25C1&quot; /&gt;&lt;w:rsid w:val=&quot;00DF2644&quot; /&gt;&lt;w:rsid w:val=&quot;00DF3E38&quot; /&gt;&lt;w:rsid w:val=&quot;00DF5627&quot; /&gt;&lt;w:rsid w:val=&quot;00DF68A9&quot; /&gt;&lt;w:rsid w:val=&quot;00DF6F70&quot; /&gt;&lt;w:rsid w:val=&quot;00DF77C2&quot; /&gt;&lt;w:rsid w:val=&quot;00E0035D&quot; /&gt;&lt;w:rsid w:val=&quot;00E01909&quot; /&gt;&lt;w:rsid w:val=&quot;00E03D76&quot; /&gt;&lt;w:rsid w:val=&quot;00E04988&quot; /&gt;&lt;w:rsid w:val=&quot;00E052CA&quot; /&gt;&lt;w:rsid w:val=&quot;00E063FD&quot; /&gt;&lt;w:rsid w:val=&quot;00E0658F&quot; /&gt;&lt;w:rsid w:val=&quot;00E067A6&quot; /&gt;&lt;w:rsid w:val=&quot;00E06A8C&quot; /&gt;&lt;w:rsid w:val=&quot;00E07FFD&quot; /&gt;&lt;w:rsid w:val=&quot;00E11490&quot; /&gt;&lt;w:rsid w:val=&quot;00E13B55&quot; /&gt;&lt;w:rsid w:val=&quot;00E153ED&quot; /&gt;&lt;w:rsid w:val=&quot;00E154B3&quot; /&gt;&lt;w:rsid w:val=&quot;00E1592A&quot; /&gt;&lt;w:rsid w:val=&quot;00E1701A&quot; /&gt;&lt;w:rsid w:val=&quot;00E20F2F&quot; /&gt;&lt;w:rsid w:val=&quot;00E2121D&quot; /&gt;&lt;w:rsid w:val=&quot;00E21A96&quot; /&gt;&lt;w:rsid w:val=&quot;00E22C73&quot; /&gt;&lt;w:rsid w:val=&quot;00E25B5C&quot; /&gt;&lt;w:rsid w:val=&quot;00E31189&quot; /&gt;&lt;w:rsid w:val=&quot;00E3164B&quot; /&gt;&lt;w:rsid w:val=&quot;00E3170C&quot; /&gt;&lt;w:rsid w:val=&quot;00E31DD4&quot; /&gt;&lt;w:rsid w:val=&quot;00E31ECF&quot; /&gt;&lt;w:rsid w:val=&quot;00E31F3F&quot; /&gt;&lt;w:rsid w:val=&quot;00E32850&quot; /&gt;&lt;w:rsid w:val=&quot;00E33D8D&quot; /&gt;&lt;w:rsid w:val=&quot;00E365B5&quot; /&gt;&lt;w:rsid w:val=&quot;00E410E9&quot; /&gt;&lt;w:rsid w:val=&quot;00E41222&quot; /&gt;&lt;w:rsid w:val=&quot;00E414D6&quot; /&gt;&lt;w:rsid w:val=&quot;00E4167A&quot; /&gt;&lt;w:rsid w:val=&quot;00E4335B&quot; /&gt;&lt;w:rsid w:val=&quot;00E44869&quot; /&gt;&lt;w:rsid w:val=&quot;00E45EA6&quot; /&gt;&lt;w:rsid w:val=&quot;00E46FB6&quot; /&gt;&lt;w:rsid w:val=&quot;00E477EB&quot; /&gt;&lt;w:rsid w:val=&quot;00E50221&quot; /&gt;&lt;w:rsid w:val=&quot;00E5089D&quot; /&gt;&lt;w:rsid w:val=&quot;00E51399&quot; /&gt;&lt;w:rsid w:val=&quot;00E51A04&quot; /&gt;&lt;w:rsid w:val=&quot;00E51D72&quot; /&gt;&lt;w:rsid w:val=&quot;00E534A0&quot; /&gt;&lt;w:rsid w:val=&quot;00E537BC&quot; /&gt;&lt;w:rsid w:val=&quot;00E53EDF&quot; /&gt;&lt;w:rsid w:val=&quot;00E540F6&quot; /&gt;&lt;w:rsid w:val=&quot;00E54570&quot; /&gt;&lt;w:rsid w:val=&quot;00E54C21&quot; /&gt;&lt;w:rsid w:val=&quot;00E572BD&quot; /&gt;&lt;w:rsid w:val=&quot;00E57E02&quot; /&gt;&lt;w:rsid w:val=&quot;00E60A55&quot; /&gt;&lt;w:rsid w:val=&quot;00E621A2&quot; /&gt;&lt;w:rsid w:val=&quot;00E6300A&quot; /&gt;&lt;w:rsid w:val=&quot;00E637F5&quot; /&gt;&lt;w:rsid w:val=&quot;00E63B65&quot; /&gt;&lt;w:rsid w:val=&quot;00E64082&quot; /&gt;&lt;w:rsid w:val=&quot;00E674D5&quot; /&gt;&lt;w:rsid w:val=&quot;00E70712&quot; /&gt;&lt;w:rsid w:val=&quot;00E70A89&quot; /&gt;&lt;w:rsid w:val=&quot;00E718A7&quot; /&gt;&lt;w:rsid w:val=&quot;00E7593D&quot; /&gt;&lt;w:rsid w:val=&quot;00E81C41&quot; /&gt;&lt;w:rsid w:val=&quot;00E83CE1&quot; /&gt;&lt;w:rsid w:val=&quot;00E84468&quot; /&gt;&lt;w:rsid w:val=&quot;00E85677&quot; /&gt;&lt;w:rsid w:val=&quot;00E85FCC&quot; /&gt;&lt;w:rsid w:val=&quot;00E86EFD&quot; /&gt;&lt;w:rsid w:val=&quot;00E876DB&quot; /&gt;&lt;w:rsid w:val=&quot;00E90587&quot; /&gt;&lt;w:rsid w:val=&quot;00E908D0&quot; /&gt;&lt;w:rsid w:val=&quot;00E909CB&quot; /&gt;&lt;w:rsid w:val=&quot;00E91964&quot; /&gt;&lt;w:rsid w:val=&quot;00E919FD&quot; /&gt;&lt;w:rsid w:val=&quot;00E92846&quot; /&gt;&lt;w:rsid w:val=&quot;00E930D7&quot; /&gt;&lt;w:rsid w:val=&quot;00E935AB&quot; /&gt;&lt;w:rsid w:val=&quot;00E96CB5&quot; /&gt;&lt;w:rsid w:val=&quot;00E975EB&quot; /&gt;&lt;w:rsid w:val=&quot;00E9786F&quot; /&gt;&lt;w:rsid w:val=&quot;00EA0CA7&quot; /&gt;&lt;w:rsid w:val=&quot;00EA1099&quot; /&gt;&lt;w:rsid w:val=&quot;00EA1445&quot; /&gt;&lt;w:rsid w:val=&quot;00EA20FD&quot; /&gt;&lt;w:rsid w:val=&quot;00EA28EF&quot; /&gt;&lt;w:rsid w:val=&quot;00EA2D9F&quot; /&gt;&lt;w:rsid w:val=&quot;00EA3206&quot; /&gt;&lt;w:rsid w:val=&quot;00EA5362&quot; /&gt;&lt;w:rsid w:val=&quot;00EA59AF&quot; /&gt;&lt;w:rsid w:val=&quot;00EA60EF&quot; /&gt;&lt;w:rsid w:val=&quot;00EA6A4E&quot; /&gt;&lt;w:rsid w:val=&quot;00EB0643&quot; /&gt;&lt;w:rsid w:val=&quot;00EB5855&quot; /&gt;&lt;w:rsid w:val=&quot;00EB6535&quot; /&gt;&lt;w:rsid w:val=&quot;00EB7B61&quot; /&gt;&lt;w:rsid w:val=&quot;00EC0CBF&quot; /&gt;&lt;w:rsid w:val=&quot;00EC1628&quot; /&gt;&lt;w:rsid w:val=&quot;00EC24F8&quot; /&gt;&lt;w:rsid w:val=&quot;00EC2A5E&quot; /&gt;&lt;w:rsid w:val=&quot;00EC34A6&quot; /&gt;&lt;w:rsid w:val=&quot;00EC3A00&quot; /&gt;&lt;w:rsid w:val=&quot;00EC46E7&quot; /&gt;&lt;w:rsid w:val=&quot;00EC5DE1&quot; /&gt;&lt;w:rsid w:val=&quot;00EC7C70&quot; /&gt;&lt;w:rsid w:val=&quot;00ED15FC&quot; /&gt;&lt;w:rsid w:val=&quot;00ED254B&quot; /&gt;&lt;w:rsid w:val=&quot;00ED2569&quot; /&gt;&lt;w:rsid w:val=&quot;00ED54F9&quot; /&gt;&lt;w:rsid w:val=&quot;00ED73A9&quot; /&gt;&lt;w:rsid w:val=&quot;00ED7803&quot; /&gt;&lt;w:rsid w:val=&quot;00EE154D&quot; /&gt;&lt;w:rsid w:val=&quot;00EE2238&quot; /&gt;&lt;w:rsid w:val=&quot;00EE3741&quot; /&gt;&lt;w:rsid w:val=&quot;00EF095E&quot; /&gt;&lt;w:rsid w:val=&quot;00EF71E2&quot; /&gt;&lt;w:rsid w:val=&quot;00F00326&quot; /&gt;&lt;w:rsid w:val=&quot;00F0071D&quot; /&gt;&lt;w:rsid w:val=&quot;00F053A9&quot; /&gt;&lt;w:rsid w:val=&quot;00F060AB&quot; /&gt;&lt;w:rsid w:val=&quot;00F0737A&quot; /&gt;&lt;w:rsid w:val=&quot;00F13731&quot; /&gt;&lt;w:rsid w:val=&quot;00F14EC3&quot; /&gt;&lt;w:rsid w:val=&quot;00F15534&quot; /&gt;&lt;w:rsid w:val=&quot;00F159A2&quot; /&gt;&lt;w:rsid w:val=&quot;00F161D3&quot; /&gt;&lt;w:rsid w:val=&quot;00F20134&quot; /&gt;&lt;w:rsid w:val=&quot;00F21BCE&quot; /&gt;&lt;w:rsid w:val=&quot;00F2265C&quot; /&gt;&lt;w:rsid w:val=&quot;00F22C3B&quot; /&gt;&lt;w:rsid w:val=&quot;00F248AB&quot; /&gt;&lt;w:rsid w:val=&quot;00F25441&quot; /&gt;&lt;w:rsid w:val=&quot;00F2685D&quot; /&gt;&lt;w:rsid w:val=&quot;00F277D7&quot; /&gt;&lt;w:rsid w:val=&quot;00F27FC0&quot; /&gt;&lt;w:rsid w:val=&quot;00F303DA&quot; /&gt;&lt;w:rsid w:val=&quot;00F30D7B&quot; /&gt;&lt;w:rsid w:val=&quot;00F320A8&quot; /&gt;&lt;w:rsid w:val=&quot;00F35080&quot; /&gt;&lt;w:rsid w:val=&quot;00F355C0&quot; /&gt;&lt;w:rsid w:val=&quot;00F35D51&quot; /&gt;&lt;w:rsid w:val=&quot;00F36013&quot; /&gt;&lt;w:rsid w:val=&quot;00F40659&quot; /&gt;&lt;w:rsid w:val=&quot;00F40AA1&quot; /&gt;&lt;w:rsid w:val=&quot;00F41848&quot; /&gt;&lt;w:rsid w:val=&quot;00F41BE6&quot; /&gt;&lt;w:rsid w:val=&quot;00F441CF&quot; /&gt;&lt;w:rsid w:val=&quot;00F45353&quot; /&gt;&lt;w:rsid w:val=&quot;00F45EEC&quot; /&gt;&lt;w:rsid w:val=&quot;00F464E3&quot; /&gt;&lt;w:rsid w:val=&quot;00F5410A&quot; /&gt;&lt;w:rsid w:val=&quot;00F5502A&quot; /&gt;&lt;w:rsid w:val=&quot;00F556DC&quot; /&gt;&lt;w:rsid w:val=&quot;00F56DFF&quot; /&gt;&lt;w:rsid w:val=&quot;00F57FC1&quot; /&gt;&lt;w:rsid w:val=&quot;00F6010C&quot; /&gt;&lt;w:rsid w:val=&quot;00F6133E&quot; /&gt;&lt;w:rsid w:val=&quot;00F61642&quot; /&gt;&lt;w:rsid w:val=&quot;00F62E84&quot; /&gt;&lt;w:rsid w:val=&quot;00F632E2&quot; /&gt;&lt;w:rsid w:val=&quot;00F6506B&quot; /&gt;&lt;w:rsid w:val=&quot;00F66229&quot; /&gt;&lt;w:rsid w:val=&quot;00F675CA&quot; /&gt;&lt;w:rsid w:val=&quot;00F70A9A&quot; /&gt;&lt;w:rsid w:val=&quot;00F71A96&quot; /&gt;&lt;w:rsid w:val=&quot;00F72116&quot; /&gt;&lt;w:rsid w:val=&quot;00F7237D&quot; /&gt;&lt;w:rsid w:val=&quot;00F72EC9&quot; /&gt;&lt;w:rsid w:val=&quot;00F74B7F&quot; /&gt;&lt;w:rsid w:val=&quot;00F750B2&quot; /&gt;&lt;w:rsid w:val=&quot;00F76D25&quot; /&gt;&lt;w:rsid w:val=&quot;00F80038&quot; /&gt;&lt;w:rsid w:val=&quot;00F80443&quot; /&gt;&lt;w:rsid w:val=&quot;00F80A78&quot; /&gt;&lt;w:rsid w:val=&quot;00F862A6&quot; /&gt;&lt;w:rsid w:val=&quot;00F87B97&quot; /&gt;&lt;w:rsid w:val=&quot;00F92810&quot; /&gt;&lt;w:rsid w:val=&quot;00F94F43&quot; /&gt;&lt;w:rsid w:val=&quot;00F95252&quot; /&gt;&lt;w:rsid w:val=&quot;00F95509&quot; /&gt;&lt;w:rsid w:val=&quot;00F958CF&quot; /&gt;&lt;w:rsid w:val=&quot;00F97997&quot; /&gt;&lt;w:rsid w:val=&quot;00FA1474&quot; /&gt;&lt;w:rsid w:val=&quot;00FA23CE&quot; /&gt;&lt;w:rsid w:val=&quot;00FA549B&quot; /&gt;&lt;w:rsid w:val=&quot;00FB0F8C&quot; /&gt;&lt;w:rsid w:val=&quot;00FB151D&quot; /&gt;&lt;w:rsid w:val=&quot;00FB1DA7&quot; /&gt;&lt;w:rsid w:val=&quot;00FB1DCC&quot; /&gt;&lt;w:rsid w:val=&quot;00FB38E6&quot; /&gt;&lt;w:rsid w:val=&quot;00FB3A43&quot; /&gt;&lt;w:rsid w:val=&quot;00FB3B23&quot; /&gt;&lt;w:rsid w:val=&quot;00FB4313&quot; /&gt;&lt;w:rsid w:val=&quot;00FB566D&quot; /&gt;&lt;w:rsid w:val=&quot;00FB5BE5&quot; /&gt;&lt;w:rsid w:val=&quot;00FB6021&quot; /&gt;&lt;w:rsid w:val=&quot;00FB6086&quot; /&gt;&lt;w:rsid w:val=&quot;00FB7B45&quot; /&gt;&lt;w:rsid w:val=&quot;00FC13C8&quot; /&gt;&lt;w:rsid w:val=&quot;00FC355A&quot; /&gt;&lt;w:rsid w:val=&quot;00FC3A1F&quot; /&gt;&lt;w:rsid w:val=&quot;00FC5541&quot; /&gt;&lt;w:rsid w:val=&quot;00FC796E&quot; /&gt;&lt;w:rsid w:val=&quot;00FD2F83&quot; /&gt;&lt;w:rsid w:val=&quot;00FD4941&quot; /&gt;&lt;w:rsid w:val=&quot;00FD7289&quot; /&gt;&lt;w:rsid w:val=&quot;00FE0B63&quot; /&gt;&lt;w:rsid w:val=&quot;00FE15F9&quot; /&gt;&lt;w:rsid w:val=&quot;00FE2623&quot; /&gt;&lt;w:rsid w:val=&quot;00FE3AA9&quot; /&gt;&lt;w:rsid w:val=&quot;00FE3DF7&quot; /&gt;&lt;w:rsid w:val=&quot;00FE4209&quot; /&gt;&lt;w:rsid w:val=&quot;00FE4CE1&quot; /&gt;&lt;w:rsid w:val=&quot;00FE70EE&quot; /&gt;&lt;w:rsid w:val=&quot;00FE76D9&quot; /&gt;&lt;w:rsid w:val=&quot;00FE773E&quot; /&gt;&lt;w:rsid w:val=&quot;00FF0723&quot; /&gt;&lt;w:rsid w:val=&quot;00FF1701&quot; /&gt;&lt;w:rsid w:val=&quot;00FF2677&quot; /&gt;&lt;w:rsid w:val=&quot;00FF3183&quot; /&gt;&lt;w:rsid w:val=&quot;00FF35C6&quot; /&gt;&lt;w:rsid w:val=&quot;00FF5E0E&quot; /&gt;&lt;w:rsid w:val=&quot;00FF73BC&quot; /&gt;&lt;w:rsid w:val=&quot;00FF778D&quot; /&gt;&lt;/w:rsids&gt;&lt;m:mathPr&gt;&lt;m:mathFont m:val=&quot;Cambria Math&quot; /&gt;&lt;m:brkBin m:val=&quot;before&quot; /&gt;&lt;m:brkBinSub m:val=&quot;--&quot; /&gt;&lt;m:smallFrac m:val=&quot;0&quot; /&gt;&lt;m:dispDef /&gt;&lt;m:lMargin m:val=&quot;0&quot; /&gt;&lt;m:rMargin m:val=&quot;0&quot; /&gt;&lt;m:defJc m:val=&quot;centerGroup&quot; /&gt;&lt;m:wrapIndent m:val=&quot;1440&quot; /&gt;&lt;m:intLim m:val=&quot;subSup&quot; /&gt;&lt;m:naryLim m:val=&quot;undOvr&quot; /&gt;&lt;/m:mathPr&gt;&lt;w:themeFontLang w:val=&quot;en-US&quot; /&gt;&lt;w:clrSchemeMapping w:bg1=&quot;light1&quot; w:t1=&quot;dark1&quot; w:bg2=&quot;light2&quot; w:t2=&quot;dark2&quot; w:accent1=&quot;accent1&quot; w:accent2=&quot;accent2&quot; w:accent3=&quot;accent3&quot; w:accent4=&quot;accent4&quot; w:accent5=&quot;accent5&quot; w:accent6=&quot;accent6&quot; w:hyperlink=&quot;hyperlink&quot; w:followedHyperlink=&quot;followedHyperlink&quot; /&gt;&lt;w:doNotIncludeSubdocsInStats /&gt;&lt;w:shapeDefaults&gt;&lt;o:shapedefaults v:ext=&quot;edit&quot; spidmax=&quot;2049&quot; /&gt;&lt;o:shapelayout v:ext=&quot;edit&quot;&gt;&lt;o:idmap v:ext=&quot;edit&quot; data=&quot;1&quot; /&gt;&lt;/o:shapelayout&gt;&lt;/w:shapeDefaults&gt;&lt;w:decimalSymbol w:val=&quot;.&quot; /&gt;&lt;w:listSeparator w:val=&quot;;&quot; /&gt;&lt;w14:docId w14:val=&quot;4C17C0A3&quot; /&gt;&lt;/w:settings&gt;&lt;/pkg:xmlData&gt;&lt;/pkg:part&gt;&lt;pkg:part pkg:name=&quot;/word/attachedToolbars.bin&quot; pkg:contentType=&quot;application/vnd.ms-word.attachedToolbars&quot;&gt;&lt;pkg:binaryData&gt;EgAABwYADAASAAIAQQEAAAMBAAoBAAAAKAADBw1TAGUAbgBkACAAdABvACAATQBDACYATQBTAAAM_x000d__x000a_UwBlAG4AZAAgAHQAbwAgAE0AQwBNAFMAAAAAAAALTQBzAEMAbQBzAE8AYwBNAGUAbgB1AAAAAAMB_x000d__x000a_AAAAFEMAdQBzAHQAbwBtACAAUABvAHAAdQBwACAAMQAwADQANQAzADkAMwADARMEAQAAACgAA+MA_x000d__x000a_AAANIlAAYQByAGEAZABvAGMAcwAtAEQAbwBrAHUAbQBlAG4AdAB2AGEAcgBpAGEAYgBsAGUAIABl_x000d__x000a_AGkAbgBmAPwAZwBlAG4AAAAAAAAAAAABAwEAJDwAUABhAHIAYQBkAG8AYwBzAC0ARABvAGsAdQBt_x000d__x000a_AGUAbgB0AHYAYQByAGkAYQBiAGwAZQAgAGUAaQBuAGYA/ABnAGUAbgA+AP//AAABAOMAACgAAAAA_x000d__x000a_AAEAABL5HgAA+R4AABAAAAABAI4ACQAAAAAAAgACHPkeAAAAAAAAAAAAAAAAAAAFHP/////5HgAA_x000d__x000a_ngAAAAEAswA=&lt;/pkg:binaryData&gt;&lt;/pkg:part&gt;&lt;pkg:part pkg:name=&quot;/word/_rels/customizations.xml.rels&quot; pkg:contentType=&quot;application/vnd.openxmlformats-package.relationships+xml&quot;&gt;&lt;pkg:xmlData&gt;&lt;Relationships xmlns=&quot;http://schemas.openxmlformats.org/package/2006/relationships&quot;&gt;&lt;Relationship Id=&quot;rId1&quot; Type=&quot;http://schemas.microsoft.com/office/2006/relationships/attachedToolbars&quot; Target=&quot;attachedToolbars.bin&quot; /&gt;&lt;/Relationships&gt;&lt;/pkg:xmlData&gt;&lt;/pkg:part&gt;&lt;pkg:part pkg:name=&quot;/word/glossary/settings.xml&quot; pkg:contentType=&quot;application/vnd.openxmlformats-officedocument.wordprocessingml.settings+xml&quot;&gt;&lt;pkg:xmlData&gt;&lt;w:settings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sl=&quot;http://schemas.openxmlformats.org/schemaLibrary/2006/main&quot; mc:Ignorable=&quot;w14 w15 w16se&quot;&gt;&lt;w:view w:val=&quot;normal&quot; /&gt;&lt;w:defaultTabStop w:val=&quot;720&quot; /&gt;&lt;w:hyphenationZone w:val=&quot;425&quot; /&gt;&lt;w:characterSpacingControl w:val=&quot;doNotCompress&quot; /&gt;&lt;w:compat&gt;&lt;w:useFELayout /&gt;&lt;w:compatSetting w:name=&quot;compatibilityMode&quot; w:uri=&quot;http://schemas.microsoft.com/office/word&quot; w:val=&quot;15&quot; /&gt;&lt;w:compatSetting w:name=&quot;overrideTableStyleFontSizeAndJustification&quot; w:uri=&quot;http://schemas.microsoft.com/office/word&quot; w:val=&quot;1&quot; /&gt;&lt;w:compatSetting w:name=&quot;enableOpenTypeFeatures&quot; w:uri=&quot;http://schemas.microsoft.com/office/word&quot; w:val=&quot;1&quot; /&gt;&lt;w:compatSetting w:name=&quot;doNotFlipMirrorIndents&quot; w:uri=&quot;http://schemas.microsoft.com/office/word&quot; w:val=&quot;1&quot; /&gt;&lt;w:compatSetting w:name=&quot;differentiateMultirowTableHeaders&quot; w:uri=&quot;http://schemas.microsoft.com/office/word&quot; w:val=&quot;1&quot; /&gt;&lt;/w:compat&gt;&lt;w:rsids&gt;&lt;w:rsidRoot w:val=&quot;00A43B8D&quot; /&gt;&lt;w:rsid w:val=&quot;00001D02&quot; /&gt;&lt;w:rsid w:val=&quot;00045472&quot; /&gt;&lt;w:rsid w:val=&quot;00054325&quot; /&gt;&lt;w:rsid w:val=&quot;00060200&quot; /&gt;&lt;w:rsid w:val=&quot;00061E3A&quot; /&gt;&lt;w:rsid w:val=&quot;00066628&quot; /&gt;&lt;w:rsid w:val=&quot;000A6213&quot; /&gt;&lt;w:rsid w:val=&quot;000B26FC&quot; /&gt;&lt;w:rsid w:val=&quot;000C25D3&quot; /&gt;&lt;w:rsid w:val=&quot;000C445C&quot; /&gt;&lt;w:rsid w:val=&quot;000D6D0A&quot; /&gt;&lt;w:rsid w:val=&quot;000E5742&quot; /&gt;&lt;w:rsid w:val=&quot;0016625E&quot; /&gt;&lt;w:rsid w:val=&quot;00166990&quot; /&gt;&lt;w:rsid w:val=&quot;001A671D&quot; /&gt;&lt;w:rsid w:val=&quot;001C15E6&quot; /&gt;&lt;w:rsid w:val=&quot;001E56BE&quot; /&gt;&lt;w:rsid w:val=&quot;00220D3A&quot; /&gt;&lt;w:rsid w:val=&quot;00234870&quot; /&gt;&lt;w:rsid w:val=&quot;00252875&quot; /&gt;&lt;w:rsid w:val=&quot;00341035&quot; /&gt;&lt;w:rsid w:val=&quot;00371149&quot; /&gt;&lt;w:rsid w:val=&quot;00376293&quot; /&gt;&lt;w:rsid w:val=&quot;00384D29&quot; /&gt;&lt;w:rsid w:val=&quot;003948A7&quot; /&gt;&lt;w:rsid w:val=&quot;003C5355&quot; /&gt;&lt;w:rsid w:val=&quot;0040567B&quot; /&gt;&lt;w:rsid w:val=&quot;00462686&quot; /&gt;&lt;w:rsid w:val=&quot;004F10B7&quot; /&gt;&lt;w:rsid w:val=&quot;004F2BCF&quot; /&gt;&lt;w:rsid w:val=&quot;00533C33&quot; /&gt;&lt;w:rsid w:val=&quot;005B0CDB&quot; /&gt;&lt;w:rsid w:val=&quot;0068602A&quot; /&gt;&lt;w:rsid w:val=&quot;006A2185&quot; /&gt;&lt;w:rsid w:val=&quot;006A7122&quot; /&gt;&lt;w:rsid w:val=&quot;006D7454&quot; /&gt;&lt;w:rsid w:val=&quot;006F06B1&quot; /&gt;&lt;w:rsid w:val=&quot;006F45F6&quot; /&gt;&lt;w:rsid w:val=&quot;006F7556&quot; /&gt;&lt;w:rsid w:val=&quot;00736DB0&quot; /&gt;&lt;w:rsid w:val=&quot;007D417D&quot; /&gt;&lt;w:rsid w:val=&quot;007D6F5E&quot; /&gt;&lt;w:rsid w:val=&quot;0080348E&quot; /&gt;&lt;w:rsid w:val=&quot;00896EB6&quot; /&gt;&lt;w:rsid w:val=&quot;008F240E&quot; /&gt;&lt;w:rsid w:val=&quot;00903809&quot; /&gt;&lt;w:rsid w:val=&quot;009376E0&quot; /&gt;&lt;w:rsid w:val=&quot;00966C8D&quot; /&gt;&lt;w:rsid w:val=&quot;00982370&quot; /&gt;&lt;w:rsid w:val=&quot;00A43B8D&quot; /&gt;&lt;w:rsid w:val=&quot;00A4483E&quot; /&gt;&lt;w:rsid w:val=&quot;00A72546&quot; /&gt;&lt;w:rsid w:val"/>
    <w:docVar w:name="en-US2_LanguageVersion" w:val="=&quot;00A80C8B&quot; /&gt;&lt;w:rsid w:val=&quot;00AC7131&quot; /&gt;&lt;w:rsid w:val=&quot;00AD332D&quot; /&gt;&lt;w:rsid w:val=&quot;00AD3A6D&quot; /&gt;&lt;w:rsid w:val=&quot;00AE49E0&quot; /&gt;&lt;w:rsid w:val=&quot;00AF4F91&quot; /&gt;&lt;w:rsid w:val=&quot;00B957D4&quot; /&gt;&lt;w:rsid w:val=&quot;00BD449C&quot; /&gt;&lt;w:rsid w:val=&quot;00C00B09&quot; /&gt;&lt;w:rsid w:val=&quot;00C20C2D&quot; /&gt;&lt;w:rsid w:val=&quot;00C33FF2&quot; /&gt;&lt;w:rsid w:val=&quot;00C54147&quot; /&gt;&lt;w:rsid w:val=&quot;00C96519&quot; /&gt;&lt;w:rsid w:val=&quot;00D00979&quot; /&gt;&lt;w:rsid w:val=&quot;00D0415F&quot; /&gt;&lt;w:rsid w:val=&quot;00D13B96&quot; /&gt;&lt;w:rsid w:val=&quot;00D1649A&quot; /&gt;&lt;w:rsid w:val=&quot;00D236AB&quot; /&gt;&lt;w:rsid w:val=&quot;00D66352&quot; /&gt;&lt;w:rsid w:val=&quot;00D76C91&quot; /&gt;&lt;w:rsid w:val=&quot;00DC7878&quot; /&gt;&lt;w:rsid w:val=&quot;00DD0414&quot; /&gt;&lt;w:rsid w:val=&quot;00DE70E0&quot; /&gt;&lt;w:rsid w:val=&quot;00DF4D3D&quot; /&gt;&lt;w:rsid w:val=&quot;00E172E9&quot; /&gt;&lt;w:rsid w:val=&quot;00E25D63&quot; /&gt;&lt;w:rsid w:val=&quot;00E44B38&quot; /&gt;&lt;w:rsid w:val=&quot;00EB3BED&quot; /&gt;&lt;w:rsid w:val=&quot;00EC188B&quot; /&gt;&lt;w:rsid w:val=&quot;00ED50CC&quot; /&gt;&lt;w:rsid w:val=&quot;00F06D96&quot; /&gt;&lt;w:rsid w:val=&quot;00F17098&quot; /&gt;&lt;w:rsid w:val=&quot;00F51CB7&quot; /&gt;&lt;w:rsid w:val=&quot;00F65863&quot; /&gt;&lt;w:rsid w:val=&quot;00F809AA&quot; /&gt;&lt;w:rsid w:val=&quot;00F8283E&quot; /&gt;&lt;w:rsid w:val=&quot;00F82C1E&quot; /&gt;&lt;w:rsid w:val=&quot;00FA297D&quot; /&gt;&lt;w:rsid w:val=&quot;00FE5078&quot; /&gt;&lt;/w:rsids&gt;&lt;m:mathPr&gt;&lt;m:mathFont m:val=&quot;Cambria Math&quot; /&gt;&lt;m:brkBin m:val=&quot;before&quot; /&gt;&lt;m:brkBinSub m:val=&quot;--&quot; /&gt;&lt;m:smallFrac m:val=&quot;0&quot; /&gt;&lt;m:dispDef /&gt;&lt;m:lMargin m:val=&quot;0&quot; /&gt;&lt;m:rMargin m:val=&quot;0&quot; /&gt;&lt;m:defJc m:val=&quot;centerGroup&quot; /&gt;&lt;m:wrapIndent m:val=&quot;1440&quot; /&gt;&lt;m:intLim m:val=&quot;subSup&quot; /&gt;&lt;m:naryLim m:val=&quot;undOvr&quot; /&gt;&lt;/m:mathPr&gt;&lt;w:themeFontLang w:val=&quot;en-US&quot; /&gt;&lt;w:clrSchemeMapping w:bg1=&quot;light1&quot; w:t1=&quot;dark1&quot; w:bg2=&quot;light2&quot; w:t2=&quot;dark2&quot; w:accent1=&quot;accent1&quot; w:accent2=&quot;accent2&quot; w:accent3=&quot;accent3&quot; w:accent4=&quot;accent4&quot; w:accent5=&quot;accent5&quot; w:accent6=&quot;accent6&quot; w:hyperlink=&quot;hyperlink&quot; w:followedHyperlink=&quot;followedHyperlink&quot; /&gt;&lt;w:decimalSymbol w:val=&quot;.&quot; /&gt;&lt;w:listSeparator w:val=&quot;;&quot; /&gt;&lt;/w:settings&gt;&lt;/pkg:xmlData&gt;&lt;/pkg:part&gt;&lt;pkg:part pkg:name=&quot;/word/customizations.xml&quot; pkg:contentType=&quot;application/vnd.ms-word.keyMapCustomizations+xml&quot;&gt;&lt;pkg:xmlData&gt;&lt;wne:tcg xmlns:r=&quot;http://schemas.openxmlformats.org/officeDocument/2006/relationships&quot; xmlns:wne=&quot;http://schemas.microsoft.com/office/word/2006/wordml&quot;&gt;&lt;wne:toolbars&gt;&lt;wne:toolbarData r:id=&quot;rId1&quot; /&gt;&lt;/wne:toolbars&gt;&lt;/wne:tcg&gt;&lt;/pkg:xmlData&gt;&lt;/pkg:part&gt;&lt;pkg:part pkg:name=&quot;/word/glossary/document.xml&quot; pkg:contentType=&quot;application/vnd.openxmlformats-officedocument.wordprocessingml.document.glossary+xml&quot;&gt;&lt;pkg:xmlData&gt;&lt;w:glossaryDocument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docParts&gt;&lt;w:docPart&gt;&lt;w:docPartPr&gt;&lt;w:name w:val=&quot;EF570230433540D0BF9097DA44716160&quot; /&gt;&lt;w:category&gt;&lt;w:name w:val=&quot;General&quot; /&gt;&lt;w:gallery w:val=&quot;placeholder&quot; /&gt;&lt;/w:category&gt;&lt;w:types&gt;&lt;w:type w:val=&quot;bbPlcHdr&quot; /&gt;&lt;/w:types&gt;&lt;w:behaviors&gt;&lt;w:behavior w:val=&quot;content&quot; /&gt;&lt;/w:behaviors&gt;&lt;w:guid w:val=&quot;{EDD090C0-951F-4C67-851D-D9594A0742A2}&quot; /&gt;&lt;/w:docPartPr&gt;&lt;w:docPartBody&gt;&lt;w:p w:rsidR=&quot;00000000&quot; w:rsidRDefault=&quot;00C96519&quot; w:rsidP=&quot;00C96519&quot;&gt;&lt;w:pPr&gt;&lt;w:pStyle w:val=&quot;EF570230433540D0BF9097DA44716160&quot; /&gt;&lt;/w:pPr&gt;&lt;w:r w:rsidRPr=&quot;00812DF7&quot;&gt;&lt;w:rPr&gt;&lt;w:rStyle w:val=&quot;PlaceholderText&quot; /&gt;&lt;/w:rPr&gt;&lt;w:t&gt;Klicken Sie hier, um Text einzugeben.&lt;/w:t&gt;&lt;/w:r&gt;&lt;/w:p&gt;&lt;/w:docPartBody&gt;&lt;/w:docPart&gt;&lt;w:docPart&gt;&lt;w:docPartPr&gt;&lt;w:name w:val=&quot;3267106F79EC4836A6490F6B2600B45D&quot; /&gt;&lt;w:category&gt;&lt;w:name w:val=&quot;General&quot; /&gt;&lt;w:gallery w:val=&quot;placeholder&quot; /&gt;&lt;/w:category&gt;&lt;w:types&gt;&lt;w:type w:val=&quot;bbPlcHdr&quot; /&gt;&lt;/w:types&gt;&lt;w:behaviors&gt;&lt;w:behavior w:val=&quot;content&quot; /&gt;&lt;/w:behaviors&gt;&lt;w:guid w:val=&quot;{0EEDBF22-CA2F-4D4E-82DF-85B2C317F06A}&quot; /&gt;&lt;/w:docPartPr&gt;&lt;w:docPartBody&gt;&lt;w:p w:rsidR=&quot;00000000&quot; w:rsidRDefault=&quot;00C96519&quot; w:rsidP=&quot;00C96519&quot;&gt;&lt;w:pPr&gt;&lt;w:pStyle w:val=&quot;3267106F79EC4836A6490F6B2600B45D&quot; /&gt;&lt;/w:pPr&gt;&lt;w:r w:rsidRPr=&quot;00460057&quot;&gt;&lt;w:rPr&gt;&lt;w:rStyle w:val=&quot;PlaceholderText&quot; /&gt;&lt;/w:rPr&gt;&lt;w:t&gt;Klicken Sie hier, um Text einzugeben.&lt;/w:t&gt;&lt;/w:r&gt;&lt;/w:p&gt;&lt;/w:docPartBody&gt;&lt;/w:docPart&gt;&lt;w:docPart&gt;&lt;w:docPartPr&gt;&lt;w:name w:val=&quot;5883B026CB7C426FB242D0066358F140&quot; /&gt;&lt;w:category&gt;&lt;w:name w:val=&quot;General&quot; /&gt;&lt;w:gallery w:val=&quot;placeholder&quot; /&gt;&lt;/w:category&gt;&lt;w:types&gt;&lt;w:type w:val=&quot;bbPlcHdr&quot; /&gt;&lt;/w:types&gt;&lt;w:behaviors&gt;&lt;w:behavior w:val=&quot;content&quot; /&gt;&lt;/w:behaviors&gt;&lt;w:guid w:val=&quot;{76C142DB-8980-4F99-B7EE-B96E4D8CA9C9}&quot; /&gt;&lt;/w:docPartPr&gt;&lt;w:docPartBody&gt;&lt;w:p w:rsidR=&quot;00000000&quot; w:rsidRDefault=&quot;00C96519&quot; w:rsidP=&quot;00C96519&quot;&gt;&lt;w:pPr&gt;&lt;w:pStyle w:val=&quot;5883B026CB7C426FB242D0066358F140&quot; /&gt;&lt;/w:pPr&gt;&lt;w:r w:rsidRPr=&quot;00C21F1C&quot;&gt;&lt;w:rPr&gt;&lt;w:rStyle w:val=&quot;PlaceholderText&quot; /&gt;&lt;/w:rPr&gt;&lt;w:t&gt;Klicken Sie hier, um Text einzugeben.&lt;/w:t&gt;&lt;/w:r&gt;&lt;/w:p&gt;&lt;/w:docPartBody&gt;&lt;/w:docPart&gt;&lt;w:docPart&gt;&lt;w:docPartPr&gt;&lt;w:name w:val=&quot;AA9E890B0A844D2EADE27308C51239E9&quot; /&gt;&lt;w:category&gt;&lt;w:name w:val=&quot;General&quot; /&gt;&lt;w:gallery w:val=&quot;placeholder&quot; /&gt;&lt;/w:category&gt;&lt;w:types&gt;&lt;w:type w:val=&quot;bbPlcHdr&quot; /&gt;&lt;/w:types&gt;&lt;w:behaviors&gt;&lt;w:behavior w:val=&quot;content&quot; /&gt;&lt;/w:behaviors&gt;&lt;w:guid w:val=&quot;{EE6506D3-A024-4D4B-AB7B-70006718AF24}&quot; /&gt;&lt;/w:docPartPr&gt;&lt;w:docPartBody&gt;&lt;w:p w:rsidR=&quot;00000000&quot; w:rsidRDefault=&quot;00C96519&quot; w:rsidP=&quot;00C96519&quot;&gt;&lt;w:pPr&gt;&lt;w:pStyle w:val=&quot;AA9E890B0A844D2EADE27308C51239E9&quot; /&gt;&lt;/w:pPr&gt;&lt;w:r w:rsidRPr=&quot;00D53C08&quot;&gt;&lt;w:rPr&gt;&lt;w:rStyle w:val=&quot;PlaceholderText&quot; /&gt;&lt;/w:rPr&gt;&lt;w:t&gt;Klicken Sie hier, um Text einzugeben.&lt;/w:t&gt;&lt;/w:r&gt;&lt;/w:p&gt;&lt;/w:docPartBody&gt;&lt;/w:docPart&gt;&lt;w:docPart&gt;&lt;w:docPartPr&gt;&lt;w:name w:val=&quot;3091D53C9E2348AFB128139CF8E908E6&quot; /&gt;&lt;w:category&gt;&lt;w:name w:val=&quot;General&quot; /&gt;&lt;w:gallery w:val=&quot;placeholder&quot; /&gt;&lt;/w:category&gt;&lt;w:types&gt;&lt;w:type w:val=&quot;bbPlcHdr&quot; /&gt;&lt;/w:types&gt;&lt;w:behaviors&gt;&lt;w:behavior w:val=&quot;content&quot; /&gt;&lt;/w:behaviors&gt;&lt;w:guid w:val=&quot;{FBA9F2CE-E8D1-4DBC-AC52-640F0120C81B}&quot; /&gt;&lt;/w:docPartPr&gt;&lt;w:docPartBody&gt;&lt;w:p w:rsidR=&quot;00000000&quot; w:rsidRDefault=&quot;00C96519&quot; w:rsidP=&quot;00C96519&quot;&gt;&lt;w:pPr&gt;&lt;w:pStyle w:val=&quot;3091D53C9E2348AFB128139CF8E908E6&quot; /&gt;&lt;/w:pPr&gt;&lt;w:r w:rsidRPr=&quot;00C2269C&quot;&gt;&lt;w:rPr&gt;&lt;w:rStyle w:val=&quot;PlaceholderText&quot; /&gt;&lt;/w:rPr&gt;&lt;w:t&gt;Klicken Sie hier, um Text einzugeben.&lt;/w:t&gt;&lt;/w:r&gt;&lt;/w:p&gt;&lt;/w:docPartBody&gt;&lt;/w:docPart&gt;&lt;/w:docParts&gt;&lt;/w:glossaryDocument&gt;&lt;/pkg:xmlData&gt;&lt;/pkg:part&gt;&lt;pkg:part pkg:name=&quot;/word/glossary/_rels/document.xml.rels&quot; pkg:contentType=&quot;application/vnd.openxmlformats-package.relationships+xml&quot;&gt;&lt;pkg:xmlData&gt;&lt;Relationships xmlns=&quot;http://schemas.openxmlformats.org/package/2006/relationships&quot;&gt;&lt;Relationship Id=&quot;rId3&quot; Type=&quot;http://schemas.openxmlformats.org/officeDocument/2006/relationships/webSettings&quot; Target=&quot;webSettings.xml&quot; /&gt;&lt;Relationship Id=&quot;rId2&quot; Type=&quot;http://schemas.openxmlformats.org/officeDocument/2006/relationships/settings&quot; Target=&quot;settings.xml&quot; /&gt;&lt;Relationship Id=&quot;rId1&quot; Type=&quot;http://schemas.openxmlformats.org/officeDocument/2006/relationships/styles&quot; Target=&quot;styles.xml&quot; /&gt;&lt;Relationship Id=&quot;rId4&quot; Type=&quot;http://schemas.openxmlformats.org/officeDocument/2006/relationships/fontTable&quot; Target=&quot;fontTable.xml&quot; /&gt;&lt;/Relationships&gt;&lt;/pkg:xmlData&gt;&lt;/pkg:part&gt;&lt;pkg:part pkg:name=&quot;/word/styles.xml&quot; pkg:contentType=&quot;application/vnd.openxmlformats-officedocument.wordprocessingml.styles+xml&quot;&gt;&lt;pkg:xmlData&gt;&lt;w:styles xmlns:mc=&quot;http://schemas.openxmlformats.org/markup-compatibility/2006&quot; xmlns:r=&quot;http://schemas.openxmlformats.org/officeDocument/2006/relationships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mc:Ignorable=&quot;w14 w15 w16se&quot;&gt;&lt;w:docDefaults&gt;&lt;w:rPrDefault&gt;&lt;w:rPr&gt;&lt;w:rFonts w:ascii=&quot;Arial&quot; w:eastAsia=&quot;Times New Roman&quot; w:hAnsi=&quot;Arial&quot; w:cs=&quot;Times New Roman&quot; /&gt;&lt;w:sz w:val=&quot;22&quot; /&gt;&lt;w:szCs w:val=&quot;22&quot; /&gt;&lt;w:lang w:val=&quot;de-CH&quot; w:eastAsia=&quot;de-CH&quot; w:bidi=&quot;ar-SA&quot; /&gt;&lt;/w:rPr&gt;&lt;/w:rPrDefault&gt;&lt;w:pPrDefault /&gt;&lt;/w:docDefaults&gt;&lt;w:latentStyles w:defLockedState=&quot;0&quot; w:defUIPriority=&quot;0&quot; w:defSemiHidden=&quot;0&quot; w:defUnhideWhenUsed=&quot;0&quot; w:defQFormat=&quot;0&quot; w:count=&quot;374&quot;&gt;&lt;w:lsdException w:name=&quot;Normal&quot; w:qFormat=&quot;1&quot; /&gt;&lt;w:lsdException w:name=&quot;heading 1&quot; w:semiHidden=&quot;1&quot; w:qFormat=&quot;1&quot; /&gt;&lt;w:lsdException w:name=&quot;heading 2&quot; w:semiHidden=&quot;1&quot; w:qFormat=&quot;1&quot; /&gt;&lt;w:lsdException w:name=&quot;heading 3&quot; w:semiHidden=&quot;1&quot; w:qFormat=&quot;1&quot; /&gt;&lt;w:lsdException w:name=&quot;heading 4&quot; w:semiHidden=&quot;1&quot; w:unhideWhenUsed=&quot;1&quot; w:qFormat=&quot;1&quot; /&gt;&lt;w:lsdException w:name=&quot;heading 5&quot; w:semiHidden=&quot;1&quot; w:unhideWhenUsed=&quot;1&quot; w:qFormat=&quot;1&quot; /&gt;&lt;w:lsdException w:name=&quot;heading 6&quot; w:semiHidden=&quot;1&quot; w:unhideWhenUsed=&quot;1&quot; w:qFormat=&quot;1&quot; /&gt;&lt;w:lsdException w:name=&quot;heading 7&quot; w:semiHidden=&quot;1&quot; w:unhideWhenUsed=&quot;1&quot; w:qFormat=&quot;1&quot; /&gt;&lt;w:lsdException w:name=&quot;heading 8&quot; w:semiHidden=&quot;1&quot; w:unhideWhenUsed=&quot;1&quot; w:qFormat=&quot;1&quot; /&gt;&lt;w:lsdException w:name=&quot;heading 9&quot; w:semiHidden=&quot;1&quot; w:unhideWhenUsed=&quot;1&quot; w:qFormat=&quot;1&quot; /&gt;&lt;w:lsdException w:name=&quot;index 1&quot; w:semiHidden=&quot;1&quot; w:unhideWhenUsed=&quot;1&quot; /&gt;&lt;w:lsdException w:name=&quot;index 2&quot; w:semiHidden=&quot;1&quot; w:unhideWhenUsed=&quot;1&quot; /&gt;&lt;w:lsdException w:name=&quot;index 3&quot; w:semiHidden=&quot;1&quot; w:unhideWhenUsed=&quot;1&quot; /&gt;&lt;w:lsdException w:name=&quot;index 4&quot; w:semiHidden=&quot;1&quot; w:unhideWhenUsed=&quot;1&quot; /&gt;&lt;w:lsdException w:name=&quot;index 5&quot; w:semiHidden=&quot;1&quot; w:unhideWhenUsed=&quot;1&quot; /&gt;&lt;w:lsdException w:name=&quot;index 6&quot; w:semiHidden=&quot;1&quot; w:unhideWhenUsed=&quot;1&quot; /&gt;&lt;w:lsdException w:name=&quot;index 7&quot; w:semiHidden=&quot;1&quot; w:unhideWhenUsed=&quot;1&quot; /&gt;&lt;w:lsdException w:name=&quot;index 8&quot; w:semiHidden=&quot;1&quot; w:unhideWhenUsed=&quot;1&quot; /&gt;&lt;w:lsdException w:name=&quot;index 9&quot; w:semiHidden=&quot;1&quot; w:unhideWhenUsed=&quot;1&quot; /&gt;&lt;w:lsdException w:name=&quot;toc 1&quot; w:semiHidden=&quot;1&quot; w:unhideWhenUsed=&quot;1&quot; /&gt;&lt;w:lsdException w:name=&quot;toc 2&quot; w:semiHidden=&quot;1&quot; w:unhideWhenUsed=&quot;1&quot; /&gt;&lt;w:lsdException w:name=&quot;toc 3&quot; w:semiHidden=&quot;1&quot; w:unhideWhenUsed=&quot;1&quot; /&gt;&lt;w:lsdException w:name=&quot;toc 4&quot; w:semiHidden=&quot;1&quot; w:unhideWhenUsed=&quot;1&quot; /&gt;&lt;w:lsdException w:name=&quot;toc 5&quot; w:semiHidden=&quot;1&quot; w:unhideWhenUsed=&quot;1&quot; /&gt;&lt;w:lsdException w:name=&quot;toc 6&quot; w:semiHidden=&quot;1&quot; w:unhideWhenUsed=&quot;1&quot; /&gt;&lt;w:lsdException w:name=&quot;toc 7&quot; w:semiHidden=&quot;1&quot; w:unhideWhenUsed=&quot;1&quot; /&gt;&lt;w:lsdException w:name=&quot;toc 8&quot; w:semiHidden=&quot;1&quot; w:unhideWhenUsed=&quot;1&quot; /&gt;&lt;w:lsdException w:name=&quot;toc 9&quot; w:semiHidden=&quot;1&quot; w:unhideWhenUsed=&quot;1&quot; /&gt;&lt;w:lsdException w:name=&quot;Normal Indent&quot; w:semiHidden=&quot;1&quot; w:unhideWhenUsed=&quot;1&quot; /&gt;&lt;w:lsdException w:name=&quot;footnote text&quot; w:semiHidden=&quot;1&quot; w:unhideWhenUsed=&quot;1&quot; /&gt;&lt;w:lsdException w:name=&quot;annotation text&quot; w:semiHidden=&quot;1&quot; w:unhideWhenUsed=&quot;1&quot; /&gt;&lt;w:lsdException w:name=&quot;header&quot; w:semiHidden=&quot;1&quot; w:unhideWhenUsed=&quot;1&quot; /&gt;&lt;w:lsdException w:name=&quot;footer&quot; w:semiHidden=&quot;1&quot; w:unhideWhenUsed=&quot;1&quot; /&gt;&lt;w:lsdException w:name=&quot;index heading&quot; w:semiHidden=&quot;1&quot; w:unhideWhenUsed=&quot;1&quot; /&gt;&lt;w:lsdException w:name=&quot;caption&quot; w:semiHidden=&quot;1&quot; w:unhideWhenUsed=&quot;1&quot; w:qFormat=&quot;1&quot; /&gt;&lt;w:lsdException w:name=&quot;table of figures&quot; w:semiHidden=&quot;1&quot; w:unhideWhenUsed=&quot;1&quot; /&gt;&lt;w:lsdException w:name=&quot;envelope address&quot; w:semiHidden=&quot;1&quot; w:unhideWhenUsed=&quot;1&quot; /&gt;&lt;w:lsdException w:name=&quot;envelope return&quot; w:semiHidden=&quot;1&quot; w:unhideWhenUsed=&quot;1&quot; /&gt;&lt;w:lsdException w:name=&quot;footnote reference&quot; w:semiHidden=&quot;1&quot; w:unhideWhenUsed=&quot;1&quot; /&gt;&lt;w:lsdException w:name=&quot;annotation reference&quot; w:semiHidden=&quot;1&quot; w:unhideWhenUsed=&quot;1&quot; /&gt;&lt;w:lsdException w:name=&quot;line number&quot; w:semiHidden=&quot;1&quot; w:unhideWhenUsed=&quot;1&quot; /&gt;&lt;w:lsdException w:name=&quot;page number&quot; w:semiHidden=&quot;1&quot; w:unhideWhenUsed=&quot;1&quot; /&gt;&lt;w:lsdException w:name=&quot;endnote reference&quot; w:semiHidden=&quot;1&quot; w:unhideWhenUsed=&quot;1&quot; /&gt;&lt;w:lsdException w:name=&quot;endnote text&quot; w:semiHidden=&quot;1&quot; w:unhideWhenUsed=&quot;1&quot; /&gt;&lt;w:lsdException w:name=&quot;table of authorities&quot; w:semiHidden=&quot;1&quot; w:unhideWhenUsed=&quot;1&quot; /&gt;&lt;w:lsdException w:name=&quot;macro&quot; w:semiHidden=&quot;1&quot; w:unhideWhenUsed=&quot;1&quot; /&gt;&lt;w:lsdException w:name=&quot;toa heading&quot; w:semiHidden=&quot;1&quot; /&gt;&lt;w:lsdException w:name=&quot;List&quot; w:semiHidden=&quot;1&quot; w:unhideWhenUsed=&quot;1&quot; /&gt;&lt;w:lsdException w:name=&quot;List Bullet&quot; w:semiHidden=&quot;1&quot; w:unhideWhenUsed=&quot;1&quot; /&gt;&lt;w:lsdException w:name=&quot;List Number&quot; w:semiHidden=&quot;1&quot; /&gt;&lt;w:lsdException w:name=&quot;List 2&quot; w:semiHidden=&quot;1&quot; /&gt;&lt;w:lsdException w:name=&quot;List 3&quot; w:semiHidden=&quot;1&quot; w:unhideWhenUsed=&quot;1&quot; /&gt;&lt;w:lsdException w:name=&quot;List 4&quot; w:semiHidden=&quot;1&quot; w:unhideWhenUsed=&quot;1&quot; /&gt;&lt;w:lsdException w:name=&quot;List 5&quot; w:semiHidden=&quot;1&quot; w:unhideWhenUsed=&quot;1&quot; /&gt;&lt;w:lsdException w:name=&quot;List Bullet 2&quot; w:semiHidden=&quot;1&quot; w:unhideWhenUsed=&quot;1&quot; /&gt;&lt;w:lsdException w:name=&quot;List Bullet 3&quot; w:semiHidden=&quot;1&quot; w:unhideWhenUsed=&quot;1&quot; /&gt;&lt;w:lsdException w:name=&quot;List Bullet 4&quot; w:semiHidden=&quot;1&quot; w:unhideWhenUsed=&quot;1&quot; /&gt;&lt;w:lsdException w:name=&quot;List Bullet 5&quot; w:semiHidden=&quot;1&quot; w:unhideWhenUsed=&quot;1&quot; /&gt;&lt;w:lsdException w:name=&quot;List Number 2&quot; w:semiHidden=&quot;1&quot; w:unhideWhenUsed=&quot;1&quot; /&gt;&lt;w:lsdException w:name=&quot;List Number 3&quot; w:semiHidden=&quot;1&quot; w:unhideWhenUsed=&quot;1&quot; /&gt;&lt;w:lsdException w:name=&quot;List Number 4&quot; w:semiHidden=&quot;1&quot; w:unhideWhenUsed=&quot;1&quot; /&gt;&lt;w:lsdException w:name=&quot;List Number 5&quot; w:semiHidden=&quot;1&quot; w:unhideWhenUsed=&quot;1&quot; /&gt;&lt;w:lsdException w:name=&quot;Title&quot; w:qFormat=&quot;1&quot; /&gt;&lt;w:lsdException w:name=&quot;Closing&quot; w:semiHidden=&quot;1&quot; w:unhideWhenUsed=&quot;1&quot; /&gt;&lt;w:lsdException w:name=&quot;Signature&quot; w:semiHidden=&quot;1&quot; w:unhideWhenUsed=&quot;1&quot; /&gt;&lt;w:lsdException w:name=&quot;Default Paragraph Font&quot; w:semiHidden=&quot;1&quot; w:unhideWhenUsed=&quot;1&quot; /&gt;&lt;w:lsdException w:name=&quot;Body Text&quot; w:semiHidden=&quot;1&quot; w:unhideWhenUsed=&quot;1&quot; /&gt;&lt;w:lsdException w:name=&quot;Body Text Indent&quot; w:semiHidden=&quot;1&quot; w:unhideWhenUsed=&quot;1&quot; /&gt;&lt;w:lsdException w:name=&quot;List Continue&quot; w:semiHidden=&quot;1&quot; w:unhideWhenUsed=&quot;1&quot; /&gt;&lt;w:lsdException w:name=&quot;List Continue 2&quot; w:semiHidden=&quot;1&quot; w:unhideWhenUsed=&quot;1&quot; /&gt;&lt;w:lsdException w:name=&quot;List Continue 3&quot; w:semiHidden=&quot;1&quot; w:unhideWhenUsed=&quot;1&quot; /&gt;&lt;w:lsdException w:name=&quot;List Continue 4&quot; w:semiHidden=&quot;1&quot; /&gt;&lt;w:lsdException w:name=&quot;List Continue 5&quot; w:semiHidden=&quot;1&quot; /&gt;&lt;w:lsdException w:name=&quot;Message Header&quot; w:semiHidden=&quot;1&quot; /&gt;&lt;w:lsdException w:name=&quot;Subtitle&quot; w:semiHidden=&quot;1&quot; w:qFormat=&quot;1&quot; /&gt;&lt;w:lsdException w:name=&quot;Salutation&quot; w:semiHidden=&quot;1&quot; w:unhideWhenUsed=&quot;1&quot; /&gt;&lt;w:lsdException w:name=&quot;Date&quot; w:semiHidden=&quot;1&quot; w:unhideWhenUsed=&quot;1&quot; /&gt;&lt;w:lsdException w:name=&quot;Body Text First Indent&quot; w:semiHidden=&quot;1&quot; w:unhideWhenUsed=&quot;1&quot; /&gt;&lt;w:lsdException w:name=&quot;Body Text First Indent 2&quot; w:semiHidden=&quot;1&quot; w:unhideWhenUsed=&quot;1&quot; /&gt;&lt;w:lsdException w:name=&quot;Note Heading&quot; w:semiHidden=&quot;1&quot; w:unhideWhenUsed=&quot;1&quot; /&gt;&lt;w:lsdException w:name=&quot;Body Text 2&quot; w:semiHidden=&quot;1&quot; w:unhideWhenUsed=&quot;1&quot; /&gt;&lt;w:lsdException w:name=&quot;Body Text 3&quot; w:semiHidden=&quot;1&quot; w:unhideWhenUsed=&quot;1&quot; /&gt;&lt;w:lsdException w:name=&quot;Body Text Indent 2&quot; w:semiHidden=&quot;1&quot; w:unhideWhenUsed=&quot;1&quot; /&gt;&lt;w:lsdException w:name=&quot;Body Text Indent 3&quot; w:semiHidden=&quot;1&quot; w:unhideWhenUsed=&quot;1&quot; /&gt;&lt;w:lsdException w:name=&quot;Block Text&quot; w:semiHidden=&quot;1&quot; w:unhideWhenUsed=&quot;1&quot; /&gt;&lt;w:lsdException w:name=&quot;Hyperlink&quot; w:semiHidden=&quot;1&quot; w:unhideWhenUsed=&quot;1&quot; /&gt;&lt;w:lsdException w:name=&quot;FollowedHyperlink&quot; w:semiHidden=&quot;1&quot; w:unhideWhenUsed=&quot;1&quot; /&gt;&lt;w:lsdException w:name=&quot;Strong&quot; w:semiHidden=&quot;1&quot; w:qFormat=&quot;1&quot; /&gt;&lt;w:lsdException w:name=&quot;Emphasis&quot; w:qFormat=&quot;1&quot; /&gt;&lt;w:lsdException w:name=&quot;Document Map&quot; w:semiHidden=&quot;1&quot; w:unhideWhenUsed=&quot;1&quot; /&gt;&lt;w:lsdException w:name=&quot;Plain Text&quot; w:semiHidden=&quot;1&quot; w:unhideWhenUsed=&quot;1&quot; /&gt;&lt;w:lsdException w:name=&quot;E-mail Signature&quot; w:semiHidden=&quot;1&quot; w:unhideWhenUsed=&quot;1&quot; /&gt;&lt;w:lsdException w:name=&quot;HTML Top of Form&quot; w:semiHidden=&quot;1&quot; w:unhideWhenUsed=&quot;1&quot; /&gt;&lt;w:lsdException w:name=&quot;HTML Bottom of Form&quot; w:semiHidden=&quot;1&quot; w:unhideWhenUsed=&quot;1&quot; /&gt;&lt;w:lsdException w:name=&quot;Normal (Web)&quot; w:semiHidden=&quot;1&quot; w:unhideWhenUsed=&quot;1&quot; /&gt;&lt;w:lsdException w:name=&quot;HTML Acronym&quot; w:semiHidden=&quot;1&quot; w:unhideWhenUsed=&quot;1&quot; /&gt;&lt;w:lsdException w:name=&quot;HTML Address&quot; w:semiHidden=&quot;1&quot; w:unhideWhenUsed=&quot;1&quot; /&gt;&lt;w:lsdException w:name=&quot;HTML Cite&quot; w:semiHidden=&quot;1&quot; w:unhideWhenUsed=&quot;1&quot; /&gt;&lt;w:lsdException w:name=&quot;HTML Code&quot; w:semiHidden=&quot;1&quot; w:unhideWhenUsed=&quot;1&quot; /&gt;&lt;w:lsdException w:name=&quot;HTML Definition&quot; w:semiHidden=&quot;1&quot; w:unhideWhenUsed=&quot;1&quot; /&gt;&lt;w:lsdException w:name=&quot;HTML Keyboard&quot; w:semiHidden=&quot;1&quot; w:unhideWhenUsed=&quot;1&quot; /&gt;&lt;w:lsdException w:name=&quot;HTML Preformatted&quot; w:semiHidden=&quot;1&quot; w:unhideWhenUsed=&quot;1&quot; /&gt;&lt;w:lsdException w:name=&quot;HTML Sample&quot; w:semiHidden=&quot;1&quot; w:unhideWhenUsed=&quot;1&quot; /&gt;&lt;w:lsdException w:name=&quot;HTML Typewriter&quot; w:semiHidden=&quot;1&quot; w:unhideWhenUsed=&quot;1&quot; /&gt;&lt;w:lsdException w:name=&quot;HTML Variable&quot; w:semiHidden=&quot;1&quot; w:unhideWhenUsed=&quot;1&quot; /&gt;&lt;w:lsdException w:name=&quot;Normal Table&quot; w:semiHidden=&quot;1&quot; w:unhideWhenUsed=&quot;1&quot; /&gt;&lt;w:lsdException w:name=&quot;annotation subject&quot; w:semiHidden=&quot;1&quot; w:unhideWhenUsed=&quot;1&quot; /&gt;&lt;w:lsdException w:name=&quot;No List&quot; w:semiHidden=&quot;1&quot; w:unhideWhenUsed=&quot;1&quot; /&gt;&lt;w:lsdException w:name=&quot;Outline List 1&quot; w:semiHidden=&quot;1&quot; w:unhideWhenUsed=&quot;1&quot; /&gt;&lt;w:lsdException w:name=&quot;Outline List 2&quot; w:semiHidden=&quot;1&quot; w:unhideWhenUsed=&quot;1&quot; /&gt;&lt;w:lsdException w:name=&quot;Outline List 3&quot; w:semiHidden=&quot;1&quot; w:unhideWhenUsed=&quot;1&quot; /&gt;&lt;w:lsdException w:name=&quot;Table Simple 1&quot; w:semiHidden=&quot;1&quot; w:unhideWhenUsed=&quot;1&quot; /&gt;&lt;w:lsdException w:name=&quot;Table Simple 2&quot; w:semiHidden=&quot;1&quot; w:unhideWhenUsed=&quot;1&quot; /&gt;&lt;w:lsdException w:name=&quot;Table Simple 3&quot; w:semiHidden=&quot;1&quot; w:unhideWhenUsed=&quot;1&quot; /&gt;&lt;w:lsdException w:name=&quot;Table Classic 1&quot; w:semiHidden=&quot;1&quot; w:unhideWhenUsed=&quot;1&quot; /&gt;&lt;w:lsdException w:name=&quot;Table Classic 2&quot; w:semiHidden=&quot;1&quot; w:unhideWhenUsed=&quot;1&quot; /&gt;&lt;w:lsdException w:name=&quot;Table Classic 3&quot; w:semiHidden=&quot;1&quot; w:unhideWhenUsed=&quot;1&quot; /&gt;&lt;w:lsdException w:name=&quot;Table Classic 4&quot; w:semiHidden=&quot;1&quot; w:unhideWhenUsed=&quot;1&quot; /&gt;&lt;w:lsdException w:name=&quot;Table Colorful 1&quot; w:semiHidden=&quot;1&quot; w:unhideWhenUsed=&quot;1&quot; /&gt;&lt;w:lsdException w:name=&quot;Table Colorful 2&quot; w:semiHidden=&quot;1&quot; w:unhideWhenUsed=&quot;1&quot; /&gt;&lt;w:lsdException w:name=&quot;Table Colorful 3&quot; w:semiHidden=&quot;1&quot; w:unhideWhenUsed=&quot;1&quot; /&gt;&lt;w:lsdException w:name=&quot;Table Columns 1&quot; w:semiHidden=&quot;1&quot; w:unhideWhenUsed=&quot;1&quot; /&gt;&lt;w:lsdException w:name=&quot;Table Columns 2&quot; w:semiHidden=&quot;1&quot; w:unhideWhenUsed=&quot;1&quot; /&gt;&lt;w:lsdException w:name=&quot;Table Columns 3&quot; w:semiHidden=&quot;1&quot; w:unhideWhenUsed=&quot;1&quot; /&gt;&lt;w:lsdException w:name=&quot;Table Columns 4&quot; w:semiHidden=&quot;1&quot; w:unhideWhenUsed=&quot;1&quot; /&gt;&lt;w:lsdException w:name=&quot;Table Columns 5&quot; w:semiHidden=&quot;1&quot; w:unhideWhenUsed=&quot;1&quot; /&gt;&lt;w:lsdException w:name=&quot;Table Grid 1&quot; w:semiHidden=&quot;1&quot; w:unhideWhenUsed=&quot;1&quot; /&gt;&lt;w:lsdException w:name=&quot;Table Grid 2&quot; w:semiHidden=&quot;1&quot; w:unhideWhenUsed=&quot;1&quot; /&gt;&lt;w:lsdException w:name=&quot;Table Grid 3&quot; w:semiHidden=&quot;1&quot; w:unhideWhenUsed=&quot;1&quot; /&gt;&lt;w:lsdException w:name=&quot;Table Grid 4&quot; w:semiHidden=&quot;1&quot; w:unhideWhenUsed=&quot;1&quot; /&gt;&lt;w:lsdException w:name=&quot;Table Grid 5&quot; w:semiHidden=&quot;1&quot; w:unhideWhenUsed=&quot;1&quot; /&gt;&lt;w:lsdException w:name=&quot;Table Grid 6&quot; w:semiHidden=&quot;1&quot; w:unhideWhenUsed=&quot;1&quot; /&gt;&lt;w:lsdException w:name=&quot;Table Grid 7&quot; w:semiHidden=&quot;1&quot; w:unhideWhenUsed=&quot;1&quot; /&gt;&lt;w:lsdException w:name=&quot;Table Grid 8&quot; w:semiHidden=&quot;1&quot; w:unhideWhenUsed=&quot;1&quot; /&gt;&lt;w:lsdException w:name=&quot;Table List 1&quot; w:semiHidden=&quot;1&quot; w:unhideWhenUsed=&quot;1&quot; /&gt;&lt;w:lsdException w:name=&quot;Table List 2&quot; w:semiHidden=&quot;1&quot; w:unhideWhenUsed=&quot;1&quot; /&gt;&lt;w:lsdException w:name=&quot;Table List 3&quot; w:semiHidden=&quot;1&quot; w:unhideWhenUsed=&quot;1&quot; /&gt;&lt;w:lsdException w:name=&quot;Table List 4&quot; w:semiHidden=&quot;1&quot; w:unhideWhenUsed=&quot;1&quot; /&gt;&lt;w:lsdException w:name=&quot;Table List 5&quot; w:semiHidden=&quot;1&quot; w:unhideWhenUsed=&quot;1&quot; /&gt;&lt;w:lsdException w:name=&quot;Table List 6&quot; w:semiHidden=&quot;1&quot; w:unhideWhenUsed=&quot;1&quot; /&gt;&lt;w:lsdException w:name=&quot;Table List 7&quot; w:semiHidden=&quot;1&quot; w:unhideWhenUsed=&quot;1&quot; /&gt;&lt;w:lsdException w:name=&quot;Table List 8&quot; w:semiHidden=&quot;1&quot; w:unhideWhenUsed=&quot;1&quot; /&gt;&lt;w:lsdException w:name=&quot;Table 3D effects 1&quot; w:semiHidden=&quot;1&quot; w:unhideWhenUsed=&quot;1&quot; /&gt;&lt;w:lsdException w:name=&quot;Table 3D effects 2&quot; w:semiHidden=&quot;1&quot; w:unhideWhenUsed=&quot;1&quot; /&gt;&lt;w:lsdException w:name=&quot;Table 3D effects 3&quot; w:semiHidden=&quot;1&quot; w:unhideWhenUsed=&quot;1&quot; /&gt;&lt;w:lsdException w:name=&quot;Table Contemporary&quot; w:semiHidden=&quot;1&quot; w:unhideWhenUsed=&quot;1&quot; /&gt;&lt;w:lsdException w:name=&quot;Table Elegant&quot; w:semiHidden=&quot;1&quot; w:unhideWhenUsed=&quot;1&quot; /&gt;&lt;w:lsdException w:name=&quot;Table Professional&quot; w:semiHidden=&quot;1&quot; w:unhideWhenUsed=&quot;1&quot; /&gt;&lt;w:lsdException w:name=&quot;Table Subtle 1&quot; w:semiHidden=&quot;1&quot; w:unhideWhenUsed=&quot;1&quot; /&gt;&lt;w:lsdException w:name=&quot;Table Subtle 2&quot; w:semiHidden=&quot;1&quot; w:unhideWhenUsed=&quot;1&quot; /&gt;&lt;w:lsdException w:name=&quot;Table Web 1&quot; w:semiHidden=&quot;1&quot; w:unhideWhenUsed=&quot;1&quot; /&gt;&lt;w:lsdException w:name=&quot;Table Web 2&quot; w:semiHidden=&quot;1&quot; w:unhideWhenUsed=&quot;1&quot; /&gt;&lt;w:lsdException w:name=&quot;Table Web 3&quot; w:semiHidden=&quot;1&quot; w:unhideWhenUsed=&quot;1&quot; /&gt;&lt;w:lsdException w:name=&quot;Table Theme&quot; w:semiHidden=&quot;1&quot; w:unhideWhenUsed=&quot;1&quot; /&gt;&lt;w:lsdException w:name=&quot;Placeholder Text&quot; w:semiHidden=&quot;1&quot; w:uiPriority=&quot;99&quot; /&gt;&lt;w:lsdException w:name=&quot;No Spacing&quot; w:semiHidden=&quot;1&quot; w:uiPriority=&quot;1&quot; w:qFormat=&quot;1&quot; /&gt;&lt;w:lsdException w:name=&quot;Light Shading&quot; w:uiPriority=&quot;60&quot; /&gt;&lt;w:lsdException w:name=&quot;Light List&quot; w:uiPriority=&quot;61&quot; /&gt;&lt;w:lsdException w:name=&quot;Light Grid&quot; w:uiPriority=&quot;62&quot; /&gt;&lt;w:lsdException w:name=&quot;Medium Shading 1&quot; w:uiPriority=&quot;63&quot; /&gt;&lt;w:lsdException w:name=&quot;Medium Shading 2&quot; w:uiPriority=&quot;64&quot; /&gt;&lt;w:lsdException w:name=&quot;Medium List 1&quot; w:uiPriority=&quot;65&quot; /&gt;&lt;w:lsdException w:name=&quot;Medium List 2&quot; w:uiPriority=&quot;66&quot; /&gt;&lt;w:lsdException w:name=&quot;Medium Grid 1&quot; w:uiPriority=&quot;67&quot; /&gt;&lt;w:lsdException w:name=&quot;Medium Grid 2&quot; w:uiPriority=&quot;68&quot; /&gt;&lt;w:lsdException w:name=&quot;Medium Grid 3&quot; w:uiPriority=&quot;69&quot; /&gt;&lt;w:lsdException w:name=&quot;Dark List&quot; w:uiPriority=&quot;70&quot; /&gt;&lt;w:lsdException w:name=&quot;Colorful Shading&quot; w:uiPriority=&quot;71&quot; /&gt;&lt;w:lsdException w:name=&quot;Colorful List&quot; w:uiPriority=&quot;72&quot; /&gt;&lt;w:lsdException w:name=&quot;Colorful Grid&quot; w:uiPriority=&quot;73&quot; /&gt;&lt;w:lsdException w:name=&quot;Light Shading Accent 1&quot; w:uiPriority=&quot;60&quot; /&gt;&lt;w:lsdException w:name=&quot;Light List Accent 1&quot; w:uiPriority=&quot;61&quot; /&gt;&lt;w:lsdException w:name=&quot;Light Grid Accent 1&quot; w:uiPriority=&quot;62&quot; /&gt;&lt;w:lsdException w:name=&quot;Medium Shading 1 Accent 1&quot; w:uiPriority=&quot;63&quot; /&gt;&lt;w:lsdException w:name=&quot;Medium Shading 2 Accent 1&quot; w:uiPriority=&quot;64&quot; /&gt;&lt;w:lsdException w:name=&quot;Medium List 1 Accent 1&quot; w:uiPriority=&quot;65&quot; /&gt;&lt;w:lsdException w:name=&quot;Revision&quot; w:semiHidden=&quot;1&quot; w:uiPriority=&quot;99&quot; /&gt;&lt;w:lsdException w:name=&quot;List Paragraph&quot; w:semiHidden=&quot;1&quot; w:uiPriority=&quot;34&quot; w:qFormat=&quot;1&quot; /&gt;&lt;w:lsdException w:name=&quot;Quote&quot; w:semiHidden=&quot;1&quot; w:uiPriority=&quot;29&quot; w:qFormat=&quot;1&quot; /&gt;&lt;w:lsdException w:name=&quot;Intense Quote&quot; w:semiHidden=&quot;1&quot; w:uiPriority=&quot;30&quot; w:qFormat=&quot;1&quot; /&gt;&lt;w:lsdException w:name=&quot;Medium List 2 Accent 1&quot; w:uiPriority=&quot;66&quot; /&gt;&lt;w:lsdException w:name=&quot;Medium Grid 1 Accent 1&quot; w:uiPriority=&quot;67&quot; /&gt;&lt;w:lsdException w:name=&quot;Medium Grid 2 Accent 1&quot; w:uiPriority=&quot;68&quot; /&gt;&lt;w:lsdException w:name=&quot;Medium Grid 3 Accent 1&quot; w:uiPriority=&quot;69&quot; /&gt;&lt;w:lsdException w:name=&quot;Dark List Accent 1&quot; w:uiPriority=&quot;70&quot; /&gt;&lt;w:lsdException w:name=&quot;Colorful Shading Accent 1&quot; w:uiPriority=&quot;71&quot; /&gt;&lt;w:lsdException w:name=&quot;Colorful List Accent 1&quot; w:uiPriority=&quot;72&quot; /&gt;&lt;w:lsdException w:name=&quot;Colorful Grid Accent 1&quot; w:uiPriority=&quot;73&quot; /&gt;&lt;w:lsdException w:name=&quot;Light Shading Accent 2&quot; w:uiPriority=&quot;60&quot; /&gt;&lt;w:lsdException w:name=&quot;Light List Accent 2&quot; w:uiPriority=&quot;61&quot; /&gt;&lt;w:lsdException w:name=&quot;Light Grid Accent 2&quot; w:uiPriority=&quot;62&quot; /&gt;&lt;w:lsdException w:name=&quot;Medium Shading 1 Accent 2&quot; w:uiPriority=&quot;63&quot; /&gt;&lt;w:lsdException w:name=&quot;Medium Shading 2 Accent 2&quot; w:uiPriority=&quot;64&quot; /&gt;&lt;w:lsdException w:name=&quot;Medium List 1 Accent 2&quot; w:uiPriority=&quot;65&quot; /&gt;&lt;w:lsdException w:name=&quot;Medium List 2 Accent 2&quot; w:uiPriority=&quot;66&quot; /&gt;&lt;w:lsdException w:name=&quot;Medium Grid 1 Accent 2&quot; w:uiPriority=&quot;67&quot; /&gt;&lt;w:lsdException w:name=&quot;Medium Grid 2 Accent 2&quot; w:uiPriority=&quot;68&quot; /&gt;&lt;w:lsdException w:name=&quot;Medium Grid 3 Accent 2&quot; w:uiPriority=&quot;69&quot; /&gt;&lt;w:lsdException w:name=&quot;Dark List Accent 2&quot; w:uiPriority=&quot;70&quot; /&gt;&lt;w:lsdException w:name=&quot;Colorful Shading Accent 2&quot; w:uiPriority=&quot;71&quot; /&gt;&lt;w:lsdException w:name=&quot;Colorful List Accent 2&quot; w:uiPriority=&quot;72&quot; /&gt;&lt;w:lsdException w:name=&quot;Colorful Grid Accent 2&quot; w:uiPriority=&quot;73&quot; /&gt;&lt;w:lsdException w:name=&quot;Light Shading Accent 3&quot; w:uiPriority=&quot;60&quot; /&gt;&lt;w:lsdException w:name=&quot;Light List Accent 3&quot; w:uiPriority=&quot;61&quot; /&gt;&lt;w:lsdException w:name=&quot;Light Grid Accent 3&quot; w:uiPriority=&quot;62&quot; /&gt;&lt;w:lsdException w:name=&quot;Medium Shading 1 Accent 3&quot; w:uiPriority=&quot;63&quot; /&gt;&lt;w:lsdException w:name=&quot;Medium Shading 2 Accent 3&quot; w:uiPriority=&quot;64&quot; /&gt;&lt;w:lsdException w:name=&quot;Medium List 1 Accent 3&quot; w:uiPriority=&quot;65&quot; /&gt;&lt;w:lsdException w:name=&quot;Medium List 2 Accent 3&quot; w:uiPriority=&quot;66&quot; /&gt;&lt;w:lsdException w:name=&quot;Medium Grid 1 Accent 3&quot; w:uiPriority=&quot;67&quot; /&gt;&lt;w:lsdException w:name=&quot;Medium Grid 2 Accent 3&quot; w:uiPriority=&quot;68&quot; /&gt;&lt;w:lsdException w:name=&quot;Medium Grid 3 Accent 3&quot; w:uiPriority=&quot;69&quot; /&gt;&lt;w:lsdException w:name=&quot;Dark List Accent 3&quot; w:uiPriority=&quot;70&quot; /&gt;&lt;w:lsdException w:name=&quot;Colorful Shading Accent 3&quot; w:uiPriority=&quot;71&quot; /&gt;&lt;w:lsdException w:name=&quot;Colorful List Accent 3&quot; w:uiPriority=&quot;72&quot; /&gt;&lt;w:lsdException w:name=&quot;Colorful Grid Accent 3&quot; w:uiPriority=&quot;73&quot; /&gt;&lt;w:lsdException w:name=&quot;Light Shading Accent 4&quot; w:uiPriority=&quot;60&quot; /&gt;&lt;w:lsdException w:name=&quot;Light List Accent 4&quot; w:uiPriority=&quot;61&quot; /&gt;&lt;w:lsdException w:name=&quot;Light Grid Accent 4&quot; w:uiPriority=&quot;62&quot; /&gt;&lt;w:lsdException w:name=&quot;Medium Shading 1 Accent 4&quot; w:uiPriority=&quot;63&quot; /&gt;&lt;w:lsdException w:name=&quot;Medium Shading 2 Accent 4&quot; w:uiPriority=&quot;64&quot; /&gt;&lt;w:lsdException w:name=&quot;Medium List 1 Accent 4&quot; w:uiPriority=&quot;65&quot; /&gt;&lt;w:lsdException w:name=&quot;Medium List 2 Accent 4&quot; w:uiPriority=&quot;66&quot; /&gt;&lt;w:lsdException w:name=&quot;Medium Grid 1 Accent 4&quot; w:uiPriority=&quot;67&quot; /&gt;&lt;w:lsdException w:name=&quot;Medium Grid 2 Accent 4&quot; w:uiPriority=&quot;68&quot; /&gt;&lt;w:lsdException w:name=&quot;Medium Grid 3 Accent 4&quot; w:uiPriority=&quot;69&quot; /&gt;&lt;w:lsdException w:name=&quot;Dark List Accent 4&quot; w:uiPriority=&quot;70&quot; /&gt;&lt;w:lsdException w:name=&quot;Colorful Shading Accent 4&quot; w:uiPriority=&quot;71&quot; /&gt;&lt;w:lsdException w:name=&quot;Colorful List Accent 4&quot; w:uiPriority=&quot;72&quot; /&gt;&lt;w:lsdException w:name=&quot;Colorful Grid Accent 4&quot; w:uiPriority=&quot;73&quot; /&gt;&lt;w:lsdException w:name=&quot;Light Shading Accent 5&quot; w:uiPriority=&quot;60&quot; /&gt;&lt;w:lsdException w:name=&quot;Light List Accent 5&quot; w:uiPriority=&quot;61&quot; /&gt;&lt;w:lsdException w:name=&quot;Light Grid Accent 5&quot; w:uiPriority=&quot;62&quot; /&gt;&lt;w:lsdException w:name=&quot;Medium Shading 1 Accent 5&quot; w:uiPriority=&quot;63&quot; /&gt;&lt;w:lsdException w:name=&quot;Medium Shading 2 Accent 5&quot; w:uiPriority=&quot;64&quot; /&gt;&lt;w:lsdException w:name=&quot;Medium List 1 Accent 5&quot; w:uiPriority=&quot;65&quot; /&gt;&lt;w:lsdException w:name=&quot;Medium List 2 Accent 5&quot; w:uiPriority=&quot;66&quot; /&gt;&lt;w:lsdException w:name=&quot;Medium Grid 1 Accent 5&quot; w:uiPriority=&quot;67&quot; /&gt;&lt;w:lsdException w:name=&quot;Medium Grid 2 Accent 5&quot; w:uiPriority=&quot;68&quot; /&gt;&lt;w:lsdException w:name=&quot;Medium Grid 3 Accent 5&quot; w:uiPriority=&quot;69&quot; /&gt;&lt;w:lsdException w:name=&quot;Dark List Accent 5&quot; w:uiPriority=&quot;70&quot; /&gt;&lt;w:lsdException w:name=&quot;Colorful Shading Accent 5&quot; w:uiPriority=&quot;71&quot; /&gt;&lt;w:lsdException w:name=&quot;Colorful List Accent 5&quot; w:uiPriority=&quot;72&quot; /&gt;&lt;w:lsdException w:name=&quot;Colorful Grid Accent 5&quot; w:uiPriority=&quot;73&quot; /&gt;&lt;w:lsdException w:name=&quot;Light Shading Accent 6&quot; w:uiPriority=&quot;60&quot; /&gt;&lt;w:lsdException w:name=&quot;Light List Accent 6&quot; w:uiPriority=&quot;61&quot; /&gt;&lt;w:lsdException w:name=&quot;Light Grid Accent 6&quot; w:uiPriority=&quot;62&quot; /&gt;&lt;w:lsdException w:name=&quot;Medium Shading 1 Accent 6&quot; w:uiPriority=&quot;63&quot; /&gt;&lt;w:lsdException w:name=&quot;Medium Shading 2 Accent 6&quot; w:uiPriority=&quot;64&quot; /&gt;&lt;w:lsdException w:name=&quot;Medium List 1 Accent 6&quot; w:uiPriority=&quot;65&quot; /&gt;&lt;w:lsdException w:name=&quot;Medium List 2 Accent 6&quot; w:uiPriority=&quot;66&quot; /&gt;&lt;w:lsdException w:name=&quot;Medium Grid 1 Accent 6&quot; w:uiPriority=&quot;67&quot; /&gt;&lt;w:lsdException w:name=&quot;Medium Grid 2 Accent 6&quot; w:uiPriority=&quot;68&quot; /&gt;&lt;w:lsdException w:name=&quot;Medium Grid 3 Accent 6&quot; w:uiPriority=&quot;69&quot; /&gt;&lt;w:lsdException w:name=&quot;Dark List Accent 6&quot; w:uiPriority=&quot;70&quot; /&gt;&lt;w:lsdException w:name=&quot;Colorful Shading Accent 6&quot; w:uiPriority=&quot;71&quot; /&gt;&lt;w:lsdException w:name=&quot;Colorful List Accent 6&quot; w:uiPriority=&quot;72&quot; /&gt;&lt;w:lsdException w:name=&quot;Colorful Grid Accent 6&quot; w:uiPriority=&quot;73&quot; /&gt;&lt;w:lsdException w:name=&quot;Subtle Emphasis&quot; w:semiHidden=&quot;1&quot; w:uiPriority=&quot;19&quot; w:qFormat=&quot;1&quot; /&gt;&lt;w:lsdException w:name=&quot;Intense Emphasis&quot; w:semiHidden=&quot;1&quot; w:uiPriority=&quot;21&quot; w:qFormat=&quot;1&quot; /&gt;&lt;w:lsdException w:name=&quot;Subtle Reference&quot; w:semiHidden=&quot;1&quot; w:uiPriority=&quot;31&quot; w:qFormat=&quot;1&quot; /&gt;&lt;w:lsdException w:name=&quot;Intense Reference&quot; w:semiHidden=&quot;1&quot; w:uiPriority=&quot;32&quot; w:qFormat=&quot;1&quot; /&gt;&lt;w:lsdException w:name=&quot;Book Title&quot; w:semiHidden=&quot;1&quot; w:uiPriority=&quot;33&quot; w:qFormat=&quot;1&quot; /&gt;&lt;w:lsdException w:name=&quot;Bibliography&quot; w:semiHidden=&quot;1&quot; w:uiPriority=&quot;37&quot; /&gt;&lt;w:lsdException w:name=&quot;TOC Heading&quot; w:semiHidden=&quot;1&quot; w:uiPriority=&quot;39&quot; w:qFormat=&quot;1&quot; /&gt;&lt;w:lsdException w:name=&quot;Plain Table 1&quot; w:uiPriority=&quot;41&quot; /&gt;&lt;w:lsdException w:name=&quot;Plain Table 2&quot; w:uiPriority=&quot;42&quot; /&gt;&lt;w:lsdException w:name=&quot;Plain Table 3&quot; w:uiPriority=&quot;43&quot; /&gt;&lt;w:lsdException w:name=&quot;Plain Table 4&quot; w:uiPriority=&quot;44&quot; /&gt;&lt;w:lsdException w:name=&quot;Plain Table 5&quot; w:uiPriority=&quot;45&quot; /&gt;&lt;w:lsdException w:name=&quot;Grid Table Light&quot; w:uiPriority=&quot;40&quot; /&gt;&lt;w:lsdException w:name=&quot;Grid Table 1 Light&quot; w:uiPriority=&quot;46&quot; /&gt;&lt;w:lsdException w:name=&quot;Grid Table 2&quot; w:uiPriority=&quot;47&quot; /&gt;&lt;w:lsdException w:name=&quot;Grid Table 3&quot; w:uiPriority=&quot;48&quot; /&gt;&lt;w:lsdException w:name=&quot;Grid Table 4&quot; w:uiPriority=&quot;49&quot; /&gt;&lt;w:lsdException w:name=&quot;Grid Table 5 Dark&quot; w:uiPriority=&quot;50&quot; /&gt;&lt;w:lsdException w:name=&quot;Grid Table 6 Colorful&quot; w:uiPriority=&quot;51&quot; /&gt;&lt;w:lsdException w:name=&quot;Grid Table 7 Colorful&quot; w:uiPriority=&quot;52&quot; /&gt;&lt;w:lsdException w:name=&quot;Grid Table 1 Light Accent 1&quot; w:uiPriority=&quot;46&quot; /&gt;&lt;w:lsdException w:name=&quot;Grid Table 2 Accent 1&quot; w:uiPriority=&quot;47&quot; /&gt;&lt;w:lsdException w:name=&quot;Grid Table 3 Accent 1&quot; w:uiPriority=&quot;48&quot; /&gt;&lt;w:lsdException w:name=&quot;Grid Table 4 Accent 1&quot; w:uiPriority=&quot;49&quot; /&gt;&lt;w:lsdException w:name=&quot;Grid Table 5 Dark Accent 1&quot; w:uiPriority=&quot;50&quot; /&gt;&lt;w:lsdException w:name=&quot;Grid Table 6 Colorful Accent 1&quot; w:uiPriority=&quot;51&quot; /&gt;&lt;w:lsdException w:name=&quot;Grid Table 7 Colorful Accent 1&quot; w:uiPriority=&quot;52&quot; /&gt;&lt;w:lsdException w:name=&quot;Grid Table 1 Light Accent 2&quot; w:uiPriority=&quot;46&quot; /&gt;&lt;w:lsdException w:name=&quot;Grid Table 2 Accent 2&quot; w:uiPriority=&quot;47&quot; /&gt;&lt;w:lsdException w:name=&quot;Grid Table 3 Accent 2&quot; w:uiPriority=&quot;48&quot; /&gt;&lt;w:lsdException w:name=&quot;Grid Table 4 Accent 2&quot; w:uiPriority=&quot;49&quot; /&gt;&lt;w:lsdException w:name=&quot;Grid Table 5 Dark Accent 2&quot; w:uiPriority=&quot;50&quot; /&gt;&lt;w:lsdException w:name=&quot;Grid Table 6 Colorful Accent 2&quot; w:uiPriority=&quot;51&quot; /&gt;&lt;w:lsdException w:name=&quot;Grid Table 7 Colorful Accent 2&quot; w:uiPriority=&quot;52&quot; /&gt;&lt;w:lsdException w:name=&quot;Grid Table 1 Light Accent 3&quot; w:uiPriority=&quot;46&quot; /&gt;&lt;w:lsdException w:name=&quot;Grid Table 2 Accent 3&quot; w:uiPriority=&quot;47&quot; /&gt;&lt;w:lsdException w:name=&quot;Grid Table 3 Accent 3&quot; w:uiPriority=&quot;48&quot; /&gt;&lt;w:lsdException w:name=&quot;Grid Table 4 Accent 3&quot; w:uiPriority=&quot;49&quot; /&gt;&lt;w:lsdException w:name=&quot;Grid Table 5 Dark Accent 3&quot; w:uiPriority=&quot;50&quot; /&gt;&lt;w:lsdException w:name=&quot;Grid Table 6 Colorful Accent 3&quot; w:uiPriority=&quot;51&quot; /&gt;&lt;w:lsdException w:name=&quot;Grid Table 7 Colorful Accent 3&quot; w:uiPriority=&quot;52&quot; /&gt;&lt;w:lsdException w:name=&quot;Grid Table 1 Light Accent 4&quot; w:uiPriority=&quot;46&quot; /&gt;&lt;w:lsdException w:name=&quot;Grid Table 2 Accent 4&quot; w:uiPriority=&quot;47&quot; /&gt;&lt;w:lsdException w:name=&quot;Grid Table 3 Accent 4&quot; w:uiPriority=&quot;48&quot; /&gt;&lt;w:lsdException w:name=&quot;Grid Table 4 Accent 4&quot; w:uiPriority=&quot;49&quot; /&gt;&lt;w:lsdException w:name=&quot;Grid Table 5 Dark Accent 4&quot; w:uiPriority=&quot;50&quot; /&gt;&lt;w:lsdException w:name=&quot;Grid Table 6 Colorful Accent 4&quot; w:uiPriority=&quot;51&quot; /&gt;&lt;w:lsdException w:name=&quot;Grid Table 7 Colorful Accent 4&quot; w:uiPriority=&quot;52&quot; /&gt;&lt;w:lsdException w:name=&quot;Grid Table 1 Light Accent 5&quot; w:uiPriority=&quot;46&quot; /&gt;&lt;w:lsdException w:name=&quot;Grid Table 2 Accent 5&quot; w:uiPriority=&quot;47&quot; /&gt;&lt;w:lsdException w:name=&quot;Grid Table 3 Accent 5&quot; w:uiPriority=&quot;48&quot; /&gt;&lt;w:lsdException w:name=&quot;Grid Table 4 Accent 5&quot; w:uiPriority=&quot;49&quot; /&gt;&lt;w:lsdException w:name=&quot;Grid Table 5 Dark Accent 5&quot; w:uiPriority=&quot;50&quot; /&gt;&lt;w:lsdException w:name=&quot;Grid Table 6 Colorful Accent 5&quot; w:uiPriority=&quot;51&quot; /&gt;&lt;w:lsdException w:name=&quot;Grid Table 7 Colorful Accent 5&quot; w:uiPriority=&quot;52&quot; /&gt;&lt;w:lsdException w:name=&quot;Grid Table 1 Light Accent 6&quot; w:uiPriority=&quot;46&quot; /&gt;&lt;w:lsdException w:name=&quot;Grid Table 2 Accent 6&quot; w:uiPriority=&quot;47&quot; /&gt;&lt;w:lsdException w:name=&quot;Grid Table 3 Accent 6&quot; w:uiPriority=&quot;48&quot; /&gt;&lt;w:lsdException w:name=&quot;Grid Table 4 Accent 6&quot; w:uiPriority=&quot;49&quot; /&gt;&lt;w:lsdException w:name=&quot;Grid Table 5 Dark Accent 6&quot; w:uiPriority=&quot;50&quot; /&gt;&lt;w:lsdException w:name=&quot;Grid Table 6 Colorful Accent 6&quot; w:uiPriority=&quot;51&quot; /&gt;&lt;w:lsdException w:name=&quot;Grid Table 7 Colorful Accent 6&quot; w:uiPriority=&quot;52&quot; /&gt;&lt;w:lsdException w:name=&quot;List Table 1 Light&quot; w:uiPriority=&quot;46&quot; /&gt;&lt;w:lsdException w:name=&quot;List Table 2&quot; w:uiPriority=&quot;47&quot; /&gt;&lt;w:lsdException w:name=&quot;List Table 3&quot; w:uiPriority=&quot;48&quot; /&gt;&lt;w:lsdException w:name=&quot;List Table 4&quot; w:uiPriority=&quot;49&quot; /&gt;&lt;w:lsdException w:name=&quot;List Table 5 Dark&quot; w:uiPriority=&quot;50&quot; /&gt;&lt;w:lsdException w:name=&quot;List Table 6 Colorful&quot; w:uiPriority=&quot;51&quot; /&gt;&lt;w:lsdException w:name=&quot;List Table 7 Colorful&quot; w:uiPriority=&quot;52&quot; /&gt;&lt;w:lsdException w:name=&quot;List Table 1 Light Accent 1&quot; w:uiPriority=&quot;46&quot; /&gt;&lt;w:lsdException w:name=&quot;List Table 2 Accent 1&quot; w:uiPriority=&quot;47&quot; /&gt;&lt;w:lsdException w:name=&quot;List Table 3 Accent 1&quot; w:uiPriority=&quot;48&quot; /&gt;&lt;w:lsdException w:name=&quot;List Table 4 Accent 1&quot; w:uiPriority=&quot;49&quot; /&gt;&lt;w:lsdException w:name=&quot;List Table 5 Dark Accent 1&quot; w:uiPriority=&quot;50&quot; /&gt;&lt;w:lsdException w:name=&quot;List Table 6 Colorful Accent 1&quot; w:uiPriority=&quot;51&quot; /&gt;&lt;w:lsdException w:name=&quot;List Table 7 Colorful Accent 1&quot; w:uiPriority=&quot;52&quot; /&gt;&lt;w:lsdException w:name=&quot;List Table 1 Light Accent 2&quot; w:uiPriority=&quot;46&quot; /&gt;&lt;w:lsdException w:name=&quot;List Table 2 Accent 2&quot; w:uiPriority=&quot;47&quot; /&gt;&lt;w:lsdException w:name=&quot;List Table 3 Accent 2&quot; w:uiPriority=&quot;48&quot; /&gt;&lt;w:lsdException w:name=&quot;List Table 4 Accent 2&quot; w:uiPriority=&quot;49&quot; /&gt;&lt;w:lsdException w:name=&quot;List Table 5 Dark Accent 2&quot; w:uiPriority=&quot;50&quot; /&gt;&lt;w:lsdException w:name=&quot;List Table 6 Colorful Accent 2&quot; w:uiPriority=&quot;51&quot; /&gt;&lt;w:lsdException w:name=&quot;List Table 7 Colorful Accent 2&quot; w:uiPriority=&quot;52&quot; /&gt;&lt;w:lsdException w:name=&quot;List Table 1 Light Accent 3&quot; w:uiPriority=&quot;46&quot; /&gt;&lt;w:lsdException w:name=&quot;List Table 2 Accent 3&quot; w:uiPriority=&quot;47&quot; /&gt;&lt;w:lsdException w:name=&quot;List Table 3 Accent 3&quot; w:uiPriority=&quot;48&quot; /&gt;&lt;w:lsdException w:name=&quot;List Table 4 Accent 3&quot; w:uiPriority=&quot;49&quot; /&gt;&lt;w:lsdException w:name=&quot;List Table 5 Dark Accent 3&quot; w:uiPriority=&quot;50&quot; /&gt;&lt;w:lsdException w:name=&quot;List Table 6 Colorful Accent 3&quot; w:uiPriority=&quot;51&quot; /&gt;&lt;w:lsdException w:name=&quot;List Table 7 Colorful Accent 3&quot; w:uiPriority=&quot;52&quot; /&gt;&lt;w:lsdException w:name=&quot;List Table 1 Light Accent 4&quot; w:uiPriority=&quot;46&quot; /&gt;&lt;w:lsdException w:name=&quot;List Table 2 Accent 4&quot; w:uiPriority=&quot;47&quot; /&gt;&lt;w:lsdException w:name=&quot;List Table 3 Accent 4&quot; w:uiPriority=&quot;48&quot; /&gt;&lt;w:lsdException w:name=&quot;List Table 4 Accent 4&quot; w:uiPriority=&quot;49&quot; /&gt;&lt;w:lsdException w:name=&quot;List Table 5 Dark Accent 4&quot; w:uiPriority=&quot;50&quot; /&gt;&lt;w:lsdException w:name=&quot;List Table 6 Colorful Accent 4&quot; w:uiPriority=&quot;51&quot; /&gt;&lt;w:lsdException w:name=&quot;List Table 7 Colorful Accent 4&quot; w:uiPriority=&quot;52&quot; /&gt;&lt;w:lsdException w:name=&quot;List Table 1 Light Accent 5&quot; w:uiPriority=&quot;46&quot; /&gt;&lt;w:lsdException w:name=&quot;List Table 2 Accent 5&quot; w:uiPriority=&quot;47&quot; /&gt;&lt;w:lsdException w:name=&quot;List Table 3 Accent 5&quot; w:uiPriority=&quot;48&quot; /&gt;&lt;w:lsdException w:name=&quot;List Table 4 Accent 5&quot; w:uiPriority=&quot;49&quot; /&gt;&lt;w:lsdException w:name=&quot;List Table 5 Dark Accent 5&quot; w:uiPriority=&quot;50&quot; /&gt;&lt;w:lsdException w:name=&quot;List Table 6 Colorful Accent 5&quot; w:uiPriority=&quot;51&quot; /&gt;&lt;w:lsdException w:name=&quot;List Table 7 Colorful Accent 5&quot; w:uiPriority=&quot;52&quot; /&gt;&lt;w:lsdException w:name=&quot;List Table 1 Light Accent 6&quot; w:uiPriority=&quot;46&quot; /&gt;&lt;w:lsdException w:name=&quot;List Table 2 Accent 6&quot; w:uiPriority=&quot;47&quot; /&gt;&lt;w:lsdException w:name=&quot;List Table 3 Accent 6&quot; w:uiPriority=&quot;48&quot; /&gt;&lt;w:lsdException w:name=&quot;List Table 4 Accent 6&quot; w:uiPriority=&quot;49&quot; /&gt;&lt;w:lsdException w:name=&quot;List Table 5 Dark Accent 6&quot; w:uiPriority=&quot;50&quot; /&gt;&lt;w:lsdException w:name=&quot;List Table 6 Colorful Accent 6&quot; w:uiPriority=&quot;51&quot; /&gt;&lt;w:lsdException w:name=&quot;List Table 7 Colorful Accent 6&quot; w:uiPriority=&quot;52&quot; /&gt;&lt;w:lsdException w:name=&quot;Mention&quot; w:semiHidden=&quot;1&quot; w:uiPriority=&quot;99&quot; w:unhideWhenUsed=&quot;1&quot; /&gt;&lt;w:lsdException w:name=&quot;Smart Hyperlink&quot; w:semiHidden=&quot;1&quot; w:uiPriority=&quot;99&quot; w:unhideWhenUsed=&quot;1&quot; /&gt;&lt;w:lsdException w:name=&quot;Hashtag&quot; w:semiHidden=&quot;1&quot; w:uiPriority=&quot;99&quot; w:unhideWhenUsed=&quot;1&quot; /&gt;&lt;/w:latentStyles&gt;&lt;w:style w:type=&quot;paragraph&quot; w:default=&quot;1&quot; w:styleId=&quot;Normal&quot;&gt;&lt;w:name w:val=&quot;Normal&quot; /&gt;&lt;w:aliases w:val=&quot;VBS-Normal&quot; /&gt;&lt;w:qFormat /&gt;&lt;w:rsid w:val=&quot;000353FB&quot; /&gt;&lt;w:rPr&gt;&lt;w:rFonts w:eastAsia=&quot;Calibri&quot; /&gt;&lt;w:lang w:eastAsia=&quot;en-US&quot; /&gt;&lt;/w:rPr&gt;&lt;/w:style&gt;&lt;w:style w:type=&quot;paragraph&quot; w:styleId=&quot;Heading1&quot;&gt;&lt;w:name w:val=&quot;heading 1&quot; /&gt;&lt;w:aliases w:val=&quot;VBS-Hauptitel&quot; /&gt;&lt;w:basedOn w:val=&quot;Normal&quot; /&gt;&lt;w:next w:val=&quot;Normal&quot; /&gt;&lt;w:link w:val=&quot;Heading1Char&quot; /&gt;&lt;w:qFormat /&gt;&lt;w:rsid w:val=&quot;000353FB&quot; /&gt;&lt;w:pPr&gt;&lt;w:keepNext /&gt;&lt;w:keepLines /&gt;&lt;w:numPr&gt;&lt;w:numId w:val=&quot;31&quot; /&gt;&lt;/w:numPr&gt;&lt;w:tabs&gt;&lt;w:tab w:val=&quot;clear&quot; w:pos=&quot;432&quot; /&gt;&lt;w:tab w:val=&quot;left&quot; w:pos=&quot;992&quot; /&gt;&lt;/w:tabs&gt;&lt;w:ind w:left=&quot;992&quot; w:hanging=&quot;992&quot; /&gt;&lt;w:outlineLvl w:val=&quot;0&quot; /&gt;&lt;/w:pPr&gt;&lt;w:rPr&gt;&lt;w:rFonts w:eastAsia=&quot;Times New Roman&quot; w:cs=&quot;Arial&quot; /&gt;&lt;w:b /&gt;&lt;w:bCs /&gt;&lt;w:szCs w:val=&quot;24&quot; /&gt;&lt;w:lang w:eastAsia=&quot;de-DE&quot; /&gt;&lt;/w:rPr&gt;&lt;/w:style&gt;&lt;w:style w:type=&quot;paragraph&quot; w:styleId=&quot;Heading2&quot;&gt;&lt;w:name w:val=&quot;heading 2&quot; /&gt;&lt;w:aliases w:val=&quot;VBS-Titel&quot; /&gt;&lt;w:basedOn w:val=&quot;Normal&quot; /&gt;&lt;w:next w:val=&quot;Normal&quot; /&gt;&lt;w:link w:val=&quot;Heading2Char&quot; /&gt;&lt;w:qFormat /&gt;&lt;w:rsid w:val=&quot;000353FB&quot; /&gt;&lt;w:pPr&gt;&lt;w:keepNext /&gt;&lt;w:keepLines /&gt;&lt;w:numPr&gt;&lt;w:ilvl w:val=&quot;1&quot; /&gt;&lt;w:numId w:val=&quot;31&quot; /&gt;&lt;/w:numPr&gt;&lt;w:tabs&gt;&lt;w:tab w:val=&quot;clear&quot; w:pos=&quot;576&quot; /&gt;&lt;w:tab w:val=&quot;left&quot; w:pos=&quot;992&quot; /&gt;&lt;/w:tabs&gt;&lt;w:ind w:left=&quot;992&quot; w:hanging=&quot;992&quot; /&gt;&lt;w:outlineLvl w:val=&quot;1&quot; /&gt;&lt;/w:pPr&gt;&lt;w:rPr&gt;&lt;w:rFonts w:eastAsia=&quot;Times New Roman&quot; /&gt;&lt;w:b /&gt;&lt;w:bCs /&gt;&lt;w:szCs w:val=&quot;24&quot; /&gt;&lt;w:lang w:eastAsia=&quot;de-DE&quot; /&gt;&lt;/w:rPr&gt;&lt;/w:style&gt;&lt;w:style w:type=&quot;paragraph&quot; w:styleId=&quot;Heading3&quot;&gt;&lt;w:name w:val=&quot;heading 3&quot; /&gt;&lt;w:aliases w:val=&quot;VBS-Untertitel&quot; /&gt;&lt;w:basedOn w:val=&quot;Normal&quot; /&gt;&lt;w:next w:val=&quot;Normal&quot; /&gt;&lt;w:link w:val=&quot;Heading3Char&quot; /&gt;&lt;w:qFormat /&gt;&lt;w:rsid w:val=&quot;000353FB&quot; /&gt;&lt;w:pPr&gt;&lt;w:keepNext /&gt;&lt;w:keepLines /&gt;&lt;w:numPr&gt;&lt;w:ilvl w:val=&quot;2&quot; /&gt;&lt;w:numId w:val=&quot;31&quot; /&gt;&lt;/w:numPr&gt;&lt;w:tabs&gt;&lt;w:tab w:val=&quot;clear&quot; w:pos=&quot;720&quot; /&gt;&lt;w:tab w:val=&quot;left&quot; w:pos=&quot;992&quot; /&gt;&lt;/w:tabs&gt;&lt;w:ind w:left=&quot;992&quot; w:hanging=&quot;992&quot; /&gt;&lt;w:outlineLvl w:val=&quot;2&quot; /&gt;&lt;/w:pPr&gt;&lt;w:rPr&gt;&lt;w:rFonts w:eastAsia=&quot;Times New Roman&quot; w:cs=&quot;Arial&quot; /&gt;&lt;w:b /&gt;&lt;w:bCs /&gt;&lt;w:szCs w:val=&quot;24&quot; /&gt;&lt;w:lang w:eastAsia=&quot;de-DE&quot; /&gt;&lt;/w:rPr&gt;&lt;/w:style&gt;&lt;w:style w:type=&quot;character&quot; w:default=&quot;1&quot; w:styleId=&quot;DefaultParagraphFont&quot;&gt;&lt;w:name w:val=&quot;Default Paragraph Font&quot; /&gt;&lt;w:uiPriority w:val=&quot;1&quot; /&gt;&lt;w:semiHidden /&gt;&lt;w:unhideWhenUsed /&gt;&lt;/w:style&gt;&lt;w:style w:type=&quot;table&quot; w:default=&quot;1&quot; w:styleId=&quot;TableNormal&quot;&gt;&lt;w:name w:val=&quot;Normal Table&quot; /&gt;&lt;w:uiPriority w:val=&quot;99&quot; /&gt;&lt;w:semiHidden /&gt;&lt;w:unhideWhenUsed /&gt;&lt;w:tblPr&gt;&lt;w:tblInd w:w=&quot;0&quot; w:type=&quot;dxa&quot; /&gt;&lt;w:tblCellMar&gt;&lt;w:top w:w=&quot;0&quot; w:type=&quot;dxa&quot; /&gt;&lt;w:left w:w=&quot;108&quot; w:type=&quot;dxa&quot; /&gt;&lt;w:bottom w:w=&quot;0&quot; w:type=&quot;dxa&quot; /&gt;&lt;w:right w:w=&quot;108&quot; w:type=&quot;dxa&quot; /&gt;&lt;/w:tblCellMar&gt;&lt;/w:tblPr&gt;&lt;/w:style&gt;&lt;w:style w:type=&quot;numbering&quot; w:default=&quot;1&quot; w:styleId=&quot;NoList&quot;&gt;&lt;w:name w:val=&quot;No List&quot; /&gt;&lt;w:uiPriority w:val=&quot;99&quot; /&gt;&lt;w:semiHidden /&gt;&lt;w:unhideWhenUsed /&gt;&lt;/w:style&gt;&lt;w:style w:type=&quot;paragraph&quot; w:styleId=&quot;Header&quot;&gt;&lt;w:name w:val=&quot;header&quot; /&gt;&lt;w:basedOn w:val=&quot;Normal&quot; /&gt;&lt;w:semiHidden /&gt;&lt;w:rsid w:val=&quot;00304001&quot; /&gt;&lt;w:pPr&gt;&lt;w:suppressAutoHyphens /&gt;&lt;w:spacing w:line=&quot;200&quot; w:lineRule=&quot;exact&quot; /&gt;&lt;/w:pPr&gt;&lt;w:rPr&gt;&lt;w:noProof /&gt;&lt;w:sz w:val=&quot;15&quot; /&gt;&lt;/w:rPr&gt;&lt;/w:style&gt;&lt;w:style w:type=&quot;paragraph&quot; w:styleId=&quot;Footer&quot;&gt;&lt;w:name w:val=&quot;footer&quot; /&gt;&lt;w:basedOn w:val=&quot;Normal&quot; /&gt;&lt;w:semiHidden /&gt;&lt;w:rsid w:val=&quot;00C83794&quot; /&gt;&lt;w:pPr&gt;&lt;w:suppressAutoHyphens /&gt;&lt;w:spacing w:line=&quot;200&quot; w:lineRule=&quot;atLeast&quot; /&gt;&lt;/w:pPr&gt;&lt;w:rPr&gt;&lt;w:noProof /&gt;&lt;w:sz w:val=&quot;15&quot; /&gt;&lt;w:szCs w:val=&quot;15&quot; /&gt;&lt;/w:rPr&gt;&lt;/w:style&gt;&lt;w:style w:type=&quot;paragraph&quot; w:customStyle=&quot;1&quot; w:styleId=&quot;KopfFett&quot;&gt;&lt;w:name w:val=&quot;KopfFett&quot; /&gt;&lt;w:basedOn w:val=&quot;Header&quot; /&gt;&lt;w:next w:val=&quot;Header&quot; /&gt;&lt;w:semiHidden /&gt;&lt;w:rsid w:val=&quot;008D3666&quot; /&gt;&lt;w:rPr&gt;&lt;w:b /&gt;&lt;/w:rPr&gt;&lt;/w:style&gt;&lt;w:style w:type=&quot;paragraph&quot; w:customStyle=&quot;1&quot; w:styleId=&quot;KopfDept&quot;&gt;&lt;w:name w:val=&quot;KopfDept&quot; /&gt;&lt;w:basedOn w:val=&quot;Header&quot; /&gt;&lt;w:next w:val=&quot;KopfFett&quot; /&gt;&lt;w:semiHidden /&gt;&lt;w:rsid w:val=&quot;008D3666&quot; /&gt;&lt;w:pPr&gt;&lt;w:spacing w:after=&quot;100&quot; /&gt;&lt;w:contextualSpacing /&gt;&lt;/w:pPr&gt;&lt;/w:style&gt;&lt;w:style w:type=&quot;paragraph&quot; w:customStyle=&quot;1&quot; w:styleId=&quot;Logo&quot;&gt;&lt;w:name w:val=&quot;Logo&quot; /&gt;&lt;w:semiHidden /&gt;&lt;w:rsid w:val=&quot;009E0092&quot; /&gt;&lt;w:rPr&gt;&lt;w:noProof /&gt;&lt;w:sz w:val=&quot;15&quot; /&gt;&lt;/w:rPr&gt;&lt;/w:style&gt;&lt;w:style w:type=&quot;paragraph&quot; w:customStyle=&quot;1&quot; w:styleId=&quot;Ref&quot;&gt;&lt;w:name w:val=&quot;Ref&quot; /&gt;&lt;w:basedOn w:val=&quot;Normal&quot; /&gt;&lt;w:next w:val=&quot;Normal&quot; /&gt;&lt;w:semiHidden /&gt;&lt;w:rsid w:val=&quot;00A75D30&quot; /&gt;&lt;w:pPr&gt;&lt;w:spacing w:line=&quot;240&quot; w:lineRule=&quot;atLeast&quot; /&gt;&lt;/w:pPr&gt;&lt;w:rPr&gt;&lt;w:sz w:val=&quot;15&quot; /&gt;&lt;/w:rPr&gt;&lt;/w:style&gt;&lt;w:style w:type=&quot;paragraph&quot; w:customStyle=&quot;1&quot; w:styleId=&quot;Form&quot;&gt;&lt;w:name w:val=&quot;Form&quot; /&gt;&lt;w:basedOn w:val=&quot;Normal&quot; /&gt;&lt;w:semiHidden /&gt;&lt;w:rsid w:val=&quot;006D0E03&quot; /&gt;&lt;w:rPr&gt;&lt;w:sz w:val=&quot;15&quot; /&gt;&lt;/w:rPr&gt;&lt;/w:style&gt;&lt;w:style w:type=&quot;paragraph&quot; w:styleId=&quot;Title&quot;&gt;&lt;w:name w:val=&quot;Title&quot; /&gt;&lt;w:basedOn w:val=&quot;Normal&quot; /&gt;&lt;w:next w:val=&quot;Normal&quot; /&gt;&lt;w:semiHidden /&gt;&lt;w:qFormat /&gt;&lt;w:rsid w:val=&quot;00FB6021&quot; /&gt;&lt;w:pPr&gt;&lt;w:spacing w:line=&quot;480&quot; w:lineRule=&quot;exact&quot; /&gt;&lt;w:outlineLvl w:val=&quot;0&quot; /&gt;&lt;/w:pPr&gt;&lt;w:rPr&gt;&lt;w:rFonts w:cs=&quot;Arial&quot; /&gt;&lt;w:b /&gt;&lt;w:bCs /&gt;&lt;w:kern w:val=&quot;28&quot; /&gt;&lt;w:sz w:val=&quot;42&quot; /&gt;&lt;w:szCs w:val=&quot;32&quot; /&gt;&lt;/w:rPr&gt;&lt;/w:style&gt;&lt;w:style w:type=&quot;paragraph&quot; w:customStyle=&quot;1&quot; w:styleId=&quot;Pfad&quot;&gt;&lt;w:name w:val=&quot;Pfad&quot; /&gt;&lt;w:next w:val=&quot;Footer&quot; /&gt;&lt;w:semiHidden /&gt;&lt;w:rsid w:val=&quot;005377E4&quot; /&gt;&lt;w:pPr&gt;&lt;w:spacing w:line=&quot;160&quot; w:lineRule=&quot;exact&quot; /&gt;&lt;/w:pPr&gt;&lt;w:rPr&gt;&lt;w:noProof /&gt;&lt;w:sz w:val=&quot;12&quot; /&gt;&lt;w:szCs w:val=&quot;12&quot; /&gt;&lt;/w:rPr&gt;&lt;/w:style&gt;&lt;w:style w:type=&quot;paragraph&quot; w:customStyle=&quot;1&quot; w:styleId=&quot;Linie1&quot;&gt;&lt;w:name w:val=&quot;Linie1&quot; /&gt;&lt;w:basedOn w:val=&quot;Normal&quot; /&gt;&lt;w:next w:val=&quot;Normal&quot; /&gt;&lt;w:semiHidden /&gt;&lt;w:rsid w:val=&quot;00300FAC&quot; /&gt;&lt;w:pPr&gt;&lt;w:pBdr&gt;&lt;w:top w:val=&quot;single&quot; w:sz=&quot;2&quot; w:space=&quot;1&quot; w:color=&quot;auto&quot; /&gt;&lt;/w:pBdr&gt;&lt;w:spacing w:before=&quot;270&quot; w:line=&quot;160&quot; w:lineRule=&quot;exact&quot; /&gt;&lt;w:ind w:left=&quot;28&quot; w:right=&quot;28&quot; /&gt;&lt;/w:pPr&gt;&lt;/w:style&gt;&lt;w:style w:type=&quot;paragraph&quot; w:customStyle=&quot;1&quot; w:styleId=&quot;Seite&quot;&gt;&lt;w:name w:val=&quot;Seite&quot; /&gt;&lt;w:basedOn w:val=&quot;Normal&quot; /&gt;&lt;w:semiHidden /&gt;&lt;w:rsid w:val=&quot;00304001&quot; /&gt;&lt;w:pPr&gt;&lt;w:suppressAutoHyphens /&gt;&lt;w:spacing w:line=&quot;200&quot; w:lineRule=&quot;exact&quot; /&gt;&lt;w:jc w:val=&quot;right&quot; /&gt;&lt;/w:pPr&gt;&lt;w:rPr&gt;&lt;w:sz w:val=&quot;14&quot; /&gt;&lt;w:szCs w:val=&quot;14&quot; /&gt;&lt;/w:rPr&gt;&lt;/w:style&gt;&lt;w:style w:type=&quot;character&quot; w:styleId=&quot;Emphasis&quot;&gt;&lt;w:name w:val=&quot;Emphasis&quot; /&gt;&lt;w:basedOn w:val=&quot;DefaultParagraphFont&quot; /&gt;&lt;w:semiHidden /&gt;&lt;w:qFormat /&gt;&lt;w:rsid w:val=&quot;00144686&quot; /&gt;&lt;w:rPr&gt;&lt;w:i /&gt;&lt;w:iCs /&gt;&lt;/w:rPr&gt;&lt;/w:style&gt;&lt;w:style w:type=&quot;paragraph&quot; w:customStyle=&quot;1&quot; w:styleId=&quot;Linie2&quot;&gt;&lt;w:name w:val=&quot;Linie2&quot; /&gt;&lt;w:basedOn w:val=&quot;Normal&quot; /&gt;&lt;w:next w:val=&quot;Normal&quot; /&gt;&lt;w:semiHidden /&gt;&lt;w:rsid w:val=&quot;00A75D30&quot; /&gt;&lt;w:pPr&gt;&lt;w:pBdr&gt;&lt;w:bottom w:val=&quot;single&quot; w:sz=&quot;2&quot; w:space=&quot;1&quot; w:color=&quot;auto&quot; /&gt;&lt;/w:pBdr&gt;&lt;w:spacing w:before=&quot;90&quot; w:after=&quot;340&quot; /&gt;&lt;/w:pPr&gt;&lt;/w:style&gt;&lt;w:style w:type=&quot;paragraph&quot; w:styleId=&quot;BalloonText&quot;&gt;&lt;w:name w:val=&quot;Balloon Text&quot; /&gt;&lt;w:basedOn w:val=&quot;Normal&quot; /&gt;&lt;w:semiHidden /&gt;&lt;w:rsid w:val=&quot;00785B9D&quot; /&gt;&lt;w:rPr&gt;&lt;w:rFonts w:ascii=&quot;Tahoma&quot; w:hAnsi=&quot;Tahoma&quot; w:cs=&quot;Tahoma&quot; /&gt;&lt;w:sz w:val=&quot;16&quot; /&gt;&lt;w:szCs w:val=&quot;16&quot; /&gt;&lt;/w:rPr&gt;&lt;/w:style&gt;&lt;w:style w:type=&quot;paragraph&quot; w:customStyle=&quot;1&quot; w:styleId=&quot;Platzhalter&quot;&gt;&lt;w:name w:val=&quot;Platzhalter&quot; /&gt;&lt;w:basedOn w:val=&quot;Normal&quot; /&gt;&lt;w:semiHidden /&gt;&lt;w:rsid w:val=&quot;00E21A96&quot; /&gt;&lt;w:rPr&gt;&lt;w:sz w:val=&quot;2&quot; /&gt;&lt;w:szCs w:val=&quot;2&quot; /&gt;&lt;/w:rPr&gt;&lt;/w:style&gt;&lt;w:style w:type=&quot;paragraph&quot; w:customStyle=&quot;1&quot; w:styleId=&quot;FuzeilePlatzhalter&quot;&gt;&lt;w:name w:val=&quot;FußzeilePlatzhalter&quot; /&gt;&lt;w:basedOn w:val=&quot;Seite&quot; /&gt;&lt;w:semiHidden /&gt;&lt;w:rsid w:val=&quot;00715E08&quot; /&gt;&lt;w:pPr&gt;&lt;w:jc w:val=&quot;left&quot; /&gt;&lt;/w:pPr&gt;&lt;/w:style&gt;&lt;w:style w:type=&quot;paragraph&quot; w:customStyle=&quot;1&quot; w:styleId=&quot;Klassifizierung&quot;&gt;&lt;w:name w:val=&quot;Klassifizierung&quot; /&gt;&lt;w:basedOn w:val=&quot;Normal&quot; /&gt;&lt;w:semiHidden /&gt;&lt;w:qFormat /&gt;&lt;w:rsid w:val=&quot;00BF2B3C&quot; /&gt;&lt;w:pPr&gt;&lt;w:jc w:val=&quot;right&quot; /&gt;&lt;/w:pPr&gt;&lt;w:rPr&gt;&lt;w:b /&gt;&lt;/w:rPr&gt;&lt;/w:style&gt;&lt;w:style w:type=&quot;paragraph&quot; w:customStyle=&quot;1&quot; w:styleId=&quot;VermerkeBetreff&quot;&gt;&lt;w:name w:val=&quot;Vermerke_Betreff&quot; /&gt;&lt;w:basedOn w:val=&quot;Normal&quot; /&gt;&lt;w:semiHidden /&gt;&lt;w:qFormat /&gt;&lt;w:rsid w:val=&quot;00BF2B3C&quot; /&gt;&lt;w:rPr&gt;&lt;w:b /&gt;&lt;/w:rPr&gt;&lt;/w:style&gt;&lt;w:style w:type=&quot;table&quot; w:styleId=&quot;TableGrid&quot;&gt;&lt;w:name w:val=&quot;Table Grid&quot; /&gt;&lt;w:basedOn w:val=&quot;TableNormal&quot; /&gt;&lt;w:rsid w:val=&quot;00856F3F&quot; /&gt;&lt;w:tblPr&gt;&lt;w:tblInd w:w=&quot;-108&quot; w:type=&quot;dxa&quot; /&gt;&lt;w:tblBorders&gt;&lt;w:top w:val=&quot;single&quot; w:sz=&quot;4&quot; w:space=&quot;0&quot; w:color=&quot;000000&quot; w:themeColor=&quot;text1&quot; /&gt;&lt;w:left w:val=&quot;single&quot; w:sz=&quot;4&quot; w:space=&quot;0&quot; w:color=&quot;000000&quot; w:themeColor=&quot;text1&quot; /&gt;&lt;w:bottom w:val=&quot;single&quot; w:sz=&quot;4&quot; w:space=&quot;0&quot; w:color=&quot;000000&quot; w:themeColor=&quot;text1&quot; /&gt;&lt;w:right w:val=&quot;single&quot; w:sz=&quot;4&quot; w:space=&quot;0&quot; w:color=&quot;000000&quot; w:themeColor=&quot;text1&quot; /&gt;&lt;w:insideH w:val=&quot;single&quot; w:sz=&quot;4&quot; w:space=&quot;0&quot; w:color=&quot;000000&quot; w:themeColor=&quot;text1&quot; /&gt;&lt;w:insideV w:val=&quot;single&quot; w:sz=&quot;4&quot; w:space=&quot;0&quot; w:color=&quot;000000&quot; w:themeColor=&quot;text1&quot; /&gt;&lt;/w:tblBorders&gt;&lt;/w:tblPr&gt;&lt;/w:style&gt;&lt;w:style w:type=&quot;paragraph&quot; w:customStyle=&quot;1&quot; w:styleId=&quot;MapperEnd&quot;&gt;&lt;w:name w:val=&quot;MapperEnd&quot; /&gt;&lt;w:basedOn w:val=&quot;Footer&quot; /&gt;&lt;w:semiHidden /&gt;&lt;w:qFormat /&gt;&lt;w:rsid w:val=&quot;00C83794&quot; /&gt;&lt;w:pPr&gt;&lt;w:spacing w:line=&quot;240&quot; w:lineRule=&quot;auto&quot; /&gt;&lt;/w:pPr&gt;&lt;w:rPr&gt;&lt;w:sz w:val=&quot;2&quot; /&gt;&lt;/w:rPr&gt;&lt;/w:style&gt;&lt;w:style w:type=&quot;character&quot; w:styleId=&quot;PlaceholderText&quot;&gt;&lt;w:name w:val=&quot;Placeholder Text&quot; /&gt;&lt;w:basedOn w:val=&quot;DefaultParagraphFont&quot; /&gt;&lt;w:uiPriority w:val=&quot;99&quot; /&gt;&lt;w:semiHidden /&gt;&lt;w:rsid w:val=&quot;00531BA6&quot; /&gt;&lt;w:rPr&gt;&lt;w:color w:val=&quot;808080&quot; /&gt;&lt;/w:rPr&gt;&lt;/w:style&gt;&lt;w:style w:type=&quot;character&quot; w:customStyle=&quot;1&quot; w:styleId=&quot;Heading1Char&quot;&gt;&lt;w:name w:val=&quot;Heading 1 Char&quot; /&gt;&lt;w:aliases w:val=&quot;VBS-Hauptitel Char&quot; /&gt;&lt;w:basedOn w:val=&quot;DefaultParagraphFont&quot; /&gt;&lt;w:link w:val=&quot;Heading1&quot; /&gt;&lt;w:rsid w:val=&quot;000353FB&quot; /&gt;&lt;w:rPr&gt;&lt;w:rFonts w:cs=&quot;Arial&quot; /&gt;&lt;w:b /&gt;&lt;w:bCs /&gt;&lt;w:szCs w:val=&quot;24&quot; /&gt;&lt;w:lang w:eastAsia=&quot;de-DE&quot; /&gt;&lt;/w:rPr&gt;&lt;/w:style&gt;&lt;w:style w:type=&quot;character&quot; w:customStyle=&quot;1&quot; w:styleId=&quot;Heading2Char&quot;&gt;&lt;w:name w:val=&quot;Heading 2 Char&quot; /&gt;&lt;w:aliases w:val=&quot;VBS-Titel Char&quot; /&gt;&lt;w:basedOn w:val=&quot;DefaultParagraphFont&quot; /&gt;&lt;w:link w:val=&quot;Heading2&quot; /&gt;&lt;w:rsid w:val=&quot;000353FB&quot; /&gt;&lt;w:rPr&gt;&lt;w:b /&gt;&lt;w:bCs /&gt;&lt;w:szCs w:val=&quot;24&quot; /&gt;&lt;w:lang w:eastAsia=&quot;de-DE&quot; /&gt;&lt;/w:rPr&gt;&lt;/w:style&gt;&lt;w:style w:type=&quot;character&quot; w:customStyle=&quot;1&quot; w:styleId=&quot;Heading3Char&quot;&gt;&lt;w:name w:val=&quot;Heading 3 Char&quot; /&gt;&lt;w:aliases w:val=&quot;VBS-Untertitel Char&quot; /&gt;&lt;w:basedOn w:val=&quot;DefaultParagraphFont&quot; /&gt;&lt;w:link w:val=&quot;Heading3&quot; /&gt;&lt;w:rsid w:val=&quot;000353FB&quot; /&gt;&lt;w:rPr&gt;&lt;w:rFonts w:cs=&quot;Arial&quot; /&gt;&lt;w:b /&gt;&lt;w:bCs /&gt;&lt;w:szCs w:val=&quot;24&quot; /&gt;&lt;w:lang w:eastAsia=&quot;de-DE&quot; /&gt;&lt;/w:rPr&gt;&lt;/w:style&gt;&lt;w:style w:type=&quot;paragraph&quot; w:customStyle=&quot;1&quot; w:styleId=&quot;VBS-Tabellen&quot;&gt;&lt;w:name w:val=&quot;VBS-Tabellen&quot; /&gt;&lt;w:basedOn w:val=&quot;Normal&quot; /&gt;&lt;w:qFormat /&gt;&lt;w:rsid w:val=&quot;000353FB&quot; /&gt;&lt;w:pPr&gt;&lt;w:spacing w:before=&quot;40&quot; w:after=&quot;40&quot; /&gt;&lt;w:contextualSpacing /&gt;&lt;/w:pPr&gt;&lt;/w:style&gt;&lt;w:style w:type=&quot;paragraph&quot; w:customStyle=&quot;1&quot; w:styleId=&quot;VBS-Eingerckt&quot;&gt;&lt;w:name w:val=&quot;VBS-Eingerückt&quot; /&gt;&lt;w:basedOn w:val=&quot;Normal&quot; /&gt;&lt;w:qFormat /&gt;&lt;w:rsid w:val=&quot;000353FB&quot; /&gt;&lt;w:pPr&gt;&lt;w:ind w:left=&quot;992&quot; /&gt;&lt;/w:pPr&gt;&lt;w:rPr&gt;&lt;w:lang w:eastAsia=&quot;de-DE&quot; /&gt;&lt;/w:rPr&gt;&lt;/w:style&gt;&lt;w:style w:type=&quot;paragraph&quot; w:customStyle=&quot;1&quot; w:styleId=&quot;VBS-EingercktBullet1&quot;&gt;&lt;w:name w:val=&quot;VBS-EingerücktBullet1&quot; /&gt;&lt;w:basedOn w:val=&quot;VBS-Eingerckt&quot; /&gt;&lt;w:qFormat /&gt;&lt;w:rsid w:val=&quot;000353FB&quot; /&gt;&lt;w:pPr&gt;&lt;w:numPr&gt;&lt;w:numId w:val=&quot;32&quot; /&gt;&lt;/w:numPr&gt;&lt;w:ind w:left=&quot;1276&quot; w:hanging=&quot;284&quot; /&gt;&lt;/w:pPr&gt;&lt;/w:style&gt;&lt;w:style w:type=&quot;paragraph&quot; w:customStyle=&quot;1&quot; w:styleId=&quot;VBS-EingercktBullet2&quot;&gt;&lt;w:name w:val=&quot;VBS-EingerücktBullet2&quot; /&gt;&lt;w:basedOn w:val=&quot;VBS-Eingerckt&quot; /&gt;&lt;w:qFormat /&gt;&lt;w:rsid w:val=&quot;000353FB&quot; /&gt;&lt;w:pPr&gt;&lt;w:numPr&gt;&lt;w:numId w:val=&quot;33&quot; /&gt;&lt;/w:numPr&gt;&lt;w:ind w:left=&quot;1276&quot; w:hanging=&quot;284&quot; /&gt;&lt;/w:pPr&gt;&lt;/w:style&gt;&lt;w:style w:type=&quot;paragraph&quot; w:customStyle=&quot;1&quot; w:styleId=&quot;VBS-EingercktBullet3&quot;&gt;&lt;w:name w:val=&quot;VBS-EingerücktBullet3&quot; /&gt;&lt;w:basedOn w:val=&quot;VBS-Eingerckt&quot; /&gt;&lt;w:qFormat /&gt;&lt;w:rsid w:val=&quot;00353095&quot; /&gt;&lt;w:pPr&gt;&lt;w:numPr&gt;&lt;w:numId w:val=&quot;34&quot; /&gt;&lt;/w:numPr&gt;&lt;w:ind w:left=&quot;1276&quot; w:hanging=&quot;284&quot; /&gt;&lt;/w:pPr&gt;&lt;/w:style&gt;&lt;w:style w:type=&quot;paragraph&quot; w:customStyle=&quot;1&quot; w:styleId=&quot;VBS-EingercktBullet4&quot;&gt;&lt;w:name w:val=&quot;VBS-EingerücktBullet4&quot; /&gt;&lt;w:basedOn w:val=&quot;VBS-Eingerckt&quot; /&gt;&lt;w:qFormat /&gt;&lt;w:rsid w:val=&quot;000353FB&quot; /&gt;&lt;w:pPr&gt;&lt;w:numPr&gt;&lt;w:numId w:val=&quot;35&quot; /&gt;&lt;/w:numPr&gt;&lt;w:ind w:left=&quot;1276&quot; w:hanging=&quot;284&quot; /&gt;&lt;/w:pPr&gt;&lt;/w:style&gt;&lt;w:style w:type=&quot;paragraph&quot; w:customStyle=&quot;1&quot; w:styleId=&quot;VBS-TabelleBullet1&quot;&gt;&lt;w:name w:val=&quot;VBS-TabelleBullet1&quot; /&gt;&lt;w:basedOn w:val=&quot;Normal&quot; /&gt;&lt;w:qFormat /&gt;&lt;w:rsid w:val=&quot;000353FB&quot; /&gt;&lt;w:pPr&gt;&lt;w:numPr&gt;&lt;w:numId w:val=&quot;36&quot; /&gt;&lt;/w:numPr&gt;&lt;w:spacing w:before=&quot;40&quot; w:after=&quot;40&quot; /&gt;&lt;w:ind w:left=&quot;284&quot; w:hanging=&quot;284&quot; /&gt;&lt;w:contextualSpacing /&gt;&lt;/w:pPr&gt;&lt;w:rPr&gt;&lt;w:lang w:eastAsia=&quot;de-DE&quot; /&gt;&lt;/w:rPr&gt;&lt;/w:style&gt;&lt;w:style w:type=&quot;paragraph&quot; w:customStyle=&quot;1&quot; w:styleId=&quot;VBS-TabelleBullet2&quot;&gt;&lt;w:name w:val=&quot;VBS-TabelleBullet2&quot; /&gt;&lt;w:basedOn w:val=&quot;VBS-EingercktBullet2&quot; /&gt;&lt;w:qFormat /&gt;&lt;w:rsid w:val=&quot;000353FB&quot; /&gt;&lt;w:pPr&gt;&lt;w:numPr&gt;&lt;w:numId w:val=&quot;37&quot; /&gt;&lt;/w:numPr&gt;&lt;w:spacing w:before=&quot;40&quot; w:after=&quot;40&quot; /&gt;&lt;w:ind w:left=&quot;284&quot; w:hanging=&quot;284&quot; /&gt;&lt;w:contextualSpacing /&gt;&lt;/w:pPr&gt;&lt;/w:style&gt;&lt;w:style w:type=&quot;paragraph&quot; w:customStyle=&quot;1&quot; w:styleId=&quot;VBS-TabelleBullet3&quot;&gt;&lt;w:name w:val=&quot;VBS-TabelleBullet3&quot; /&gt;&lt;w:basedOn w:val=&quot;VBS-EingercktBullet3&quot; /&gt;&lt;w:qFormat /&gt;&lt;w:rsid w:val=&quot;000353FB&quot; /&gt;&lt;w:pPr&gt;&lt;w:numPr&gt;&lt;w:numId w:val=&quot;38&quot; /&gt;&lt;/w:numPr&gt;&lt;w:spacing w:before=&quot;40&quot; w:after=&quot;40&quot; /&gt;&lt;w:ind w:left=&quot;284&quot; w:hanging=&quot;284&quot; /&gt;&lt;w:contextualSpacing /&gt;&lt;/w:pPr&gt;&lt;/w:style&gt;&lt;w:style w:type=&quot;paragraph&quot; w:customStyle=&quot;1&quot; w:styleId=&quot;VBS-TabelleBullet4&quot;&gt;&lt;w:name w:val=&quot;VBS-TabelleBullet4&quot; /&gt;&lt;w:basedOn w:val=&quot;VBS-EingercktBullet4&quot; /&gt;&lt;w:qFormat /&gt;&lt;w:rsid w:val=&quot;000353FB&quot; /&gt;&lt;w:pPr&gt;&lt;w:numPr&gt;&lt;w:numId w:val=&quot;39&quot; /&gt;&lt;/w:numPr&gt;&lt;w:spacing w:before=&quot;40&quot; w:after=&quot;40&quot; /&gt;&lt;w:ind w:left=&quot;284&quot; w:hanging=&quot;284&quot; /&gt;&lt;w:contextualSpacing /&gt;&lt;/w:pPr&gt;&lt;/w:style&gt;&lt;w:style w:type=&quot;paragraph&quot; w:styleId=&quot;FootnoteText&quot;&gt;&lt;w:name w:val=&quot;footnote text&quot; /&gt;&lt;w:basedOn w:val=&quot;Normal&quot; /&gt;&lt;w:link w:val=&quot;FootnoteTextChar&quot; /&gt;&lt;w:semiHidden /&gt;&lt;w:rsid w:val=&quot;007F0D91&quot; /&gt;&lt;w:rPr&gt;&lt;w:sz w:val=&quot;20&quot; /&gt;&lt;w:szCs w:val=&quot;20&quot; /&gt;&lt;/w:rPr&gt;&lt;/w:style&gt;&lt;w:style w:type=&quot;character&quot; w:customStyle=&quot;1&quot; w:styleId=&quot;FootnoteTextChar&quot;&gt;&lt;w:name w:val=&quot;Footnote Text Char&quot; /&gt;&lt;w:basedOn w:val=&quot;DefaultParagraphFont&quot; /&gt;&lt;w:link w:val=&quot;FootnoteText&quot; /&gt;&lt;w:semiHidden /&gt;&lt;w:rsid w:val=&quot;007F0D91&quot; /&gt;&lt;w:rPr&gt;&lt;w:rFonts w:eastAsia=&quot;Calibri&quot; /&gt;&lt;w:sz w:val=&quot;20&quot; /&gt;&lt;w:szCs w:val=&quot;20&quot; /&gt;&lt;w:lang w:eastAsia=&quot;en-US&quot; /&gt;&lt;/w:rPr&gt;&lt;/w:style&gt;&lt;/w"/>
    <w:docVar w:name="en-US3_LanguageVersion" w:val=":styles&gt;&lt;/pkg:xmlData&gt;&lt;/pkg:part&gt;&lt;pkg:part pkg:name=&quot;/word/numbering.xml&quot; pkg:contentType=&quot;application/vnd.openxmlformats-officedocument.wordprocessingml.numbering+xml&quot;&gt;&lt;pkg:xmlData&gt;&lt;w:numbering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abstractNum w:abstractNumId=&quot;0&quot; w15:restartNumberingAfterBreak=&quot;0&quot;&gt;&lt;w:nsid w:val=&quot;FFFFFF7C&quot; /&gt;&lt;w:multiLevelType w:val=&quot;singleLevel&quot; /&gt;&lt;w:tmpl w:val=&quot;06427B4C&quot; /&gt;&lt;w:lvl w:ilvl=&quot;0&quot;&gt;&lt;w:start w:val=&quot;1&quot; /&gt;&lt;w:numFmt w:val=&quot;decimal&quot; /&gt;&lt;w:lvlText w:val=&quot;%1.&quot; /&gt;&lt;w:lvlJc w:val=&quot;left&quot; /&gt;&lt;w:pPr&gt;&lt;w:tabs&gt;&lt;w:tab w:val=&quot;num&quot; w:pos=&quot;1492&quot; /&gt;&lt;/w:tabs&gt;&lt;w:ind w:left=&quot;1492&quot; w:hanging=&quot;360&quot; /&gt;&lt;/w:pPr&gt;&lt;/w:lvl&gt;&lt;/w:abstractNum&gt;&lt;w:abstractNum w:abstractNumId=&quot;1&quot; w15:restartNumberingAfterBreak=&quot;0&quot;&gt;&lt;w:nsid w:val=&quot;FFFFFF7D&quot; /&gt;&lt;w:multiLevelType w:val=&quot;singleLevel&quot; /&gt;&lt;w:tmpl w:val=&quot;1DEAF03E&quot; /&gt;&lt;w:lvl w:ilvl=&quot;0&quot;&gt;&lt;w:start w:val=&quot;1&quot; /&gt;&lt;w:numFmt w:val=&quot;decimal&quot; /&gt;&lt;w:lvlText w:val=&quot;%1.&quot; /&gt;&lt;w:lvlJc w:val=&quot;left&quot; /&gt;&lt;w:pPr&gt;&lt;w:tabs&gt;&lt;w:tab w:val=&quot;num&quot; w:pos=&quot;1209&quot; /&gt;&lt;/w:tabs&gt;&lt;w:ind w:left=&quot;1209&quot; w:hanging=&quot;360&quot; /&gt;&lt;/w:pPr&gt;&lt;/w:lvl&gt;&lt;/w:abstractNum&gt;&lt;w:abstractNum w:abstractNumId=&quot;2&quot; w15:restartNumberingAfterBreak=&quot;0&quot;&gt;&lt;w:nsid w:val=&quot;FFFFFF7E&quot; /&gt;&lt;w:multiLevelType w:val=&quot;singleLevel&quot; /&gt;&lt;w:tmpl w:val=&quot;84786C4C&quot; /&gt;&lt;w:lvl w:ilvl=&quot;0&quot;&gt;&lt;w:start w:val=&quot;1&quot; /&gt;&lt;w:numFmt w:val=&quot;decimal&quot; /&gt;&lt;w:lvlText w:val=&quot;%1.&quot; /&gt;&lt;w:lvlJc w:val=&quot;left&quot; /&gt;&lt;w:pPr&gt;&lt;w:tabs&gt;&lt;w:tab w:val=&quot;num&quot; w:pos=&quot;926&quot; /&gt;&lt;/w:tabs&gt;&lt;w:ind w:left=&quot;926&quot; w:hanging=&quot;360&quot; /&gt;&lt;/w:pPr&gt;&lt;/w:lvl&gt;&lt;/w:abstractNum&gt;&lt;w:abstractNum w:abstractNumId=&quot;3&quot; w15:restartNumberingAfterBreak=&quot;0&quot;&gt;&lt;w:nsid w:val=&quot;FFFFFF7F&quot; /&gt;&lt;w:multiLevelType w:val=&quot;singleLevel&quot; /&gt;&lt;w:tmpl w:val=&quot;421ECF70&quot; /&gt;&lt;w:lvl w:ilvl=&quot;0&quot;&gt;&lt;w:start w:val=&quot;1&quot; /&gt;&lt;w:numFmt w:val=&quot;decimal&quot; /&gt;&lt;w:lvlText w:val=&quot;%1.&quot; /&gt;&lt;w:lvlJc w:val=&quot;left&quot; /&gt;&lt;w:pPr&gt;&lt;w:tabs&gt;&lt;w:tab w:val=&quot;num&quot; w:pos=&quot;643&quot; /&gt;&lt;/w:tabs&gt;&lt;w:ind w:left=&quot;643&quot; w:hanging=&quot;360&quot; /&gt;&lt;/w:pPr&gt;&lt;/w:lvl&gt;&lt;/w:abstractNum&gt;&lt;w:abstractNum w:abstractNumId=&quot;4&quot; w15:restartNumberingAfterBreak=&quot;0&quot;&gt;&lt;w:nsid w:val=&quot;FFFFFF80&quot; /&gt;&lt;w:multiLevelType w:val=&quot;singleLevel&quot; /&gt;&lt;w:tmpl w:val=&quot;4ECA133C&quot; /&gt;&lt;w:lvl w:ilvl=&quot;0&quot;&gt;&lt;w:start w:val=&quot;1&quot; /&gt;&lt;w:numFmt w:val=&quot;bullet&quot; /&gt;&lt;w:lvlText w:val=&quot;&quot; /&gt;&lt;w:lvlJc w:val=&quot;left&quot; /&gt;&lt;w:pPr&gt;&lt;w:tabs&gt;&lt;w:tab w:val=&quot;num&quot; w:pos=&quot;1492&quot; /&gt;&lt;/w:tabs&gt;&lt;w:ind w:left=&quot;1492&quot; w:hanging=&quot;360&quot; /&gt;&lt;/w:pPr&gt;&lt;w:rPr&gt;&lt;w:rFonts w:ascii=&quot;Symbol&quot; w:hAnsi=&quot;Symbol&quot; w:hint=&quot;default&quot; /&gt;&lt;/w:rPr&gt;&lt;/w:lvl&gt;&lt;/w:abstractNum&gt;&lt;w:abstractNum w:abstractNumId=&quot;5&quot; w15:restartNumberingAfterBreak=&quot;0&quot;&gt;&lt;w:nsid w:val=&quot;FFFFFF81&quot; /&gt;&lt;w:multiLevelType w:val=&quot;singleLevel&quot; /&gt;&lt;w:tmpl w:val=&quot;F044E414&quot; /&gt;&lt;w:lvl w:ilvl=&quot;0&quot;&gt;&lt;w:start w:val=&quot;1&quot; /&gt;&lt;w:numFmt w:val=&quot;bullet&quot; /&gt;&lt;w:lvlText w:val=&quot;&quot; /&gt;&lt;w:lvlJc w:val=&quot;left&quot; /&gt;&lt;w:pPr&gt;&lt;w:tabs&gt;&lt;w:tab w:val=&quot;num&quot; w:pos=&quot;1209&quot; /&gt;&lt;/w:tabs&gt;&lt;w:ind w:left=&quot;1209&quot; w:hanging=&quot;360&quot; /&gt;&lt;/w:pPr&gt;&lt;w:rPr&gt;&lt;w:rFonts w:ascii=&quot;Symbol&quot; w:hAnsi=&quot;Symbol&quot; w:hint=&quot;default&quot; /&gt;&lt;/w:rPr&gt;&lt;/w:lvl&gt;&lt;/w:abstractNum&gt;&lt;w:abstractNum w:abstractNumId=&quot;6&quot; w15:restartNumberingAfterBreak=&quot;0&quot;&gt;&lt;w:nsid w:val=&quot;FFFFFF82&quot; /&gt;&lt;w:multiLevelType w:val=&quot;singleLevel&quot; /&gt;&lt;w:tmpl w:val=&quot;5780410C&quot; /&gt;&lt;w:lvl w:ilvl=&quot;0&quot;&gt;&lt;w:start w:val=&quot;1&quot; /&gt;&lt;w:numFmt w:val=&quot;bullet&quot; /&gt;&lt;w:lvlText w:val=&quot;&quot; /&gt;&lt;w:lvlJc w:val=&quot;left&quot; /&gt;&lt;w:pPr&gt;&lt;w:tabs&gt;&lt;w:tab w:val=&quot;num&quot; w:pos=&quot;926&quot; /&gt;&lt;/w:tabs&gt;&lt;w:ind w:left=&quot;926&quot; w:hanging=&quot;360&quot; /&gt;&lt;/w:pPr&gt;&lt;w:rPr&gt;&lt;w:rFonts w:ascii=&quot;Symbol&quot; w:hAnsi=&quot;Symbol&quot; w:hint=&quot;default&quot; /&gt;&lt;/w:rPr&gt;&lt;/w:lvl&gt;&lt;/w:abstractNum&gt;&lt;w:abstractNum w:abstractNumId=&quot;7&quot; w15:restartNumberingAfterBreak=&quot;0&quot;&gt;&lt;w:nsid w:val=&quot;FFFFFF83&quot; /&gt;&lt;w:multiLevelType w:val=&quot;singleLevel&quot; /&gt;&lt;w:tmpl w:val=&quot;507026F8&quot; /&gt;&lt;w:lvl w:ilvl=&quot;0&quot;&gt;&lt;w:start w:val=&quot;1&quot; /&gt;&lt;w:numFmt w:val=&quot;bullet&quot; /&gt;&lt;w:lvlText w:val=&quot;&quot; /&gt;&lt;w:lvlJc w:val=&quot;left&quot; /&gt;&lt;w:pPr&gt;&lt;w:tabs&gt;&lt;w:tab w:val=&quot;num&quot; w:pos=&quot;643&quot; /&gt;&lt;/w:tabs&gt;&lt;w:ind w:left=&quot;643&quot; w:hanging=&quot;360&quot; /&gt;&lt;/w:pPr&gt;&lt;w:rPr&gt;&lt;w:rFonts w:ascii=&quot;Symbol&quot; w:hAnsi=&quot;Symbol&quot; w:hint=&quot;default&quot; /&gt;&lt;/w:rPr&gt;&lt;/w:lvl&gt;&lt;/w:abstractNum&gt;&lt;w:abstractNum w:abstractNumId=&quot;8&quot; w15:restartNumberingAfterBreak=&quot;0&quot;&gt;&lt;w:nsid w:val=&quot;FFFFFF88&quot; /&gt;&lt;w:multiLevelType w:val=&quot;singleLevel&quot; /&gt;&lt;w:tmpl w:val=&quot;3CA03F8C&quot; /&gt;&lt;w:lvl w:ilvl=&quot;0&quot;&gt;&lt;w:start w:val=&quot;1&quot; /&gt;&lt;w:numFmt w:val=&quot;decimal&quot; /&gt;&lt;w:lvlText w:val=&quot;%1.&quot; /&gt;&lt;w:lvlJc w:val=&quot;left&quot; /&gt;&lt;w:pPr&gt;&lt;w:tabs&gt;&lt;w:tab w:val=&quot;num&quot; w:pos=&quot;360&quot; /&gt;&lt;/w:tabs&gt;&lt;w:ind w:left=&quot;360&quot; w:hanging=&quot;360&quot; /&gt;&lt;/w:pPr&gt;&lt;/w:lvl&gt;&lt;/w:abstractNum&gt;&lt;w:abstractNum w:abstractNumId=&quot;9&quot; w15:restartNumberingAfterBreak=&quot;0&quot;&gt;&lt;w:nsid w:val=&quot;FFFFFF89&quot; /&gt;&lt;w:multiLevelType w:val=&quot;singleLevel&quot; /&gt;&lt;w:tmpl w:val=&quot;DE74B3B2&quot; /&gt;&lt;w:lvl w:ilvl=&quot;0&quot;&gt;&lt;w:start w:val=&quot;1&quot; /&gt;&lt;w:numFmt w:val=&quot;bullet&quot; /&gt;&lt;w:lvlText w:val=&quot;&quot; /&gt;&lt;w:lvlJc w:val=&quot;left&quot; /&gt;&lt;w:pPr&gt;&lt;w:tabs&gt;&lt;w:tab w:val=&quot;num&quot; w:pos=&quot;360&quot; /&gt;&lt;/w:tabs&gt;&lt;w:ind w:left=&quot;360&quot; w:hanging=&quot;360&quot; /&gt;&lt;/w:pPr&gt;&lt;w:rPr&gt;&lt;w:rFonts w:ascii=&quot;Symbol&quot; w:hAnsi=&quot;Symbol&quot; w:hint=&quot;default&quot; /&gt;&lt;/w:rPr&gt;&lt;/w:lvl&gt;&lt;/w:abstractNum&gt;&lt;w:abstractNum w:abstractNumId=&quot;10&quot; w15:restartNumberingAfterBreak=&quot;0&quot;&gt;&lt;w:nsid w:val=&quot;085A26DF&quot; /&gt;&lt;w:multiLevelType w:val=&quot;hybridMultilevel&quot; /&gt;&lt;w:tmpl w:val=&quot;18724C76&quot; /&gt;&lt;w:lvl w:ilvl=&quot;0&quot; w:tplc=&quot;989C3EFC&quot;&gt;&lt;w:start w:val=&quot;1&quot; /&gt;&lt;w:numFmt w:val=&quot;bullet&quot; /&gt;&lt;w:lvlText w:val=&quot;-&quot; /&gt;&lt;w:lvlJc w:val=&quot;left&quot; /&gt;&lt;w:pPr&gt;&lt;w:ind w:left=&quot;1712&quot; w:hanging=&quot;360&quot; /&gt;&lt;/w:pPr&gt;&lt;w:rPr&gt;&lt;w:rFonts w:ascii=&quot;Arial&quot; w:hAnsi=&quot;Arial&quot; w:hint=&quot;default&quot; /&gt;&lt;/w:rPr&gt;&lt;/w:lvl&gt;&lt;w:lvl w:ilvl=&quot;1&quot; w:tplc=&quot;04090003&quot; w:tentative=&quot;1&quot;&gt;&lt;w:start w:val=&quot;1&quot; /&gt;&lt;w:numFmt w:val=&quot;bullet&quot; /&gt;&lt;w:lvlText w:val=&quot;o&quot; /&gt;&lt;w:lvlJc w:val=&quot;left&quot; /&gt;&lt;w:pPr&gt;&lt;w:ind w:left=&quot;2432&quot; w:hanging=&quot;360&quot; /&gt;&lt;/w:pPr&gt;&lt;w:rPr&gt;&lt;w:rFonts w:ascii=&quot;Courier New&quot; w:hAnsi=&quot;Courier New&quot; w:cs=&quot;Courier New&quot; w:hint=&quot;default&quot; /&gt;&lt;/w:rPr&gt;&lt;/w:lvl&gt;&lt;w:lvl w:ilvl=&quot;2&quot; w:tplc=&quot;04090005&quot; w:tentative=&quot;1&quot;&gt;&lt;w:start w:val=&quot;1&quot; /&gt;&lt;w:numFmt w:val=&quot;bullet&quot; /&gt;&lt;w:lvlText w:val=&quot;&quot; /&gt;&lt;w:lvlJc w:val=&quot;left&quot; /&gt;&lt;w:pPr&gt;&lt;w:ind w:left=&quot;3152&quot; w:hanging=&quot;360&quot; /&gt;&lt;/w:pPr&gt;&lt;w:rPr&gt;&lt;w:rFonts w:ascii=&quot;Wingdings&quot; w:hAnsi=&quot;Wingdings&quot; w:hint=&quot;default&quot; /&gt;&lt;/w:rPr&gt;&lt;/w:lvl&gt;&lt;w:lvl w:ilvl=&quot;3&quot; w:tplc=&quot;04090001&quot; w:tentative=&quot;1&quot;&gt;&lt;w:start w:val=&quot;1&quot; /&gt;&lt;w:numFmt w:val=&quot;bullet&quot; /&gt;&lt;w:lvlText w:val=&quot;&quot; /&gt;&lt;w:lvlJc w:val=&quot;left&quot; /&gt;&lt;w:pPr&gt;&lt;w:ind w:left=&quot;3872&quot; w:hanging=&quot;360&quot; /&gt;&lt;/w:pPr&gt;&lt;w:rPr&gt;&lt;w:rFonts w:ascii=&quot;Symbol&quot; w:hAnsi=&quot;Symbol&quot; w:hint=&quot;default&quot; /&gt;&lt;/w:rPr&gt;&lt;/w:lvl&gt;&lt;w:lvl w:ilvl=&quot;4&quot; w:tplc=&quot;04090003&quot; w:tentative=&quot;1&quot;&gt;&lt;w:start w:val=&quot;1&quot; /&gt;&lt;w:numFmt w:val=&quot;bullet&quot; /&gt;&lt;w:lvlText w:val=&quot;o&quot; /&gt;&lt;w:lvlJc w:val=&quot;left&quot; /&gt;&lt;w:pPr&gt;&lt;w:ind w:left=&quot;4592&quot; w:hanging=&quot;360&quot; /&gt;&lt;/w:pPr&gt;&lt;w:rPr&gt;&lt;w:rFonts w:ascii=&quot;Courier New&quot; w:hAnsi=&quot;Courier New&quot; w:cs=&quot;Courier New&quot; w:hint=&quot;default&quot; /&gt;&lt;/w:rPr&gt;&lt;/w:lvl&gt;&lt;w:lvl w:ilvl=&quot;5&quot; w:tplc=&quot;04090005&quot; w:tentative=&quot;1&quot;&gt;&lt;w:start w:val=&quot;1&quot; /&gt;&lt;w:numFmt w:val=&quot;bullet&quot; /&gt;&lt;w:lvlText w:val=&quot;&quot; /&gt;&lt;w:lvlJc w:val=&quot;left&quot; /&gt;&lt;w:pPr&gt;&lt;w:ind w:left=&quot;5312&quot; w:hanging=&quot;360&quot; /&gt;&lt;/w:pPr&gt;&lt;w:rPr&gt;&lt;w:rFonts w:ascii=&quot;Wingdings&quot; w:hAnsi=&quot;Wingdings&quot; w:hint=&quot;default&quot; /&gt;&lt;/w:rPr&gt;&lt;/w:lvl&gt;&lt;w:lvl w:ilvl=&quot;6&quot; w:tplc=&quot;04090001&quot; w:tentative=&quot;1&quot;&gt;&lt;w:start w:val=&quot;1&quot; /&gt;&lt;w:numFmt w:val=&quot;bullet&quot; /&gt;&lt;w:lvlText w:val=&quot;&quot; /&gt;&lt;w:lvlJc w:val=&quot;left&quot; /&gt;&lt;w:pPr&gt;&lt;w:ind w:left=&quot;6032&quot; w:hanging=&quot;360&quot; /&gt;&lt;/w:pPr&gt;&lt;w:rPr&gt;&lt;w:rFonts w:ascii=&quot;Symbol&quot; w:hAnsi=&quot;Symbol&quot; w:hint=&quot;default&quot; /&gt;&lt;/w:rPr&gt;&lt;/w:lvl&gt;&lt;w:lvl w:ilvl=&quot;7&quot; w:tplc=&quot;04090003&quot; w:tentative=&quot;1&quot;&gt;&lt;w:start w:val=&quot;1&quot; /&gt;&lt;w:numFmt w:val=&quot;bullet&quot; /&gt;&lt;w:lvlText w:val=&quot;o&quot; /&gt;&lt;w:lvlJc w:val=&quot;left&quot; /&gt;&lt;w:pPr&gt;&lt;w:ind w:left=&quot;6752&quot; w:hanging=&quot;360&quot; /&gt;&lt;/w:pPr&gt;&lt;w:rPr&gt;&lt;w:rFonts w:ascii=&quot;Courier New&quot; w:hAnsi=&quot;Courier New&quot; w:cs=&quot;Courier New&quot; w:hint=&quot;default&quot; /&gt;&lt;/w:rPr&gt;&lt;/w:lvl&gt;&lt;w:lvl w:ilvl=&quot;8&quot; w:tplc=&quot;04090005&quot; w:tentative=&quot;1&quot;&gt;&lt;w:start w:val=&quot;1&quot; /&gt;&lt;w:numFmt w:val=&quot;bullet&quot; /&gt;&lt;w:lvlText w:val=&quot;&quot; /&gt;&lt;w:lvlJc w:val=&quot;left&quot; /&gt;&lt;w:pPr&gt;&lt;w:ind w:left=&quot;7472&quot; w:hanging=&quot;360&quot; /&gt;&lt;/w:pPr&gt;&lt;w:rPr&gt;&lt;w:rFonts w:ascii=&quot;Wingdings&quot; w:hAnsi=&quot;Wingdings&quot; w:hint=&quot;default&quot; /&gt;&lt;/w:rPr&gt;&lt;/w:lvl&gt;&lt;/w:abstractNum&gt;&lt;w:abstractNum w:abstractNumId=&quot;11&quot; w15:restartNumberingAfterBreak=&quot;0&quot;&gt;&lt;w:nsid w:val=&quot;09E0080F&quot; /&gt;&lt;w:multiLevelType w:val=&quot;hybridMultilevel&quot; /&gt;&lt;w:tmpl w:val=&quot;47ECB094&quot; /&gt;&lt;w:lvl w:ilvl=&quot;0&quot; w:tplc=&quot;C762A78C&quot;&gt;&lt;w:start w:val=&quot;1&quot; /&gt;&lt;w:numFmt w:val=&quot;bullet&quot; /&gt;&lt;w:pStyle w:val=&quot;VBS-EingercktBullet2&quot; /&gt;&lt;w:lvlText w:val=&quot;-&quot; /&gt;&lt;w:lvlJc w:val=&quot;left&quot; /&gt;&lt;w:pPr&gt;&lt;w:ind w:left=&quot;1353&quot; w:hanging=&quot;360&quot; /&gt;&lt;/w:pPr&gt;&lt;w:rPr&gt;&lt;w:rFonts w:ascii=&quot;Arial&quot; w:hAnsi=&quot;Arial&quot; w:hint=&quot;default&quot; /&gt;&lt;/w:rPr&gt;&lt;/w:lvl&gt;&lt;w:lvl w:ilvl=&quot;1&quot; w:tplc=&quot;08070003&quot; w:tentative=&quot;1&quot;&gt;&lt;w:start w:val=&quot;1&quot; /&gt;&lt;w:numFmt w:val=&quot;bullet&quot; /&gt;&lt;w:lvlText w:val=&quot;o&quot; /&gt;&lt;w:lvlJc w:val=&quot;left&quot; /&gt;&lt;w:pPr&gt;&lt;w:ind w:left=&quot;2432&quot; w:hanging=&quot;360&quot; /&gt;&lt;/w:pPr&gt;&lt;w:rPr&gt;&lt;w:rFonts w:ascii=&quot;Courier New&quot; w:hAnsi=&quot;Courier New&quot; w:cs=&quot;Courier New&quot; w:hint=&quot;default&quot; /&gt;&lt;/w:rPr&gt;&lt;/w:lvl&gt;&lt;w:lvl w:ilvl=&quot;2&quot; w:tplc=&quot;08070005&quot; w:tentative=&quot;1&quot;&gt;&lt;w:start w:val=&quot;1&quot; /&gt;&lt;w:numFmt w:val=&quot;bullet&quot; /&gt;&lt;w:lvlText w:val=&quot;&quot; /&gt;&lt;w:lvlJc w:val=&quot;left&quot; /&gt;&lt;w:pPr&gt;&lt;w:ind w:left=&quot;3152&quot; w:hanging=&quot;360&quot; /&gt;&lt;/w:pPr&gt;&lt;w:rPr&gt;&lt;w:rFonts w:ascii=&quot;Wingdings&quot; w:hAnsi=&quot;Wingdings&quot; w:hint=&quot;default&quot; /&gt;&lt;/w:rPr&gt;&lt;/w:lvl&gt;&lt;w:lvl w:ilvl=&quot;3&quot; w:tplc=&quot;08070001&quot; w:tentative=&quot;1&quot;&gt;&lt;w:start w:val=&quot;1&quot; /&gt;&lt;w:numFmt w:val=&quot;bullet&quot; /&gt;&lt;w:lvlText w:val=&quot;&quot; /&gt;&lt;w:lvlJc w:val=&quot;left&quot; /&gt;&lt;w:pPr&gt;&lt;w:ind w:left=&quot;3872&quot; w:hanging=&quot;360&quot; /&gt;&lt;/w:pPr&gt;&lt;w:rPr&gt;&lt;w:rFonts w:ascii=&quot;Symbol&quot; w:hAnsi=&quot;Symbol&quot; w:hint=&quot;default&quot; /&gt;&lt;/w:rPr&gt;&lt;/w:lvl&gt;&lt;w:lvl w:ilvl=&quot;4&quot; w:tplc=&quot;08070003&quot; w:tentative=&quot;1&quot;&gt;&lt;w:start w:val=&quot;1&quot; /&gt;&lt;w:numFmt w:val=&quot;bullet&quot; /&gt;&lt;w:lvlText w:val=&quot;o&quot; /&gt;&lt;w:lvlJc w:val=&quot;left&quot; /&gt;&lt;w:pPr&gt;&lt;w:ind w:left=&quot;4592&quot; w:hanging=&quot;360&quot; /&gt;&lt;/w:pPr&gt;&lt;w:rPr&gt;&lt;w:rFonts w:ascii=&quot;Courier New&quot; w:hAnsi=&quot;Courier New&quot; w:cs=&quot;Courier New&quot; w:hint=&quot;default&quot; /&gt;&lt;/w:rPr&gt;&lt;/w:lvl&gt;&lt;w:lvl w:ilvl=&quot;5&quot; w:tplc=&quot;08070005&quot; w:tentative=&quot;1&quot;&gt;&lt;w:start w:val=&quot;1&quot; /&gt;&lt;w:numFmt w:val=&quot;bullet&quot; /&gt;&lt;w:lvlText w:val=&quot;&quot; /&gt;&lt;w:lvlJc w:val=&quot;left&quot; /&gt;&lt;w:pPr&gt;&lt;w:ind w:left=&quot;5312&quot; w:hanging=&quot;360&quot; /&gt;&lt;/w:pPr&gt;&lt;w:rPr&gt;&lt;w:rFonts w:ascii=&quot;Wingdings&quot; w:hAnsi=&quot;Wingdings&quot; w:hint=&quot;default&quot; /&gt;&lt;/w:rPr&gt;&lt;/w:lvl&gt;&lt;w:lvl w:ilvl=&quot;6&quot; w:tplc=&quot;08070001&quot; w:tentative=&quot;1&quot;&gt;&lt;w:start w:val=&quot;1&quot; /&gt;&lt;w:numFmt w:val=&quot;bullet&quot; /&gt;&lt;w:lvlText w:val=&quot;&quot; /&gt;&lt;w:lvlJc w:val=&quot;left&quot; /&gt;&lt;w:pPr&gt;&lt;w:ind w:left=&quot;6032&quot; w:hanging=&quot;360&quot; /&gt;&lt;/w:pPr&gt;&lt;w:rPr&gt;&lt;w:rFonts w:ascii=&quot;Symbol&quot; w:hAnsi=&quot;Symbol&quot; w:hint=&quot;default&quot; /&gt;&lt;/w:rPr&gt;&lt;/w:lvl&gt;&lt;w:lvl w:ilvl=&quot;7&quot; w:tplc=&quot;08070003&quot; w:tentative=&quot;1&quot;&gt;&lt;w:start w:val=&quot;1&quot; /&gt;&lt;w:numFmt w:val=&quot;bullet&quot; /&gt;&lt;w:lvlText w:val=&quot;o&quot; /&gt;&lt;w:lvlJc w:val=&quot;left&quot; /&gt;&lt;w:pPr&gt;&lt;w:ind w:left=&quot;6752&quot; w:hanging=&quot;360&quot; /&gt;&lt;/w:pPr&gt;&lt;w:rPr&gt;&lt;w:rFonts w:ascii=&quot;Courier New&quot; w:hAnsi=&quot;Courier New&quot; w:cs=&quot;Courier New&quot; w:hint=&quot;default&quot; /&gt;&lt;/w:rPr&gt;&lt;/w:lvl&gt;&lt;w:lvl w:ilvl=&quot;8&quot; w:tplc=&quot;08070005&quot; w:tentative=&quot;1&quot;&gt;&lt;w:start w:val=&quot;1&quot; /&gt;&lt;w:numFmt w:val=&quot;bullet&quot; /&gt;&lt;w:lvlText w:val=&quot;&quot; /&gt;&lt;w:lvlJc w:val=&quot;left&quot; /&gt;&lt;w:pPr&gt;&lt;w:ind w:left=&quot;7472&quot; w:hanging=&quot;360&quot; /&gt;&lt;/w:pPr&gt;&lt;w:rPr&gt;&lt;w:rFonts w:ascii=&quot;Wingdings&quot; w:hAnsi=&quot;Wingdings&quot; w:hint=&quot;default&quot; /&gt;&lt;/w:rPr&gt;&lt;/w:lvl&gt;&lt;/w:abstractNum&gt;&lt;w:abstractNum w:abstractNumId=&quot;12&quot; w15:restartNumberingAfterBreak=&quot;0&quot;&gt;&lt;w:nsid w:val=&quot;16D22784&quot; /&gt;&lt;w:multiLevelType w:val=&quot;multilevel&quot; /&gt;&lt;w:tmpl w:val=&quot;0807001F&quot; /&gt;&lt;w:lvl w:ilvl=&quot;0&quot;&gt;&lt;w:start w:val=&quot;1&quot; /&gt;&lt;w:numFmt w:val=&quot;decimal&quot; /&gt;&lt;w:lvlText w:val=&quot;%1.&quot; /&gt;&lt;w:lvlJc w:val=&quot;left&quot; /&gt;&lt;w:pPr&gt;&lt;w:ind w:left=&quot;360&quot; w:hanging=&quot;360&quot; /&gt;&lt;/w:pPr&gt;&lt;/w:lvl&gt;&lt;w:lvl w:ilvl=&quot;1&quot;&gt;&lt;w:start w:val=&quot;1&quot; /&gt;&lt;w:numFmt w:val=&quot;decimal&quot; /&gt;&lt;w:lvlText w:val=&quot;%1.%2.&quot; /&gt;&lt;w:lvlJc w:val=&quot;left&quot; /&gt;&lt;w:pPr&gt;&lt;w:ind w:left=&quot;792&quot; w:hanging=&quot;432&quot; /&gt;&lt;/w:pPr&gt;&lt;/w:lvl&gt;&lt;w:lvl w:ilvl=&quot;2&quot;&gt;&lt;w:start w:val=&quot;1&quot; /&gt;&lt;w:numFmt w:val=&quot;decimal&quot; /&gt;&lt;w:lvlText w:val=&quot;%1.%2.%3.&quot; /&gt;&lt;w:lvlJc w:val=&quot;left&quot; /&gt;&lt;w:pPr&gt;&lt;w:ind w:left=&quot;1224&quot; w:hanging=&quot;504&quot; /&gt;&lt;/w:pPr&gt;&lt;/w:lvl&gt;&lt;w:lvl w:ilvl=&quot;3&quot;&gt;&lt;w:start w:val=&quot;1&quot; /&gt;&lt;w:numFmt w:val=&quot;decimal&quot; /&gt;&lt;w:lvlText w:val=&quot;%1.%2.%3.%4.&quot; /&gt;&lt;w:lvlJc w:val=&quot;left&quot; /&gt;&lt;w:pPr&gt;&lt;w:ind w:left=&quot;1728&quot; w:hanging=&quot;648&quot; /&gt;&lt;/w:pPr&gt;&lt;/w:lvl&gt;&lt;w:lvl w:ilvl=&quot;4&quot;&gt;&lt;w:start w:val=&quot;1&quot; /&gt;&lt;w:numFmt w:val=&quot;decimal&quot; /&gt;&lt;w:lvlText w:val=&quot;%1.%2.%3.%4.%5.&quot; /&gt;&lt;w:lvlJc w:val=&quot;left&quot; /&gt;&lt;w:pPr&gt;&lt;w:ind w:left=&quot;2232&quot; w:hanging=&quot;792&quot; /&gt;&lt;/w:pPr&gt;&lt;/w:lvl&gt;&lt;w:lvl w:ilvl=&quot;5&quot;&gt;&lt;w:start w:val=&quot;1&quot; /&gt;&lt;w:numFmt w:val=&quot;decimal&quot; /&gt;&lt;w:lvlText w:val=&quot;%1.%2.%3.%4.%5.%6.&quot; /&gt;&lt;w:lvlJc w:val=&quot;left&quot; /&gt;&lt;w:pPr&gt;&lt;w:ind w:left=&quot;2736&quot; w:hanging=&quot;936&quot; /&gt;&lt;/w:pPr&gt;&lt;/w:lvl&gt;&lt;w:lvl w:ilvl=&quot;6&quot;&gt;&lt;w:start w:val=&quot;1&quot; /&gt;&lt;w:numFmt w:val=&quot;decimal&quot; /&gt;&lt;w:lvlText w:val=&quot;%1.%2.%3.%4.%5.%6.%7.&quot; /&gt;&lt;w:lvlJc w:val=&quot;left&quot; /&gt;&lt;w:pPr&gt;&lt;w:ind w:left=&quot;3240&quot; w:hanging=&quot;1080&quot; /&gt;&lt;/w:pPr&gt;&lt;/w:lvl&gt;&lt;w:lvl w:ilvl=&quot;7&quot;&gt;&lt;w:start w:val=&quot;1&quot; /&gt;&lt;w:numFmt w:val=&quot;decimal&quot; /&gt;&lt;w:lvlText w:val=&quot;%1.%2.%3.%4.%5.%6.%7.%8.&quot; /&gt;&lt;w:lvlJc w:val=&quot;left&quot; /&gt;&lt;w:pPr&gt;&lt;w:ind w:left=&quot;3744&quot; w:hanging=&quot;1224&quot; /&gt;&lt;/w:pPr&gt;&lt;/w:lvl&gt;&lt;w:lvl w:ilvl=&quot;8&quot;&gt;&lt;w:start w:val=&quot;1&quot; /&gt;&lt;w:numFmt w:val=&quot;decimal&quot; /&gt;&lt;w:lvlText w:val=&quot;%1.%2.%3.%4.%5.%6.%7.%8.%9.&quot; /&gt;&lt;w:lvlJc w:val=&quot;left&quot; /&gt;&lt;w:pPr&gt;&lt;w:ind w:left=&quot;4320&quot; w:hanging=&quot;1440&quot; /&gt;&lt;/w:pPr&gt;&lt;/w:lvl&gt;&lt;/w:abstractNum&gt;&lt;w:abstractNum w:abstractNumId=&quot;13&quot; w15:restartNumberingAfterBreak=&quot;0&quot;&gt;&lt;w:nsid w:val=&quot;17AA109A&quot; /&gt;&lt;w:multiLevelType w:val=&quot;multilevel&quot; /&gt;&lt;w:tmpl w:val=&quot;1ADE288E&quot; /&gt;&lt;w:lvl w:ilvl=&quot;0&quot;&gt;&lt;w:start w:val=&quot;1&quot; /&gt;&lt;w:numFmt w:val=&quot;decimal&quot; /&gt;&lt;w:pStyle w:val=&quot;Heading1&quot; /&gt;&lt;w:lvlText w:val=&quot;%1&quot; /&gt;&lt;w:lvlJc w:val=&quot;left&quot; /&gt;&lt;w:pPr&gt;&lt;w:tabs&gt;&lt;w:tab w:val=&quot;num&quot; w:pos=&quot;432&quot; /&gt;&lt;/w:tabs&gt;&lt;w:ind w:left=&quot;432&quot; w:hanging=&quot;432&quot; /&gt;&lt;/w:pPr&gt;&lt;/w:lvl&gt;&lt;w:lvl w:ilvl=&quot;1&quot;&gt;&lt;w:start w:val=&quot;1&quot; /&gt;&lt;w:numFmt w:val=&quot;decimal&quot; /&gt;&lt;w:pStyle w:val=&quot;Heading2&quot; /&gt;&lt;w:lvlText w:val=&quot;%1.%2&quot; /&gt;&lt;w:lvlJc w:val=&quot;left&quot; /&gt;&lt;w:pPr&gt;&lt;w:tabs&gt;&lt;w:tab w:val=&quot;num&quot; w:pos=&quot;576&quot; /&gt;&lt;/w:tabs&gt;&lt;w:ind w:left=&quot;576&quot; w:hanging=&quot;576&quot; /&gt;&lt;/w:pPr&gt;&lt;w:rPr&gt;&lt;w:sz w:val=&quot;22&quot; /&gt;&lt;w:szCs w:val=&quot;22&quot; /&gt;&lt;/w:rPr&gt;&lt;/w:lvl&gt;&lt;w:lvl w:ilvl=&quot;2&quot;&gt;&lt;w:start w:val=&quot;1&quot; /&gt;&lt;w:numFmt w:val=&quot;decimal&quot; /&gt;&lt;w:pStyle w:val=&quot;Heading3&quot; /&gt;&lt;w:lvlText w:val=&quot;%1.%2.%3&quot; /&gt;&lt;w:lvlJc w:val=&quot;left&quot; /&gt;&lt;w:pPr&gt;&lt;w:tabs&gt;&lt;w:tab w:val=&quot;num&quot; w:pos=&quot;720&quot; /&gt;&lt;/w:tabs&gt;&lt;w:ind w:left=&quot;720&quot; w:hanging=&quot;720&quot; /&gt;&lt;/w:pPr&gt;&lt;/w:lvl&gt;&lt;w:lvl w:ilvl=&quot;3&quot;&gt;&lt;w:start w:val=&quot;1&quot; /&gt;&lt;w:numFmt w:val=&quot;decimal&quot; /&gt;&lt;w:lvlText w:val=&quot;%1.%2.%3.%4&quot; /&gt;&lt;w:lvlJc w:val=&quot;left&quot; /&gt;&lt;w:pPr&gt;&lt;w:tabs&gt;&lt;w:tab w:val=&quot;num&quot; w:pos=&quot;864&quot; /&gt;&lt;/w:tabs&gt;&lt;w:ind w:left=&quot;864&quot; w:hanging=&quot;864&quot; /&gt;&lt;/w:pPr&gt;&lt;/w:lvl&gt;&lt;w:lvl w:ilvl=&quot;4&quot;&gt;&lt;w:start w:val=&quot;1&quot; /&gt;&lt;w:numFmt w:val=&quot;decimal&quot; /&gt;&lt;w:lvlText w:val=&quot;%1.%2.%3.%4.%5&quot; /&gt;&lt;w:lvlJc w:val=&quot;left&quot; /&gt;&lt;w:pPr&gt;&lt;w:tabs&gt;&lt;w:tab w:val=&quot;num&quot; w:pos=&quot;1008&quot; /&gt;&lt;/w:tabs&gt;&lt;w:ind w:left=&quot;1008&quot; w:hanging=&quot;1008&quot; /&gt;&lt;/w:pPr&gt;&lt;/w:lvl&gt;&lt;w:lvl w:ilvl=&quot;5&quot;&gt;&lt;w:start w:val=&quot;1&quot; /&gt;&lt;w:numFmt w:val=&quot;decimal&quot; /&gt;&lt;w:lvlText w:val=&quot;%1.%2.%3.%4.%5.%6&quot; /&gt;&lt;w:lvlJc w:val=&quot;left&quot; /&gt;&lt;w:pPr&gt;&lt;w:tabs&gt;&lt;w:tab w:val=&quot;num&quot; w:pos=&quot;1152&quot; /&gt;&lt;/w:tabs&gt;&lt;w:ind w:left=&quot;1152&quot; w:hanging=&quot;1152&quot; /&gt;&lt;/w:pPr&gt;&lt;/w:lvl&gt;&lt;w:lvl w:ilvl=&quot;6&quot;&gt;&lt;w:start w:val=&quot;1&quot; /&gt;&lt;w:numFmt w:val=&quot;decimal&quot; /&gt;&lt;w:lvlText w:val=&quot;%1.%2.%3.%4.%5.%6.%7&quot; /&gt;&lt;w:lvlJc w:val=&quot;left&quot; /&gt;&lt;w:pPr&gt;&lt;w:tabs&gt;&lt;w:tab w:val=&quot;num&quot; w:pos=&quot;1296&quot; /&gt;&lt;/w:tabs&gt;&lt;w:ind w:left=&quot;1296&quot; w:hanging=&quot;1296&quot; /&gt;&lt;/w:pPr&gt;&lt;/w:lvl&gt;&lt;w:lvl w:ilvl=&quot;7&quot;&gt;&lt;w:start w:val=&quot;1&quot; /&gt;&lt;w:numFmt w:val=&quot;decimal&quot; /&gt;&lt;w:lvlText w:val=&quot;%1.%2.%3.%4.%5.%6.%7.%8&quot; /&gt;&lt;w:lvlJc w:val=&quot;left&quot; /&gt;&lt;w:pPr&gt;&lt;w:tabs&gt;&lt;w:tab w:val=&quot;num&quot; w:pos=&quot;1440&quot; /&gt;&lt;/w:tabs&gt;&lt;w:ind w:left=&quot;1440&quot; w:hanging=&quot;1440&quot; /&gt;&lt;/w:pPr&gt;&lt;/w:lvl&gt;&lt;w:lvl w:ilvl=&quot;8&quot;&gt;&lt;w:start w:val=&quot;1&quot; /&gt;&lt;w:numFmt w:val=&quot;decimal&quot; /&gt;&lt;w:lvlText w:val=&quot;%1.%2.%3.%4.%5.%6.%7.%8.%9&quot; /&gt;&lt;w:lvlJc w:val=&quot;left&quot; /&gt;&lt;w:pPr&gt;&lt;w:tabs&gt;&lt;w:tab w:val=&quot;num&quot; w:pos=&quot;1584&quot; /&gt;&lt;/w:tabs&gt;&lt;w:ind w:left=&quot;1584&quot; w:hanging=&quot;1584&quot; /&gt;&lt;/w:pPr&gt;&lt;/w:lvl&gt;&lt;/w:abstractNum&gt;&lt;w:abstractNum w:abstractNumId=&quot;14&quot; w15:restartNumberingAfterBreak=&quot;0&quot;&gt;&lt;w:nsid w:val=&quot;25001849&quot; /&gt;&lt;w:multiLevelType w:val=&quot;multilevel&quot; /&gt;&lt;w:tmpl w:val=&quot;0807001F&quot; /&gt;&lt;w:lvl w:ilvl=&quot;0&quot;&gt;&lt;w:start w:val=&quot;1&quot; /&gt;&lt;w:numFmt w:val=&quot;decimal&quot; /&gt;&lt;w:lvlText w:val=&quot;%1.&quot; /&gt;&lt;w:lvlJc w:val=&quot;left&quot; /&gt;&lt;w:pPr&gt;&lt;w:ind w:left=&quot;360&quot; w:hanging=&quot;360&quot; /&gt;&lt;/w:pPr&gt;&lt;/w:lvl&gt;&lt;w:lvl w:ilvl=&quot;1&quot;&gt;&lt;w:start w:val=&quot;1&quot; /&gt;&lt;w:numFmt w:val=&quot;decimal&quot; /&gt;&lt;w:lvlText w:val=&quot;%1.%2.&quot; /&gt;&lt;w:lvlJc w:val=&quot;left&quot; /&gt;&lt;w:pPr&gt;&lt;w:ind w:left=&quot;792&quot; w:hanging=&quot;432&quot; /&gt;&lt;/w:pPr&gt;&lt;/w:lvl&gt;&lt;w:lvl w:ilvl=&quot;2&quot;&gt;&lt;w:start w:val=&quot;1&quot; /&gt;&lt;w:numFmt w:val=&quot;decimal&quot; /&gt;&lt;w:lvlText w:val=&quot;%1.%2.%3.&quot; /&gt;&lt;w:lvlJc w:val=&quot;left&quot; /&gt;&lt;w:pPr&gt;&lt;w:ind w:left=&quot;1224&quot; w:hanging=&quot;504&quot; /&gt;&lt;/w:pPr&gt;&lt;/w:lvl&gt;&lt;w:lvl w:ilvl=&quot;3&quot;&gt;&lt;w:start w:val=&quot;1&quot; /&gt;&lt;w:numFmt w:val=&quot;decimal&quot; /&gt;&lt;w:lvlText w:val=&quot;%1.%2.%3.%4.&quot; /&gt;&lt;w:lvlJc w:val=&quot;left&quot; /&gt;&lt;w:pPr&gt;&lt;w:ind w:left=&quot;1728&quot; w:hanging=&quot;648&quot; /&gt;&lt;/w:pPr&gt;&lt;/w:lvl&gt;&lt;w:lvl w:ilvl=&quot;4&quot;&gt;&lt;w:start w:val=&quot;1&quot; /&gt;&lt;w:numFmt w:val=&quot;decimal&quot; /&gt;&lt;w:lvlText w:val=&quot;%1.%2.%3.%4.%5.&quot; /&gt;&lt;w:lvlJc w:val=&quot;left&quot; /&gt;&lt;w:pPr&gt;&lt;w:ind w:left=&quot;2232&quot; w:hanging=&quot;792&quot; /&gt;&lt;/w:pPr&gt;&lt;/w:lvl&gt;&lt;w:lvl w:ilvl=&quot;5&quot;&gt;&lt;w:start w:val=&quot;1&quot; /&gt;&lt;w:numFmt w:val=&quot;decimal&quot; /&gt;&lt;w:lvlText w:val=&quot;%1.%2.%3.%4.%5.%6.&quot; /&gt;&lt;w:lvlJc w:val=&quot;left&quot; /&gt;&lt;w:pPr&gt;&lt;w:ind w:left=&quot;2736&quot; w:hanging=&quot;936&quot; /&gt;&lt;/w:pPr&gt;&lt;/w:lvl&gt;&lt;w:lvl w:ilvl=&quot;6&quot;&gt;&lt;w:start w:val=&quot;1&quot; /&gt;&lt;w:numFmt w:val=&quot;decimal&quot; /&gt;&lt;w:lvlText w:val=&quot;%1.%2.%3.%4.%5.%6.%7.&quot; /&gt;&lt;w:lvlJc w:val=&quot;left&quot; /&gt;&lt;w:pPr&gt;&lt;w:ind w:left=&quot;3240&quot; w:hanging=&quot;1080&quot; /&gt;&lt;/w:pPr&gt;&lt;/w:lvl&gt;&lt;w:lvl w:ilvl=&quot;7&quot;&gt;&lt;w:start w:val=&quot;1&quot; /&gt;&lt;w:numFmt w:val=&quot;decimal&quot; /&gt;&lt;w:lvlText w:val=&quot;%1.%2.%3.%4.%5.%6.%7.%8.&quot; /&gt;&lt;w:lvlJc w:val=&quot;left&quot; /&gt;&lt;w:pPr&gt;&lt;w:ind w:left=&quot;3744&quot; w:hanging=&quot;1224&quot; /&gt;&lt;/w:pPr&gt;&lt;/w:lvl&gt;&lt;w:lvl w:ilvl=&quot;8&quot;&gt;&lt;w:start w:val=&quot;1&quot; /&gt;&lt;w:numFmt w:val=&quot;decimal&quot; /&gt;&lt;w:lvlText w:val=&quot;%1.%2.%3.%4.%5.%6.%7.%8.%9.&quot; /&gt;&lt;w:lvlJc w:val=&quot;left&quot; /&gt;&lt;w:pPr&gt;&lt;w:ind w:left=&quot;4320&quot; w:hanging=&quot;1440&quot; /&gt;&lt;/w:pPr&gt;&lt;/w:lvl&gt;&lt;/w:abstractNum&gt;&lt;w:abstractNum w:abstractNumId=&quot;15&quot; w15:restartNumberingAfterBreak=&quot;0&quot;&gt;&lt;w:nsid w:val=&quot;26640EB9&quot; /&gt;&lt;w:multiLevelType w:val=&quot;hybridMultilevel&quot; /&gt;&lt;w:tmpl w:val=&quot;19EA9EA2&quot; /&gt;&lt;w:lvl w:ilvl=&quot;0&quot; w:tplc=&quot;65BA0F46&quot;&gt;&lt;w:start w:val=&quot;1&quot; /&gt;&lt;w:numFmt w:val=&quot;bullet&quot; /&gt;&lt;w:pStyle w:val=&quot;VBS-TabelleBullet1&quot; /&gt;&lt;w:lvlText w:val=&quot;&quot; /&gt;&lt;w:lvlJc w:val=&quot;left&quot; /&gt;&lt;w:pPr&gt;&lt;w:ind w:left=&quot;720&quot; w:hanging=&quot;360&quot; /&gt;&lt;/w:pPr&gt;&lt;w:rPr&gt;&lt;w:rFonts w:ascii=&quot;Symbol&quot; w:hAnsi=&quot;Symbol&quot; w:hint=&quot;default&quot; /&gt;&lt;/w:rPr&gt;&lt;/w:lvl&gt;&lt;w:lvl w:ilvl=&quot;1&quot; w:tplc=&quot;08070003&quot; w:tentative=&quot;1&quot;&gt;&lt;w:start w:val=&quot;1&quot; /&gt;&lt;w:numFmt w:val=&quot;bullet&quot; /&gt;&lt;w:lvlText w:val=&quot;o&quot; /&gt;&lt;w:lvlJc w:val=&quot;left&quot; /&gt;&lt;w:pPr&gt;&lt;w:ind w:left=&quot;1440&quot; w:hanging=&quot;360&quot; /&gt;&lt;/w:pPr&gt;&lt;w:rPr&gt;&lt;w:rFonts w:ascii=&quot;Courier New&quot; w:hAnsi=&quot;Courier New&quot; w:cs=&quot;Courier New&quot; w:hint=&quot;default&quot; /&gt;&lt;/w:rPr&gt;&lt;/w:lvl&gt;&lt;w:lvl w:ilvl=&quot;2&quot; w:tplc=&quot;08070005&quot; w:tentative=&quot;1&quot;&gt;&lt;w:start w:val=&quot;1&quot; /&gt;&lt;w:numFmt w:val=&quot;bullet&quot; /&gt;&lt;w:lvlText w:val=&quot;&quot; /&gt;&lt;w:lvlJc w:val=&quot;left&quot; /&gt;&lt;w:pPr&gt;&lt;w:ind w:left=&quot;2160&quot; w:hanging=&quot;360&quot; /&gt;&lt;/w:pPr&gt;&lt;w:rPr&gt;&lt;w:rFonts w:ascii=&quot;Wingdings&quot; w:hAnsi=&quot;Wingdings&quot; w:hint=&quot;default&quot; /&gt;&lt;/w:rPr&gt;&lt;/w:lvl&gt;&lt;w:lvl w:ilvl=&quot;3&quot; w:tplc=&quot;08070001&quot; w:tentative=&quot;1&quot;&gt;&lt;w:start w:val=&quot;1&quot; /&gt;&lt;w:numFmt w:val=&quot;bullet&quot; /&gt;&lt;w:lvlText w:val=&quot;&quot; /&gt;&lt;w:lvlJc w:val=&quot;left&quot; /&gt;&lt;w:pPr&gt;&lt;w:ind w:left=&quot;2880&quot; w:hanging=&quot;360&quot; /&gt;&lt;/w:pPr&gt;&lt;w:rPr&gt;&lt;w:rFonts w:ascii=&quot;Symbol&quot; w:hAnsi=&quot;Symbol&quot; w:hint=&quot;default&quot; /&gt;&lt;/w:rPr&gt;&lt;/w:lvl&gt;&lt;w:lvl w:ilvl=&quot;4&quot; w:tplc=&quot;08070003&quot; w:tentative=&quot;1&quot;&gt;&lt;w:start w:val=&quot;1&quot; /&gt;&lt;w:numFmt w:val=&quot;bullet&quot; /&gt;&lt;w:lvlText w:val=&quot;o&quot; /&gt;&lt;w:lvlJc w:val=&quot;left&quot; /&gt;&lt;w:pPr&gt;&lt;w:ind w:left=&quot;3600&quot; w:hanging=&quot;360&quot; /&gt;&lt;/w:pPr&gt;&lt;w:rPr&gt;&lt;w:rFonts w:ascii=&quot;Courier New&quot; w:hAnsi=&quot;Courier New&quot; w:cs=&quot;Courier New&quot; w:hint=&quot;default&quot; /&gt;&lt;/w:rPr&gt;&lt;/w:lvl&gt;&lt;w:lvl w:ilvl=&quot;5&quot; w:tplc=&quot;08070005&quot; w:tentative=&quot;1&quot;&gt;&lt;w:start w:val=&quot;1&quot; /&gt;&lt;w:numFmt w:val=&quot;bullet&quot; /&gt;&lt;w:lvlText w:val=&quot;&quot; /&gt;&lt;w:lvlJc w:val=&quot;left&quot; /&gt;&lt;w:pPr&gt;&lt;w:ind w:left=&quot;4320&quot; w:hanging=&quot;360&quot; /&gt;&lt;/w:pPr&gt;&lt;w:rPr&gt;&lt;w:rFonts w:ascii=&quot;Wingdings&quot; w:hAnsi=&quot;Wingdings&quot; w:hint=&quot;default&quot; /&gt;&lt;/w:rPr&gt;&lt;/w:lvl&gt;&lt;w:lvl w:ilvl=&quot;6&quot; w:tplc=&quot;08070001&quot; w:tentative=&quot;1&quot;&gt;&lt;w:start w:val=&quot;1&quot; /&gt;&lt;w:numFmt w:val=&quot;bullet&quot; /&gt;&lt;w:lvlText w:val=&quot;&quot; /&gt;&lt;w:lvlJc w:val=&quot;left&quot; /&gt;&lt;w:pPr&gt;&lt;w:ind w:left=&quot;5040&quot; w:hanging=&quot;360&quot; /&gt;&lt;/w:pPr&gt;&lt;w:rPr&gt;&lt;w:rFonts w:ascii=&quot;Symbol&quot; w:hAnsi=&quot;Symbol&quot; w:hint=&quot;default&quot; /&gt;&lt;/w:rPr&gt;&lt;/w:lvl&gt;&lt;w:lvl w:ilvl=&quot;7&quot; w:tplc=&quot;08070003&quot; w:tentative=&quot;1&quot;&gt;&lt;w:start w:val=&quot;1&quot; /&gt;&lt;w:numFmt w:val=&quot;bullet&quot; /&gt;&lt;w:lvlText w:val=&quot;o&quot; /&gt;&lt;w:lvlJc w:val=&quot;left&quot; /&gt;&lt;w:pPr&gt;&lt;w:ind w:left=&quot;5760&quot; w:hanging=&quot;360&quot; /&gt;&lt;/w:pPr&gt;&lt;w:rPr&gt;&lt;w:rFonts w:ascii=&quot;Courier New&quot; w:hAnsi=&quot;Courier New&quot; w:cs=&quot;Courier New&quot; w:hint=&quot;default&quot; /&gt;&lt;/w:rPr&gt;&lt;/w:lvl&gt;&lt;w:lvl w:ilvl=&quot;8&quot; w:tplc=&quot;08070005&quot; w:tentative=&quot;1&quot;&gt;&lt;w:start w:val=&quot;1&quot; /&gt;&lt;w:numFmt w:val=&quot;bullet&quot; /&gt;&lt;w:lvlText w:val=&quot;&quot; /&gt;&lt;w:lvlJc w:val=&quot;left&quot; /&gt;&lt;w:pPr&gt;&lt;w:ind w:left=&quot;6480&quot; w:hanging=&quot;360&quot; /&gt;&lt;/w:pPr&gt;&lt;w:rPr&gt;&lt;w:rFonts w:ascii=&quot;Wingdings&quot; w:hAnsi=&quot;Wingdings&quot; w:hint=&quot;default&quot; /&gt;&lt;/w:rPr&gt;&lt;/w:lvl&gt;&lt;/w:abstractNum&gt;&lt;w:abstractNum w:abstractNumId=&quot;16&quot; w15:restartNumberingAfterBreak=&quot;0&quot;&gt;&lt;w:nsid w:val=&quot;27C4355F&quot; /&gt;&lt;w:multiLevelType w:val=&quot;hybridMultilevel&quot; /&gt;&lt;w:tmpl w:val=&quot;33A8F9DA&quot; /&gt;&lt;w:lvl w:ilvl=&quot;0&quot; w:tplc=&quot;B54CBC60&quot;&gt;&lt;w:start w:val=&quot;1&quot; /&gt;&lt;w:numFmt w:val=&quot;lowerLetter&quot; /&gt;&lt;w:pStyle w:val=&quot;VBS-EingercktBullet4&quot; /&gt;&lt;w:lvlText w:val=&quot;%1.&quot; /&gt;&lt;w:lvlJc w:val=&quot;left&quot; /&gt;&lt;w:pPr&gt;&lt;w:ind w:left=&quot;1713&quot; w:hanging=&quot;360&quot; /&gt;&lt;/w:pPr&gt;&lt;/w:lvl&gt;&lt;w:lvl w:ilvl=&quot;1&quot; w:tplc=&quot;08070019&quot; w:tentative=&quot;1&quot;&gt;&lt;w:start w:val=&quot;1&quot; /&gt;&lt;w:numFmt w:val=&quot;lowerLetter&quot; /&gt;&lt;w:lvlText w:val=&quot;%2.&quot; /&gt;&lt;w:lvlJc w:val=&quot;left&quot; /&gt;&lt;w:pPr&gt;&lt;w:ind w:left=&quot;2433&quot; w:hanging=&quot;360&quot; /&gt;&lt;/w:pPr&gt;&lt;/w:lvl&gt;&lt;w:lvl w:ilvl=&quot;2&quot; w:tplc=&quot;0807001B&quot; w:tentative=&quot;1&quot;&gt;&lt;w:start w:val=&quot;1&quot; /&gt;&lt;w:numFmt w:val=&quot;lowerRoman&quot; /&gt;&lt;w:lvlText w:val=&quot;%3.&quot; /&gt;&lt;w:lvlJc w:val=&quot;right&quot; /&gt;&lt;w:pPr&gt;&lt;w:ind w:left=&quot;3153&quot; w:hanging=&quot;180&quot; /&gt;&lt;/w:pPr&gt;&lt;/w:lvl&gt;&lt;w:lvl w:ilvl=&quot;3&quot; w:tplc=&quot;0807000F&quot; w:tentative=&quot;1&quot;&gt;&lt;w:start w:val=&quot;1&quot; /&gt;&lt;w:numFmt w:val=&quot;decimal&quot; /&gt;&lt;w:lvlText w:val=&quot;%4.&quot; /&gt;&lt;w:lvlJc w:val=&quot;left&quot; /&gt;&lt;w:pPr&gt;&lt;w:ind w:left=&quot;3873&quot; w:hanging=&quot;360&quot; /&gt;&lt;/w:pPr&gt;&lt;/w:lvl&gt;&lt;w:lvl w:ilvl=&quot;4&quot; w:tplc=&quot;08070019&quot; w:tentative=&quot;1&quot;&gt;&lt;w:start w:val=&quot;1&quot; /&gt;&lt;w:numFmt w:val=&quot;lowerLetter&quot; /&gt;&lt;w:lvlText w:val=&quot;%5.&quot; /&gt;&lt;w:lvlJc w:val=&quot;left&quot; /&gt;&lt;w:pPr&gt;&lt;w:ind w:left=&quot;4593&quot; w:hanging=&quot;360&quot; /&gt;&lt;/w:pPr&gt;&lt;/w:lvl&gt;&lt;w:lvl w:ilvl=&quot;5&quot; w:tplc=&quot;0807001B&quot; w:tentative=&quot;1&quot;&gt;&lt;w:start w:val=&quot;1&quot; /&gt;&lt;w:numFmt w:val=&quot;lowerRoman&quot; /&gt;&lt;w:lvlText w:val=&quot;%6.&quot; /&gt;&lt;w:lvlJc w:val=&quot;right&quot; /&gt;&lt;w:pPr&gt;&lt;w:ind w:left=&quot;5313&quot; w:hanging=&quot;180&quot; /&gt;&lt;/w:pPr&gt;&lt;/w:lvl&gt;&lt;w:lvl w:ilvl=&quot;6&quot; w:tplc=&quot;0807000F&quot; w:tentative=&quot;1&quot;&gt;&lt;w:start w:val=&quot;1&quot; /&gt;&lt;w:numFmt w:val=&quot;decimal&quot; /&gt;&lt;w:lvlText w:val=&quot;%7.&quot; /&gt;&lt;w:lvlJc w:val=&quot;left&quot; /&gt;&lt;w:pPr&gt;&lt;w:ind w:left=&quot;6033&quot; w:hanging=&quot;360&quot; /&gt;&lt;/w:pPr&gt;&lt;/w:lvl&gt;&lt;w:lvl w:ilvl=&quot;7&quot; w:tplc=&quot;08070019&quot; w:tentative=&quot;1&quot;&gt;&lt;w:start w:val=&quot;1&quot; /&gt;&lt;w:numFmt w:val=&quot;lowerLetter&quot; /&gt;&lt;w:lvlText w:val=&quot;%8.&quot; /&gt;&lt;w:lvlJc w:val=&quot;left&quot; /&gt;&lt;w:pPr&gt;&lt;w:ind w:left=&quot;6753&quot; w:hanging=&quot;360&quot; /&gt;&lt;/w:pPr&gt;&lt;/w:lvl&gt;&lt;w:lvl w:ilvl=&quot;8&quot; w:tplc=&quot;0807001B&quot; w:tentative=&quot;1&quot;&gt;&lt;w:start w:val=&quot;1&quot; /&gt;&lt;w:numFmt w:val=&quot;lowerRoman&quot; /&gt;&lt;w:lvlText w:val=&quot;%9.&quot; /&gt;&lt;w:lvlJc w:val=&quot;right&quot; /&gt;&lt;w:pPr&gt;&lt;w:ind w:left=&quot;7473&quot; w:hanging=&quot;180&quot; /&gt;&lt;/w:pPr&gt;&lt;/w:lvl&gt;&lt;/w:abstractNum&gt;&lt;w:abstractNum w:abstractNumId=&quot;17&quot; w15:restartNumberingAfterBreak=&quot;0&quot;&gt;&lt;w:nsid w:val=&quot;27D138BC&quot; /&gt;&lt;w:multiLevelType w:val=&quot;hybridMultilevel&quot; /&gt;&lt;w:tmpl w:val=&quot;F78EA4CC&quot; /&gt;&lt;w:lvl w:ilvl=&quot;0&quot; w:tplc=&quot;5E02E576&quot;&gt;&lt;w:numFmt w:val=&quot;bullet&quot; /&gt;&lt;w:pStyle w:val=&quot;VBS-EingercktBullet3&quot; /&gt;&lt;w:lvlText w:val=&quot;+&quot; /&gt;&lt;w:lvlJc w:val=&quot;left&quot; /&gt;&lt;w:pPr&gt;&lt;w:ind w:left=&quot;1713&quot; w:hanging=&quot;360&quot; /&gt;&lt;/w:pPr&gt;&lt;w:rPr&gt;&lt;w:rFonts w:ascii=&quot;Arial&quot; w:eastAsia=&quot;Calibri&quot; w:hAnsi=&quot;Arial&quot; w:hint=&quot;default&quot; /&gt;&lt;/w:rPr&gt;&lt;/w:lvl&gt;&lt;w:lvl w:ilvl=&quot;1&quot; w:tplc=&quot;08070003&quot; w:tentative=&quot;1&quot;&gt;&lt;w:start w:val=&quot;1&quot; /&gt;&lt;w:numFmt w:val=&quot;bullet&quot; /&gt;&lt;w:lvlText w:val=&quot;o&quot; /&gt;&lt;w:lvlJc w:val=&quot;left&quot; /&gt;&lt;w:pPr&gt;&lt;w:ind w:left=&quot;2433&quot; w:hanging=&quot;360&quot; /&gt;&lt;/w:pPr&gt;&lt;w:rPr&gt;&lt;w:rFonts w:ascii=&quot;Courier New&quot; w:hAnsi=&quot;Courier New&quot; w:cs=&quot;Courier New&quot; w:hint=&quot;default&quot; /&gt;&lt;/w:rPr&gt;&lt;/w:lvl&gt;&lt;w:lvl w:ilvl=&quot;2&quot; w:tplc=&quot;08070005&quot; w:tentative=&quot;1&quot;&gt;&lt;w:start w:val=&quot;1&quot; /&gt;&lt;w:numFmt w:val=&quot;bullet&quot; /&gt;&lt;w:lvlText w:val=&quot;&quot; /&gt;&lt;w:lvlJc w:val=&quot;left&quot; /&gt;&lt;w:pPr&gt;&lt;w:ind w:left=&quot;3153&quot; w:hanging=&quot;360&quot; /&gt;&lt;/w:pPr&gt;&lt;w:rPr&gt;&lt;w:rFonts w:ascii=&quot;Wingdings&quot; w:hAnsi=&quot;Wingdings&quot; w:hint=&quot;default&quot; /&gt;&lt;/w:rPr&gt;&lt;/w:lvl&gt;&lt;w:lvl w:ilvl=&quot;3&quot; w:tplc=&quot;08070001&quot; w:tentative=&quot;1&quot;&gt;&lt;w:start w:val=&quot;1&quot; /&gt;&lt;w:numFmt w:val=&quot;bullet&quot; /&gt;&lt;w:lvlText w:val=&quot;&quot; /&gt;&lt;w:lvlJc w:val=&quot;left&quot; /&gt;&lt;w:pPr&gt;&lt;w:ind w:left=&quot;3873&quot; w:hanging=&quot;360&quot; /&gt;&lt;/w:pPr&gt;&lt;w:rPr&gt;&lt;w:rFonts w:ascii=&quot;Symbol&quot; w:hAnsi=&quot;Symbol&quot; w:hint=&quot;default&quot; /&gt;&lt;/w:rPr&gt;&lt;/w:lvl&gt;&lt;w:lvl w:ilvl=&quot;4&quot; w:tplc=&quot;08070003&quot; w:tentative=&quot;1&quot;&gt;&lt;w:start w:val=&quot;1&quot; /&gt;&lt;w:numFmt w:val=&quot;bullet&quot; /&gt;&lt;w:lvlText w:val=&quot;o&quot; /&gt;&lt;w:lvlJc w:val=&quot;left&quot; /&gt;&lt;w:pPr&gt;&lt;w:ind w:left=&quot;4593&quot; w:hanging=&quot;360&quot; /&gt;&lt;/w:pPr&gt;&lt;w:rPr&gt;&lt;w:rFonts w:ascii=&quot;Courier New&quot; w:hAnsi=&quot;Courier New&quot; w:cs=&quot;Courier New&quot; w:hint=&quot;default&quot; /&gt;&lt;/w:rPr&gt;&lt;/w:lvl&gt;&lt;w:lvl w:ilvl=&quot;5&quot; w:tplc=&quot;08070005&quot; w:tentative=&quot;1&quot;&gt;&lt;w:start w:val=&quot;1&quot; /&gt;&lt;w:numFmt w:val=&quot;bullet&quot; /&gt;&lt;w:lvlText w:val=&quot;&quot; /&gt;&lt;w:lvlJc w:val=&quot;left&quot; /&gt;&lt;w:pPr&gt;&lt;w:ind w:left=&quot;5313&quot; w:hanging=&quot;360&quot; /&gt;&lt;/w:pPr&gt;&lt;w:rPr&gt;&lt;w:rFonts w:ascii=&quot;Wingdings&quot; w:hAnsi=&quot;Wingdings&quot; w:hint=&quot;default&quot; /&gt;&lt;/w:rPr&gt;&lt;/w:lvl&gt;&lt;w:lvl w:ilvl=&quot;6&quot; w:tplc=&quot;08070001&quot; w:tentative=&quot;1&quot;&gt;&lt;w:start w:val=&quot;1&quot; /&gt;&lt;w:numFmt w:val=&quot;bullet&quot; /&gt;&lt;w:lvlText w:val=&quot;&quot; /&gt;&lt;w:lvlJc w:val=&quot;left&quot; /&gt;&lt;w:pPr&gt;&lt;w:ind w:left=&quot;6033&quot; w:hanging=&quot;360&quot; /&gt;&lt;/w:pPr&gt;&lt;w:rPr&gt;&lt;w:rFonts w:ascii=&quot;Symbol&quot; w:hAnsi=&quot;Symbol&quot; w:hint=&quot;default&quot; /&gt;&lt;/w:rPr&gt;&lt;/w:lvl&gt;&lt;w:lvl w:ilvl=&quot;7&quot; w:tplc=&quot;08070003&quot; w:tentative=&quot;1&quot;&gt;&lt;w:start w:val=&quot;1&quot; /&gt;&lt;w:numFmt w:val=&quot;bullet&quot; /&gt;&lt;w:lvlText w:val=&quot;o&quot; /&gt;&lt;w:lvlJc w:val=&quot;left&quot; /&gt;&lt;w:pPr&gt;&lt;w:ind w:left=&quot;6753&quot; w:hanging=&quot;360&quot; /&gt;&lt;/w:pPr&gt;&lt;w:rPr&gt;&lt;w:rFonts w:ascii=&quot;Courier New&quot; w:hAnsi=&quot;Courier New&quot; w:cs=&quot;Courier New&quot; w:hint=&quot;default&quot; /&gt;&lt;/w:rPr&gt;&lt;/w:lvl&gt;&lt;w:lvl w:ilvl=&quot;8&quot; w:tplc=&quot;08070005&quot; w:tentative=&quot;1&quot;&gt;&lt;w:start w:val=&quot;1&quot; /&gt;&lt;w:numFmt w:val=&quot;bullet&quot; /&gt;&lt;w:lvlText w:val=&quot;&quot; /&gt;&lt;w:lvlJc w:val=&quot;left&quot; /&gt;&lt;w:pPr&gt;&lt;w:ind w:left=&quot;7473&quot; w:hanging=&quot;360&quot; /&gt;&lt;/w:pPr&gt;&lt;w:rPr&gt;&lt;w:rFonts w:ascii=&quot;Wingdings&quot; w:hAnsi=&quot;Wingdings&quot; w:hint=&quot;default&quot; /&gt;&lt;/w:rPr&gt;&lt;/w:lvl&gt;&lt;/w:abstractNum&gt;&lt;w:abstractNum w:abstractNumId=&quot;18&quot; w15:restartNumberingAfterBreak=&quot;0&quot;&gt;&lt;w:nsid w:val=&quot;2C381E27&quot; /&gt;&lt;w:multiLevelType w:val=&quot;hybridMultilevel&quot; /&gt;&lt;w:tmpl w:val=&quot;81726B26&quot; /&gt;&lt;w:lvl w:ilvl=&quot;0&quot; w:tplc=&quot;8A8487BE&quot;&gt;&lt;w:start w:val=&quot;1&quot; /&gt;&lt;w:numFmt w:val=&quot;bullet&quot; /&gt;&lt;w:pStyle w:val=&quot;VBS-EingercktBullet1&quot; /&gt;&lt;w:lvlText w:val=&quot;&quot; /&gt;&lt;w:lvlJc w:val=&quot;left&quot; /&gt;&lt;w:pPr&gt;&lt;w:ind w:left=&quot;1352&quot; w:hanging=&quot;360&quot; /&gt;&lt;/w:pPr&gt;&lt;w:rPr&gt;&lt;w:rFonts w:ascii=&quot;Symbol&quot; w:hAnsi=&quot;Symbol&quot; w:hint=&quot;default&quot; /&gt;&lt;/w:rPr&gt;&lt;/w:lvl&gt;&lt;w:lvl w:ilvl=&quot;1&quot; w:tplc=&quot;08070003&quot; w:tentative=&quot;1&quot;&gt;&lt;w:start w:val=&quot;1&quot; /&gt;&lt;w:numFmt w:val=&quot;bullet&quot; /&gt;&lt;w:lvlText w:val=&quot;o&quot; /&gt;&lt;w:lvlJc w:val=&quot;left&quot; /&gt;&lt;w:pPr&gt;&lt;w:ind w:left=&quot;2072&quot; w:hanging=&quot;360&quot; /&gt;&lt;/w:pPr&gt;&lt;w:rPr&gt;&lt;w:rFonts w:ascii=&quot;Courier New&quot; w:hAnsi=&quot;Courier New&quot; w:cs=&quot;Courier New&quot; w:hint=&quot;default&quot; /&gt;&lt;/w:rPr&gt;&lt;/w:lvl&gt;&lt;w:lvl w:ilvl=&quot;2&quot; w:tplc=&quot;08070005&quot; w:tentative=&quot;1&quot;&gt;&lt;w:start w:val=&quot;1&quot; /&gt;&lt;w:numFmt w:val=&quot;bullet&quot; /&gt;&lt;w:lvlText w:val=&quot;&quot; /&gt;&lt;w:lvlJc w:val=&quot;left&quot; /&gt;&lt;w:pPr&gt;&lt;w:ind w:left=&quot;2792&quot; w:hanging=&quot;360&quot; /&gt;&lt;/w:pPr&gt;&lt;w:rPr&gt;&lt;w:rFonts w:ascii=&quot;Wingdings&quot; w:hAnsi=&quot;Wingdings&quot; w:hint=&quot;default&quot; /&gt;&lt;/w:rPr&gt;&lt;/w:lvl&gt;&lt;w:lvl w:ilvl=&quot;3&quot; w:tplc=&quot;08070001&quot; w:tentative=&quot;1&quot;&gt;&lt;w:start w:val=&quot;1&quot; /&gt;&lt;w:numFmt w:val=&quot;bullet&quot; /&gt;&lt;w:lvlText w:val=&quot;&quot; /&gt;&lt;w:lvlJc w:val=&quot;left&quot; /&gt;&lt;w:pPr&gt;&lt;w:ind w:left=&quot;3512&quot; w:hanging=&quot;360&quot; /&gt;&lt;/w:pPr&gt;&lt;w:rPr&gt;&lt;w:rFonts w:ascii=&quot;Symbol&quot; w:hAnsi=&quot;Symbol&quot; w:hint=&quot;default&quot; /&gt;&lt;/w:rPr&gt;&lt;/w:lvl&gt;&lt;w:lvl w:ilvl=&quot;4&quot; w:tplc=&quot;08070003&quot; w:tentative=&quot;1&quot;&gt;&lt;w:start w:val=&quot;1&quot; /&gt;&lt;w:numFmt w:val=&quot;bullet&quot; /&gt;&lt;w:lvlText w:val=&quot;o&quot; /&gt;&lt;w:lvlJc w:val=&quot;left&quot; /&gt;&lt;w:pPr&gt;&lt;w:ind w:left=&quot;4232&quot; w:hanging=&quot;360&quot; /&gt;&lt;/w:pPr&gt;&lt;w:rPr&gt;&lt;w:rFonts w:ascii=&quot;Courier New&quot; w:hAnsi=&quot;Courier New&quot; w:cs=&quot;Courier New&quot; w:hint=&quot;default&quot; /&gt;&lt;/w:rPr&gt;&lt;/w:lvl&gt;&lt;w:lvl w:ilvl=&quot;5&quot; w:tplc=&quot;08070005&quot; w:tentative=&quot;1&quot;&gt;&lt;w:start w:val=&quot;1&quot; /&gt;&lt;w:numFmt w:val=&quot;bullet&quot; /&gt;&lt;w:lvlText w:val=&quot;&quot; /&gt;&lt;w:lvlJc w:val=&quot;left&quot; /&gt;&lt;w:pPr&gt;&lt;w:ind w:left=&quot;4952&quot; w:hanging=&quot;360&quot; /&gt;&lt;/w:pPr&gt;&lt;w:rPr&gt;&lt;w:rFonts w:ascii=&quot;Wingdings&quot; w:hAnsi=&quot;Wingdings&quot; w:hint=&quot;default&quot; /&gt;&lt;/w:rPr&gt;&lt;/w:lvl&gt;&lt;w:lvl w:ilvl=&quot;6&quot; w:tplc=&quot;08070001&quot; w:tentative=&quot;1&quot;&gt;&lt;w:start w:val=&quot;1&quot; /&gt;&lt;w:numFmt w:val=&quot;bullet&quot; /&gt;&lt;w:lvlText w:val=&quot;&quot; /&gt;&lt;w:lvlJc w:val=&quot;left&quot; /&gt;&lt;w:pPr&gt;&lt;w:ind w:left=&quot;5672&quot; w:hanging=&quot;360&quot; /&gt;&lt;/w:pPr&gt;&lt;w:rPr&gt;&lt;w:rFonts w:ascii=&quot;Symbol&quot; w:hAnsi=&quot;Symbol&quot; w:hint=&quot;default&quot; /&gt;&lt;/w:rPr&gt;&lt;/w:lvl&gt;&lt;w:lvl w:ilvl=&quot;7&quot; w:tplc=&quot;08070003&quot; w:tentative=&quot;1&quot;&gt;&lt;w:start w:val=&quot;1&quot; /&gt;&lt;w:numFmt w:val=&quot;bullet&quot; /&gt;&lt;w:lvlText w:val=&quot;o&quot; /&gt;&lt;w:lvlJc w:val=&quot;left&quot; /&gt;&lt;w:pPr&gt;&lt;w:ind w:left=&quot;6392&quot; w:hanging=&quot;360&quot; /&gt;&lt;/w:pPr&gt;&lt;w:rPr&gt;&lt;w:rFonts w:ascii=&quot;Courier New&quot; w:hAnsi=&quot;Courier New&quot; w:cs=&quot;Courier New&quot; w:hint=&quot;default&quot; /&gt;&lt;/w:rPr&gt;&lt;/w:lvl&gt;&lt;w:lvl w:ilvl=&quot;8&quot; w:tplc=&quot;08070005&quot; w:tentative=&quot;1&quot;&gt;&lt;w:start w:val=&quot;1&quot; /&gt;&lt;w:numFmt w:val=&quot;bullet&quot; /&gt;&lt;w:lvlText w:val=&quot;&quot; /&gt;&lt;w:lvlJc w:val=&quot;left&quot; /&gt;&lt;w:pPr&gt;&lt;w:ind w:left=&quot;7112&quot; w:hanging=&quot;360&quot; /&gt;&lt;/w:pPr&gt;&lt;w:rPr&gt;&lt;w:rFonts w:ascii=&quot;Wingdings&quot; w:hAnsi=&quot;Wingdings&quot; w:hint=&quot;default&quot; /&gt;&lt;/w:rPr&gt;&lt;/w:lvl&gt;&lt;/w:abstractNum&gt;&lt;w:abstractNum w:abstractNumId=&quot;19&quot; w15:restartNumberingAfterBreak=&quot;0&quot;&gt;&lt;w:nsid w:val=&quot;2D695BA8&quot; /&gt;&lt;w:multiLevelType w:val=&quot;hybridMultilevel&quot; /&gt;&lt;w:tmpl w:val=&quot;17DE13FA&quot; /&gt;&lt;w:lvl w:ilvl=&quot;0&quot; w:tplc=&quot;3DAC4820&quot;&gt;&lt;w:start w:val=&quot;1&quot; /&gt;&lt;w:numFmt w:val=&quot;bullet&quot; /&gt;&lt;w:lvlText w:val=&quot;-&quot; /&gt;&lt;w:lvlJc w:val=&quot;left&quot; /&gt;&lt;w:pPr&gt;&lt;w:tabs&gt;&lt;w:tab w:val=&quot;num&quot; w:pos=&quot;170&quot; /&gt;&lt;/w:tabs&gt;&lt;w:ind w:left=&quot;170&quot; w:hanging=&quot;170&quot; /&gt;&lt;/w:pPr&gt;&lt;w:rPr&gt;&lt;w:rFonts w:ascii=&quot;Arial&quot; w:hAnsi=&quot;Arial&quot; w:hint=&quot;default&quot; /&gt;&lt;w:b w:val=&quot;0&quot; /&gt;&lt;w:i w:val=&quot;0&quot; /&gt;&lt;w:caps w:val=&quot;0&quot; /&gt;&lt;w:strike w:val=&quot;0&quot; /&gt;&lt;w:dstrike w:val=&quot;0&quot; /&gt;&lt;w:vanish w:val=&quot;0&quot; /&gt;&lt;w:color w:val=&quot;000000&quot; /&gt;&lt;w:spacing w:val=&quot;0&quot; /&gt;&lt;w:w w:val=&quot;100&quot; /&gt;&lt;w:kern w:val=&quot;0&quot; /&gt;&lt;w:position w:val=&quot;0&quot; /&gt;&lt;w:sz w:val=&quot;22&quot; /&gt;&lt;w:szCs w:val=&quot;22&quot; /&gt;&lt;w:vertAlign w:val=&quot;baseline&quot; /&gt;&lt;w14:shadow w14:blurRad=&quot;0&quot; w14:dist=&quot;0&quot; w14:dir=&quot;0&quot; w14:sx=&quot;0&quot; w14:sy=&quot;0&quot; w14:kx=&quot;0&quot; w14:ky=&quot;0&quot; w14:algn=&quot;none&quot;&gt;&lt;w14:srgbClr w14:val=&quot;000000&quot; /&gt;&lt;/w14:shadow&gt;&lt;w14:textOutline w14:w=&quot;0&quot; w14:cap=&quot;rnd&quot; w14:cmpd=&quot;sng&quot; w14:algn=&quot;ctr&quot;&gt;&lt;w14:noFill /&gt;&lt;w14:prstDash w14:val=&quot;solid&quot; /&gt;&lt;w14:bevel /&gt;&lt;/w14:textOutline&gt;&lt;/w:rPr&gt;&lt;/w:lvl&gt;&lt;w:lvl w:ilvl=&quot;1&quot; w:tplc=&quot;08070003&quot; w:tentative=&quot;1&quot;&gt;&lt;w:start w:val=&quot;1&quot; /&gt;&lt;w:numFmt w:val=&quot;bullet&quot; /&gt;&lt;w:lvlText w:val=&quot;o&quot; /&gt;&lt;w:lvlJc w:val=&quot;left&quot; /&gt;&lt;w:pPr&gt;&lt;w:tabs&gt;&lt;w:tab w:val=&quot;num&quot; w:pos=&quot;1440&quot; /&gt;&lt;/w:tabs&gt;&lt;w:ind w:left=&quot;1440&quot; w:hanging=&quot;360&quot; /&gt;&lt;/w:pPr&gt;&lt;w:rPr&gt;&lt;w:rFonts w:ascii=&quot;Courier New&quot; w:hAnsi=&quot;Courier New&quot; w:cs=&quot;Courier New&quot; w:hint=&quot;default&quot; /&gt;&lt;/w:rPr&gt;&lt;/w:lvl&gt;&lt;w:lvl w:ilvl=&quot;2&quot; w:tplc=&quot;08070005&quot; w:tentative=&quot;1&quot;&gt;&lt;w:start w:val=&quot;1&quot; /&gt;&lt;w:numFmt w:val=&quot;bullet&quot; /&gt;&lt;w:lvlText w:val=&quot;&quot; /&gt;&lt;w:lvlJc w:val=&quot;left&quot; /&gt;&lt;w:pPr&gt;&lt;w:tabs&gt;&lt;w:tab w:val=&quot;num&quot; w:pos=&quot;2160&quot; /&gt;&lt;/w:tabs&gt;&lt;w:ind w:left=&quot;2160&quot; w:hanging=&quot;360&quot; /&gt;&lt;/w:pPr&gt;&lt;w:rPr&gt;&lt;w:rFonts w:ascii=&quot;Wingdings&quot; w:hAnsi=&quot;Wingdings&quot; w:hint=&quot;default&quot; /&gt;&lt;/w:rPr&gt;&lt;/w:lvl&gt;&lt;w:lvl w:ilvl=&quot;3&quot; w:tplc=&quot;08070001&quot; w:tentative=&quot;1&quot;&gt;&lt;w:start w:val=&quot;1&quot; /&gt;&lt;w:numFmt w:val=&quot;bullet&quot; /&gt;&lt;w:lvlText w:val=&quot;&quot; /&gt;&lt;w:lvlJc w:val=&quot;left&quot; /&gt;&lt;w:pPr&gt;&lt;w:tabs&gt;&lt;w:tab w:val=&quot;num&quot; w:pos=&quot;2880&quot; /&gt;&lt;/w:tabs&gt;&lt;w:ind w:left=&quot;2880&quot; w:hanging=&quot;360&quot; /&gt;&lt;/w:pPr&gt;&lt;w:rPr&gt;&lt;w:rFonts w:ascii=&quot;Symbol&quot; w:hAnsi=&quot;Symbol&quot; w:hint=&quot;default&quot; /&gt;&lt;/w:rPr&gt;&lt;/w:lvl&gt;&lt;w:lvl w:ilvl=&quot;4&quot; w:tplc=&quot;08070003&quot; w:tentative=&quot;1&quot;&gt;&lt;w:start w:val=&quot;1&quot; /&gt;&lt;w:numFmt w:val=&quot;bullet&quot; /&gt;&lt;w:lvlText w:val=&quot;o&quot; /&gt;&lt;w:lvlJc w:val=&quot;left&quot; /&gt;&lt;w:pPr&gt;&lt;w:tabs&gt;&lt;w:tab w:val=&quot;num&quot; w:pos=&quot;3600&quot; /&gt;&lt;/w:tabs&gt;&lt;w:ind w:left=&quot;3600&quot; w:hanging=&quot;360&quot; /&gt;&lt;/w:pPr&gt;&lt;w:rPr&gt;&lt;w:rFonts w:ascii=&quot;Courier New&quot; w:hAnsi=&quot;Courier New&quot; w:cs=&quot;Courier New&quot; w:hint=&quot;default&quot; /&gt;&lt;/w:rPr&gt;&lt;/w:lvl&gt;&lt;w:lvl w:ilvl=&quot;5&quot; w:tplc=&quot;08070005&quot; w:tentative=&quot;1&quot;&gt;&lt;w:start w:val=&quot;1&quot; /&gt;&lt;w:numFmt w:val=&quot;bullet&quot; /&gt;&lt;w:lvlText w:val=&quot;&quot; /&gt;&lt;w:lvlJc w:val=&quot;left&quot; /&gt;&lt;w:pPr&gt;&lt;w:tabs&gt;&lt;w:tab w:val=&quot;num&quot; w:pos=&quot;4320&quot; /&gt;&lt;/w:tabs&gt;&lt;w:ind w:left=&quot;4320&quot; w:hanging=&quot;360&quot; /&gt;&lt;/w:pPr&gt;&lt;w:rPr&gt;&lt;w:rFonts w:ascii=&quot;Wingdings&quot; w:hAnsi=&quot;Wingdings&quot; w:hint=&quot;default&quot; /&gt;&lt;/w:rPr&gt;&lt;/w:lvl&gt;&lt;w:lvl w:ilvl=&quot;6&quot; w:tplc=&quot;08070001&quot; w:tentative=&quot;1&quot;&gt;&lt;w:start w:val=&quot;1&quot; /&gt;&lt;w:numFmt w:val=&quot;bullet&quot; /&gt;&lt;w:lvlText w:val=&quot;&quot; /&gt;&lt;w:lvlJc w:val=&quot;left&quot; /&gt;&lt;w:pPr&gt;&lt;w:tabs&gt;&lt;w:tab w:val=&quot;num&quot; w:pos=&quot;5040&quot; /&gt;&lt;/w:tabs&gt;&lt;w:ind w:left=&quot;5040&quot; w:hanging=&quot;360&quot; /&gt;&lt;/w:pPr&gt;&lt;w:rPr&gt;&lt;w:rFonts w:ascii=&quot;Symbol&quot; w:hAnsi=&quot;Symbol&quot; w:hint=&quot;default&quot; /&gt;&lt;/w:rPr&gt;&lt;/w:lvl&gt;&lt;w:lvl w:ilvl=&quot;7&quot; w:tplc=&quot;08070003&quot; w:tentative=&quot;1&quot;&gt;&lt;w:start w:val=&quot;1&quot; /&gt;&lt;w:numFmt w:val=&quot;bullet&quot; /&gt;&lt;w:lvlText w:val=&quot;o&quot; /&gt;&lt;w:lvlJc w:val=&quot;left&quot; /&gt;&lt;w:pPr&gt;&lt;w:tabs&gt;&lt;w:tab w:val=&quot;num&quot; w:pos=&quot;5760&quot; /&gt;&lt;/w:tabs&gt;&lt;w:ind w:left=&quot;5760&quot; w:hanging=&quot;360&quot; /&gt;&lt;/w:pPr&gt;&lt;w:rPr&gt;&lt;w:rFonts w:ascii=&quot;Courier New&quot; w:hAnsi=&quot;Courier New&quot; w:cs=&quot;Courier New&quot; w:hint=&quot;default&quot; /&gt;&lt;/w:rPr&gt;&lt;/w:lvl&gt;&lt;w:lvl w:ilvl=&quot;8&quot; w:tplc=&quot;08070005&quot; w:tentative=&quot;1&quot;&gt;&lt;w:start w:val=&quot;1&quot; /&gt;&lt;w:numFmt w:val=&quot;bullet&quot; /&gt;&lt;w:lvlText w:val=&quot;&quot; /&gt;&lt;w:lvlJc w:val=&quot;left&quot; /&gt;&lt;w:pPr&gt;&lt;w:tabs&gt;&lt;w:tab w:val=&quot;num&quot; w:pos=&quot;6480&quot; /&gt;&lt;/w:tabs&gt;&lt;w:ind w:left=&quot;6480&quot; w:hanging=&quot;360&quot; /&gt;&lt;/w:pPr&gt;&lt;w:rPr&gt;&lt;w:rFonts w:ascii=&quot;Wingdings&quot; w:hAnsi=&quot;Wingdings&quot; w:hint=&quot;default&quot; /&gt;&lt;/w:rPr&gt;&lt;/w:lvl&gt;&lt;/w:abstractNum&gt;&lt;w:abstractNum w:abstractNumId=&quot;20&quot; w15:restartNumberingAfterBreak=&quot;0&quot;&gt;&lt;w:nsid w:val=&quot;30141C16&quot; /&gt;&lt;w:multiLevelType w:val=&quot;hybridMultilevel&quot; /&gt;&lt;w:tmpl w:val=&quot;5746A82A&quot; /&gt;&lt;w:lvl w:ilvl=&quot;0&quot; w:tplc=&quot;FD960462&quot;&gt;&lt;w:start w:val=&quot;1&quot; /&gt;&lt;w:numFmt w:val=&quot;lowerLetter&quot; /&gt;&lt;w:lvlText w:val=&quot;%1.&quot; /&gt;&lt;w:lvlJc w:val=&quot;left&quot; /&gt;&lt;w:pPr&gt;&lt;w:ind w:left=&quot;1712&quot; w:hanging=&quot;360&quot; /&gt;&lt;/w:pPr&gt;&lt;/w:lvl&gt;&lt;w:lvl w:ilvl=&quot;1&quot; w:tplc=&quot;04090019&quot; w:tentative=&quot;1&quot;&gt;&lt;w:start w:val=&quot;1&quot; /&gt;&lt;w:numFmt w:val=&quot;lowerLetter&quot; /&gt;&lt;w:lvlText w:val=&quot;%2.&quot; /&gt;&lt;w:lvlJc w:val=&quot;left&quot; /&gt;&lt;w:pPr&gt;&lt;w:ind w:left=&quot;2432&quot; w:hanging=&quot;360&quot; /&gt;&lt;/w:pPr&gt;&lt;/w:lvl&gt;&lt;w:lvl w:ilvl=&quot;2&quot; w:tplc=&quot;0409001B&quot; w:tentative=&quot;1&quot;&gt;&lt;w:start w:val=&quot;1&quot; /&gt;&lt;w:numFmt w:val=&quot;lowerRoman&quot; /&gt;&lt;w:lvlText w:val=&quot;%3.&quot; /&gt;&lt;w:lvlJc w:val=&quot;right&quot; /&gt;&lt;w:pPr&gt;&lt;w:ind w:left=&quot;3152&quot; w:hanging=&quot;180&quot; /&gt;&lt;/w:pPr&gt;&lt;/w:lvl&gt;&lt;w:lvl w:ilvl=&quot;3&quot; w:tplc=&quot;0409000F&quot; w:tentative=&quot;1&quot;&gt;&lt;w:start w:val=&quot;1&quot; /&gt;&lt;w:numFmt w:val=&quot;decimal&quot; /&gt;&lt;w:lvlText w:val=&quot;%4.&quot; /&gt;&lt;w:lvlJc w:val=&quot;left&quot; /&gt;&lt;w:pPr&gt;&lt;w:ind w:left=&quot;3872&quot; w:hanging=&quot;360&quot; /&gt;&lt;/w:pPr&gt;&lt;/w:lvl&gt;&lt;w:lvl w:ilvl=&quot;4&quot; w:tplc=&quot;04090019&quot; w:tentative=&quot;1&quot;&gt;&lt;w:start w:val=&quot;1&quot; /&gt;&lt;w:numFmt w:val=&quot;lowerLetter&quot; /&gt;&lt;w:lvlText w:val=&quot;%5.&quot; /&gt;&lt;w:lvlJc w:val=&quot;left&quot; /&gt;&lt;w:pPr&gt;&lt;w:ind w:left=&quot;4592&quot; w:hanging=&quot;360&quot; /&gt;&lt;/w:pPr&gt;&lt;/w:lvl&gt;&lt;w:lvl w:ilvl=&quot;5&quot; w:tplc=&quot;0409001B&quot; w:tentative=&quot;1&quot;&gt;&lt;w:start w:val=&quot;1&quot; /&gt;&lt;w:numFmt w:val=&quot;lowerRoman&quot; /&gt;&lt;w:lvlText w:val=&quot;%6.&quot; /&gt;&lt;w:lvlJc w:val=&quot;right&quot; /&gt;&lt;w:pPr&gt;&lt;w:ind w:left=&quot;5312&quot; w:hanging=&quot;180&quot; /&gt;&lt;/w:pPr&gt;&lt;/w:lvl&gt;&lt;w:lvl w:ilvl=&quot;6&quot; w:tplc=&quot;0409000F&quot; w:tentative=&quot;1&quot;&gt;&lt;w:start w:val=&quot;1&quot; /&gt;&lt;w:numFmt w:val=&quot;decimal&quot; /&gt;&lt;w:lvlText w:val=&quot;%7.&quot; /&gt;&lt;w:lvlJc w:val=&quot;left&quot; /&gt;&lt;w:pPr&gt;&lt;w:ind w:left=&quot;6032&quot; w:hanging=&quot;360&quot; /&gt;&lt;/w:pPr&gt;&lt;/w:lvl&gt;&lt;w:lvl w:ilvl=&quot;7&quot; w:tplc=&quot;04090019&quot; w:tentative=&quot;1&quot;&gt;&lt;w:start w:val=&quot;1&quot; /&gt;&lt;w:numFmt w:val=&quot;lowerLetter&quot; /&gt;&lt;w:lvlText w:val=&quot;%8.&quot; /&gt;&lt;w:lvlJc w:val=&quot;left&quot; /&gt;&lt;w:pPr&gt;&lt;w:ind w:left=&quot;6752&quot; w:hanging=&quot;360&quot; /&gt;&lt;/w:pPr&gt;&lt;/w:lvl&gt;&lt;w:lvl w:ilvl=&quot;8&quot; w:tplc=&quot;0409001B&quot; w:tentative=&quot;1&quot;&gt;&lt;w:start w:val=&quot;1&quot; /&gt;&lt;w:numFmt w:val=&quot;lowerRoman&quot; /&gt;&lt;w:lvlText w:val=&quot;%9.&quot; /&gt;&lt;w:lvlJc w:val=&quot;right&quot; /&gt;&lt;w:pPr&gt;&lt;w:ind w:left=&quot;7472&quot; w:hanging=&quot;180&quot; /&gt;&lt;/w:pPr&gt;&lt;/w:lvl&gt;&lt;/w:abstractNum&gt;&lt;w:abstractNum w:abstractNumId=&quot;21&quot; w15:restartNumberingAfterBreak=&quot;0&quot;&gt;&lt;w:nsid w:val=&quot;371858DB&quot; /&gt;&lt;w:multiLevelType w:val=&quot;multilevel&quot; /&gt;&lt;w:tmpl w:val=&quot;0807001F&quot; /&gt;&lt;w:lvl w:ilvl=&quot;0&quot;&gt;&lt;w:start w:val=&quot;1&quot; /&gt;&lt;w:numFmt w:val=&quot;decimal&quot; /&gt;&lt;w:lvlText w:val=&quot;%1.&quot; /&gt;&lt;w:lvlJc w:val=&quot;left&quot; /&gt;&lt;w:pPr&gt;&lt;w:ind w:left=&quot;360&quot; w:hanging=&quot;360&quot; /&gt;&lt;/w:pPr&gt;&lt;/w:lvl&gt;&lt;w:lvl w:ilvl=&quot;1&quot;&gt;&lt;w:start w:val=&quot;1&quot; /&gt;&lt;w:numFmt w:val=&quot;decimal&quot; /&gt;&lt;w:lvlText w:val=&quot;%1.%2.&quot; /&gt;&lt;w:lvlJc w:val=&quot;left&quot; /&gt;&lt;w:pPr&gt;&lt;w:ind w:left=&quot;792&quot; w:hanging=&quot;432&quot; /&gt;&lt;/w:pPr&gt;&lt;/w:lvl&gt;&lt;w:lvl w:ilvl=&quot;2&quot;&gt;&lt;w:start w:val=&quot;1&quot; /&gt;&lt;w:numFmt w:val=&quot;decimal&quot; /&gt;&lt;w:lvlText w:val=&quot;%1.%2.%3.&quot; /&gt;&lt;w:lvlJc w:val=&quot;left&quot; /&gt;&lt;w:pPr&gt;&lt;w:ind w:left=&quot;1224&quot; w:hanging=&quot;504&quot; /&gt;&lt;/w:pPr&gt;&lt;/w:lvl&gt;&lt;w:lvl w:ilvl=&quot;3&quot;&gt;&lt;w:start w:val=&quot;1&quot; /&gt;&lt;w:numFmt w:val=&quot;decimal&quot; /&gt;&lt;w:lvlText w:val=&quot;%1.%2.%3.%4.&quot; /&gt;&lt;w:lvlJc w:val=&quot;left&quot; /&gt;&lt;w:pPr&gt;&lt;w:ind w:left=&quot;1728&quot; w:hanging=&quot;648&quot; /&gt;&lt;/w:pPr&gt;&lt;/w:lvl&gt;&lt;w:lvl w:ilvl=&quot;4&quot;&gt;&lt;w:start w:val=&quot;1&quot; /&gt;&lt;w:numFmt w:val=&quot;decimal&quot; /&gt;&lt;w:lvlText w:val=&quot;%1.%2.%3.%4.%5.&quot; /&gt;&lt;w:lvlJc w:val=&quot;left&quot; /&gt;&lt;w:pPr&gt;&lt;w:ind w:left=&quot;2232&quot; w:hanging=&quot;792&quot; /&gt;&lt;/w:pPr&gt;&lt;/w:lvl&gt;&lt;w:lvl w:ilvl=&quot;5&quot;&gt;&lt;w:start w:val=&quot;1&quot; /&gt;&lt;w:numFmt w:val=&quot;decimal&quot; /&gt;&lt;w:lvlText w:val=&quot;%1.%2.%3.%4.%5.%6.&quot; /&gt;&lt;w:lvlJc w:val=&quot;left&quot; /&gt;&lt;w:pPr&gt;&lt;w:ind w:left=&quot;2736&quot; w:hanging=&quot;936&quot; /&gt;&lt;/w:pPr&gt;&lt;/w:lvl&gt;&lt;w:lvl w:ilvl=&quot;6&quot;&gt;&lt;w:start w:val=&quot;1&quot; /&gt;&lt;w:numFmt w:val=&quot;decimal&quot; /&gt;&lt;w:lvlText w:val=&quot;%1.%2.%3.%4.%5.%6.%7.&quot; /&gt;&lt;w:lvlJc w:val=&quot;left&quot; /&gt;&lt;w:pPr&gt;&lt;w:ind w:left=&quot;3240&quot; w:hanging=&quot;1080&quot; /&gt;&lt;/w:pPr&gt;&lt;/w:lvl&gt;&lt;w:lvl w:ilvl=&quot;7&quot;&gt;&lt;w:start w:val=&quot;1&quot; /&gt;&lt;w:numFmt w:val=&quot;decimal&quot; /&gt;&lt;w:lvlText w:val=&quot;%1.%2.%3.%4.%5.%6.%7.%8.&quot; /&gt;&lt;w:lvlJc w:val=&quot;left&quot; /&gt;&lt;w:pPr&gt;&lt;w:ind w:left=&quot;3744&quot; w:hanging=&quot;1224&quot; /&gt;&lt;/w:pPr&gt;&lt;/w:lvl&gt;&lt;w:lvl w:ilvl=&quot;8&quot;&gt;&lt;w:start w:val=&quot;1&quot; /&gt;&lt;w:numFmt w:val=&quot;decimal&quot; /&gt;&lt;w:lvlText w:val=&quot;%1.%2.%3.%4.%5.%6.%7.%8.%9.&quot; /&gt;&lt;w:lvlJc w:val=&quot;left&quot; /&gt;&lt;w:pPr&gt;&lt;w:ind w:left=&quot;4320&quot; w:hanging=&quot;1440&quot; /&gt;&lt;/w:pPr&gt;&lt;/w:lvl&gt;&lt;/w:abstractNum&gt;&lt;w:abstractNum w:abstractNumId=&quot;22&quot; w15:restartNumberingAfterBreak=&quot;0&quot;&gt;&lt;w:nsid w:val=&quot;37C95ACA&quot; /&gt;&lt;w:multiLevelType w:val=&quot;hybridMultilevel&quot; /&gt;&lt;w:tmpl w:val=&quot;978A1B18&quot; /&gt;&lt;w:lvl w:ilvl=&quot;0&quot; w:tplc=&quot;C8BAFE2E&quot;&gt;&lt;w:start w:val=&quot;1&quot; /&gt;&lt;w:numFmt w:val=&quot;bullet&quot; /&gt;&lt;w:lvlText w:val=&quot;-&quot; /&gt;&lt;w:lvlJc w:val=&quot;left&quot; /&gt;&lt;w:pPr&gt;&lt;w:tabs&gt;&lt;w:tab w:val=&quot;num&quot; w:pos=&quot;170&quot; /&gt;&lt;/w:tabs&gt;&lt;w:ind w:left=&quot;170&quot; w:hanging=&quot;170&quot; /&gt;&lt;/w:pPr&gt;&lt;w:rPr&gt;&lt;w:rFonts w:ascii=&quot;Arial&quot; w:hAnsi=&quot;Arial&quot; w:hint=&quot;default&quot; /&gt;&lt;w:b w:val=&quot;0&quot; /&gt;&lt;w:i w:val=&quot;0&quot; /&gt;&lt;w:caps w:val=&quot;0&quot; /&gt;&lt;w:strike w:val=&quot;0&quot; /&gt;&lt;w:dstrike w:val=&quot;0&quot; /&gt;&lt;w:vanish w:val=&quot;0&quot; /&gt;&lt;w:color w:val=&quot;000000&quot; /&gt;&lt;w:spacing w:val=&quot;0&quot; /&gt;&lt;w:w w:val=&quot;100&quot; /&gt;&lt;w:kern w:val=&quot;0&quot; /&gt;&lt;w:position w:val=&quot;0&quot; /&gt;&lt;w:sz w:val=&quot;12&quot; /&gt;&lt;w:szCs w:val=&quot;12&quot; /&gt;&lt;w:vertAlign w:val=&quot;baseline&quot; /&gt;&lt;w14:shadow w14:blurRad=&quot;0&quot; w14:dist=&quot;0&quot; w14:dir=&quot;0&quot; w14:sx=&quot;0&quot; w14:sy=&quot;0&quot; w14:kx=&quot;0&quot; w14:ky=&quot;0&quot; w14:algn=&quot;none&quot;&gt;&lt;w14:srgbClr w14:val=&quot;000000&quot; /&gt;&lt;/w14:shadow&gt;&lt;w14:textOutline w14:w=&quot;0&quot; w14:cap=&quot;rnd&quot; w14:cmpd=&quot;sng&quot; w14:algn=&quot;ctr&quot;&gt;&lt;w14:noFill /&gt;&lt;w14:prstDash w14:val=&quot;solid&quot; /&gt;&lt;w14:bevel /&gt;&lt;/w14:textOutline&gt;&lt;/w:rPr&gt;&lt;/w:lvl&gt;&lt;w:lvl w:ilvl=&quot;1&quot; w:tplc=&quot;08070003&quot; w:tentative=&quot;1&quot;&gt;&lt;w:start w:val=&quot;1&quot; /&gt;&lt;w:numFmt w:val=&quot;bullet&quot; /&gt;&lt;w:lvlText w:val=&quot;o&quot; /&gt;&lt;w:lvlJc w:val=&quot;left&quot; /&gt;&lt;w:pPr&gt;&lt;w:tabs&gt;&lt;w:tab w:val=&quot;num&quot; w:pos=&quot;1440&quot; /&gt;&lt;/w:tabs&gt;&lt;w:ind w:left=&quot;1440&quot; w:hanging=&quot;360&quot; /&gt;&lt;/w:pPr&gt;&lt;w:rPr&gt;&lt;w:rFonts w:ascii=&quot;Courier New&quot; w:hAnsi=&quot;Courier New&quot; w:cs=&quot;Courier New&quot; w:hint=&quot;default&quot; /&gt;&lt;/w:rPr&gt;&lt;/w:lvl&gt;&lt;w:lvl w:ilvl=&quot;2&quot; w:tplc=&quot;08070005&quot; w:tentative=&quot;1&quot;&gt;&lt;w:start w:val=&quot;1&quot; /&gt;&lt;w:numFmt w:val=&quot;bullet&quot; /&gt;&lt;w:lvlText w:val=&quot;&quot; /&gt;&lt;w:lvlJc w:val=&quot;left&quot; /&gt;&lt;w:pPr&gt;&lt;w:tabs&gt;&lt;w:tab w:val=&quot;num&quot; w:pos=&quot;2160&quot; /&gt;&lt;/w:tabs&gt;&lt;w:ind w:left=&quot;2160&quot; w:hanging=&quot;360&quot; /&gt;&lt;/w:pPr&gt;&lt;w:rPr&gt;&lt;w:rFonts w:ascii=&quot;Wingdings&quot; w:hAnsi=&quot;Wingdings&quot; w:hint=&quot;default&quot; /&gt;&lt;/w:rPr&gt;&lt;/w:lvl&gt;&lt;w:lvl w:ilvl=&quot;3&quot; w:tplc=&quot;08070001&quot; w:tentative=&quot;1&quot;&gt;&lt;w:start w:val=&quot;1&quot; /&gt;&lt;w:numFmt w:val=&quot;bullet&quot; /&gt;&lt;w:lvlText w:val=&quot;&quot; /&gt;&lt;w:lvlJc w:val=&quot;left&quot; /&gt;&lt;w:pPr&gt;&lt;w:tabs&gt;&lt;w:tab w:val=&quot;num&quot; w:pos=&quot;2880&quot; /&gt;&lt;/w:tabs&gt;&lt;w:ind w:left=&quot;2880&quot; w:hanging=&quot;360&quot; /&gt;&lt;/w:pPr&gt;&lt;w:rPr&gt;&lt;w:rFonts w:ascii=&quot;Symbol&quot; w:hAnsi=&quot;Symbol&quot; w:hint=&quot;default&quot; /&gt;&lt;/w:rPr&gt;&lt;/w:lvl&gt;&lt;w:lvl w:ilvl=&quot;4&quot; w:tplc=&quot;08070003&quot; w:tentative=&quot;1&quot;&gt;&lt;w:start w:val=&quot;1&quot; /&gt;&lt;w:numFmt w:val=&quot;bullet&quot; /&gt;&lt;w:lvlText w:val=&quot;o&quot; /&gt;&lt;w:lvlJc w:val=&quot;left&quot; /&gt;&lt;w:pPr&gt;&lt;w:tabs&gt;&lt;w:tab w:val=&quot;num&quot; w:pos=&quot;3600&quot; /&gt;&lt;/w:tabs&gt;&lt;w:ind w:left=&quot;3600&quot; w:hanging=&quot;360&quot; /&gt;&lt;/w:pPr&gt;&lt;w:rPr&gt;&lt;w:rFonts w:ascii=&quot;Courier New&quot; w:hAnsi=&quot;Courier New&quot; w:cs=&quot;Courier New&quot; w:hint=&quot;default&quot; /&gt;&lt;/w:rPr&gt;&lt;/w:lvl&gt;&lt;w:lvl w:ilvl=&quot;5&quot; w:tplc=&quot;08070005&quot; w:tentative=&quot;1&quot;&gt;&lt;w:start w:val=&quot;1&quot; /&gt;&lt;w:numFmt w:val=&quot;bullet&quot; /&gt;&lt;w:lvlText w:val=&quot;&quot; /&gt;&lt;w:lvlJc w:val=&quot;left&quot; /&gt;&lt;w:pPr&gt;&lt;w:tabs&gt;&lt;w:tab w:val=&quot;num&quot; w:pos=&quot;4320&quot; /&gt;&lt;/w:tabs&gt;&lt;w:ind w:left=&quot;4320&quot; w:hanging=&quot;360&quot; /&gt;&lt;/w:pPr&gt;&lt;w:rPr&gt;&lt;w:rFonts w:ascii=&quot;Wingdings&quot; w:hAnsi=&quot;Wingdings&quot; w:hint=&quot;default&quot; /&gt;&lt;/w:rPr&gt;&lt;/w:lvl&gt;&lt;w:lvl w:ilvl=&quot;6&quot; w:tplc=&quot;08070001&quot; w:tentative=&quot;1&quot;&gt;&lt;w:start w:val=&quot;1&quot; /&gt;&lt;w:numFmt w:val=&quot;bullet&quot; /&gt;&lt;w:lvlText w:val=&quot;&quot; /&gt;&lt;w:lvlJc w:val=&quot;left&quot; /&gt;&lt;w:pPr&gt;&lt;w:tabs&gt;&lt;w:tab w:val=&quot;num&quot; w:pos=&quot;5040&quot; /&gt;&lt;/w:tabs&gt;&lt;w:ind w:left=&quot;5040&quot; w:hanging=&quot;360&quot; /&gt;&lt;/w:pPr&gt;&lt;w:rPr&gt;&lt;w:rFonts w:ascii=&quot;Symbol&quot; w:hAnsi=&quot;Symbol&quot; w:hint=&quot;default&quot; /&gt;&lt;/w:rPr&gt;&lt;/w:lvl&gt;&lt;w:lvl w:ilvl=&quot;7&quot; w:tplc=&quot;08070003&quot; w:tentative=&quot;1&quot;&gt;&lt;w:start w:val=&quot;1&quot; /&gt;&lt;w:numFmt w:val=&quot;bullet&quot; /&gt;&lt;w:lvlText w:val=&quot;o&quot; /&gt;&lt;w:lvlJc w:val=&quot;left&quot; /&gt;&lt;w:pPr&gt;&lt;w:tabs&gt;&lt;w:tab w:val=&quot;num&quot; w:pos=&quot;5760&quot; /&gt;&lt;/w:tabs&gt;&lt;w:ind w:left=&quot;5760&quot; w:hanging=&quot;360&quot; /&gt;&lt;/w:pPr&gt;&lt;w:rPr&gt;&lt;w:rFonts w:ascii=&quot;Courier New&quot; w:hAnsi=&quot;Courier New&quot; w:cs=&quot;Courier New&quot; w:hint=&quot;default&quot; /&gt;&lt;/w:rPr&gt;&lt;/w:lvl&gt;&lt;w:lvl w:ilvl=&quot;8&quot; w:tplc=&quot;08070005&quot; w:tentative=&quot;1&quot;&gt;&lt;w:start w:val=&quot;1&quot; /&gt;&lt;w:numFmt w:val=&quot;bullet&quot; /&gt;&lt;w:lvlText w:val=&quot;&quot; /&gt;&lt;w:lvlJc w:val=&quot;left&quot; /&gt;&lt;w:pPr&gt;&lt;w:tabs&gt;&lt;w:tab w:val=&quot;num&quot; w:pos=&quot;6480&quot; /&gt;&lt;/w:tabs&gt;&lt;w:ind w:left=&quot;6480&quot; w:hanging=&quot;360&quot; /&gt;&lt;/w:pPr&gt;&lt;w:rPr&gt;&lt;w:rFonts w:ascii=&quot;Wingdings&quot; w:hAnsi=&quot;Wingdings&quot; w:hint=&quot;default&quot; /&gt;&lt;/w:rPr&gt;&lt;/w:lvl&gt;&lt;/w:abstractNum&gt;&lt;w:abstractNum w:abstractNumId=&quot;23&quot; w15:restartNumberingAfterBreak=&quot;0&quot;&gt;&lt;w:nsid w:val=&quot;390005EE&quot; /&gt;&lt;w:multiLevelType w:val=&quot;multilevel&quot; /&gt;&lt;w:tmpl w:val=&quot;0807001F&quot; /&gt;&lt;w:lvl w:ilvl=&quot;0&quot;&gt;&lt;w:start w:val=&quot;1&quot; /&gt;&lt;w:numFmt w:val=&quot;decimal&quot; /&gt;&lt;w:lvlText w:val=&quot;%1.&quot; /&gt;&lt;w:lvlJc w:val=&quot;left&quot; /&gt;&lt;w:pPr&gt;&lt;w:ind w:left=&quot;360&quot; w:hanging=&quot;360&quot; /&gt;&lt;/w:pPr&gt;&lt;/w:lvl&gt;&lt;w:lvl w:ilvl=&quot;1&quot;&gt;&lt;w:start w:val=&quot;1&quot; /&gt;&lt;w:numFmt w:val=&quot;decimal&quot; /&gt;&lt;w:lvlText w:val=&quot;%1.%2.&quot; /&gt;&lt;w:lvlJc w:val=&quot;left&quot; /&gt;&lt;w:pPr&gt;&lt;w:ind w:left=&quot;792&quot; w:hanging=&quot;432&quot; /&gt;&lt;/w:pPr&gt;&lt;/w:lvl&gt;&lt;w:lvl w:ilvl=&quot;2&quot;&gt;&lt;w:start w:val=&quot;1&quot; /&gt;&lt;w:numFmt w:val=&quot;decimal&quot; /&gt;&lt;w:lvlText w:val=&quot;%1.%2.%3.&quot; /&gt;&lt;w:lvlJc w:val=&quot;left&quot; /&gt;&lt;w:pPr&gt;&lt;w:ind w:left=&quot;1224&quot; w:hanging=&quot;504&quot; /&gt;&lt;/w:pPr&gt;&lt;/w:lvl&gt;&lt;w:lvl w:ilvl=&quot;3&quot;&gt;&lt;w:start w:val=&quot;1&quot; /&gt;&lt;w:numFmt w:val=&quot;decimal&quot; /&gt;&lt;w:lvlText w:val=&quot;%1.%2.%3.%4.&quot; /&gt;&lt;w:lvlJc w:val=&quot;left&quot; /&gt;&lt;w:pPr&gt;&lt;w:ind w:left=&quot;1728&quot; w:hanging=&quot;648&quot; /&gt;&lt;/w:pPr&gt;&lt;/w:lvl&gt;&lt;w:lvl w:ilvl=&quot;4&quot;&gt;&lt;w:start w:val=&quot;1&quot; /&gt;&lt;w:numFmt w:val=&quot;decimal&quot; /&gt;&lt;w:lvlText w:val=&quot;%1.%2.%3.%4.%5.&quot; /&gt;&lt;w:lvlJc w:val=&quot;left&quot; /&gt;&lt;w:pPr&gt;&lt;w:ind w:left=&quot;2232&quot; w:hanging=&quot;792&quot; /&gt;&lt;/w:pPr&gt;&lt;/w:lvl&gt;&lt;w:lvl w:ilvl=&quot;5&quot;&gt;&lt;w:start w:val=&quot;1&quot; /&gt;&lt;w:numFmt w:val=&quot;decimal&quot; /&gt;&lt;w:lvlText w:val=&quot;%1.%2.%3.%4.%5.%6.&quot; /&gt;&lt;w:lvlJc w:val=&quot;left&quot; /&gt;&lt;w:pPr&gt;&lt;w:ind w:left=&quot;2736&quot; w:hanging=&quot;936&quot; /&gt;&lt;/w:pPr&gt;&lt;/w:lvl&gt;&lt;w:lvl w:ilvl=&quot;6&quot;&gt;&lt;w:start w:val=&quot;1&quot; /&gt;&lt;w:numFmt w:val=&quot;decimal&quot; /&gt;&lt;w:lvlText w:val=&quot;%1.%2.%3.%4.%5.%6.%7.&quot; /&gt;&lt;w:lvlJc w:val=&quot;left&quot; /&gt;&lt;w:pPr&gt;&lt;w:ind w:left=&quot;3240&quot; w:hanging=&quot;1080&quot; /&gt;&lt;/w:pPr&gt;&lt;/w:lvl&gt;&lt;w:lvl w:ilvl=&quot;7&quot;&gt;&lt;w:start w:val=&quot;1&quot; /&gt;&lt;w:numFmt w:val=&quot;decimal&quot; /&gt;&lt;w:lvlText w:val=&quot;%1.%2.%3.%4.%5.%6.%7.%8.&quot; /&gt;&lt;w:lvlJc w:val=&quot;left&quot; /&gt;&lt;w:pPr&gt;&lt;w:ind w:left=&quot;3744&quot; w:hanging=&quot;1224&quot; /&gt;&lt;/w:pPr&gt;&lt;/w:lvl&gt;&lt;w:lvl w:ilvl=&quot;8&quot;&gt;&lt;w:start w:val=&quot;1&quot; /&gt;&lt;w:numFmt w:val=&quot;decimal&quot; /&gt;&lt;w:lvlText w:val=&quot;%1.%2.%3.%4.%5.%6.%7.%8.%9.&quot; /&gt;&lt;w:lvlJc w:val=&quot;left&quot; /&gt;&lt;w:pPr&gt;&lt;w:ind w:left=&quot;4320&quot; w:hanging=&quot;1440&quot; /&gt;&lt;/w:pPr&gt;&lt;/w:lvl&gt;&lt;/w:abstractNum&gt;&lt;w:abstractNum w:abstractNumId=&quot;24&quot; w15:restartNumberingAfterBreak=&quot;0&quot;&gt;&lt;w:nsid w:val=&quot;404378C7&quot; /&gt;&lt;w:multiLevelType w:val=&quot;multilevel&quot; /&gt;&lt;w:tmpl w:val=&quot;0807001F&quot; /&gt;&lt;w:lvl w:ilvl=&quot;0&quot;&gt;&lt;w:start w:val=&quot;1&quot; /&gt;&lt;w:numFmt w:val=&quot;decimal&quot; /&gt;&lt;w:lvlText w:val=&quot;%1.&quot; /&gt;&lt;w:lvlJc w:val=&quot;left&quot; /&gt;&lt;w:pPr&gt;&lt;w:ind w:left=&quot;360&quot; w:hanging=&quot;360&quot; /&gt;&lt;/w:pPr&gt;&lt;/w:lvl&gt;&lt;w:lvl w:ilvl=&quot;1&quot;&gt;&lt;w:start w:val=&quot;1&quot; /&gt;&lt;w:numFmt w:val=&quot;decimal&quot; /&gt;&lt;w:lvlText w:val=&quot;%1.%2.&quot; /&gt;&lt;w:lvlJc w:val=&quot;left&quot; /&gt;&lt;w:pPr&gt;&lt;w:ind w:left=&quot;792&quot; w:hanging=&quot;432&quot; /&gt;&lt;/w:pPr&gt;&lt;/w:lvl&gt;&lt;w:lvl w:ilvl=&quot;2&quot;&gt;&lt;w:start w:val=&quot;1&quot; /&gt;&lt;w:numFmt w:val=&quot;decimal&quot; /&gt;&lt;w:lvlText w:val=&quot;%1.%2.%3.&quot; /&gt;&lt;w:lvlJc w:val=&quot;left&quot; /&gt;&lt;w:pPr&gt;&lt;w:ind w:left=&quot;1224&quot; w:hanging=&quot;504&quot; /&gt;&lt;/w:pPr&gt;&lt;/w:lvl&gt;&lt;w:lvl w:ilvl=&quot;3&quot;&gt;&lt;w:start w:val=&quot;1&quot; /&gt;&lt;w:numFmt w:val=&quot;decimal&quot; /&gt;&lt;w:lvlText w:val=&quot;%1.%2.%3.%4.&quot; /&gt;&lt;w:lvlJc w:val=&quot;left&quot; /&gt;&lt;w:pPr&gt;&lt;w:ind w:left=&quot;1728&quot; w:hanging=&quot;648&quot; /&gt;&lt;/w:pPr&gt;&lt;/w:lvl&gt;&lt;w:lvl w:ilvl=&quot;4&quot;&gt;&lt;w:start w:val=&quot;1&quot; /&gt;&lt;w:numFmt w:val=&quot;decimal&quot; /&gt;&lt;w:lvlText w:val=&quot;%1.%2.%3.%4.%5.&quot; /&gt;&lt;w:lvlJc w:val=&quot;left&quot; /&gt;&lt;w:pPr&gt;&lt;w:ind w:left=&quot;2232&quot; w:hanging=&quot;792&quot; /&gt;&lt;/w:pPr&gt;&lt;/w:lvl&gt;&lt;w:lvl w:ilvl=&quot;5&quot;&gt;&lt;w:start w:val=&quot;1&quot; /&gt;&lt;w:numFmt w:val=&quot;decimal&quot; /&gt;&lt;w:lvlText w:val=&quot;%1.%2.%3.%4.%5.%6.&quot; /&gt;&lt;w:lvlJc w:val=&quot;left&quot; /&gt;&lt;w:pPr&gt;&lt;w:ind w:left=&quot;2736&quot; w:hanging=&quot;936&quot; /&gt;&lt;/w:pPr&gt;&lt;/w:lvl&gt;&lt;w:lvl w:ilvl=&quot;6&quot;&gt;&lt;w:start w:val=&quot;1&quot; /&gt;&lt;w:numFmt w:val=&quot;decimal&quot; /&gt;&lt;w:lvlText w:val=&quot;%1.%2.%3.%4.%5.%6.%7.&quot; /&gt;&lt;w:lvlJc w:val=&quot;left&quot; /&gt;&lt;w:pPr&gt;&lt;w:ind w:left=&quot;3240&quot; w:hanging=&quot;1080&quot; /&gt;&lt;/w:pPr&gt;&lt;/w:lvl&gt;&lt;w:lvl w:ilvl=&quot;7&quot;&gt;&lt;w:start w:val=&quot;1&quot; /&gt;&lt;w:numFmt w:val=&quot;decimal&quot; /&gt;&lt;w:lvlText w:val=&quot;%1.%2.%3.%4.%5.%6.%7.%8.&quot; /&gt;&lt;w:lvlJc w:val=&quot;left&quot; /&gt;&lt;w:pPr&gt;&lt;w:ind w:left=&quot;3744&quot; w:hanging=&quot;1224&quot; /&gt;&lt;/w:pPr&gt;&lt;/w:lvl&gt;&lt;w:lvl w:ilvl=&quot;8&quot;&gt;&lt;w:start w:val=&quot;1&quot; /&gt;&lt;w:numFmt w:val=&quot;decimal&quot; /&gt;&lt;w:lvlText w:val=&quot;%1.%2.%3.%4.%5.%6.%7.%8.%9.&quot; /&gt;&lt;w:lvlJc w:val=&quot;left&quot; /&gt;&lt;w:pPr&gt;&lt;w:ind w:left=&quot;4320&quot; w:hanging=&quot;1440&quot; /&gt;&lt;/w:pPr&gt;&lt;/w:lvl&gt;&lt;/w:abstractNum&gt;&lt;w:abstractNum w:abstractNumId=&quot;25&quot; w15:restartNumberingAfterBreak=&quot;0&quot;&gt;&lt;w:nsid w:val=&quot;4F984677&quot; /&gt;&lt;w:multiLevelType w:val=&quot;hybridMultilevel&quot; /&gt;&lt;w:tmpl w:val=&quot;2B0CB038&quot; /&gt;&lt;w:lvl w:ilvl=&quot;0&quot; w:tplc=&quot;CD7CA954&quot;&gt;&lt;w:start w:val=&quot;1&quot; /&gt;&lt;w:numFmt w:val=&quot;lowerLetter&quot; /&gt;&lt;w:pStyle w:val=&quot;VBS-TabelleBullet4&quot; /&gt;&lt;w:lvlText w:val=&quot;%1.&quot; /&gt;&lt;w:lvlJc w:val=&quot;left&quot; /&gt;&lt;w:pPr&gt;&lt;w:ind w:left=&quot;720&quot; w:hanging=&quot;360&quot; /&gt;&lt;/w:pPr&gt;&lt;/w:lvl&gt;&lt;w:lvl w:ilvl=&quot;1&quot; w:tplc=&quot;08070019&quot; w:tentative=&quot;1&quot;&gt;&lt;w:start w:val=&quot;1&quot; /&gt;&lt;w:numFmt w:val=&quot;lowerLetter&quot; /&gt;&lt;w:lvlText w:val=&quot;%2.&quot; /&gt;&lt;w:lvlJc w:val=&quot;left&quot; /&gt;&lt;w:pPr&gt;&lt;w:ind w:left=&quot;1440&quot; w:hanging=&quot;360&quot; /&gt;&lt;/w:pPr&gt;&lt;/w:lvl&gt;&lt;w:lvl w:ilvl=&quot;2&quot; w:tplc=&quot;0807001B&quot; w:tentative=&quot;1&quot;&gt;&lt;w:start w:val=&quot;1&quot; /&gt;&lt;w:numFmt w:val=&quot;lowerRoman&quot; /&gt;&lt;w:lvlText w:val=&quot;%3.&quot; /&gt;&lt;w:lvlJc w:val=&quot;right&quot; /&gt;&lt;w:pPr&gt;&lt;w:ind w:left=&quot;2160&quot; w:hanging=&quot;180&quot; /&gt;&lt;/w:pPr&gt;&lt;/w:lvl&gt;&lt;w:lvl w:ilvl=&quot;3&quot; w:tplc=&quot;0807000F&quot; w:tentative=&quot;1&quot;&gt;&lt;w:start w:val=&quot;1&quot; /&gt;&lt;w:numFmt w:val=&quot;decimal&quot; /&gt;&lt;w:lvlText w:val=&quot;%4.&quot; /&gt;&lt;w:lvlJc w:val=&quot;left&quot; /&gt;&lt;w:pPr&gt;&lt;w:ind w:left=&quot;2880&quot; w:hanging=&quot;360&quot; /&gt;&lt;/w:pPr&gt;&lt;/w:lvl&gt;&lt;w:lvl w:ilvl=&quot;4&quot; w:tplc=&quot;08070019&quot; w:tentative=&quot;1&quot;&gt;&lt;w:start w:val=&quot;1&quot; /&gt;&lt;w:numFmt w:val=&quot;lowerLetter&quot; /&gt;&lt;w:lvlText w:val=&quot;%5.&quot; /&gt;&lt;w:lvlJc w:val=&quot;left&quot; /&gt;&lt;w:pPr&gt;&lt;w:ind w:left=&quot;3600&quot; w:hanging=&quot;360&quot; /&gt;&lt;/w:pPr&gt;&lt;/w:lvl&gt;&lt;w:lvl w:ilvl=&quot;5&quot; w:tplc=&quot;0807001B&quot; w:tentative=&quot;1&quot;&gt;&lt;w:start w:val=&quot;1&quot; /&gt;&lt;w:numFmt w:val=&quot;lowerRoman&quot; /&gt;&lt;w:lvlText w:val=&quot;%6.&quot; /&gt;&lt;w:lvlJc w:val=&quot;right&quot; /&gt;&lt;w:pPr&gt;&lt;w:ind w:left=&quot;4320&quot; w:hanging=&quot;180&quot; /&gt;&lt;/w:pPr&gt;&lt;/w:lvl&gt;&lt;w:lvl w:ilvl=&quot;6&quot; w:tplc=&quot;0807000F&quot; w:tentative=&quot;1&quot;&gt;&lt;w:start w:val=&quot;1&quot; /&gt;&lt;w:numFmt w:val=&quot;decimal&quot; /&gt;&lt;w:lvlText w:val=&quot;%7.&quot; /&gt;&lt;w:lvlJc w:val=&quot;left&quot; /&gt;&lt;w:pPr&gt;&lt;w:ind w:left=&quot;5040&quot; w:hanging=&quot;360&quot; /&gt;&lt;/w:pPr&gt;&lt;/w:lvl&gt;&lt;w:lvl w:ilvl=&quot;7&quot; w:tplc=&quot;08070019&quot; w:tentative=&quot;1&quot;&gt;&lt;w:start w:val=&quot;1&quot; /&gt;&lt;w:numFmt w:val=&quot;lowerLetter&quot; /&gt;&lt;w:lvlText w:val=&quot;%8.&quot; /&gt;&lt;w:lvlJc w:val=&quot;left&quot; /&gt;&lt;w:pPr&gt;&lt;w:ind w:left=&quot;5760&quot; w:hanging=&quot;360&quot; /&gt;&lt;/w:pPr&gt;&lt;/w:lvl&gt;&lt;w:lvl w:ilvl=&quot;8&quot; w:tplc=&quot;0807001B&quot; w:tentative=&quot;1&quot;&gt;&lt;w:start w:val=&quot;1&quot; /&gt;&lt;w:numFmt w:val=&quot;lowerRoman&quot; /&gt;&lt;w:lvlText w:val=&quot;%9.&quot; /&gt;&lt;w:lvlJc w:val=&quot;right&quot; /&gt;&lt;w:pPr&gt;&lt;w:ind w:left=&quot;6480&quot; w:hanging=&quot;180&quot; /&gt;&lt;/w:pPr&gt;&lt;/w:lvl&gt;&lt;/w:abstractNum&gt;&lt;w:abstractNum w:abstractNumId=&quot;26&quot; w15:restartNumberingAfterBreak=&quot;0&quot;&gt;&lt;w:nsid w:val=&quot;5201456C&quot; /&gt;&lt;w:multiLevelType w:val=&quot;hybridMultilevel&quot; /&gt;&lt;w:tmpl w:val=&quot;EE2CC700&quot; /&gt;&lt;w:lvl w:ilvl=&quot;0&quot; w:tplc=&quot;50484418&quot;&gt;&lt;w:start w:val=&quot;1&quot; /&gt;&lt;w:numFmt w:val=&quot;bullet&quot; /&gt;&lt;w:lvlText w:val=&quot;&quot; /&gt;&lt;w:lvlJc w:val=&quot;left&quot; /&gt;&lt;w:pPr&gt;&lt;w:ind w:left=&quot;1712&quot; w:hanging=&quot;360&quot; /&gt;&lt;/w:pPr&gt;&lt;w:rPr&gt;&lt;w:rFonts w:ascii=&quot;Symbol&quot; w:hAnsi=&quot;Symbol&quot; w:hint=&quot;default&quot; /&gt;&lt;/w:rPr&gt;&lt;/w:lvl&gt;&lt;w:lvl w:ilvl=&quot;1&quot; w:tplc=&quot;04090003&quot; w:tentative=&quot;1&quot;&gt;&lt;w:start w:val=&quot;1&quot; /&gt;&lt;w:numFmt w:val=&quot;bullet&quot; /&gt;&lt;w:lvlText w:val=&quot;o&quot; /&gt;&lt;w:lvlJc w:val=&quot;left&quot; /&gt;&lt;w:pPr&gt;&lt;w:ind w:left=&quot;2432&quot; w:hanging=&quot;360&quot; /&gt;&lt;/w:pPr&gt;&lt;w:rPr&gt;&lt;w:rFonts w:ascii=&quot;Courier New&quot; w:hAnsi=&quot;Courier New&quot; w:cs=&quot;Courier New&quot; w:hint=&quot;default&quot; /&gt;&lt;/w:rPr&gt;&lt;/w:lvl&gt;&lt;w:lvl w:ilvl=&quot;2&quot; w:tplc=&quot;04090005&quot; w:tentative=&quot;1&quot;&gt;&lt;w:start w:val=&quot;1&quot; /&gt;&lt;w:numFmt w:val=&quot;bullet&quot; /&gt;&lt;w:lvlText w:val=&quot;&quot; /&gt;&lt;w:lvlJc w:val=&quot;left&quot; /&gt;&lt;w:pPr&gt;&lt;w:ind w:left=&quot;3152&quot; w:hanging=&quot;360&quot; /&gt;&lt;/w:pPr&gt;&lt;w:rPr&gt;&lt;w:rFonts w:ascii=&quot;Wingdings&quot; w:hAnsi=&quot;Wingdings&quot; w:hint=&quot;default&quot; /&gt;&lt;/w:rPr&gt;&lt;/w:lvl&gt;&lt;w:lvl w:ilvl=&quot;3&quot; w:tplc=&quot;04090001&quot; w:tentative=&quot;1&quot;&gt;&lt;w:start w:val=&quot;1&quot; /&gt;&lt;w:numFmt w:val=&quot;bullet&quot; /&gt;&lt;w:lvlText w:val=&quot;&quot; /&gt;&lt;w:lvlJc w:val=&quot;left&quot; /&gt;&lt;w:pPr&gt;&lt;w:ind w:left=&quot;3872&quot; w:hanging=&quot;360&quot; /&gt;&lt;/w:pPr&gt;&lt;w:rPr&gt;&lt;w:rFonts w:ascii=&quot;Symbol&quot; w:hAnsi=&quot;Symbol&quot; w:hint=&quot;default&quot; /&gt;&lt;/w:rPr&gt;&lt;/w:lvl&gt;&lt;w:lvl w:ilvl=&quot;4&quot; w:tplc=&quot;04090003&quot; w:tentative=&quot;1&quot;&gt;&lt;w:start w:val=&quot;1&quot; /&gt;&lt;w:numFmt w:val=&quot;bullet&quot; /&gt;&lt;w:lvlText w:val=&quot;o&quot; /&gt;&lt;w:lvlJc w:val=&quot;left&quot; /&gt;&lt;w:pPr&gt;&lt;w:ind w:left=&quot;4592&quot; w:hanging=&quot;360&quot; /&gt;&lt;/w:pPr&gt;&lt;w:rPr&gt;&lt;w:rFonts w:ascii=&quot;Courier New&quot; w:hAnsi=&quot;Courier New&quot; w:cs=&quot;Courier New&quot; w:hint=&quot;default&quot; /&gt;&lt;/w:rPr&gt;&lt;/w:lvl&gt;&lt;w:lvl w:ilvl=&quot;5&quot; w:tplc=&quot;04090005&quot; w:tentative=&quot;1&quot;&gt;&lt;w:start w:val=&quot;1&quot; /&gt;&lt;w:numFmt w:val=&quot;bullet&quot; /&gt;&lt;w:lvlText w:val=&quot;&quot; /&gt;&lt;w:lvlJc w:val=&quot;left&quot; /&gt;&lt;w:pPr&gt;&lt;w:ind w:left=&quot;5312&quot; w:hanging=&quot;360&quot; /&gt;&lt;/w:pPr&gt;&lt;w:rPr&gt;&lt;w:rFonts w:ascii=&quot;Wingdings&quot; w:hAnsi=&quot;Wingdings&quot; w:hint=&quot;default&quot; /&gt;&lt;/w:rPr&gt;&lt;/w:lvl&gt;&lt;w:lvl w:ilvl=&quot;6&quot; w:tplc=&quot;04090001&quot; w:tentative=&quot;1&quot;&gt;&lt;w:start w:val=&quot;1&quot; /&gt;&lt;w:numFmt w:val=&quot;bullet&quot; /&gt;&lt;w:lvlText w:val=&quot;&quot; /&gt;&lt;w:lvlJc w:val=&quot;left&quot; /&gt;&lt;w:pPr&gt;&lt;w:ind w:left=&quot;6032&quot; w:hanging=&quot;360&quot; /&gt;&lt;/w:pPr&gt;&lt;w:rPr&gt;&lt;w:rFonts w:ascii=&quot;Symbol&quot; w:hAnsi=&quot;Symbol&quot; w:hint=&quot;default&quot; /&gt;&lt;/w:rPr&gt;&lt;/w:lvl&gt;&lt;w:lvl w:ilvl=&quot;7&quot; w:tplc=&quot;04090003&quot; w:tentative=&quot;1&quot;&gt;&lt;w:start w:val=&quot;1&quot; /&gt;&lt;w:numFmt w:val=&quot;bullet&quot; /&gt;&lt;w:lvlText w:val=&quot;o&quot; /&gt;&lt;w:lvlJc w:val=&quot;left&quot; /&gt;&lt;w:pPr&gt;&lt;w:ind w:left=&quot;6752&quot; w:hanging=&quot;360&quot; /&gt;&lt;/w:pPr&gt;&lt;w:rPr&gt;&lt;w:rFonts w:ascii=&quot;Courier New&quot; w:hAnsi=&quot;Courier New&quot; w:cs=&quot;Courier New&quot; w:hint=&quot;default&quot; /&gt;&lt;/w:rPr&gt;&lt;/w:lvl&gt;&lt;w:lvl w:ilvl=&quot;8&quot; w:tplc=&quot;04090005&quot; w:tentative=&quot;1&quot;&gt;&lt;w:start w:val=&quot;1&quot; /&gt;&lt;w:numFmt w:val=&quot;bullet&quot; /&gt;&lt;w:lvlText w:val=&quot;&quot; /&gt;&lt;w:lvlJc w:val=&quot;left&quot; /&gt;&lt;w:pPr&gt;&lt;w:ind w:left=&quot;7472&quot; w:hanging=&quot;360&quot; /&gt;&lt;/w:pPr&gt;&lt;w:rPr&gt;&lt;w:rFonts w:ascii=&quot;Wingdings&quot; w:hAnsi=&quot;Wingdings&quot; w:hint=&quot;default&quot; /&gt;&lt;/w:rPr&gt;&lt;/w:lvl&gt;&lt;/w:abstractNum&gt;&lt;w:abstractNum w:abstractNumId=&quot;27&quot; w15:restartNumberingAfterBreak=&quot;0&quot;&gt;&lt;w:nsid w:val=&quot;529A14D6&quot; /&gt;&lt;w:multiLevelType w:val=&quot;multilevel&quot; /&gt;&lt;w:tmpl w:val=&quot;0807001F&quot; /&gt;&lt;w:lvl w:ilvl=&quot;0&quot;&gt;&lt;w:start w:val=&quot;1&quot; /&gt;&lt;w:numFmt w:val=&quot;decimal&quot;"/>
    <w:docVar w:name="en-US4_LanguageVersion" w:val=" /&gt;&lt;w:lvlText w:val=&quot;%1.&quot; /&gt;&lt;w:lvlJc w:val=&quot;left&quot; /&gt;&lt;w:pPr&gt;&lt;w:ind w:left=&quot;360&quot; w:hanging=&quot;360&quot; /&gt;&lt;/w:pPr&gt;&lt;/w:lvl&gt;&lt;w:lvl w:ilvl=&quot;1&quot;&gt;&lt;w:start w:val=&quot;1&quot; /&gt;&lt;w:numFmt w:val=&quot;decimal&quot; /&gt;&lt;w:lvlText w:val=&quot;%1.%2.&quot; /&gt;&lt;w:lvlJc w:val=&quot;left&quot; /&gt;&lt;w:pPr&gt;&lt;w:ind w:left=&quot;792&quot; w:hanging=&quot;432&quot; /&gt;&lt;/w:pPr&gt;&lt;/w:lvl&gt;&lt;w:lvl w:ilvl=&quot;2&quot;&gt;&lt;w:start w:val=&quot;1&quot; /&gt;&lt;w:numFmt w:val=&quot;decimal&quot; /&gt;&lt;w:lvlText w:val=&quot;%1.%2.%3.&quot; /&gt;&lt;w:lvlJc w:val=&quot;left&quot; /&gt;&lt;w:pPr&gt;&lt;w:ind w:left=&quot;1224&quot; w:hanging=&quot;504&quot; /&gt;&lt;/w:pPr&gt;&lt;/w:lvl&gt;&lt;w:lvl w:ilvl=&quot;3&quot;&gt;&lt;w:start w:val=&quot;1&quot; /&gt;&lt;w:numFmt w:val=&quot;decimal&quot; /&gt;&lt;w:lvlText w:val=&quot;%1.%2.%3.%4.&quot; /&gt;&lt;w:lvlJc w:val=&quot;left&quot; /&gt;&lt;w:pPr&gt;&lt;w:ind w:left=&quot;1728&quot; w:hanging=&quot;648&quot; /&gt;&lt;/w:pPr&gt;&lt;/w:lvl&gt;&lt;w:lvl w:ilvl=&quot;4&quot;&gt;&lt;w:start w:val=&quot;1&quot; /&gt;&lt;w:numFmt w:val=&quot;decimal&quot; /&gt;&lt;w:lvlText w:val=&quot;%1.%2.%3.%4.%5.&quot; /&gt;&lt;w:lvlJc w:val=&quot;left&quot; /&gt;&lt;w:pPr&gt;&lt;w:ind w:left=&quot;2232&quot; w:hanging=&quot;792&quot; /&gt;&lt;/w:pPr&gt;&lt;/w:lvl&gt;&lt;w:lvl w:ilvl=&quot;5&quot;&gt;&lt;w:start w:val=&quot;1&quot; /&gt;&lt;w:numFmt w:val=&quot;decimal&quot; /&gt;&lt;w:lvlText w:val=&quot;%1.%2.%3.%4.%5.%6.&quot; /&gt;&lt;w:lvlJc w:val=&quot;left&quot; /&gt;&lt;w:pPr&gt;&lt;w:ind w:left=&quot;2736&quot; w:hanging=&quot;936&quot; /&gt;&lt;/w:pPr&gt;&lt;/w:lvl&gt;&lt;w:lvl w:ilvl=&quot;6&quot;&gt;&lt;w:start w:val=&quot;1&quot; /&gt;&lt;w:numFmt w:val=&quot;decimal&quot; /&gt;&lt;w:lvlText w:val=&quot;%1.%2.%3.%4.%5.%6.%7.&quot; /&gt;&lt;w:lvlJc w:val=&quot;left&quot; /&gt;&lt;w:pPr&gt;&lt;w:ind w:left=&quot;3240&quot; w:hanging=&quot;1080&quot; /&gt;&lt;/w:pPr&gt;&lt;/w:lvl&gt;&lt;w:lvl w:ilvl=&quot;7&quot;&gt;&lt;w:start w:val=&quot;1&quot; /&gt;&lt;w:numFmt w:val=&quot;decimal&quot; /&gt;&lt;w:lvlText w:val=&quot;%1.%2.%3.%4.%5.%6.%7.%8.&quot; /&gt;&lt;w:lvlJc w:val=&quot;left&quot; /&gt;&lt;w:pPr&gt;&lt;w:ind w:left=&quot;3744&quot; w:hanging=&quot;1224&quot; /&gt;&lt;/w:pPr&gt;&lt;/w:lvl&gt;&lt;w:lvl w:ilvl=&quot;8&quot;&gt;&lt;w:start w:val=&quot;1&quot; /&gt;&lt;w:numFmt w:val=&quot;decimal&quot; /&gt;&lt;w:lvlText w:val=&quot;%1.%2.%3.%4.%5.%6.%7.%8.%9.&quot; /&gt;&lt;w:lvlJc w:val=&quot;left&quot; /&gt;&lt;w:pPr&gt;&lt;w:ind w:left=&quot;4320&quot; w:hanging=&quot;1440&quot; /&gt;&lt;/w:pPr&gt;&lt;/w:lvl&gt;&lt;/w:abstractNum&gt;&lt;w:abstractNum w:abstractNumId=&quot;28&quot; w15:restartNumberingAfterBreak=&quot;0&quot;&gt;&lt;w:nsid w:val=&quot;5E9B3A9A&quot; /&gt;&lt;w:multiLevelType w:val=&quot;hybridMultilevel&quot; /&gt;&lt;w:tmpl w:val=&quot;102A645A&quot; /&gt;&lt;w:lvl w:ilvl=&quot;0&quot; w:tplc=&quot;F21237A4&quot;&gt;&lt;w:start w:val=&quot;1&quot; /&gt;&lt;w:numFmt w:val=&quot;decimal&quot; /&gt;&lt;w:lvlText w:val=&quot;%1.&quot; /&gt;&lt;w:lvlJc w:val=&quot;left&quot; /&gt;&lt;w:pPr&gt;&lt;w:tabs&gt;&lt;w:tab w:val=&quot;num&quot; w:pos=&quot;720&quot; /&gt;&lt;/w:tabs&gt;&lt;w:ind w:left=&quot;720&quot; w:hanging=&quot;360&quot; /&gt;&lt;/w:pPr&gt;&lt;w:rPr&gt;&lt;w:rFonts w:hint=&quot;default&quot; /&gt;&lt;/w:rPr&gt;&lt;/w:lvl&gt;&lt;w:lvl w:ilvl=&quot;1&quot; w:tplc=&quot;08070019&quot; w:tentative=&quot;1&quot;&gt;&lt;w:start w:val=&quot;1&quot; /&gt;&lt;w:numFmt w:val=&quot;lowerLetter&quot; /&gt;&lt;w:lvlText w:val=&quot;%2.&quot; /&gt;&lt;w:lvlJc w:val=&quot;left&quot; /&gt;&lt;w:pPr&gt;&lt;w:tabs&gt;&lt;w:tab w:val=&quot;num&quot; w:pos=&quot;1440&quot; /&gt;&lt;/w:tabs&gt;&lt;w:ind w:left=&quot;1440&quot; w:hanging=&quot;360&quot; /&gt;&lt;/w:pPr&gt;&lt;/w:lvl&gt;&lt;w:lvl w:ilvl=&quot;2&quot; w:tplc=&quot;0807001B&quot; w:tentative=&quot;1&quot;&gt;&lt;w:start w:val=&quot;1&quot; /&gt;&lt;w:numFmt w:val=&quot;lowerRoman&quot; /&gt;&lt;w:lvlText w:val=&quot;%3.&quot; /&gt;&lt;w:lvlJc w:val=&quot;right&quot; /&gt;&lt;w:pPr&gt;&lt;w:tabs&gt;&lt;w:tab w:val=&quot;num&quot; w:pos=&quot;2160&quot; /&gt;&lt;/w:tabs&gt;&lt;w:ind w:left=&quot;2160&quot; w:hanging=&quot;180&quot; /&gt;&lt;/w:pPr&gt;&lt;/w:lvl&gt;&lt;w:lvl w:ilvl=&quot;3&quot; w:tplc=&quot;0807000F&quot; w:tentative=&quot;1&quot;&gt;&lt;w:start w:val=&quot;1&quot; /&gt;&lt;w:numFmt w:val=&quot;decimal&quot; /&gt;&lt;w:lvlText w:val=&quot;%4.&quot; /&gt;&lt;w:lvlJc w:val=&quot;left&quot; /&gt;&lt;w:pPr&gt;&lt;w:tabs&gt;&lt;w:tab w:val=&quot;num&quot; w:pos=&quot;2880&quot; /&gt;&lt;/w:tabs&gt;&lt;w:ind w:left=&quot;2880&quot; w:hanging=&quot;360&quot; /&gt;&lt;/w:pPr&gt;&lt;/w:lvl&gt;&lt;w:lvl w:ilvl=&quot;4&quot; w:tplc=&quot;08070019&quot; w:tentative=&quot;1&quot;&gt;&lt;w:start w:val=&quot;1&quot; /&gt;&lt;w:numFmt w:val=&quot;lowerLetter&quot; /&gt;&lt;w:lvlText w:val=&quot;%5.&quot; /&gt;&lt;w:lvlJc w:val=&quot;left&quot; /&gt;&lt;w:pPr&gt;&lt;w:tabs&gt;&lt;w:tab w:val=&quot;num&quot; w:pos=&quot;3600&quot; /&gt;&lt;/w:tabs&gt;&lt;w:ind w:left=&quot;3600&quot; w:hanging=&quot;360&quot; /&gt;&lt;/w:pPr&gt;&lt;/w:lvl&gt;&lt;w:lvl w:ilvl=&quot;5&quot; w:tplc=&quot;0807001B&quot; w:tentative=&quot;1&quot;&gt;&lt;w:start w:val=&quot;1&quot; /&gt;&lt;w:numFmt w:val=&quot;lowerRoman&quot; /&gt;&lt;w:lvlText w:val=&quot;%6.&quot; /&gt;&lt;w:lvlJc w:val=&quot;right&quot; /&gt;&lt;w:pPr&gt;&lt;w:tabs&gt;&lt;w:tab w:val=&quot;num&quot; w:pos=&quot;4320&quot; /&gt;&lt;/w:tabs&gt;&lt;w:ind w:left=&quot;4320&quot; w:hanging=&quot;180&quot; /&gt;&lt;/w:pPr&gt;&lt;/w:lvl&gt;&lt;w:lvl w:ilvl=&quot;6&quot; w:tplc=&quot;0807000F&quot; w:tentative=&quot;1&quot;&gt;&lt;w:start w:val=&quot;1&quot; /&gt;&lt;w:numFmt w:val=&quot;decimal&quot; /&gt;&lt;w:lvlText w:val=&quot;%7.&quot; /&gt;&lt;w:lvlJc w:val=&quot;left&quot; /&gt;&lt;w:pPr&gt;&lt;w:tabs&gt;&lt;w:tab w:val=&quot;num&quot; w:pos=&quot;5040&quot; /&gt;&lt;/w:tabs&gt;&lt;w:ind w:left=&quot;5040&quot; w:hanging=&quot;360&quot; /&gt;&lt;/w:pPr&gt;&lt;/w:lvl&gt;&lt;w:lvl w:ilvl=&quot;7&quot; w:tplc=&quot;08070019&quot; w:tentative=&quot;1&quot;&gt;&lt;w:start w:val=&quot;1&quot; /&gt;&lt;w:numFmt w:val=&quot;lowerLetter&quot; /&gt;&lt;w:lvlText w:val=&quot;%8.&quot; /&gt;&lt;w:lvlJc w:val=&quot;left&quot; /&gt;&lt;w:pPr&gt;&lt;w:tabs&gt;&lt;w:tab w:val=&quot;num&quot; w:pos=&quot;5760&quot; /&gt;&lt;/w:tabs&gt;&lt;w:ind w:left=&quot;5760&quot; w:hanging=&quot;360&quot; /&gt;&lt;/w:pPr&gt;&lt;/w:lvl&gt;&lt;w:lvl w:ilvl=&quot;8&quot; w:tplc=&quot;0807001B&quot; w:tentative=&quot;1&quot;&gt;&lt;w:start w:val=&quot;1&quot; /&gt;&lt;w:numFmt w:val=&quot;lowerRoman&quot; /&gt;&lt;w:lvlText w:val=&quot;%9.&quot; /&gt;&lt;w:lvlJc w:val=&quot;right&quot; /&gt;&lt;w:pPr&gt;&lt;w:tabs&gt;&lt;w:tab w:val=&quot;num&quot; w:pos=&quot;6480&quot; /&gt;&lt;/w:tabs&gt;&lt;w:ind w:left=&quot;6480&quot; w:hanging=&quot;180&quot; /&gt;&lt;/w:pPr&gt;&lt;/w:lvl&gt;&lt;/w:abstractNum&gt;&lt;w:abstractNum w:abstractNumId=&quot;29&quot; w15:restartNumberingAfterBreak=&quot;0&quot;&gt;&lt;w:nsid w:val=&quot;66447DE2&quot; /&gt;&lt;w:multiLevelType w:val=&quot;hybridMultilevel&quot; /&gt;&lt;w:tmpl w:val=&quot;26FAADBE&quot; /&gt;&lt;w:lvl w:ilvl=&quot;0&quot; w:tplc=&quot;15108B34&quot;&gt;&lt;w:start w:val=&quot;1&quot; /&gt;&lt;w:numFmt w:val=&quot;bullet&quot; /&gt;&lt;w:pStyle w:val=&quot;VBS-TabelleBullet2&quot; /&gt;&lt;w:lvlText w:val=&quot;-&quot; /&gt;&lt;w:lvlJc w:val=&quot;left&quot; /&gt;&lt;w:pPr&gt;&lt;w:ind w:left=&quot;720&quot; w:hanging=&quot;360&quot; /&gt;&lt;/w:pPr&gt;&lt;w:rPr&gt;&lt;w:rFonts w:ascii=&quot;Arial&quot; w:hAnsi=&quot;Arial&quot; w:hint=&quot;default&quot; /&gt;&lt;/w:rPr&gt;&lt;/w:lvl&gt;&lt;w:lvl w:ilvl=&quot;1&quot; w:tplc=&quot;08070003&quot; w:tentative=&quot;1&quot;&gt;&lt;w:start w:val=&quot;1&quot; /&gt;&lt;w:numFmt w:val=&quot;bullet&quot; /&gt;&lt;w:lvlText w:val=&quot;o&quot; /&gt;&lt;w:lvlJc w:val=&quot;left&quot; /&gt;&lt;w:pPr&gt;&lt;w:ind w:left=&quot;1440&quot; w:hanging=&quot;360&quot; /&gt;&lt;/w:pPr&gt;&lt;w:rPr&gt;&lt;w:rFonts w:ascii=&quot;Courier New&quot; w:hAnsi=&quot;Courier New&quot; w:cs=&quot;Courier New&quot; w:hint=&quot;default&quot; /&gt;&lt;/w:rPr&gt;&lt;/w:lvl&gt;&lt;w:lvl w:ilvl=&quot;2&quot; w:tplc=&quot;08070005&quot; w:tentative=&quot;1&quot;&gt;&lt;w:start w:val=&quot;1&quot; /&gt;&lt;w:numFmt w:val=&quot;bullet&quot; /&gt;&lt;w:lvlText w:val=&quot;&quot; /&gt;&lt;w:lvlJc w:val=&quot;left&quot; /&gt;&lt;w:pPr&gt;&lt;w:ind w:left=&quot;2160&quot; w:hanging=&quot;360&quot; /&gt;&lt;/w:pPr&gt;&lt;w:rPr&gt;&lt;w:rFonts w:ascii=&quot;Wingdings&quot; w:hAnsi=&quot;Wingdings&quot; w:hint=&quot;default&quot; /&gt;&lt;/w:rPr&gt;&lt;/w:lvl&gt;&lt;w:lvl w:ilvl=&quot;3&quot; w:tplc=&quot;08070001&quot; w:tentative=&quot;1&quot;&gt;&lt;w:start w:val=&quot;1&quot; /&gt;&lt;w:numFmt w:val=&quot;bullet&quot; /&gt;&lt;w:lvlText w:val=&quot;&quot; /&gt;&lt;w:lvlJc w:val=&quot;left&quot; /&gt;&lt;w:pPr&gt;&lt;w:ind w:left=&quot;2880&quot; w:hanging=&quot;360&quot; /&gt;&lt;/w:pPr&gt;&lt;w:rPr&gt;&lt;w:rFonts w:ascii=&quot;Symbol&quot; w:hAnsi=&quot;Symbol&quot; w:hint=&quot;default&quot; /&gt;&lt;/w:rPr&gt;&lt;/w:lvl&gt;&lt;w:lvl w:ilvl=&quot;4&quot; w:tplc=&quot;08070003&quot; w:tentative=&quot;1&quot;&gt;&lt;w:start w:val=&quot;1&quot; /&gt;&lt;w:numFmt w:val=&quot;bullet&quot; /&gt;&lt;w:lvlText w:val=&quot;o&quot; /&gt;&lt;w:lvlJc w:val=&quot;left&quot; /&gt;&lt;w:pPr&gt;&lt;w:ind w:left=&quot;3600&quot; w:hanging=&quot;360&quot; /&gt;&lt;/w:pPr&gt;&lt;w:rPr&gt;&lt;w:rFonts w:ascii=&quot;Courier New&quot; w:hAnsi=&quot;Courier New&quot; w:cs=&quot;Courier New&quot; w:hint=&quot;default&quot; /&gt;&lt;/w:rPr&gt;&lt;/w:lvl&gt;&lt;w:lvl w:ilvl=&quot;5&quot; w:tplc=&quot;08070005&quot; w:tentative=&quot;1&quot;&gt;&lt;w:start w:val=&quot;1&quot; /&gt;&lt;w:numFmt w:val=&quot;bullet&quot; /&gt;&lt;w:lvlText w:val=&quot;&quot; /&gt;&lt;w:lvlJc w:val=&quot;left&quot; /&gt;&lt;w:pPr&gt;&lt;w:ind w:left=&quot;4320&quot; w:hanging=&quot;360&quot; /&gt;&lt;/w:pPr&gt;&lt;w:rPr&gt;&lt;w:rFonts w:ascii=&quot;Wingdings&quot; w:hAnsi=&quot;Wingdings&quot; w:hint=&quot;default&quot; /&gt;&lt;/w:rPr&gt;&lt;/w:lvl&gt;&lt;w:lvl w:ilvl=&quot;6&quot; w:tplc=&quot;08070001&quot; w:tentative=&quot;1&quot;&gt;&lt;w:start w:val=&quot;1&quot; /&gt;&lt;w:numFmt w:val=&quot;bullet&quot; /&gt;&lt;w:lvlText w:val=&quot;&quot; /&gt;&lt;w:lvlJc w:val=&quot;left&quot; /&gt;&lt;w:pPr&gt;&lt;w:ind w:left=&quot;5040&quot; w:hanging=&quot;360&quot; /&gt;&lt;/w:pPr&gt;&lt;w:rPr&gt;&lt;w:rFonts w:ascii=&quot;Symbol&quot; w:hAnsi=&quot;Symbol&quot; w:hint=&quot;default&quot; /&gt;&lt;/w:rPr&gt;&lt;/w:lvl&gt;&lt;w:lvl w:ilvl=&quot;7&quot; w:tplc=&quot;08070003&quot; w:tentative=&quot;1&quot;&gt;&lt;w:start w:val=&quot;1&quot; /&gt;&lt;w:numFmt w:val=&quot;bullet&quot; /&gt;&lt;w:lvlText w:val=&quot;o&quot; /&gt;&lt;w:lvlJc w:val=&quot;left&quot; /&gt;&lt;w:pPr&gt;&lt;w:ind w:left=&quot;5760&quot; w:hanging=&quot;360&quot; /&gt;&lt;/w:pPr&gt;&lt;w:rPr&gt;&lt;w:rFonts w:ascii=&quot;Courier New&quot; w:hAnsi=&quot;Courier New&quot; w:cs=&quot;Courier New&quot; w:hint=&quot;default&quot; /&gt;&lt;/w:rPr&gt;&lt;/w:lvl&gt;&lt;w:lvl w:ilvl=&quot;8&quot; w:tplc=&quot;08070005&quot; w:tentative=&quot;1&quot;&gt;&lt;w:start w:val=&quot;1&quot; /&gt;&lt;w:numFmt w:val=&quot;bullet&quot; /&gt;&lt;w:lvlText w:val=&quot;&quot; /&gt;&lt;w:lvlJc w:val=&quot;left&quot; /&gt;&lt;w:pPr&gt;&lt;w:ind w:left=&quot;6480&quot; w:hanging=&quot;360&quot; /&gt;&lt;/w:pPr&gt;&lt;w:rPr&gt;&lt;w:rFonts w:ascii=&quot;Wingdings&quot; w:hAnsi=&quot;Wingdings&quot; w:hint=&quot;default&quot; /&gt;&lt;/w:rPr&gt;&lt;/w:lvl&gt;&lt;/w:abstractNum&gt;&lt;w:abstractNum w:abstractNumId=&quot;30&quot; w15:restartNumberingAfterBreak=&quot;0&quot;&gt;&lt;w:nsid w:val=&quot;69327160&quot; /&gt;&lt;w:multiLevelType w:val=&quot;multilevel&quot; /&gt;&lt;w:tmpl w:val=&quot;0807001F&quot; /&gt;&lt;w:lvl w:ilvl=&quot;0&quot;&gt;&lt;w:start w:val=&quot;1&quot; /&gt;&lt;w:numFmt w:val=&quot;decimal&quot; /&gt;&lt;w:lvlText w:val=&quot;%1.&quot; /&gt;&lt;w:lvlJc w:val=&quot;left&quot; /&gt;&lt;w:pPr&gt;&lt;w:ind w:left=&quot;360&quot; w:hanging=&quot;360&quot; /&gt;&lt;/w:pPr&gt;&lt;/w:lvl&gt;&lt;w:lvl w:ilvl=&quot;1&quot;&gt;&lt;w:start w:val=&quot;1&quot; /&gt;&lt;w:numFmt w:val=&quot;decimal&quot; /&gt;&lt;w:lvlText w:val=&quot;%1.%2.&quot; /&gt;&lt;w:lvlJc w:val=&quot;left&quot; /&gt;&lt;w:pPr&gt;&lt;w:ind w:left=&quot;792&quot; w:hanging=&quot;432&quot; /&gt;&lt;/w:pPr&gt;&lt;/w:lvl&gt;&lt;w:lvl w:ilvl=&quot;2&quot;&gt;&lt;w:start w:val=&quot;1&quot; /&gt;&lt;w:numFmt w:val=&quot;decimal&quot; /&gt;&lt;w:lvlText w:val=&quot;%1.%2.%3.&quot; /&gt;&lt;w:lvlJc w:val=&quot;left&quot; /&gt;&lt;w:pPr&gt;&lt;w:ind w:left=&quot;1224&quot; w:hanging=&quot;504&quot; /&gt;&lt;/w:pPr&gt;&lt;/w:lvl&gt;&lt;w:lvl w:ilvl=&quot;3&quot;&gt;&lt;w:start w:val=&quot;1&quot; /&gt;&lt;w:numFmt w:val=&quot;decimal&quot; /&gt;&lt;w:lvlText w:val=&quot;%1.%2.%3.%4.&quot; /&gt;&lt;w:lvlJc w:val=&quot;left&quot; /&gt;&lt;w:pPr&gt;&lt;w:ind w:left=&quot;1728&quot; w:hanging=&quot;648&quot; /&gt;&lt;/w:pPr&gt;&lt;/w:lvl&gt;&lt;w:lvl w:ilvl=&quot;4&quot;&gt;&lt;w:start w:val=&quot;1&quot; /&gt;&lt;w:numFmt w:val=&quot;decimal&quot; /&gt;&lt;w:lvlText w:val=&quot;%1.%2.%3.%4.%5.&quot; /&gt;&lt;w:lvlJc w:val=&quot;left&quot; /&gt;&lt;w:pPr&gt;&lt;w:ind w:left=&quot;2232&quot; w:hanging=&quot;792&quot; /&gt;&lt;/w:pPr&gt;&lt;/w:lvl&gt;&lt;w:lvl w:ilvl=&quot;5&quot;&gt;&lt;w:start w:val=&quot;1&quot; /&gt;&lt;w:numFmt w:val=&quot;decimal&quot; /&gt;&lt;w:lvlText w:val=&quot;%1.%2.%3.%4.%5.%6.&quot; /&gt;&lt;w:lvlJc w:val=&quot;left&quot; /&gt;&lt;w:pPr&gt;&lt;w:ind w:left=&quot;2736&quot; w:hanging=&quot;936&quot; /&gt;&lt;/w:pPr&gt;&lt;/w:lvl&gt;&lt;w:lvl w:ilvl=&quot;6&quot;&gt;&lt;w:start w:val=&quot;1&quot; /&gt;&lt;w:numFmt w:val=&quot;decimal&quot; /&gt;&lt;w:lvlText w:val=&quot;%1.%2.%3.%4.%5.%6.%7.&quot; /&gt;&lt;w:lvlJc w:val=&quot;left&quot; /&gt;&lt;w:pPr&gt;&lt;w:ind w:left=&quot;3240&quot; w:hanging=&quot;1080&quot; /&gt;&lt;/w:pPr&gt;&lt;/w:lvl&gt;&lt;w:lvl w:ilvl=&quot;7&quot;&gt;&lt;w:start w:val=&quot;1&quot; /&gt;&lt;w:numFmt w:val=&quot;decimal&quot; /&gt;&lt;w:lvlText w:val=&quot;%1.%2.%3.%4.%5.%6.%7.%8.&quot; /&gt;&lt;w:lvlJc w:val=&quot;left&quot; /&gt;&lt;w:pPr&gt;&lt;w:ind w:left=&quot;3744&quot; w:hanging=&quot;1224&quot; /&gt;&lt;/w:pPr&gt;&lt;/w:lvl&gt;&lt;w:lvl w:ilvl=&quot;8&quot;&gt;&lt;w:start w:val=&quot;1&quot; /&gt;&lt;w:numFmt w:val=&quot;decimal&quot; /&gt;&lt;w:lvlText w:val=&quot;%1.%2.%3.%4.%5.%6.%7.%8.%9.&quot; /&gt;&lt;w:lvlJc w:val=&quot;left&quot; /&gt;&lt;w:pPr&gt;&lt;w:ind w:left=&quot;4320&quot; w:hanging=&quot;1440&quot; /&gt;&lt;/w:pPr&gt;&lt;/w:lvl&gt;&lt;/w:abstractNum&gt;&lt;w:abstractNum w:abstractNumId=&quot;31&quot; w15:restartNumberingAfterBreak=&quot;0&quot;&gt;&lt;w:nsid w:val=&quot;6A075E0E&quot; /&gt;&lt;w:multiLevelType w:val=&quot;hybridMultilevel&quot; /&gt;&lt;w:tmpl w:val=&quot;1194B8E4&quot; /&gt;&lt;w:lvl w:ilvl=&quot;0&quot; w:tplc=&quot;7AB6220E&quot;&gt;&lt;w:start w:val=&quot;1&quot; /&gt;&lt;w:numFmt w:val=&quot;bullet&quot; /&gt;&lt;w:lvlText w:val=&quot;+&quot; /&gt;&lt;w:lvlJc w:val=&quot;left&quot; /&gt;&lt;w:pPr&gt;&lt;w:ind w:left=&quot;1712&quot; w:hanging=&quot;360&quot; /&gt;&lt;/w:pPr&gt;&lt;w:rPr&gt;&lt;w:rFonts w:ascii=&quot;Arial&quot; w:hAnsi=&quot;Arial&quot; w:hint=&quot;default&quot; /&gt;&lt;/w:rPr&gt;&lt;/w:lvl&gt;&lt;w:lvl w:ilvl=&quot;1&quot; w:tplc=&quot;04090003&quot; w:tentative=&quot;1&quot;&gt;&lt;w:start w:val=&quot;1&quot; /&gt;&lt;w:numFmt w:val=&quot;bullet&quot; /&gt;&lt;w:lvlText w:val=&quot;o&quot; /&gt;&lt;w:lvlJc w:val=&quot;left&quot; /&gt;&lt;w:pPr&gt;&lt;w:ind w:left=&quot;2432&quot; w:hanging=&quot;360&quot; /&gt;&lt;/w:pPr&gt;&lt;w:rPr&gt;&lt;w:rFonts w:ascii=&quot;Courier New&quot; w:hAnsi=&quot;Courier New&quot; w:cs=&quot;Courier New&quot; w:hint=&quot;default&quot; /&gt;&lt;/w:rPr&gt;&lt;/w:lvl&gt;&lt;w:lvl w:ilvl=&quot;2&quot; w:tplc=&quot;04090005&quot; w:tentative=&quot;1&quot;&gt;&lt;w:start w:val=&quot;1&quot; /&gt;&lt;w:numFmt w:val=&quot;bullet&quot; /&gt;&lt;w:lvlText w:val=&quot;&quot; /&gt;&lt;w:lvlJc w:val=&quot;left&quot; /&gt;&lt;w:pPr&gt;&lt;w:ind w:left=&quot;3152&quot; w:hanging=&quot;360&quot; /&gt;&lt;/w:pPr&gt;&lt;w:rPr&gt;&lt;w:rFonts w:ascii=&quot;Wingdings&quot; w:hAnsi=&quot;Wingdings&quot; w:hint=&quot;default&quot; /&gt;&lt;/w:rPr&gt;&lt;/w:lvl&gt;&lt;w:lvl w:ilvl=&quot;3&quot; w:tplc=&quot;04090001&quot; w:tentative=&quot;1&quot;&gt;&lt;w:start w:val=&quot;1&quot; /&gt;&lt;w:numFmt w:val=&quot;bullet&quot; /&gt;&lt;w:lvlText w:val=&quot;&quot; /&gt;&lt;w:lvlJc w:val=&quot;left&quot; /&gt;&lt;w:pPr&gt;&lt;w:ind w:left=&quot;3872&quot; w:hanging=&quot;360&quot; /&gt;&lt;/w:pPr&gt;&lt;w:rPr&gt;&lt;w:rFonts w:ascii=&quot;Symbol&quot; w:hAnsi=&quot;Symbol&quot; w:hint=&quot;default&quot; /&gt;&lt;/w:rPr&gt;&lt;/w:lvl&gt;&lt;w:lvl w:ilvl=&quot;4&quot; w:tplc=&quot;04090003&quot; w:tentative=&quot;1&quot;&gt;&lt;w:start w:val=&quot;1&quot; /&gt;&lt;w:numFmt w:val=&quot;bullet&quot; /&gt;&lt;w:lvlText w:val=&quot;o&quot; /&gt;&lt;w:lvlJc w:val=&quot;left&quot; /&gt;&lt;w:pPr&gt;&lt;w:ind w:left=&quot;4592&quot; w:hanging=&quot;360&quot; /&gt;&lt;/w:pPr&gt;&lt;w:rPr&gt;&lt;w:rFonts w:ascii=&quot;Courier New&quot; w:hAnsi=&quot;Courier New&quot; w:cs=&quot;Courier New&quot; w:hint=&quot;default&quot; /&gt;&lt;/w:rPr&gt;&lt;/w:lvl&gt;&lt;w:lvl w:ilvl=&quot;5&quot; w:tplc=&quot;04090005&quot; w:tentative=&quot;1&quot;&gt;&lt;w:start w:val=&quot;1&quot; /&gt;&lt;w:numFmt w:val=&quot;bullet&quot; /&gt;&lt;w:lvlText w:val=&quot;&quot; /&gt;&lt;w:lvlJc w:val=&quot;left&quot; /&gt;&lt;w:pPr&gt;&lt;w:ind w:left=&quot;5312&quot; w:hanging=&quot;360&quot; /&gt;&lt;/w:pPr&gt;&lt;w:rPr&gt;&lt;w:rFonts w:ascii=&quot;Wingdings&quot; w:hAnsi=&quot;Wingdings&quot; w:hint=&quot;default&quot; /&gt;&lt;/w:rPr&gt;&lt;/w:lvl&gt;&lt;w:lvl w:ilvl=&quot;6&quot; w:tplc=&quot;04090001&quot; w:tentative=&quot;1&quot;&gt;&lt;w:start w:val=&quot;1&quot; /&gt;&lt;w:numFmt w:val=&quot;bullet&quot; /&gt;&lt;w:lvlText w:val=&quot;&quot; /&gt;&lt;w:lvlJc w:val=&quot;left&quot; /&gt;&lt;w:pPr&gt;&lt;w:ind w:left=&quot;6032&quot; w:hanging=&quot;360&quot; /&gt;&lt;/w:pPr&gt;&lt;w:rPr&gt;&lt;w:rFonts w:ascii=&quot;Symbol&quot; w:hAnsi=&quot;Symbol&quot; w:hint=&quot;default&quot; /&gt;&lt;/w:rPr&gt;&lt;/w:lvl&gt;&lt;w:lvl w:ilvl=&quot;7&quot; w:tplc=&quot;04090003&quot; w:tentative=&quot;1&quot;&gt;&lt;w:start w:val=&quot;1&quot; /&gt;&lt;w:numFmt w:val=&quot;bullet&quot; /&gt;&lt;w:lvlText w:val=&quot;o&quot; /&gt;&lt;w:lvlJc w:val=&quot;left&quot; /&gt;&lt;w:pPr&gt;&lt;w:ind w:left=&quot;6752&quot; w:hanging=&quot;360&quot; /&gt;&lt;/w:pPr&gt;&lt;w:rPr&gt;&lt;w:rFonts w:ascii=&quot;Courier New&quot; w:hAnsi=&quot;Courier New&quot; w:cs=&quot;Courier New&quot; w:hint=&quot;default&quot; /&gt;&lt;/w:rPr&gt;&lt;/w:lvl&gt;&lt;w:lvl w:ilvl=&quot;8&quot; w:tplc=&quot;04090005&quot; w:tentative=&quot;1&quot;&gt;&lt;w:start w:val=&quot;1&quot; /&gt;&lt;w:numFmt w:val=&quot;bullet&quot; /&gt;&lt;w:lvlText w:val=&quot;&quot; /&gt;&lt;w:lvlJc w:val=&quot;left&quot; /&gt;&lt;w:pPr&gt;&lt;w:ind w:left=&quot;7472&quot; w:hanging=&quot;360&quot; /&gt;&lt;/w:pPr&gt;&lt;w:rPr&gt;&lt;w:rFonts w:ascii=&quot;Wingdings&quot; w:hAnsi=&quot;Wingdings&quot; w:hint=&quot;default&quot; /&gt;&lt;/w:rPr&gt;&lt;/w:lvl&gt;&lt;/w:abstractNum&gt;&lt;w:abstractNum w:abstractNumId=&quot;32&quot; w15:restartNumberingAfterBreak=&quot;0&quot;&gt;&lt;w:nsid w:val=&quot;6A797F48&quot; /&gt;&lt;w:multiLevelType w:val=&quot;hybridMultilevel&quot; /&gt;&lt;w:tmpl w:val=&quot;99F25B1E&quot; /&gt;&lt;w:lvl w:ilvl=&quot;0&quot; w:tplc=&quot;7506DA28&quot;&gt;&lt;w:numFmt w:val=&quot;bullet&quot; /&gt;&lt;w:pStyle w:val=&quot;VBS-TabelleBullet3&quot; /&gt;&lt;w:lvlText w:val=&quot;+&quot; /&gt;&lt;w:lvlJc w:val=&quot;left&quot; /&gt;&lt;w:pPr&gt;&lt;w:ind w:left=&quot;720&quot; w:hanging=&quot;360&quot; /&gt;&lt;/w:pPr&gt;&lt;w:rPr&gt;&lt;w:rFonts w:ascii=&quot;Arial&quot; w:eastAsia=&quot;Calibri&quot; w:hAnsi=&quot;Arial&quot; w:hint=&quot;default&quot; /&gt;&lt;/w:rPr&gt;&lt;/w:lvl&gt;&lt;w:lvl w:ilvl=&quot;1&quot; w:tplc=&quot;08070003&quot; w:tentative=&quot;1&quot;&gt;&lt;w:start w:val=&quot;1&quot; /&gt;&lt;w:numFmt w:val=&quot;bullet&quot; /&gt;&lt;w:lvlText w:val=&quot;o&quot; /&gt;&lt;w:lvlJc w:val=&quot;left&quot; /&gt;&lt;w:pPr&gt;&lt;w:ind w:left=&quot;1440&quot; w:hanging=&quot;360&quot; /&gt;&lt;/w:pPr&gt;&lt;w:rPr&gt;&lt;w:rFonts w:ascii=&quot;Courier New&quot; w:hAnsi=&quot;Courier New&quot; w:cs=&quot;Courier New&quot; w:hint=&quot;default&quot; /&gt;&lt;/w:rPr&gt;&lt;/w:lvl&gt;&lt;w:lvl w:ilvl=&quot;2&quot; w:tplc=&quot;08070005&quot; w:tentative=&quot;1&quot;&gt;&lt;w:start w:val=&quot;1&quot; /&gt;&lt;w:numFmt w:val=&quot;bullet&quot; /&gt;&lt;w:lvlText w:val=&quot;&quot; /&gt;&lt;w:lvlJc w:val=&quot;left&quot; /&gt;&lt;w:pPr&gt;&lt;w:ind w:left=&quot;2160&quot; w:hanging=&quot;360&quot; /&gt;&lt;/w:pPr&gt;&lt;w:rPr&gt;&lt;w:rFonts w:ascii=&quot;Wingdings&quot; w:hAnsi=&quot;Wingdings&quot; w:hint=&quot;default&quot; /&gt;&lt;/w:rPr&gt;&lt;/w:lvl&gt;&lt;w:lvl w:ilvl=&quot;3&quot; w:tplc=&quot;08070001&quot; w:tentative=&quot;1&quot;&gt;&lt;w:start w:val=&quot;1&quot; /&gt;&lt;w:numFmt w:val=&quot;bullet&quot; /&gt;&lt;w:lvlText w:val=&quot;&quot; /&gt;&lt;w:lvlJc w:val=&quot;left&quot; /&gt;&lt;w:pPr&gt;&lt;w:ind w:left=&quot;2880&quot; w:hanging=&quot;360&quot; /&gt;&lt;/w:pPr&gt;&lt;w:rPr&gt;&lt;w:rFonts w:ascii=&quot;Symbol&quot; w:hAnsi=&quot;Symbol&quot; w:hint=&quot;default&quot; /&gt;&lt;/w:rPr&gt;&lt;/w:lvl&gt;&lt;w:lvl w:ilvl=&quot;4&quot; w:tplc=&quot;08070003&quot; w:tentative=&quot;1&quot;&gt;&lt;w:start w:val=&quot;1&quot; /&gt;&lt;w:numFmt w:val=&quot;bullet&quot; /&gt;&lt;w:lvlText w:val=&quot;o&quot; /&gt;&lt;w:lvlJc w:val=&quot;left&quot; /&gt;&lt;w:pPr&gt;&lt;w:ind w:left=&quot;3600&quot; w:hanging=&quot;360&quot; /&gt;&lt;/w:pPr&gt;&lt;w:rPr&gt;&lt;w:rFonts w:ascii=&quot;Courier New&quot; w:hAnsi=&quot;Courier New&quot; w:cs=&quot;Courier New&quot; w:hint=&quot;default&quot; /&gt;&lt;/w:rPr&gt;&lt;/w:lvl&gt;&lt;w:lvl w:ilvl=&quot;5&quot; w:tplc=&quot;08070005&quot; w:tentative=&quot;1&quot;&gt;&lt;w:start w:val=&quot;1&quot; /&gt;&lt;w:numFmt w:val=&quot;bullet&quot; /&gt;&lt;w:lvlText w:val=&quot;&quot; /&gt;&lt;w:lvlJc w:val=&quot;left&quot; /&gt;&lt;w:pPr&gt;&lt;w:ind w:left=&quot;4320&quot; w:hanging=&quot;360&quot; /&gt;&lt;/w:pPr&gt;&lt;w:rPr&gt;&lt;w:rFonts w:ascii=&quot;Wingdings&quot; w:hAnsi=&quot;Wingdings&quot; w:hint=&quot;default&quot; /&gt;&lt;/w:rPr&gt;&lt;/w:lvl&gt;&lt;w:lvl w:ilvl=&quot;6&quot; w:tplc=&quot;08070001&quot; w:tentative=&quot;1&quot;&gt;&lt;w:start w:val=&quot;1&quot; /&gt;&lt;w:numFmt w:val=&quot;bullet&quot; /&gt;&lt;w:lvlText w:val=&quot;&quot; /&gt;&lt;w:lvlJc w:val=&quot;left&quot; /&gt;&lt;w:pPr&gt;&lt;w:ind w:left=&quot;5040&quot; w:hanging=&quot;360&quot; /&gt;&lt;/w:pPr&gt;&lt;w:rPr&gt;&lt;w:rFonts w:ascii=&quot;Symbol&quot; w:hAnsi=&quot;Symbol&quot; w:hint=&quot;default&quot; /&gt;&lt;/w:rPr&gt;&lt;/w:lvl&gt;&lt;w:lvl w:ilvl=&quot;7&quot; w:tplc=&quot;08070003&quot; w:tentative=&quot;1&quot;&gt;&lt;w:start w:val=&quot;1&quot; /&gt;&lt;w:numFmt w:val=&quot;bullet&quot; /&gt;&lt;w:lvlText w:val=&quot;o&quot; /&gt;&lt;w:lvlJc w:val=&quot;left&quot; /&gt;&lt;w:pPr&gt;&lt;w:ind w:left=&quot;5760&quot; w:hanging=&quot;360&quot; /&gt;&lt;/w:pPr&gt;&lt;w:rPr&gt;&lt;w:rFonts w:ascii=&quot;Courier New&quot; w:hAnsi=&quot;Courier New&quot; w:cs=&quot;Courier New&quot; w:hint=&quot;default&quot; /&gt;&lt;/w:rPr&gt;&lt;/w:lvl&gt;&lt;w:lvl w:ilvl=&quot;8&quot; w:tplc=&quot;08070005&quot; w:tentative=&quot;1&quot;&gt;&lt;w:start w:val=&quot;1&quot; /&gt;&lt;w:numFmt w:val=&quot;bullet&quot; /&gt;&lt;w:lvlText w:val=&quot;&quot; /&gt;&lt;w:lvlJc w:val=&quot;left&quot; /&gt;&lt;w:pPr&gt;&lt;w:ind w:left=&quot;6480&quot; w:hanging=&quot;360&quot; /&gt;&lt;/w:pPr&gt;&lt;w:rPr&gt;&lt;w:rFonts w:ascii=&quot;Wingdings&quot; w:hAnsi=&quot;Wingdings&quot; w:hint=&quot;default&quot; /&gt;&lt;/w:rPr&gt;&lt;/w:lvl&gt;&lt;/w:abstractNum&gt;&lt;w:abstractNum w:abstractNumId=&quot;33&quot; w15:restartNumberingAfterBreak=&quot;0&quot;&gt;&lt;w:nsid w:val=&quot;6C25091C&quot; /&gt;&lt;w:multiLevelType w:val=&quot;multilevel&quot; /&gt;&lt;w:tmpl w:val=&quot;17DE13FA&quot; /&gt;&lt;w:lvl w:ilvl=&quot;0&quot;&gt;&lt;w:start w:val=&quot;1&quot; /&gt;&lt;w:numFmt w:val=&quot;bullet&quot; /&gt;&lt;w:lvlText w:val=&quot;-&quot; /&gt;&lt;w:lvlJc w:val=&quot;left&quot; /&gt;&lt;w:pPr&gt;&lt;w:tabs&gt;&lt;w:tab w:val=&quot;num&quot; w:pos=&quot;170&quot; /&gt;&lt;/w:tabs&gt;&lt;w:ind w:left=&quot;170&quot; w:hanging=&quot;170&quot; /&gt;&lt;/w:pPr&gt;&lt;w:rPr&gt;&lt;w:rFonts w:ascii=&quot;Arial&quot; w:hAnsi=&quot;Arial&quot; w:hint=&quot;default&quot; /&gt;&lt;w:b w:val=&quot;0&quot; /&gt;&lt;w:i w:val=&quot;0&quot; /&gt;&lt;w:caps w:val=&quot;0&quot; /&gt;&lt;w:strike w:val=&quot;0&quot; /&gt;&lt;w:dstrike w:val=&quot;0&quot; /&gt;&lt;w:vanish w:val=&quot;0&quot; /&gt;&lt;w:color w:val=&quot;000000&quot; /&gt;&lt;w:spacing w:val=&quot;0&quot; /&gt;&lt;w:w w:val=&quot;100&quot; /&gt;&lt;w:kern w:val=&quot;0&quot; /&gt;&lt;w:position w:val=&quot;0&quot; /&gt;&lt;w:sz w:val=&quot;22&quot; /&gt;&lt;w:szCs w:val=&quot;22&quot; /&gt;&lt;w:vertAlign w:val=&quot;baseline&quot; /&gt;&lt;w14:shadow w14:blurRad=&quot;0&quot; w14:dist=&quot;0&quot; w14:dir=&quot;0&quot; w14:sx=&quot;0&quot; w14:sy=&quot;0&quot; w14:kx=&quot;0&quot; w14:ky=&quot;0&quot; w14:algn=&quot;none&quot;&gt;&lt;w14:srgbClr w14:val=&quot;000000&quot; /&gt;&lt;/w14:shadow&gt;&lt;w14:textOutline w14:w=&quot;0&quot; w14:cap=&quot;rnd&quot; w14:cmpd=&quot;sng&quot; w14:algn=&quot;ctr&quot;&gt;&lt;w14:noFill /&gt;&lt;w14:prstDash w14:val=&quot;solid&quot; /&gt;&lt;w14:bevel /&gt;&lt;/w14:textOutline&gt;&lt;/w:rPr&gt;&lt;/w:lvl&gt;&lt;w:lvl w:ilvl=&quot;1&quot;&gt;&lt;w:start w:val=&quot;1&quot; /&gt;&lt;w:numFmt w:val=&quot;bullet&quot; /&gt;&lt;w:lvlText w:val=&quot;o&quot; /&gt;&lt;w:lvlJc w:val=&quot;left&quot; /&gt;&lt;w:pPr&gt;&lt;w:tabs&gt;&lt;w:tab w:val=&quot;num&quot; w:pos=&quot;1440&quot; /&gt;&lt;/w:tabs&gt;&lt;w:ind w:left=&quot;1440&quot; w:hanging=&quot;360&quot; /&gt;&lt;/w:pPr&gt;&lt;w:rPr&gt;&lt;w:rFonts w:ascii=&quot;Courier New&quot; w:hAnsi=&quot;Courier New&quot; w:cs=&quot;Courier New&quot; w:hint=&quot;default&quot; /&gt;&lt;/w:rPr&gt;&lt;/w:lvl&gt;&lt;w:lvl w:ilvl=&quot;2&quot;&gt;&lt;w:start w:val=&quot;1&quot; /&gt;&lt;w:numFmt w:val=&quot;bullet&quot; /&gt;&lt;w:lvlText w:val=&quot;&quot; /&gt;&lt;w:lvlJc w:val=&quot;left&quot; /&gt;&lt;w:pPr&gt;&lt;w:tabs&gt;&lt;w:tab w:val=&quot;num&quot; w:pos=&quot;2160&quot; /&gt;&lt;/w:tabs&gt;&lt;w:ind w:left=&quot;2160&quot; w:hanging=&quot;360&quot; /&gt;&lt;/w:pPr&gt;&lt;w:rPr&gt;&lt;w:rFonts w:ascii=&quot;Wingdings&quot; w:hAnsi=&quot;Wingdings&quot; w:hint=&quot;default&quot; /&gt;&lt;/w:rPr&gt;&lt;/w:lvl&gt;&lt;w:lvl w:ilvl=&quot;3&quot;&gt;&lt;w:start w:val=&quot;1&quot; /&gt;&lt;w:numFmt w:val=&quot;bullet&quot; /&gt;&lt;w:lvlText w:val=&quot;&quot; /&gt;&lt;w:lvlJc w:val=&quot;left&quot; /&gt;&lt;w:pPr&gt;&lt;w:tabs&gt;&lt;w:tab w:val=&quot;num&quot; w:pos=&quot;2880&quot; /&gt;&lt;/w:tabs&gt;&lt;w:ind w:left=&quot;2880&quot; w:hanging=&quot;360&quot; /&gt;&lt;/w:pPr&gt;&lt;w:rPr&gt;&lt;w:rFonts w:ascii=&quot;Symbol&quot; w:hAnsi=&quot;Symbol&quot; w:hint=&quot;default&quot; /&gt;&lt;/w:rPr&gt;&lt;/w:lvl&gt;&lt;w:lvl w:ilvl=&quot;4&quot;&gt;&lt;w:start w:val=&quot;1&quot; /&gt;&lt;w:numFmt w:val=&quot;bullet&quot; /&gt;&lt;w:lvlText w:val=&quot;o&quot; /&gt;&lt;w:lvlJc w:val=&quot;left&quot; /&gt;&lt;w:pPr&gt;&lt;w:tabs&gt;&lt;w:tab w:val=&quot;num&quot; w:pos=&quot;3600&quot; /&gt;&lt;/w:tabs&gt;&lt;w:ind w:left=&quot;3600&quot; w:hanging=&quot;360&quot; /&gt;&lt;/w:pPr&gt;&lt;w:rPr&gt;&lt;w:rFonts w:ascii=&quot;Courier New&quot; w:hAnsi=&quot;Courier New&quot; w:cs=&quot;Courier New&quot; w:hint=&quot;default&quot; /&gt;&lt;/w:rPr&gt;&lt;/w:lvl&gt;&lt;w:lvl w:ilvl=&quot;5&quot;&gt;&lt;w:start w:val=&quot;1&quot; /&gt;&lt;w:numFmt w:val=&quot;bullet&quot; /&gt;&lt;w:lvlText w:val=&quot;&quot; /&gt;&lt;w:lvlJc w:val=&quot;left&quot; /&gt;&lt;w:pPr&gt;&lt;w:tabs&gt;&lt;w:tab w:val=&quot;num&quot; w:pos=&quot;4320&quot; /&gt;&lt;/w:tabs&gt;&lt;w:ind w:left=&quot;4320&quot; w:hanging=&quot;360&quot; /&gt;&lt;/w:pPr&gt;&lt;w:rPr&gt;&lt;w:rFonts w:ascii=&quot;Wingdings&quot; w:hAnsi=&quot;Wingdings&quot; w:hint=&quot;default&quot; /&gt;&lt;/w:rPr&gt;&lt;/w:lvl&gt;&lt;w:lvl w:ilvl=&quot;6&quot;&gt;&lt;w:start w:val=&quot;1&quot; /&gt;&lt;w:numFmt w:val=&quot;bullet&quot; /&gt;&lt;w:lvlText w:val=&quot;&quot; /&gt;&lt;w:lvlJc w:val=&quot;left&quot; /&gt;&lt;w:pPr&gt;&lt;w:tabs&gt;&lt;w:tab w:val=&quot;num&quot; w:pos=&quot;5040&quot; /&gt;&lt;/w:tabs&gt;&lt;w:ind w:left=&quot;5040&quot; w:hanging=&quot;360&quot; /&gt;&lt;/w:pPr&gt;&lt;w:rPr&gt;&lt;w:rFonts w:ascii=&quot;Symbol&quot; w:hAnsi=&quot;Symbol&quot; w:hint=&quot;default&quot; /&gt;&lt;/w:rPr&gt;&lt;/w:lvl&gt;&lt;w:lvl w:ilvl=&quot;7&quot;&gt;&lt;w:start w:val=&quot;1&quot; /&gt;&lt;w:numFmt w:val=&quot;bullet&quot; /&gt;&lt;w:lvlText w:val=&quot;o&quot; /&gt;&lt;w:lvlJc w:val=&quot;left&quot; /&gt;&lt;w:pPr&gt;&lt;w:tabs&gt;&lt;w:tab w:val=&quot;num&quot; w:pos=&quot;5760&quot; /&gt;&lt;/w:tabs&gt;&lt;w:ind w:left=&quot;5760&quot; w:hanging=&quot;360&quot; /&gt;&lt;/w:pPr&gt;&lt;w:rPr&gt;&lt;w:rFonts w:ascii=&quot;Courier New&quot; w:hAnsi=&quot;Courier New&quot; w:cs=&quot;Courier New&quot; w:hint=&quot;default&quot; /&gt;&lt;/w:rPr&gt;&lt;/w:lvl&gt;&lt;w:lvl w:ilvl=&quot;8&quot;&gt;&lt;w:start w:val=&quot;1&quot; /&gt;&lt;w:numFmt w:val=&quot;bullet&quot; /&gt;&lt;w:lvlText w:val=&quot;&quot; /&gt;&lt;w:lvlJc w:val=&quot;left&quot; /&gt;&lt;w:pPr&gt;&lt;w:tabs&gt;&lt;w:tab w:val=&quot;num&quot; w:pos=&quot;6480&quot; /&gt;&lt;/w:tabs&gt;&lt;w:ind w:left=&quot;6480&quot; w:hanging=&quot;360&quot; /&gt;&lt;/w:pPr&gt;&lt;w:rPr&gt;&lt;w:rFonts w:ascii=&quot;Wingdings&quot; w:hAnsi=&quot;Wingdings&quot; w:hint=&quot;default&quot; /&gt;&lt;/w:rPr&gt;&lt;/w:lvl&gt;&lt;/w:abstractNum&gt;&lt;w:abstractNum w:abstractNumId=&quot;34&quot; w15:restartNumberingAfterBreak=&quot;0&quot;&gt;&lt;w:nsid w:val=&quot;6FAE2B60&quot; /&gt;&lt;w:multiLevelType w:val=&quot;multilevel&quot; /&gt;&lt;w:tmpl w:val=&quot;0807001F&quot; /&gt;&lt;w:lvl w:ilvl=&quot;0&quot;&gt;&lt;w:start w:val=&quot;1&quot; /&gt;&lt;w:numFmt w:val=&quot;decimal&quot; /&gt;&lt;w:lvlText w:val=&quot;%1.&quot; /&gt;&lt;w:lvlJc w:val=&quot;left&quot; /&gt;&lt;w:pPr&gt;&lt;w:ind w:left=&quot;360&quot; w:hanging=&quot;360&quot; /&gt;&lt;/w:pPr&gt;&lt;/w:lvl&gt;&lt;w:lvl w:ilvl=&quot;1&quot;&gt;&lt;w:start w:val=&quot;1&quot; /&gt;&lt;w:numFmt w:val=&quot;decimal&quot; /&gt;&lt;w:lvlText w:val=&quot;%1.%2.&quot; /&gt;&lt;w:lvlJc w:val=&quot;left&quot; /&gt;&lt;w:pPr&gt;&lt;w:ind w:left=&quot;792&quot; w:hanging=&quot;432&quot; /&gt;&lt;/w:pPr&gt;&lt;/w:lvl&gt;&lt;w:lvl w:ilvl=&quot;2&quot;&gt;&lt;w:start w:val=&quot;1&quot; /&gt;&lt;w:numFmt w:val=&quot;decimal&quot; /&gt;&lt;w:lvlText w:val=&quot;%1.%2.%3.&quot; /&gt;&lt;w:lvlJc w:val=&quot;left&quot; /&gt;&lt;w:pPr&gt;&lt;w:ind w:left=&quot;1224&quot; w:hanging=&quot;504&quot; /&gt;&lt;/w:pPr&gt;&lt;/w:lvl&gt;&lt;w:lvl w:ilvl=&quot;3&quot;&gt;&lt;w:start w:val=&quot;1&quot; /&gt;&lt;w:numFmt w:val=&quot;decimal&quot; /&gt;&lt;w:lvlText w:val=&quot;%1.%2.%3.%4.&quot; /&gt;&lt;w:lvlJc w:val=&quot;left&quot; /&gt;&lt;w:pPr&gt;&lt;w:ind w:left=&quot;1728&quot; w:hanging=&quot;648&quot; /&gt;&lt;/w:pPr&gt;&lt;/w:lvl&gt;&lt;w:lvl w:ilvl=&quot;4&quot;&gt;&lt;w:start w:val=&quot;1&quot; /&gt;&lt;w:numFmt w:val=&quot;decimal&quot; /&gt;&lt;w:lvlText w:val=&quot;%1.%2.%3.%4.%5.&quot; /&gt;&lt;w:lvlJc w:val=&quot;left&quot; /&gt;&lt;w:pPr&gt;&lt;w:ind w:left=&quot;2232&quot; w:hanging=&quot;792&quot; /&gt;&lt;/w:pPr&gt;&lt;/w:lvl&gt;&lt;w:lvl w:ilvl=&quot;5&quot;&gt;&lt;w:start w:val=&quot;1&quot; /&gt;&lt;w:numFmt w:val=&quot;decimal&quot; /&gt;&lt;w:lvlText w:val=&quot;%1.%2.%3.%4.%5.%6.&quot; /&gt;&lt;w:lvlJc w:val=&quot;left&quot; /&gt;&lt;w:pPr&gt;&lt;w:ind w:left=&quot;2736&quot; w:hanging=&quot;936&quot; /&gt;&lt;/w:pPr&gt;&lt;/w:lvl&gt;&lt;w:lvl w:ilvl=&quot;6&quot;&gt;&lt;w:start w:val=&quot;1&quot; /&gt;&lt;w:numFmt w:val=&quot;decimal&quot; /&gt;&lt;w:lvlText w:val=&quot;%1.%2.%3.%4.%5.%6.%7.&quot; /&gt;&lt;w:lvlJc w:val=&quot;left&quot; /&gt;&lt;w:pPr&gt;&lt;w:ind w:left=&quot;3240&quot; w:hanging=&quot;1080&quot; /&gt;&lt;/w:pPr&gt;&lt;/w:lvl&gt;&lt;w:lvl w:ilvl=&quot;7&quot;&gt;&lt;w:start w:val=&quot;1&quot; /&gt;&lt;w:numFmt w:val=&quot;decimal&quot; /&gt;&lt;w:lvlText w:val=&quot;%1.%2.%3.%4.%5.%6.%7.%8.&quot; /&gt;&lt;w:lvlJc w:val=&quot;left&quot; /&gt;&lt;w:pPr&gt;&lt;w:ind w:left=&quot;3744&quot; w:hanging=&quot;1224&quot; /&gt;&lt;/w:pPr&gt;&lt;/w:lvl&gt;&lt;w:lvl w:ilvl=&quot;8&quot;&gt;&lt;w:start w:val=&quot;1&quot; /&gt;&lt;w:numFmt w:val=&quot;decimal&quot; /&gt;&lt;w:lvlText w:val=&quot;%1.%2.%3.%4.%5.%6.%7.%8.%9.&quot; /&gt;&lt;w:lvlJc w:val=&quot;left&quot; /&gt;&lt;w:pPr&gt;&lt;w:ind w:left=&quot;4320&quot; w:hanging=&quot;1440&quot; /&gt;&lt;/w:pPr&gt;&lt;/w:lvl&gt;&lt;/w:abstractNum&gt;&lt;w:abstractNum w:abstractNumId=&quot;35&quot; w15:restartNumberingAfterBreak=&quot;0&quot;&gt;&lt;w:nsid w:val=&quot;72575555&quot; /&gt;&lt;w:multiLevelType w:val=&quot;multilevel&quot; /&gt;&lt;w:tmpl w:val=&quot;5896FEF6&quot; /&gt;&lt;w:lvl w:ilvl=&quot;0&quot;&gt;&lt;w:start w:val=&quot;1&quot; /&gt;&lt;w:numFmt w:val=&quot;decimal&quot; /&gt;&lt;w:lvlText w:val=&quot;%1&quot; /&gt;&lt;w:lvlJc w:val=&quot;left&quot; /&gt;&lt;w:pPr&gt;&lt;w:ind w:left=&quot;432&quot; w:hanging=&quot;432&quot; /&gt;&lt;/w:pPr&gt;&lt;/w:lvl&gt;&lt;w:lvl w:ilvl=&quot;1&quot;&gt;&lt;w:start w:val=&quot;1&quot; /&gt;&lt;w:numFmt w:val=&quot;decimal&quot; /&gt;&lt;w:lvlText w:val=&quot;%1.%2&quot; /&gt;&lt;w:lvlJc w:val=&quot;left&quot; /&gt;&lt;w:pPr&gt;&lt;w:ind w:left=&quot;576&quot; w:hanging=&quot;576&quot; /&gt;&lt;/w:pPr&gt;&lt;/w:lvl&gt;&lt;w:lvl w:ilvl=&quot;2&quot;&gt;&lt;w:start w:val=&quot;1&quot; /&gt;&lt;w:numFmt w:val=&quot;decimal&quot; /&gt;&lt;w:lvlText w:val=&quot;%1.%2.%3&quot; /&gt;&lt;w:lvlJc w:val=&quot;left&quot; /&gt;&lt;w:pPr&gt;&lt;w:ind w:left=&quot;720&quot; w:hanging=&quot;720&quot; /&gt;&lt;/w:pPr&gt;&lt;/w:lvl&gt;&lt;w:lvl w:ilvl=&quot;3&quot;&gt;&lt;w:start w:val=&quot;1&quot; /&gt;&lt;w:numFmt w:val=&quot;decimal&quot; /&gt;&lt;w:lvlText w:val=&quot;%1.%2.%3.%4&quot; /&gt;&lt;w:lvlJc w:val=&quot;left&quot; /&gt;&lt;w:pPr&gt;&lt;w:ind w:left=&quot;864&quot; w:hanging=&quot;864&quot; /&gt;&lt;/w:pPr&gt;&lt;/w:lvl&gt;&lt;w:lvl w:ilvl=&quot;4&quot;&gt;&lt;w:start w:val=&quot;1&quot; /&gt;&lt;w:numFmt w:val=&quot;decimal&quot; /&gt;&lt;w:lvlText w:val=&quot;%1.%2.%3.%4.%5&quot; /&gt;&lt;w:lvlJc w:val=&quot;left&quot; /&gt;&lt;w:pPr&gt;&lt;w:ind w:left=&quot;1008&quot; w:hanging=&quot;1008&quot; /&gt;&lt;/w:pPr&gt;&lt;/w:lvl&gt;&lt;w:lvl w:ilvl=&quot;5&quot;&gt;&lt;w:start w:val=&quot;1&quot; /&gt;&lt;w:numFmt w:val=&quot;decimal&quot; /&gt;&lt;w:lvlText w:val=&quot;%1.%2.%3.%4.%5.%6&quot; /&gt;&lt;w:lvlJc w:val=&quot;left&quot; /&gt;&lt;w:pPr&gt;&lt;w:ind w:left=&quot;1152&quot; w:hanging=&quot;1152&quot; /&gt;&lt;/w:pPr&gt;&lt;/w:lvl&gt;&lt;w:lvl w:ilvl=&quot;6&quot;&gt;&lt;w:start w:val=&quot;1&quot; /&gt;&lt;w:numFmt w:val=&quot;decimal&quot; /&gt;&lt;w:lvlText w:val=&quot;%1.%2.%3.%4.%5.%6.%7&quot; /&gt;&lt;w:lvlJc w:val=&quot;left&quot; /&gt;&lt;w:pPr&gt;&lt;w:ind w:left=&quot;1296&quot; w:hanging=&quot;1296&quot; /&gt;&lt;/w:pPr&gt;&lt;/w:lvl&gt;&lt;w:lvl w:ilvl=&quot;7&quot;&gt;&lt;w:start w:val=&quot;1&quot; /&gt;&lt;w:numFmt w:val=&quot;decimal&quot; /&gt;&lt;w:lvlText w:val=&quot;%1.%2.%3.%4.%5.%6.%7.%8&quot; /&gt;&lt;w:lvlJc w:val=&quot;left&quot; /&gt;&lt;w:pPr&gt;&lt;w:ind w:left=&quot;1440&quot; w:hanging=&quot;1440&quot; /&gt;&lt;/w:pPr&gt;&lt;/w:lvl&gt;&lt;w:lvl w:ilvl=&quot;8&quot;&gt;&lt;w:start w:val=&quot;1&quot; /&gt;&lt;w:numFmt w:val=&quot;decimal&quot; /&gt;&lt;w:lvlText w:val=&quot;%1.%2.%3.%4.%5.%6.%7.%8.%9&quot; /&gt;&lt;w:lvlJc w:val=&quot;left&quot; /&gt;&lt;w:pPr&gt;&lt;w:ind w:left=&quot;1584&quot; w:hanging=&quot;1584&quot; /&gt;&lt;/w:pPr&gt;&lt;/w:lvl&gt;&lt;/w:abstractNum&gt;&lt;w:abstractNum w:abstractNumId=&quot;36&quot; w15:restartNumberingAfterBreak=&quot;0&quot;&gt;&lt;w:nsid w:val=&quot;75D53033&quot; /&gt;&lt;w:multiLevelType w:val=&quot;multilevel&quot; /&gt;&lt;w:tmpl w:val=&quot;08070023&quot; /&gt;&lt;w:lvl w:ilvl=&quot;0&quot;&gt;&lt;w:start w:val=&quot;1&quot; /&gt;&lt;w:numFmt w:val=&quot;upperRoman&quot; /&gt;&lt;w:lvlText w:val=&quot;Artikel %1.&quot; /&gt;&lt;w:lvlJc w:val=&quot;left&quot; /&gt;&lt;w:pPr&gt;&lt;w:ind w:left=&quot;0&quot; w:firstLine=&quot;0&quot; /&gt;&lt;/w:pPr&gt;&lt;/w:lvl&gt;&lt;w:lvl w:ilvl=&quot;1&quot;&gt;&lt;w:start w:val=&quot;1&quot; /&gt;&lt;w:numFmt w:val=&quot;decimalZero&quot; /&gt;&lt;w:isLgl /&gt;&lt;w:lvlText w:val=&quot;Abschnitt %1.%2&quot; /&gt;&lt;w:lvlJc w:val=&quot;left&quot; /&gt;&lt;w:pPr&gt;&lt;w:ind w:left=&quot;0&quot; w:firstLine=&quot;0&quot; /&gt;&lt;/w:pPr&gt;&lt;/w:lvl&gt;&lt;w:lvl w:ilvl=&quot;2&quot;&gt;&lt;w:start w:val=&quot;1&quot; /&gt;&lt;w:numFmt w:val=&quot;lowerLetter&quot; /&gt;&lt;w:lvlText w:val=&quot;(%3)&quot; /&gt;&lt;w:lvlJc w:val=&quot;left&quot; /&gt;&lt;w:pPr&gt;&lt;w:ind w:left=&quot;720&quot; w:hanging=&quot;432&quot; /&gt;&lt;/w:pPr&gt;&lt;/w:lvl&gt;&lt;w:lvl w:ilvl=&quot;3&quot;&gt;&lt;w:start w:val=&quot;1&quot; /&gt;&lt;w:numFmt w:val=&quot;lowerRoman&quot; /&gt;&lt;w:lvlText w:val=&quot;(%4)&quot; /&gt;&lt;w:lvlJc w:val=&quot;right&quot; /&gt;&lt;w:pPr&gt;&lt;w:ind w:left=&quot;864&quot; w:hanging=&quot;144&quot; /&gt;&lt;/w:pPr&gt;&lt;/w:lvl&gt;&lt;w:lvl w:ilvl=&quot;4&quot;&gt;&lt;w:start w:val=&quot;1&quot; /&gt;&lt;w:numFmt w:val=&quot;decimal&quot; /&gt;&lt;w:lvlText w:val=&quot;%5)&quot; /&gt;&lt;w:lvlJc w:val=&quot;left&quot; /&gt;&lt;w:pPr&gt;&lt;w:ind w:left=&quot;1008&quot; w:hanging=&quot;432&quot; /&gt;&lt;/w:pPr&gt;&lt;/w:lvl&gt;&lt;w:lvl w:ilvl=&quot;5&quot;&gt;&lt;w:start w:val=&quot;1&quot; /&gt;&lt;w:numFmt w:val=&quot;lowerLetter&quot; /&gt;&lt;w:lvlText w:val=&quot;%6)&quot; /&gt;&lt;w:lvlJc w:val=&quot;left&quot; /&gt;&lt;w:pPr&gt;&lt;w:ind w:left=&quot;1152&quot; w:hanging=&quot;432&quot; /&gt;&lt;/w:pPr&gt;&lt;/w:lvl&gt;&lt;w:lvl w:ilvl=&quot;6&quot;&gt;&lt;w:start w:val=&quot;1&quot; /&gt;&lt;w:numFmt w:val=&quot;lowerRoman&quot; /&gt;&lt;w:lvlText w:val=&quot;%7)&quot; /&gt;&lt;w:lvlJc w:val=&quot;right&quot; /&gt;&lt;w:pPr&gt;&lt;w:ind w:left=&quot;1296&quot; w:hanging=&quot;288&quot; /&gt;&lt;/w:pPr&gt;&lt;/w:lvl&gt;&lt;w:lvl w:ilvl=&quot;7&quot;&gt;&lt;w:start w:val=&quot;1&quot; /&gt;&lt;w:numFmt w:val=&quot;lowerLetter&quot; /&gt;&lt;w:lvlText w:val=&quot;%8.&quot; /&gt;&lt;w:lvlJc w:val=&quot;left&quot; /&gt;&lt;w:pPr&gt;&lt;w:ind w:left=&quot;1440&quot; w:hanging=&quot;432&quot; /&gt;&lt;/w:pPr&gt;&lt;/w:lvl&gt;&lt;w:lvl w:ilvl=&quot;8&quot;&gt;&lt;w:start w:val=&quot;1&quot; /&gt;&lt;w:numFmt w:val=&quot;lowerRoman&quot; /&gt;&lt;w:lvlText w:val=&quot;%9.&quot; /&gt;&lt;w:lvlJc w:val=&quot;right&quot; /&gt;&lt;w:pPr&gt;&lt;w:ind w:left=&quot;1584&quot; w:hanging=&quot;144&quot; /&gt;&lt;/w:pPr&gt;&lt;/w:lvl&gt;&lt;/w:abstractNum&gt;&lt;w:num w:numId=&quot;1&quot;&gt;&lt;w:abstractNumId w:val=&quot;28&quot; /&gt;&lt;/w:num&gt;&lt;w:num w:numId=&quot;2&quot;&gt;&lt;w:abstractNumId w:val=&quot;19&quot; /&gt;&lt;/w:num&gt;&lt;w:num w:numId=&quot;3&quot;&gt;&lt;w:abstractNumId w:val=&quot;33&quot; /&gt;&lt;/w:num&gt;&lt;w:num w:numId=&quot;4&quot;&gt;&lt;w:abstractNumId w:val=&quot;22&quot; /&gt;&lt;/w:num&gt;&lt;w:num w:numId=&quot;5&quot;&gt;&lt;w:abstractNumId w:val=&quot;9&quot; /&gt;&lt;/w:num&gt;&lt;w:num w:numId=&quot;6&quot;&gt;&lt;w:abstractNumId w:val=&quot;7&quot; /&gt;&lt;/w:num&gt;&lt;w:num w:numId=&quot;7&quot;&gt;&lt;w:abstractNumId w:val=&quot;6&quot; /&gt;&lt;/w:num&gt;&lt;w:num w:numId=&quot;8&quot;&gt;&lt;w:abstractNumId w:val=&quot;5&quot; /&gt;&lt;/w:num&gt;&lt;w:num w:numId=&quot;9&quot;&gt;&lt;w:abstractNumId w:val=&quot;4&quot; /&gt;&lt;/w:num&gt;&lt;w:num w:numId=&quot;10&quot;&gt;&lt;w:abstractNumId w:val=&quot;8&quot; /&gt;&lt;/w:num&gt;&lt;w:num w:numId=&quot;11&quot;&gt;&lt;w:abstractNumId w:val=&quot;3&quot; /&gt;&lt;/w:num&gt;&lt;w:num w:numId=&quot;12&quot;&gt;&lt;w:abstractNumId w:val=&quot;2&quot; /&gt;&lt;/w:num&gt;&lt;w:num w:numId=&quot;13&quot;&gt;&lt;w:abstractNumId w:val=&quot;1&quot; /&gt;&lt;/w:num&gt;&lt;w:num w:numId=&quot;14&quot;&gt;&lt;w:abstractNumId w:val=&quot;0&quot; /&gt;&lt;/w:num&gt;&lt;w:num w:numId=&quot;15&quot;&gt;&lt;w:abstractNumId w:val=&quot;26&quot; /&gt;&lt;/w:num&gt;&lt;w:num w:numId=&quot;16&quot;&gt;&lt;w:abstractNumId w:val=&quot;10&quot; /&gt;&lt;/w:num&gt;&lt;w:num w:numId=&quot;17&quot;&gt;&lt;w:abstractNumId w:val=&quot;31&quot; /&gt;&lt;/w:num&gt;&lt;w:num w:numId=&quot;18&quot;&gt;&lt;w:abstractNumId w:val=&quot;20&quot; /&gt;&lt;/w:num&gt;&lt;w:num w:numId=&quot;19&quot;&gt;&lt;w:abstractNumId w:val=&quot;35&quot; /&gt;&lt;/w:num&gt;&lt;w:num w:numId=&quot;20&quot;&gt;&lt;w:abstractNumId w:val=&quot;35&quot; /&gt;&lt;/w:num&gt;&lt;w:num w:numId=&quot;21&quot;&gt;&lt;w:abstractNumId w:val=&quot;35&quot; /&gt;&lt;/w:num&gt;&lt;w:num w:numId=&quot;22&quot;&gt;&lt;w:abstractNumId w:val=&quot;35&quot; /&gt;&lt;/w:num&gt;&lt;w:num w:numId=&quot;23&quot;&gt;&lt;w:abstractNumId w:val=&quot;35&quot; /&gt;&lt;/w:num&gt;&lt;w:num w:numId=&quot;24&quot;&gt;&lt;w:abstractNumId w:val=&quot;35&quot; /&gt;&lt;/w:num&gt;&lt;w:num w:numId=&quot;25&quot;&gt;&lt;w:abstractNumId w:val=&quot;30&quot; /&gt;&lt;/w:num&gt;&lt;w:num w:numId=&quot;26&quot;&gt;&lt;w:abstractNumId w:val=&quot;24&quot; /&gt;&lt;/w:num&gt;&lt;w:num w:numId=&quot;27&quot;&gt;&lt;w:abstractNumId w:val=&quot;14&quot; /&gt;&lt;/w:num&gt;&lt;w:num w:numId=&quot;28&quot;&gt;&lt;w:abstractNumId w:val=&quot;23&quot; /&gt;&lt;/w:num&gt;&lt;w:num w:numId=&quot;29&quot;&gt;&lt;w:abstractNumId w:val=&quot;13&quot; /&gt;&lt;/w:num&gt;&lt;w:num w:numId=&quot;30&quot;&gt;&lt;w:abstractNumId w:val=&quot;13&quot; /&gt;&lt;/w:num&gt;&lt;w:num w:numId=&quot;31&quot;&gt;&lt;w:abstractNumId w:val=&quot;13&quot; /&gt;&lt;/w:num&gt;&lt;w:num w:numId=&quot;32&quot;&gt;&lt;w:abstractNumId w:val=&quot;18&quot; /&gt;&lt;/w:num&gt;&lt;w:num w:numId=&quot;33&quot;&gt;&lt;w:abstractNumId w:val=&quot;11&quot; /&gt;&lt;/w:num&gt;&lt;w:num w:numId=&quot;34&quot;&gt;&lt;w:abstractNumId w:val=&quot;17&quot; /&gt;&lt;/w:num&gt;&lt;w:num w:numId=&quot;35&quot;&gt;&lt;w:abstractNumId w:val=&quot;16&quot; /&gt;&lt;/w:num&gt;&lt;w:num w:numId=&quot;36&quot;&gt;&lt;w:abstractNumId w:val=&quot;15&quot; /&gt;&lt;/w:num&gt;&lt;w:num w:numId=&quot;37&quot;&gt;&lt;w:abstractNumId w:val=&quot;29&quot; /&gt;&lt;/w:num&gt;&lt;w:num w:numId=&quot;38&quot;&gt;&lt;w:abstractNumId w:val=&quot;32&quot; /&gt;&lt;/w:num&gt;&lt;w:num w:numId=&quot;39&quot;&gt;&lt;w:abstractNumId w:val=&quot;25&quot; /&gt;&lt;/w:num&gt;&lt;w:num w:numId=&quot;40&quot;&gt;&lt;w:abstractNumId w:val=&quot;27&quot; /&gt;&lt;/w:num&gt;&lt;w:num w:numId=&quot;41&quot;&gt;&lt;w:abstractNumId w:val=&quot;21&quot; /&gt;&lt;/w:num&gt;&lt;w:num w:numId=&quot;42&quot;&gt;&lt;w:abstractNumId w:val=&quot;12&quot; /&gt;&lt;/w:num&gt;&lt;w:num w:numId=&quot;43&quot;&gt;&lt;w:abstractNumId w:val=&quot;34&quot; /&gt;&lt;/w:num&gt;&lt;w:num w:numId=&quot;44&quot;&gt;&lt;w:abstractNumId w:val=&quot;36&quot; /&gt;&lt;/w:num&gt;&lt;/w:numbering&gt;&lt;/pkg:xmlData&gt;&lt;/pkg:part&gt;&lt;pkg:part pkg:name=&quot;/word/glossary/styles.xml&quot; pkg:contentType=&quot;application/vnd.openxmlformats-officedocument.wordprocessingml.styles+xml&quot;&gt;&lt;pkg:xmlData&gt;&lt;w:styles xmlns:mc=&quot;http://schemas.openxmlformats.org/markup-compatibility/2006&quot; xmlns:r=&quot;http://schemas.openxmlformats.org/officeDocument/2006/relationships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mc:Ignorable=&quot;w14 w15 w16se&quot;&gt;&lt;w:docDefaults&gt;&lt;w:rPrDefault&gt;&lt;w:rPr&gt;&lt;w:rFonts w:asciiTheme=&quot;minorHAnsi&quot; w:eastAsiaTheme=&quot;minorEastAsia&quot; w:hAnsiTheme=&quot;minorHAnsi&quot; w:cstheme=&quot;minorBidi&quot; /&gt;&lt;w:sz w:val=&quot;22&quot; /&gt;&lt;w:szCs w:val=&quot;22&quot; /&gt;&lt;w:lang w:val=&quot;en-US&quot; w:eastAsia=&quot;en-US&quot; w:bidi=&quot;ar-SA&quot; /&gt;&lt;/w:rPr&gt;&lt;/w:rPrDefault&gt;&lt;w:pPrDefault&gt;&lt;w:pPr&gt;&lt;w:spacing w:after=&quot;200&quot; w:line=&quot;276&quot; w:lineRule=&quot;auto&quot; /&gt;&lt;/w:pPr&gt;&lt;/w:pPrDefault&gt;&lt;/w:docDefaults&gt;&lt;w:latentStyles w:defLockedState=&quot;0&quot; w:defUIPriority=&quot;99&quot; w:defSemiHidden=&quot;0&quot; w:defUnhideWhenUsed=&quot;0&quot; w:defQFormat=&quot;0&quot; w:count=&quot;374&quot;&gt;&lt;w:lsdException w:name=&quot;Normal&quot; w:uiPriority=&quot;0&quot; w:qFormat=&quot;1&quot; /&gt;&lt;w:lsdException w:name=&quot;heading 1&quot; w:uiPriority=&quot;9&quot; w:qFormat=&quot;1&quot; /&gt;&lt;w:lsdException w:name=&quot;heading 2&quot; w:semiHidden=&quot;1&quot; w:uiPriority=&quot;9&quot; w:unhideWhenUsed=&quot;1&quot; w:qFormat=&quot;1&quot; /&gt;&lt;w:lsdException w:name=&quot;heading 3&quot; w:semiHidden=&quot;1&quot; w:uiPriority=&quot;9&quot; w:unhideWhenUsed=&quot;1&quot; w:qFormat=&quot;1&quot; /&gt;&lt;w:lsdException w:name=&quot;heading 4&quot; w:semiHidden=&quot;1&quot; w:uiPriority=&quot;9&quot; w:unhideWhenUsed=&quot;1&quot; w:qFormat=&quot;1&quot; /&gt;&lt;w:lsdException w:name=&quot;heading 5&quot; w:semiHidden=&quot;1&quot; w:uiPriority=&quot;9&quot; w:unhideWhenUsed=&quot;1&quot; w:qFormat=&quot;1&quot; /&gt;&lt;w:lsdException w:name=&quot;heading 6&quot; w:semiHidden=&quot;1&quot; w:uiPriority=&quot;9&quot; w:unhideWhenUsed=&quot;1&quot; w:qFormat=&quot;1&quot; /&gt;&lt;w:lsdException w:name=&quot;heading 7&quot; w:semiHidden=&quot;1&quot; w:uiPriority=&quot;9&quot; w:unhideWhenUsed=&quot;1&quot; w:qFormat=&quot;1&quot; /&gt;&lt;w:lsdException w:name=&quot;heading 8&quot; w:semiHidden=&quot;1&quot; w:uiPriority=&quot;9&quot; w:unhideWhenUsed=&quot;1&quot; w:qFormat=&quot;1&quot; /&gt;&lt;w:lsdException w:name=&quot;heading 9&quot; w:semiHidden=&quot;1&quot; w:uiPriority=&quot;9&quot; w:unhideWhenUsed=&quot;1&quot; w:qFormat=&quot;1&quot; /&gt;&lt;w:lsdException w:name=&quot;index 1&quot; w:semiHidden=&quot;1&quot; w:unhideWhenUsed=&quot;1&quot; /&gt;&lt;w:lsdException w:name=&quot;index 2&quot; w:semiHidden=&quot;1&quot; w:unhideWhenUsed=&quot;1&quot; /&gt;&lt;w:lsdException w:name=&quot;index 3&quot; w:semiHidden=&quot;1&quot; w:unhideWhenUsed=&quot;1&quot; /&gt;&lt;w:lsdException w:name=&quot;index 4&quot; w:semiHidden=&quot;1&quot; w:unhideWhenUsed=&quot;1&quot; /&gt;&lt;w:lsdException w:name=&quot;index 5&quot; w:semiHidden=&quot;1&quot; w:unhideWhenUsed=&quot;1&quot; /&gt;&lt;w:lsdException w:name=&quot;index 6&quot; w:semiHidden=&quot;1&quot; w:unhideWhenUsed=&quot;1&quot; /&gt;&lt;w:lsdException w:name=&quot;index 7&quot; w:semiHidden=&quot;1&quot; w:unhideWhenUsed=&quot;1&quot; /&gt;&lt;w:lsdException w:name=&quot;index 8&quot; w:semiHidden=&quot;1&quot; w:unhideWhenUsed=&quot;1&quot; /&gt;&lt;w:lsdException w:name=&quot;index 9&quot; w:semiHidden=&quot;1&quot; w:unhideWhenUsed=&quot;1&quot; /&gt;&lt;w:lsdException w:name=&quot;toc 1&quot; w:semiHidden=&quot;1&quot; w:uiPriority=&quot;39&quot; w:unhideWhenUsed=&quot;1&quot; /&gt;&lt;w:lsdException w:name=&quot;toc 2&quot; w:semiHidden=&quot;1&quot; w:uiPriority=&quot;39&quot; w:unhideWhenUsed=&quot;1&quot; /&gt;&lt;w:lsdException w:name=&quot;toc 3&quot; w:semiHidden=&quot;1&quot; w:uiPriority=&quot;39&quot; w:unhideWhenUsed=&quot;1&quot; /&gt;&lt;w:lsdException w:name=&quot;toc 4&quot; w:semiHidden=&quot;1&quot; w:uiPriority=&quot;39&quot; w:unhideWhenUsed=&quot;1&quot; /&gt;&lt;w:lsdException w:name=&quot;toc 5&quot; w:semiHidden=&quot;1&quot; w:uiPriority=&quot;39&quot; w:unhideWhenUsed=&quot;1&quot; /&gt;&lt;w:lsdException w:name=&quot;toc 6&quot; w:semiHidden=&quot;1&quot; w:uiPriority=&quot;39&quot; w:unhideWhenUsed=&quot;1&quot; /&gt;&lt;w:lsdException w:name=&quot;toc 7&quot; w:semiHidden=&quot;1&quot; w:uiPriority=&quot;39&quot; w:unhideWhenUsed=&quot;1&quot; /&gt;&lt;w:lsdException w:name=&quot;toc 8&quot; w:semiHidden=&quot;1&quot; w:uiPriority=&quot;39&quot; w:unhideWhenUsed=&quot;1&quot; /&gt;&lt;w:lsdException w:name=&quot;toc 9&quot; w:semiHidden=&quot;1&quot; w:uiPriority=&quot;39&quot; w:unhideWhenUsed=&quot;1&quot; /&gt;&lt;w:lsdException w:name=&quot;Normal Indent&quot; w:semiHidden=&quot;1&quot; w:unhideWhenUsed=&quot;1&quot; /&gt;&lt;w:lsdException w:name=&quot;footnote text&quot; w:semiHidden=&quot;1&quot; w:unhideWhenUsed=&quot;1&quot; /&gt;&lt;w:lsdException w:name=&quot;annotation text&quot; w:semiHidden=&quot;1&quot; w:unhideWhenUsed=&quot;1&quot; /&gt;&lt;w:lsdException w:name=&quot;header&quot; w:semiHidden=&quot;1&quot; w:unhideWhenUsed=&quot;1&quot; /&gt;&lt;w:lsdException w:name=&quot;footer&quot; w:semiHidden=&quot;1&quot; w:unhideWhenUsed=&quot;1&quot; /&gt;&lt;w:lsdException w:name=&quot;index heading&quot; w:semiHidden=&quot;1&quot; w:unhideWhenUsed=&quot;1&quot; /&gt;&lt;w:lsdException w:name=&quot;caption&quot; w:semiHidden=&quot;1&quot; w:uiPriority=&quot;35&quot; w:unhideWhenUsed=&quot;1&quot; w:qFormat=&quot;1&quot; /&gt;&lt;w:lsdException w:name=&quot;table of figures&quot; w:semiHidden=&quot;1&quot; w:unhideWhenUsed=&quot;1&quot; /&gt;&lt;w:lsdException w:name=&quot;envelope address&quot; w:semiHidden=&quot;1&quot; w:unhideWhenUsed=&quot;1&quot; /&gt;&lt;w:lsdException w:name=&quot;envelope return&quot; w:semiHidden=&quot;1&quot; w:unhideWhenUsed=&quot;1&quot; /&gt;&lt;w:lsdException w:name=&quot;footnote reference&quot; w:semiHidden=&quot;1&quot; w:unhideWhenUsed=&quot;1&quot; /&gt;&lt;w:lsdException w:name=&quot;annotation reference&quot; w:semiHidden=&quot;1&quot; w:unhideWhenUsed=&quot;1&quot; /&gt;&lt;w:lsdException w:name=&quot;line number&quot; w:semiHidden=&quot;1&quot; w:unhideWhenUsed=&quot;1&quot; /&gt;&lt;w:lsdException w:name=&quot;page number&quot; w:semiHidden=&quot;1&quot; w:unhideWhenUsed=&quot;1&quot; /&gt;&lt;w:lsdException w:name=&quot;endnote reference&quot; w:semiHidden=&quot;1&quot; w:unhideWhenUsed=&quot;1&quot; /&gt;&lt;w:lsdException w:name=&quot;endnote text&quot; w:semiHidden=&quot;1&quot; w:unhideWhenUsed=&quot;1&quot; /&gt;&lt;w:lsdException w:name=&quot;table of authorities&quot; w:semiHidden=&quot;1&quot; w:unhideWhenUsed=&quot;1&quot; /&gt;&lt;w:lsdException w:name=&quot;macro&quot; w:semiHidden=&quot;1&quot; w:unhideWhenUsed=&quot;1&quot; /&gt;&lt;w:lsdException w:name=&quot;toa heading&quot; w:semiHidden=&quot;1&quot; w:unhideWhenUsed=&quot;1&quot; /&gt;&lt;w:lsdException w:name=&quot;List&quot; w:semiHidden=&quot;1&quot; w:unhideWhenUsed=&quot;1&quot; /&gt;&lt;w:lsdException w:name=&quot;List Bullet&quot; w:semiHidden=&quot;1&quot; w:unhideWhenUsed=&quot;1&quot; /&gt;&lt;w:lsdException w:name=&quot;List Number&quot; w:semiHidden=&quot;1&quot; w:unhideWhenUsed=&quot;1&quot; /&gt;&lt;w:lsdException w:name=&quot;List 2&quot; w:semiHidden=&quot;1&quot; w:unhideWhenUsed=&quot;1&quot; /&gt;&lt;w:lsdException w:name=&quot;List 3&quot; w:semiHidden=&quot;1&quot; w:unhideWhenUsed=&quot;1&quot; /&gt;&lt;w:lsdException w:name=&quot;List 4&quot; w:semiHidden=&quot;1&quot; w:unhideWhenUsed=&quot;1&quot; /&gt;&lt;w:lsdException w:name=&quot;List 5&quot; w:semiHidden=&quot;1&quot; w:unhideWhenUsed=&quot;1&quot; /&gt;&lt;w:lsdException w:name=&quot;List Bullet 2&quot; w:semiHidden=&quot;1&quot; w:unhideWhenUsed=&quot;1&quot; /&gt;&lt;w:lsdException w:name=&quot;List Bullet 3&quot; w:semiHidden=&quot;1&quot; w:unhideWhenUsed=&quot;1&quot; /&gt;&lt;w:lsdException w:name=&quot;List Bullet 4&quot; w:semiHidden=&quot;1&quot; w:unhideWhenUsed=&quot;1&quot; /&gt;&lt;w:lsdException w:name=&quot;List Bullet 5&quot; w:semiHidden=&quot;1&quot; w:unhideWhenUsed=&quot;1&quot; /&gt;&lt;w:lsdException w:name=&quot;List Number 2&quot; w:semiHidden=&quot;1&quot; w:unhideWhenUsed=&quot;1&quot; /&gt;&lt;w:lsdException w:name=&quot;List Number 3&quot; w:semiHidden=&quot;1&quot; w:unhideWhenUsed=&quot;1&quot; /&gt;&lt;w:lsdException w:name=&quot;List Number 4&quot; w:semiHidden=&quot;1&quot; w:unhideWhenUsed=&quot;1&quot; /&gt;&lt;w:lsdException w:name=&quot;List Number 5&quot; w:semiHidden=&quot;1&quot; w:unhideWhenUsed=&quot;1&quot; /&gt;&lt;w:lsdException w:name=&quot;Title&quot; w:uiPriority=&quot;10&quot; w:qFormat=&quot;1&quot; /&gt;&lt;w:lsdException w:name=&quot;Closing&quot; w:semiHidden=&quot;1&quot; w:unhideWhenUsed=&quot;1&quot; /&gt;&lt;w:lsdException w:name=&quot;Signature&quot; w:semiHidden=&quot;1&quot; w:unhideWhenUsed=&quot;1&quot; /&gt;&lt;w:lsdException w:name=&quot;Default Paragraph Font&quot; w:semiHidden=&quot;1&quot; w:uiPriority=&quot;1&quot; w:unhideWhenUsed=&quot;1&quot; /&gt;&lt;w:lsdException w:name=&quot;Body Text&quot; w:semiHidden=&quot;1&quot; w:unhideWhenUsed=&quot;1&quot; /&gt;&lt;w:lsdException w:name=&quot;Body Text Indent&quot; w:semiHidden=&quot;1&quot; w:unhideWhenUsed=&quot;1&quot; /&gt;&lt;w:lsdException w:name=&quot;List Continue&quot; w:semiHidden=&quot;1&quot; w:unhideWhenUsed=&quot;1&quot; /&gt;&lt;w:lsdException w:name=&quot;List Continue 2&quot; w:semiHidden=&quot;1&quot; w:unhideWhenUsed=&quot;1&quot; /&gt;&lt;w:lsdException w:name=&quot;List Continue 3&quot; w:semiHidden=&quot;1&quot; w:unhideWhenUsed=&quot;1&quot; /&gt;&lt;w:lsdException w:name=&quot;List Continue 4&quot; w:semiHidden=&quot;1&quot; w:unhideWhenUsed=&quot;1&quot; /&gt;&lt;w:lsdException w:name=&quot;List Continue 5&quot; w:semiHidden=&quot;1&quot; w:unhideWhenUsed=&quot;1&quot; /&gt;&lt;w:lsdException w:name=&quot;Message Header&quot; w:semiHidden=&quot;1&quot; w:unhideWhenUsed=&quot;1&quot; /&gt;&lt;w:lsdException w:name=&quot;Subtitle&quot; w:uiPriority=&quot;11&quot; w:qFormat=&quot;1&quot; /&gt;&lt;w:lsdException w:name=&quot;Salutation&quot; w:semiHidden=&quot;1&quot; w:unhideWhenUsed=&quot;1&quot; /&gt;&lt;w:lsdException w:name=&quot;Date&quot; w:semiHidden=&quot;1&quot; w:unhideWhenUsed=&quot;1&quot; /&gt;&lt;w:lsdException w:name=&quot;Body Text First Indent&quot; w:semiHidden=&quot;1&quot; w:unhideWhenUsed=&quot;1&quot; /&gt;&lt;w:lsdException w:name=&quot;Body Text First Indent 2&quot; w:semiHidden=&quot;1&quot; w:unhideWhenUsed=&quot;1&quot; /&gt;&lt;w:lsdException w:name=&quot;Note Heading&quot; w:semiHidden=&quot;1&quot; w:unhideWhenUsed=&quot;1&quot; /&gt;&lt;w:lsdException w:name=&quot;Body Text 2&quot; w:semiHidden=&quot;1&quot; w:unhideWhenUsed=&quot;1&quot; /&gt;&lt;w:lsdException w:name=&quot;Body Text 3&quot; w:semiHidden=&quot;1&quot; w:unhideWhenUsed=&quot;1&quot; /&gt;&lt;w:lsdException w:name=&quot;Body Text Indent 2&quot; w:semiHidden=&quot;1&quot; w:unhideWhenUsed=&quot;1&quot; /&gt;&lt;w:lsdException w:name=&quot;Body Text Indent 3&quot; w:semiHidden=&quot;1&quot; w:unhideWhenUsed=&quot;1&quot; /&gt;&lt;w:lsdException w:name=&quot;Block Text&quot; w:semiHidden=&quot;1&quot; w:unhideWhenUsed=&quot;1&quot; /&gt;&lt;w:lsdException w:name=&quot;Hyperlink&quot; w:semiHidden=&quot;1&quot; w:unhideWhenUsed=&quot;1&quot; /&gt;&lt;w:lsdException w:name=&quot;FollowedHyperlink&quot; w:semiHidden=&quot;1&quot; w:unhideWhenUsed=&quot;1&quot; /&gt;&lt;w:lsdException w:name=&quot;Strong&quot; w:uiPriority=&quot;22&quot; w:qFormat=&quot;1&quot; /&gt;&lt;w:lsdException w:name=&quot;Emphasis&quot; w:uiPriority=&quot;20&quot; w:qFormat=&quot;1&quot; /&gt;&lt;w:lsdException w:name=&quot;Document Map&quot; w:semiHidden=&quot;1&quot; w:unhideWhenUsed=&quot;1&quot; /&gt;&lt;w:lsdException w:name=&quot;Plain Text&quot; w:semiHidden=&quot;1&quot; w:unhideWhenUsed=&quot;1&quot; /&gt;&lt;w:lsdException w:name=&quot;E-mail Signature&quot; w:semiHidden=&quot;1&quot; w:unhideWhenUsed=&quot;1&quot; /&gt;&lt;w:lsdException w:name=&quot;HTML Top of Form&quot; w:semiHidden=&quot;1&quot; w:unhideWhenUsed=&quot;1&quot; /&gt;&lt;w:lsdException w:name=&quot;HTML Bottom of Form&quot; w:semiHidden=&quot;1&quot; w:unhideWhenUsed=&quot;1&quot; /&gt;&lt;w:lsdException w:name=&quot;Normal (Web)&quot; w:semiHidden=&quot;1&quot; w:unhideWhenUsed=&quot;1&quot; /&gt;&lt;w:lsdException w:name=&quot;HTML Acronym&quot; w:semiHidden=&quot;1&quot; w:unhideWhenUsed=&quot;1&quot; /&gt;&lt;w:lsdException w:name=&quot;HTML Address&quot; w:semiHidden=&quot;1&quot; w:unhideWhenUsed=&quot;1&quot; /&gt;&lt;w:lsdException w:name=&quot;HTML Cite&quot; w:semiHidden=&quot;1&quot; w:unhideWhenUsed=&quot;1&quot; /&gt;&lt;w:lsdException w:name=&quot;HTML Code&quot; w:semiHidden=&quot;1&quot; w:unhideWhenUsed=&quot;1&quot; /&gt;&lt;w:lsdException w:name=&quot;HTML Definition&quot; w:semiHidden=&quot;1&quot; w:unhideWhenUsed=&quot;1&quot; /&gt;&lt;w:lsdException w:name=&quot;HTML Keyboard&quot; w:semiHidden=&quot;1&quot; w:unhideWhenUsed=&quot;1&quot; /&gt;&lt;w:lsdException w:name=&quot;HTML Preformatted&quot; w:semiHidden=&quot;1&quot; w:unhideWhenUsed=&quot;1&quot; /&gt;&lt;w:lsdException w:name=&quot;HTML Sample&quot; w:semiHidden=&quot;1&quot; w:unhideWhenUsed=&quot;1&quot; /&gt;&lt;w:lsdException w:name=&quot;HTML Typewriter&quot; w:semiHidden=&quot;1&quot; w:unhideWhenUsed=&quot;1&quot; /&gt;&lt;w:lsdException w:name=&quot;HTML Variable&quot; w:semiHidden=&quot;1&quot; w:unhideWhenUsed=&quot;1&quot; /&gt;&lt;w:lsdException w:name=&quot;Normal Table&quot; w:semiHidden=&quot;1&quot; w:unhideWhenUsed=&quot;1&quot; /&gt;&lt;w:lsdException w:name=&quot;annotation subject&quot; w:semiHidden=&quot;1&quot; w:unhideWhenUsed=&quot;1&quot; /&gt;&lt;w:lsdException w:name=&quot;No List&quot; w:semiHidden=&quot;1&quot; w:unhideWhenUsed=&quot;1&quot; /&gt;&lt;w:lsdException w:name=&quot;Outline List 1&quot; w:semiHidden=&quot;1&quot; w:unhideWhenUsed=&quot;1&quot; /&gt;&lt;w:lsdException w:name=&quot;Outline List 2&quot; w:semiHidden=&quot;1&quot; w:unhideWhenUsed=&quot;1&quot; /&gt;&lt;w:lsdException w:name=&quot;Outline List 3&quot; w:semiHidden=&quot;1&quot; w:unhideWhenUsed=&quot;1&quot; /&gt;&lt;w:lsdException w:name=&quot;Table Simple 1&quot; w:semiHidden=&quot;1&quot; w:unhideWhenUsed=&quot;1&quot; /&gt;&lt;w:lsdException w:name=&quot;Table Simple 2&quot; w:semiHidden=&quot;1&quot; w:unhideWhenUsed=&quot;1&quot; /&gt;&lt;w:lsdException w:name=&quot;Table Simple 3&quot; w:semiHidden=&quot;1&quot; w:unhideWhenUsed=&quot;1&quot; /&gt;&lt;w:lsdException w:name=&quot;Table Classic 1&quot; w:semiHidden=&quot;1&quot; w:unhideWhenUsed=&quot;1&quot; /&gt;&lt;w:lsdException w:name=&quot;Table Classic 2&quot; w:semiHidden=&quot;1&quot; w:unhideWhenUsed=&quot;1&quot; /&gt;&lt;w:lsdException w:name=&quot;Table Classic 3&quot; w:semiHidden=&quot;1&quot; w:unhideWhenUsed=&quot;1&quot; /&gt;&lt;w:lsdException w:name=&quot;Table Classic 4&quot; w:semiHidden=&quot;1&quot; w:unhideWhenUsed=&quot;1&quot; /&gt;&lt;w:lsdException w:name=&quot;Table Colorful 1&quot; w:semiHidden=&quot;1&quot; w:unhideWhenUsed=&quot;1&quot; /&gt;&lt;w:lsdException w:name=&quot;Table Colorful 2&quot; w:semiHidden=&quot;1&quot; w:unhideWhenUsed=&quot;1&quot; /&gt;&lt;w:lsdException w:name=&quot;Table Colorful 3&quot; w:semiHidden=&quot;1&quot; w:unhideWhenUsed=&quot;1&quot; /&gt;&lt;w:lsdException w:name=&quot;Table Columns 1&quot; w:semiHidden=&quot;1&quot; w:unhideWhenUsed=&quot;1&quot; /&gt;&lt;w:lsdException w:name=&quot;Table Columns 2&quot; w:semiHidden=&quot;1&quot; w:unhideWhenUsed=&quot;1&quot; /&gt;&lt;w:lsdException w:name=&quot;Table Columns 3&quot; w:semiHidden=&quot;1&quot; w:unhideWhenUsed=&quot;1&quot; /&gt;&lt;w:lsdException w:name=&quot;Table Columns 4&quot; w:semiHidden=&quot;1&quot; w:unhideWhenUsed=&quot;1&quot; /&gt;&lt;w:lsdException w:name=&quot;Table Columns 5&quot; w:semiHidden=&quot;1&quot; w:unhideWhenUsed=&quot;1&quot; /&gt;&lt;w:lsdException w:name=&quot;Table Grid 1&quot; w:semiHidden=&quot;1&quot; w:unhideWhenUsed=&quot;1&quot; /&gt;&lt;w:lsdException w:name=&quot;Table Grid 2&quot; w:semiHidden=&quot;1&quot; w:unhideWhenUsed=&quot;1&quot; /&gt;&lt;w:lsdException w:name=&quot;Table Grid 3&quot; w:semiHidden=&quot;1&quot; w:unhideWhenUsed=&quot;1&quot; /&gt;&lt;w:lsdException w:name=&quot;Table Grid 4&quot; w:semiHidden=&quot;1&quot; w:unhideWhenUsed=&quot;1&quot; /&gt;&lt;w:lsdException w:name=&quot;Table Grid 5&quot; w:semiHidden=&quot;1&quot; w:unhideWhenUsed=&quot;1&quot; /&gt;&lt;w:lsdException w:name=&quot;Table Grid 6&quot; w:semiHidden=&quot;1&quot; w:unhideWhenUsed=&quot;1&quot; /&gt;&lt;w:lsdException w:name=&quot;Table Grid 7&quot; w:semiHidden=&quot;1&quot; w:unhideWhenUsed=&quot;1&quot; /&gt;&lt;w:lsdException w:name=&quot;Table Grid 8&quot; w:semiHidden=&quot;1&quot; w:unhideWhenUsed=&quot;1&quot; /&gt;&lt;w:lsdException w:name=&quot;Table List 1&quot; w:semiHidden=&quot;1&quot; w:unhideWhenUsed=&quot;1&quot; /&gt;&lt;w:lsdException w:name=&quot;Table List 2&quot; w:semiHidden=&quot;1&quot; w:unhideWhenUsed=&quot;1&quot; /&gt;&lt;w:lsdException w:name=&quot;Table List 3&quot; w:semiHidden=&quot;1&quot; w:unhideWhenUsed=&quot;1&quot; /&gt;&lt;w:lsdException w:name=&quot;Table List 4&quot; w:semiHidden=&quot;1&quot; w:unhideWhenUsed=&quot;1&quot; /&gt;&lt;w:lsdException w:name=&quot;Table List 5&quot; w:semiHidden=&quot;1&quot; w:unhideWhenUsed=&quot;1&quot; /&gt;&lt;w:lsdException w:name=&quot;Table List 6&quot; w:semiHidden=&quot;1&quot; w:unhideWhenUsed=&quot;1&quot; /&gt;&lt;w:lsdException w:name=&quot;Table List 7&quot; w:semiHidden=&quot;1&quot; w:unhideWhenUsed=&quot;1&quot; /&gt;&lt;w:lsdException w:name=&quot;Table List 8&quot; w:semiHidden=&quot;1&quot; w:unhideWhenUsed=&quot;1&quot; /&gt;&lt;w:lsdException w:name=&quot;Table 3D effects 1&quot; w:semiHidden=&quot;1&quot; w:unhideWhenUsed=&quot;1&quot; /&gt;&lt;w:lsdException w:name=&quot;Table 3D effects 2&quot; w:semiHidden=&quot;1&quot; w:unhideWhenUsed=&quot;1&quot; /&gt;&lt;w:lsdException w:name=&quot;Table 3D effects 3&quot; w:semiHidden=&quot;1&quot; w:unhideWhenUsed=&quot;1&quot; /&gt;&lt;w:lsdException w:name=&quot;Table Contemporary&quot; w:semiHidden=&quot;1&quot; w:unhideWhenUsed=&quot;1&quot; /&gt;&lt;w:lsdException w:name=&quot;Table Elegant&quot; w:semiHidden=&quot;1&quot; w:unhideWhenUsed=&quot;1&quot; /&gt;&lt;w:lsdException w:name=&quot;Table Professional&quot; w:semiHidden=&quot;1&quot; w:unhideWhenUsed=&quot;1&quot; /&gt;&lt;w:lsdException w:name=&quot;Table Subtle 1&quot; w:semiHidden=&quot;1&quot; w:unhideWhenUsed=&quot;1&quot; /&gt;&lt;w:lsdException w:name=&quot;Table Subtle 2&quot; w:semiHidden=&quot;1&quot; w:unhideWhenUsed=&quot;1&quot; /&gt;&lt;w:lsdException w:name=&quot;Table Web 1&quot; w:semiHidden=&quot;1&quot; w:unhideWhenUsed=&quot;1&quot; /&gt;&lt;w:lsdException w:name=&quot;Table Web 2&quot; w:semiHidden=&quot;1&quot; w:unhideWhenUsed=&quot;1&quot; /&gt;&lt;w:lsdException w:name=&quot;Table Web 3&quot; w:semiHidden=&quot;1&quot; w:unhideWhenUsed=&quot;1&quot; /&gt;&lt;w:lsdException w:name=&quot;Balloon Text&quot; w:semiHidden=&quot;1&quot; w:unhideWhenUsed=&quot;1&quot; /&gt;&lt;w:lsdException w:name=&quot;Table Grid&quot; w:uiPriority=&quot;59&quot; /&gt;&lt;w:lsdException w:name=&quot;Table Theme&quot; w:semiHidden=&quot;1&quot; w:unhideWhenUsed=&quot;1&quot; /&gt;&lt;w:lsdException w:name=&quot;Placeholder Text&quot; w:semiHidden=&quot;1&quot; /&gt;&lt;w:lsdException w:name=&quot;No Spacing&quot; w:uiPriority=&quot;1&quot; w:qFormat=&quot;1&quot; /&gt;&lt;w:lsdException w:name=&quot;Light Shading&quot; w:uiPriority=&quot;60&quot; /&gt;&lt;w:lsdException w:name=&quot;Light List&quot; w:uiPriority=&quot;61&quot; /&gt;&lt;w:lsdException w:name=&quot;Light Grid&quot; w:uiPriority=&quot;62&quot; /&gt;&lt;w:lsdException w:name=&quot;Medium Shading 1&quot; w:uiPriority=&quot;63&quot; /&gt;&lt;w:lsdException w:name=&quot;Medium Shading 2&quot; w:uiPriority=&quot;64&quot; /&gt;&lt;w:lsdException w:name=&quot;Medium List 1&quot; w:uiPriority=&quot;65&quot; /&gt;&lt;w:lsdException w:name=&quot;Medium List 2&quot; w:uiPriority=&quot;66&quot; /&gt;&lt;w:lsdException w:name=&quot;Medium Grid 1&quot; w:uiPriority=&quot;67&quot; /&gt;&lt;w:lsdException w:name=&quot;Medium Grid 2&quot; w:uiPriority=&quot;68&quot; /&gt;&lt;w:lsdException w:name=&quot;Medium Grid 3&quot; w:uiPriority=&quot;69&quot; /&gt;&lt;w:lsdException w:name=&quot;Dark List&quot; w:uiPriority=&quot;70&quot; /&gt;&lt;w:lsdException w:name=&quot;Colorful Shading&quot; w:uiPriority=&quot;71&quot; /&gt;&lt;w:lsdException w:name=&quot;Colorful List&quot; w:uiPriority=&quot;72&quot; /&gt;&lt;w:lsdException w:name=&quot;Colorful Grid&quot; w:uiPriority=&quot;73&quot; /&gt;&lt;w:lsdException w:name=&quot;Light Shading Accent 1&quot; w:uiPriority=&quot;60&quot; /&gt;&lt;w:lsdException w:name=&quot;Light List Accent 1&quot; w:uiPriority=&quot;61&quot; /&gt;&lt;w:lsdException w:name=&quot;Light Grid Accent 1&quot; w:uiPriority=&quot;62&quot; /&gt;&lt;w:lsdException w:name=&quot;Medium Shading 1 Accent 1&quot; w:uiPriority=&quot;63&quot; /&gt;&lt;w:lsdException w:name=&quot;Medium Shading 2 Accent 1&quot; w:uiPriority=&quot;64&quot; /&gt;&lt;w:lsdException w:name=&quot;Medium List 1 Accent 1&quot; w:uiPriority=&quot;65&quot; /&gt;&lt;w:lsdException w:name=&quot;Revision&quot; w:semiHidden=&quot;1&quot; /&gt;&lt;w:lsdException w:name=&quot;List Paragraph&quot; w:uiPriority=&quot;34&quot; w:qFormat=&quot;1&quot; /&gt;&lt;w:lsdException w:name=&quot;Quote&quot; w:uiPriority=&quot;29&quot; w:qFormat=&quot;1&quot; /&gt;&lt;w:lsdException w:name=&quot;Intense Quote&quot; w:uiPriority=&quot;30&quot; w:qFormat=&quot;1&quot; /&gt;&lt;w:lsdException w:name=&quot;Medium List 2 Accent 1&quot; w:uiPriority=&quot;66&quot; /&gt;&lt;w:lsdException w:name=&quot;Medium Grid 1 Accent 1&quot; w:uiPriority=&quot;67&quot; /&gt;&lt;w:lsdException w:name=&quot;Medium Grid 2 Accent 1&quot; w:uiPriority=&quot;68&quot; /&gt;&lt;w:lsdException w:name=&quot;Medium Grid 3 Accent 1&quot; w:uiPriority=&quot;69&quot; /&gt;&lt;w:lsdException w:name=&quot;Dark List Accent 1&quot; w:uiPriority=&quot;70&quot; /&gt;&lt;w:lsdException w:name=&quot;Colorful Shading Accent 1&quot; w:uiPriority=&quot;71&quot; /&gt;&lt;w:lsdException w:name=&quot;Colorful List Accent 1&quot; w:uiPriority=&quot;72&quot; /&gt;&lt;w:lsdException w:name=&quot;Colorful Grid Accent 1&quot; w:uiPriority=&quot;73&quot; /&gt;&lt;w:lsdException w:name=&quot;Light Shading Accent 2&quot; w:uiPriority=&quot;60&quot; /&gt;&lt;w:lsdException w:name=&quot;Light List Accent 2&quot; w:uiPriority=&quot;61&quot; /&gt;&lt;w:lsdException w:name=&quot;Light Grid Accent 2&quot; w:uiPriority=&quot;62&quot; /&gt;&lt;w:lsdException w:name=&quot;Medium Shading 1 Accent 2&quot; w:uiPriority=&quot;63&quot; /&gt;&lt;w:lsdException w:name=&quot;Medium Shading 2 Accent 2&quot; w:uiPriority=&quot;64&quot; /&gt;&lt;w:lsdException w:name=&quot;Medium List 1 Accent 2&quot; w:uiPriority=&quot;65&quot; /&gt;&lt;w:lsdException w:name=&quot;Medium List 2 Accent 2&quot; w:uiPriority=&quot;66&quot; /&gt;&lt;w:lsdException w:name=&quot;Medium Grid 1 Accent 2&quot; w:uiPriority=&quot;67&quot; /&gt;&lt;w:lsdException w:name=&quot;Medium Grid 2 Accent 2&quot; w:uiPriority=&quot;68&quot; /&gt;&lt;w:lsdException w:name=&quot;Medium Grid 3 Accent 2&quot; w:uiPriority=&quot;69&quot; /&gt;&lt;w:lsdException w:name=&quot;Dark List Accent 2&quot; w:uiPriority=&quot;70&quot; /&gt;&lt;w:lsdException w:name=&quot;Colorful Shading Accent 2&quot; w:uiPriority=&quot;71&quot; /&gt;&lt;w:lsdException w:name=&quot;Colorful List Accent 2&quot; w:uiPriority=&quot;72&quot; /&gt;&lt;w:lsdException w:name=&quot;Colorful Grid Accent 2&quot; w:uiPriority=&quot;73&quot; /&gt;&lt;w:lsdException w:name=&quot;Light Shading Accent 3&quot; w:uiPriority=&quot;60&quot; /&gt;&lt;w:lsdException w:name=&quot;Light List Accent 3&quot; w:uiPriority=&quot;61&quot; /&gt;&lt;w:lsdException w:name=&quot;Light Grid Accent 3&quot; w:uiPriority=&quot;62&quot; /&gt;&lt;w:lsdException w:name=&quot;Medium Shading 1 Accent 3&quot; w:uiPriority=&quot;63&quot; /&gt;&lt;w:lsdException w:name=&quot;Medium Shading 2 Accent 3&quot; w:uiPriority=&quot;64&quot; /&gt;&lt;w:lsdException w:name=&quot;Medium List 1 Accent 3&quot; w:uiPriority=&quot;65&quot; /&gt;&lt;w:lsdException w:name=&quot;Medium List 2 Accent 3&quot; w:uiPriority=&quot;66&quot; /&gt;&lt;w:lsdException w:name=&quot;Medium Grid 1 Accent 3&quot; w:uiPriority=&quot;67&quot; /&gt;&lt;w:lsdException w:name=&quot;Medium Grid 2 Accent 3&quot; w:uiPriority=&quot;68&quot; /&gt;&lt;w:lsdException w:name=&quot;Medium Grid 3 Accent 3&quot; w:uiPriority=&quot;69&quot; /&gt;&lt;w:lsdException w:name=&quot;Dark List Accent 3&quot; w:uiPriority=&quot;70&quot; /&gt;&lt;w:lsdException w:name=&quot;Colorful Shading Accent 3&quot; w:uiPriority=&quot;71&quot; /&gt;&lt;w:lsdException w:name=&quot;Colorful List Accent 3&quot; w:uiPriority=&quot;72&quot; /&gt;&lt;w:lsdException w:name=&quot;Colorful Grid Accent 3&quot; w:uiPriority=&quot;73&quot; /&gt;&lt;w:lsdException w:name=&quot;Light Shading Accent 4&quot; w:uiPriority=&quot;60&quot; /&gt;&lt;w:lsdException w:name=&quot;Light List Accent 4&quot; w:uiPriority=&quot;61&quot; /&gt;&lt;w:lsdException w:name=&quot;Light Grid Accent 4&quot; w:uiPriority=&quot;62&quot; /&gt;&lt;w:lsdException w:name=&quot;Medium Shading 1 Accent 4&quot; w:uiPriority=&quot;63&quot; /&gt;&lt;w:lsdException w:name=&quot;Medium Shading 2 Accent 4&quot; w:uiPriority=&quot;64&quot; /&gt;&lt;w:lsdException w:name=&quot;Medium List 1 Accent 4&quot; w:uiPriority=&quot;65&quot; /&gt;&lt;w:lsdException w:name=&quot;Medium List 2 Accent 4&quot; w:uiPriority=&quot;66&quot; /&gt;&lt;w:lsdException w:name=&quot;Medium Grid 1 Accent 4&quot; w:uiPriority=&quot;67&quot; /&gt;&lt;w:lsdException w:name=&quot;Medium Grid 2 Accent 4&quot; w:uiPriority=&quot;68&quot; /&gt;&lt;w:lsdException w:name=&quot;Medium Grid 3 Accent 4&quot; w:uiPriority=&quot;69&quot; /&gt;&lt;w:lsdException w:name=&quot;Dark List Accent 4&quot; w:uiPriority=&quot;70&quot; /&gt;&lt;w:lsdException w:name=&quot;Colorful Shading Accent 4&quot; w:uiPriority=&quot;71&quot; /&gt;&lt;w:lsdException w:name=&quot;Colorful List Accent 4&quot; w:uiPriority=&quot;72&quot; /&gt;&lt;w:lsdException w:name=&quot;Colorful Grid Accent 4&quot; w:uiPriority=&quot;73&quot; /&gt;&lt;w:lsdException w:name=&quot;Light Shading Accent 5&quot; w:uiPriority=&quot;60&quot; /&gt;&lt;w:lsdException w:name=&quot;Light List Accent 5&quot; w:uiPriority=&quot;61&quot; /&gt;&lt;w:lsdException w:name=&quot;Light Grid Accent 5&quot; w:uiPriority=&quot;62&quot; /&gt;&lt;w:lsdException w:name=&quot;Medium Shading 1 Accent 5&quot; w:uiPriority=&quot;63&quot; /&gt;&lt;w:lsdException w:name=&quot;Medium Shading 2 Accent 5&quot; w:uiPriority=&quot;64&quot; /&gt;&lt;w:lsdException w:name=&quot;Medium List 1 Accent 5&quot; w:uiPriority=&quot;65&quot; /&gt;&lt;w:lsdException w:name=&quot;Medium List 2 Accent 5&quot; w:uiPriority=&quot;66&quot; /&gt;&lt;w:lsdException w:name=&quot;Medium Grid 1 Accent 5&quot; w:uiPriority=&quot;67&quot; /&gt;&lt;w:lsdException w:name=&quot;Medium Grid 2 Accent 5&quot; w:uiPriority=&quot;68&quot; /&gt;&lt;w:lsdException w:name=&quot;Medium Grid 3 Accent 5&quot; w:uiPriority=&quot;69&quot; /&gt;&lt;w:lsdException w:name=&quot;Dark List Accent 5&quot; w:uiPriority=&quot;70&quot; /&gt;&lt;w:lsdException w:name=&quot;Colorful Shading Accent 5&quot; w:uiPriority=&quot;71&quot; /&gt;&lt;w:lsdException w:name=&quot;Colorful List Accent 5&quot; w:uiPriority=&quot;72&quot; /&gt;&lt;w:lsdException w:name=&quot;Colorful Grid Accent 5&quot; w:uiPriority=&quot;73&quot; /&gt;&lt;w:lsdException w:name=&quot;Light Shading Accent 6&quot; w:uiPriority=&quot;60&quot; /&gt;&lt;w:lsdException w:name=&quot;Light List Accent 6&quot; w:uiPriority=&quot;61&quot; /&gt;&lt;w:lsdException w:name=&quot;Light Grid Accent 6&quot; w:uiPriority=&quot;62&quot; /&gt;&lt;w:lsdException w:name=&quot;Medium Shading 1 Accent 6&quot; w:uiPriority=&quot;63&quot; /&gt;&lt;w:lsdException w:name=&quot;Medium Shading 2 Accent 6&quot; w:uiPriority=&quot;64&quot; /&gt;&lt;w:lsdException w:name=&quot;Medium List 1 Accent 6&quot; w:uiPriority=&quot;65&quot; /&gt;&lt;w:lsdException w:name=&quot;Medium List 2 Accent 6&quot; w:uiPriority=&quot;66&quot; /&gt;&lt;w:lsdException w:name=&quot;Medium Grid 1 Accent 6&quot; w:uiPriority=&quot;67&quot; /&gt;&lt;w:lsdException w:name=&quot;Medium Grid 2 Accent 6&quot; w:uiPriority=&quot;68&quot; /&gt;&lt;w:lsdException w:name=&quot;Medium Grid 3 Accent 6&quot; w:uiPriority=&quot;69&quot; /&gt;&lt;w:lsdException w:name=&quot;Dark List Accent 6&quot; w:uiPriority=&quot;70&quot; /&gt;&lt;w:lsdException w:name=&quot;Colorful Shading Accent 6&quot; w:uiPriority=&quot;71&quot; /&gt;&lt;w:lsdException w:name=&quot;Colorful List Accent 6&quot; w:uiPriority=&quot;72&quot; /&gt;&lt;w:lsdException w:name=&quot;Colorful Grid Accent 6&quot; w:uiPriority=&quot;73&quot; /&gt;&lt;w:lsdException w:name=&quot;Subtle Emphasis&quot; w:uiPriority=&quot;19&quot; w:qFormat=&quot;1&quot; /&gt;&lt;w:lsdException w:name=&quot;Intense Emphasis&quot; w:uiPriority=&quot;21&quot; w:qFormat=&quot;1&quot; /&gt;&lt;w:lsdException w:name=&quot;Subtle Reference&quot; w:uiPriority=&quot;31&quot; w:qFormat=&quot;1&quot; /&gt;&lt;w:lsdException w:name=&quot;Intense Reference&quot; w:uiPriority=&quot;32&quot; w:qFormat=&quot;1&quot; /&gt;&lt;w:lsdException w:name=&quot;Book Title&quot; w:uiPriority=&quot;33&quot; w:qFormat=&quot;1&quot; /&gt;&lt;w:lsdException w:name=&quot;Bibliography&quot; w:semiHidden=&quot;1&quot; w:uiPriority=&quot;37&quot; w:unhideWhenUsed=&quot;1&quot; /&gt;&lt;w:lsdException w:name=&quot;TOC Heading&quot; w:semiHidden=&quot;1&quot; w:uiPriority=&quot;39&quot; w:unhideWhenUsed=&quot;1&quot; w:qFormat=&quot;1&quot; /&gt;&lt;w:lsdException w:name=&quot;Plain Table 1&quot; w:uiPriority=&quot;41&quot; /&gt;&lt;w:lsdException w:name=&quot;Plain Table 2&quot; w:uiPriority=&quot;42&quot; /&gt;&lt;w:lsdException w:name=&quot;Plain Table 3&quot; w:uiPriority=&quot;43&quot; /&gt;&lt;w:lsdException w:name=&quot;Plain Table 4&quot; w:uiPriority=&quot;44&quot; /&gt;&lt;w:lsdException w:name=&quot;Plain Table 5&quot; w:uiPriority=&quot;45&quot; /&gt;&lt;w:lsdException w:name=&quot;Grid Table Light&quot; w:uiPriority=&quot;40&quot; /&gt;&lt;w:lsdException w:name=&quot;Grid Table 1 Light&quot; w:uiPriority=&quot;46&quot; /&gt;&lt;w:lsdException w:name=&quot;Grid Table 2&quot; w:uiPriority=&quot;47&quot; /&gt;&lt;w:lsdException w:name=&quot;Grid Table 3&quot; w:uiPriority=&quot;48&quot; /&gt;&lt;w:lsdException w:name=&quot;Grid Table 4&quot; w:uiPriority=&quot;49&quot; /&gt;&lt;w:lsdException w:name=&quot;Grid Table 5 Dark&quot; w:uiPriority=&quot;50&quot; /&gt;&lt;w:lsdException w:name=&quot;Grid Table 6 Colorful&quot; w:uiPriority=&quot;51&quot; /&gt;&lt;w:lsdException w:name=&quot;Grid Table 7 Colorful&quot; w:uiPriority=&quot;52&quot; /&gt;&lt;w:lsdException w:name=&quot;Grid Table 1 Light Accent 1&quot; w:uiPriority=&quot;46&quot; /&gt;&lt;w:lsdException w:name=&quot;Grid Table 2 Accent 1&quot; w:uiPriority=&quot;47&quot; /&gt;&lt;w:lsdException w:name=&quot;Grid Table 3 Accent 1&quot; w:uiPriority=&quot;48&quot; /&gt;&lt;w:lsdException w:name=&quot;Grid Table 4 Accent 1&quot; w:uiPriority=&quot;49&quot; /&gt;&lt;w:lsdException w:name=&quot;Grid Table 5 Dark Accent 1&quot; w:uiPriority=&quot;50&quot; /&gt;&lt;w:lsdException w:name=&quot;Grid Table 6 Colorful Accent 1&quot; w:uiPriority=&quot;51&quot; /&gt;&lt;w:lsdException w:name=&quot;Grid Table 7 Colorful Accent 1&quot; w:uiPriority=&quot;52&quot; /&gt;&lt;w:lsdException w:name=&quot;Grid Table 1 Light Accent 2&quot; w:uiPriority=&quot;46&quot; /&gt;&lt;w:lsdException w:name=&quot;Grid Table 2 Accent 2&quot; w:uiPriority=&quot;47&quot; /&gt;&lt;w:lsdException w:name=&quot;Grid Table 3 Accent 2&quot; w:uiPriority=&quot;48&quot; /&gt;&lt;w:lsdException w:name=&quot;Grid Table 4 Accent 2&quot; w:uiPriority=&quot;49&quot; /&gt;&lt;w:lsdException w:name=&quot;Grid Table 5 Dark Accent 2&quot; w:uiPriority=&quot;50&quot; /&gt;&lt;w:lsdException w:name=&quot;Grid Table 6 Colorful Accent 2&quot; w:uiPriority=&quot;51&quot; /&gt;&lt;w:lsdException w:name=&quot;Grid Table 7 Colorful Accent 2&quot; w:uiPriority=&quot;52&quot; /&gt;&lt;w:lsdException w:name=&quot;Grid Table 1 Light Accent 3&quot; w:uiPriority=&quot;46&quot; /&gt;&lt;w:lsdException w:name=&quot;Grid Table 2 Accent 3&quot; w:uiPriority=&quot;47&quot; /&gt;&lt;w:lsdException w:name=&quot;Grid Table 3 Accent 3&quot; w:uiPriority=&quot;48&quot; /&gt;&lt;w:lsdException w:name=&quot;Grid Table 4 Accent 3&quot; w:uiPriority=&quot;49&quot; /&gt;&lt;w:lsdException w:name=&quot;Grid Table 5 Dark Accent 3&quot; w:uiPriority=&quot;50&quot; /&gt;&lt;w:lsdException w:name=&quot;Grid Table 6 Colorful Accent 3&quot; w:uiPriority=&quot;5"/>
    <w:docVar w:name="en-US5_LanguageVersion" w:val="1&quot; /&gt;&lt;w:lsdException w:name=&quot;Grid Table 7 Colorful Accent 3&quot; w:uiPriority=&quot;52&quot; /&gt;&lt;w:lsdException w:name=&quot;Grid Table 1 Light Accent 4&quot; w:uiPriority=&quot;46&quot; /&gt;&lt;w:lsdException w:name=&quot;Grid Table 2 Accent 4&quot; w:uiPriority=&quot;47&quot; /&gt;&lt;w:lsdException w:name=&quot;Grid Table 3 Accent 4&quot; w:uiPriority=&quot;48&quot; /&gt;&lt;w:lsdException w:name=&quot;Grid Table 4 Accent 4&quot; w:uiPriority=&quot;49&quot; /&gt;&lt;w:lsdException w:name=&quot;Grid Table 5 Dark Accent 4&quot; w:uiPriority=&quot;50&quot; /&gt;&lt;w:lsdException w:name=&quot;Grid Table 6 Colorful Accent 4&quot; w:uiPriority=&quot;51&quot; /&gt;&lt;w:lsdException w:name=&quot;Grid Table 7 Colorful Accent 4&quot; w:uiPriority=&quot;52&quot; /&gt;&lt;w:lsdException w:name=&quot;Grid Table 1 Light Accent 5&quot; w:uiPriority=&quot;46&quot; /&gt;&lt;w:lsdException w:name=&quot;Grid Table 2 Accent 5&quot; w:uiPriority=&quot;47&quot; /&gt;&lt;w:lsdException w:name=&quot;Grid Table 3 Accent 5&quot; w:uiPriority=&quot;48&quot; /&gt;&lt;w:lsdException w:name=&quot;Grid Table 4 Accent 5&quot; w:uiPriority=&quot;49&quot; /&gt;&lt;w:lsdException w:name=&quot;Grid Table 5 Dark Accent 5&quot; w:uiPriority=&quot;50&quot; /&gt;&lt;w:lsdException w:name=&quot;Grid Table 6 Colorful Accent 5&quot; w:uiPriority=&quot;51&quot; /&gt;&lt;w:lsdException w:name=&quot;Grid Table 7 Colorful Accent 5&quot; w:uiPriority=&quot;52&quot; /&gt;&lt;w:lsdException w:name=&quot;Grid Table 1 Light Accent 6&quot; w:uiPriority=&quot;46&quot; /&gt;&lt;w:lsdException w:name=&quot;Grid Table 2 Accent 6&quot; w:uiPriority=&quot;47&quot; /&gt;&lt;w:lsdException w:name=&quot;Grid Table 3 Accent 6&quot; w:uiPriority=&quot;48&quot; /&gt;&lt;w:lsdException w:name=&quot;Grid Table 4 Accent 6&quot; w:uiPriority=&quot;49&quot; /&gt;&lt;w:lsdException w:name=&quot;Grid Table 5 Dark Accent 6&quot; w:uiPriority=&quot;50&quot; /&gt;&lt;w:lsdException w:name=&quot;Grid Table 6 Colorful Accent 6&quot; w:uiPriority=&quot;51&quot; /&gt;&lt;w:lsdException w:name=&quot;Grid Table 7 Colorful Accent 6&quot; w:uiPriority=&quot;52&quot; /&gt;&lt;w:lsdException w:name=&quot;List Table 1 Light&quot; w:uiPriority=&quot;46&quot; /&gt;&lt;w:lsdException w:name=&quot;List Table 2&quot; w:uiPriority=&quot;47&quot; /&gt;&lt;w:lsdException w:name=&quot;List Table 3&quot; w:uiPriority=&quot;48&quot; /&gt;&lt;w:lsdException w:name=&quot;List Table 4&quot; w:uiPriority=&quot;49&quot; /&gt;&lt;w:lsdException w:name=&quot;List Table 5 Dark&quot; w:uiPriority=&quot;50&quot; /&gt;&lt;w:lsdException w:name=&quot;List Table 6 Colorful&quot; w:uiPriority=&quot;51&quot; /&gt;&lt;w:lsdException w:name=&quot;List Table 7 Colorful&quot; w:uiPriority=&quot;52&quot; /&gt;&lt;w:lsdException w:name=&quot;List Table 1 Light Accent 1&quot; w:uiPriority=&quot;46&quot; /&gt;&lt;w:lsdException w:name=&quot;List Table 2 Accent 1&quot; w:uiPriority=&quot;47&quot; /&gt;&lt;w:lsdException w:name=&quot;List Table 3 Accent 1&quot; w:uiPriority=&quot;48&quot; /&gt;&lt;w:lsdException w:name=&quot;List Table 4 Accent 1&quot; w:uiPriority=&quot;49&quot; /&gt;&lt;w:lsdException w:name=&quot;List Table 5 Dark Accent 1&quot; w:uiPriority=&quot;50&quot; /&gt;&lt;w:lsdException w:name=&quot;List Table 6 Colorful Accent 1&quot; w:uiPriority=&quot;51&quot; /&gt;&lt;w:lsdException w:name=&quot;List Table 7 Colorful Accent 1&quot; w:uiPriority=&quot;52&quot; /&gt;&lt;w:lsdException w:name=&quot;List Table 1 Light Accent 2&quot; w:uiPriority=&quot;46&quot; /&gt;&lt;w:lsdException w:name=&quot;List Table 2 Accent 2&quot; w:uiPriority=&quot;47&quot; /&gt;&lt;w:lsdException w:name=&quot;List Table 3 Accent 2&quot; w:uiPriority=&quot;48&quot; /&gt;&lt;w:lsdException w:name=&quot;List Table 4 Accent 2&quot; w:uiPriority=&quot;49&quot; /&gt;&lt;w:lsdException w:name=&quot;List Table 5 Dark Accent 2&quot; w:uiPriority=&quot;50&quot; /&gt;&lt;w:lsdException w:name=&quot;List Table 6 Colorful Accent 2&quot; w:uiPriority=&quot;51&quot; /&gt;&lt;w:lsdException w:name=&quot;List Table 7 Colorful Accent 2&quot; w:uiPriority=&quot;52&quot; /&gt;&lt;w:lsdException w:name=&quot;List Table 1 Light Accent 3&quot; w:uiPriority=&quot;46&quot; /&gt;&lt;w:lsdException w:name=&quot;List Table 2 Accent 3&quot; w:uiPriority=&quot;47&quot; /&gt;&lt;w:lsdException w:name=&quot;List Table 3 Accent 3&quot; w:uiPriority=&quot;48&quot; /&gt;&lt;w:lsdException w:name=&quot;List Table 4 Accent 3&quot; w:uiPriority=&quot;49&quot; /&gt;&lt;w:lsdException w:name=&quot;List Table 5 Dark Accent 3&quot; w:uiPriority=&quot;50&quot; /&gt;&lt;w:lsdException w:name=&quot;List Table 6 Colorful Accent 3&quot; w:uiPriority=&quot;51&quot; /&gt;&lt;w:lsdException w:name=&quot;List Table 7 Colorful Accent 3&quot; w:uiPriority=&quot;52&quot; /&gt;&lt;w:lsdException w:name=&quot;List Table 1 Light Accent 4&quot; w:uiPriority=&quot;46&quot; /&gt;&lt;w:lsdException w:name=&quot;List Table 2 Accent 4&quot; w:uiPriority=&quot;47&quot; /&gt;&lt;w:lsdException w:name=&quot;List Table 3 Accent 4&quot; w:uiPriority=&quot;48&quot; /&gt;&lt;w:lsdException w:name=&quot;List Table 4 Accent 4&quot; w:uiPriority=&quot;49&quot; /&gt;&lt;w:lsdException w:name=&quot;List Table 5 Dark Accent 4&quot; w:uiPriority=&quot;50&quot; /&gt;&lt;w:lsdException w:name=&quot;List Table 6 Colorful Accent 4&quot; w:uiPriority=&quot;51&quot; /&gt;&lt;w:lsdException w:name=&quot;List Table 7 Colorful Accent 4&quot; w:uiPriority=&quot;52&quot; /&gt;&lt;w:lsdException w:name=&quot;List Table 1 Light Accent 5&quot; w:uiPriority=&quot;46&quot; /&gt;&lt;w:lsdException w:name=&quot;List Table 2 Accent 5&quot; w:uiPriority=&quot;47&quot; /&gt;&lt;w:lsdException w:name=&quot;List Table 3 Accent 5&quot; w:uiPriority=&quot;48&quot; /&gt;&lt;w:lsdException w:name=&quot;List Table 4 Accent 5&quot; w:uiPriority=&quot;49&quot; /&gt;&lt;w:lsdException w:name=&quot;List Table 5 Dark Accent 5&quot; w:uiPriority=&quot;50&quot; /&gt;&lt;w:lsdException w:name=&quot;List Table 6 Colorful Accent 5&quot; w:uiPriority=&quot;51&quot; /&gt;&lt;w:lsdException w:name=&quot;List Table 7 Colorful Accent 5&quot; w:uiPriority=&quot;52&quot; /&gt;&lt;w:lsdException w:name=&quot;List Table 1 Light Accent 6&quot; w:uiPriority=&quot;46&quot; /&gt;&lt;w:lsdException w:name=&quot;List Table 2 Accent 6&quot; w:uiPriority=&quot;47&quot; /&gt;&lt;w:lsdException w:name=&quot;List Table 3 Accent 6&quot; w:uiPriority=&quot;48&quot; /&gt;&lt;w:lsdException w:name=&quot;List Table 4 Accent 6&quot; w:uiPriority=&quot;49&quot; /&gt;&lt;w:lsdException w:name=&quot;List Table 5 Dark Accent 6&quot; w:uiPriority=&quot;50&quot; /&gt;&lt;w:lsdException w:name=&quot;List Table 6 Colorful Accent 6&quot; w:uiPriority=&quot;51&quot; /&gt;&lt;w:lsdException w:name=&quot;List Table 7 Colorful Accent 6&quot; w:uiPriority=&quot;52&quot; /&gt;&lt;w:lsdException w:name=&quot;Mention&quot; w:semiHidden=&quot;1&quot; w:unhideWhenUsed=&quot;1&quot; /&gt;&lt;w:lsdException w:name=&quot;Smart Hyperlink&quot; w:semiHidden=&quot;1&quot; w:unhideWhenUsed=&quot;1&quot; /&gt;&lt;w:lsdException w:name=&quot;Hashtag&quot; w:semiHidden=&quot;1&quot; w:unhideWhenUsed=&quot;1&quot; /&gt;&lt;/w:latentStyles&gt;&lt;w:style w:type=&quot;paragraph&quot; w:default=&quot;1&quot; w:styleId=&quot;Normal&quot;&gt;&lt;w:name w:val=&quot;Normal&quot; /&gt;&lt;w:qFormat /&gt;&lt;w:rsid w:val=&quot;00376293&quot; /&gt;&lt;w:rPr&gt;&lt;w:rFonts w:cs=&quot;Times New Roman&quot; /&gt;&lt;w:sz w:val=&quot;3276&quot; /&gt;&lt;w:szCs w:val=&quot;3276&quot; /&gt;&lt;/w:rPr&gt;&lt;/w:style&gt;&lt;w:style w:type=&quot;character&quot; w:default=&quot;1&quot; w:styleId=&quot;DefaultParagraphFont&quot;&gt;&lt;w:name w:val=&quot;Default Paragraph Font&quot; /&gt;&lt;w:uiPriority w:val=&quot;1&quot; /&gt;&lt;w:semiHidden /&gt;&lt;w:unhideWhenUsed /&gt;&lt;/w:style&gt;&lt;w:style w:type=&quot;table&quot; w:default=&quot;1&quot; w:styleId=&quot;TableNormal&quot;&gt;&lt;w:name w:val=&quot;Normal Table&quot; /&gt;&lt;w:uiPriority w:val=&quot;99&quot; /&gt;&lt;w:semiHidden /&gt;&lt;w:unhideWhenUsed /&gt;&lt;w:tblPr&gt;&lt;w:tblInd w:w=&quot;0&quot; w:type=&quot;dxa&quot; /&gt;&lt;w:tblCellMar&gt;&lt;w:top w:w=&quot;0&quot; w:type=&quot;dxa&quot; /&gt;&lt;w:left w:w=&quot;108&quot; w:type=&quot;dxa&quot; /&gt;&lt;w:bottom w:w=&quot;0&quot; w:type=&quot;dxa&quot; /&gt;&lt;w:right w:w=&quot;108&quot; w:type=&quot;dxa&quot; /&gt;&lt;/w:tblCellMar&gt;&lt;/w:tblPr&gt;&lt;/w:style&gt;&lt;w:style w:type=&quot;numbering&quot; w:default=&quot;1&quot; w:styleId=&quot;NoList&quot;&gt;&lt;w:name w:val=&quot;No List&quot; /&gt;&lt;w:uiPriority w:val=&quot;99&quot; /&gt;&lt;w:semiHidden /&gt;&lt;w:unhideWhenUsed /&gt;&lt;/w:style&gt;&lt;w:style w:type=&quot;character&quot; w:styleId=&quot;PlaceholderText&quot;&gt;&lt;w:name w:val=&quot;Placeholder Text&quot; /&gt;&lt;w:basedOn w:val=&quot;DefaultParagraphFont&quot; /&gt;&lt;w:uiPriority w:val=&quot;99&quot; /&gt;&lt;w:semiHidden /&gt;&lt;w:rsid w:val=&quot;00C96519&quot; /&gt;&lt;w:rPr&gt;&lt;w:color w:val=&quot;808080&quot; /&gt;&lt;/w:rPr&gt;&lt;/w:style&gt;&lt;w:style w:type=&quot;paragraph&quot; w:customStyle=&quot;1&quot; w:styleId=&quot;22D9E3B013D248BA862D7FA6948EC95D&quot;&gt;&lt;w:name w:val=&quot;22D9E3B013D248BA862D7FA6948EC95D&quot; /&gt;&lt;w:rsid w:val=&quot;00A43B8D&quot; /&gt;&lt;/w:style&gt;&lt;w:style w:type=&quot;paragraph&quot; w:customStyle=&quot;1&quot; w:styleId=&quot;31C1063EDA25485CB40EF9A483F6785B&quot;&gt;&lt;w:name w:val=&quot;31C1063EDA25485CB40EF9A483F6785B&quot; /&gt;&lt;w:rsid w:val=&quot;00A43B8D&quot; /&gt;&lt;/w:style&gt;&lt;w:style w:type=&quot;paragraph&quot; w:customStyle=&quot;1&quot; w:styleId=&quot;0D708CD961E04B349B77D23FF1351C59&quot;&gt;&lt;w:name w:val=&quot;0D708CD961E04B349B77D23FF1351C59&quot; /&gt;&lt;w:rsid w:val=&quot;00A43B8D&quot; /&gt;&lt;/w:style&gt;&lt;w:style w:type=&quot;paragraph&quot; w:customStyle=&quot;1&quot; w:styleId=&quot;05FCEB9A9CA2487DA44094F2B0C1A549&quot;&gt;&lt;w:name w:val=&quot;05FCEB9A9CA2487DA44094F2B0C1A549&quot; /&gt;&lt;w:rsid w:val=&quot;00A43B8D&quot; /&gt;&lt;/w:style&gt;&lt;w:style w:type=&quot;paragraph&quot; w:customStyle=&quot;1&quot; w:styleId=&quot;930CB7F3459E4AF7802A55D51A166618&quot;&gt;&lt;w:name w:val=&quot;930CB7F3459E4AF7802A55D51A166618&quot; /&gt;&lt;w:rsid w:val=&quot;00A43B8D&quot; /&gt;&lt;/w:style&gt;&lt;w:style w:type=&quot;paragraph&quot; w:customStyle=&quot;1&quot; w:styleId=&quot;AE9E4479FD514030AE6052AF3464AF9E&quot;&gt;&lt;w:name w:val=&quot;AE9E4479FD514030AE6052AF3464AF9E&quot; /&gt;&lt;w:rsid w:val=&quot;00D00979&quot; /&gt;&lt;/w:style&gt;&lt;w:style w:type=&quot;paragraph&quot; w:customStyle=&quot;1&quot; w:styleId=&quot;8CFFC0D4D29143E492377EAA01BD2F24&quot;&gt;&lt;w:name w:val=&quot;8CFFC0D4D29143E492377EAA01BD2F24&quot; /&gt;&lt;w:rsid w:val=&quot;00D00979&quot; /&gt;&lt;/w:style&gt;&lt;w:style w:type=&quot;paragraph&quot; w:customStyle=&quot;1&quot; w:styleId=&quot;840216ECF0214AE4B273916964D76FDC&quot;&gt;&lt;w:name w:val=&quot;840216ECF0214AE4B273916964D76FDC&quot; /&gt;&lt;w:rsid w:val=&quot;00D00979&quot; /&gt;&lt;/w:style&gt;&lt;w:style w:type=&quot;paragraph&quot; w:customStyle=&quot;1&quot; w:styleId=&quot;5CD4C9DC4C3F4AE39FBAB3AFE2BAFEB6&quot;&gt;&lt;w:name w:val=&quot;5CD4C9DC4C3F4AE39FBAB3AFE2BAFEB6&quot; /&gt;&lt;w:rsid w:val=&quot;00D00979&quot; /&gt;&lt;/w:style&gt;&lt;w:style w:type=&quot;paragraph&quot; w:customStyle=&quot;1&quot; w:styleId=&quot;D980E0C644C54FB5B6F877455AE032E8&quot;&gt;&lt;w:name w:val=&quot;D980E0C644C54FB5B6F877455AE032E8&quot; /&gt;&lt;w:rsid w:val=&quot;00D00979&quot; /&gt;&lt;/w:style&gt;&lt;w:style w:type=&quot;paragraph&quot; w:customStyle=&quot;1&quot; w:styleId=&quot;2A2D616E7A4E425BACB0D1FCAA6357C0&quot;&gt;&lt;w:name w:val=&quot;2A2D616E7A4E425BACB0D1FCAA6357C0&quot; /&gt;&lt;w:rsid w:val=&quot;00D00979&quot; /&gt;&lt;/w:style&gt;&lt;w:style w:type=&quot;paragraph&quot; w:customStyle=&quot;1&quot; w:styleId=&quot;131669837F7B4E86B0296E3B6B3AC56C&quot;&gt;&lt;w:name w:val=&quot;131669837F7B4E86B0296E3B6B3AC56C&quot; /&gt;&lt;w:rsid w:val=&quot;00D00979&quot; /&gt;&lt;/w:style&gt;&lt;w:style w:type=&quot;paragraph&quot; w:customStyle=&quot;1&quot; w:styleId=&quot;4E45BDD88AAC4552871695D1202428B3&quot;&gt;&lt;w:name w:val=&quot;4E45BDD88AAC4552871695D1202428B3&quot; /&gt;&lt;w:rsid w:val=&quot;00D00979&quot; /&gt;&lt;/w:style&gt;&lt;w:style w:type=&quot;paragraph&quot; w:customStyle=&quot;1&quot; w:styleId=&quot;E5F1B6E512AE4E65BFF02769873D0051&quot;&gt;&lt;w:name w:val=&quot;E5F1B6E512AE4E65BFF02769873D0051&quot; /&gt;&lt;w:rsid w:val=&quot;00D00979&quot; /&gt;&lt;/w:style&gt;&lt;w:style w:type=&quot;paragraph&quot; w:customStyle=&quot;1&quot; w:styleId=&quot;04105DD175F04C929AFBDD559176B7FD&quot;&gt;&lt;w:name w:val=&quot;04105DD175F04C929AFBDD559176B7FD&quot; /&gt;&lt;w:rsid w:val=&quot;00D00979&quot; /&gt;&lt;/w:style&gt;&lt;w:style w:type=&quot;paragraph&quot; w:customStyle=&quot;1&quot; w:styleId=&quot;15E1F1A9820D4D85B9585F9478B6A57B&quot;&gt;&lt;w:name w:val=&quot;15E1F1A9820D4D85B9585F9478B6A57B&quot; /&gt;&lt;w:rsid w:val=&quot;00D00979&quot; /&gt;&lt;/w:style&gt;&lt;w:style w:type=&quot;paragraph&quot; w:customStyle=&quot;1&quot; w:styleId=&quot;200F01C5D7E1411DBA1E149CD65144BD&quot;&gt;&lt;w:name w:val=&quot;200F01C5D7E1411DBA1E149CD65144BD&quot; /&gt;&lt;w:rsid w:val=&quot;00D00979&quot; /&gt;&lt;/w:style&gt;&lt;w:style w:type=&quot;paragraph&quot; w:customStyle=&quot;1&quot; w:styleId=&quot;800C4C0204F640CA9C58F702B3AD20F4&quot;&gt;&lt;w:name w:val=&quot;800C4C0204F640CA9C58F702B3AD20F4&quot; /&gt;&lt;w:rsid w:val=&quot;00D00979&quot; /&gt;&lt;/w:style&gt;&lt;w:style w:type=&quot;paragraph&quot; w:customStyle=&quot;1&quot; w:styleId=&quot;8F39D61401C348B1908B259D6C8ECE61&quot;&gt;&lt;w:name w:val=&quot;8F39D61401C348B1908B259D6C8ECE61&quot; /&gt;&lt;w:rsid w:val=&quot;00D00979&quot; /&gt;&lt;/w:style&gt;&lt;w:style w:type=&quot;paragraph&quot; w:customStyle=&quot;1&quot; w:styleId=&quot;A1E7DF80BEE14A3092714C67BC7AC0F3&quot;&gt;&lt;w:name w:val=&quot;A1E7DF80BEE14A3092714C67BC7AC0F3&quot; /&gt;&lt;w:rsid w:val=&quot;00D00979&quot; /&gt;&lt;/w:style&gt;&lt;w:style w:type=&quot;paragraph&quot; w:customStyle=&quot;1&quot; w:styleId=&quot;6F9AADC676CD4CB7B75CD43445769472&quot;&gt;&lt;w:name w:val=&quot;6F9AADC676CD4CB7B75CD43445769472&quot; /&gt;&lt;w:rsid w:val=&quot;00D00979&quot; /&gt;&lt;/w:style&gt;&lt;w:style w:type=&quot;paragraph&quot; w:customStyle=&quot;1&quot; w:styleId=&quot;D63D4A88A8D144E5A48CA72699442335&quot;&gt;&lt;w:name w:val=&quot;D63D4A88A8D144E5A48CA72699442335&quot; /&gt;&lt;w:rsid w:val=&quot;00D00979&quot; /&gt;&lt;/w:style&gt;&lt;w:style w:type=&quot;paragraph&quot; w:customStyle=&quot;1&quot; w:styleId=&quot;40A3505764BB400698381101E6C3A933&quot;&gt;&lt;w:name w:val=&quot;40A3505764BB400698381101E6C3A933&quot; /&gt;&lt;w:rsid w:val=&quot;00D00979&quot; /&gt;&lt;/w:style&gt;&lt;w:style w:type=&quot;paragraph&quot; w:customStyle=&quot;1&quot; w:styleId=&quot;132796A8CB0144A596FDADF9B08BE301&quot;&gt;&lt;w:name w:val=&quot;132796A8CB0144A596FDADF9B08BE301&quot; /&gt;&lt;w:rsid w:val=&quot;00D00979&quot; /&gt;&lt;/w:style&gt;&lt;w:style w:type=&quot;paragraph&quot; w:customStyle=&quot;1&quot; w:styleId=&quot;6252C4D302EE4DFA9F05D52EEC8E6D80&quot;&gt;&lt;w:name w:val=&quot;6252C4D302EE4DFA9F05D52EEC8E6D80&quot; /&gt;&lt;w:rsid w:val=&quot;00D00979&quot; /&gt;&lt;/w:style&gt;&lt;w:style w:type=&quot;paragraph&quot; w:customStyle=&quot;1&quot; w:styleId=&quot;94022C7D7FE74D798D51F8B36170BB6D&quot;&gt;&lt;w:name w:val=&quot;94022C7D7FE74D798D51F8B36170BB6D&quot; /&gt;&lt;w:rsid w:val=&quot;00D00979&quot; /&gt;&lt;/w:style&gt;&lt;w:style w:type=&quot;paragraph&quot; w:customStyle=&quot;1&quot; w:styleId=&quot;4EF4157895AF4782942AF48627BCA7FB&quot;&gt;&lt;w:name w:val=&quot;4EF4157895AF4782942AF48627BCA7FB&quot; /&gt;&lt;w:rsid w:val=&quot;00D00979&quot; /&gt;&lt;/w:style&gt;&lt;w:style w:type=&quot;paragraph&quot; w:customStyle=&quot;1&quot; w:styleId=&quot;3A18CA95157143AEAD992D0B94F7DCD0&quot;&gt;&lt;w:name w:val=&quot;3A18CA95157143AEAD992D0B94F7DCD0&quot; /&gt;&lt;w:rsid w:val=&quot;00D00979&quot; /&gt;&lt;/w:style&gt;&lt;w:style w:type=&quot;paragraph&quot; w:customStyle=&quot;1&quot; w:styleId=&quot;D311842940E54695A1E177D51B9D8EBC&quot;&gt;&lt;w:name w:val=&quot;D311842940E54695A1E177D51B9D8EBC&quot; /&gt;&lt;w:rsid w:val=&quot;00D00979&quot; /&gt;&lt;/w:style&gt;&lt;w:style w:type=&quot;paragraph&quot; w:customStyle=&quot;1&quot; w:styleId=&quot;4805F8E956D145638512AA673E94132F&quot;&gt;&lt;w:name w:val=&quot;4805F8E956D145638512AA673E94132F&quot; /&gt;&lt;w:rsid w:val=&quot;00D00979&quot; /&gt;&lt;/w:style&gt;&lt;w:style w:type=&quot;paragraph&quot; w:customStyle=&quot;1&quot; w:styleId=&quot;E6B16C1DFFF245DF95A70F611CCE40A5&quot;&gt;&lt;w:name w:val=&quot;E6B16C1DFFF245DF95A70F611CCE40A5&quot; /&gt;&lt;w:rsid w:val=&quot;00D00979&quot; /&gt;&lt;/w:style&gt;&lt;w:style w:type=&quot;paragraph&quot; w:customStyle=&quot;1&quot; w:styleId=&quot;0259956A60414FABA9586FE674238B25&quot;&gt;&lt;w:name w:val=&quot;0259956A60414FABA9586FE674238B25&quot; /&gt;&lt;w:rsid w:val=&quot;00D00979&quot; /&gt;&lt;/w:style&gt;&lt;w:style w:type=&quot;paragraph&quot; w:customStyle=&quot;1&quot; w:styleId=&quot;CBBB13D9F5A9421A8C6CC9D68D820D77&quot;&gt;&lt;w:name w:val=&quot;CBBB13D9F5A9421A8C6CC9D68D820D77&quot; /&gt;&lt;w:rsid w:val=&quot;00D00979&quot; /&gt;&lt;/w:style&gt;&lt;w:style w:type=&quot;paragraph&quot; w:customStyle=&quot;1&quot; w:styleId=&quot;0CD2AE3A91ED41C7BC4188914CB66C1A&quot;&gt;&lt;w:name w:val=&quot;0CD2AE3A91ED41C7BC4188914CB66C1A&quot; /&gt;&lt;w:rsid w:val=&quot;00D00979&quot; /&gt;&lt;/w:style&gt;&lt;w:style w:type=&quot;paragraph&quot; w:customStyle=&quot;1&quot; w:styleId=&quot;885A853FD4C64914A199489BF33C4B59&quot;&gt;&lt;w:name w:val=&quot;885A853FD4C64914A199489BF33C4B59&quot; /&gt;&lt;w:rsid w:val=&quot;0040567B&quot; /&gt;&lt;/w:style&gt;&lt;w:style w:type=&quot;paragraph&quot; w:customStyle=&quot;1&quot; w:styleId=&quot;5822BB27FCF34C6D92A671405122E094&quot;&gt;&lt;w:name w:val=&quot;5822BB27FCF34C6D92A671405122E094&quot; /&gt;&lt;w:rsid w:val=&quot;0040567B&quot; /&gt;&lt;/w:style&gt;&lt;w:style w:type=&quot;paragraph&quot; w:customStyle=&quot;1&quot; w:styleId=&quot;F73C6A46CA9B43BAB4C249833E236915&quot;&gt;&lt;w:name w:val=&quot;F73C6A46CA9B43BAB4C249833E236915&quot; /&gt;&lt;w:rsid w:val=&quot;0040567B&quot; /&gt;&lt;/w:style&gt;&lt;w:style w:type=&quot;paragraph&quot; w:customStyle=&quot;1&quot; w:styleId=&quot;8B944430349244A0A4FA00EDBF74144C&quot;&gt;&lt;w:name w:val=&quot;8B944430349244A0A4FA00EDBF74144C&quot; /&gt;&lt;w:rsid w:val=&quot;0040567B&quot; /&gt;&lt;/w:style&gt;&lt;w:style w:type=&quot;paragraph&quot; w:customStyle=&quot;1&quot; w:styleId=&quot;DCDDFE37DF6C4FE698681DDAEC5409F9&quot;&gt;&lt;w:name w:val=&quot;DCDDFE37DF6C4FE698681DDAEC5409F9&quot; /&gt;&lt;w:rsid w:val=&quot;0040567B&quot; /&gt;&lt;/w:style&gt;&lt;w:style w:type=&quot;paragraph&quot; w:customStyle=&quot;1&quot; w:styleId=&quot;3C251CC1E6884A43AA5CC18804B31151&quot;&gt;&lt;w:name w:val=&quot;3C251CC1E6884A43AA5CC18804B31151&quot; /&gt;&lt;w:rsid w:val=&quot;0040567B&quot; /&gt;&lt;/w:style&gt;&lt;w:style w:type=&quot;paragraph&quot; w:customStyle=&quot;1&quot; w:styleId=&quot;9146675BF37846F498BA9F7C6CF5311C&quot;&gt;&lt;w:name w:val=&quot;9146675BF37846F498BA9F7C6CF5311C&quot; /&gt;&lt;w:rsid w:val=&quot;00F06D96&quot; /&gt;&lt;w:rPr&gt;&lt;w:lang w:val=&quot;de-CH&quot; w:eastAsia=&quot;de-CH&quot; /&gt;&lt;/w:rPr&gt;&lt;/w:style&gt;&lt;w:style w:type=&quot;paragraph&quot; w:customStyle=&quot;1&quot; w:styleId=&quot;C8AAC535ACD44F1ABCC8D2FFE20088CB&quot;&gt;&lt;w:name w:val=&quot;C8AAC535ACD44F1ABCC8D2FFE20088CB&quot; /&gt;&lt;w:rsid w:val=&quot;00F06D96&quot; /&gt;&lt;w:rPr&gt;&lt;w:lang w:val=&quot;de-CH&quot; w:eastAsia=&quot;de-CH&quot; /&gt;&lt;/w:rPr&gt;&lt;/w:style&gt;&lt;w:style w:type=&quot;paragraph&quot; w:customStyle=&quot;1&quot; w:styleId=&quot;8F2AC92B5B864F02A6F55FA52927DEDF&quot;&gt;&lt;w:name w:val=&quot;8F2AC92B5B864F02A6F55FA52927DEDF&quot; /&gt;&lt;w:rsid w:val=&quot;00F06D96&quot; /&gt;&lt;w:rPr&gt;&lt;w:lang w:val=&quot;de-CH&quot; w:eastAsia=&quot;de-CH&quot; /&gt;&lt;/w:rPr&gt;&lt;/w:style&gt;&lt;w:style w:type=&quot;paragraph&quot; w:customStyle=&quot;1&quot; w:styleId=&quot;0E8475F545A543BE9804E688D79F19B8&quot;&gt;&lt;w:name w:val=&quot;0E8475F545A543BE9804E688D79F19B8&quot; /&gt;&lt;w:rsid w:val=&quot;00F06D96&quot; /&gt;&lt;w:rPr&gt;&lt;w:lang w:val=&quot;de-CH&quot; w:eastAsia=&quot;de-CH&quot; /&gt;&lt;/w:rPr&gt;&lt;/w:style&gt;&lt;w:style w:type=&quot;paragraph&quot; w:customStyle=&quot;1&quot; w:styleId=&quot;5171B12063E64E379A175D727B336A29&quot;&gt;&lt;w:name w:val=&quot;5171B12063E64E379A175D727B336A29&quot; /&gt;&lt;w:rsid w:val=&quot;00F06D96&quot; /&gt;&lt;w:rPr&gt;&lt;w:lang w:val=&quot;de-CH&quot; w:eastAsia=&quot;de-CH&quot; /&gt;&lt;/w:rPr&gt;&lt;/w:style&gt;&lt;w:style w:type=&quot;paragraph&quot; w:customStyle=&quot;1&quot; w:styleId=&quot;8CE2C2D7E91C41668C7A27DB0165DE12&quot;&gt;&lt;w:name w:val=&quot;8CE2C2D7E91C41668C7A27DB0165DE12&quot; /&gt;&lt;w:rsid w:val=&quot;00F06D96&quot; /&gt;&lt;w:rPr&gt;&lt;w:lang w:val=&quot;de-CH&quot; w:eastAsia=&quot;de-CH&quot; /&gt;&lt;/w:rPr&gt;&lt;/w:style&gt;&lt;w:style w:type=&quot;paragraph&quot; w:customStyle=&quot;1&quot; w:styleId=&quot;95624EE00C7D426EB72996A9C514C6FF&quot;&gt;&lt;w:name w:val=&quot;95624EE00C7D426EB72996A9C514C6FF&quot; /&gt;&lt;w:rsid w:val=&quot;00AF4F91&quot; /&gt;&lt;w:rPr&gt;&lt;w:lang w:val=&quot;de-CH&quot; w:eastAsia=&quot;de-CH&quot; /&gt;&lt;/w:rPr&gt;&lt;/w:style&gt;&lt;w:style w:type=&quot;paragraph&quot; w:customStyle=&quot;1&quot; w:styleId=&quot;F0EC078BE60F4B928675BB7745BD69E1&quot;&gt;&lt;w:name w:val=&quot;F0EC078BE60F4B928675BB7745BD69E1&quot; /&gt;&lt;w:rsid w:val=&quot;00AF4F91&quot; /&gt;&lt;w:rPr&gt;&lt;w:lang w:val=&quot;de-CH&quot; w:eastAsia=&quot;de-CH&quot; /&gt;&lt;/w:rPr&gt;&lt;/w:style&gt;&lt;w:style w:type=&quot;paragraph&quot; w:customStyle=&quot;1&quot; w:styleId=&quot;4CCADE9DB1A74B5DA04404A9D57B322B&quot;&gt;&lt;w:name w:val=&quot;4CCADE9DB1A74B5DA04404A9D57B322B&quot; /&gt;&lt;w:rsid w:val=&quot;00AF4F91&quot; /&gt;&lt;w:rPr&gt;&lt;w:lang w:val=&quot;de-CH&quot; w:eastAsia=&quot;de-CH&quot; /&gt;&lt;/w:rPr&gt;&lt;/w:style&gt;&lt;w:style w:type=&quot;paragraph&quot; w:customStyle=&quot;1&quot; w:styleId=&quot;AC52972550654EA497E0FC4EDD1B7979&quot;&gt;&lt;w:name w:val=&quot;AC52972550654EA497E0FC4EDD1B7979&quot; /&gt;&lt;w:rsid w:val=&quot;00AF4F91&quot; /&gt;&lt;w:rPr&gt;&lt;w:lang w:val=&quot;de-CH&quot; w:eastAsia=&quot;de-CH&quot; /&gt;&lt;/w:rPr&gt;&lt;/w:style&gt;&lt;w:style w:type=&quot;paragraph&quot; w:customStyle=&quot;1&quot; w:styleId=&quot;89E9FFB2A6B44CDFBDB1C0CD983FA75A&quot;&gt;&lt;w:name w:val=&quot;89E9FFB2A6B44CDFBDB1C0CD983FA75A&quot; /&gt;&lt;w:rsid w:val=&quot;00AF4F91&quot; /&gt;&lt;w:rPr&gt;&lt;w:lang w:val=&quot;de-CH&quot; w:eastAsia=&quot;de-CH&quot; /&gt;&lt;/w:rPr&gt;&lt;/w:style&gt;&lt;w:style w:type=&quot;paragraph&quot; w:customStyle=&quot;1&quot; w:styleId=&quot;C853A0F3FEC14C2CBAB0F4C30394C194&quot;&gt;&lt;w:name w:val=&quot;C853A0F3FEC14C2CBAB0F4C30394C194&quot; /&gt;&lt;w:rsid w:val=&quot;00AF4F91&quot; /&gt;&lt;w:rPr&gt;&lt;w:lang w:val=&quot;de-CH&quot; w:eastAsia=&quot;de-CH&quot; /&gt;&lt;/w:rPr&gt;&lt;/w:style&gt;&lt;w:style w:type=&quot;paragraph&quot; w:customStyle=&quot;1&quot; w:styleId=&quot;FD8450D244E9462AB5A5F4B10C4E2BF7&quot;&gt;&lt;w:name w:val=&quot;FD8450D244E9462AB5A5F4B10C4E2BF7&quot; /&gt;&lt;w:rsid w:val=&quot;00AF4F91&quot; /&gt;&lt;w:rPr&gt;&lt;w:lang w:val=&quot;de-CH&quot; w:eastAsia=&quot;de-CH&quot; /&gt;&lt;/w:rPr&gt;&lt;/w:style&gt;&lt;w:style w:type=&quot;paragraph&quot; w:customStyle=&quot;1&quot; w:styleId=&quot;90A333F279FF4A0AA82AF53C313BA74A&quot;&gt;&lt;w:name w:val=&quot;90A333F279FF4A0AA82AF53C313BA74A&quot; /&gt;&lt;w:rsid w:val=&quot;00AF4F91&quot; /&gt;&lt;w:rPr&gt;&lt;w:lang w:val=&quot;de-CH&quot; w:eastAsia=&quot;de-CH&quot; /&gt;&lt;/w:rPr&gt;&lt;/w:style&gt;&lt;w:style w:type=&quot;paragraph&quot; w:customStyle=&quot;1&quot; w:styleId=&quot;A6831768C1914634B82F5A3508CCEC9C&quot;&gt;&lt;w:name w:val=&quot;A6831768C1914634B82F5A3508CCEC9C&quot; /&gt;&lt;w:rsid w:val=&quot;00AF4F91&quot; /&gt;&lt;w:rPr&gt;&lt;w:lang w:val=&quot;de-CH&quot; w:eastAsia=&quot;de-CH&quot; /&gt;&lt;/w:rPr&gt;&lt;/w:style&gt;&lt;w:style w:type=&quot;paragraph&quot; w:customStyle=&quot;1&quot; w:styleId=&quot;7DC9B608F3474F15B49A73F962401B99&quot;&gt;&lt;w:name w:val=&quot;7DC9B608F3474F15B49A73F962401B99&quot; /&gt;&lt;w:rsid w:val=&quot;00AF4F91&quot; /&gt;&lt;w:rPr&gt;&lt;w:lang w:val=&quot;de-CH&quot; w:eastAsia=&quot;de-CH&quot; /&gt;&lt;/w:rPr&gt;&lt;/w:style&gt;&lt;w:style w:type=&quot;paragraph&quot; w:customStyle=&quot;1&quot; w:styleId=&quot;FD4337DA911645CB9AF00755A35C478E&quot;&gt;&lt;w:name w:val=&quot;FD4337DA911645CB9AF00755A35C478E&quot; /&gt;&lt;w:rsid w:val=&quot;00AF4F91&quot; /&gt;&lt;w:rPr&gt;&lt;w:lang w:val=&quot;de-CH&quot; w:eastAsia=&quot;de-CH&quot; /&gt;&lt;/w:rPr&gt;&lt;/w:style&gt;&lt;w:style w:type=&quot;paragraph&quot; w:customStyle=&quot;1&quot; w:styleId=&quot;109DA3EBC05946EB92730910A3B84CED&quot;&gt;&lt;w:name w:val=&quot;109DA3EBC05946EB92730910A3B84CED&quot; /&gt;&lt;w:rsid w:val=&quot;00AF4F91&quot; /&gt;&lt;w:rPr&gt;&lt;w:lang w:val=&quot;de-CH&quot; w:eastAsia=&quot;de-CH&quot; /&gt;&lt;/w:rPr&gt;&lt;/w:style&gt;&lt;w:style w:type=&quot;paragraph&quot; w:customStyle=&quot;1&quot; w:styleId=&quot;07C82B5BDE6347FC8642EDAE29F3B2C9&quot;&gt;&lt;w:name w:val=&quot;07C82B5BDE6347FC8642EDAE29F3B2C9&quot; /&gt;&lt;w:rsid w:val=&quot;00AF4F91&quot; /&gt;&lt;w:rPr&gt;&lt;w:lang w:val=&quot;de-CH&quot; w:eastAsia=&quot;de-CH&quot; /&gt;&lt;/w:rPr&gt;&lt;/w:style&gt;&lt;w:style w:type=&quot;paragraph&quot; w:customStyle=&quot;1&quot; w:styleId=&quot;1EFDF802E7F04985AB7579B867DA148F&quot;&gt;&lt;w:name w:val=&quot;1EFDF802E7F04985AB7579B867DA148F&quot; /&gt;&lt;w:rsid w:val=&quot;00F82C1E&quot; /&gt;&lt;w:rPr&gt;&lt;w:lang w:val=&quot;de-CH&quot; w:eastAsia=&quot;de-CH&quot; /&gt;&lt;/w:rPr&gt;&lt;/w:style&gt;&lt;w:style w:type=&quot;paragraph&quot; w:customStyle=&quot;1&quot; w:styleId=&quot;BC394051F5E649C1A046C5293852F155&quot;&gt;&lt;w:name w:val=&quot;BC394051F5E649C1A046C5293852F155&quot; /&gt;&lt;w:rsid w:val=&quot;00F82C1E&quot; /&gt;&lt;w:rPr&gt;&lt;w:lang w:val=&quot;de-CH&quot; w:eastAsia=&quot;de-CH&quot; /&gt;&lt;/w:rPr&gt;&lt;/w:style&gt;&lt;w:style w:type=&quot;paragraph&quot; w:customStyle=&quot;1&quot; w:styleId=&quot;C2D44FE771EF4E608F6DF1CDCD9759CC&quot;&gt;&lt;w:name w:val=&quot;C2D44FE771EF4E608F6DF1CDCD9759CC&quot; /&gt;&lt;w:rsid w:val=&quot;00F82C1E&quot; /&gt;&lt;w:rPr&gt;&lt;w:lang w:val=&quot;de-CH&quot; w:eastAsia=&quot;de-CH&quot; /&gt;&lt;/w:rPr&gt;&lt;/w:style&gt;&lt;w:style w:type=&quot;paragraph&quot; w:customStyle=&quot;1&quot; w:styleId=&quot;8F7087D105F641939BA4BA4FF1D0BDE0&quot;&gt;&lt;w:name w:val=&quot;8F7087D105F641939BA4BA4FF1D0BDE0&quot; /&gt;&lt;w:rsid w:val=&quot;00F82C1E&quot; /&gt;&lt;w:rPr&gt;&lt;w:lang w:val=&quot;de-CH&quot; w:eastAsia=&quot;de-CH&quot; /&gt;&lt;/w:rPr&gt;&lt;/w:style&gt;&lt;w:style w:type=&quot;paragraph&quot; w:customStyle=&quot;1&quot; w:styleId=&quot;CB03C37813BA4FA0B3BA46783CDC1735&quot;&gt;&lt;w:name w:val=&quot;CB03C37813BA4FA0B3BA46783CDC1735&quot; /&gt;&lt;w:rsid w:val=&quot;00F82C1E&quot; /&gt;&lt;w:rPr&gt;&lt;w:lang w:val=&quot;de-CH&quot; w:eastAsia=&quot;de-CH&quot; /&gt;&lt;/w:rPr&gt;&lt;/w:style&gt;&lt;w:style w:type=&quot;paragraph&quot; w:customStyle=&quot;1&quot; w:styleId=&quot;06E78FAC364A4782A52DE9F02D1F8C7F&quot;&gt;&lt;w:name w:val=&quot;06E78FAC364A4782A52DE9F02D1F8C7F&quot; /&gt;&lt;w:rsid w:val=&quot;00F82C1E&quot; /&gt;&lt;w:rPr&gt;&lt;w:lang w:val=&quot;de-CH&quot; w:eastAsia=&quot;de-CH&quot; /&gt;&lt;/w:rPr&gt;&lt;/w:style&gt;&lt;w:style w:type=&quot;paragraph&quot; w:customStyle=&quot;1&quot; w:styleId=&quot;6E128BDCE7C94090939C7BCDB4A63672&quot;&gt;&lt;w:name w:val=&quot;6E128BDCE7C94090939C7BCDB4A63672&quot; /&gt;&lt;w:rsid w:val=&quot;00F82C1E&quot; /&gt;&lt;w:rPr&gt;&lt;w:lang w:val=&quot;de-CH&quot; w:eastAsia=&quot;de-CH&quot; /&gt;&lt;/w:rPr&gt;&lt;/w:style&gt;&lt;w:style w:type=&quot;paragraph&quot; w:customStyle=&quot;1&quot; w:styleId=&quot;A2CA94523EE3465880678AD40AD3FF29&quot;&gt;&lt;w:name w:val=&quot;A2CA94523EE3465880678AD40AD3FF29&quot; /&gt;&lt;w:rsid w:val=&quot;00F82C1E&quot; /&gt;&lt;w:rPr&gt;&lt;w:lang w:val=&quot;de-CH&quot; w:eastAsia=&quot;de-CH&quot; /&gt;&lt;/w:rPr&gt;&lt;/w:style&gt;&lt;w:style w:type=&quot;paragraph&quot; w:customStyle=&quot;1&quot; w:styleId=&quot;DF8910FC9BA94399AD092B214F463F70&quot;&gt;&lt;w:name w:val=&quot;DF8910FC9BA94399AD092B214F463F70&quot; /&gt;&lt;w:rsid w:val=&quot;00F82C1E&quot; /&gt;&lt;w:rPr&gt;&lt;w:lang w:val=&quot;de-CH&quot; w:eastAsia=&quot;de-CH&quot; /&gt;&lt;/w:rPr&gt;&lt;/w:style&gt;&lt;w:style w:type=&quot;paragraph&quot; w:customStyle=&quot;1&quot; w:styleId=&quot;605BF88D80BB47BBAE1AAEF26187B3A7&quot;&gt;&lt;w:name w:val=&quot;605BF88D80BB47BBAE1AAEF26187B3A7&quot; /&gt;&lt;w:rsid w:val=&quot;00F82C1E&quot; /&gt;&lt;w:rPr&gt;&lt;w:lang w:val=&quot;de-CH&quot; w:eastAsia=&quot;de-CH&quot; /&gt;&lt;/w:rPr&gt;&lt;/w:style&gt;&lt;w:style w:type=&quot;paragraph&quot; w:customStyle=&quot;1&quot; w:styleId=&quot;3350E3E2C2C7480D91F556ECDDAA7448&quot;&gt;&lt;w:name w:val=&quot;3350E3E2C2C7480D91F556ECDDAA7448&quot; /&gt;&lt;w:rsid w:val=&quot;00F82C1E&quot; /&gt;&lt;w:rPr&gt;&lt;w:lang w:val=&quot;de-CH&quot; w:eastAsia=&quot;de-CH&quot; /&gt;&lt;/w:rPr&gt;&lt;/w:style&gt;&lt;w:style w:type=&quot;paragraph&quot; w:customStyle=&quot;1&quot; w:styleId=&quot;E689EA0DF3EE4D118C00BC1CC8A83766&quot;&gt;&lt;w:name w:val=&quot;E689EA0DF3EE4D118C00BC1CC8A83766&quot; /&gt;&lt;w:rsid w:val=&quot;00F82C1E&quot; /&gt;&lt;w:rPr&gt;&lt;w:lang w:val=&quot;de-CH&quot; w:eastAsia=&quot;de-CH&quot; /&gt;&lt;/w:rPr&gt;&lt;/w:style&gt;&lt;w:style w:type=&quot;paragraph&quot; w:customStyle=&quot;1&quot; w:styleId=&quot;7A669202E9244C3D826D48D978AEE1D1&quot;&gt;&lt;w:name w:val=&quot;7A669202E9244C3D826D48D978AEE1D1&quot; /&gt;&lt;w:rsid w:val=&quot;00F82C1E&quot; /&gt;&lt;w:rPr&gt;&lt;w:lang w:val=&quot;de-CH&quot; w:eastAsia=&quot;de-CH&quot; /&gt;&lt;/w:rPr&gt;&lt;/w:style&gt;&lt;w:style w:type=&quot;paragraph&quot; w:customStyle=&quot;1&quot; w:styleId=&quot;E8C6B03672F845C9AAE50B6942895A2E&quot;&gt;&lt;w:name w:val=&quot;E8C6B03672F845C9AAE50B6942895A2E&quot; /&gt;&lt;w:rsid w:val=&quot;00F82C1E&quot; /&gt;&lt;w:rPr&gt;&lt;w:lang w:val=&quot;de-CH&quot; w:eastAsia=&quot;de-CH&quot; /&gt;&lt;/w:rPr&gt;&lt;/w:style&gt;&lt;w:style w:type=&quot;paragraph&quot; w:customStyle=&quot;1&quot; w:styleId=&quot;3E7DB20F30E343899850CF2F9694A892&quot;&gt;&lt;w:name w:val=&quot;3E7DB20F30E343899850CF2F9694A892&quot; /&gt;&lt;w:rsid w:val=&quot;00F82C1E&quot; /&gt;&lt;w:rPr&gt;&lt;w:lang w:val=&quot;de-CH&quot; w:eastAsia=&quot;de-CH&quot; /&gt;&lt;/w:rPr&gt;&lt;/w:style&gt;&lt;w:style w:type=&quot;paragraph&quot; w:customStyle=&quot;1&quot; w:styleId=&quot;E5FE49591E2B4A4392B7139FDB2A4634&quot;&gt;&lt;w:name w:val=&quot;E5FE49591E2B4A4392B7139FDB2A4634&quot; /&gt;&lt;w:rsid w:val=&quot;00220D3A&quot; /&gt;&lt;w:rPr&gt;&lt;w:lang w:val=&quot;de-CH&quot; w:eastAsia=&quot;de-CH&quot; /&gt;&lt;/w:rPr&gt;&lt;/w:style&gt;&lt;w:style w:type=&quot;paragraph&quot; w:customStyle=&quot;1&quot; w:styleId=&quot;00C71369FB2F44FF9283EC19FE2D812C&quot;&gt;&lt;w:name w:val=&quot;00C71369FB2F44FF9283EC19FE2D812C&quot; /&gt;&lt;w:rsid w:val=&quot;00220D3A&quot; /&gt;&lt;w:rPr&gt;&lt;w:lang w:val=&quot;de-CH&quot; w:eastAsia=&quot;de-CH&quot; /&gt;&lt;/w:rPr&gt;&lt;/w:style&gt;&lt;w:style w:type=&quot;paragraph&quot; w:customStyle=&quot;1&quot; w:styleId=&quot;6DE921EE85B84C0FAD96EEADDB8EA8B0&quot;&gt;&lt;w:name w:val=&quot;6DE921EE85B84C0FAD96EEADDB8EA8B0&quot; /&gt;&lt;w:rsid w:val=&quot;00220D3A&quot; /&gt;&lt;w:rPr&gt;&lt;w:lang w:val=&quot;de-CH&quot; w:eastAsia=&quot;de-CH&quot; /&gt;&lt;/w:rPr&gt;&lt;/w:style&gt;&lt;w:style w:type=&quot;paragraph&quot; w:customStyle=&quot;1&quot; w:styleId=&quot;BA5B000D0A5A4F058EC27354C4D9E606&quot;&gt;&lt;w:name w:val=&quot;BA5B000D0A5A4F058EC27354C4D9E606&quot; /&gt;&lt;w:rsid w:val=&quot;00220D3A&quot; /&gt;&lt;w:rPr&gt;&lt;w:lang w:val=&quot;de-CH&quot; w:eastAsia=&quot;de-CH&quot; /&gt;&lt;/w:rPr&gt;&lt;/w:style&gt;&lt;w:style w:type=&quot;paragraph&quot; w:customStyle=&quot;1&quot; w:styleId=&quot;D98DED21A9074B318D61BDF6AC3EC741&quot;&gt;&lt;w:name w:val=&quot;D98DED21A9074B318D61BDF6AC3EC741&quot; /&gt;&lt;w:rsid w:val=&quot;00220D3A&quot; /&gt;&lt;w:rPr&gt;&lt;w:lang w:val=&quot;de-CH&quot; w:eastAsia=&quot;de-CH&quot; /&gt;&lt;/w:rPr&gt;&lt;/w:style&gt;&lt;w:style w:type=&quot;paragraph&quot; w:customStyle=&quot;1&quot; w:styleId=&quot;7FAF5C005ED545E48F71E1BBC14013F4&quot;&gt;&lt;w:name w:val=&quot;7FAF5C005ED545E48F71E1BBC14013F4&quot; /&gt;&lt;w:rsid w:val=&quot;00220D3A&quot; /&gt;&lt;w:rPr&gt;&lt;w:lang w:val=&quot;de-CH&quot; w:eastAsia=&quot;de-CH&quot; /&gt;&lt;/w:rPr&gt;&lt;/w:style&gt;&lt;w:style w:type=&quot;paragraph&quot; w:customStyle=&quot;1&quot; w:styleId=&quot;AA159ADFAC344B9AB6DA1BF90703F231&quot;&gt;&lt;w:name w:val=&quot;AA159ADFAC344B9AB6DA1BF90703F231&quot; /&gt;&lt;w:rsid w:val=&quot;00220D3A&quot; /&gt;&lt;w:rPr&gt;&lt;w:lang w:val=&quot;de-CH&quot; w:eastAsia=&quot;de-CH&quot; /&gt;&lt;/w:rPr&gt;&lt;/w:style&gt;&lt;w:style w:type=&quot;paragraph&quot; w:customStyle=&quot;1&quot; w:styleId=&quot;AE32764070744B9E9C5E623745D9741F&quot;&gt;&lt;w:name w:val=&quot;AE32764070744B9E9C5E623745D9741F&quot; /&gt;&lt;w:rsid w:val=&quot;00220D3A&quot; /&gt;&lt;w:rPr&gt;&lt;w:lang w:val=&quot;de-CH&quot; w:eastAsia=&quot;de-CH&quot; /&gt;&lt;/w:rPr&gt;&lt;/w:style&gt;&lt;w:style w:type=&quot;paragraph&quot; w:customStyle=&quot;1&quot; w:styleId=&quot;E8F0BCA336EE495289A5A91D2550B0CB&quot;&gt;&lt;w:name w:val=&quot;E8F0BCA336EE495289A5A91D2550B0CB&quot; /&gt;&lt;w:rsid w:val=&quot;00220D3A&quot; /&gt;&lt;w:rPr&gt;&lt;w:lang w:val=&quot;de-CH&quot; w:eastAsia=&quot;de-CH&quot; /&gt;&lt;/w:rPr&gt;&lt;/w:style&gt;&lt;w:style w:type=&quot;paragraph&quot; w:customStyle=&quot;1&quot; w:styleId=&quot;4482D3319D384E04B555D08D2F3FD982&quot;&gt;&lt;w:name w:val=&quot;4482D3319D384E04B555D08D2F3FD982&quot; /&gt;&lt;w:rsid w:val=&quot;00220D3A&quot; /&gt;&lt;w:rPr&gt;&lt;w:lang w:val=&quot;de-CH&quot; w:eastAsia=&quot;de-CH&quot; /&gt;&lt;/w:rPr&gt;&lt;/w:style&gt;&lt;w:style w:type=&quot;paragraph&quot; w:customStyle=&quot;1&quot; w:styleId=&quot;48DEBB6F48AA449DA4895D1EADDE5C86&quot;&gt;&lt;w:name w:val=&quot;48DEBB6F48AA449DA4895D1EADDE5C86&quot; /&gt;&lt;w:rsid w:val=&quot;00220D3A&quot; /&gt;&lt;w:rPr&gt;&lt;w:lang w:val=&quot;de-CH&quot; w:eastAsia=&quot;de-CH&quot; /&gt;&lt;/w:rPr&gt;&lt;/w:style&gt;&lt;w:style w:type=&quot;paragraph&quot; w:customStyle=&quot;1&quot; w:styleId=&quot;90EEF0D9580A4FD1A31DB4F866C4B882&quot;&gt;&lt;w:name w:val=&quot;90EEF0D9580A4FD1A31DB4F866C4B882&quot; /&gt;&lt;w:rsid w:val=&quot;00220D3A&quot; /&gt;&lt;w:rPr&gt;&lt;w:lang w:val=&quot;de-CH&quot; w:eastAsia=&quot;de-CH&quot; /&gt;&lt;/w:rPr&gt;&lt;/w:style&gt;&lt;w:style w:type=&quot;paragraph&quot; w:customStyle=&quot;1&quot; w:styleId=&quot;A711376B4FCD429E8013B4C0F4E75587&quot;&gt;&lt;w:name w:val=&quot;A711376B4FCD429E8013B4C0F4E75587&quot; /&gt;&lt;w:rsid w:val=&quot;00220D3A&quot; /&gt;&lt;w:rPr&gt;&lt;w:lang w:val=&quot;de-CH&quot; w:eastAsia=&quot;de-CH&quot; /&gt;&lt;/w:rPr&gt;&lt;/w:style&gt;&lt;w:style w:type=&quot;paragraph&quot; w:customStyle=&quot;1&quot; w:styleId=&quot;487F6065F5C94CAE8A6B9676A427D175&quot;&gt;&lt;w:name w:val=&quot;487F6065F5C94CAE8A6B9676A427D175&quot; /&gt;&lt;w:rsid w:val=&quot;00220D3A&quot; /&gt;&lt;w:rPr&gt;&lt;w:lang w:val=&quot;de-CH&quot; w:eastAsia=&quot;de-CH&quot; /&gt;&lt;/w:rPr&gt;&lt;/w:style&gt;&lt;w:style w:type=&quot;paragraph&quot; w:customStyle=&quot;1&quot; w:styleId=&quot;C6B2776891844EE29392D3F1B4A03799&quot;&gt;&lt;w:name w:val=&quot;C6B2776891844EE29392D3F1B4A03799&quot; /&gt;&lt;w:rsid w:val=&quot;00220D3A&quot; /&gt;&lt;w:rPr&gt;&lt;w:lang w:val=&quot;de-CH&quot; w:eastAsia=&quot;de-CH&quot; /&gt;&lt;/w:rPr&gt;&lt;/w:style&gt;&lt;w:style w:type=&quot;paragraph&quot; w:customStyle=&quot;1&quot; w:styleId=&quot;3890859B781A49D89454221F2DC5BB61&quot;&gt;&lt;w:name w:val=&quot;3890859B781A49D89454221F2DC5BB61&quot; /&gt;&lt;w:rsid w:val=&quot;00220D3A&quot; /&gt;&lt;w:rPr&gt;&lt;w:lang w:val=&quot;de-CH&quot; w:eastAsia=&quot;de-CH&quot; /&gt;&lt;/w:rPr&gt;&lt;/w:style&gt;&lt;w:style w:type=&quot;paragraph&quot; w:customStyle=&quot;1&quot; w:styleId=&quot;D89F879519934F83B2BE7A912D3EB3F3&quot;&gt;&lt;w:name w:val=&quot;D89F879519934F83B2BE7A912D3EB3F3&quot; /&gt;&lt;w:rsid w:val=&quot;00220D3A&quot; /&gt;&lt;w:rPr&gt;&lt;w:lang w:val=&quot;de-CH&quot; w:eastAsia=&quot;de-CH&quot; /&gt;&lt;/w:rPr&gt;&lt;/w:style&gt;&lt;w:style w:type=&quot;paragraph&quot; w:customStyle=&quot;1&quot; w:styleId=&quot;B44B64CA23064F41A9FCD637F263EB63&quot;&gt;&lt;w:name w:val=&quot;B44B64CA23064F41A9FCD637F263EB63&quot; /&gt;&lt;w:rsid w:val=&quot;00220D3A&quot; /&gt;&lt;w:rPr&gt;&lt;w:lang w:val=&quot;de-CH&quot; w:eastAsia=&quot;de-CH&quot; /&gt;&lt;/w:rPr&gt;&lt;/w:style&gt;&lt;w:style w:type=&quot;paragraph&quot; w:customStyle=&quot;1&quot; w:styleId=&quot;844154E4DF3C47ADA139B3D55EF10470&quot;&gt;&lt;w:name w:val=&quot;844154E4DF3C47ADA139B3D55EF10470&quot; /&gt;&lt;w:rsid w:val=&quot;00220D3A&quot; /&gt;&lt;w:rPr&gt;&lt;w:lang w:val=&quot;de-CH&quot; w:eastAsia=&quot;de-CH&quot; /&gt;&lt;/w:rPr&gt;&lt;/w:style&gt;&lt;w:style w:type=&quot;paragraph&quot; w:customStyle=&quot;1&quot; w:styleId=&quot;BAA87A1D802B4A3DA676FEDFC37BDEA0&quot;&gt;&lt;w:name w:val=&quot;BAA87A1D802B4A3DA676FEDFC37BDEA0&quot; /&gt;&lt;w:rsid w:val=&quot;00220D3A&quot; /&gt;&lt;w:rPr&gt;&lt;w:lang w:val=&quot;de-CH&quot; w:eastAsia=&quot;de-CH&quot; /&gt;&lt;/w:rPr&gt;&lt;/w:style&gt;&lt;w:style w:type=&quot;paragraph&quot; w:customStyle=&quot;1&quot; w:styleId=&quot;1E7DCB8FB0064BA99D0E806005EF0FBF&quot;&gt;&lt;w:name w:val=&quot;1E7DCB8FB0064BA99D0E806005EF0FBF&quot; /&gt;&lt;w:rsid w:val=&quot;00220D3A&quot; /&gt;&lt;w:rPr&gt;&lt;w:lang w:val=&quot;de-CH&quot; w:eastAsia=&quot;de-CH&quot; /&gt;&lt;/w:rPr&gt;&lt;/w:style&gt;&lt;w:style w:type=&quot;paragraph&quot; w:customStyle=&quot;1&quot; w:styleId=&quot;845B1E11192E4F6B87501FD4AB553FDA&quot;&gt;&lt;w:name w:val=&quot;845B1E11192E4F6B87501FD4AB553FDA&quot; /&gt;&lt;w:rsid w:val=&quot;00220D3A&quot; /&gt;&lt;w:rPr&gt;&lt;w:lang w:val=&quot;de-CH&quot; w:eastAsia=&quot;de-CH&quot; /&gt;&lt;/w:rPr&gt;&lt;/w:style&gt;&lt;w:style w:type=&quot;paragraph&quot; w:customStyle=&quot;1&quot; w:styleId=&quot;3699137C1167471AAACD653B7928B993&quot;&gt;&lt;w:name w:val=&quot;3699137C1167471AAACD653B7928B993&quot; /&gt;&lt;w:rsid w:val=&quot;00220D3A&quot; /&gt;&lt;w:rPr&gt;&lt;w:lang w:val=&quot;de-CH&quot; w:eastAsia=&quot;de-CH&quot; /&gt;&lt;/w:rPr&gt;&lt;/w:style&gt;&lt;w:style w:type=&quot;paragraph&quot; w:customStyle=&quot;1&quot; w:styleId=&quot;E9F9885A976D495FBFC05F1CC79E9753&quot;&gt;&lt;w:name w:val=&quot;E9F9885A976D495FBFC05F1CC79E9753&quot; /&gt;&lt;w:rsid w:val=&quot;00220D3A&quot; /&gt;&lt;w:rPr&gt;&lt;w:lang w:val=&quot;de-CH&quot; w:eastAsia=&quot;de-CH&quot; /&gt;&lt;/w:rPr&gt;&lt;/w:style&gt;&lt;w:style w:type=&quot;paragraph&quot; w:customStyle=&quot;1&quot; w:styleId=&quot;1B9347273FA74A778D369ACEA97CC5F5&quot;&gt;&lt;w:name w:val=&quot;1B9347273FA74A778D369ACEA97CC5F5&quot; /&gt;&lt;w:rsid w:val=&quot;00E44B38&quot; /&gt;&lt;w:rPr&gt;&lt;w:lang w:val=&quot;de-CH&quot; w:eastAsia=&quot;de-CH&quot; /&gt;&lt;/w:rPr&gt;&lt;/w:style&gt;&lt;w:style w:type=&quot;paragraph&quot; w:customStyle=&quot;1&quot; w:styleId=&quot;1899EE8096B045F5981192C9692DF073&quot;&gt;&lt;w:name w:val=&quot;1899EE8096B045F5981192C9692DF073&quot; /&gt;&lt;w:rsid w:val=&quot;00E44B38&quot; /&gt;&lt;w:rPr&gt;&lt;w:lang w:val=&quot;de-CH&quot; w:eastAsia=&quot;de-CH&quot; /&gt;&lt;/w:rPr&gt;&lt;/w:style&gt;&lt;w:style w:type=&quot;paragraph&quot; w:customStyle=&quot;1&quot; w:styleId=&quot;4BFE09D61CE74A1E85B79BD5FD287D2D&quot;&gt;&lt;w:name w:val=&quot;4BFE09D61CE74A1E85B79BD5FD287D2D&quot; /&gt;&lt;w:rsid w:val=&quot;00E44B38&quot; /&gt;&lt;w:rPr&gt;&lt;w:lang w:val=&quot;de-CH&quot; w:eastAsia=&quot;de-CH&quot; /&gt;&lt;/w:rPr&gt;&lt;/w:style&gt;&lt;w:style w:type=&quot;paragraph&quot; w:customStyle=&quot;1&quot; w:styleId=&quot;CD788A3101694FDB9283A7B4C416BCCA&quot;&gt;&lt;w:name w:val=&quot;CD788A3101694FDB9283A7B4C416BCCA&quot; /&gt;&lt;w:rsid w:val=&quot;00E44B38&quot; /&gt;&lt;w:rPr&gt;&lt;w:lang w:val=&quot;de-CH&quot; w:eastAsia=&quot;de-CH&quot; /&gt;&lt;/w:rPr&gt;&lt;/w:style&gt;&lt;w:style w:type=&quot;paragraph&quot; w:customStyle=&quot;1&quot; w:styleId=&quot;4ED2E9881C2F401AB029E9CCE3BB99CD&quot;&gt;&lt;w:name w:val=&quot;4ED2E9881C2F401AB029E9CCE3BB99CD&quot; /&gt;&lt;w:rsid w:val=&quot;00E44B38&quot; /&gt;&lt;w:rPr&gt;&lt;w:lang w:val=&quot;de-CH&quot; w:eastAsia=&quot;de-CH&quot; /&gt;&lt;/w:rPr&gt;&lt;/w:style&gt;&lt;w:style w:type=&quot;paragraph&quot; w:customStyle=&quot;1&quot; w:styleId=&quot;3A6E58CD99FD47E4B8C241763B1B3EE4&quot;&gt;&lt;w:name w:val=&quot;3A6E58CD99FD47E4B8C241763B1B3EE4&quot; /&gt;&lt;w:rsid w:val=&quot;00E44B38&quot; /&gt;&lt;w:rPr&gt;&lt;w:lang w:val=&quot;de-CH&quot; w:eastAsia=&quot;de-CH&quot; /&gt;&lt;/w:rPr&gt;&lt;/w:style&gt;&lt;w:style w:type=&quot;paragraph&quot; w:customStyle=&quot;1&quot; w:styleId=&quot;7052E23265374F39B3A0C7449CBA58D1&quot;&gt;&lt;w:name w:val=&quot;7052E23265374F39B3A0C7449CBA58D1&quot; /&gt;&lt;w:rsid w:val=&quot;00E44B38&quot; /&gt;&lt;w:rPr&gt;&lt;w:lang w:val=&quot;de-CH&quot; w:eastAsia=&quot;de-CH&quot; /&gt;&lt;/w:rPr&gt;&lt;/w:style&gt;&lt;w:style w:type=&quot;paragraph&quot; w:customStyle=&quot;1&quot; w:styleId=&quot;67BC7BBEA6764E139ACD67B78D782EA1&quot;&gt;&lt;w:name w:val=&quot;67BC7BBEA6764E139ACD67B78D782EA1&quot; /&gt;&lt;w:rsid w:val=&quot;00E44B38&quot; /&gt;&lt;w:rPr&gt;&lt;w:lang w:val=&quot;de-CH&quot; w:eastAsia=&quot;de-CH&quot; /&gt;&lt;/w:rPr&gt;&lt;/w:style&gt;&lt;w:style w:type=&quot;paragraph&quot; w:customStyle=&quot;1&quot; w:styleId=&quot;8AE2D84EAFF34500B265D1943EA537D3&quot;&gt;&lt;w:name w:val=&quot;8AE2D84EAFF34500B265D1943EA537D3&quot; /&gt;&lt;w:rsid w:val=&quot;00E44B38&quot; /&gt;&lt;w:rPr&gt;&lt;w:lang w:val=&quot;de-CH&quot; w:eastAsia=&quot;de-CH&quot; /&gt;&lt;/w:rPr&gt;&lt;/w:style&gt;&lt;w:style w:type=&quot;paragraph&quot; w:customStyle=&quot;1&quot; w:styleId=&quot;5AD7D6396B1A416D9EAAD6CC11D5DCF6&quot;&gt;&lt;w:name w:val=&quot;5AD7D6396B1A416D9EAAD6CC11D5DCF6&quot; /&gt;&lt;w:rsid w:val=&quot;00E44B38&quot; /&gt;&lt;w:rPr&gt;&lt;w:lang w:val=&quot;de-CH&quot; w:eastAsia=&quot;de-CH&quot; /&gt;&lt;/w:rPr&gt;&lt;/w:style&gt;&lt;w:style w:type=&quot;paragraph&quot; w:customStyle=&quot;1&quot; w:styleId=&quot;D26376E64CEA4C72ABE8CC196E7BBF97&quot;&gt;&lt;w:name w:val=&quot;D26376E64CEA4C72ABE8CC196E7BBF97&quot; /&gt;&lt;w:rsid w:val=&quot;00E44B38&quot; /&gt;&lt;w:rPr&gt;&lt;w:lang w:val=&quot;de-CH&quot; w:eastAsia=&quot;de-CH&quot; /&gt;&lt;/w:rPr&gt;&lt;/w:style&gt;&lt;w:style w:type=&quot;paragraph&quot; w:customStyle=&quot;1&quot; w:styleId=&quot;E37CCAF714254D23A9A3454FD69649E9&quot;&gt;&lt;w:name w:val=&quot;E37CCAF714254D23A9A3454FD69649E9&quot; /&gt;&lt;w:rsid w:val=&quot;00E44B38&quot; /&gt;&lt;w:rPr&gt;&lt;w:lang w:val=&quot;de-CH&quot; w:eastAsia=&quot;de-CH&quot; /&gt;&lt;/w:rPr&gt;&lt;/w:style&gt;&lt;w:style w:type=&quot;paragraph&quot; w:customStyle=&quot;1&quot; w:styleId=&quot;B7A136B5090548F3ACB6F653D96247D9&quot;&gt;&lt;w:name w:val=&quot;B7A136B5090548F3ACB6F653D96247D9&quot; /&gt;&lt;w:rsid w:val=&quot;00E44B38&quot; /&gt;&lt;w:rPr&gt;&lt;w:lang w:val=&quot;de-CH&quot; w:eastAsia=&quot;de-CH&quot; /&gt;&lt;/w:rPr&gt;&lt;/w:style&gt;&lt;w:style w:type=&quot;paragraph&quot; w:customStyle=&quot;1&quot; w:styleId=&quot;EA5498B0DD904F81A7A061EDA8D66DE9&quot;&gt;&lt;w:name w:val=&quot;EA5498B0DD904F81A7A061EDA8D66DE9&quot; /&gt;&lt;w:rsid w:val=&quot;00F8283E&quot; /&gt;&lt;w:rPr&gt;&lt;w:lang w:val=&quot;de-CH&quot; w:eastAsia=&quot;de-CH&quot; /&gt;&lt;/w:rPr&gt;&lt;/w:style&gt;&lt;w:style w:type=&quot;paragraph&quot; w:customStyle=&quot;1&quot; w:styleId=&quot;B224E5810631427FADA4706A6D7AF896&quot;&gt;&lt;w:name w:val=&quot;B224E5810631427FADA4706A6D7AF896&quot; /&gt;&lt;w:rsid w:val=&quot;00F8283E&quot; /&gt;&lt;w:rPr&gt;&lt;w:lang w:val=&quot;de-CH&quot; w:eastAsia=&quot;de-CH&quot; /&gt;&lt;/w:rPr&gt;&lt;/w:style&gt;&lt;w:style w:type=&quot;paragraph&quot; w:customStyle=&quot;1&quot; w:styleId=&quot;1A6C08F90B9444AFBAA41CC65BC7F05F&quot;&gt;&lt;w:name w:val=&quot;1A6C08F90B9444AFBAA41CC65BC7F05F&quot; /&gt;&lt;w:rsid w:val=&quot;00F8283E&quot; /&gt;&lt;w:rPr&gt;&lt;w:lang w:val=&quot;de-CH&quot; w:eastAsia=&quot;de-CH&quot; /&gt;&lt;/w:rPr&gt;&lt;/w:style&gt;&lt;w:style w:type=&quot;paragraph&quot; w:customStyle=&quot;1&quot; w:styleId=&quot;F35E3D4E43584ADDAFDE7153DE6CDBF9&quot;&gt;&lt;w:name w:val=&quot;F35E3D4E43584ADDAFDE7153DE6CDBF9&quot; /&gt;&lt;w:rsid w:val=&quot;00F8283E&quot; /&gt;&lt;w:rPr&gt;&lt;w:lang w:val=&quot;de-CH&quot; w:eastAsia=&quot;de-CH&quot; /&gt;&lt;/w:rPr&gt;&lt;/w:style&gt;&lt;w:style w:type=&quot;paragraph&quot; w:customStyle=&quot;1&quot; w:styleId=&quot;149D5755F2A54517977DD9CDFDED3EDB&quot;&gt;&lt;w:name w:val=&quot;149D5755F2A54517977DD9CDFDED3EDB&quot; /&gt;&lt;w:rsid w:val=&quot;00F8283E&quot; /&gt;&lt;w:rPr&gt;&lt;w:lang w:val=&quot;de-CH&quot; w:eastAsia=&quot;de-CH&quot; /&gt;&lt;/w:rPr&gt;&lt;/w:style&gt;&lt;w:style w:type=&quot;paragraph&quot; w:customStyle=&quot;1&quot; w:styleId=&quot;52B9338A09B44536AFF60FE000C37C2F&quot;&gt;&lt;w:name w:val=&quot;52B9338A09B44536AFF60FE000C37C2F&quot; /&gt;&lt;w:rsid w:val=&quot;00F8283E&quot; /&gt;&lt;w:rPr&gt;&lt;w:lang w:val=&quot;de-CH&quot; w:eastAsia=&quot;de-CH&quot; /&gt;&lt;/w:rPr&gt;&lt;/w:style&gt;&lt;w:style w:type=&quot;paragraph&quot; w:customStyle=&quot;1&quot; w:styleId=&quot;D34BD1F233104FA9A494576E1038CAC3&quot;&gt;&lt;w:name w:val=&quot;D34BD1F233104FA9A494576E1038CAC3&quot; /&gt;&lt;w:rsid w:val=&quot;00F8283E&quot; /&gt;&lt;w:rPr&gt;&lt;w:lang w:val=&quot;de-CH&quot; w:eastAsia=&quot;de-CH&quot; /&gt;&lt;/w:rPr&gt;&lt;/w:style&gt;&lt;w:style w:type=&quot;paragraph&quot; w:customStyle=&quot;1&quot; w:styleId=&quot;7C6528B9263A4EE9B089C7A4B0FCF6F2&quot;&gt;&lt;w:name w:val=&quot;7C6528B9263A4EE9B089C7A4B0FCF6F2&quot; /&gt;&lt;w:rsid w:val=&quot;00F8283E&quot; /&gt;&lt;w:rPr&gt;&lt;w:lang w:val=&quot;de-CH&quot; w:eastAsia=&quot;de-CH&quot; /&gt;&lt;/w:rPr&gt;&lt;/w:style&gt;&lt;w:style w:type=&quot;paragraph&quot; w:customStyle=&quot;1&quot; w:styleId=&quot;49E9EBDB5E2C4F0D8209C34C973D0993&quot;&gt;&lt;w:name w:val=&quot;49E9EBDB5E2C4F0D8209C34C973D0993&quot; /&gt;&lt;w:rsid w:val=&quot;00F8283E&quot; /&gt;&lt;w:rPr&gt;&lt;w:lang w:val=&quot;de-CH&quot; w:eastAsia=&quot;de-CH&quot; /&gt;&lt;/w:rPr&gt;&lt;/w:style&gt;&lt;w:style w:type=&quot;paragraph&quot; w:customStyle=&quot;1&quot; w:styleId=&quot;D4329EF00BD74DA0AD5C61C25A91C6F5&quot;&gt;&lt;w:name w:val=&quot;D4329EF00BD74DA0AD5C61C25A91C6F5&quot; /&gt;&lt;w:rsid w:val=&quot;00F8283E&quot; /&gt;&lt;w:rPr&gt;&lt;w:lang w:val=&quot;de-CH&quot; w:eastAsia=&quot;de-CH&quot; /&gt;&lt;/w:rPr&gt;&lt;/w:style&gt;&lt;w:style w:type=&quot;paragraph&quot; w:customStyle=&quot;1&quot; w:styleId=&quot;A66230D7146C4B2A89535448B67A3A11&quot;&gt;&lt;w:name w:val=&quot;A66230D7146C4B2A89535448B67A3A11&quot; /&gt;&lt;w:rsid w:val=&quot;00F8283E&quot; /&gt;&lt;w:rPr&gt;&lt;w:lang w:val=&quot;de-CH&quot; w:eastAsia=&quot;de-CH&quot; /&gt;&lt;/w:rPr&gt;&lt;/w:style&gt;&lt;w:style w:type=&quot;paragraph&quot; w:customStyle=&quot;1&quot; w:styleId=&quot;2E5921412B3349869D518EB56B6170E4&quot;&gt;&lt;w:name w:val=&quot;2E5921412B3349869D518EB56B6170E4&quot; /&gt;&lt;w:rsid w:val=&quot;00F8283E&quot; /&gt;&lt;w:rPr&gt;&lt;w:lang w:val=&quot;de-CH&quot; w:eastAsia=&quot;de-CH&quot; /&gt;&lt;/w:rPr&gt;&lt;/w:style&gt;&lt;w:style w:type=&quot;paragraph&quot; w:customStyle=&quot;1&quot; w:styleId=&quot;5D1D724271FB433698D097E270435E3A&quot;&gt;&lt;w:name w:val=&quot;5D1D724271FB433698D097E270435E3A&quot; /&gt;&lt;w:rsid w:val=&quot;00F8283E&quot; /&gt;&lt;w:rPr&gt;&lt;w:lang w:val=&quot;de-CH&quot; w:eastAsia=&quot;de-CH&quot; /&gt;&lt;/w:rPr&gt;&lt;/w:style&gt;&lt;w:style w:type=&quot;paragraph&quot; w:customStyle=&quot;1&quot; w:styleId=&quot;866C1CF9C1F7499C827114F178BC4A55&quot;&gt;&lt;w:name w:val=&quot;866C1CF9C1F7499C827114F178BC4A55&quot; /&gt;&lt;w:rsid w:val=&quot;00F8283E&quot; /&gt;&lt;w:rPr&gt;&lt;w:lang w:val=&quot;de-CH&quot; w:eastAsia=&quot;de-CH&quot; /&gt;&lt;/w:rPr&gt;&lt;/w:style&gt;&lt;w:style w:type=&quot;paragraph&quot; w:customStyle=&quot;1&quot; w:styleId=&quot;D58FB79F67B345BD8D6A701E226D6041&quot;&gt;&lt;w:name w:val=&quot;D58FB79F67B345BD8D6A701E226D6041&quot; /&gt;&lt;w:rsid w:val=&quot;00F8283E&quot; /&gt;&lt;w:rPr&gt;&lt;w:lang w:val=&quot;de-CH&quot; w:eastAsia=&quot;de-CH&quot; /&gt;&lt;/w:rPr&gt;&lt;/w:style&gt;&lt;w:style w:type=&quot;paragraph&quot; w:customStyle=&quot;1&quot; w:styleId=&quot;766567D17AD14DE790922C273DAAA4A6&quot;&gt;&lt;w:name w:val=&quot;766567D17AD14DE790922C273DAAA4A6&quot; /&gt;&lt;w:rsid w:val=&quot;00F8283E&quot; /&gt;&lt;w:rPr&gt;&lt;w:lang w:val=&quot;de-CH&quot; w:eastAsia=&quot;de-CH&quot; /&gt;&lt;/w:rPr&gt;&lt;/w:style&gt;&lt;w:style w:type=&quot;paragraph&quot; w:customStyle=&quot;1&quot; w:styleId=&quot;1B5749BE7D404CCB981365B8E27DB017&quot;&gt;&lt;w:name w:val=&quot;1B5749BE7D404CCB981365B8E27DB017&quot; /&gt;&lt;w:rsid w:val=&quot;00F8283E&quot; /&gt;&lt;w:rPr&gt;&lt;w:lang w:val=&quot;de-CH&quot; w:eastAsia=&quot;de-CH&quot; /&gt;&lt;/w:rPr&gt;&lt;/w:style&gt;&lt;w:style w:type=&quot;paragraph&quot; w:customStyle=&quot;1&quot; w:styleId=&quot;81C4986F06D143509E9801E063A36F73&quot;&gt;&lt;w:name w:val=&quot;81C4986F06D143509E9801E063A36F73&quot; /&gt;&lt;w:rsid w:val=&quot;00F8283E&quot; /&gt;&lt;w:rPr&gt;&lt;w:lang w:val=&quot;de-CH&quot; w:eastAsia=&quot;de-CH&quot; /&gt;&lt;/w:rPr&gt;&lt;/w:style&gt;&lt;w:style w:type=&quot;paragraph&quot; w:customStyle=&quot;1&quot; w:styleId=&quot;BEF428DA097A4F0AB3EE119BAA0B3E7B&quot;&gt;&lt;w:name w:val=&quot;BEF428DA097A4F0AB3EE119BAA0B3E7B&quot; /&gt;&lt;w:rsid w:val=&quot;00F8283E&quot; /&gt;&lt;w:rPr&gt;&lt;w:lang w:val=&quot;de-CH&quot; w:eastAsia=&quot;de-CH&quot; /&gt;&lt;/w:rPr&gt;&lt;/w:style&gt;&lt;w:style w:type=&quot;paragraph&quot; w:customStyle=&quot;1&quot; w:styleId=&quot;53AC664D7CCD416B8FEA87854570CCA0&quot;&gt;&lt;w:name w:val=&quot;53AC664D7CCD416B8FEA87854570CCA0&quot; /&gt;&lt;w:rsid w:val=&quot;00F8283E&quot; /&gt;&lt;w:rPr&gt;&lt;w:lang w:val=&quot;de-CH&quot; w:eastAsia=&quot;de-CH&quot; /&gt;&lt;/w:rPr&gt;&lt;/w:style&gt;&lt;w:style w:type=&quot;paragraph&quot; w:customStyle=&quot;1&quot; w:styleId=&quot;A80591D090B34D589B4812D3DF9E6910&quot;&gt;&lt;w:name w:val=&quot;A80591D090B34D589B4812D3DF9E6910&quot; /&gt;&lt;w:rsid w:val=&quot;006F45F6&quot; /&gt;&lt;w:rPr&gt;&lt;w:lang w:val=&quot;de-CH&quot; w:eastAsia=&quot;de-CH&quot; /&gt;&lt;/w:rPr&gt;&lt;/w:style&gt;&lt;w:style w:type=&quot;paragraph&quot; w:customStyle=&quot;1&quot; w:styleId=&quot;BA5519E7B29E4BC480C570624E45B77E&quot;&gt;&lt;w:name w:val=&quot;BA5519E7B29E4BC480C570624E45B77E&quot; /&gt;&lt;w:rsid w:val=&quot;006F45F6&quot; /&gt;&lt;w:rPr&gt;&lt;w:lang w:val=&quot;de-CH&quot; w:eastAsia=&quot;de-CH&quot; /&gt;&lt;/w:rPr&gt;&lt;/w:style&gt;&lt;w:style w:type=&quot;paragraph&quot; w:customStyle=&quot;1&quot; w:styleId=&quot;DD6EC7C0F7804B15A11958107385079A&quot;&gt;&lt;w:name w:val=&quot;DD6EC7C0F7804B15A11958107385079A&quot; /&gt;&lt;w:rsid w:val=&quot;006F45F6&quot; /&gt;&lt;w:rPr&gt;&lt;w:lang w:val=&quot;de-CH&quot; w:eastAsia=&quot;de-CH&quot; /&gt;&lt;/w:rPr&gt;&lt;/w:style&gt;&lt;w:style w:type=&quot;paragraph&quot; w:customStyle=&quot;1&quot; w:styleId=&quot;6231D32B26F94EF3AB3EED6B767FA493&quot;&gt;&lt;w:name w:val=&quot;6231D32B26F94EF3AB3EED6B767FA493&quot; /&gt;&lt;w:rsid w:val=&quot;006F45F6&quot; /&gt;&lt;w:rPr&gt;&lt;w:lang w:val=&quot;de-CH&quot; w:eastAsia=&quot;de-CH&quot; /&gt;&lt;/w:rPr&gt;&lt;/w:style&gt;&lt;w:style w:type=&quot;paragraph&quot; w:customStyle=&quot;1&quot; w:styleId=&quot;CA25CF13D4754BD883D5C16C4C914BBE&quot;&gt;&lt;w:name w:val=&quot;CA25CF13D4754BD883D5C16C4C914BBE&quot; /&gt;&lt;w:rsid w:val=&quot;006F45F6&quot; /&gt;&lt;w:rPr&gt;&lt;w:lang w:val=&quot;de-CH&quot; w:eastAsia=&quot;de-CH&quot; /&gt;&lt;/w:rPr&gt;&lt;/w:style&gt;&lt;w:style w:type=&quot;paragraph&quot; w:customStyle=&quot;1&quot; w:styleId=&quot;BA25956EC5CE46E1BC65ED5906B1FA96&quot;&gt;&lt;w:name w:val=&quot;BA25956EC5CE46E1BC65ED5906B1FA96&quot; /&gt;&lt;w:rsid w:val=&quot;006F45F6&quot; /&gt;&lt;w:rPr&gt;&lt;w:lang w:val=&quot;de-CH&quot; w:eastAsia=&quot;de-CH&quot; /&gt;&lt;/w:rPr&gt;&lt;/w:style&gt;&lt;w:style w:type=&quot;paragraph&quot; w:customStyle=&quot;1&quot; w:styleId=&quot;CB3924A1FAA2467AA859E48777FC6CD4&quot;&gt;&lt;w:name w:val=&quot;CB3924A1FAA2467AA859E48777FC6CD4&quot; /&gt;&lt;w:rsid w:val=&quot;006F45F6&quot; /&gt;&lt;w:rPr&gt;&lt;w:lang w:val=&quot;de-CH&quot; w:eastAsia=&quot;de-CH&quot; /&gt;&lt;/w:rPr&gt;&lt;/w:style&gt;&lt;w:style w:type=&quot;paragraph&quot; w:customStyle=&quot;1&quot; w:styleId=&quot;43958A5195B648BEAA1640E0130ACDC6&quot;&gt;&lt;w:name w:val=&quot;43958A5195B648BEAA1640E0130ACDC6&quot; /&gt;&lt;w:rsid w:val=&quot;006F45F6&quot; /&gt;&lt;w:rPr&gt;&lt;w:lang w:val=&quot;de-CH&quot; w:eastAsia=&quot;de-CH&quot; /&gt;&lt;/w:rPr&gt;&lt;/w:style&gt;&lt;w:style w:type=&quot;paragraph&quot; w:customStyle=&quot;1&quot; w:styleId=&quot;DC0EE472EA8F4E37B15BF70769DA6EC3&quot;&gt;&lt;w:name w:val=&quot;DC0EE472EA8F4E37B15BF70769DA6EC3&quot; /&gt;&lt;w:rsid w:val=&quot;006F45F6&quot; /&gt;&lt;w:rPr&gt;&lt;w:lang w:val=&quot;de-CH&quot; w:eastAsia=&quot;de-CH&quot; /&gt;&lt;/w:rPr&gt;&lt;/w:style&gt;&lt;w:style w:type=&quot;paragraph&quot; w:customStyle=&quot;1&quot; w:styleId=&quot;5153CCDED4104AC291F7D9A96416E531&quot;&gt;&lt;w:name w:val=&quot;5153CCDED4104AC291F7D9A96416E531&quot; /&gt;&lt;w:rsid w:val=&quot;006F45F6&quot; /&gt;&lt;w:rPr&gt;&lt;w:lang w:val=&quot;de-CH&quot; w:eastAsia=&quot;de-CH&quot; /&gt;&lt;/w:rPr&gt;&lt;/w:style&gt;&lt;w:style w:type=&quot;paragraph&quot; w:customStyle=&quot;1&quot; w:styleId=&quot;94AAD51C85D04E078FE297C190A444AE&quot;&gt;&lt;w:name w:val=&quot;94AAD51C85D04E078FE297C190A444AE&quot; /&gt;&lt;w:rsid w:val=&quot;006F45F6&quot; /&gt;&lt;w:rPr&gt;&lt;w:lang w:val=&quot;de-CH&quot; w:eastAsia=&quot;de-CH&quot; /&gt;&lt;/w:rPr&gt;&lt;/w:style&gt;&lt;w:style w:type=&quot;paragraph&quot; w:customStyle=&quot;1&quot; w:styleId=&quot;C43020DFD4D94B76A605AB6F556A9576&quot;&gt;&lt;w:name w:val=&quot;C43020DFD4D94B76A605AB6F556A9576&quot; /&gt;&lt;w:rsid w:val=&quot;006F45F6&quot; /&gt;&lt;w:rPr&gt;&lt;w:lang w:val=&quot;de-CH&quot; w:eastAsia=&quot;de-CH&quot; /&gt;&lt;/w:rPr&gt;&lt;/w:style&gt;&lt;w:style w:type=&quot;paragraph&quot; w:customStyle=&quot;1&quot; w:styleId=&quot;D914817D1A5D42F69807AC6608274B79&quot;&gt;&lt;w:name w:val=&quot;D914817D1A5D42F69807AC6608274B79&quot; /&gt;&lt;w:rsid w:val=&quot;006F45F6&quot; /&gt;&lt;w:rPr&gt;&lt;w:lang w:val=&quot;de-CH&quot; w:eastAsia=&quot;de-CH&quot; /&gt;&lt;/w:rPr&gt;&lt;/w:style&gt;&lt;w:style w:type=&quot;paragraph&quot; w:customStyle=&quot;1&quot; w:styleId=&quot;47E2F60B637244CC8273A994D4E4B059&quot;&gt;&lt;w:name w:val=&quot;47E2F60B637244CC8273A994D4E4B059&quot; /&gt;&lt;w:rsid w:val=&quot;006F45F6&quot; /&gt;&lt;w:rPr&gt;&lt;w:lang w:val=&quot;de-CH&quot; w:eastAsia=&quot;de-CH&quot; /&gt;&lt;/w:rPr&gt;&lt;/w:style&gt;&lt;w:style w:type=&quot;paragraph&quot; w:customStyle=&quot;1&quot; w:styleId=&quot;5E66C0C1CD854680BE32CD0F70EB350E&quot;&gt;&lt;w:name w:val=&quot;5E66C0C1CD854680BE32CD0F70EB350E&quot; /&gt;&lt;w:rsid w:val=&quot;006F45F6&quot; /&gt;&lt;w:rPr&gt;&lt;w:lang w:val=&quot;de-CH&quot; w:eastAsia=&quot;de-CH&quot; /&gt;&lt;/w:rPr&gt;&lt;/w:style&gt;&lt;w:style w:type=&quot;paragraph&quot; w:customStyle=&quot;1&quot; w:styleId=&quot;FF196E75EA43455ABDD17D8667D739F4&quot;&gt;&lt;w:name w:val=&quot;FF196E75EA43455ABDD17D8667D739F4&quot; /&gt;&lt;w:rsid w:val=&quot;00D76C91&quot; /&gt;&lt;w:rPr&gt;&lt;w:lang w:val=&quot;de-CH&quot; w:eastAsia=&quot;de-CH&quot; /&gt;&lt;/w:rPr&gt;&lt;/w:style&gt;&lt;w:style w:type=&quot;paragraph&quot; w:customStyle=&quot;1&quot; w:styleId=&quot;83A24EFD3C3E4E1D9E40F6177BC27897&quot;&gt;&lt;w:name w:val=&quot;83A24EFD3C3E4E1D9E40F6177BC27897&quot; /&gt;&lt;w:rsid w:val=&quot;00D76C91&quot; /&gt;&lt;w:rPr&gt;&lt;w:lang w:val=&quot;de-CH&quot; w:eastAsia=&quot;de-CH&quot; /&gt;&lt;/w:rPr&gt;&lt;/w:style&gt;&lt;w:style w:type=&quot;paragraph&quot; w:customStyle=&quot;1&quot; w:styleId=&quot;12396C973D914E8B816F846AC736E126&quot;&gt;&lt;w:name w:val=&quot;12396C973D914E8B816F846AC736E126&quot; /&gt;&lt;w:rsid w:val=&quot;00D76C91&quot; /&gt;&lt;w:rPr&gt;&lt;w:lang w:val=&quot;de-CH&quot; w:eastAsia=&quot;de-CH&quot; /&gt;&lt;/w:rPr&gt;&lt;/w:style&gt;&lt;w:style w:type=&quot;paragraph&quot; w:customStyle=&quot;1&quot; w:styleId=&quot;0C68798362754D8C8BDBA96BCA80B36A&quot;&gt;&lt;w:name w:val=&quot;0C68798362754D8C8BDBA96BCA80B36A&quot; /&gt;&lt;w:rsid w:val=&quot;00D76C91&quot; /&gt;&lt;w:rPr&gt;&lt;w:lang w:val=&quot;de-CH&quot; w:eastAsia=&quot;de-CH&quot; /&gt;&lt;/w:rPr&gt;&lt;/w:style&gt;&lt;w:style w:type=&quot;paragraph&quot; w:customStyle=&quot;1&quot; w:styleId=&quot;69994681E7D24ACAB8F4D08D2D1B92A3&quot;&gt;&lt;w:name w:val=&quot;69994681E7D24ACAB8F4D08D2D1B92A3&quot; /&gt;&lt;w:rsid w:val=&quot;00D76C91&quot; /&gt;&lt;w:rPr&gt;&lt;w:lang w:val=&quot;de-CH&quot; w:eastAsia=&quot;de-CH&quot; /&gt;&lt;/w:rPr&gt;&lt;/w:style&gt;&lt;w:style w:type=&quot;paragraph&quot; w:customStyle=&quot;1&quot; w:styleId=&quot;0F4295CBC7954A8F9AB8F1879ED59115&quot;&gt;&lt;w:name w:val=&quot;0F4295CBC7954A8F9AB8F1879ED59115&quot; /&gt;&lt;w:rsid w:val=&quot;00D76C91&quot; /&gt;&lt;w:rPr&gt;&lt;w:lang w:val=&quot;de-CH&quot; w:eastAsia=&quot;de-CH&quot; /&gt;&lt;/w:rPr&gt;&lt;/w:style&gt;&lt;w:style w:type=&quot;paragraph&quot; w:customStyle=&quot;1&quot; w:styleId=&quot;59094F27820344C3923DDB1F34F535F6&quot;&gt;&lt;w:name w:val=&quot;59094F27820344C3923DDB1F34F535F6&quot; /&gt;&lt;w:rsid w:val=&quot;00D76C91&quot; /&gt;&lt;w:rPr&gt;&lt;w:lang w:val=&quot;de-CH&quot; w:eastAsia=&quot;de-CH&quot; /&gt;&lt;/w:rPr&gt;&lt;/w:style&gt;&lt;w:style w:type=&quot;paragraph&quot; w:customStyle=&quot;1&quot; w:styleId=&quot;94A2CB17F67F4DCDBEFC8CC9455C4F04&quot;&gt;&lt;w:name w:val=&quot;94A2CB17F67F4DCDBEFC8CC9455C4F04&quot; /&gt;&lt;w:rsid w:val=&quot;00D76C91&quot; /&gt;&lt;w:rPr&gt;&lt;w:lang w:val=&quot;de-CH&quot; w:eastAsia=&quot;de-CH&quot; /&gt;&lt;/w:rPr&gt;&lt;/w:style&gt;&lt;w:style w:type=&quot;paragraph&quot; w:customStyle=&quot;1&quot; w:styleId=&quot;925EFD7EA57E4BFEAA2DBD3B142A3D55&quot;&gt;&lt;w:name w:val=&quot;925EFD7EA57E4BFEAA2DBD3B142A3D55&quot; /&gt;&lt;w:rsid w:val=&quot;00D76C91&quot; /&gt;&lt;w:rPr&gt;&lt;w:lang w:val=&quot;de-CH&quot; w:eastAsia=&quot;de-CH&quot; /&gt;&lt;/w:rPr&gt;&lt;/w:style&gt;&lt;w:style w:type=&quot;paragraph&quot; w:customStyle=&quot;1&quot; w:styleId=&quot;6101E29EC6A747CFBD40AE97BB8F6B8C&quot;&gt;&lt;w:name w:val=&quot;6101E29EC6A747CFBD40AE97BB8F6B8C&quot; /&gt;&lt;w:rsid w:val=&quot;00D76C91&quot; /&gt;&lt;w:rPr&gt;&lt;w:lang w:val=&quot;de-CH&quot; w:eastAsia=&quot;de-CH&quot; /&gt;&lt;/w:rPr&gt;&lt;/w:style&gt;&lt;w:style w:type=&quot;paragraph&quot; w:customStyle=&quot;1&quot; w:styleId=&quot;92C167AFF2214FB0B7D4C1A4D4625D95&quot;&gt;&lt;w:name w:val=&quot;92C167AFF2214FB0B7D4C1A4D4625D95&quot; /&gt;&lt;w:rsid w:val=&quot;00D76C91&quot; /&gt;&lt;w:rPr&gt;&lt;w:lang w:val=&quot;de-CH&quot; w:eastAsia=&quot;de-CH&quot; /&gt;&lt;/w:rPr&gt;&lt;/w:style&gt;&lt;w:style w:type=&quot;paragraph&quot; w:customStyle=&quot;1&quot; w:styleId=&quot;43D95C0EF83A4442B3A883801CCF4D79&quot;&gt;&lt;w:name w:val=&quot;43D95C0EF83A4442B3A883801CCF4D79&quot; /&gt;&lt;w:rsid w:val=&quot;00D76C91&quot; /&gt;&lt;w:rPr&gt;&lt;w:lang w:val=&quot;de-CH&quot; w:eastAsia=&quot;de-CH&quot; /&gt;&lt;/w:rPr&gt;&lt;/w:style&gt;&lt;w:style w:type=&quot;paragraph&quot; w:customStyle=&quot;1&quot; w:styleId=&quot;8F932EA09645407F9B0E8E22BF67ADAD&quot;&gt;&lt;w:name w:val=&quot;8F932EA09645407F9B0E8E22BF67ADAD&quot; /&gt;&lt;w:rsid w:val=&quot;00D76C91&quot; /&gt;&lt;w:rPr&gt;&lt;w:lang w:val=&quot;de-CH&quot; w:eastAsia=&quot;de-CH&quot; /&gt;&lt;/w:rPr&gt;&lt;/w:style&gt;&lt;w:style w:type=&quot;paragraph&quot; w:customStyle=&quot;1&quot; w:styleId=&quot;91DCE5FD1FAD4ED984CA469513A5D826&quot;&gt;&lt;w:name w:val=&quot;91DCE5FD1FAD4ED984CA469513A5D826&quot; /&gt;&lt;w:rsid w:val=&quot;00D76C91&quot; /&gt;&lt;w:rPr&gt;&lt;w:lang w:val=&quot;de-CH&quot; w:eastAsia=&quot;de-CH&quot; /&gt;&lt;/w:rPr&gt;&lt;/w:style&gt;&lt;w:style w:type=&quot;paragraph&quot; w:customStyle=&quot;1&quot; w:styleId=&quot;4B00A3FD082F4AAC91F9E388E8C0F75E&quot;&gt;&lt;w:name w:val=&quot;4B00A3FD082F4AAC91F9E388E8C0F75E&quot; /&gt;&lt;w:rsid w:val=&quot;00D76C91&quot; /&gt;&lt;w:rPr&gt;&lt;w:lang w:val=&quot;de-CH&quot; w:eastAsia=&quot;de-CH&quot; /&gt;&lt;/w:rPr&gt;&lt;/w:style&gt;&lt;w:style w:type=&quot;paragraph&quot; w:customStyle=&quot;1&quot; w:styleId=&quot;C8E828F17BE04D5696A84B064F1C50A9&quot;&gt;&lt;w:name w:val=&quot;C8E828F17BE04D5696A84B064F1C50A9&quot; /&gt;&lt;w:rsid w:val=&quot;00166990&quot; /&gt;&lt;w:rPr&gt;&lt;w:lang w:val=&quot;de-CH&quot; w:eastAsia=&quot;de-CH&quot; /&gt;&lt;/w:rPr&gt;&lt;/w:style&gt;&lt;w:style w:type=&quot;paragraph&quot; w:customStyle=&quot;1&quot; w:styleId=&quot;3D1399AE672E404282B452B3CAAA3BF2&quot;&gt;&lt;w:name w:val=&quot;3D1399AE672E404282B452B3CAAA3BF2&quot; /&gt;&lt;w:rsid w:val=&quot;00166990&quot; /&gt;&lt;w:rPr&gt;&lt;w:lang w:val=&quot;de-CH&quot; w:eastAsia=&quot;de-CH&quot; /&gt;&lt;/w:rPr&gt;&lt;/w:style&gt;&lt;w:style w:type=&quot;paragraph&quot; w:customStyle=&quot;1&quot; w:styleId=&quot;615A056378C04E148BDEA2ED55D027B2&quot;&gt;&lt;w:name w:val=&quot;615A056378C04E148BDEA2ED55D027B2&quot; /&gt;&lt;w:rsid w:val=&quot;00166990&quot; /&gt;&lt;w:rPr&gt;&lt;w:lang w:val=&quot;de-CH&quot; w:eastAsia=&quot;de-CH&quot; /&gt;&lt;/w:rPr&gt;&lt;/w:style&gt;&lt;w:style w:type=&quot;paragraph&quot; w:customStyle=&quot;1&quot; w:styleId=&quot;7D58D1C80F2C4A81AD806908A4F90130&quot;&gt;&lt;w:name w:val=&quot;7D58D1C80F2C4A81AD806908A4F90130&quot; /&gt;&lt;w:rsid w:val=&quot;00166990&quot; /&gt;&lt;w:rPr&gt;&lt;w:lang w:val=&quot;de-CH&quot; w:eastAsia=&quot;de-CH&quot; /&gt;&lt;/w:rPr&gt;&lt;/w:style&gt;&lt;w:style w:type=&quot;paragraph&quot; w:customStyle=&quot;1&quot; w:styleId=&quot;4CF095F1FF3E402CA32BFC940B99A00E&quot;&gt;&lt;w:name w:val=&quot;4CF095F1FF3E402CA32BFC940B99A00E&quot; /&gt;&lt;w:rsid w:val=&quot;00166990&quot; /&gt;&lt;w:rPr&gt;&lt;w:lang w:val=&quot;de-CH&quot; w:eastAsia=&quot;de-CH&quot; /&gt;&lt;/w:rPr&gt;&lt;/w:style&gt;&lt;w:style w:type=&quot;paragraph&quot; w:customStyle=&quot;1&quot; w:styleId=&quot;6904A4EF80F44897AB8C0AD60DF001DF&quot;&gt;&lt;w:name w:val=&quot;6904A4EF80F44897AB8C0AD60DF001DF&quot; /&gt;&lt;w:rsid w:val=&quot;00166990&quot; /&gt;&lt;w:rPr&gt;&lt;w:lang w:val=&quot;de-CH&quot; w:eastAsia=&quot;de-CH&quot; /&gt;&lt;/w:rPr&gt;&lt;/w:style&gt;&lt;w:style w:type=&quot;paragraph&quot; w:customStyle=&quot;1&quot; w:styleId=&quot;03486C4689554EF59ED9356A63FF6EFE&quot;&gt;&lt;w:name w:val=&quot;03486C4689554EF59ED9356A63FF6EFE&quot; /&gt;&lt;w:rsid w:val=&quot;00166990&quot; /&gt;&lt;w:rPr&gt;&lt;w:lang w:val=&quot;de-CH&quot; w:eastAsia=&quot;de-CH&quot; /&gt;&lt;/w:rPr&gt;&lt;/w:style&gt;&lt;w:style w:type=&quot;paragraph&quot; w:customStyle=&quot;1&quot; w:styleId=&quot;47D6594D02084E13B280A0ED9A00787A&quot;&gt;&lt;w:name w:val=&quot;47D6594D02084E13B280A0ED9A00787A&quot; /&gt;&lt;w:rsid w:val=&quot;00166990&quot; /&gt;&lt;w:rPr&gt;&lt;w:lang w:val=&quot;de-CH&quot; w:eastAsia=&quot;de-CH&quot; /&gt;&lt;/w:rPr&gt;&lt;/w:style&gt;&lt;w:style w:type=&quot;paragraph&quot; w:customStyle=&quot;1&quot; w:styleId=&quot;5B6FD6F522AF4F65B84D7F62FE7F6964&quot;&gt;&lt;w:name w:val=&quot;5B6FD6F522AF4F65B84D7F62FE7F6964&quot; /&gt;&lt;w:rsid w:val=&quot;00166990&quot; /&gt;&lt;w:rPr&gt;&lt;w:lang w:val=&quot;de-CH&quot; w:eastAsia=&quot;de-CH&quot; /&gt;&lt;/w:rPr&gt;&lt;/w:style&gt;&lt;w:style w:type=&quot;paragraph&quot; w:customStyle=&quot;1&quot; w:styleId=&quot;80748977F1B44123BB70706A61DDC70C&quot;&gt;&lt;w:name w:val=&quot;80748977F1B44123BB70706A61DDC70C&quot; /&gt;&lt;w:rsid w:val=&quot;00166990&quot; /&gt;&lt;w:rPr&gt;&lt;w:lang w:val=&quot;de-CH&quot; w:eastAsia=&quot;de-CH&quot; /&gt;&lt;/w:rPr&gt;&lt;/w:style&gt;&lt;w:style w:type=&quot;paragraph&quot; w:customStyle=&quot;1&quot; w:styleId=&quot;C5A0DD43C9764F3BA5A958D590882D89&quot;&gt;&lt;w:name w:val=&quot;C5A0DD43C9764F3BA5A958D590882D89&quot; /&gt;&lt;w:rsid w:val=&quot;00166990&quot; /&gt;&lt;w:rPr&gt;&lt;w:lang w:val=&quot;de-CH&quot; w:eastAsia=&quot;de-CH&quot; /&gt;&lt;/w:rPr&gt;&lt;/w:style&gt;&lt;w:style w:type=&quot;paragraph&quot; w:customStyle=&quot;1&quot; w:styleId=&quot;747CF48EEB994AD4AD3E7FFE2B57EA2F&quot;&gt;&lt;w:name w:val=&quot;747CF48EEB994AD4AD3E7FFE2B57EA2F&quot; /&gt;&lt;w:rsid w:val=&quot;00166990&quot; /&gt;&lt;w:rPr&gt;&lt;w:lang w:val=&quot;de-CH&quot; w:eastAsia=&quot;de-CH&quot; /&gt;&lt;/w:rPr&gt;&lt;/w:style&gt;&lt;w:style w:type=&quot;paragraph&quot; w:customStyle=&quot;1&quot; w:styleId=&quot;588A372D222149329AFF3498EE2AA957&quot;&gt;&lt;w:name w:val=&quot;588A372D222149329AFF3498EE2AA957&quot; /&gt;&lt;w:rsid w:val=&quot;00166990&quot; /&gt;&lt;w:rPr&gt;&lt;w:lang w:val=&quot;de-CH&quot; w:eastAsia=&quot;de-CH&quot; /&gt;&lt;/w:rPr&gt;&lt;/w:style&gt;&lt;w:style w:type=&quot;paragraph&quot; w:customStyle=&quot;1&quot; w:styleId=&quot;28F67D8AF3154F13A9943F40A6FBCE55&quot;&gt;&lt;w:name w:val=&quot;28F67D8AF3154F13A9943F40A6FBCE55&quot; /&gt;&lt;w:rsid w:val=&quot;00166990&quot; /&gt;&lt;w:rPr&gt;&lt;w:lang w:val=&quot;de-CH&quot; w:eastAsia=&quot;de-CH&quot; /&gt;&lt;/w:rPr&gt;&lt;/w:style&gt;&lt;w:style w:type=&quot;paragraph&quot; w:customStyle=&quot;1&quot; w:styleId=&quot;EB2C968EF713496B8B6F5343A2672022&quot;&gt;&lt;w:name w:val=&quot;EB2C968EF713496B8B6F5343A2672022&quot; /&gt;&lt;w:rsid w:val=&quot;001E56BE&quot; /&gt;&lt;w:rPr&gt;&lt;w:lang w:val=&quot;de-CH&quot; w:eastAsia=&quot;de-CH&quot; /&gt;&lt;/w:rPr&gt;&lt;/w:style&gt;&lt;w:style w:type=&quot;paragraph&quot; w:customStyle=&quot;1&quot; w:styleId=&quot;57CCD7D697D945BD870596A5BA0F76A7&quot;&gt;&lt;w:name w:val=&quot;57CCD7D697D945BD870596A5BA0F76A7&quot; /&gt;&lt;w:rsid w:val=&quot;001E56BE&quot; /&gt;&lt;w:rPr&gt;&lt;w:lang w:val=&quot;de-CH&quot; w:eastAsia=&quot;de-CH&quot; /&gt;&lt;/w:rPr&gt;&lt;/w:style&gt;&lt;w:style w:type=&quot;paragraph&quot; w:customStyle=&quot;1&quot; w:styleId=&quot;95288B78E5FA43738E0F633A6B6457A8&quot;&gt;&lt;w:name w:val=&quot;95288B78E5FA43738E0F633A6B6457A8&quot; /&gt;&lt;w:rsid w:val=&quot;001E56BE&quot; /&gt;&lt;w:rPr&gt;&lt;w:lang w:val=&quot;de-CH&quot; w:eastAsia=&quot;de-CH&quot; /&gt;&lt;/w:rPr&gt;&lt;/w:style&gt;&lt;w:style w:type=&quot;paragraph&quot; w:customStyle=&quot;1&quot; w:styleId=&quot;9749D1FB35D141B5B83C95C8EA55D119&quot;&gt;&lt;w:name w:val=&quot;9749D1FB35D141B5B83C95C8EA55D119&quot; /&gt;&lt;w:rsid w:val=&quot;001E56BE&quot; /&gt;&lt;w:rPr&gt;&lt;w:lang w:val=&quot;de-CH&quot; w:eastAsia=&quot;de-CH&quot; /&gt;&lt;/w:rPr&gt;&lt;/w:style&gt;&lt;w:style w:type=&quot;paragraph&quot; w:customStyle=&quot;1&quot; w:styleId=&quot;87995C049BC844D1AE4F69991BF1F661&quot;&gt;&lt;w:name w:val=&quot;87995C049BC844D1AE4F69991BF1F661&quot; /&gt;&lt;w:rsid w:val=&quot;001E56BE&quot; /&gt;&lt;w:rPr&gt;&lt;w:lang w:val=&quot;de-CH&quot; w:eastAsia=&quot;de-CH&quot; /&gt;&lt;/w:rPr&gt;&lt;/w:style&gt;&lt;w:style w:type=&quot;paragraph&quot; w:customStyle=&quot;1&quot; w:styleId=&quot;C535108588934BD9B93ECF30AA3AD122&quot;&gt;&lt;w:name w:val=&quot;C535108588934BD9B93ECF30AA3AD122&quot; /&gt;&lt;w:rsid w:val=&quot;001E56BE&quot; /&gt;&lt;w:rPr&gt;&lt;w:lang w:val=&quot;de-CH&quot; w:eastAsia=&quot;de-CH&quot; /&gt;&lt;/w:rPr&gt;&lt;/w:style&gt;&lt;w:style w:type=&quot;paragraph&quot; w:customStyle=&quot;1&quot; w:styleId=&quot;397DA87FEE3D45FA9CE4F8660C45C6C9&quot;&gt;&lt;w:name w:val=&quot;397DA87FEE3D45FA9CE4F8660C45C6C9&quot; /&gt;&lt;w:rsid w:val=&quot;001E56BE&quot; /&gt;&lt;w:rPr&gt;&lt;w:lang w:val=&quot;de-CH&quot; w:eastAsia=&quot;de-CH&quot; /&gt;&lt;/w:rPr&gt;&lt;/w:style&gt;&lt;w:style w:type=&quot;paragraph&quot; w:customStyle=&quot;1&quot; w:styleId=&quot;8D585369AAEA407CA941AE723107F1C2&quot;&gt;&lt;w:name w:val=&quot;8D585369AAEA407CA941AE723107F1C2&quot; /&gt;&lt;w:rsid w:val=&quot;001E56BE&quot; /&gt;&lt;w:rPr&gt;&lt;w:lang w:val=&quot;de-CH&quot; w:eastAsia=&quot;de-CH&quot; /&gt;&lt;/w:rPr&gt;&lt;/w:style&gt;&lt;w:style w:type=&quot;paragraph&quot; w:customStyle=&quot;1&quot; w:styleId=&quot;92C1DBDDF6EE4074A97D4A765469F2AD&quot;&gt;&lt;w:name w:val=&quot;92C1DBDDF6EE4074A97D4A765469F2AD&quot; /&gt;&lt;w:rsid w:val=&quot;001E56BE&quot; /&gt;&lt;w:rPr&gt;&lt;w:lang w:val=&quot;de-CH&quot; w:eastAsia=&quot;de-CH&quot; /&gt;&lt;/w:rPr&gt;&lt;/w:style&gt;&lt;w:style w:type=&quot;paragraph&quot; w:customStyle=&quot;1&quot; w:styleId=&quot;6928FD7B35BC4936BC11FCDF0F582520&quot;&gt;&lt;w:name w:val=&quot;6928FD7B35BC4936BC11FCDF0F582520&quot; /&gt;&lt;w:rsid w:val=&quot;001E56BE&quot; /&gt;&lt;w:rPr&gt;&lt;w:lang w:val=&quot;de-CH&quot; w:eastAsia=&quot;de-CH&quot; /&gt;&lt;/w:rPr&gt;&lt;/w:style&gt;&lt;w:style w:type=&quot;paragraph&quot; w:customStyle=&quot;1&quot; w:styleId=&quot;90E13D56BEAB4C8C814C5AD19CA05A64&quot;&gt;&lt;w:name w:val=&quot;90E13D56BEAB4C8C814C5AD19CA05A64&quot; /&gt;&lt;w:rsid w:val=&quot;001E56BE&quot; /&gt;&lt;w:rPr&gt;&lt;w:lang w:val=&quot;de-CH&quot; w:eastAsia=&quot;de-CH&quot; /&gt;&lt;/w:rPr&gt;&lt;/w:style&gt;&lt;w:style w:type=&quot;paragraph&quot; w:customStyle=&quot;1&quot; w:styleId=&quot;6B86F75D14034609B8415FE69BF3FE9F&quot;&gt;&lt;w:name w:val=&quot;6B86F75D14034609B8415FE69BF3FE9F&quot; /&gt;&lt;w:rsid w:val=&quot;001E56BE&quot; /&gt;&lt;w:rPr&gt;&lt;w:lang w:val=&quot;de-CH&quot; w:eastAsia=&quot;de-CH&quot; /&gt;&lt;/w:rPr&gt;&lt;/w:style&gt;&lt;w:style w:type=&quot;paragraph&quot; w:customStyle=&quot;1&quot; w:styleId=&quot;8A5D56FCC3A14347A80A2C80D67F548F&quot;&gt;&lt;w:name w:val=&quot;8A5D56FCC3A14347A80A2C80D67F548F&quot; /&gt;&lt;w:rsid w:val=&quot;001E56BE&quot; /&gt;&lt;w:rPr&gt;&lt;w:lang w:val=&quot;de-CH&quot; w:eastAsia=&quot;de-CH&quot; /&gt;&lt;/w:rPr&gt;&lt;/w:style&gt;&lt;w:style w:type=&quot;paragraph&quot; w:customStyle=&quot;1&quot; w:styleId=&quot;D82752602CC14C99897A489AC1C841DE&quot;&gt;&lt;w:name w:val=&quot;D82752602CC14C99897A489AC1C841DE&quot; /&gt;&lt;w:rsid w:val=&quot;001E56BE&quot; /&gt;&lt;w:rPr&gt;&lt;w:lang w:val=&quot;de-CH&quot; w:eastAsia=&quot;de-CH&quot; /&gt;&lt;/w:rPr&gt;&lt;/w:style&gt;&lt;w:style w:type=&quot;paragraph&quot; w:customStyle=&quot;1&quot; w:styleId=&quot;12E8E09F778941E3AE999035A85D4A93&quot;&gt;&lt;w:name w:val=&quot;12E8E09F778941E3AE999035A85D4A93&quot; /&gt;&lt;w:rsid w:val=&quot;001E56BE&quot; /&gt;&lt;w:rPr&gt;&lt;w:lang w:val=&quot;de-CH&quot; w:eastAsia=&quot;de-CH&quot; /&gt;&lt;/w:rPr&gt;&lt;/w:style&gt;&lt;w:style w:type=&quot;paragraph&quot; w:customStyle=&quot;1&quot; w:styleId=&quot;F28ACAD0605F40238102CED809D28E05&quot;&gt;&lt;w:name w:val=&quot;F28ACAD0605F40238102CED809D28E05&quot; /&gt;&lt;w:rsid w:val=&quot;001E56BE&quot; /&gt;&lt;w:rPr&gt;&lt;w:lang w:val=&quot;de-CH&quot; w:eastAsia=&quot;de-CH&quot; /&gt;&lt;/w:rPr&gt;&lt;/w:style&gt;&lt;w:style w:type=&quot;paragraph&quot; w:customStyle=&quot;1&quot; w:styleId=&quot;381C2404D7D8480F995F9151F6CFB028&quot;&gt;&lt;w:name w:val=&quot;381C2404D7D8480F995F9151F6CFB028&quot; /&gt;&lt;w:rsid w:val=&quot;001E56BE&quot; /&gt;&lt;w:rPr&gt;&lt;w:lang w:val=&quot;de-CH&quot; w:eastAsia=&quot;de-CH&quot; /&gt;&lt;/w:rPr&gt;&lt;/w:style&gt;&lt;w:style w:type=&quot;paragraph&quot; w:customStyle=&quot;1&quot; w:styleId=&quot;47ADF503A5B149DEAE8E1A27CFA617FB&quot;&gt;&lt;w:name w:val=&quot;47ADF503A5B149DEAE8E1A27CFA617FB&quot; /&gt;&lt;w:rsid w:val=&quot;001E56BE&quot; /&gt;&lt;w:rPr&gt;&lt;w:lang w:val=&quot;de-CH&quot; w:eastAsia=&quot;de-CH&quot; /&gt;&lt;/w:rPr&gt;&lt;/w:style&gt;&lt;w:style w:type=&quot;paragraph&quot; w:customStyle=&quot;1&quot; w:styleId=&quot;D39984F946D847C2A2DBAA1D317D1828&quot;&gt;&lt;w:name w:val=&quot;D39984F946D847C2A2DBAA"/>
    <w:docVar w:name="en-US6_LanguageVersion" w:val="1D317D1828&quot; /&gt;&lt;w:rsid w:val=&quot;001E56BE&quot; /&gt;&lt;w:rPr&gt;&lt;w:lang w:val=&quot;de-CH&quot; w:eastAsia=&quot;de-CH&quot; /&gt;&lt;/w:rPr&gt;&lt;/w:style&gt;&lt;w:style w:type=&quot;paragraph&quot; w:customStyle=&quot;1&quot; w:styleId=&quot;C20F65D8BB15473DB44E56324FCE6E80&quot;&gt;&lt;w:name w:val=&quot;C20F65D8BB15473DB44E56324FCE6E80&quot; /&gt;&lt;w:rsid w:val=&quot;001E56BE&quot; /&gt;&lt;w:rPr&gt;&lt;w:lang w:val=&quot;de-CH&quot; w:eastAsia=&quot;de-CH&quot; /&gt;&lt;/w:rPr&gt;&lt;/w:style&gt;&lt;w:style w:type=&quot;paragraph&quot; w:customStyle=&quot;1&quot; w:styleId=&quot;75D2F03B4719421492532719DFF4FD54&quot;&gt;&lt;w:name w:val=&quot;75D2F03B4719421492532719DFF4FD54&quot; /&gt;&lt;w:rsid w:val=&quot;001E56BE&quot; /&gt;&lt;w:rPr&gt;&lt;w:lang w:val=&quot;de-CH&quot; w:eastAsia=&quot;de-CH&quot; /&gt;&lt;/w:rPr&gt;&lt;/w:style&gt;&lt;w:style w:type=&quot;paragraph&quot; w:customStyle=&quot;1&quot; w:styleId=&quot;E012D6FA3A5447AE91079F8A5E926967&quot;&gt;&lt;w:name w:val=&quot;E012D6FA3A5447AE91079F8A5E926967&quot; /&gt;&lt;w:rsid w:val=&quot;001E56BE&quot; /&gt;&lt;w:rPr&gt;&lt;w:lang w:val=&quot;de-CH&quot; w:eastAsia=&quot;de-CH&quot; /&gt;&lt;/w:rPr&gt;&lt;/w:style&gt;&lt;w:style w:type=&quot;paragraph&quot; w:customStyle=&quot;1&quot; w:styleId=&quot;8C5A89E83D1447B4B20548669CCF700A&quot;&gt;&lt;w:name w:val=&quot;8C5A89E83D1447B4B20548669CCF700A&quot; /&gt;&lt;w:rsid w:val=&quot;001E56BE&quot; /&gt;&lt;w:rPr&gt;&lt;w:lang w:val=&quot;de-CH&quot; w:eastAsia=&quot;de-CH&quot; /&gt;&lt;/w:rPr&gt;&lt;/w:style&gt;&lt;w:style w:type=&quot;paragraph&quot; w:customStyle=&quot;1&quot; w:styleId=&quot;B57493C5FFE04B508B8A88F64C501782&quot;&gt;&lt;w:name w:val=&quot;B57493C5FFE04B508B8A88F64C501782&quot; /&gt;&lt;w:rsid w:val=&quot;001E56BE&quot; /&gt;&lt;w:rPr&gt;&lt;w:lang w:val=&quot;de-CH&quot; w:eastAsia=&quot;de-CH&quot; /&gt;&lt;/w:rPr&gt;&lt;/w:style&gt;&lt;w:style w:type=&quot;paragraph&quot; w:customStyle=&quot;1&quot; w:styleId=&quot;5B6F0097E5DE43AD91EE75728AF29634&quot;&gt;&lt;w:name w:val=&quot;5B6F0097E5DE43AD91EE75728AF29634&quot; /&gt;&lt;w:rsid w:val=&quot;001E56BE&quot; /&gt;&lt;w:rPr&gt;&lt;w:lang w:val=&quot;de-CH&quot; w:eastAsia=&quot;de-CH&quot; /&gt;&lt;/w:rPr&gt;&lt;/w:style&gt;&lt;w:style w:type=&quot;paragraph&quot; w:customStyle=&quot;1&quot; w:styleId=&quot;A80F51218D2D4B078812B033E8C4AF48&quot;&gt;&lt;w:name w:val=&quot;A80F51218D2D4B078812B033E8C4AF48&quot; /&gt;&lt;w:rsid w:val=&quot;001E56BE&quot; /&gt;&lt;w:rPr&gt;&lt;w:lang w:val=&quot;de-CH&quot; w:eastAsia=&quot;de-CH&quot; /&gt;&lt;/w:rPr&gt;&lt;/w:style&gt;&lt;w:style w:type=&quot;paragraph&quot; w:customStyle=&quot;1&quot; w:styleId=&quot;CBCF2B821B3441A98168AE0EFC2EAEC5&quot;&gt;&lt;w:name w:val=&quot;CBCF2B821B3441A98168AE0EFC2EAEC5&quot; /&gt;&lt;w:rsid w:val=&quot;001E56BE&quot; /&gt;&lt;w:rPr&gt;&lt;w:lang w:val=&quot;de-CH&quot; w:eastAsia=&quot;de-CH&quot; /&gt;&lt;/w:rPr&gt;&lt;/w:style&gt;&lt;w:style w:type=&quot;paragraph&quot; w:customStyle=&quot;1&quot; w:styleId=&quot;AC3AD567656146A38B93F2B2951B0F4B&quot;&gt;&lt;w:name w:val=&quot;AC3AD567656146A38B93F2B2951B0F4B&quot; /&gt;&lt;w:rsid w:val=&quot;001E56BE&quot; /&gt;&lt;w:rPr&gt;&lt;w:lang w:val=&quot;de-CH&quot; w:eastAsia=&quot;de-CH&quot; /&gt;&lt;/w:rPr&gt;&lt;/w:style&gt;&lt;w:style w:type=&quot;paragraph&quot; w:customStyle=&quot;1&quot; w:styleId=&quot;6F1A1BBDADD043FB8566377FEADA7D88&quot;&gt;&lt;w:name w:val=&quot;6F1A1BBDADD043FB8566377FEADA7D88&quot; /&gt;&lt;w:rsid w:val=&quot;001E56BE&quot; /&gt;&lt;w:rPr&gt;&lt;w:lang w:val=&quot;de-CH&quot; w:eastAsia=&quot;de-CH&quot; /&gt;&lt;/w:rPr&gt;&lt;/w:style&gt;&lt;w:style w:type=&quot;paragraph&quot; w:customStyle=&quot;1&quot; w:styleId=&quot;60F4FB9C339442B09B5782D60D48319C&quot;&gt;&lt;w:name w:val=&quot;60F4FB9C339442B09B5782D60D48319C&quot; /&gt;&lt;w:rsid w:val=&quot;001E56BE&quot; /&gt;&lt;w:rPr&gt;&lt;w:lang w:val=&quot;de-CH&quot; w:eastAsia=&quot;de-CH&quot; /&gt;&lt;/w:rPr&gt;&lt;/w:style&gt;&lt;w:style w:type=&quot;paragraph&quot; w:customStyle=&quot;1&quot; w:styleId=&quot;E9AB98233BD34C9AA098814FD0A6E331&quot;&gt;&lt;w:name w:val=&quot;E9AB98233BD34C9AA098814FD0A6E331&quot; /&gt;&lt;w:rsid w:val=&quot;001E56BE&quot; /&gt;&lt;w:rPr&gt;&lt;w:lang w:val=&quot;de-CH&quot; w:eastAsia=&quot;de-CH&quot; /&gt;&lt;/w:rPr&gt;&lt;/w:style&gt;&lt;w:style w:type=&quot;paragraph&quot; w:customStyle=&quot;1&quot; w:styleId=&quot;56649620DE3E4917AE157E43E7835BF6&quot;&gt;&lt;w:name w:val=&quot;56649620DE3E4917AE157E43E7835BF6&quot; /&gt;&lt;w:rsid w:val=&quot;001E56BE&quot; /&gt;&lt;w:rPr&gt;&lt;w:lang w:val=&quot;de-CH&quot; w:eastAsia=&quot;de-CH&quot; /&gt;&lt;/w:rPr&gt;&lt;/w:style&gt;&lt;w:style w:type=&quot;paragraph&quot; w:customStyle=&quot;1&quot; w:styleId=&quot;DF279EE69D5B41939D9A728EEB30A6D7&quot;&gt;&lt;w:name w:val=&quot;DF279EE69D5B41939D9A728EEB30A6D7&quot; /&gt;&lt;w:rsid w:val=&quot;001E56BE&quot; /&gt;&lt;w:rPr&gt;&lt;w:lang w:val=&quot;de-CH&quot; w:eastAsia=&quot;de-CH&quot; /&gt;&lt;/w:rPr&gt;&lt;/w:style&gt;&lt;w:style w:type=&quot;paragraph&quot; w:customStyle=&quot;1&quot; w:styleId=&quot;67557F4FE44644FCB9523501F5F00287&quot;&gt;&lt;w:name w:val=&quot;67557F4FE44644FCB9523501F5F00287&quot; /&gt;&lt;w:rsid w:val=&quot;001E56BE&quot; /&gt;&lt;w:rPr&gt;&lt;w:lang w:val=&quot;de-CH&quot; w:eastAsia=&quot;de-CH&quot; /&gt;&lt;/w:rPr&gt;&lt;/w:style&gt;&lt;w:style w:type=&quot;paragraph&quot; w:customStyle=&quot;1&quot; w:styleId=&quot;3DE27C7E47EB476AA35B3B0FAD6EF08A&quot;&gt;&lt;w:name w:val=&quot;3DE27C7E47EB476AA35B3B0FAD6EF08A&quot; /&gt;&lt;w:rsid w:val=&quot;001E56BE&quot; /&gt;&lt;w:rPr&gt;&lt;w:lang w:val=&quot;de-CH&quot; w:eastAsia=&quot;de-CH&quot; /&gt;&lt;/w:rPr&gt;&lt;/w:style&gt;&lt;w:style w:type=&quot;paragraph&quot; w:customStyle=&quot;1&quot; w:styleId=&quot;7AFECE13B335476886CBA9F70CD7DD39&quot;&gt;&lt;w:name w:val=&quot;7AFECE13B335476886CBA9F70CD7DD39&quot; /&gt;&lt;w:rsid w:val=&quot;001E56BE&quot; /&gt;&lt;w:rPr&gt;&lt;w:lang w:val=&quot;de-CH&quot; w:eastAsia=&quot;de-CH&quot; /&gt;&lt;/w:rPr&gt;&lt;/w:style&gt;&lt;w:style w:type=&quot;paragraph&quot; w:customStyle=&quot;1&quot; w:styleId=&quot;9DA7826A377945DAB03BFA70194F8A24&quot;&gt;&lt;w:name w:val=&quot;9DA7826A377945DAB03BFA70194F8A24&quot; /&gt;&lt;w:rsid w:val=&quot;001E56BE&quot; /&gt;&lt;w:rPr&gt;&lt;w:lang w:val=&quot;de-CH&quot; w:eastAsia=&quot;de-CH&quot; /&gt;&lt;/w:rPr&gt;&lt;/w:style&gt;&lt;w:style w:type=&quot;paragraph&quot; w:customStyle=&quot;1&quot; w:styleId=&quot;C7180F89EADE488EB2EEA35B1CBBBF67&quot;&gt;&lt;w:name w:val=&quot;C7180F89EADE488EB2EEA35B1CBBBF67&quot; /&gt;&lt;w:rsid w:val=&quot;001E56BE&quot; /&gt;&lt;w:rPr&gt;&lt;w:lang w:val=&quot;de-CH&quot; w:eastAsia=&quot;de-CH&quot; /&gt;&lt;/w:rPr&gt;&lt;/w:style&gt;&lt;w:style w:type=&quot;paragraph&quot; w:customStyle=&quot;1&quot; w:styleId=&quot;2675A04D3D374BF9911995C85258941C&quot;&gt;&lt;w:name w:val=&quot;2675A04D3D374BF9911995C85258941C&quot; /&gt;&lt;w:rsid w:val=&quot;001E56BE&quot; /&gt;&lt;w:rPr&gt;&lt;w:lang w:val=&quot;de-CH&quot; w:eastAsia=&quot;de-CH&quot; /&gt;&lt;/w:rPr&gt;&lt;/w:style&gt;&lt;w:style w:type=&quot;paragraph&quot; w:customStyle=&quot;1&quot; w:styleId=&quot;FFE9EDDD1442425F812DCCDE6E14A404&quot;&gt;&lt;w:name w:val=&quot;FFE9EDDD1442425F812DCCDE6E14A404&quot; /&gt;&lt;w:rsid w:val=&quot;001E56BE&quot; /&gt;&lt;w:rPr&gt;&lt;w:lang w:val=&quot;de-CH&quot; w:eastAsia=&quot;de-CH&quot; /&gt;&lt;/w:rPr&gt;&lt;/w:style&gt;&lt;w:style w:type=&quot;paragraph&quot; w:customStyle=&quot;1&quot; w:styleId=&quot;1ACD2F1A1A9C41B1B541134E28782ECB&quot;&gt;&lt;w:name w:val=&quot;1ACD2F1A1A9C41B1B541134E28782ECB&quot; /&gt;&lt;w:rsid w:val=&quot;001E56BE&quot; /&gt;&lt;w:rPr&gt;&lt;w:lang w:val=&quot;de-CH&quot; w:eastAsia=&quot;de-CH&quot; /&gt;&lt;/w:rPr&gt;&lt;/w:style&gt;&lt;w:style w:type=&quot;paragraph&quot; w:customStyle=&quot;1&quot; w:styleId=&quot;F859A0DCCCDE42BC9700D646290E70C4&quot;&gt;&lt;w:name w:val=&quot;F859A0DCCCDE42BC9700D646290E70C4&quot; /&gt;&lt;w:rsid w:val=&quot;001E56BE&quot; /&gt;&lt;w:rPr&gt;&lt;w:lang w:val=&quot;de-CH&quot; w:eastAsia=&quot;de-CH&quot; /&gt;&lt;/w:rPr&gt;&lt;/w:style&gt;&lt;w:style w:type=&quot;paragraph&quot; w:customStyle=&quot;1&quot; w:styleId=&quot;5C49DCECA09B4E0F96C4CB2238F14EA9&quot;&gt;&lt;w:name w:val=&quot;5C49DCECA09B4E0F96C4CB2238F14EA9&quot; /&gt;&lt;w:rsid w:val=&quot;001E56BE&quot; /&gt;&lt;w:rPr&gt;&lt;w:lang w:val=&quot;de-CH&quot; w:eastAsia=&quot;de-CH&quot; /&gt;&lt;/w:rPr&gt;&lt;/w:style&gt;&lt;w:style w:type=&quot;paragraph&quot; w:customStyle=&quot;1&quot; w:styleId=&quot;D07116D93B614988B3A125748136691D&quot;&gt;&lt;w:name w:val=&quot;D07116D93B614988B3A125748136691D&quot; /&gt;&lt;w:rsid w:val=&quot;001E56BE&quot; /&gt;&lt;w:rPr&gt;&lt;w:lang w:val=&quot;de-CH&quot; w:eastAsia=&quot;de-CH&quot; /&gt;&lt;/w:rPr&gt;&lt;/w:style&gt;&lt;w:style w:type=&quot;paragraph&quot; w:customStyle=&quot;1&quot; w:styleId=&quot;005849B7B480438EB41E56EAD5289FA5&quot;&gt;&lt;w:name w:val=&quot;005849B7B480438EB41E56EAD5289FA5&quot; /&gt;&lt;w:rsid w:val=&quot;001E56BE&quot; /&gt;&lt;w:rPr&gt;&lt;w:lang w:val=&quot;de-CH&quot; w:eastAsia=&quot;de-CH&quot; /&gt;&lt;/w:rPr&gt;&lt;/w:style&gt;&lt;w:style w:type=&quot;paragraph&quot; w:customStyle=&quot;1&quot; w:styleId=&quot;7C12373ADB9640E89C062A93F4962828&quot;&gt;&lt;w:name w:val=&quot;7C12373ADB9640E89C062A93F4962828&quot; /&gt;&lt;w:rsid w:val=&quot;001E56BE&quot; /&gt;&lt;w:rPr&gt;&lt;w:lang w:val=&quot;de-CH&quot; w:eastAsia=&quot;de-CH&quot; /&gt;&lt;/w:rPr&gt;&lt;/w:style&gt;&lt;w:style w:type=&quot;paragraph&quot; w:customStyle=&quot;1&quot; w:styleId=&quot;073A96C2F2C447D08DD3E4DD75E8DD24&quot;&gt;&lt;w:name w:val=&quot;073A96C2F2C447D08DD3E4DD75E8DD24&quot; /&gt;&lt;w:rsid w:val=&quot;001E56BE&quot; /&gt;&lt;w:rPr&gt;&lt;w:lang w:val=&quot;de-CH&quot; w:eastAsia=&quot;de-CH&quot; /&gt;&lt;/w:rPr&gt;&lt;/w:style&gt;&lt;w:style w:type=&quot;paragraph&quot; w:customStyle=&quot;1&quot; w:styleId=&quot;711CCE42E55546059474A7DC804D1B92&quot;&gt;&lt;w:name w:val=&quot;711CCE42E55546059474A7DC804D1B92&quot; /&gt;&lt;w:rsid w:val=&quot;001E56BE&quot; /&gt;&lt;w:rPr&gt;&lt;w:lang w:val=&quot;de-CH&quot; w:eastAsia=&quot;de-CH&quot; /&gt;&lt;/w:rPr&gt;&lt;/w:style&gt;&lt;w:style w:type=&quot;paragraph&quot; w:customStyle=&quot;1&quot; w:styleId=&quot;CF2DE0AC7598473C9D58968E64DDA459&quot;&gt;&lt;w:name w:val=&quot;CF2DE0AC7598473C9D58968E64DDA459&quot; /&gt;&lt;w:rsid w:val=&quot;001E56BE&quot; /&gt;&lt;w:rPr&gt;&lt;w:lang w:val=&quot;de-CH&quot; w:eastAsia=&quot;de-CH&quot; /&gt;&lt;/w:rPr&gt;&lt;/w:style&gt;&lt;w:style w:type=&quot;paragraph&quot; w:customStyle=&quot;1&quot; w:styleId=&quot;073A96C2F2C447D08DD3E4DD75E8DD241&quot;&gt;&lt;w:name w:val=&quot;073A96C2F2C447D08DD3E4DD75E8DD241&quot; /&gt;&lt;w:rsid w:val=&quot;001E56BE&quot; /&gt;&lt;w:pPr&gt;&lt;w:spacing w:after=&quot;0&quot; w:line=&quot;240&quot; w:lineRule=&quot;atLeast&quot; /&gt;&lt;/w:pPr&gt;&lt;w:rPr&gt;&lt;w:rFonts w:ascii=&quot;Arial&quot; w:eastAsia=&quot;Calibri&quot; w:hAnsi=&quot;Arial&quot; w:cs=&quot;Times New Roman&quot; /&gt;&lt;w:sz w:val=&quot;15&quot; /&gt;&lt;w:lang w:val=&quot;de-CH&quot; /&gt;&lt;/w:rPr&gt;&lt;/w:style&gt;&lt;w:style w:type=&quot;paragraph&quot; w:customStyle=&quot;1&quot; w:styleId=&quot;0FA501E5E2EF46BB8CD3F7555F1200BE&quot;&gt;&lt;w:name w:val=&quot;0FA501E5E2EF46BB8CD3F7555F1200BE&quot; /&gt;&lt;w:rsid w:val=&quot;001E56BE&quot; /&gt;&lt;w:rPr&gt;&lt;w:lang w:val=&quot;de-CH&quot; w:eastAsia=&quot;de-CH&quot; /&gt;&lt;/w:rPr&gt;&lt;/w:style&gt;&lt;w:style w:type=&quot;paragraph&quot; w:customStyle=&quot;1&quot; w:styleId=&quot;C19107CBC9984CCF99D7E12AB8FEBEC3&quot;&gt;&lt;w:name w:val=&quot;C19107CBC9984CCF99D7E12AB8FEBEC3&quot; /&gt;&lt;w:rsid w:val=&quot;001E56BE&quot; /&gt;&lt;w:rPr&gt;&lt;w:lang w:val=&quot;de-CH&quot; w:eastAsia=&quot;de-CH&quot; /&gt;&lt;/w:rPr&gt;&lt;/w:style&gt;&lt;w:style w:type=&quot;paragraph&quot; w:customStyle=&quot;1&quot; w:styleId=&quot;073A96C2F2C447D08DD3E4DD75E8DD242&quot;&gt;&lt;w:name w:val=&quot;073A96C2F2C447D08DD3E4DD75E8DD242&quot; /&gt;&lt;w:rsid w:val=&quot;001E56BE&quot; /&gt;&lt;w:pPr&gt;&lt;w:spacing w:after=&quot;0&quot; w:line=&quot;240&quot; w:lineRule=&quot;atLeast&quot; /&gt;&lt;/w:pPr&gt;&lt;w:rPr&gt;&lt;w:rFonts w:ascii=&quot;Arial&quot; w:eastAsia=&quot;Calibri&quot; w:hAnsi=&quot;Arial&quot; w:cs=&quot;Times New Roman&quot; /&gt;&lt;w:sz w:val=&quot;15&quot; /&gt;&lt;w:lang w:val=&quot;de-CH&quot; /&gt;&lt;/w:rPr&gt;&lt;/w:style&gt;&lt;w:style w:type=&quot;paragraph&quot; w:customStyle=&quot;1&quot; w:styleId=&quot;7EC5C4CFF72E40A9ADDDB0DC1CE75E57&quot;&gt;&lt;w:name w:val=&quot;7EC5C4CFF72E40A9ADDDB0DC1CE75E57&quot; /&gt;&lt;w:rsid w:val=&quot;001E56BE&quot; /&gt;&lt;w:rPr&gt;&lt;w:lang w:val=&quot;de-CH&quot; w:eastAsia=&quot;de-CH&quot; /&gt;&lt;/w:rPr&gt;&lt;/w:style&gt;&lt;w:style w:type=&quot;paragraph&quot; w:customStyle=&quot;1&quot; w:styleId=&quot;A96643D759794C18BA918D87227A6494&quot;&gt;&lt;w:name w:val=&quot;A96643D759794C18BA918D87227A6494&quot; /&gt;&lt;w:rsid w:val=&quot;001E56BE&quot; /&gt;&lt;w:rPr&gt;&lt;w:lang w:val=&quot;de-CH&quot; w:eastAsia=&quot;de-CH&quot; /&gt;&lt;/w:rPr&gt;&lt;/w:style&gt;&lt;w:style w:type=&quot;paragraph&quot; w:customStyle=&quot;1&quot; w:styleId=&quot;42554F1B296C47A8A7F3CCB54A291B22&quot;&gt;&lt;w:name w:val=&quot;42554F1B296C47A8A7F3CCB54A291B22&quot; /&gt;&lt;w:rsid w:val=&quot;001E56BE&quot; /&gt;&lt;w:rPr&gt;&lt;w:lang w:val=&quot;de-CH&quot; w:eastAsia=&quot;de-CH&quot; /&gt;&lt;/w:rPr&gt;&lt;/w:style&gt;&lt;w:style w:type=&quot;paragraph&quot; w:customStyle=&quot;1&quot; w:styleId=&quot;B56C47A6A3A3405483DF2E2913D8278F&quot;&gt;&lt;w:name w:val=&quot;B56C47A6A3A3405483DF2E2913D8278F&quot; /&gt;&lt;w:rsid w:val=&quot;001E56BE&quot; /&gt;&lt;w:rPr&gt;&lt;w:lang w:val=&quot;de-CH&quot; w:eastAsia=&quot;de-CH&quot; /&gt;&lt;/w:rPr&gt;&lt;/w:style&gt;&lt;w:style w:type=&quot;paragraph&quot; w:customStyle=&quot;1&quot; w:styleId=&quot;BBE6C45E59BE4093B280109481C02DB9&quot;&gt;&lt;w:name w:val=&quot;BBE6C45E59BE4093B280109481C02DB9&quot; /&gt;&lt;w:rsid w:val=&quot;001E56BE&quot; /&gt;&lt;w:rPr&gt;&lt;w:lang w:val=&quot;de-CH&quot; w:eastAsia=&quot;de-CH&quot; /&gt;&lt;/w:rPr&gt;&lt;/w:style&gt;&lt;w:style w:type=&quot;paragraph&quot; w:customStyle=&quot;1&quot; w:styleId=&quot;9DF6279DCBAC4F73BD46E996EFA65DE3&quot;&gt;&lt;w:name w:val=&quot;9DF6279DCBAC4F73BD46E996EFA65DE3&quot; /&gt;&lt;w:rsid w:val=&quot;001E56BE&quot; /&gt;&lt;w:rPr&gt;&lt;w:lang w:val=&quot;de-CH&quot; w:eastAsia=&quot;de-CH&quot; /&gt;&lt;/w:rPr&gt;&lt;/w:style&gt;&lt;w:style w:type=&quot;paragraph&quot; w:customStyle=&quot;1&quot; w:styleId=&quot;1BBCB507FE584998B38E30356FCB8911&quot;&gt;&lt;w:name w:val=&quot;1BBCB507FE584998B38E30356FCB8911&quot; /&gt;&lt;w:rsid w:val=&quot;001E56BE&quot; /&gt;&lt;w:rPr&gt;&lt;w:lang w:val=&quot;de-CH&quot; w:eastAsia=&quot;de-CH&quot; /&gt;&lt;/w:rPr&gt;&lt;/w:style&gt;&lt;w:style w:type=&quot;paragraph&quot; w:customStyle=&quot;1&quot; w:styleId=&quot;EB3242EB062E4668B03A9CEFF6290871&quot;&gt;&lt;w:name w:val=&quot;EB3242EB062E4668B03A9CEFF6290871&quot; /&gt;&lt;w:rsid w:val=&quot;001E56BE&quot; /&gt;&lt;w:rPr&gt;&lt;w:lang w:val=&quot;de-CH&quot; w:eastAsia=&quot;de-CH&quot; /&gt;&lt;/w:rPr&gt;&lt;/w:style&gt;&lt;w:style w:type=&quot;paragraph&quot; w:customStyle=&quot;1&quot; w:styleId=&quot;4F921A26D6EC4B86A42E8FD3C790B931&quot;&gt;&lt;w:name w:val=&quot;4F921A26D6EC4B86A42E8FD3C790B931&quot; /&gt;&lt;w:rsid w:val=&quot;001E56BE&quot; /&gt;&lt;w:rPr&gt;&lt;w:lang w:val=&quot;de-CH&quot; w:eastAsia=&quot;de-CH&quot; /&gt;&lt;/w:rPr&gt;&lt;/w:style&gt;&lt;w:style w:type=&quot;paragraph&quot; w:customStyle=&quot;1&quot; w:styleId=&quot;0EDCAC828320462D9312F37FA34B7B14&quot;&gt;&lt;w:name w:val=&quot;0EDCAC828320462D9312F37FA34B7B14&quot; /&gt;&lt;w:rsid w:val=&quot;001E56BE&quot; /&gt;&lt;w:rPr&gt;&lt;w:lang w:val=&quot;de-CH&quot; w:eastAsia=&quot;de-CH&quot; /&gt;&lt;/w:rPr&gt;&lt;/w:style&gt;&lt;w:style w:type=&quot;paragraph&quot; w:customStyle=&quot;1&quot; w:styleId=&quot;6B0514F2451F477E82A489E8ADC0ECDE&quot;&gt;&lt;w:name w:val=&quot;6B0514F2451F477E82A489E8ADC0ECDE&quot; /&gt;&lt;w:rsid w:val=&quot;001E56BE&quot; /&gt;&lt;w:rPr&gt;&lt;w:lang w:val=&quot;de-CH&quot; w:eastAsia=&quot;de-CH&quot; /&gt;&lt;/w:rPr&gt;&lt;/w:style&gt;&lt;w:style w:type=&quot;paragraph&quot; w:customStyle=&quot;1&quot; w:styleId=&quot;E4A42958140B49F58192A4663093EC23&quot;&gt;&lt;w:name w:val=&quot;E4A42958140B49F58192A4663093EC23&quot; /&gt;&lt;w:rsid w:val=&quot;001E56BE&quot; /&gt;&lt;w:rPr&gt;&lt;w:lang w:val=&quot;de-CH&quot; w:eastAsia=&quot;de-CH&quot; /&gt;&lt;/w:rPr&gt;&lt;/w:style&gt;&lt;w:style w:type=&quot;paragraph&quot; w:customStyle=&quot;1&quot; w:styleId=&quot;71F39EE3D7F745FA92CEDC8E2302888C&quot;&gt;&lt;w:name w:val=&quot;71F39EE3D7F745FA92CEDC8E2302888C&quot; /&gt;&lt;w:rsid w:val=&quot;001E56BE&quot; /&gt;&lt;w:rPr&gt;&lt;w:lang w:val=&quot;de-CH&quot; w:eastAsia=&quot;de-CH&quot; /&gt;&lt;/w:rPr&gt;&lt;/w:style&gt;&lt;w:style w:type=&quot;paragraph&quot; w:customStyle=&quot;1&quot; w:styleId=&quot;CEAE071DE113433AAE4D5DAE7385A1C8&quot;&gt;&lt;w:name w:val=&quot;CEAE071DE113433AAE4D5DAE7385A1C8&quot; /&gt;&lt;w:rsid w:val=&quot;001E56BE&quot; /&gt;&lt;w:rPr&gt;&lt;w:lang w:val=&quot;de-CH&quot; w:eastAsia=&quot;de-CH&quot; /&gt;&lt;/w:rPr&gt;&lt;/w:style&gt;&lt;w:style w:type=&quot;paragraph&quot; w:customStyle=&quot;1&quot; w:styleId=&quot;BA4649B945EE472DA6AF60290A964DA7&quot;&gt;&lt;w:name w:val=&quot;BA4649B945EE472DA6AF60290A964DA7&quot; /&gt;&lt;w:rsid w:val=&quot;001E56BE&quot; /&gt;&lt;w:rPr&gt;&lt;w:lang w:val=&quot;de-CH&quot; w:eastAsia=&quot;de-CH&quot; /&gt;&lt;/w:rPr&gt;&lt;/w:style&gt;&lt;w:style w:type=&quot;paragraph&quot; w:customStyle=&quot;1&quot; w:styleId=&quot;F71049C1ED844064B8E0CA07A30FC802&quot;&gt;&lt;w:name w:val=&quot;F71049C1ED844064B8E0CA07A30FC802&quot; /&gt;&lt;w:rsid w:val=&quot;001E56BE&quot; /&gt;&lt;w:rPr&gt;&lt;w:lang w:val=&quot;de-CH&quot; w:eastAsia=&quot;de-CH&quot; /&gt;&lt;/w:rPr&gt;&lt;/w:style&gt;&lt;w:style w:type=&quot;paragraph&quot; w:customStyle=&quot;1&quot; w:styleId=&quot;869BAFC87B594371ADBA589DA7325868&quot;&gt;&lt;w:name w:val=&quot;869BAFC87B594371ADBA589DA7325868&quot; /&gt;&lt;w:rsid w:val=&quot;00C00B09&quot; /&gt;&lt;w:rPr&gt;&lt;w:lang w:val=&quot;de-CH&quot; w:eastAsia=&quot;de-CH&quot; /&gt;&lt;/w:rPr&gt;&lt;/w:style&gt;&lt;w:style w:type=&quot;paragraph&quot; w:customStyle=&quot;1&quot; w:styleId=&quot;A7E736A53894487B92CC449E7D742C11&quot;&gt;&lt;w:name w:val=&quot;A7E736A53894487B92CC449E7D742C11&quot; /&gt;&lt;w:rsid w:val=&quot;00C00B09&quot; /&gt;&lt;w:rPr&gt;&lt;w:lang w:val=&quot;de-CH&quot; w:eastAsia=&quot;de-CH&quot; /&gt;&lt;/w:rPr&gt;&lt;/w:style&gt;&lt;w:style w:type=&quot;paragraph&quot; w:customStyle=&quot;1&quot; w:styleId=&quot;F2A845CA74BF4A368AA3C85DDB11C130&quot;&gt;&lt;w:name w:val=&quot;F2A845CA74BF4A368AA3C85DDB11C130&quot; /&gt;&lt;w:rsid w:val=&quot;00C00B09&quot; /&gt;&lt;w:rPr&gt;&lt;w:lang w:val=&quot;de-CH&quot; w:eastAsia=&quot;de-CH&quot; /&gt;&lt;/w:rPr&gt;&lt;/w:style&gt;&lt;w:style w:type=&quot;paragraph&quot; w:customStyle=&quot;1&quot; w:styleId=&quot;EAB73A91C887451DBEB5A17DA91240AD&quot;&gt;&lt;w:name w:val=&quot;EAB73A91C887451DBEB5A17DA91240AD&quot; /&gt;&lt;w:rsid w:val=&quot;00C00B09&quot; /&gt;&lt;w:rPr&gt;&lt;w:lang w:val=&quot;de-CH&quot; w:eastAsia=&quot;de-CH&quot; /&gt;&lt;/w:rPr&gt;&lt;/w:style&gt;&lt;w:style w:type=&quot;paragraph&quot; w:customStyle=&quot;1&quot; w:styleId=&quot;4E7D73820B78414D9B36126607F8A050&quot;&gt;&lt;w:name w:val=&quot;4E7D73820B78414D9B36126607F8A050&quot; /&gt;&lt;w:rsid w:val=&quot;00C00B09&quot; /&gt;&lt;w:rPr&gt;&lt;w:lang w:val=&quot;de-CH&quot; w:eastAsia=&quot;de-CH&quot; /&gt;&lt;/w:rPr&gt;&lt;/w:style&gt;&lt;w:style w:type=&quot;paragraph&quot; w:customStyle=&quot;1&quot; w:styleId=&quot;F1C68C095A194266B253D27F165E74EE&quot;&gt;&lt;w:name w:val=&quot;F1C68C095A194266B253D27F165E74EE&quot; /&gt;&lt;w:rsid w:val=&quot;00C00B09&quot; /&gt;&lt;w:rPr&gt;&lt;w:lang w:val=&quot;de-CH&quot; w:eastAsia=&quot;de-CH&quot; /&gt;&lt;/w:rPr&gt;&lt;/w:style&gt;&lt;w:style w:type=&quot;paragraph&quot; w:customStyle=&quot;1&quot; w:styleId=&quot;EBD00FF7940A45E68319BC6E38A4751E&quot;&gt;&lt;w:name w:val=&quot;EBD00FF7940A45E68319BC6E38A4751E&quot; /&gt;&lt;w:rsid w:val=&quot;00C00B09&quot; /&gt;&lt;w:rPr&gt;&lt;w:lang w:val=&quot;de-CH&quot; w:eastAsia=&quot;de-CH&quot; /&gt;&lt;/w:rPr&gt;&lt;/w:style&gt;&lt;w:style w:type=&quot;paragraph&quot; w:customStyle=&quot;1&quot; w:styleId=&quot;3A9A9935C0CE43F5B1AAFCC97BC7A893&quot;&gt;&lt;w:name w:val=&quot;3A9A9935C0CE43F5B1AAFCC97BC7A893&quot; /&gt;&lt;w:rsid w:val=&quot;00C00B09&quot; /&gt;&lt;w:rPr&gt;&lt;w:lang w:val=&quot;de-CH&quot; w:eastAsia=&quot;de-CH&quot; /&gt;&lt;/w:rPr&gt;&lt;/w:style&gt;&lt;w:style w:type=&quot;paragraph&quot; w:customStyle=&quot;1&quot; w:styleId=&quot;DE18A64FF56644C59CAD2E4A9E595F38&quot;&gt;&lt;w:name w:val=&quot;DE18A64FF56644C59CAD2E4A9E595F38&quot; /&gt;&lt;w:rsid w:val=&quot;00C00B09&quot; /&gt;&lt;w:rPr&gt;&lt;w:lang w:val=&quot;de-CH&quot; w:eastAsia=&quot;de-CH&quot; /&gt;&lt;/w:rPr&gt;&lt;/w:style&gt;&lt;w:style w:type=&quot;paragraph&quot; w:customStyle=&quot;1&quot; w:styleId=&quot;E2772E31639F4DE7B5FF8853D8381900&quot;&gt;&lt;w:name w:val=&quot;E2772E31639F4DE7B5FF8853D8381900&quot; /&gt;&lt;w:rsid w:val=&quot;00C00B09&quot; /&gt;&lt;w:rPr&gt;&lt;w:lang w:val=&quot;de-CH&quot; w:eastAsia=&quot;de-CH&quot; /&gt;&lt;/w:rPr&gt;&lt;/w:style&gt;&lt;w:style w:type=&quot;paragraph&quot; w:customStyle=&quot;1&quot; w:styleId=&quot;23B34A69A757490AB152FA2681C153A5&quot;&gt;&lt;w:name w:val=&quot;23B34A69A757490AB152FA2681C153A5&quot; /&gt;&lt;w:rsid w:val=&quot;00C00B09&quot; /&gt;&lt;w:rPr&gt;&lt;w:lang w:val=&quot;de-CH&quot; w:eastAsia=&quot;de-CH&quot; /&gt;&lt;/w:rPr&gt;&lt;/w:style&gt;&lt;w:style w:type=&quot;paragraph&quot; w:customStyle=&quot;1&quot; w:styleId=&quot;1E9548F93E364A8C8564D30C5B5A225E&quot;&gt;&lt;w:name w:val=&quot;1E9548F93E364A8C8564D30C5B5A225E&quot; /&gt;&lt;w:rsid w:val=&quot;00C00B09&quot; /&gt;&lt;w:rPr&gt;&lt;w:lang w:val=&quot;de-CH&quot; w:eastAsia=&quot;de-CH&quot; /&gt;&lt;/w:rPr&gt;&lt;/w:style&gt;&lt;w:style w:type=&quot;paragraph&quot; w:customStyle=&quot;1&quot; w:styleId=&quot;EA4270E450774C1F831443F05054A78F&quot;&gt;&lt;w:name w:val=&quot;EA4270E450774C1F831443F05054A78F&quot; /&gt;&lt;w:rsid w:val=&quot;00C00B09&quot; /&gt;&lt;w:rPr&gt;&lt;w:lang w:val=&quot;de-CH&quot; w:eastAsia=&quot;de-CH&quot; /&gt;&lt;/w:rPr&gt;&lt;/w:style&gt;&lt;w:style w:type=&quot;paragraph&quot; w:customStyle=&quot;1&quot; w:styleId=&quot;5B133E6C8DA04AAC9CF100C72AD7A3E7&quot;&gt;&lt;w:name w:val=&quot;5B133E6C8DA04AAC9CF100C72AD7A3E7&quot; /&gt;&lt;w:rsid w:val=&quot;00C00B09&quot; /&gt;&lt;w:rPr&gt;&lt;w:lang w:val=&quot;de-CH&quot; w:eastAsia=&quot;de-CH&quot; /&gt;&lt;/w:rPr&gt;&lt;/w:style&gt;&lt;w:style w:type=&quot;paragraph&quot; w:customStyle=&quot;1&quot; w:styleId=&quot;DDCEE1F03D6846068FE13A6FA235923B&quot;&gt;&lt;w:name w:val=&quot;DDCEE1F03D6846068FE13A6FA235923B&quot; /&gt;&lt;w:rsid w:val=&quot;00C00B09&quot; /&gt;&lt;w:rPr&gt;&lt;w:lang w:val=&quot;de-CH&quot; w:eastAsia=&quot;de-CH&quot; /&gt;&lt;/w:rPr&gt;&lt;/w:style&gt;&lt;w:style w:type=&quot;paragraph&quot; w:customStyle=&quot;1&quot; w:styleId=&quot;F9CC7222BF4A4A908CC6693CE545F2FA&quot;&gt;&lt;w:name w:val=&quot;F9CC7222BF4A4A908CC6693CE545F2FA&quot; /&gt;&lt;w:rsid w:val=&quot;00C00B09&quot; /&gt;&lt;w:rPr&gt;&lt;w:lang w:val=&quot;de-CH&quot; w:eastAsia=&quot;de-CH&quot; /&gt;&lt;/w:rPr&gt;&lt;/w:style&gt;&lt;w:style w:type=&quot;paragraph&quot; w:customStyle=&quot;1&quot; w:styleId=&quot;731DB1F5E3434910930DD860F6E52DCB&quot;&gt;&lt;w:name w:val=&quot;731DB1F5E3434910930DD860F6E52DCB&quot; /&gt;&lt;w:rsid w:val=&quot;007D417D&quot; /&gt;&lt;w:rPr&gt;&lt;w:lang w:val=&quot;de-CH&quot; w:eastAsia=&quot;de-CH&quot; /&gt;&lt;/w:rPr&gt;&lt;/w:style&gt;&lt;w:style w:type=&quot;paragraph&quot; w:customStyle=&quot;1&quot; w:styleId=&quot;A917757035824B7D8882626A7A07801B&quot;&gt;&lt;w:name w:val=&quot;A917757035824B7D8882626A7A07801B&quot; /&gt;&lt;w:rsid w:val=&quot;007D417D&quot; /&gt;&lt;w:rPr&gt;&lt;w:lang w:val=&quot;de-CH&quot; w:eastAsia=&quot;de-CH&quot; /&gt;&lt;/w:rPr&gt;&lt;/w:style&gt;&lt;w:style w:type=&quot;paragraph&quot; w:customStyle=&quot;1&quot; w:styleId=&quot;88F38999C4CF4036A3B149DC4F5FFD69&quot;&gt;&lt;w:name w:val=&quot;88F38999C4CF4036A3B149DC4F5FFD69&quot; /&gt;&lt;w:rsid w:val=&quot;007D417D&quot; /&gt;&lt;w:rPr&gt;&lt;w:lang w:val=&quot;de-CH&quot; w:eastAsia=&quot;de-CH&quot; /&gt;&lt;/w:rPr&gt;&lt;/w:style&gt;&lt;w:style w:type=&quot;paragraph&quot; w:customStyle=&quot;1&quot; w:styleId=&quot;070671423B1F4462BCD0D64EF0B6C6F7&quot;&gt;&lt;w:name w:val=&quot;070671423B1F4462BCD0D64EF0B6C6F7&quot; /&gt;&lt;w:rsid w:val=&quot;007D417D&quot; /&gt;&lt;w:rPr&gt;&lt;w:lang w:val=&quot;de-CH&quot; w:eastAsia=&quot;de-CH&quot; /&gt;&lt;/w:rPr&gt;&lt;/w:style&gt;&lt;w:style w:type=&quot;paragraph&quot; w:customStyle=&quot;1&quot; w:styleId=&quot;396FDE24F31044C1A685D15E8DA31C07&quot;&gt;&lt;w:name w:val=&quot;396FDE24F31044C1A685D15E8DA31C07&quot; /&gt;&lt;w:rsid w:val=&quot;007D417D&quot; /&gt;&lt;w:rPr&gt;&lt;w:lang w:val=&quot;de-CH&quot; w:eastAsia=&quot;de-CH&quot; /&gt;&lt;/w:rPr&gt;&lt;/w:style&gt;&lt;w:style w:type=&quot;paragraph&quot; w:customStyle=&quot;1&quot; w:styleId=&quot;7DB1F921E37A4564843853CCEE8C4FA3&quot;&gt;&lt;w:name w:val=&quot;7DB1F921E37A4564843853CCEE8C4FA3&quot; /&gt;&lt;w:rsid w:val=&quot;007D417D&quot; /&gt;&lt;w:rPr&gt;&lt;w:lang w:val=&quot;de-CH&quot; w:eastAsia=&quot;de-CH&quot; /&gt;&lt;/w:rPr&gt;&lt;/w:style&gt;&lt;w:style w:type=&quot;paragraph&quot; w:customStyle=&quot;1&quot; w:styleId=&quot;67000C4F84024D169DE6364E652DF3E2&quot;&gt;&lt;w:name w:val=&quot;67000C4F84024D169DE6364E652DF3E2&quot; /&gt;&lt;w:rsid w:val=&quot;007D417D&quot; /&gt;&lt;w:rPr&gt;&lt;w:lang w:val=&quot;de-CH&quot; w:eastAsia=&quot;de-CH&quot; /&gt;&lt;/w:rPr&gt;&lt;/w:style&gt;&lt;w:style w:type=&quot;paragraph&quot; w:customStyle=&quot;1&quot; w:styleId=&quot;B7A9BA1B3A93411195F47C9306C2CC6B&quot;&gt;&lt;w:name w:val=&quot;B7A9BA1B3A93411195F47C9306C2CC6B&quot; /&gt;&lt;w:rsid w:val=&quot;007D417D&quot; /&gt;&lt;w:rPr&gt;&lt;w:lang w:val=&quot;de-CH&quot; w:eastAsia=&quot;de-CH&quot; /&gt;&lt;/w:rPr&gt;&lt;/w:style&gt;&lt;w:style w:type=&quot;paragraph&quot; w:customStyle=&quot;1&quot; w:styleId=&quot;4B01B42D4DE94D3397B65D8392933622&quot;&gt;&lt;w:name w:val=&quot;4B01B42D4DE94D3397B65D8392933622&quot; /&gt;&lt;w:rsid w:val=&quot;007D417D&quot; /&gt;&lt;w:rPr&gt;&lt;w:lang w:val=&quot;de-CH&quot; w:eastAsia=&quot;de-CH&quot; /&gt;&lt;/w:rPr&gt;&lt;/w:style&gt;&lt;w:style w:type=&quot;paragraph&quot; w:customStyle=&quot;1&quot; w:styleId=&quot;0E23045B9B9948A7948B52D9466A83F5&quot;&gt;&lt;w:name w:val=&quot;0E23045B9B9948A7948B52D9466A83F5&quot; /&gt;&lt;w:rsid w:val=&quot;007D417D&quot; /&gt;&lt;w:rPr&gt;&lt;w:lang w:val=&quot;de-CH&quot; w:eastAsia=&quot;de-CH&quot; /&gt;&lt;/w:rPr&gt;&lt;/w:style&gt;&lt;w:style w:type=&quot;paragraph&quot; w:customStyle=&quot;1&quot; w:styleId=&quot;122C47BD54A449229F3DF3DABEB7EC49&quot;&gt;&lt;w:name w:val=&quot;122C47BD54A449229F3DF3DABEB7EC49&quot; /&gt;&lt;w:rsid w:val=&quot;007D417D&quot; /&gt;&lt;w:rPr&gt;&lt;w:lang w:val=&quot;de-CH&quot; w:eastAsia=&quot;de-CH&quot; /&gt;&lt;/w:rPr&gt;&lt;/w:style&gt;&lt;w:style w:type=&quot;paragraph&quot; w:customStyle=&quot;1&quot; w:styleId=&quot;8A19EE8FE5CD448693CC40704BC785DF&quot;&gt;&lt;w:name w:val=&quot;8A19EE8FE5CD448693CC40704BC785DF&quot; /&gt;&lt;w:rsid w:val=&quot;007D417D&quot; /&gt;&lt;w:rPr&gt;&lt;w:lang w:val=&quot;de-CH&quot; w:eastAsia=&quot;de-CH&quot; /&gt;&lt;/w:rPr&gt;&lt;/w:style&gt;&lt;w:style w:type=&quot;paragraph&quot; w:customStyle=&quot;1&quot; w:styleId=&quot;E4A5F227078444D7BA250F862945A95C&quot;&gt;&lt;w:name w:val=&quot;E4A5F227078444D7BA250F862945A95C&quot; /&gt;&lt;w:rsid w:val=&quot;007D417D&quot; /&gt;&lt;w:rPr&gt;&lt;w:lang w:val=&quot;de-CH&quot; w:eastAsia=&quot;de-CH&quot; /&gt;&lt;/w:rPr&gt;&lt;/w:style&gt;&lt;w:style w:type=&quot;paragraph&quot; w:customStyle=&quot;1&quot; w:styleId=&quot;14B35C50C5154F358815E5F8FFED5831&quot;&gt;&lt;w:name w:val=&quot;14B35C50C5154F358815E5F8FFED5831&quot; /&gt;&lt;w:rsid w:val=&quot;007D417D&quot; /&gt;&lt;w:rPr&gt;&lt;w:lang w:val=&quot;de-CH&quot; w:eastAsia=&quot;de-CH&quot; /&gt;&lt;/w:rPr&gt;&lt;/w:style&gt;&lt;w:style w:type=&quot;paragraph&quot; w:customStyle=&quot;1&quot; w:styleId=&quot;54C08FD3D6D34E02A744E09D69B515F0&quot;&gt;&lt;w:name w:val=&quot;54C08FD3D6D34E02A744E09D69B515F0&quot; /&gt;&lt;w:rsid w:val=&quot;007D417D&quot; /&gt;&lt;w:rPr&gt;&lt;w:lang w:val=&quot;de-CH&quot; w:eastAsia=&quot;de-CH&quot; /&gt;&lt;/w:rPr&gt;&lt;/w:style&gt;&lt;w:style w:type=&quot;paragraph&quot; w:customStyle=&quot;1&quot; w:styleId=&quot;599EEC68D126499B893C676006189C52&quot;&gt;&lt;w:name w:val=&quot;599EEC68D126499B893C676006189C52&quot; /&gt;&lt;w:rsid w:val=&quot;007D417D&quot; /&gt;&lt;w:rPr&gt;&lt;w:lang w:val=&quot;de-CH&quot; w:eastAsia=&quot;de-CH&quot; /&gt;&lt;/w:rPr&gt;&lt;/w:style&gt;&lt;w:style w:type=&quot;paragraph&quot; w:customStyle=&quot;1&quot; w:styleId=&quot;F590023107354BAF88D62AB13AA32FA4&quot;&gt;&lt;w:name w:val=&quot;F590023107354BAF88D62AB13AA32FA4&quot; /&gt;&lt;w:rsid w:val=&quot;007D417D&quot; /&gt;&lt;w:rPr&gt;&lt;w:lang w:val=&quot;de-CH&quot; w:eastAsia=&quot;de-CH&quot; /&gt;&lt;/w:rPr&gt;&lt;/w:style&gt;&lt;w:style w:type=&quot;paragraph&quot; w:customStyle=&quot;1&quot; w:styleId=&quot;D8729372078B42B1965CBFDFA8CD1C60&quot;&gt;&lt;w:name w:val=&quot;D8729372078B42B1965CBFDFA8CD1C60&quot; /&gt;&lt;w:rsid w:val=&quot;007D417D&quot; /&gt;&lt;w:rPr&gt;&lt;w:lang w:val=&quot;de-CH&quot; w:eastAsia=&quot;de-CH&quot; /&gt;&lt;/w:rPr&gt;&lt;/w:style&gt;&lt;w:style w:type=&quot;paragraph&quot; w:customStyle=&quot;1&quot; w:styleId=&quot;E8D69D194AD54193B6F4F090D7C1B3DA&quot;&gt;&lt;w:name w:val=&quot;E8D69D194AD54193B6F4F090D7C1B3DA&quot; /&gt;&lt;w:rsid w:val=&quot;007D417D&quot; /&gt;&lt;w:rPr&gt;&lt;w:lang w:val=&quot;de-CH&quot; w:eastAsia=&quot;de-CH&quot; /&gt;&lt;/w:rPr&gt;&lt;/w:style&gt;&lt;w:style w:type=&quot;paragraph&quot; w:customStyle=&quot;1&quot; w:styleId=&quot;F86BE49525BD45FAA33BEF9394173605&quot;&gt;&lt;w:name w:val=&quot;F86BE49525BD45FAA33BEF9394173605&quot; /&gt;&lt;w:rsid w:val=&quot;007D417D&quot; /&gt;&lt;w:rPr&gt;&lt;w:lang w:val=&quot;de-CH&quot; w:eastAsia=&quot;de-CH&quot; /&gt;&lt;/w:rPr&gt;&lt;/w:style&gt;&lt;w:style w:type=&quot;paragraph&quot; w:customStyle=&quot;1&quot; w:styleId=&quot;2BD56DF3A73349E7B7FF8E95ECC7013B&quot;&gt;&lt;w:name w:val=&quot;2BD56DF3A73349E7B7FF8E95ECC7013B&quot; /&gt;&lt;w:rsid w:val=&quot;007D417D&quot; /&gt;&lt;w:rPr&gt;&lt;w:lang w:val=&quot;de-CH&quot; w:eastAsia=&quot;de-CH&quot; /&gt;&lt;/w:rPr&gt;&lt;/w:style&gt;&lt;w:style w:type=&quot;paragraph&quot; w:customStyle=&quot;1&quot; w:styleId=&quot;60FA3F7144A243B8A5193BCEFD3677FB&quot;&gt;&lt;w:name w:val=&quot;60FA3F7144A243B8A5193BCEFD3677FB&quot; /&gt;&lt;w:rsid w:val=&quot;007D417D&quot; /&gt;&lt;w:rPr&gt;&lt;w:lang w:val=&quot;de-CH&quot; w:eastAsia=&quot;de-CH&quot; /&gt;&lt;/w:rPr&gt;&lt;/w:style&gt;&lt;w:style w:type=&quot;paragraph&quot; w:customStyle=&quot;1&quot; w:styleId=&quot;2A9DDB792753437BBA638F95AEC1EB72&quot;&gt;&lt;w:name w:val=&quot;2A9DDB792753437BBA638F95AEC1EB72&quot; /&gt;&lt;w:rsid w:val=&quot;007D417D&quot; /&gt;&lt;w:rPr&gt;&lt;w:lang w:val=&quot;de-CH&quot; w:eastAsia=&quot;de-CH&quot; /&gt;&lt;/w:rPr&gt;&lt;/w:style&gt;&lt;w:style w:type=&quot;paragraph&quot; w:customStyle=&quot;1&quot; w:styleId=&quot;17761E149FA942E590A465A18993983C&quot;&gt;&lt;w:name w:val=&quot;17761E149FA942E590A465A18993983C&quot; /&gt;&lt;w:rsid w:val=&quot;007D417D&quot; /&gt;&lt;w:rPr&gt;&lt;w:lang w:val=&quot;de-CH&quot; w:eastAsia=&quot;de-CH&quot; /&gt;&lt;/w:rPr&gt;&lt;/w:style&gt;&lt;w:style w:type=&quot;paragraph&quot; w:customStyle=&quot;1&quot; w:styleId=&quot;F562EE5FD6E3483093E850B4DC97F16D&quot;&gt;&lt;w:name w:val=&quot;F562EE5FD6E3483093E850B4DC97F16D&quot; /&gt;&lt;w:rsid w:val=&quot;007D417D&quot; /&gt;&lt;w:rPr&gt;&lt;w:lang w:val=&quot;de-CH&quot; w:eastAsia=&quot;de-CH&quot; /&gt;&lt;/w:rPr&gt;&lt;/w:style&gt;&lt;w:style w:type=&quot;paragraph&quot; w:customStyle=&quot;1&quot; w:styleId=&quot;499F4FBAA6754021A84AE6DA2D354750&quot;&gt;&lt;w:name w:val=&quot;499F4FBAA6754021A84AE6DA2D354750&quot; /&gt;&lt;w:rsid w:val=&quot;00C33FF2&quot; /&gt;&lt;w:rPr&gt;&lt;w:lang w:val=&quot;de-CH&quot; w:eastAsia=&quot;de-CH&quot; /&gt;&lt;/w:rPr&gt;&lt;/w:style&gt;&lt;w:style w:type=&quot;paragraph&quot; w:customStyle=&quot;1&quot; w:styleId=&quot;DF2E2A8CAFDA47999B5732311E99C047&quot;&gt;&lt;w:name w:val=&quot;DF2E2A8CAFDA47999B5732311E99C047&quot; /&gt;&lt;w:rsid w:val=&quot;00C33FF2&quot; /&gt;&lt;w:rPr&gt;&lt;w:lang w:val=&quot;de-CH&quot; w:eastAsia=&quot;de-CH&quot; /&gt;&lt;/w:rPr&gt;&lt;/w:style&gt;&lt;w:style w:type=&quot;paragraph&quot; w:customStyle=&quot;1&quot; w:styleId=&quot;7E6375DFED024057B526C590AF9D995F&quot;&gt;&lt;w:name w:val=&quot;7E6375DFED024057B526C590AF9D995F&quot; /&gt;&lt;w:rsid w:val=&quot;00C33FF2&quot; /&gt;&lt;w:rPr&gt;&lt;w:lang w:val=&quot;de-CH&quot; w:eastAsia=&quot;de-CH&quot; /&gt;&lt;/w:rPr&gt;&lt;/w:style&gt;&lt;w:style w:type=&quot;paragraph&quot; w:customStyle=&quot;1&quot; w:styleId=&quot;97BED12607C14E83889044699243EBE0&quot;&gt;&lt;w:name w:val=&quot;97BED12607C14E83889044699243EBE0&quot; /&gt;&lt;w:rsid w:val=&quot;00C33FF2&quot; /&gt;&lt;w:rPr&gt;&lt;w:lang w:val=&quot;de-CH&quot; w:eastAsia=&quot;de-CH&quot; /&gt;&lt;/w:rPr&gt;&lt;/w:style&gt;&lt;w:style w:type=&quot;paragraph&quot; w:customStyle=&quot;1&quot; w:styleId=&quot;F4FD1D59EAF24F708510BD30E81850AD&quot;&gt;&lt;w:name w:val=&quot;F4FD1D59EAF24F708510BD30E81850AD&quot; /&gt;&lt;w:rsid w:val=&quot;00C33FF2&quot; /&gt;&lt;w:rPr&gt;&lt;w:lang w:val=&quot;de-CH&quot; w:eastAsia=&quot;de-CH&quot; /&gt;&lt;/w:rPr&gt;&lt;/w:style&gt;&lt;w:style w:type=&quot;paragraph&quot; w:customStyle=&quot;1&quot; w:styleId=&quot;63AE96968E6F483FAE0347E30E836D5E&quot;&gt;&lt;w:name w:val=&quot;63AE96968E6F483FAE0347E30E836D5E&quot; /&gt;&lt;w:rsid w:val=&quot;00C33FF2&quot; /&gt;&lt;w:rPr&gt;&lt;w:lang w:val=&quot;de-CH&quot; w:eastAsia=&quot;de-CH&quot; /&gt;&lt;/w:rPr&gt;&lt;/w:style&gt;&lt;w:style w:type=&quot;paragraph&quot; w:customStyle=&quot;1&quot; w:styleId=&quot;0F1563BD4EFE4D578E4D41251A5911C1&quot;&gt;&lt;w:name w:val=&quot;0F1563BD4EFE4D578E4D41251A5911C1&quot; /&gt;&lt;w:rsid w:val=&quot;00C33FF2&quot; /&gt;&lt;w:rPr&gt;&lt;w:lang w:val=&quot;de-CH&quot; w:eastAsia=&quot;de-CH&quot; /&gt;&lt;/w:rPr&gt;&lt;/w:style&gt;&lt;w:style w:type=&quot;paragraph&quot; w:customStyle=&quot;1&quot; w:styleId=&quot;6370A818C911406BA5A341258EFA88CC&quot;&gt;&lt;w:name w:val=&quot;6370A818C911406BA5A341258EFA88CC&quot; /&gt;&lt;w:rsid w:val=&quot;00C33FF2&quot; /&gt;&lt;w:rPr&gt;&lt;w:lang w:val=&quot;de-CH&quot; w:eastAsia=&quot;de-CH&quot; /&gt;&lt;/w:rPr&gt;&lt;/w:style&gt;&lt;w:style w:type=&quot;paragraph&quot; w:customStyle=&quot;1&quot; w:styleId=&quot;8A854D621AD54673BB15CFDC89819B3F&quot;&gt;&lt;w:name w:val=&quot;8A854D621AD54673BB15CFDC89819B3F&quot; /&gt;&lt;w:rsid w:val=&quot;00C33FF2&quot; /&gt;&lt;w:rPr&gt;&lt;w:lang w:val=&quot;de-CH&quot; w:eastAsia=&quot;de-CH&quot; /&gt;&lt;/w:rPr&gt;&lt;/w:style&gt;&lt;w:style w:type=&quot;paragraph&quot; w:customStyle=&quot;1&quot; w:styleId=&quot;B1D5B5295BE24944A579809EFDAA61B1&quot;&gt;&lt;w:name w:val=&quot;B1D5B5295BE24944A579809EFDAA61B1&quot; /&gt;&lt;w:rsid w:val=&quot;00C33FF2&quot; /&gt;&lt;w:rPr&gt;&lt;w:lang w:val=&quot;de-CH&quot; w:eastAsia=&quot;de-CH&quot; /&gt;&lt;/w:rPr&gt;&lt;/w:style&gt;&lt;w:style w:type=&quot;paragraph&quot; w:customStyle=&quot;1&quot; w:styleId=&quot;739DBBD7288B4285954B8ED0E9FE6CEE&quot;&gt;&lt;w:name w:val=&quot;739DBBD7288B4285954B8ED0E9FE6CEE&quot; /&gt;&lt;w:rsid w:val=&quot;00C33FF2&quot; /&gt;&lt;w:rPr&gt;&lt;w:lang w:val=&quot;de-CH&quot; w:eastAsia=&quot;de-CH&quot; /&gt;&lt;/w:rPr&gt;&lt;/w:style&gt;&lt;w:style w:type=&quot;paragraph&quot; w:customStyle=&quot;1&quot; w:styleId=&quot;898D16D5A1BE488FB0C276D5D82B7BC3&quot;&gt;&lt;w:name w:val=&quot;898D16D5A1BE488FB0C276D5D82B7BC3&quot; /&gt;&lt;w:rsid w:val=&quot;00C33FF2&quot; /&gt;&lt;w:rPr&gt;&lt;w:lang w:val=&quot;de-CH&quot; w:eastAsia=&quot;de-CH&quot; /&gt;&lt;/w:rPr&gt;&lt;/w:style&gt;&lt;w:style w:type=&quot;paragraph&quot; w:customStyle=&quot;1&quot; w:styleId=&quot;E78005A4A6F044E1B293EB25A86B9365&quot;&gt;&lt;w:name w:val=&quot;E78005A4A6F044E1B293EB25A86B9365&quot; /&gt;&lt;w:rsid w:val=&quot;00C33FF2&quot; /&gt;&lt;w:rPr&gt;&lt;w:lang w:val=&quot;de-CH&quot; w:eastAsia=&quot;de-CH&quot; /&gt;&lt;/w:rPr&gt;&lt;/w:style&gt;&lt;w:style w:type=&quot;paragraph&quot; w:customStyle=&quot;1&quot; w:styleId=&quot;16573DF40F2C41A19A05F3B16970C4C5&quot;&gt;&lt;w:name w:val=&quot;16573DF40F2C41A19A05F3B16970C4C5&quot; /&gt;&lt;w:rsid w:val=&quot;00C33FF2&quot; /&gt;&lt;w:rPr&gt;&lt;w:lang w:val=&quot;de-CH&quot; w:eastAsia=&quot;de-CH&quot; /&gt;&lt;/w:rPr&gt;&lt;/w:style&gt;&lt;w:style w:type=&quot;paragraph&quot; w:customStyle=&quot;1&quot; w:styleId=&quot;6320311602A94E649F64772FF9DEDE79&quot;&gt;&lt;w:name w:val=&quot;6320311602A94E649F64772FF9DEDE79&quot; /&gt;&lt;w:rsid w:val=&quot;00C33FF2&quot; /&gt;&lt;w:rPr&gt;&lt;w:lang w:val=&quot;de-CH&quot; w:eastAsia=&quot;de-CH&quot; /&gt;&lt;/w:rPr&gt;&lt;/w:style&gt;&lt;w:style w:type=&quot;paragraph&quot; w:customStyle=&quot;1&quot; w:styleId=&quot;8C452B47515B4DCAB304A03CD15DFF07&quot;&gt;&lt;w:name w:val=&quot;8C452B47515B4DCAB304A03CD15DFF07&quot; /&gt;&lt;w:rsid w:val=&quot;00C33FF2&quot; /&gt;&lt;w:rPr&gt;&lt;w:lang w:val=&quot;de-CH&quot; w:eastAsia=&quot;de-CH&quot; /&gt;&lt;/w:rPr&gt;&lt;/w:style&gt;&lt;w:style w:type=&quot;paragraph&quot; w:customStyle=&quot;1&quot; w:styleId=&quot;D5D5A54B4DBD49DE94FAC3E046F400FC&quot;&gt;&lt;w:name w:val=&quot;D5D5A54B4DBD49DE94FAC3E046F400FC&quot; /&gt;&lt;w:rsid w:val=&quot;00C33FF2&quot; /&gt;&lt;w:rPr&gt;&lt;w:lang w:val=&quot;de-CH&quot; w:eastAsia=&quot;de-CH&quot; /&gt;&lt;/w:rPr&gt;&lt;/w:style&gt;&lt;w:style w:type=&quot;paragraph&quot; w:customStyle=&quot;1&quot; w:styleId=&quot;1D20DE48016B4472914B39DB968239B6&quot;&gt;&lt;w:name w:val=&quot;1D20DE48016B4472914B39DB968239B6&quot; /&gt;&lt;w:rsid w:val=&quot;00C33FF2&quot; /&gt;&lt;w:rPr&gt;&lt;w:lang w:val=&quot;de-CH&quot; w:eastAsia=&quot;de-CH&quot; /&gt;&lt;/w:rPr&gt;&lt;/w:style&gt;&lt;w:style w:type=&quot;paragraph&quot; w:customStyle=&quot;1&quot; w:styleId=&quot;B2E485231F3E4054B3DD6428CB6BA033&quot;&gt;&lt;w:name w:val=&quot;B2E485231F3E4054B3DD6428CB6BA033&quot; /&gt;&lt;w:rsid w:val=&quot;00C33FF2&quot; /&gt;&lt;w:rPr&gt;&lt;w:lang w:val=&quot;de-CH&quot; w:eastAsia=&quot;de-CH&quot; /&gt;&lt;/w:rPr&gt;&lt;/w:style&gt;&lt;w:style w:type=&quot;paragraph&quot; w:customStyle=&quot;1&quot; w:styleId=&quot;FA8DA5C8D266425EBE2812B869E4FCD7&quot;&gt;&lt;w:name w:val=&quot;FA8DA5C8D266425EBE2812B869E4FCD7&quot; /&gt;&lt;w:rsid w:val=&quot;00C33FF2&quot; /&gt;&lt;w:rPr&gt;&lt;w:lang w:val=&quot;de-CH&quot; w:eastAsia=&quot;de-CH&quot; /&gt;&lt;/w:rPr&gt;&lt;/w:style&gt;&lt;w:style w:type=&quot;paragraph&quot; w:customStyle=&quot;1&quot; w:styleId=&quot;0A4393DD6A40474CB16D5E8B5CC5BC46&quot;&gt;&lt;w:name w:val=&quot;0A4393DD6A40474CB16D5E8B5CC5BC46&quot; /&gt;&lt;w:rsid w:val=&quot;00C33FF2&quot; /&gt;&lt;w:rPr&gt;&lt;w:lang w:val=&quot;de-CH&quot; w:eastAsia=&quot;de-CH&quot; /&gt;&lt;/w:rPr&gt;&lt;/w:style&gt;&lt;w:style w:type=&quot;paragraph&quot; w:customStyle=&quot;1&quot; w:styleId=&quot;79866E94603147EBAD9C92CC3DD0502D&quot;&gt;&lt;w:name w:val=&quot;79866E94603147EBAD9C92CC3DD0502D&quot; /&gt;&lt;w:rsid w:val=&quot;00C33FF2&quot; /&gt;&lt;w:rPr&gt;&lt;w:lang w:val=&quot;de-CH&quot; w:eastAsia=&quot;de-CH&quot; /&gt;&lt;/w:rPr&gt;&lt;/w:style&gt;&lt;w:style w:type=&quot;paragraph&quot; w:customStyle=&quot;1&quot; w:styleId=&quot;4EC403FB61DE4D0BBEFCFB15A0EC91BB&quot;&gt;&lt;w:name w:val=&quot;4EC403FB61DE4D0BBEFCFB15A0EC91BB&quot; /&gt;&lt;w:rsid w:val=&quot;008F240E&quot; /&gt;&lt;w:rPr&gt;&lt;w:lang w:val=&quot;de-CH&quot; w:eastAsia=&quot;de-CH&quot; /&gt;&lt;/w:rPr&gt;&lt;/w:style&gt;&lt;w:style w:type=&quot;paragraph&quot; w:customStyle=&quot;1&quot; w:styleId=&quot;F38414266490463B99FDBB4181797A14&quot;&gt;&lt;w:name w:val=&quot;F38414266490463B99FDBB4181797A14&quot; /&gt;&lt;w:rsid w:val=&quot;008F240E&quot; /&gt;&lt;w:rPr&gt;&lt;w:lang w:val=&quot;de-CH&quot; w:eastAsia=&quot;de-CH&quot; /&gt;&lt;/w:rPr&gt;&lt;/w:style&gt;&lt;w:style w:type=&quot;paragraph&quot; w:customStyle=&quot;1&quot; w:styleId=&quot;7FA369E7B8CD43838722F29C8F2E3B38&quot;&gt;&lt;w:name w:val=&quot;7FA369E7B8CD43838722F29C8F2E3B38&quot; /&gt;&lt;w:rsid w:val=&quot;008F240E&quot; /&gt;&lt;w:rPr&gt;&lt;w:lang w:val=&quot;de-CH&quot; w:eastAsia=&quot;de-CH&quot; /&gt;&lt;/w:rPr&gt;&lt;/w:style&gt;&lt;w:style w:type=&quot;paragraph&quot; w:customStyle=&quot;1&quot; w:styleId=&quot;694AA6FACC704C8B8CAC177423E7A808&quot;&gt;&lt;w:name w:val=&quot;694AA6FACC704C8B8CAC177423E7A808&quot; /&gt;&lt;w:rsid w:val=&quot;008F240E&quot; /&gt;&lt;w:rPr&gt;&lt;w:lang w:val=&quot;de-CH&quot; w:eastAsia=&quot;de-CH&quot; /&gt;&lt;/w:rPr&gt;&lt;/w:style&gt;&lt;w:style w:type=&quot;paragraph&quot; w:customStyle=&quot;1&quot; w:styleId=&quot;51859413F0B24E029F63E8467EF5A05C&quot;&gt;&lt;w:name w:val=&quot;51859413F0B24E029F63E8467EF5A05C&quot; /&gt;&lt;w:rsid w:val=&quot;008F240E&quot; /&gt;&lt;w:rPr&gt;&lt;w:lang w:val=&quot;de-CH&quot; w:eastAsia=&quot;de-CH&quot; /&gt;&lt;/w:rPr&gt;&lt;/w:style&gt;&lt;w:style w:type=&quot;paragraph&quot; w:customStyle=&quot;1&quot; w:styleId=&quot;43224366F3BD4FE38082EB78592CCF9A&quot;&gt;&lt;w:name w:val=&quot;43224366F3BD4FE38082EB78592CCF9A&quot; /&gt;&lt;w:rsid w:val=&quot;008F240E&quot; /&gt;&lt;w:rPr&gt;&lt;w:lang w:val=&quot;de-CH&quot; w:eastAsia=&quot;de-CH&quot; /&gt;&lt;/w:rPr&gt;&lt;/w:style&gt;&lt;w:style w:type=&quot;paragraph&quot; w:customStyle=&quot;1&quot; w:styleId=&quot;C5F01055E5ED4BD8A1A291640AC36E62&quot;&gt;&lt;w:name w:val=&quot;C5F01055E5ED4BD8A1A291640AC36E62&quot; /&gt;&lt;w:rsid w:val=&quot;008F240E&quot; /&gt;&lt;w:rPr&gt;&lt;w:lang w:val=&quot;de-CH&quot; w:eastAsia=&quot;de-CH&quot; /&gt;&lt;/w:rPr&gt;&lt;/w:style&gt;&lt;w:style w:type=&quot;paragraph&quot; w:customStyle=&quot;1&quot; w:styleId=&quot;794BF979E95C4866A21B2B6D7B86CC78&quot;&gt;&lt;w:name w:val=&quot;794BF979E95C4866A21B2B6D7B86CC78&quot; /&gt;&lt;w:rsid w:val=&quot;008F240E&quot; /&gt;&lt;w:rPr&gt;&lt;w:lang w:val=&quot;de-CH&quot; w:eastAsia=&quot;de-CH&quot; /&gt;&lt;/w:rPr&gt;&lt;/w:style&gt;&lt;w:style w:type=&quot;paragraph&quot; w:customStyle=&quot;1&quot; w:styleId=&quot;8070CE5E04D3443EB44A325FED22F8C2&quot;&gt;&lt;w:name w:val=&quot;8070CE5E04D3443EB44A325FED22F8C2&quot; /&gt;&lt;w:rsid w:val=&quot;008F240E&quot; /&gt;&lt;w:rPr&gt;&lt;w:lang w:val=&quot;de-CH&quot; w:eastAsia=&quot;de-CH&quot; /&gt;&lt;/w:rPr&gt;&lt;/w:style&gt;&lt;w:style w:type=&quot;paragraph&quot; w:customStyle=&quot;1&quot; w:styleId=&quot;92CE7AB16757416C9AA62E456DE971D8&quot;&gt;&lt;w:name w:val=&quot;92CE7AB16757416C9AA62E456DE971D8&quot; /&gt;&lt;w:rsid w:val=&quot;008F240E&quot; /&gt;&lt;w:rPr&gt;&lt;w:lang w:val=&quot;de-CH&quot; w:eastAsia=&quot;de-CH&quot; /&gt;&lt;/w:rPr&gt;&lt;/w:style&gt;&lt;w:style w:type=&quot;paragraph&quot; w:customStyle=&quot;1&quot; w:styleId=&quot;D96ECC613439491EB9847CEF9AE16183&quot;&gt;&lt;w:name w:val=&quot;D96ECC613439491EB9847CEF9AE16183&quot; /&gt;&lt;w:rsid w:val=&quot;008F240E&quot; /&gt;&lt;w:rPr&gt;&lt;w:lang w:val=&quot;de-CH&quot; w:eastAsia=&quot;de-CH&quot; /&gt;&lt;/w:rPr&gt;&lt;/w:style&gt;&lt;w:style w:type=&quot;paragraph&quot; w:customStyle=&quot;1&quot; w:styleId=&quot;2538E3C869544E77AD8CA1A141F091A9&quot;&gt;&lt;w:name w:val=&quot;2538E3C869544E77AD8CA1A141F091A9&quot; /&gt;&lt;w:rsid w:val=&quot;008F240E&quot; /&gt;&lt;w:rPr&gt;&lt;w:lang w:val=&quot;de-CH&quot; w:eastAsia=&quot;de-CH&quot; /&gt;&lt;/w:rPr&gt;&lt;/w:style&gt;&lt;w:style w:type=&quot;paragraph&quot; w:customStyle=&quot;1&quot; w:styleId=&quot;7CEFE4857D634D37A867170E01709300&quot;&gt;&lt;w:name w:val=&quot;7CEFE4857D634D37A867170E01709300&quot; /&gt;&lt;w:rsid w:val=&quot;008F240E&quot; /&gt;&lt;w:rPr&gt;&lt;w:lang w:val=&quot;de-CH&quot; w:eastAsia=&quot;de-CH&quot; /&gt;&lt;/w:rPr&gt;&lt;/w:style&gt;&lt;w:style w:type=&quot;paragraph&quot; w:customStyle=&quot;1&quot; w:styleId=&quot;06DF9EF6587A4EF5AFD5FD838835B6B4&quot;&gt;&lt;w:name w:val=&quot;06DF9EF6587A4EF5AFD5FD838835B6B4&quot; /&gt;&lt;w:rsid w:val=&quot;008F240E&quot; /&gt;&lt;w:rPr&gt;&lt;w:lang w:val=&quot;de-CH&quot; w:eastAsia=&quot;de-CH&quot; /&gt;&lt;/w:rPr&gt;&lt;/w:style&gt;&lt;w:style w:type=&quot;paragraph&quot; w:customStyle=&quot;1&quot; w:styleId=&quot;AE3758FD1F644CAF84B1C5D0B725ACC6&quot;&gt;&lt;w:name w:val=&quot;AE3758FD1F644CAF84B1C5D0B725ACC6&quot; /&gt;&lt;w:rsid w:val=&quot;008F240E&quot; /&gt;&lt;w:rPr&gt;&lt;w:lang w:val=&quot;de-CH&quot; w:eastAsia=&quot;de-CH&quot; /&gt;&lt;/w:rPr&gt;&lt;/w:style&gt;&lt;w:style w:type=&quot;paragraph&quot; w:customStyle=&quot;1&quot; w:styleId=&quot;94259DC40DDC4FF59E1183C80528DFBC&quot;&gt;&lt;w:name w:val=&quot;94259DC40DDC4FF59E1183C80528DFBC&quot; /&gt;&lt;w:rsid w:val=&quot;008F240E&quot; /&gt;&lt;w:rPr&gt;&lt;w:lang w:val=&quot;de-CH&quot; w:eastAsia=&quot;de-CH&quot; /&gt;&lt;/w:rPr&gt;&lt;/w:style&gt;&lt;w:style w:type=&quot;paragraph&quot; w:customStyle=&quot;1&quot; w:styleId=&quot;4A91F1A3664748ADA5C25ACE592F61E4&quot;&gt;&lt;w:name w:val=&quot;4A91F1A3664748ADA5C25ACE592F61E4&quot; /&gt;&lt;w:rsid w:val=&quot;00FA297D&quot; /&gt;&lt;w:rPr&gt;&lt;w:lang w:val=&quot;de-CH&quot; w:eastAsia=&quot;de-CH&quot; /&gt;&lt;/w:rPr&gt;&lt;/w:style&gt;&lt;w:style w:type=&quot;paragraph&quot; w:customStyle=&quot;1&quot; w:styleId=&quot;6D3DA9704E8841C09E398C5EA068A2D5&quot;&gt;&lt;w:name w:val=&quot;6D3DA9704E8841C09E398C5EA068A2D5&quot; /&gt;&lt;w:rsid w:val=&quot;00FA297D&quot; /&gt;&lt;w:rPr&gt;&lt;w:lang w:val=&quot;de-CH&quot; w:eastAsia=&quot;de-CH&quot; /&gt;&lt;/w:rPr&gt;&lt;/w:style&gt;&lt;w:style w:type=&quot;paragraph&quot; w:customStyle=&quot;1&quot; w:styleId=&quot;0D9F7CC06FA24A36A0B52AE28453969F&quot;&gt;&lt;w:name w:val=&quot;0D9F7CC06FA24A36A0B52AE28453969F&quot; /&gt;&lt;w:rsid w:val=&quot;00FA297D&quot; /&gt;&lt;w:rPr&gt;&lt;w:lang w:val=&quot;de-CH&quot; w:eastAsia=&quot;de-CH&quot; /&gt;&lt;/w:rPr&gt;&lt;/w:style&gt;&lt;w:style w:type=&quot;paragraph&quot; w:customStyle=&quot;1&quot; w:styleId=&quot;DF5CF710877842BE8F2F4F97F8D43913&quot;&gt;&lt;w:name w:val=&quot;DF5CF710877842BE8F2F4F97F8D43913&quot; /&gt;&lt;w:rsid w:val=&quot;00FA297D&quot; /&gt;&lt;w:rPr&gt;&lt;w:lang w:val=&quot;de-CH&quot; w:eastAsia=&quot;de-CH&quot; /&gt;&lt;/w:rPr&gt;&lt;/w:style&gt;&lt;w:style w:type=&quot;paragraph&quot; w:customStyle=&quot;1&quot; w:styleId=&quot;2EC67D93F26A4604B4417A48E3F9659F&quot;&gt;&lt;w:name w:val=&quot;2EC67D93F26A4604B4417A48E3F9659F&quot; /&gt;&lt;w:rsid w:val=&quot;00FA297D&quot; /&gt;&lt;w:rPr&gt;&lt;w:lang w:val=&quot;de-CH&quot; w:eastAsia=&quot;de-CH&quot; /&gt;&lt;/w:rPr&gt;&lt;/w:style&gt;&lt;w:style w:type=&quot;paragraph&quot; w:customStyle=&quot;1&quot; w:styleId=&quot;8345F134E28346CCB2705F73756EE52F&quot;&gt;&lt;w:name w:val=&quot;8345F134E28346CCB2705F73756EE52F&quot; /&gt;&lt;w:rsid w:val=&quot;00FA297D&quot; /&gt;&lt;w:rPr&gt;&lt;w:lang w:val=&quot;de-CH&quot; w:eastAsia=&quot;de-CH&quot; /&gt;&lt;/w:rPr&gt;&lt;/w:style&gt;&lt;w:style w:type=&quot;paragraph&quot; w:customStyle=&quot;1&quot; w:styleId=&quot;8E8C0EF34ADA4D20995B918F4DF7629A&quot;&gt;&lt;w:name w:val=&quot;8E8C0EF34ADA4D20995B918F4DF7629A&quot; /&gt;&lt;w:rsid w:val=&quot;00FA297D&quot; /&gt;&lt;w:rPr&gt;&lt;w:lang w:val=&quot;de-CH&quot; w:eastAsia=&quot;de-CH&quot; /&gt;&lt;/w:rPr&gt;&lt;/w:style&gt;&lt;w:style w:type=&quot;paragraph&quot; w:customStyle=&quot;1&quot; w:styleId=&quot;BD28D04974584BEB8779742B614BD4F2&quot;&gt;&lt;w:name w:val=&quot;BD28D04974584BEB8779742B614BD4F2&quot; /&gt;&lt;w:rsid w:val=&quot;00FA297D&quot; /&gt;&lt;w:rPr&gt;&lt;w:lang w:val=&quot;de-CH&quot; w:eastAsia=&quot;de-CH&quot; /&gt;&lt;/w:rPr&gt;&lt;/w:style&gt;&lt;w:style w:type=&quot;paragraph&quot; w:customStyle=&quot;1&quot; w:styleId=&quot;26DBD75475C04ACE989562C85C7949D1&quot;&gt;&lt;w:name w:val=&quot;26DBD75475C04ACE989562C85C7949D1&quot; /&gt;&lt;w:rsid w:val=&quot;00FA297D&quot; /&gt;&lt;w:rPr&gt;&lt;w:lang w:val=&quot;de-CH&quot; w:eastAsia=&quot;de-CH&quot; /&gt;&lt;/w:rPr&gt;&lt;/w:style&gt;&lt;w:style w:type=&quot;paragraph&quot; w:customStyle=&quot;1&quot; w:styleId=&quot;8A32C48B1F07487CA67103F4073CAF50&quot;&gt;&lt;w:name w:val=&quot;8A32C48B1F07487CA67103F4073CAF50&quot; /&gt;&lt;w:rsid w:val=&quot;00FA297D&quot; /&gt;&lt;w:rPr&gt;&lt;w:lang w:val=&quot;de-CH&quot; w:eastAsia=&quot;de-CH&quot; /&gt;&lt;/w:rPr&gt;&lt;/w:style&gt;&lt;w:style w:type=&quot;paragraph&quot; w:customStyle=&quot;1&quot; w:styleId=&quot;72AAF18F612B4684BE84787FF3A9DC74&quot;&gt;&lt;w:name w:val=&quot;72AAF18F612B4684BE84787FF3A9DC74&quot; /&gt;&lt;w:rsid w:val=&quot;00FA297D&quot; /&gt;&lt;w:rPr&gt;&lt;w:lang w:val=&quot;de-CH&quot; w:eastAsia=&quot;de-CH&quot; /&gt;&lt;/w:rPr&gt;&lt;/w:style&gt;&lt;w:style w:type=&quot;paragraph&quot; w:customStyle=&quot;1&quot; w:styleId=&quot;92D51A9002174970A0FE2533E6B46CF9&quot;&gt;&lt;w:name w:val=&quot;92D51A9002174970A0FE2533E6B46CF9&quot; /&gt;&lt;w:rsid w:val=&quot;00FA297D&quot; /&gt;&lt;w:rPr&gt;&lt;w:lang w:val=&quot;de-CH&quot; w:eastAsia=&quot;de-CH&quot; /&gt;&lt;/w:rPr&gt;&lt;/w:style&gt;&lt;w:style w:type=&quot;paragraph&quot; w:customStyle=&quot;1&quot; w:styleId=&quot;062E635A5A6D4CA28FF86EAFC2A7B02E&quot;&gt;&lt;w:name w:val=&quot;062E635A5A6D4CA28FF86EAFC2A7B02E&quot; /&gt;&lt;w:rsid w:val=&quot;00FA297D&quot; /&gt;&lt;w:rPr&gt;&lt;w:lang w:val=&quot;de-CH&quot; w:eastAsia=&quot;de-CH&quot; /&gt;&lt;/w:rPr&gt;&lt;/w:style&gt;&lt;w:style w:type=&quot;paragraph&quot; w:customStyle=&quot;1&quot; w:styleId=&quot;7A940E062780402BAFFD7387FFF7B2FA&quot;&gt;&lt;w:name w:val=&quot;7A940E062780402BAFFD7387FFF7B2FA&quot; /&gt;&lt;w:rsid w:val=&quot;00FA297D&quot; /&gt;&lt;w:rPr&gt;&lt;w:lang w:val=&quot;de-CH&quot; w:eastAsia=&quot;de-CH&quot; /&gt;&lt;/w:rPr&gt;&lt;/w:style&gt;&lt;w:style w:type=&quot;paragraph&quot; w:customStyle=&quot;1&quot; w:styleId=&quot;8D360CAE289C4DF19D63BBC400EDC128&quot;&gt;&lt;w:name w:val=&quot;8D360CAE289C4DF19D63BBC400EDC128&quot; /&gt;&lt;w:rsid w:val=&quot;00FA297D&quot; /&gt;&lt;w:rPr&gt;&lt;w:lang w:val=&quot;de-CH&quot; w:eastAsia=&quot;de-CH&quot; /&gt;&lt;/w:rPr&gt;&lt;/w:style&gt;&lt;w:style w:type=&quot;paragraph&quot; w:customStyle=&quot;1&quot; w:styleId=&quot;74015FB194754B96B7B58023218EE4DB&quot;&gt;&lt;w:name w:val=&quot;74015FB194754B96B7B58023218EE4DB&quot; /&gt;&lt;w:rsid w:val=&quot;00FA297D&quot; /&gt;&lt;w:rPr&gt;&lt;w:lang w:val=&quot;de-CH&quot; w:eastAsia=&quot;de-CH&quot; /&gt;&lt;/w:rPr&gt;&lt;/w:style&gt;&lt;w:style w:type=&quot;paragraph&quot; w:customStyle=&quot;1&quot; w:styleId=&quot;FCF0329A7C4441968450B97BDCE1D07D&quot;&gt;&lt;w:name w:val=&quot;FCF0329A7C4441968450B97BDCE1D07D&quot; /&gt;&lt;w:rsid w:val=&quot;00FA297D&quot; /&gt;&lt;w:rPr&gt;&lt;w:lang w:val=&quot;de-CH&quot; w:eastAsia=&quot;de-CH&quot; /&gt;&lt;/w:rPr&gt;&lt;/w:style&gt;&lt;w:style w:type=&quot;paragraph&quot; w:customStyle=&quot;1&quot; w:styleId=&quot;21F74212976D4FF994D72EC348191456&quot;&gt;&lt;w:name w:val=&quot;21F74212976D4FF994D72EC348191456&quot; /&gt;&lt;w:rsid w:val=&quot;00FA297D&quot; /&gt;&lt;w:rPr&gt;&lt;w:lang w:val=&quot;de-CH&quot; w:eastAsia=&quot;de-CH&quot; /&gt;&lt;/w:rPr&gt;&lt;/w:style&gt;&lt;w:style w:type=&quot;paragraph&quot; w:customStyle=&quot;1&quot; w:styleId=&quot;2AB44EA8E8454AEB99F17A6D564B8290&quot;&gt;&lt;w:name w:val=&quot;2AB44EA8E8454AEB99F17A6D564B8290&quot; /&gt;&lt;w:rsid w:val=&quot;00FA297D&quot; /&gt;&lt;w:rPr&gt;&lt;w:lang w:val=&quot;de-CH&quot; w:eastAsia=&quot;de-CH&quot; /&gt;&lt;/w:rPr&gt;&lt;/w:style&gt;&lt;w:style w:type=&quot;paragraph&quot; w:customStyle=&quot;1&quot; w:styleId=&quot;2323AA1FA2C749B7847E12A5BB93F750&quot;&gt;&lt;w:name w:val=&quot;2323AA1FA2C749B7847E12A5BB93F750&quot; /&gt;&lt;w:rsid w:val=&quot;00FA297D&quot; /&gt;&lt;w:rPr&gt;&lt;w:lang w:val=&quot;de-CH&quot; w:eastAsia=&quot;de-CH&quot; /&gt;&lt;/w:rPr&gt;&lt;/w:style&gt;&lt;w:style w:type=&quot;paragraph&quot; w:customStyle=&quot;1&quot; w:styleId=&quot;C1580BBDB8DD407D965453487F9C945B&quot;&gt;&lt;w:name w:val=&quot;C1580BBDB8DD407D965453487F9C945B&quot; /&gt;&lt;w:rsid w:val=&quot;00FA297D&quot; /&gt;&lt;w:rPr&gt;&lt;w:lang w:val=&quot;de-CH&quot; w:eastAsia=&quot;de-CH&quot; /&gt;&lt;/w:rPr&gt;&lt;/w:style&gt;&lt;w:style w:type=&quot;paragraph&quot; w:customStyle=&quot;1&quot; w:styleId=&quot;E1D03F6E12BC4236AA5D879B16FE2E4D&quot;&gt;&lt;w:name w:val=&quot;E1D03F6E12BC4236AA5D879B16FE2E4D&quot; /&gt;&lt;w:rsid w:val=&quot;00FA297D&quot; /&gt;&lt;w:rPr&gt;&lt;w:lang w:val=&quot;de-CH&quot; w:eastAsia=&quot;de-CH&quot; /&gt;&lt;/w:rPr&gt;&lt;/w:style&gt;&lt;w:style w:type=&quot;paragraph&quot; w:customStyle=&quot;1&quot; w:styleId=&quot;9ABE4E116D6A417BAE5676FB706C94D5&quot;&gt;&lt;w:name w:val=&quot;9ABE4E116D6A417BAE5676FB706C94D5&quot; /&gt;&lt;w:rsid w:val=&quot;00FA297D&quot; /&gt;&lt;w:rPr&gt;&lt;w:lang w:val=&quot;de-CH&quot; w:eastAsia=&quot;de-CH&quot; /&gt;&lt;/w:rPr&gt;&lt;/w:style&gt;&lt;w:style w:type=&quot;paragraph&quot; w:customStyle=&quot;1&quot; w:styleId=&quot;78289F465CE645C7BAB0839564E76282&quot;&gt;&lt;w:name w:val=&quot;78289F465CE645C7BAB0839564E76282&quot; /&gt;&lt;w:rsid w:val=&quot;00FA297D&quot; /&gt;&lt;w:rPr&gt;&lt;w:lang w:val=&quot;de-CH&quot; w:eastAsia=&quot;de-CH&quot; /&gt;&lt;/w:rPr&gt;&lt;/w:style&gt;&lt;w:style w:type=&quot;paragraph&quot; w:customStyle=&quot;1&quot; w:styleId=&quot;B148FADFFDE043D48E1FCBA1775236AF&quot;&gt;&lt;w:name w:val=&quot;B148FADFFDE043D48E1FCBA1775236AF&quot; /&gt;&lt;w:rsid w:val=&quot;00FA297D&quot; /&gt;&lt;w:rPr&gt;&lt;w:lang w:val=&quot;de-CH&quot; w:eastAsia=&quot;de-CH&quot; /&gt;&lt;/w:rPr&gt;&lt;/w:style&gt;&lt;w:style w:type=&quot;paragraph&quot; w:customStyle=&quot;1&quot; w:styleId=&quot;6D22BF55C04C48D58D4E51FFB9C6BF21&quot;&gt;&lt;w:name w:val=&quot;6D22BF55C04C48D58D4E51FFB9C6BF21&quot; /&gt;&lt;w:rsid w:val=&quot;00FA297D&quot; /&gt;&lt;w:rPr&gt;&lt;w:lang w:val=&quot;de-CH&quot; w:eastAsia=&quot;de-CH&quot; /&gt;&lt;/w:rPr&gt;&lt;/w:style&gt;&lt;w:style w:type=&quot;paragraph&quot; w:customStyle=&quot;1&quot; w:styleId=&quot;445271E3D8E14D35A1E2761153971F44&quot;&gt;&lt;w:name w:val=&quot;445271E3D8E14D35A1E2761153971F44&quot; /&gt;&lt;w:rsid w:val=&quot;00FA297D&quot; /&gt;&lt;w:rPr&gt;&lt;w:lang w:val=&quot;de-CH&quot; w:eastAsia=&quot;de-CH&quot; /&gt;&lt;/w:rPr&gt;&lt;/w:style&gt;&lt;w:style w:type=&quot;paragraph&quot; w:customStyle=&quot;1&quot; w:styleId=&quot;922CD9C945B5467B9C8E1BAE5B4A9A79&quot;&gt;&lt;w:name w:val=&quot;922CD9C945B5467B9C8E1BAE5B4A9A79&quot; /&gt;&lt;w:rsid w:val=&quot;00FA297D&quot; /&gt;&lt;w:rPr&gt;&lt;w:lang w:val=&quot;de-CH&quot; w:eastAsia=&quot;de-CH&quot; /&gt;&lt;/w:rPr&gt;&lt;/w:style&gt;&lt;w:style w:type=&quot;paragraph&quot; w:customStyle=&quot;1&quot; w:styleId=&quot;13EBF46823DC42F795F03E01B29B21DD&quot;&gt;&lt;w:name w:val=&quot;13EBF46823DC42F795F03E01B29B21DD&quot; /&gt;&lt;w:rsid w:val=&quot;00FA297D&quot; /&gt;&lt;w:rPr&gt;&lt;w:lang w:val=&quot;de-CH&quot; w:eastAsia=&quot;de-CH&quot; /&gt;&lt;/w:rPr&gt;&lt;/w:style&gt;&lt;w:style w:type=&quot;paragraph&quot; w:customStyle=&quot;1&quot; w:styleId=&quot;17B19252317E493BA70CC5F5663DCB0C&quot;&gt;&lt;w:name w:val=&quot;17B19252317E493BA70CC5F5663DCB0C&quot; /&gt;&lt;w:rsid w:val=&quot;00FA297D&quot; /&gt;&lt;w:rPr&gt;&lt;w:lang w:val=&quot;de-CH&quot; w:eastAsia=&quot;de-CH&quot; /&gt;&lt;/w:rPr&gt;&lt;/w:style&gt;&lt;w:style w:type=&quot;paragraph&quot; w:customStyle=&quot;1&quot; w:styleId=&quot;0DB4451D65734D3480212B834E19BBF1&quot;&gt;&lt;w:name w:val=&quot;0DB4451D65734D3480212B834E19BBF1&quot; /&gt;&lt;w:rsid w:val=&quot;00FA297D&quot; /&gt;&lt;w:rPr&gt;&lt;w:lang w:val=&quot;de-CH&quot; w:eastAsia=&quot;de-CH&quot; /&gt;&lt;/w:rPr&gt;&lt;/w:style&gt;&lt;w:style w:type=&quot;paragraph&quot; w:customStyle=&quot;1&quot; w:styleId=&quot;7B5BC41F02824BFD94444B08A096F43F&quot;&gt;&lt;w:name w:val=&quot;7B5BC41F02824BFD94444B08A096F43F&quot; /&gt;&lt;w:rsid w:val=&quot;00FA297D&quot; /&gt;&lt;w:rPr&gt;&lt;w:lang w:val=&quot;de-CH&quot; w:eastAsia=&quot;de-CH&quot; /&gt;&lt;/w:rPr&gt;&lt;/w:style&gt;&lt;w:style w:type=&quot;paragraph&quot; w:customStyle=&quot;1&quot; w:styleId=&quot;2CFE22DEC6D24DC9B23978A5D3B1BD38&quot;&gt;&lt;w:name w:val=&quot;2CFE22DEC6D24DC9B23978A5D3B1BD38&quot; /&gt;&lt;w:rsid w:val=&quot;00FA297D&quot; /&gt;&lt;w:rPr&gt;&lt;w:lang w:val=&quot;de-CH&quot; w:eastAsia=&quot;de-CH&quot; /&gt;&lt;/w:rPr&gt;&lt;/w:style&gt;&lt;w:style w:type=&quot;paragraph&quot; w:customStyle=&quot;1&quot; w:styleId=&quot;F618AEB398424CD3801EAD749BA93D21&quot;&gt;&lt;w:name w:val=&quot;F618AEB398424CD3801EAD749BA93D21&quot; /&gt;&lt;w:rsid w:val=&quot;00FA297D&quot; /&gt;&lt;w:rPr&gt;&lt;w:lang w:val=&quot;de-CH&quot; w:eastAsia=&quot;de-CH&quot; /&gt;&lt;/w:rPr&gt;&lt;/w:style&gt;&lt;w:style w:type=&quot;paragraph&quot; w:customStyle=&quot;1&quot; w:styleId=&quot;B821728704B84D1A844EC984EFC78FED&quot;&gt;&lt;w:name w:val=&quot;B821728704B84D1A844EC984EFC78FED&quot; /&gt;&lt;w:rsid w:val=&quot;00FA297D&quot; /&gt;&lt;w:rPr&gt;&lt;w:lang w:val=&quot;de-CH&quot; w:eastAsia=&quot;de-CH&quot; /&gt;&lt;/w:rPr&gt;&lt;/w:style&gt;&lt;w:style w:type=&quot;paragraph&quot; w:customStyle=&quot;1&quot; w:styleId=&quot;40280B71E0C44CB1A4446F1CE7E5F00F&quot;&gt;&lt;w:name w:val=&quot;40280B71E0C44CB1A4446F1CE7E5F00F&quot; /&gt;&lt;w:rsid w:val=&quot;00FA297D&quot; /&gt;&lt;w:rPr&gt;&lt;w:lang w:val=&quot;de-CH&quot; w:eastAsia=&quot;de-CH&quot; /&gt;&lt;/w:rPr&gt;&lt;/w:style&gt;&lt;w:style w:type=&quot;paragraph&quot; w:customStyle=&quot;1&quot; w:styleId=&quot;964F138ECD2D445BAD40A8E4B4597786&quot;&gt;&lt;w:name w:val=&quot;964F138ECD2D445BAD40A8E4B4597786&quot; /&gt;&lt;w:rsid w:val=&quot;00FA297D&quot; /&gt;&lt;w:rPr&gt;&lt;w:lang w:val=&quot;de-CH&quot; w:eastAsia=&quot;de-CH&quot; /&gt;&lt;/w:rPr&gt;&lt;/w:style&gt;&lt;w:style w:type=&quot;paragraph&quot; w:customStyle=&quot;1&quot; w:styleId=&quot;8F0DA9941F6745589A42C70117888F48&quot;&gt;&lt;w:name w:val=&quot;8F0DA9941F6745589A42C70117888F48&quot; /&gt;&lt;w:rsid w:val=&quot;00FA297D&quot; /&gt;&lt;w:rPr&gt;&lt;w:lang w:val=&quot;de-CH&quot; w:eastAsia=&quot;de-CH&quot; /&gt;&lt;/w:rPr&gt;&lt;/w:style&gt;&lt;w:style w:type=&quot;paragraph&quot; w:customStyle=&quot;1&quot; w:styleId=&quot;9C4ED4DB6CAE4F1E9A1B4FF24EEEEF52&quot;&gt;&lt;w:name w:val=&quot;9C4ED4DB6CAE4F1E9A1B4FF24EEEEF52&quot; /&gt;&lt;w:rsid w:val=&quot;00D1649A&quot; /&gt;&lt;w:rPr&gt;&lt;w:lang w:val=&quot;de-CH&quot; w:eastAsia=&quot;de-CH&quot; /&gt;&lt;/w:rPr&gt;&lt;/w:style&gt;&lt;w:style w:type=&quot;paragraph&quot; w:customStyle=&quot;1&quot; w:styleId=&quot;E25F141E8C0A40BD89FCDBC4F41559A5&quot;&gt;&lt;w:name w:val=&quot;E25F141E8C0A40BD89FCDBC4F41559A5&quot; /&gt;&lt;w:rsid w:val=&quot;00D1649A&quot; /&gt;&lt;w:rPr&gt;&lt;w:lang w:val=&quot;de-CH&quot; w:eastAsia=&quot;de-CH&quot; /&gt;&lt;/w:rPr&gt;&lt;/w:style&gt;&lt;w:style w:type=&quot;paragraph&quot; w:customStyle=&quot;1&quot; w:styleId=&quot;EC2F6B1595CB4741AC05289A7512D4D5&quot;&gt;&lt;w:name w:val=&quot;EC2F6B1595CB4741AC05289A7512D4D5&quot; /&gt;&lt;w:rsid w:val=&quot;00D1649A&quot; /&gt;&lt;w:rPr&gt;&lt;w:lang w:val=&quot;de-CH&quot; w:eastAsia=&quot;de-CH&quot; /&gt;&lt;/w:rPr&gt;&lt;/w:style&gt;&lt;w:style w:type=&quot;paragraph&quot; w:customStyle=&quot;1&quot; w:styleId=&quot;34A1033D84714BE590EDA9DAB1110631&quot;&gt;&lt;w:name w:val=&quot;34A1033D84714BE590EDA9DAB1110631&quot; /&gt;&lt;w:rsid w:val=&quot;00D1649A&quot; /&gt;&lt;w:rPr&gt;&lt;w:lang w:val=&quot;de-CH&quot; w:eastAsia=&quot;de-CH&quot; /&gt;&lt;/w:rPr&gt;&lt;/w:style&gt;&lt;w:style w:type=&quot;paragraph&quot; w:customStyle=&quot;1&quot; w:styleId=&quot;1B3566CB30C64E6CA1C3C9A5BCEAA052&quot;&gt;&lt;w:name w:val=&quot;1B3566CB30C64E6CA1C3C9A5BCEAA052&quot; /&gt;&lt;w:rsid w:val=&quot;00D1649A&quot; /&gt;&lt;w:rPr&gt;&lt;w:lang w:val=&quot;de-CH&quot; w:eastAsia=&quot;de-CH&quot; /&gt;&lt;/w:rPr&gt;&lt;/w:style&gt;&lt;w:style w:type=&quot;paragraph&quot; w:customStyle=&quot;1&quot; w:styleId=&quot;CCC81A8AC2724D05A89EBE6F47AB3C8F&quot;&gt;&lt;w:name w:val=&quot;CCC81A8AC2724D05A89EBE6F47AB3C8F&quot; /&gt;&lt;w:rsid w:val=&quot;00D1649A&quot; /&gt;&lt;w:rPr&gt;&lt;w:lang w:val=&quot;de-CH&quot; w:eastAsia=&quot;de-CH&quot; /&gt;&lt;/w:rPr&gt;&lt;/w:style&gt;&lt;w:style w:type=&quot;paragraph&quot; w:customStyle=&quot;1&quot; w:styleId=&quot;7C29088481FD40B9BA8E0CB6B6ED7233&quot;&gt;&lt;w:name w:val=&quot;7C29088481FD40B9BA8E0CB6B6ED7233&quot; /&gt;&lt;w:rsid w:val=&quot;00D1649A&quot; /&gt;&lt;w:rPr&gt;&lt;w:lang w:val=&quot;de-CH&quot; w:eastAsia=&quot;de-CH&quot; /&gt;&lt;/w:rPr&gt;&lt;/w:style&gt;&lt;w:style w:type=&quot;paragraph&quot; w:customStyle=&quot;1&quot; w:styleId=&quot;B5E0D0F2EC2D4AE08EE0332C80E0A142&quot;&gt;&lt;w:name w:val=&quot;B5E0D0F2EC2D4AE08EE0332C80E0A142&quot; /&gt;&lt;w:rsid w:val=&quot;00D1649A&quot; /&gt;&lt;w:rPr&gt;&lt;w:lang w:val=&quot;de-CH&quot; w:eastAsia=&quot;de-CH&quot; /&gt;&lt;/w:rPr&gt;&lt;/w:style&gt;&lt;w:style w:type=&quot;paragraph&quot; w:customStyle=&quot;1&quot; w:styleId=&quot;CA4A03CC1B454590874FC00ED5B73612&quot;&gt;&lt;w:name w:val=&quot;CA4A03CC1B454590874FC00ED5B73612&quot; /&gt;&lt;w:rsid w:val=&quot;00D1649A&quot; /&gt;&lt;w:rPr&gt;&lt;w:lang w:val=&quot;de-CH&quot; w:eastAsia=&quot;de-CH&quot; /&gt;&lt;/w:rPr&gt;&lt;/w:style&gt;&lt;w:style w:type=&quot;paragraph&quot; w:customStyle=&quot;1&quot; w:styleId=&quot;8C481004C63E4B31B4CEFDF64F46D7C4&quot;&gt;&lt;w:name w:val=&quot;8C481004C63E4B31B4CEFDF64F46D7C4&quot; /&gt;&lt;w:rsid w:val=&quot;00D1649A&quot; /&gt;&lt;w:rPr&gt;&lt;w:lang w:val=&quot;de-CH&quot; w:eastAsia=&quot;de-CH&quot; /&gt;&lt;/w:rPr&gt;&lt;/w:style&gt;&lt;w:style w:type=&quot;paragraph&quot; w:customStyle=&quot;1&quot; w:styleId=&quot;6EDD2875997B410698E4C1AC3B6EA5BE&quot;&gt;&lt;w:name w:val=&quot;6EDD2875997B410698E4C1AC3B6EA5BE&quot; /&gt;&lt;w:rsid w:val=&quot;00D1649A&quot; /&gt;&lt;w:rPr&gt;&lt;w:lang w:val=&quot;de-CH&quot; w:eastAsia=&quot;de-CH&quot; /&gt;&lt;/w:rPr&gt;&lt;/w:style&gt;&lt;w:style w:type=&quot;paragraph&quot; w:customStyle=&quot;1&quot; w:styleId=&quot;CF9F18262A60465FB8A34CFEE296C14F&quot;&gt;&lt;w:name w:val=&quot;CF9F18262A60465FB8A34CFEE296C14F&quot; /&gt;&lt;w:rsid w:val=&quot;00D1649A&quot; /&gt;&lt;w:rPr&gt;&lt;w:lang w:val=&quot;de-CH&quot; w:eastAsia=&quot;de-CH&quot; /&gt;&lt;/w:rPr&gt;&lt;/w:style&gt;&lt;w:style w:type=&quot;paragraph&quot; w:customStyle=&quot;1&quot; w:styleId=&quot;5E5AF1F7E5C0435E8B37868E2EB89C62&quot;&gt;&lt;w:name w:val=&quot;5E5AF1F7E5C0435E8B37868E2EB89C62&quot; /&gt;&lt;w:rsid w:val=&quot;00D1649A&quot; /&gt;&lt;w:rPr&gt;&lt;w:lang w:val=&quot;de-CH&quot; w:eastAsia=&quot;de-CH&quot; /&gt;&lt;/w:rPr&gt;&lt;/w:style&gt;&lt;w:style w:type=&quot;paragraph&quot; w:customStyle=&quot;1&quot; w:styleId=&quot;4939408C304344178EAC37BE0C26757A&quot;&gt;&lt;w:name w:val=&quot;4939408C304344178EAC37BE0C26757A&quot; /&gt;&lt;w:rsid w:val=&quot;00D1649A&quot; /&gt;&lt;w:rPr&gt;&lt;w:lang w:val=&quot;de-CH&quot; w:eastAsia=&quot;de-CH&quot; /&gt;&lt;/w:rPr&gt;&lt;/w:style&gt;&lt;w:style w:type=&quot;paragraph&quot; w:customStyle=&quot;1&quot; w:styleId=&quot;19FBDB6D5B174E6E9C2A5FF6C8E09946&quot;&gt;&lt;w:name w:val=&quot;19FBDB6D5B174E6E9C2A5FF6C8E09946&quot; /&gt;&lt;w:rsid w:val=&quot;00D1649A&quot; /&gt;&lt;w:rPr&gt;&lt;w:lang w:val=&quot;de-CH&quot; w:eastAsia=&quot;de-CH&quot; /&gt;&lt;/w:rPr&gt;&lt;/w:style&gt;&lt;w:style w:type=&quot;paragraph&quot; w:customStyle=&quot;1&quot; w:styleId=&quot;59DE615AA564435799502683D016939B&quot;&gt;&lt;w:name w:val=&quot;59DE615AA564435799502683D016939B&quot; /&gt;&lt;w:rsid w:val=&quot;00D1649A&quot; /&gt;&lt;w:rPr&gt;&lt;w:lang w:val=&quot;de-CH&quot; w:eastAsia=&quot;de-CH&quot; /&gt;&lt;/w:rPr&gt;&lt;/w:style&gt;&lt;w:style w:type=&quot;paragraph&quot; w:customStyle=&quot;1&quot; w:styleId=&quot;C45D3020148B4DEFA9BB6475C2463CAA&quot;&gt;&lt;w:name w:val=&quot;C45D3020148B4DEFA9BB6475C2463CAA&quot; /&gt;&lt;w:rsid w:val=&quot;00D1649A&quot; /&gt;&lt;w:rPr&gt;&lt;w:lang w:val=&quot;de-CH&quot; w:eastAsia=&quot;de-CH&quot; /&gt;&lt;/w:rPr&gt;&lt;/w:style&gt;&lt;w:style w:type=&quot;paragraph&quot; w:customStyle=&quot;1&quot; w:styleId=&quot;40B7DAD628BC4240ADE8957AD82EA7A1&quot;&gt;&lt;w:name w:val=&quot;40B7DAD628BC4240ADE8957AD82EA7A1&quot; /&gt;&lt;w:rsid w:val=&quot;00D1649A&quot; /&gt;&lt;w:rPr&gt;&lt;w:lang w:val=&quot;de-CH&quot; w:eastAsia=&quot;de-CH&quot; /&gt;&lt;/w:rPr&gt;&lt;/w:style&gt;&lt;w:style w:type=&quot;paragraph&quot; w:customStyle=&quot;1&quot; w:styleId=&quot;86F1B9F3BD55401EB0384BF184F09679&quot;&gt;&lt;w:name w:val=&quot;86F1B9F3BD55401EB0384BF184F09679&quot; /&gt;&lt;w:rsid w:val=&quot;00D1649A&quot; /&gt;&lt;w:rPr&gt;&lt;w:lang w:val=&quot;de-CH&quot; w:eastAsia=&quot;de-CH&quot; /&gt;&lt;/w:rPr&gt;&lt;/w:style&gt;&lt;w:style w:type=&quot;paragraph&quot; w:customStyle=&quot;1&quot; w:styleId=&quot;0056915B1AE64BBC913B3F233B620FE9&quot;&gt;&lt;w:name w:val=&quot;0056915B1AE64BBC913B3F233B620FE9&quot; /&gt;&lt;w:rsid w:val=&quot;00D1649A&quot; /&gt;&lt;w:rPr&gt;&lt;w:lang w:val=&quot;de-CH&quot; w:eastAsia=&quot;de-CH&quot; /&gt;&lt;/w:rPr&gt;&lt;/w:style&gt;&lt;w:style w:type=&quot;paragraph&quot; w:customStyle=&quot;1&quot; w:styleId=&quot;4F9D7A8EB8E54304A2295E5D298B3FD2&quot;&gt;&lt;w:name w:val=&quot;4F9D7A8EB8E54304A2295E5D298B3FD2&quot; /&gt;&lt;w:rsid w:val=&quot;00D1649A&quot; /&gt;&lt;w:rPr&gt;&lt;w:lang w:val=&quot;de-CH&quot; w:eastAsia=&quot;de-CH&quot; /&gt;&lt;/w:rPr&gt;&lt;/w:style&gt;&lt;w:style w:type=&quot;paragraph&quot; w:customStyle=&quot;1&quot; w:styleId=&quot;851916EDDBE045338405C08886356C27&quot;&gt;&lt;w:name w:val=&quot;851916EDDBE045338405C08886356C27&quot; /&gt;&lt;w:rsid w:val=&quot;00D1649A&quot; /&gt;&lt;w:rPr&gt;&lt;w:lang w:val=&quot;de-CH&quot; w:eastAsia=&quot;de-CH&quot; /&gt;&lt;/w:rPr&gt;&lt;/w:style&gt;&lt;w:style w:type=&quot;paragraph&quot; w:customStyle=&quot;1&quot; w:styleId=&quot;E1121CCB047148E583598D173061B971&quot;&gt;&lt;w:name w:val=&quot;E1121CCB047148E583598D173061B971&quot; /&gt;&lt;w:rsid w:val=&quot;00D1649A&quot; /&gt;&lt;w:rPr&gt;&lt;w:lang w:val=&quot;de-CH&quot; w:eastAsia=&quot;de-CH&quot; /&gt;&lt;/w:rPr&gt;&lt;/w:style&gt;&lt;w:style w:type=&quot;paragraph&quot; w:customStyle=&quot;1&quot; w:styleId=&quot;FB6C5C39AE554120B5875B8C1FCE078B&quot;&gt;&lt;w:name w:val=&quot;FB6C5C39AE554120B5875B8C1FCE078B&quot; /&gt;&lt;w:rsid w:val=&quot;00D1649A&quot; /&gt;&lt;w:rPr&gt;&lt;w:lang w:val=&quot;de-CH&quot; w:eastAsia=&quot;de-CH&quot; /&gt;&lt;/w:rPr&gt;&lt;/w:style&gt;&lt;w:style w:type=&quot;paragraph&quot; w:customStyle=&quot;1&quot; w:styleId=&quot;DC5B7703572748A7894699318F4124BE&quot;&gt;&lt;w:name w:val=&quot;DC5B7703572748A7894699318F4124BE&quot; /&gt;&lt;w:rsid w:val=&quot;00E172E9&quot; /&gt;&lt;w:rPr&gt;&lt;w:lang w:val=&quot;de-CH&quot; w:eastAsia=&quot;de-CH&quot; /&gt;&lt;/w:rPr&gt;&lt;/w:style&gt;&lt;w:style w:type=&quot;paragraph&quot; w:customStyle=&quot;1&quot; w:styleId=&quot;9B14E7606BA84AD196485759EFB1D587&quot;&gt;&lt;w:name w:val=&quot;9B14E7606BA84AD196485759EFB1D587&quot; /&gt;&lt;w:rsid w:val=&quot;00E172E9&quot; /&gt;&lt;w:rPr&gt;&lt;w:lang w:val=&quot;de-CH&quot; w:eastAsia=&quot;de-CH&quot; /&gt;&lt;/w:rPr&gt;&lt;/w:style&gt;&lt;w:style w:type=&quot;paragraph&quot; w:customStyle=&quot;1&quot; w:styleId=&quot;3CD4923FF96A4577ADDC61B5E1D87525&quot;&gt;&lt;w:name w:val=&quot;3CD4923FF96A4577ADDC61B5E1D87525&quot; /&gt;&lt;w:rsid w:val=&quot;00E172E9&quot; /&gt;&lt;w:rPr&gt;&lt;w:lang w:val=&quot;de-CH&quot; w:eastAsia=&quot;de-CH&quot; /&gt;&lt;/w:rPr&gt;&lt;/w:style&gt;&lt;w:style w:type=&quot;paragraph&quot; w:customStyle=&quot;1&quot; w:styleId=&quot;0008018281514F31B9D0D3DB254289A3&quot;&gt;&lt;w:name w:val=&quot;0008018281514F31B9D0D3DB254289A3&quot; /&gt;&lt;w:rsid w:val=&quot;00E172E9&quot; /&gt;&lt;w:rPr&gt;&lt;w:lang w:val=&quot;de-CH&quot; w:eastAsia=&quot;de-CH&quot; /&gt;&lt;/w:rPr&gt;&lt;/w:style&gt;&lt;w:style w:type=&quot;paragraph&quot; w:customStyle=&quot;1&quot; w:styleId=&quot;EB25CCC71B7D4165AFB8A1A4A64B45DF&quot;&gt;&lt;w:name w:val=&quot;EB25CCC71B7D4165AFB8A1A4A64B45DF&quot; /&gt;&lt;w:rsid w:val=&quot;00E172E9&quot; /&gt;&lt;w:rPr&gt;&lt;w:lang w:val=&quot;de-CH&quot; w:eastAsia=&quot;de-CH&quot; /&gt;&lt;/w:rPr&gt;&lt;/w:style&gt;&lt;w:style w:type=&quot;paragraph&quot; w:customStyle=&quot;1&quot; w:styleId=&quot;03D4721EF9654D52998B5068805BE56F&quot;&gt;&lt;w:name w:val=&quot;03D4721EF9654D52998B5068805BE56F&quot; /&gt;&lt;w:rsid w:val=&quot;00E172E9&quot; /&gt;&lt;w:rPr&gt;&lt;w:lang w:val=&quot;de-CH&quot; w:eastAsia=&quot;de-CH&quot; /&gt;&lt;/w:rPr&gt;&lt;/w:style&gt;&lt;w:style w:type=&quot;paragraph&quot; w:customStyle=&quot;1&quot; w:styleId=&quot;0A2DE1B2B5A1471B96583EB5F032D89D&quot;&gt;&lt;w:name w:val=&quot;0A2DE1B2B5A1471B96583EB5F032D89D&quot; /&gt;&lt;w:rsid w:val=&quot;00E172E9&quot; /&gt;&lt;w:rPr&gt;&lt;w:lang w:val=&quot;de-CH&quot; w:eastAsia=&quot;de-CH&quot; /&gt;&lt;/w:rPr&gt;&lt;/w:style&gt;&lt;w:style w:type=&quot;paragraph&quot; w:customStyle=&quot;1&quot; w:styleId=&quot;59F2B8E2B14B474C96A5E9A1B1C2D048&quot;&gt;&lt;w:name w:val=&quot;59F2B8E2B14B474C96A5E9A1B1C2D048&quot; /&gt;&lt;w:rsid w:val=&quot;00E172E9&quot; /&gt;&lt;w:rPr&gt;&lt;w:lang w:val=&quot;de-CH&quot; w:eastAsia=&quot;de-CH&quot; /&gt;&lt;/w:rPr&gt;&lt;/w:style&gt;&lt;w:style w:type=&quot;paragraph&quot; w:customStyle=&quot;1&quot; w:styleId=&quot;AFBE2560C53F4209855A29BFE89BD887&quot;&gt;&lt;w:name w:val=&quot;AFBE2560C53F4209855A29BFE89BD887&quot; /&gt;&lt;w:rsid w:val=&quot;00E172E9&quot; /&gt;&lt;w:rPr&gt;&lt;w:lang w:val=&quot;de-CH&quot; w:eastAsia=&quot;de-CH&quot; /&gt;&lt;/w:rPr&gt;&lt;/w:style&gt;&lt;w:style w:type=&quot;paragraph&quot; w:customStyle=&quot;1&quot; w:styleId=&quot;7F1E113E9B524F1182F526CF2EF08429&quot;&gt;&lt;w:name w:val=&quot;7F1E113E9B524F1182F526CF2EF08429&quot; /&gt;&lt;w:rsid w:val=&quot;00E172E9&quot; /&gt;&lt;w:rPr&gt;&lt;w:lang w:val=&quot;de-CH&quot; w:eastAsia=&quot;de-CH&quot; /&gt;&lt;/w:rPr&gt;&lt;/w:style&gt;&lt;w:style w:type=&quot;paragraph&quot; w:customStyle=&quot;1&quot; w:styleId=&quot;4D24392E96AB4EF6AA07419D0EE84F42&quot;&gt;&lt;w:name w:val=&quot;4D24392E96AB4EF6AA07419D0EE84F42&quot; /&gt;&lt;w:rsid w:val=&quot;00E172E9&quot; /&gt;&lt;w:rPr&gt;&lt;w:lang w:val=&quot;de-CH&quot; w:eastAsia=&quot;de-CH&quot; /&gt;&lt;/w:rPr&gt;&lt;/w:style&gt;&lt;w:style w:type=&quot;paragraph&quot; w:customStyle=&quot;1&quot; w:styleId=&quot;3A096F4F07E04DA192E7F7D7E3E39FD1&quot;&gt;&lt;w:name w:val=&quot;3A096F4F07E04DA192E7F7D7E3E39FD1&quot; /&gt;&lt;w:rsid w:val=&quot;00E172E9&quot; /&gt;&lt;w:rPr&gt;&lt;w:lang w:val=&quot;de-CH&quot; w:eastAsia=&quot;de-CH&quot; /&gt;&lt;/w:rPr&gt;&lt;/w:style&gt;&lt;w:style w:type=&quot;paragraph&quot; w:customStyle=&quot;1&quot; w:styleId=&quot;1644D3A2ACCB4C8C92501403283EFD05&quot;&gt;&lt;w:name w:val=&quot;1644D3A2ACCB4C8C92501403283EFD05&quot; /&gt;&lt;w:rsid w:val=&quot;00E172E9&quot; /&gt;&lt;w:rPr&gt;&lt;w:lang w:val=&quot;de-CH&quot; w:eastAsia=&quot;de-CH&quot; /&gt;&lt;/w:rPr&gt;&lt;/w:style&gt;&lt;w:style w:type=&quot;paragraph&quot; w:customStyle=&quot;1&quot; w:styleId=&quot;0AC964E19D79488390D5E3B107158F06&quot;&gt;&lt;w:name w:val=&quot;0AC964E19D79488390D5E3B107158F06&quot; /&gt;&lt;w:rsid w:val=&quot;00E172E9&quot; /&gt;&lt;w:rPr&gt;&lt;w:lang w:val=&quot;de-CH&quot; w:eastAsia=&quot;de-CH&quot; /&gt;&lt;/w:rPr&gt;&lt;/w:style&gt;&lt;w:style w:type=&quot;paragraph&quot; w:customStyle=&quot;1&quot; w:styleId=&quot;B629E5960DE340769EEC8CBC0C43CA5E&quot;&gt;&lt;w:name w:val=&quot;B629E5960DE340769EEC8CBC0C43CA5E&quot; /&gt;&lt;w:rsid w:val=&quot;00E172E9&quot; /&gt;&lt;w:rPr&gt;&lt;w:lang w:val=&quot;de-CH&quot; w:eastAsia=&quot;de-CH&quot; /&gt;&lt;/w:rPr&gt;&lt;/w:style&gt;&lt;w:style w:type=&quot;paragraph&quot; w:customStyle=&quot;1&quot; w:styleId=&quot;33239E8465C94546A221BD59DBF876AE&quot;&gt;&lt;w:name w:val=&quot;33239E8465C94546A221BD59DBF876AE&quot; /&gt;&lt;w:rsid w:val=&quot;00E172E9&quot; /&gt;&lt;w:rPr&gt;&lt;w:lang w:val=&quot;de-CH&quot; w:eastAsia=&quot;de-CH&quot; /&gt;&lt;/w:rPr&gt;&lt;/w:style&gt;&lt;w:style w:type=&quot;paragraph&quot; w:customStyle=&quot;1&quot; w:styleId=&quot;7C5D708DA5CB4F8AB25FD364EB55D232&quot;&gt;&lt;w:name w:val=&quot;7C5D708DA5CB4F8AB25FD364EB55D232&quot; /&gt;&lt;w:rsid w:val=&quot;00E172E9&quot; /&gt;&lt;w:rPr&gt;&lt;w:lang w:val=&quot;de-CH&quot; w:eastAsia=&quot;de-CH&quot; /&gt;&lt;/w:rPr&gt;&lt;/w:style&gt;&lt;w:style w:type=&quot;paragraph&quot; w:customStyle=&quot;1&quot; w:styleId=&quot;C12E5B307F2E42938E0EB83119BBF06B&quot;&gt;&lt;w:name w:val=&quot;C12E5B307F2E42938E0EB83119BBF06B&quot; /&gt;&lt;w:rsid w:val=&quot;00E172E9&quot; /&gt;&lt;w:rPr&gt;&lt;w:lang w:val=&quot;de-CH&quot; w:eastAsia=&quot;de-CH&quot; /&gt;&lt;/w:rPr&gt;&lt;/w:style&gt;&lt;w:style w:type=&quot;paragraph&quot; w:"/>
    <w:docVar w:name="en-US7_LanguageVersion" w:val="customStyle=&quot;1&quot; w:styleId=&quot;05F0DB97BEF94D72945B014C47163A53&quot;&gt;&lt;w:name w:val=&quot;05F0DB97BEF94D72945B014C47163A53&quot; /&gt;&lt;w:rsid w:val=&quot;00E172E9&quot; /&gt;&lt;w:rPr&gt;&lt;w:lang w:val=&quot;de-CH&quot; w:eastAsia=&quot;de-CH&quot; /&gt;&lt;/w:rPr&gt;&lt;/w:style&gt;&lt;w:style w:type=&quot;paragraph&quot; w:customStyle=&quot;1&quot; w:styleId=&quot;0BA1B0CF8F7C431E87F84CEE58A159A8&quot;&gt;&lt;w:name w:val=&quot;0BA1B0CF8F7C431E87F84CEE58A159A8&quot; /&gt;&lt;w:rsid w:val=&quot;00E172E9&quot; /&gt;&lt;w:rPr&gt;&lt;w:lang w:val=&quot;de-CH&quot; w:eastAsia=&quot;de-CH&quot; /&gt;&lt;/w:rPr&gt;&lt;/w:style&gt;&lt;w:style w:type=&quot;paragraph&quot; w:customStyle=&quot;1&quot; w:styleId=&quot;182CE5D142CB4463870474BBD8488AFD&quot;&gt;&lt;w:name w:val=&quot;182CE5D142CB4463870474BBD8488AFD&quot; /&gt;&lt;w:rsid w:val=&quot;00E172E9&quot; /&gt;&lt;w:rPr&gt;&lt;w:lang w:val=&quot;de-CH&quot; w:eastAsia=&quot;de-CH&quot; /&gt;&lt;/w:rPr&gt;&lt;/w:style&gt;&lt;w:style w:type=&quot;paragraph&quot; w:customStyle=&quot;1&quot; w:styleId=&quot;E332ACF3056044DCAB8DE614DE5D28AC&quot;&gt;&lt;w:name w:val=&quot;E332ACF3056044DCAB8DE614DE5D28AC&quot; /&gt;&lt;w:rsid w:val=&quot;00E172E9&quot; /&gt;&lt;w:rPr&gt;&lt;w:lang w:val=&quot;de-CH&quot; w:eastAsia=&quot;de-CH&quot; /&gt;&lt;/w:rPr&gt;&lt;/w:style&gt;&lt;w:style w:type=&quot;paragraph&quot; w:customStyle=&quot;1&quot; w:styleId=&quot;D396A86C0FCF45E2B83F9D2383CF6C41&quot;&gt;&lt;w:name w:val=&quot;D396A86C0FCF45E2B83F9D2383CF6C41&quot; /&gt;&lt;w:rsid w:val=&quot;00E172E9&quot; /&gt;&lt;w:rPr&gt;&lt;w:lang w:val=&quot;de-CH&quot; w:eastAsia=&quot;de-CH&quot; /&gt;&lt;/w:rPr&gt;&lt;/w:style&gt;&lt;w:style w:type=&quot;paragraph&quot; w:customStyle=&quot;1&quot; w:styleId=&quot;8E0A0CD395364EADB3D7E8BD718E91E3&quot;&gt;&lt;w:name w:val=&quot;8E0A0CD395364EADB3D7E8BD718E91E3&quot; /&gt;&lt;w:rsid w:val=&quot;00E172E9&quot; /&gt;&lt;w:rPr&gt;&lt;w:lang w:val=&quot;de-CH&quot; w:eastAsia=&quot;de-CH&quot; /&gt;&lt;/w:rPr&gt;&lt;/w:style&gt;&lt;w:style w:type=&quot;paragraph&quot; w:customStyle=&quot;1&quot; w:styleId=&quot;FF34ACC66A47438A8214FE6AE99DCA12&quot;&gt;&lt;w:name w:val=&quot;FF34ACC66A47438A8214FE6AE99DCA12&quot; /&gt;&lt;w:rsid w:val=&quot;00E172E9&quot; /&gt;&lt;w:rPr&gt;&lt;w:lang w:val=&quot;de-CH&quot; w:eastAsia=&quot;de-CH&quot; /&gt;&lt;/w:rPr&gt;&lt;/w:style&gt;&lt;w:style w:type=&quot;paragraph&quot; w:customStyle=&quot;1&quot; w:styleId=&quot;B8412B9A01C7418189F95A828B7064C1&quot;&gt;&lt;w:name w:val=&quot;B8412B9A01C7418189F95A828B7064C1&quot; /&gt;&lt;w:rsid w:val=&quot;00E172E9&quot; /&gt;&lt;w:rPr&gt;&lt;w:lang w:val=&quot;de-CH&quot; w:eastAsia=&quot;de-CH&quot; /&gt;&lt;/w:rPr&gt;&lt;/w:style&gt;&lt;w:style w:type=&quot;paragraph&quot; w:customStyle=&quot;1&quot; w:styleId=&quot;8ECBEE9F6ADC46A9B3262B15E0F9609D&quot;&gt;&lt;w:name w:val=&quot;8ECBEE9F6ADC46A9B3262B15E0F9609D&quot; /&gt;&lt;w:rsid w:val=&quot;00E172E9&quot; /&gt;&lt;w:rPr&gt;&lt;w:lang w:val=&quot;de-CH&quot; w:eastAsia=&quot;de-CH&quot; /&gt;&lt;/w:rPr&gt;&lt;/w:style&gt;&lt;w:style w:type=&quot;paragraph&quot; w:customStyle=&quot;1&quot; w:styleId=&quot;CC5AFC14F1284D1BB1A9978B21EF843B&quot;&gt;&lt;w:name w:val=&quot;CC5AFC14F1284D1BB1A9978B21EF843B&quot; /&gt;&lt;w:rsid w:val=&quot;00E172E9&quot; /&gt;&lt;w:rPr&gt;&lt;w:lang w:val=&quot;de-CH&quot; w:eastAsia=&quot;de-CH&quot; /&gt;&lt;/w:rPr&gt;&lt;/w:style&gt;&lt;w:style w:type=&quot;paragraph&quot; w:customStyle=&quot;1&quot; w:styleId=&quot;5DB7519ED2874381B39D5AE7045F5784&quot;&gt;&lt;w:name w:val=&quot;5DB7519ED2874381B39D5AE7045F5784&quot; /&gt;&lt;w:rsid w:val=&quot;00E172E9&quot; /&gt;&lt;w:rPr&gt;&lt;w:lang w:val=&quot;de-CH&quot; w:eastAsia=&quot;de-CH&quot; /&gt;&lt;/w:rPr&gt;&lt;/w:style&gt;&lt;w:style w:type=&quot;paragraph&quot; w:customStyle=&quot;1&quot; w:styleId=&quot;20DD2D48487F483CB42F313560DFA9F6&quot;&gt;&lt;w:name w:val=&quot;20DD2D48487F483CB42F313560DFA9F6&quot; /&gt;&lt;w:rsid w:val=&quot;00E172E9&quot; /&gt;&lt;w:rPr&gt;&lt;w:lang w:val=&quot;de-CH&quot; w:eastAsia=&quot;de-CH&quot; /&gt;&lt;/w:rPr&gt;&lt;/w:style&gt;&lt;w:style w:type=&quot;paragraph&quot; w:customStyle=&quot;1&quot; w:styleId=&quot;F87CF758632443B3B8FC0E032B205384&quot;&gt;&lt;w:name w:val=&quot;F87CF758632443B3B8FC0E032B205384&quot; /&gt;&lt;w:rsid w:val=&quot;00E172E9&quot; /&gt;&lt;w:rPr&gt;&lt;w:lang w:val=&quot;de-CH&quot; w:eastAsia=&quot;de-CH&quot; /&gt;&lt;/w:rPr&gt;&lt;/w:style&gt;&lt;w:style w:type=&quot;paragraph&quot; w:customStyle=&quot;1&quot; w:styleId=&quot;BD22DF53737E4A16ACAF82B275B874D9&quot;&gt;&lt;w:name w:val=&quot;BD22DF53737E4A16ACAF82B275B874D9&quot; /&gt;&lt;w:rsid w:val=&quot;00E172E9&quot; /&gt;&lt;w:rPr&gt;&lt;w:lang w:val=&quot;de-CH&quot; w:eastAsia=&quot;de-CH&quot; /&gt;&lt;/w:rPr&gt;&lt;/w:style&gt;&lt;w:style w:type=&quot;paragraph&quot; w:customStyle=&quot;1&quot; w:styleId=&quot;9DA87E710CD84941B0FB084640F07608&quot;&gt;&lt;w:name w:val=&quot;9DA87E710CD84941B0FB084640F07608&quot; /&gt;&lt;w:rsid w:val=&quot;00E172E9&quot; /&gt;&lt;w:rPr&gt;&lt;w:lang w:val=&quot;de-CH&quot; w:eastAsia=&quot;de-CH&quot; /&gt;&lt;/w:rPr&gt;&lt;/w:style&gt;&lt;w:style w:type=&quot;paragraph&quot; w:customStyle=&quot;1&quot; w:styleId=&quot;3152F3728B3F4B52B14D6076634C9A9F&quot;&gt;&lt;w:name w:val=&quot;3152F3728B3F4B52B14D6076634C9A9F&quot; /&gt;&lt;w:rsid w:val=&quot;00E172E9&quot; /&gt;&lt;w:rPr&gt;&lt;w:lang w:val=&quot;de-CH&quot; w:eastAsia=&quot;de-CH&quot; /&gt;&lt;/w:rPr&gt;&lt;/w:style&gt;&lt;w:style w:type=&quot;paragraph&quot; w:customStyle=&quot;1&quot; w:styleId=&quot;D8BC3894BB294636A3A09F3C0BFF2042&quot;&gt;&lt;w:name w:val=&quot;D8BC3894BB294636A3A09F3C0BFF2042&quot; /&gt;&lt;w:rsid w:val=&quot;00E172E9&quot; /&gt;&lt;w:rPr&gt;&lt;w:lang w:val=&quot;de-CH&quot; w:eastAsia=&quot;de-CH&quot; /&gt;&lt;/w:rPr&gt;&lt;/w:style&gt;&lt;w:style w:type=&quot;paragraph&quot; w:customStyle=&quot;1&quot; w:styleId=&quot;56A30A30A99A47F59D49376B971F84A1&quot;&gt;&lt;w:name w:val=&quot;56A30A30A99A47F59D49376B971F84A1&quot; /&gt;&lt;w:rsid w:val=&quot;00E172E9&quot; /&gt;&lt;w:rPr&gt;&lt;w:lang w:val=&quot;de-CH&quot; w:eastAsia=&quot;de-CH&quot; /&gt;&lt;/w:rPr&gt;&lt;/w:style&gt;&lt;w:style w:type=&quot;paragraph&quot; w:customStyle=&quot;1&quot; w:styleId=&quot;DB62BFDB467B42CC905047809B017D0F&quot;&gt;&lt;w:name w:val=&quot;DB62BFDB467B42CC905047809B017D0F&quot; /&gt;&lt;w:rsid w:val=&quot;00E172E9&quot; /&gt;&lt;w:rPr&gt;&lt;w:lang w:val=&quot;de-CH&quot; w:eastAsia=&quot;de-CH&quot; /&gt;&lt;/w:rPr&gt;&lt;/w:style&gt;&lt;w:style w:type=&quot;paragraph&quot; w:customStyle=&quot;1&quot; w:styleId=&quot;AC9C0D281ACE446294D2223002FD9B04&quot;&gt;&lt;w:name w:val=&quot;AC9C0D281ACE446294D2223002FD9B04&quot; /&gt;&lt;w:rsid w:val=&quot;00E172E9&quot; /&gt;&lt;w:rPr&gt;&lt;w:lang w:val=&quot;de-CH&quot; w:eastAsia=&quot;de-CH&quot; /&gt;&lt;/w:rPr&gt;&lt;/w:style&gt;&lt;w:style w:type=&quot;paragraph&quot; w:customStyle=&quot;1&quot; w:styleId=&quot;22B1E791C96843378779291DDCCF2FB3&quot;&gt;&lt;w:name w:val=&quot;22B1E791C96843378779291DDCCF2FB3&quot; /&gt;&lt;w:rsid w:val=&quot;00E172E9&quot; /&gt;&lt;w:rPr&gt;&lt;w:lang w:val=&quot;de-CH&quot; w:eastAsia=&quot;de-CH&quot; /&gt;&lt;/w:rPr&gt;&lt;/w:style&gt;&lt;w:style w:type=&quot;paragraph&quot; w:customStyle=&quot;1&quot; w:styleId=&quot;522D4F536C7B44A3A1F70A44DF0AB1C5&quot;&gt;&lt;w:name w:val=&quot;522D4F536C7B44A3A1F70A44DF0AB1C5&quot; /&gt;&lt;w:rsid w:val=&quot;00E172E9&quot; /&gt;&lt;w:rPr&gt;&lt;w:lang w:val=&quot;de-CH&quot; w:eastAsia=&quot;de-CH&quot; /&gt;&lt;/w:rPr&gt;&lt;/w:style&gt;&lt;w:style w:type=&quot;paragraph&quot; w:customStyle=&quot;1&quot; w:styleId=&quot;10D59E12E0EC4882AB3AC660B80AEE7D&quot;&gt;&lt;w:name w:val=&quot;10D59E12E0EC4882AB3AC660B80AEE7D&quot; /&gt;&lt;w:rsid w:val=&quot;00E172E9&quot; /&gt;&lt;w:rPr&gt;&lt;w:lang w:val=&quot;de-CH&quot; w:eastAsia=&quot;de-CH&quot; /&gt;&lt;/w:rPr&gt;&lt;/w:style&gt;&lt;w:style w:type=&quot;paragraph&quot; w:customStyle=&quot;1&quot; w:styleId=&quot;954E5024A2164B54A121A6F9FE8A6658&quot;&gt;&lt;w:name w:val=&quot;954E5024A2164B54A121A6F9FE8A6658&quot; /&gt;&lt;w:rsid w:val=&quot;00E172E9&quot; /&gt;&lt;w:rPr&gt;&lt;w:lang w:val=&quot;de-CH&quot; w:eastAsia=&quot;de-CH&quot; /&gt;&lt;/w:rPr&gt;&lt;/w:style&gt;&lt;w:style w:type=&quot;paragraph&quot; w:customStyle=&quot;1&quot; w:styleId=&quot;8FD6D7FCABC44A1C987627CAC215C9C2&quot;&gt;&lt;w:name w:val=&quot;8FD6D7FCABC44A1C987627CAC215C9C2&quot; /&gt;&lt;w:rsid w:val=&quot;00E172E9&quot; /&gt;&lt;w:rPr&gt;&lt;w:lang w:val=&quot;de-CH&quot; w:eastAsia=&quot;de-CH&quot; /&gt;&lt;/w:rPr&gt;&lt;/w:style&gt;&lt;w:style w:type=&quot;paragraph&quot; w:customStyle=&quot;1&quot; w:styleId=&quot;1EF52F264C9D4E27B9CECAEC29FE0FB2&quot;&gt;&lt;w:name w:val=&quot;1EF52F264C9D4E27B9CECAEC29FE0FB2&quot; /&gt;&lt;w:rsid w:val=&quot;00E172E9&quot; /&gt;&lt;w:rPr&gt;&lt;w:lang w:val=&quot;de-CH&quot; w:eastAsia=&quot;de-CH&quot; /&gt;&lt;/w:rPr&gt;&lt;/w:style&gt;&lt;w:style w:type=&quot;paragraph&quot; w:customStyle=&quot;1&quot; w:styleId=&quot;071E5FB6F0114B3B89B2ED59330B6C4C&quot;&gt;&lt;w:name w:val=&quot;071E5FB6F0114B3B89B2ED59330B6C4C&quot; /&gt;&lt;w:rsid w:val=&quot;00E172E9&quot; /&gt;&lt;w:rPr&gt;&lt;w:lang w:val=&quot;de-CH&quot; w:eastAsia=&quot;de-CH&quot; /&gt;&lt;/w:rPr&gt;&lt;/w:style&gt;&lt;w:style w:type=&quot;paragraph&quot; w:customStyle=&quot;1&quot; w:styleId=&quot;8F5FDAB9243042E29A528835A1328C1C&quot;&gt;&lt;w:name w:val=&quot;8F5FDAB9243042E29A528835A1328C1C&quot; /&gt;&lt;w:rsid w:val=&quot;00E172E9&quot; /&gt;&lt;w:rPr&gt;&lt;w:lang w:val=&quot;de-CH&quot; w:eastAsia=&quot;de-CH&quot; /&gt;&lt;/w:rPr&gt;&lt;/w:style&gt;&lt;w:style w:type=&quot;paragraph&quot; w:customStyle=&quot;1&quot; w:styleId=&quot;6F5B782C93E245778E09DC8E6ED2A973&quot;&gt;&lt;w:name w:val=&quot;6F5B782C93E245778E09DC8E6ED2A973&quot; /&gt;&lt;w:rsid w:val=&quot;00E172E9&quot; /&gt;&lt;w:rPr&gt;&lt;w:lang w:val=&quot;de-CH&quot; w:eastAsia=&quot;de-CH&quot; /&gt;&lt;/w:rPr&gt;&lt;/w:style&gt;&lt;w:style w:type=&quot;paragraph&quot; w:customStyle=&quot;1&quot; w:styleId=&quot;562999CF114D4BFDB29F193F45350AFB&quot;&gt;&lt;w:name w:val=&quot;562999CF114D4BFDB29F193F45350AFB&quot; /&gt;&lt;w:rsid w:val=&quot;00E172E9&quot; /&gt;&lt;w:rPr&gt;&lt;w:lang w:val=&quot;de-CH&quot; w:eastAsia=&quot;de-CH&quot; /&gt;&lt;/w:rPr&gt;&lt;/w:style&gt;&lt;w:style w:type=&quot;paragraph&quot; w:customStyle=&quot;1&quot; w:styleId=&quot;F58B8BDA6AC94273B0CF932365BB0C72&quot;&gt;&lt;w:name w:val=&quot;F58B8BDA6AC94273B0CF932365BB0C72&quot; /&gt;&lt;w:rsid w:val=&quot;00E172E9&quot; /&gt;&lt;w:rPr&gt;&lt;w:lang w:val=&quot;de-CH&quot; w:eastAsia=&quot;de-CH&quot; /&gt;&lt;/w:rPr&gt;&lt;/w:style&gt;&lt;w:style w:type=&quot;paragraph&quot; w:customStyle=&quot;1&quot; w:styleId=&quot;C3EF48E474B8490BA8B03DC5C6A50FB0&quot;&gt;&lt;w:name w:val=&quot;C3EF48E474B8490BA8B03DC5C6A50FB0&quot; /&gt;&lt;w:rsid w:val=&quot;00E172E9&quot; /&gt;&lt;w:rPr&gt;&lt;w:lang w:val=&quot;de-CH&quot; w:eastAsia=&quot;de-CH&quot; /&gt;&lt;/w:rPr&gt;&lt;/w:style&gt;&lt;w:style w:type=&quot;paragraph&quot; w:customStyle=&quot;1&quot; w:styleId=&quot;004D38004C414923953AFE1D61E3A5CA&quot;&gt;&lt;w:name w:val=&quot;004D38004C414923953AFE1D61E3A5CA&quot; /&gt;&lt;w:rsid w:val=&quot;00E172E9&quot; /&gt;&lt;w:rPr&gt;&lt;w:lang w:val=&quot;de-CH&quot; w:eastAsia=&quot;de-CH&quot; /&gt;&lt;/w:rPr&gt;&lt;/w:style&gt;&lt;w:style w:type=&quot;paragraph&quot; w:customStyle=&quot;1&quot; w:styleId=&quot;DC87380AD7D240F393741A24C9B450DF&quot;&gt;&lt;w:name w:val=&quot;DC87380AD7D240F393741A24C9B450DF&quot; /&gt;&lt;w:rsid w:val=&quot;00E172E9&quot; /&gt;&lt;w:rPr&gt;&lt;w:lang w:val=&quot;de-CH&quot; w:eastAsia=&quot;de-CH&quot; /&gt;&lt;/w:rPr&gt;&lt;/w:style&gt;&lt;w:style w:type=&quot;paragraph&quot; w:customStyle=&quot;1&quot; w:styleId=&quot;FE8CDAD0CC9B4101AA941687467EBECF&quot;&gt;&lt;w:name w:val=&quot;FE8CDAD0CC9B4101AA941687467EBECF&quot; /&gt;&lt;w:rsid w:val=&quot;00E172E9&quot; /&gt;&lt;w:rPr&gt;&lt;w:lang w:val=&quot;de-CH&quot; w:eastAsia=&quot;de-CH&quot; /&gt;&lt;/w:rPr&gt;&lt;/w:style&gt;&lt;w:style w:type=&quot;paragraph&quot; w:customStyle=&quot;1&quot; w:styleId=&quot;E9097E739DAE4AC68D7CD94578C3BF2A&quot;&gt;&lt;w:name w:val=&quot;E9097E739DAE4AC68D7CD94578C3BF2A&quot; /&gt;&lt;w:rsid w:val=&quot;00E172E9&quot; /&gt;&lt;w:rPr&gt;&lt;w:lang w:val=&quot;de-CH&quot; w:eastAsia=&quot;de-CH&quot; /&gt;&lt;/w:rPr&gt;&lt;/w:style&gt;&lt;w:style w:type=&quot;paragraph&quot; w:customStyle=&quot;1&quot; w:styleId=&quot;8BF1098453924C94907A8877B26F791D&quot;&gt;&lt;w:name w:val=&quot;8BF1098453924C94907A8877B26F791D&quot; /&gt;&lt;w:rsid w:val=&quot;00E172E9&quot; /&gt;&lt;w:rPr&gt;&lt;w:lang w:val=&quot;de-CH&quot; w:eastAsia=&quot;de-CH&quot; /&gt;&lt;/w:rPr&gt;&lt;/w:style&gt;&lt;w:style w:type=&quot;paragraph&quot; w:customStyle=&quot;1&quot; w:styleId=&quot;8E0F22BB430E4D3A866C97B9FB52178A&quot;&gt;&lt;w:name w:val=&quot;8E0F22BB430E4D3A866C97B9FB52178A&quot; /&gt;&lt;w:rsid w:val=&quot;00E172E9&quot; /&gt;&lt;w:rPr&gt;&lt;w:lang w:val=&quot;de-CH&quot; w:eastAsia=&quot;de-CH&quot; /&gt;&lt;/w:rPr&gt;&lt;/w:style&gt;&lt;w:style w:type=&quot;paragraph&quot; w:customStyle=&quot;1&quot; w:styleId=&quot;E3DF844E4BA14A4C85C6DC2EC1FFD0DF&quot;&gt;&lt;w:name w:val=&quot;E3DF844E4BA14A4C85C6DC2EC1FFD0DF&quot; /&gt;&lt;w:rsid w:val=&quot;00E172E9&quot; /&gt;&lt;w:rPr&gt;&lt;w:lang w:val=&quot;de-CH&quot; w:eastAsia=&quot;de-CH&quot; /&gt;&lt;/w:rPr&gt;&lt;/w:style&gt;&lt;w:style w:type=&quot;paragraph&quot; w:customStyle=&quot;1&quot; w:styleId=&quot;36F2E1558677434CBBB9538A6A1BED88&quot;&gt;&lt;w:name w:val=&quot;36F2E1558677434CBBB9538A6A1BED88&quot; /&gt;&lt;w:rsid w:val=&quot;00E172E9&quot; /&gt;&lt;w:rPr&gt;&lt;w:lang w:val=&quot;de-CH&quot; w:eastAsia=&quot;de-CH&quot; /&gt;&lt;/w:rPr&gt;&lt;/w:style&gt;&lt;w:style w:type=&quot;paragraph&quot; w:customStyle=&quot;1&quot; w:styleId=&quot;5B97A56EAB0E40F4A037AE3197C6CDF2&quot;&gt;&lt;w:name w:val=&quot;5B97A56EAB0E40F4A037AE3197C6CDF2&quot; /&gt;&lt;w:rsid w:val=&quot;00736DB0&quot; /&gt;&lt;w:rPr&gt;&lt;w:lang w:val=&quot;de-CH&quot; w:eastAsia=&quot;de-CH&quot; /&gt;&lt;/w:rPr&gt;&lt;/w:style&gt;&lt;w:style w:type=&quot;paragraph&quot; w:customStyle=&quot;1&quot; w:styleId=&quot;CBAAC06A2F8E458CAE47CC59DC0F146A&quot;&gt;&lt;w:name w:val=&quot;CBAAC06A2F8E458CAE47CC59DC0F146A&quot; /&gt;&lt;w:rsid w:val=&quot;00736DB0&quot; /&gt;&lt;w:rPr&gt;&lt;w:lang w:val=&quot;de-CH&quot; w:eastAsia=&quot;de-CH&quot; /&gt;&lt;/w:rPr&gt;&lt;/w:style&gt;&lt;w:style w:type=&quot;paragraph&quot; w:customStyle=&quot;1&quot; w:styleId=&quot;BE07142E12014082B4F6203A1EF3E756&quot;&gt;&lt;w:name w:val=&quot;BE07142E12014082B4F6203A1EF3E756&quot; /&gt;&lt;w:rsid w:val=&quot;00736DB0&quot; /&gt;&lt;w:rPr&gt;&lt;w:lang w:val=&quot;de-CH&quot; w:eastAsia=&quot;de-CH&quot; /&gt;&lt;/w:rPr&gt;&lt;/w:style&gt;&lt;w:style w:type=&quot;paragraph&quot; w:customStyle=&quot;1&quot; w:styleId=&quot;79FED24FC28E4DDCBCC5927E74FD95C2&quot;&gt;&lt;w:name w:val=&quot;79FED24FC28E4DDCBCC5927E74FD95C2&quot; /&gt;&lt;w:rsid w:val=&quot;00736DB0&quot; /&gt;&lt;w:rPr&gt;&lt;w:lang w:val=&quot;de-CH&quot; w:eastAsia=&quot;de-CH&quot; /&gt;&lt;/w:rPr&gt;&lt;/w:style&gt;&lt;w:style w:type=&quot;paragraph&quot; w:customStyle=&quot;1&quot; w:styleId=&quot;8C32BB3904A04577AC9E3D89368B0551&quot;&gt;&lt;w:name w:val=&quot;8C32BB3904A04577AC9E3D89368B0551&quot; /&gt;&lt;w:rsid w:val=&quot;00736DB0&quot; /&gt;&lt;w:rPr&gt;&lt;w:lang w:val=&quot;de-CH&quot; w:eastAsia=&quot;de-CH&quot; /&gt;&lt;/w:rPr&gt;&lt;/w:style&gt;&lt;w:style w:type=&quot;paragraph&quot; w:customStyle=&quot;1&quot; w:styleId=&quot;5475FBD737C24C51A8EFCADAE994D71C&quot;&gt;&lt;w:name w:val=&quot;5475FBD737C24C51A8EFCADAE994D71C&quot; /&gt;&lt;w:rsid w:val=&quot;00736DB0&quot; /&gt;&lt;w:rPr&gt;&lt;w:lang w:val=&quot;de-CH&quot; w:eastAsia=&quot;de-CH&quot; /&gt;&lt;/w:rPr&gt;&lt;/w:style&gt;&lt;w:style w:type=&quot;paragraph&quot; w:customStyle=&quot;1&quot; w:styleId=&quot;7C326DA9DE8944399F25F00C7B12A3C4&quot;&gt;&lt;w:name w:val=&quot;7C326DA9DE8944399F25F00C7B12A3C4&quot; /&gt;&lt;w:rsid w:val=&quot;00736DB0&quot; /&gt;&lt;w:rPr&gt;&lt;w:lang w:val=&quot;de-CH&quot; w:eastAsia=&quot;de-CH&quot; /&gt;&lt;/w:rPr&gt;&lt;/w:style&gt;&lt;w:style w:type=&quot;paragraph&quot; w:customStyle=&quot;1&quot; w:styleId=&quot;93ACA76CE82C4754B8DE61C1426F67AC&quot;&gt;&lt;w:name w:val=&quot;93ACA76CE82C4754B8DE61C1426F67AC&quot; /&gt;&lt;w:rsid w:val=&quot;00736DB0&quot; /&gt;&lt;w:rPr&gt;&lt;w:lang w:val=&quot;de-CH&quot; w:eastAsia=&quot;de-CH&quot; /&gt;&lt;/w:rPr&gt;&lt;/w:style&gt;&lt;w:style w:type=&quot;paragraph&quot; w:customStyle=&quot;1&quot; w:styleId=&quot;A82FB3D073014D5A87EB97C8A1E34A32&quot;&gt;&lt;w:name w:val=&quot;A82FB3D073014D5A87EB97C8A1E34A32&quot; /&gt;&lt;w:rsid w:val=&quot;00736DB0&quot; /&gt;&lt;w:rPr&gt;&lt;w:lang w:val=&quot;de-CH&quot; w:eastAsia=&quot;de-CH&quot; /&gt;&lt;/w:rPr&gt;&lt;/w:style&gt;&lt;w:style w:type=&quot;paragraph&quot; w:customStyle=&quot;1&quot; w:styleId=&quot;3713FB674F1D45E9A5FD7665647ACD01&quot;&gt;&lt;w:name w:val=&quot;3713FB674F1D45E9A5FD7665647ACD01&quot; /&gt;&lt;w:rsid w:val=&quot;00736DB0&quot; /&gt;&lt;w:rPr&gt;&lt;w:lang w:val=&quot;de-CH&quot; w:eastAsia=&quot;de-CH&quot; /&gt;&lt;/w:rPr&gt;&lt;/w:style&gt;&lt;w:style w:type=&quot;paragraph&quot; w:customStyle=&quot;1&quot; w:styleId=&quot;970B24D2FE494939BC1916140608EE6A&quot;&gt;&lt;w:name w:val=&quot;970B24D2FE494939BC1916140608EE6A&quot; /&gt;&lt;w:rsid w:val=&quot;00736DB0&quot; /&gt;&lt;w:rPr&gt;&lt;w:lang w:val=&quot;de-CH&quot; w:eastAsia=&quot;de-CH&quot; /&gt;&lt;/w:rPr&gt;&lt;/w:style&gt;&lt;w:style w:type=&quot;paragraph&quot; w:customStyle=&quot;1&quot; w:styleId=&quot;329ABFCBB188474FB0B84D5BFD4554C1&quot;&gt;&lt;w:name w:val=&quot;329ABFCBB188474FB0B84D5BFD4554C1&quot; /&gt;&lt;w:rsid w:val=&quot;00736DB0&quot; /&gt;&lt;w:rPr&gt;&lt;w:lang w:val=&quot;de-CH&quot; w:eastAsia=&quot;de-CH&quot; /&gt;&lt;/w:rPr&gt;&lt;/w:style&gt;&lt;w:style w:type=&quot;paragraph&quot; w:customStyle=&quot;1&quot; w:styleId=&quot;AE2D2454C98F4D279135A8247AA3B5C0&quot;&gt;&lt;w:name w:val=&quot;AE2D2454C98F4D279135A8247AA3B5C0&quot; /&gt;&lt;w:rsid w:val=&quot;00736DB0&quot; /&gt;&lt;w:rPr&gt;&lt;w:lang w:val=&quot;de-CH&quot; w:eastAsia=&quot;de-CH&quot; /&gt;&lt;/w:rPr&gt;&lt;/w:style&gt;&lt;w:style w:type=&quot;paragraph&quot; w:customStyle=&quot;1&quot; w:styleId=&quot;875C1254D92C4D4B9BA8D45A56F7F6EF&quot;&gt;&lt;w:name w:val=&quot;875C1254D92C4D4B9BA8D45A56F7F6EF&quot; /&gt;&lt;w:rsid w:val=&quot;00736DB0&quot; /&gt;&lt;w:rPr&gt;&lt;w:lang w:val=&quot;de-CH&quot; w:eastAsia=&quot;de-CH&quot; /&gt;&lt;/w:rPr&gt;&lt;/w:style&gt;&lt;w:style w:type=&quot;paragraph&quot; w:customStyle=&quot;1&quot; w:styleId=&quot;ADCF4A5E21FF4F2AAA6E6E4BE50EF1B7&quot;&gt;&lt;w:name w:val=&quot;ADCF4A5E21FF4F2AAA6E6E4BE50EF1B7&quot; /&gt;&lt;w:rsid w:val=&quot;00736DB0&quot; /&gt;&lt;w:rPr&gt;&lt;w:lang w:val=&quot;de-CH&quot; w:eastAsia=&quot;de-CH&quot; /&gt;&lt;/w:rPr&gt;&lt;/w:style&gt;&lt;w:style w:type=&quot;paragraph&quot; w:customStyle=&quot;1&quot; w:styleId=&quot;CB2F82D5FC0E4EC4ABBDAA20BB7B6968&quot;&gt;&lt;w:name w:val=&quot;CB2F82D5FC0E4EC4ABBDAA20BB7B6968&quot; /&gt;&lt;w:rsid w:val=&quot;00736DB0&quot; /&gt;&lt;w:rPr&gt;&lt;w:lang w:val=&quot;de-CH&quot; w:eastAsia=&quot;de-CH&quot; /&gt;&lt;/w:rPr&gt;&lt;/w:style&gt;&lt;w:style w:type=&quot;paragraph&quot; w:customStyle=&quot;1&quot; w:styleId=&quot;EB8E864F71084A508BAC3CFFA428D9C8&quot;&gt;&lt;w:name w:val=&quot;EB8E864F71084A508BAC3CFFA428D9C8&quot; /&gt;&lt;w:rsid w:val=&quot;00736DB0&quot; /&gt;&lt;w:rPr&gt;&lt;w:lang w:val=&quot;de-CH&quot; w:eastAsia=&quot;de-CH&quot; /&gt;&lt;/w:rPr&gt;&lt;/w:style&gt;&lt;w:style w:type=&quot;paragraph&quot; w:customStyle=&quot;1&quot; w:styleId=&quot;E8B59754F0104C0CBC810C4B04A98887&quot;&gt;&lt;w:name w:val=&quot;E8B59754F0104C0CBC810C4B04A98887&quot; /&gt;&lt;w:rsid w:val=&quot;00736DB0&quot; /&gt;&lt;w:rPr&gt;&lt;w:lang w:val=&quot;de-CH&quot; w:eastAsia=&quot;de-CH&quot; /&gt;&lt;/w:rPr&gt;&lt;/w:style&gt;&lt;w:style w:type=&quot;paragraph&quot; w:customStyle=&quot;1&quot; w:styleId=&quot;FC9986FA873C4338850BDE1F08E942C9&quot;&gt;&lt;w:name w:val=&quot;FC9986FA873C4338850BDE1F08E942C9&quot; /&gt;&lt;w:rsid w:val=&quot;00736DB0&quot; /&gt;&lt;w:rPr&gt;&lt;w:lang w:val=&quot;de-CH&quot; w:eastAsia=&quot;de-CH&quot; /&gt;&lt;/w:rPr&gt;&lt;/w:style&gt;&lt;w:style w:type=&quot;paragraph&quot; w:customStyle=&quot;1&quot; w:styleId=&quot;44B557864ADA45D5AD0DE17C4F35A56A&quot;&gt;&lt;w:name w:val=&quot;44B557864ADA45D5AD0DE17C4F35A56A&quot; /&gt;&lt;w:rsid w:val=&quot;00736DB0&quot; /&gt;&lt;w:rPr&gt;&lt;w:lang w:val=&quot;de-CH&quot; w:eastAsia=&quot;de-CH&quot; /&gt;&lt;/w:rPr&gt;&lt;/w:style&gt;&lt;w:style w:type=&quot;paragraph&quot; w:customStyle=&quot;1&quot; w:styleId=&quot;2455F76517514A989BD6A261365CEABA&quot;&gt;&lt;w:name w:val=&quot;2455F76517514A989BD6A261365CEABA&quot; /&gt;&lt;w:rsid w:val=&quot;00736DB0&quot; /&gt;&lt;w:rPr&gt;&lt;w:lang w:val=&quot;de-CH&quot; w:eastAsia=&quot;de-CH&quot; /&gt;&lt;/w:rPr&gt;&lt;/w:style&gt;&lt;w:style w:type=&quot;paragraph&quot; w:customStyle=&quot;1&quot; w:styleId=&quot;92F8E2E945D44043BD52550F515D9D2D&quot;&gt;&lt;w:name w:val=&quot;92F8E2E945D44043BD52550F515D9D2D&quot; /&gt;&lt;w:rsid w:val=&quot;00736DB0&quot; /&gt;&lt;w:rPr&gt;&lt;w:lang w:val=&quot;de-CH&quot; w:eastAsia=&quot;de-CH&quot; /&gt;&lt;/w:rPr&gt;&lt;/w:style&gt;&lt;w:style w:type=&quot;paragraph&quot; w:customStyle=&quot;1&quot; w:styleId=&quot;5FCB17FE30264228B515C93CD21EE4F7&quot;&gt;&lt;w:name w:val=&quot;5FCB17FE30264228B515C93CD21EE4F7&quot; /&gt;&lt;w:rsid w:val=&quot;00736DB0&quot; /&gt;&lt;w:rPr&gt;&lt;w:lang w:val=&quot;de-CH&quot; w:eastAsia=&quot;de-CH&quot; /&gt;&lt;/w:rPr&gt;&lt;/w:style&gt;&lt;w:style w:type=&quot;paragraph&quot; w:customStyle=&quot;1&quot; w:styleId=&quot;CC3C8936B4874CF091BA4A282A63F78B&quot;&gt;&lt;w:name w:val=&quot;CC3C8936B4874CF091BA4A282A63F78B&quot; /&gt;&lt;w:rsid w:val=&quot;00736DB0&quot; /&gt;&lt;w:rPr&gt;&lt;w:lang w:val=&quot;de-CH&quot; w:eastAsia=&quot;de-CH&quot; /&gt;&lt;/w:rPr&gt;&lt;/w:style&gt;&lt;w:style w:type=&quot;paragraph&quot; w:customStyle=&quot;1&quot; w:styleId=&quot;06F952C354204EB0AB4A6814E1E963BE&quot;&gt;&lt;w:name w:val=&quot;06F952C354204EB0AB4A6814E1E963BE&quot; /&gt;&lt;w:rsid w:val=&quot;00736DB0&quot; /&gt;&lt;w:rPr&gt;&lt;w:lang w:val=&quot;de-CH&quot; w:eastAsia=&quot;de-CH&quot; /&gt;&lt;/w:rPr&gt;&lt;/w:style&gt;&lt;w:style w:type=&quot;paragraph&quot; w:customStyle=&quot;1&quot; w:styleId=&quot;0183382AA52A484390105CB7CA90CF87&quot;&gt;&lt;w:name w:val=&quot;0183382AA52A484390105CB7CA90CF87&quot; /&gt;&lt;w:rsid w:val=&quot;00736DB0&quot; /&gt;&lt;w:rPr&gt;&lt;w:lang w:val=&quot;de-CH&quot; w:eastAsia=&quot;de-CH&quot; /&gt;&lt;/w:rPr&gt;&lt;/w:style&gt;&lt;w:style w:type=&quot;paragraph&quot; w:customStyle=&quot;1&quot; w:styleId=&quot;65CAEDB7E605492FA8F6469D96F2B838&quot;&gt;&lt;w:name w:val=&quot;65CAEDB7E605492FA8F6469D96F2B838&quot; /&gt;&lt;w:rsid w:val=&quot;00736DB0&quot; /&gt;&lt;w:rPr&gt;&lt;w:lang w:val=&quot;de-CH&quot; w:eastAsia=&quot;de-CH&quot; /&gt;&lt;/w:rPr&gt;&lt;/w:style&gt;&lt;w:style w:type=&quot;paragraph&quot; w:customStyle=&quot;1&quot; w:styleId=&quot;B493382FD9514C22BA4093EC43BAD642&quot;&gt;&lt;w:name w:val=&quot;B493382FD9514C22BA4093EC43BAD642&quot; /&gt;&lt;w:rsid w:val=&quot;00736DB0&quot; /&gt;&lt;w:rPr&gt;&lt;w:lang w:val=&quot;de-CH&quot; w:eastAsia=&quot;de-CH&quot; /&gt;&lt;/w:rPr&gt;&lt;/w:style&gt;&lt;w:style w:type=&quot;paragraph&quot; w:customStyle=&quot;1&quot; w:styleId=&quot;4DADD5E475194E8399C1B7EFCC92B21D&quot;&gt;&lt;w:name w:val=&quot;4DADD5E475194E8399C1B7EFCC92B21D&quot; /&gt;&lt;w:rsid w:val=&quot;00736DB0&quot; /&gt;&lt;w:rPr&gt;&lt;w:lang w:val=&quot;de-CH&quot; w:eastAsia=&quot;de-CH&quot; /&gt;&lt;/w:rPr&gt;&lt;/w:style&gt;&lt;w:style w:type=&quot;paragraph&quot; w:customStyle=&quot;1&quot; w:styleId=&quot;7013104EFCA447DA9DC3ED59B98A30CF&quot;&gt;&lt;w:name w:val=&quot;7013104EFCA447DA9DC3ED59B98A30CF&quot; /&gt;&lt;w:rsid w:val=&quot;000C25D3&quot; /&gt;&lt;w:rPr&gt;&lt;w:lang w:val=&quot;de-CH&quot; w:eastAsia=&quot;de-CH&quot; /&gt;&lt;/w:rPr&gt;&lt;/w:style&gt;&lt;w:style w:type=&quot;paragraph&quot; w:customStyle=&quot;1&quot; w:styleId=&quot;FC220798DA934CF2AE6B9FE78E549B73&quot;&gt;&lt;w:name w:val=&quot;FC220798DA934CF2AE6B9FE78E549B73&quot; /&gt;&lt;w:rsid w:val=&quot;000C25D3&quot; /&gt;&lt;w:rPr&gt;&lt;w:lang w:val=&quot;de-CH&quot; w:eastAsia=&quot;de-CH&quot; /&gt;&lt;/w:rPr&gt;&lt;/w:style&gt;&lt;w:style w:type=&quot;paragraph&quot; w:customStyle=&quot;1&quot; w:styleId=&quot;7310B4E02F2D4709AF93D78A224A938A&quot;&gt;&lt;w:name w:val=&quot;7310B4E02F2D4709AF93D78A224A938A&quot; /&gt;&lt;w:rsid w:val=&quot;000C25D3&quot; /&gt;&lt;w:rPr&gt;&lt;w:lang w:val=&quot;de-CH&quot; w:eastAsia=&quot;de-CH&quot; /&gt;&lt;/w:rPr&gt;&lt;/w:style&gt;&lt;w:style w:type=&quot;paragraph&quot; w:customStyle=&quot;1&quot; w:styleId=&quot;C4BAF57994A4415D94F788BDC8ACD19D&quot;&gt;&lt;w:name w:val=&quot;C4BAF57994A4415D94F788BDC8ACD19D&quot; /&gt;&lt;w:rsid w:val=&quot;000C25D3&quot; /&gt;&lt;w:rPr&gt;&lt;w:lang w:val=&quot;de-CH&quot; w:eastAsia=&quot;de-CH&quot; /&gt;&lt;/w:rPr&gt;&lt;/w:style&gt;&lt;w:style w:type=&quot;paragraph&quot; w:customStyle=&quot;1&quot; w:styleId=&quot;55A0A2A45F004F44B0AF924AB5896AB1&quot;&gt;&lt;w:name w:val=&quot;55A0A2A45F004F44B0AF924AB5896AB1&quot; /&gt;&lt;w:rsid w:val=&quot;000C25D3&quot; /&gt;&lt;w:rPr&gt;&lt;w:lang w:val=&quot;de-CH&quot; w:eastAsia=&quot;de-CH&quot; /&gt;&lt;/w:rPr&gt;&lt;/w:style&gt;&lt;w:style w:type=&quot;paragraph&quot; w:customStyle=&quot;1&quot; w:styleId=&quot;9904D1D8D30446A0913AF4C27670B7A7&quot;&gt;&lt;w:name w:val=&quot;9904D1D8D30446A0913AF4C27670B7A7&quot; /&gt;&lt;w:rsid w:val=&quot;000C25D3&quot; /&gt;&lt;w:rPr&gt;&lt;w:lang w:val=&quot;de-CH&quot; w:eastAsia=&quot;de-CH&quot; /&gt;&lt;/w:rPr&gt;&lt;/w:style&gt;&lt;w:style w:type=&quot;paragraph&quot; w:customStyle=&quot;1&quot; w:styleId=&quot;15F388C3D9834232B22CBE80194BE06E&quot;&gt;&lt;w:name w:val=&quot;15F388C3D9834232B22CBE80194BE06E&quot; /&gt;&lt;w:rsid w:val=&quot;000C25D3&quot; /&gt;&lt;w:rPr&gt;&lt;w:lang w:val=&quot;de-CH&quot; w:eastAsia=&quot;de-CH&quot; /&gt;&lt;/w:rPr&gt;&lt;/w:style&gt;&lt;w:style w:type=&quot;paragraph&quot; w:customStyle=&quot;1&quot; w:styleId=&quot;733B05E13B1D4853AD4D2AFDF7FDDCFE&quot;&gt;&lt;w:name w:val=&quot;733B05E13B1D4853AD4D2AFDF7FDDCFE&quot; /&gt;&lt;w:rsid w:val=&quot;000C25D3&quot; /&gt;&lt;w:rPr&gt;&lt;w:lang w:val=&quot;de-CH&quot; w:eastAsia=&quot;de-CH&quot; /&gt;&lt;/w:rPr&gt;&lt;/w:style&gt;&lt;w:style w:type=&quot;paragraph&quot; w:customStyle=&quot;1&quot; w:styleId=&quot;A9B452DCEF5748748F0AABD5150FECDE&quot;&gt;&lt;w:name w:val=&quot;A9B452DCEF5748748F0AABD5150FECDE&quot; /&gt;&lt;w:rsid w:val=&quot;000C25D3&quot; /&gt;&lt;w:rPr&gt;&lt;w:lang w:val=&quot;de-CH&quot; w:eastAsia=&quot;de-CH&quot; /&gt;&lt;/w:rPr&gt;&lt;/w:style&gt;&lt;w:style w:type=&quot;paragraph&quot; w:customStyle=&quot;1&quot; w:styleId=&quot;B64803B3C3BB4CE8AE9B7F8ADCC11662&quot;&gt;&lt;w:name w:val=&quot;B64803B3C3BB4CE8AE9B7F8ADCC11662&quot; /&gt;&lt;w:rsid w:val=&quot;000C25D3&quot; /&gt;&lt;w:rPr&gt;&lt;w:lang w:val=&quot;de-CH&quot; w:eastAsia=&quot;de-CH&quot; /&gt;&lt;/w:rPr&gt;&lt;/w:style&gt;&lt;w:style w:type=&quot;paragraph&quot; w:customStyle=&quot;1&quot; w:styleId=&quot;931E795CFC884D0C9A97727F7FBF7C52&quot;&gt;&lt;w:name w:val=&quot;931E795CFC884D0C9A97727F7FBF7C52&quot; /&gt;&lt;w:rsid w:val=&quot;000C25D3&quot; /&gt;&lt;w:rPr&gt;&lt;w:lang w:val=&quot;de-CH&quot; w:eastAsia=&quot;de-CH&quot; /&gt;&lt;/w:rPr&gt;&lt;/w:style&gt;&lt;w:style w:type=&quot;paragraph&quot; w:customStyle=&quot;1&quot; w:styleId=&quot;0B15EB6A9AB7459F9FAA442F20D899D7&quot;&gt;&lt;w:name w:val=&quot;0B15EB6A9AB7459F9FAA442F20D899D7&quot; /&gt;&lt;w:rsid w:val=&quot;000C25D3&quot; /&gt;&lt;w:rPr&gt;&lt;w:lang w:val=&quot;de-CH&quot; w:eastAsia=&quot;de-CH&quot; /&gt;&lt;/w:rPr&gt;&lt;/w:style&gt;&lt;w:style w:type=&quot;paragraph&quot; w:customStyle=&quot;1&quot; w:styleId=&quot;F9387F63E56F45DF98177854F9A6979B&quot;&gt;&lt;w:name w:val=&quot;F9387F63E56F45DF98177854F9A6979B&quot; /&gt;&lt;w:rsid w:val=&quot;000C25D3&quot; /&gt;&lt;w:rPr&gt;&lt;w:lang w:val=&quot;de-CH&quot; w:eastAsia=&quot;de-CH&quot; /&gt;&lt;/w:rPr&gt;&lt;/w:style&gt;&lt;w:style w:type=&quot;paragraph&quot; w:customStyle=&quot;1&quot; w:styleId=&quot;BBBF7E6686FF44F4B804E6E545CF348F&quot;&gt;&lt;w:name w:val=&quot;BBBF7E6686FF44F4B804E6E545CF348F&quot; /&gt;&lt;w:rsid w:val=&quot;000C25D3&quot; /&gt;&lt;w:rPr&gt;&lt;w:lang w:val=&quot;de-CH&quot; w:eastAsia=&quot;de-CH&quot; /&gt;&lt;/w:rPr&gt;&lt;/w:style&gt;&lt;w:style w:type=&quot;paragraph&quot; w:customStyle=&quot;1&quot; w:styleId=&quot;670A80265F6F4102AD3901E06DC92DE9&quot;&gt;&lt;w:name w:val=&quot;670A80265F6F4102AD3901E06DC92DE9&quot; /&gt;&lt;w:rsid w:val=&quot;000C25D3&quot; /&gt;&lt;w:rPr&gt;&lt;w:lang w:val=&quot;de-CH&quot; w:eastAsia=&quot;de-CH&quot; /&gt;&lt;/w:rPr&gt;&lt;/w:style&gt;&lt;w:style w:type=&quot;paragraph&quot; w:customStyle=&quot;1&quot; w:styleId=&quot;7E4211ABBD4347A2BD7D80890244321D&quot;&gt;&lt;w:name w:val=&quot;7E4211ABBD4347A2BD7D80890244321D&quot; /&gt;&lt;w:rsid w:val=&quot;000C25D3&quot; /&gt;&lt;w:rPr&gt;&lt;w:lang w:val=&quot;de-CH&quot; w:eastAsia=&quot;de-CH&quot; /&gt;&lt;/w:rPr&gt;&lt;/w:style&gt;&lt;w:style w:type=&quot;paragraph&quot; w:customStyle=&quot;1&quot; w:styleId=&quot;F8B3F7DE50B145D59B4BB9737917B022&quot;&gt;&lt;w:name w:val=&quot;F8B3F7DE50B145D59B4BB9737917B022&quot; /&gt;&lt;w:rsid w:val=&quot;000C25D3&quot; /&gt;&lt;w:rPr&gt;&lt;w:lang w:val=&quot;de-CH&quot; w:eastAsia=&quot;de-CH&quot; /&gt;&lt;/w:rPr&gt;&lt;/w:style&gt;&lt;w:style w:type=&quot;paragraph&quot; w:customStyle=&quot;1&quot; w:styleId=&quot;67C820A28F394EB0800E049ED2195CE4&quot;&gt;&lt;w:name w:val=&quot;67C820A28F394EB0800E049ED2195CE4&quot; /&gt;&lt;w:rsid w:val=&quot;000C25D3&quot; /&gt;&lt;w:rPr&gt;&lt;w:lang w:val=&quot;de-CH&quot; w:eastAsia=&quot;de-CH&quot; /&gt;&lt;/w:rPr&gt;&lt;/w:style&gt;&lt;w:style w:type=&quot;paragraph&quot; w:customStyle=&quot;1&quot; w:styleId=&quot;CF2D1A3876884390B20A9BBFDD518412&quot;&gt;&lt;w:name w:val=&quot;CF2D1A3876884390B20A9BBFDD518412&quot; /&gt;&lt;w:rsid w:val=&quot;000C25D3&quot; /&gt;&lt;w:rPr&gt;&lt;w:lang w:val=&quot;de-CH&quot; w:eastAsia=&quot;de-CH&quot; /&gt;&lt;/w:rPr&gt;&lt;/w:style&gt;&lt;w:style w:type=&quot;paragraph&quot; w:customStyle=&quot;1&quot; w:styleId=&quot;D968A1F2991E4BB3878200A553B66376&quot;&gt;&lt;w:name w:val=&quot;D968A1F2991E4BB3878200A553B66376&quot; /&gt;&lt;w:rsid w:val=&quot;000C25D3&quot; /&gt;&lt;w:rPr&gt;&lt;w:lang w:val=&quot;de-CH&quot; w:eastAsia=&quot;de-CH&quot; /&gt;&lt;/w:rPr&gt;&lt;/w:style&gt;&lt;w:style w:type=&quot;paragraph&quot; w:customStyle=&quot;1&quot; w:styleId=&quot;6C85F8E549194F4495DAFD6F478B5432&quot;&gt;&lt;w:name w:val=&quot;6C85F8E549194F4495DAFD6F478B5432&quot; /&gt;&lt;w:rsid w:val=&quot;000C25D3&quot; /&gt;&lt;w:rPr&gt;&lt;w:lang w:val=&quot;de-CH&quot; w:eastAsia=&quot;de-CH&quot; /&gt;&lt;/w:rPr&gt;&lt;/w:style&gt;&lt;w:style w:type=&quot;paragraph&quot; w:customStyle=&quot;1&quot; w:styleId=&quot;12642A95E02942B68BD441977753D865&quot;&gt;&lt;w:name w:val=&quot;12642A95E02942B68BD441977753D865&quot; /&gt;&lt;w:rsid w:val=&quot;000C25D3&quot; /&gt;&lt;w:rPr&gt;&lt;w:lang w:val=&quot;de-CH&quot; w:eastAsia=&quot;de-CH&quot; /&gt;&lt;/w:rPr&gt;&lt;/w:style&gt;&lt;w:style w:type=&quot;paragraph&quot; w:customStyle=&quot;1&quot; w:styleId=&quot;DF7531B4BE824F99BBA02B3B2BFEE999&quot;&gt;&lt;w:name w:val=&quot;DF7531B4BE824F99BBA02B3B2BFEE999&quot; /&gt;&lt;w:rsid w:val=&quot;000C25D3&quot; /&gt;&lt;w:rPr&gt;&lt;w:lang w:val=&quot;de-CH&quot; w:eastAsia=&quot;de-CH&quot; /&gt;&lt;/w:rPr&gt;&lt;/w:style&gt;&lt;w:style w:type=&quot;paragraph&quot; w:customStyle=&quot;1&quot; w:styleId=&quot;FA6927A543634C7D998423626A9990D7&quot;&gt;&lt;w:name w:val=&quot;FA6927A543634C7D998423626A9990D7&quot; /&gt;&lt;w:rsid w:val=&quot;000C25D3&quot; /&gt;&lt;w:rPr&gt;&lt;w:lang w:val=&quot;de-CH&quot; w:eastAsia=&quot;de-CH&quot; /&gt;&lt;/w:rPr&gt;&lt;/w:style&gt;&lt;w:style w:type=&quot;paragraph&quot; w:customStyle=&quot;1&quot; w:styleId=&quot;B6A29AEB5723495CBEDEF0BC6ACE8517&quot;&gt;&lt;w:name w:val=&quot;B6A29AEB5723495CBEDEF0BC6ACE8517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13B18F76D03442FAC0291EAA260F07C&quot;&gt;&lt;w:name w:val=&quot;813B18F76D03442FAC0291EAA260F07C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B9C4EEF8968345F985742EBF992058F4&quot;&gt;&lt;w:name w:val=&quot;B9C4EEF8968345F985742EBF992058F4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89FF8CE72E245228C8290970F003A22&quot;&gt;&lt;w:name w:val=&quot;F89FF8CE72E245228C8290970F003A22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97DF498AD324A4A9BCE58AC5DFB1D4F&quot;&gt;&lt;w:name w:val=&quot;F97DF498AD324A4A9BCE58AC5DFB1D4F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90F20E823904CBF84DAA7F06FA32351&quot;&gt;&lt;w:name w:val=&quot;890F20E823904CBF84DAA7F06FA32351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48C69D210D444264A4CE0984E956D32A&quot;&gt;&lt;w:name w:val=&quot;48C69D210D444264A4CE0984E956D32A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DEEA25009D2042BCB9C91FA224DC24C7&quot;&gt;&lt;w:name w:val=&quot;DEEA25009D2042BCB9C91FA224DC24C7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F1CB691FAAA496281D39F0196C8FEC4&quot;&gt;&lt;w:name w:val=&quot;8F1CB691FAAA496281D39F0196C8FEC4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38939F6B137145E7926A734746E3A65E&quot;&gt;&lt;w:name w:val=&quot;38939F6B137145E7926A734746E3A65E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30FCB9C71364FD39B55D8E1CCE0342E&quot;&gt;&lt;w:name w:val=&quot;830FCB9C71364FD39B55D8E1CCE0342E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C6CE8D056D9448293A5DB9FA9E02E1A&quot;&gt;&lt;w:name w:val=&quot;FC6CE8D056D9448293A5DB9FA9E02E1A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419F81A418B491B9E1489754AF15CB6&quot;&gt;&lt;w:name w:val=&quot;8419F81A418B491B9E1489754AF15CB6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159BBFF0534D451AA6F0116C08D2BC68&quot;&gt;&lt;w:name w:val=&quot;159BBFF0534D451AA6F0116C08D2BC68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90CE495BA7ED458FA43EC3D4F4C11E7B&quot;&gt;&lt;w:name w:val=&quot;90CE495BA7ED458FA43EC3D4F4C11E7B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710ECC80A9C147B68C40CFFF9E6CAAF8&quot;&gt;&lt;w:name w:val=&quot;710ECC80A9C147B68C40CFFF9E6CAAF8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2A253A6C665C428291CD9F0C41399B33&quot;&gt;&lt;w:name w:val=&quot;2A253A6C665C428291CD9F0C41399B33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8915CF60072400DB2D312F424D6C34C&quot;&gt;&lt;w:name w:val=&quot;88915CF60072400DB2D312F424D6C34C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149905057BBA480CBD3BB3D054EDDB85&quot;&gt;&lt;w:name w:val=&quot;149905057BBA480CBD3BB3D054EDDB85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185D2769C3D8485893B0D433FB67F4A8&quot;&gt;&lt;w:name w:val=&quot;185D2769C3D8485893B0D433FB67F4A8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4974A878EF8C442E9745344AE3BA5B73&quot;&gt;&lt;w:name w:val=&quot;4974A878EF8C442E9745344AE3BA5B73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16E4DCC84694A5382CE9C015055953F&quot;&gt;&lt;w:name w:val=&quot;F16E4DCC84694A5382CE9C015055953F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BD3088B4F64E4306833DCAACF71B0E36&quot;&gt;&lt;w:name w:val=&quot;BD3088B4F64E4306833DCAACF71B0E36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585D355D568F40E29A0D6FCB00FEC5BE&quot;&gt;&lt;w:name w:val=&quot;585D355D568F40E29A0D6FCB00FEC5BE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5071D9B9FB5B4806B71DA2E56F0EE650&quot;&gt;&lt;w:name w:val=&quot;5071D9B9FB5B4806B71DA2E56F0EE650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E7BB58433AEB453DA5D1A39FD535DA49&quot;&gt;&lt;w:name w:val=&quot;E7BB58433AEB453DA5D1A39FD535DA49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75A30C4A71BD483887BF238F7C34729D&quot;&gt;&lt;w:name w:val=&quot;75A30C4A71BD483887BF238F7C34729D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7069CE26D2DD49D98748C7532A90BF7F&quot;&gt;&lt;w:name w:val=&quot;7069CE26D2DD49D98748C7532A90BF7F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641C414B136C4D50A269C58843E13FFB&quot;&gt;&lt;w:name w:val=&quot;641C414B136C4D50A269C58843E13FFB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9FC7D3C820B24FA5931C650288A9877C&quot;&gt;&lt;w:name w:val=&quot;9FC7D3C820B24FA5931C650288A9877C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0BE13D14FC43451997FFFBEEADD88F6B&quot;&gt;&lt;w:name w:val=&quot;0BE13D14FC43451997FFFBEEADD88F6B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B2F49A5D040340D584191FF38EA30273&quot;&gt;&lt;w:name w:val=&quot;B2F49A5D040340D584191FF38EA30273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089E591FDD9D4E749EF856B99D77CDE8&quot;&gt;&lt;w:name w:val=&quot;089E591FDD9D4E749EF856B99D77CDE8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0323D5E16A841DE941741A2B735385E&quot;&gt;&lt;w:name w:val=&quot;F0323D5E16A841DE941741A2B735385E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4A61950132EC41358E929BC52A14B064&quot;&gt;&lt;w:name w:val=&quot;4A61950132EC41358E929BC52A14B064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7DD60F6B3D4E4D52B8F22B990E1AFDEC&quot;&gt;&lt;w:name w:val=&quot;7DD60F6B3D4E4D52B8F22B990E1AFDEC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3726CBC4ECB4474AA192C3A2E46D4FD5&quot;&gt;&lt;w:name w:val=&quot;3726CBC4ECB4474AA192C3A2E46D4FD5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C79F3A507BFD444B98004EB74166A595&quot;&gt;&lt;w:name w:val=&quot;C79F3A507BFD444B98004EB74166A595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3B944DBB64E94D0598D6A6336A3D5000&quot;&gt;&lt;w:name w:val=&quot;3B944DBB64E94D0598D6A6336A3D5000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0FC51CBDA80F4B0CA521618B7F0489B9&quot;&gt;&lt;w:name w:val=&quot;0FC51CBDA80F4B0CA521618B7F0489B9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E0E26B3F90B14020B88975621CA7ABE6&quot;&gt;&lt;w:name w:val=&quot;E0E26B3F90B14020B88975621CA7ABE6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AD34A376FB6B42658E7199F54D823A7D&quot;&gt;&lt;w:name w:val=&quot;AD34A376FB6B42658E7199F54D823A7D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387D188E4A6442FA5D9567462EF4485&quot;&gt;&lt;w:name w:val=&quot;8387D188E4A6442FA5D9567462EF4485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F43751ED49E4464B9D38A1DD7B61783&quot;&gt;&lt;w:name w:val=&quot;FF43751ED49E4464B9D38A1DD7B61783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44EB9EE5D43C430984A209CF60A8C9BD&quot;&gt;&lt;w:name w:val=&quot;44EB9EE5D43C430984A209CF60A8C9BD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21DDF9FABEEE46FFB28D2FC6324C631E&quot;&gt;&lt;w:name w:val=&quot;21DDF9FABEEE46FFB28D2FC6324C631E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BA2D767B9A74A1DB7DB92EA0599C590&quot;&gt;&lt;w:name w:val=&quot;FBA2D767B9A74A1DB7DB92EA0599C590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0BE70EA290254AEDAFF0D57A856D8275&quot;&gt;&lt;w:name w:val=&quot;0BE70EA290254AEDAFF0D57A856D8275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D936A6CC6A19470ABDBDC7501ED22E32&quot;&gt;&lt;w:name w:val=&quot;D936A6CC6A19470ABDBDC7501ED22E32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14DEAA5D92124E4BA5D298E6A193C87B&quot;&gt;&lt;w:name w:val=&quot;14DEAA5D92124E4BA5D298E6A193C87B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E29D287DD65742F8BE98F580451E9B61&quot;&gt;&lt;w:name w:val=&quot;E29D287DD65742F8BE98F580451E9B61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0E9898685D204000A1CB57045AEB1CDB&quot;&gt;&lt;w:name w:val=&quot;0E9898685D204000A1CB57045AEB1CDB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89362369A674412AEA9B8EB56DA13FD&quot;&gt;&lt;w:name w:val=&quot;F89362369A674412AEA9B8EB56DA13FD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68A3E811770449493A7316F3B19EB56&quot;&gt;&lt;w:name w:val=&quot;F68A3E811770449493A7316F3B19EB56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9819BF624B694296A20696A2F66C0FBE&quot;&gt;&lt;w:name w:val=&quot;9819BF624B694296A20696A2F66C0FBE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0F471D9A1A44AAC99AD6695E1350A9E&quot;&gt;&lt;w:name w:val=&quot;80F471D9A1A44AAC99AD6695E1350A9E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46261D82CD854F429CB2A4FF4BBA6E24&quot;&gt;&lt;w:name w:val=&quot;46261D82CD854F429CB2A4FF4BBA6E24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9C940A246BA6462BB28EAE55ABDA68A9&quot;&gt;&lt;w:name w:val=&quot;9C940A246BA6462BB28EAE55ABDA68A9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904DDCC2B9AE4D2DA9E5484880052F35&quot;&gt;&lt;w:name w:val=&quot;904DDCC2B9AE4D2DA9E5484880052F35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D133DA36E8814FCE9CB359DCC2755051&quot;&gt;&lt;w:name w:val=&quot;D133DA36E8814FCE9CB359DCC2755051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E7E3F7DF0A67425EBAB085B6E5F75655&quot;&gt;&lt;w:name w:val=&quot;E7E3F7DF0A67425EBAB085B6E5F75655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BEACA57CF5142A7A6421575351CA7C1&quot;&gt;&lt;w:name w:val=&quot;8BEACA57CF5142A7A6421575351CA7C1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0F8B8EDE0B8643FD873EF984F0076349&quot;&gt;&lt;w:name w:val=&quot;0F8B8EDE0B8643FD873EF984F0076349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44FBB6A3CA54EF185B18849F1395DB8&quot;&gt;&lt;w:name w:val=&quot;844FBB6A3CA54EF185B18849F1395DB8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572E6B9F15994231A686A2590EC8A7DE&quot;&gt;&lt;w:name w:val=&quot;572E6B9F15994231A686A2590EC8A7DE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67908FE1F960418B8914788109759D34&quot;&gt;&lt;w:name w:val=&quot;67908FE1F960418B8914788109759D34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03BAEEC98C664E5ABA98F89D4EF3AE73&quot;&gt;&lt;w:name w:val=&quot;03BAEEC98C664E5ABA98F89D4EF3AE73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519428BDCA47439689D3B3D539BBA2E6&quot;&gt;&lt;w:name w:val=&quot;519428BDCA47439689D3B3D539BBA2E6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AEC876B1D4C149869C75AB0B42372656&quot;&gt;&lt;w:name w:val=&quot;AEC876B1D4C149869C75AB0B42372656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32F26D565B794760AAE86636D6B5E69B&quot;&gt;&lt;w:name w:val=&quot;32F26D565B794760AAE86636D6B5E69B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EF570230433540D0BF9097DA44716160&quot;&gt;&lt;w:name w:val=&quot;EF570230433540D0BF9097DA44716160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3267106F79EC4836A6490F6B2600B45D&quot;&gt;&lt;w:name w:val=&quot;3267106F79EC4836A6490F6B2600B45D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5883B026CB7C426FB242D0066358F140&quot;&gt;&lt;w:name w:val=&quot;5883B026CB7C426FB242D0066358F140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AA9E890B0A844D2EADE27308C51239E9&quot;&gt;&lt;w:name w:val=&quot;AA9E890B0A844D2EADE27308C51239E9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3091D53C9E2348AFB128139CF8E908E6&quot;&gt;&lt;w:name w:val=&quot;3091D53C9E2348AFB128139CF8E908E6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/w:styles&gt;&lt;/pkg:xmlData&gt;&lt;/pkg:part&gt;&lt;pkg:part pkg:name=&quot;/docProps/core.xml&quot; pkg:contentType=&quot;application/vnd.openxmlformats-package.core-properties+xml&quot; pkg:padding=&quot;256&quot;&gt;&lt;pkg:xmlData&gt;&lt;cp:coreProperties xmlns:cp=&quot;http://schemas.openxmlformats.org/package/2006/metadata/core-properties&quot; xmlns:dc=&quot;http://purl.org/dc/elements/1.1/&quot; xmlns:dcterms=&quot;http://purl.org/dc/terms/&quot; xmlns:dcmitype=&quot;http://purl.org/dc/dcmitype/&quot; xmlns:xsi=&quot;http://www.w3.org/2001/XMLSchema-instance&quot;&gt;&lt;dc:title&gt;Aktennotiz&lt;/dc:title&gt;&lt;dc:creator&gt;Spicher Anton FUB&lt;/dc:creator&gt;&lt;cp:lastModifiedBy&gt;Peter Schaad&lt;/cp:lastModifiedBy&gt;&lt;cp:revision&gt;8&lt;/cp:revision&gt;&lt;cp:lastPrinted&gt;2005-11-09T15:23:00Z&lt;/cp:lastPrinted&gt;&lt;dcterms:created xsi:type=&quot;dcterms:W3CDTF&quot;&gt;2017-01-20T10:41:00Z&lt;/dcterms:created&gt;&lt;dcterms:modified xsi:type=&quot;dcterms:W3CDTF&quot;&gt;2017-01-23T11:58:00Z&lt;/dcterms:modified&gt;&lt;/cp:coreProperties&gt;&lt;/pkg:xmlData&gt;&lt;/pkg:part&gt;&lt;pkg:part pkg:name=&quot;/word/webSettings.xml&quot; pkg:contentType=&quot;application/vnd.openxmlformats-officedocument.wordprocessingml.webSettings+xml&quot;&gt;&lt;pkg:xmlData&gt;&lt;w:webSettings xmlns:mc=&quot;http://schemas.openxmlformats.org/markup-compatibility/2006&quot; xmlns:r=&quot;http://schemas.openxmlformats.org/officeDocument/2006/relationships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mc:Ignorable=&quot;w14 w15 w16se&quot;&gt;&lt;w:divs&gt;&lt;w:div w:id=&quot;1069841810&quot;&gt;&lt;w:bodyDiv w:val=&quot;1&quot; /&gt;&lt;w:marLeft w:val=&quot;0&quot; /&gt;&lt;w:marRight w:val=&quot;0&quot; /&gt;&lt;w:marTop w:val=&quot;0&quot; /&gt;&lt;w:marBottom w:val=&quot;0&quot; /&gt;&lt;w:divBdr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/w:divBdr&gt;&lt;w:divsChild&gt;&lt;w:div w:id=&quot;2004576518&quot;&gt;&lt;w:marLeft w:val=&quot;0&quot; /&gt;&lt;w:marRight w:val=&quot;0&quot; /&gt;&lt;w:marTop w:val=&quot;75&quot; /&gt;&lt;w:marBottom w:val=&quot;75&quot; /&gt;&lt;w:divBdr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/w:divBdr&gt;&lt;w:divsChild&gt;&lt;w:div w:id=&quot;1265459136&quot;&gt;&lt;w:marLeft w:val=&quot;2280&quot; /&gt;&lt;w:marRight w:val=&quot;2280&quot; /&gt;&lt;w:marTop w:val=&quot;0&quot; /&gt;&lt;w:marBottom w:val=&quot;0&quot; /&gt;&lt;w:divBdr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/w:divBdr&gt;&lt;w:divsChild&gt;&lt;w:div w:id=&quot;2097169031&quot;&gt;&lt;w:marLeft w:val=&quot;-15&quot; /&gt;&lt;w:marRight w:val=&quot;-15&quot; /&gt;&lt;w:marTop w:val=&quot;0&quot; /&gt;&lt;w:marBottom w:val=&quot;0&quot; /&gt;&lt;w:divBdr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/w:divBdr&gt;&lt;w:divsChild&gt;&lt;w:div w:id=&quot;461731481&quot;&gt;&lt;w:marLeft w:val=&quot;120&quot; /&gt;&lt;w:marRight w:val=&quot;120&quot; /&gt;&lt;w:marTop w:val=&quot;120&quot; /&gt;&lt;w:marBottom w:val=&quot;120&quot; /&gt;&lt;w:divBdr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/w:divBdr&gt;&lt;/w:div&gt;&lt;w:div w:id=&quot;1204711102&quot;&gt;&lt;w:marLeft w:val=&quot;120&quot; /&gt;&lt;w:marRight w:val=&quot;120&quot; /&gt;&lt;w:marTop w:val=&quot;120&quot; /&gt;&lt;w:marBottom w:val=&quot;120&quot; /&gt;&lt;w:divBdr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/w:divBdr&gt;&lt;/w:div&gt;&lt;/w:divsChild&gt;&lt;/w:div&gt;&lt;/w:divsChild&gt;&lt;/w:div&gt;&lt;/w:divsChild&gt;&lt;/w:div&gt;&lt;/w:divsChild&gt;&lt;/w:div&gt;&lt;/w:divs&gt;&lt;w:relyOnVML /&gt;&lt;w:allowPNG /&gt;&lt;/w:webSettings&gt;&lt;/pkg:xmlData&gt;&lt;/pkg:part&gt;&lt;pkg:part pkg:name=&quot;/word/fontTable.xml&quot; pkg:contentType=&quot;application/vnd.openxmlformats-officedocument.wordprocessingml.fontTable+xml&quot;&gt;&lt;pkg:xmlData&gt;&lt;w:fonts xmlns:mc=&quot;http://schemas.openxmlformats.org/markup-compatibility/2006&quot; xmlns:r=&quot;http://schemas.openxmlformats.org/officeDocument/2006/relationships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mc:Ignorable=&quot;w14 w15 w16se&quot;&gt;&lt;w:font w:name=&quot;Symbol&quot;&gt;&lt;w:panose1 w:val=&quot;05050102010706020507"/>
    <w:docVar w:name="en-US8_LanguageVersion" w:val="&quot; /&gt;&lt;w:charset w:val=&quot;02&quot; /&gt;&lt;w:family w:val=&quot;roman&quot; /&gt;&lt;w:pitch w:val=&quot;variable&quot; /&gt;&lt;w:sig w:usb0=&quot;00000000&quot; w:usb1=&quot;10000000&quot; w:usb2=&quot;00000000&quot; w:usb3=&quot;00000000&quot; w:csb0=&quot;80000000&quot; w:csb1=&quot;00000000&quot; /&gt;&lt;/w:font&gt;&lt;w:font w:name=&quot;Times New Roman&quot;&gt;&lt;w:panose1 w:val=&quot;02020603050405020304&quot; /&gt;&lt;w:charset w:val=&quot;00&quot; /&gt;&lt;w:family w:val=&quot;roman&quot; /&gt;&lt;w:pitch w:val=&quot;variable&quot; /&gt;&lt;w:sig w:usb0=&quot;E0002EFF&quot; w:usb1=&quot;C0007843&quot; w:usb2=&quot;00000009&quot; w:usb3=&quot;00000000&quot; w:csb0=&quot;000001FF&quot; w:csb1=&quot;00000000&quot; /&gt;&lt;/w:font&gt;&lt;w:font w:name=&quot;Arial&quot;&gt;&lt;w:panose1 w:val=&quot;020B0604020202020204&quot; /&gt;&lt;w:charset w:val=&quot;00&quot; /&gt;&lt;w:family w:val=&quot;swiss&quot; /&gt;&lt;w:pitch w:val=&quot;variable&quot; /&gt;&lt;w:sig w:usb0=&quot;E0002AFF&quot; w:usb1=&quot;C0007843&quot; w:usb2=&quot;00000009&quot; w:usb3=&quot;00000000&quot; w:csb0=&quot;000001FF&quot; w:csb1=&quot;00000000&quot; /&gt;&lt;/w:font&gt;&lt;w:font w:name=&quot;Courier New&quot;&gt;&lt;w:panose1 w:val=&quot;02070309020205020404&quot; /&gt;&lt;w:charset w:val=&quot;00&quot; /&gt;&lt;w:family w:val=&quot;modern&quot; /&gt;&lt;w:pitch w:val=&quot;fixed&quot; /&gt;&lt;w:sig w:usb0=&quot;E0002AFF&quot; w:usb1=&quot;C0007843&quot; w:usb2=&quot;00000009&quot; w:usb3=&quot;00000000&quot; w:csb0=&quot;000001FF&quot; w:csb1=&quot;00000000&quot; /&gt;&lt;/w:font&gt;&lt;w:font w:name=&quot;Wingdings&quot;&gt;&lt;w:panose1 w:val=&quot;05000000000000000000&quot; /&gt;&lt;w:charset w:val=&quot;02&quot; /&gt;&lt;w:family w:val=&quot;auto&quot; /&gt;&lt;w:pitch w:val=&quot;variable&quot; /&gt;&lt;w:sig w:usb0=&quot;00000000&quot; w:usb1=&quot;10000000&quot; w:usb2=&quot;00000000&quot; w:usb3=&quot;00000000&quot; w:csb0=&quot;80000000&quot; w:csb1=&quot;00000000&quot; /&gt;&lt;/w:font&gt;&lt;w:font w:name=&quot;Calibri&quot;&gt;&lt;w:panose1 w:val=&quot;020F0502020204030204&quot; /&gt;&lt;w:charset w:val=&quot;00&quot; /&gt;&lt;w:family w:val=&quot;swiss&quot; /&gt;&lt;w:pitch w:val=&quot;variable&quot; /&gt;&lt;w:sig w:usb0=&quot;E00002FF&quot; w:usb1=&quot;4000ACFF&quot; w:usb2=&quot;00000001&quot; w:usb3=&quot;00000000&quot; w:csb0=&quot;0000019F&quot; w:csb1=&quot;00000000&quot; /&gt;&lt;/w:font&gt;&lt;w:font w:name=&quot;Tahoma&quot;&gt;&lt;w:panose1 w:val=&quot;020B0604030504040204&quot; /&gt;&lt;w:charset w:val=&quot;00&quot; /&gt;&lt;w:family w:val=&quot;swiss&quot; /&gt;&lt;w:pitch w:val=&quot;variable&quot; /&gt;&lt;w:sig w:usb0=&quot;E1002EFF&quot; w:usb1=&quot;C000605B&quot; w:usb2=&quot;00000029&quot; w:usb3=&quot;00000000&quot; w:csb0=&quot;000101FF&quot; w:csb1=&quot;00000000&quot; /&gt;&lt;/w:font&gt;&lt;w:font w:name=&quot;Cambria&quot;&gt;&lt;w:panose1 w:val=&quot;02040503050406030204&quot; /&gt;&lt;w:charset w:val=&quot;00&quot; /&gt;&lt;w:family w:val=&quot;roman&quot; /&gt;&lt;w:pitch w:val=&quot;variable&quot; /&gt;&lt;w:sig w:usb0=&quot;E00002FF&quot; w:usb1=&quot;400004FF&quot; w:usb2=&quot;00000000&quot; w:usb3=&quot;00000000&quot; w:csb0=&quot;0000019F&quot; w:csb1=&quot;00000000&quot; /&gt;&lt;/w:font&gt;&lt;/w:fonts&gt;&lt;/pkg:xmlData&gt;&lt;/pkg:part&gt;&lt;pkg:part pkg:name=&quot;/word/glossary/webSettings.xml&quot; pkg:contentType=&quot;application/vnd.openxmlformats-officedocument.wordprocessingml.webSettings+xml&quot;&gt;&lt;pkg:xmlData&gt;&lt;w:webSettings xmlns:mc=&quot;http://schemas.openxmlformats.org/markup-compatibility/2006&quot; xmlns:r=&quot;http://schemas.openxmlformats.org/officeDocument/2006/relationships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mc:Ignorable=&quot;w14 w15 w16se&quot;&gt;&lt;w:optimizeForBrowser /&gt;&lt;/w:webSettings&gt;&lt;/pkg:xmlData&gt;&lt;/pkg:part&gt;&lt;pkg:part pkg:name=&quot;/word/glossary/fontTable.xml&quot; pkg:contentType=&quot;application/vnd.openxmlformats-officedocument.wordprocessingml.fontTable+xml&quot;&gt;&lt;pkg:xmlData&gt;&lt;w:fonts xmlns:mc=&quot;http://schemas.openxmlformats.org/markup-compatibility/2006&quot; xmlns:r=&quot;http://schemas.openxmlformats.org/officeDocument/2006/relationships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mc:Ignorable=&quot;w14 w15 w16se&quot;&gt;&lt;w:font w:name=&quot;Symbol&quot;&gt;&lt;w:panose1 w:val=&quot;05050102010706020507&quot; /&gt;&lt;w:charset w:val=&quot;02&quot; /&gt;&lt;w:family w:val=&quot;roman&quot; /&gt;&lt;w:pitch w:val=&quot;variable&quot; /&gt;&lt;w:sig w:usb0=&quot;00000000&quot; w:usb1=&quot;10000000&quot; w:usb2=&quot;00000000&quot; w:usb3=&quot;00000000&quot; w:csb0=&quot;80000000&quot; w:csb1=&quot;00000000&quot; /&gt;&lt;/w:font&gt;&lt;w:font w:name=&quot;Times New Roman&quot;&gt;&lt;w:panose1 w:val=&quot;02020603050405020304&quot; /&gt;&lt;w:charset w:val=&quot;00&quot; /&gt;&lt;w:family w:val=&quot;roman&quot; /&gt;&lt;w:pitch w:val=&quot;variable&quot; /&gt;&lt;w:sig w:usb0=&quot;E0002EFF&quot; w:usb1=&quot;C0007843&quot; w:usb2=&quot;00000009&quot; w:usb3=&quot;00000000&quot; w:csb0=&quot;000001FF&quot; w:csb1=&quot;00000000&quot; /&gt;&lt;/w:font&gt;&lt;w:font w:name=&quot;Arial&quot;&gt;&lt;w:panose1 w:val=&quot;020B0604020202020204&quot; /&gt;&lt;w:charset w:val=&quot;00&quot; /&gt;&lt;w:family w:val=&quot;swiss&quot; /&gt;&lt;w:pitch w:val=&quot;variable&quot; /&gt;&lt;w:sig w:usb0=&quot;E0002AFF&quot; w:usb1=&quot;C0007843&quot; w:usb2=&quot;00000009&quot; w:usb3=&quot;00000000&quot; w:csb0=&quot;000001FF&quot; w:csb1=&quot;00000000&quot; /&gt;&lt;/w:font&gt;&lt;w:font w:name=&quot;Courier New&quot;&gt;&lt;w:panose1 w:val=&quot;02070309020205020404&quot; /&gt;&lt;w:charset w:val=&quot;00&quot; /&gt;&lt;w:family w:val=&quot;modern&quot; /&gt;&lt;w:pitch w:val=&quot;fixed&quot; /&gt;&lt;w:sig w:usb0=&quot;E0002AFF&quot; w:usb1=&quot;C0007843&quot; w:usb2=&quot;00000009&quot; w:usb3=&quot;00000000&quot; w:csb0=&quot;000001FF&quot; w:csb1=&quot;00000000&quot; /&gt;&lt;/w:font&gt;&lt;w:font w:name=&quot;Wingdings&quot;&gt;&lt;w:panose1 w:val=&quot;05000000000000000000&quot; /&gt;&lt;w:charset w:val=&quot;02&quot; /&gt;&lt;w:family w:val=&quot;auto&quot; /&gt;&lt;w:pitch w:val=&quot;variable&quot; /&gt;&lt;w:sig w:usb0=&quot;00000000&quot; w:usb1=&quot;10000000&quot; w:usb2=&quot;00000000&quot; w:usb3=&quot;00000000&quot; w:csb0=&quot;80000000&quot; w:csb1=&quot;00000000&quot; /&gt;&lt;/w:font&gt;&lt;w:font w:name=&quot;Calibri&quot;&gt;&lt;w:panose1 w:val=&quot;020F0502020204030204&quot; /&gt;&lt;w:charset w:val=&quot;00&quot; /&gt;&lt;w:family w:val=&quot;swiss&quot; /&gt;&lt;w:pitch w:val=&quot;variable&quot; /&gt;&lt;w:sig w:usb0=&quot;E00002FF&quot; w:usb1=&quot;4000ACFF&quot; w:usb2=&quot;00000001&quot; w:usb3=&quot;00000000&quot; w:csb0=&quot;0000019F&quot; w:csb1=&quot;00000000&quot; /&gt;&lt;/w:font&gt;&lt;w:font w:name=&quot;Tahoma&quot;&gt;&lt;w:panose1 w:val=&quot;020B0604030504040204&quot; /&gt;&lt;w:charset w:val=&quot;00&quot; /&gt;&lt;w:family w:val=&quot;swiss&quot; /&gt;&lt;w:pitch w:val=&quot;variable&quot; /&gt;&lt;w:sig w:usb0=&quot;E1002EFF&quot; w:usb1=&quot;C000605B&quot; w:usb2=&quot;00000029&quot; w:usb3=&quot;00000000&quot; w:csb0=&quot;000101FF&quot; w:csb1=&quot;00000000&quot; /&gt;&lt;/w:font&gt;&lt;w:font w:name=&quot;Cambria&quot;&gt;&lt;w:panose1 w:val=&quot;02040503050406030204&quot; /&gt;&lt;w:charset w:val=&quot;00&quot; /&gt;&lt;w:family w:val=&quot;roman&quot; /&gt;&lt;w:pitch w:val=&quot;variable&quot; /&gt;&lt;w:sig w:usb0=&quot;E00002FF&quot; w:usb1=&quot;400004FF&quot; w:usb2=&quot;00000000&quot; w:usb3=&quot;00000000&quot; w:csb0=&quot;0000019F&quot; w:csb1=&quot;00000000&quot; /&gt;&lt;/w:font&gt;&lt;w:font w:name=&quot;Calibri Light&quot;&gt;&lt;w:panose1 w:val=&quot;020F0302020204030204&quot; /&gt;&lt;w:charset w:val=&quot;00&quot; /&gt;&lt;w:family w:val=&quot;swiss&quot; /&gt;&lt;w:pitch w:val=&quot;variable&quot; /&gt;&lt;w:sig w:usb0=&quot;A00002EF&quot; w:usb1=&quot;4000207B&quot; w:usb2=&quot;00000000&quot; w:usb3=&quot;00000000&quot; w:csb0=&quot;0000019F&quot; w:csb1=&quot;00000000&quot; /&gt;&lt;/w:font&gt;&lt;/w:fonts&gt;&lt;/pkg:xmlData&gt;&lt;/pkg:part&gt;&lt;pkg:part pkg:name=&quot;/docProps/app.xml&quot; pkg:contentType=&quot;application/vnd.openxmlformats-officedocument.extended-properties+xml&quot; pkg:padding=&quot;256&quot;&gt;&lt;pkg:xmlData&gt;&lt;Properties xmlns=&quot;http://schemas.openxmlformats.org/officeDocument/2006/extended-properties&quot; xmlns:vt=&quot;http://schemas.openxmlformats.org/officeDocument/2006/docPropsVTypes&quot;&gt;&lt;Template&gt;Aktennotiz.dotx&lt;/Template&gt;&lt;TotalTime&gt;0&lt;/TotalTime&gt;&lt;Pages&gt;1&lt;/Pages&gt;&lt;Words&gt;24&lt;/Words&gt;&lt;Characters&gt;155&lt;/Characters&gt;&lt;Application&gt;Microsoft Office Word&lt;/Application&gt;&lt;DocSecurity&gt;0&lt;/DocSecurity&gt;&lt;Lines&gt;1&lt;/Lines&gt;&lt;Paragraphs&gt;1&lt;/Paragraphs&gt;&lt;ScaleCrop&gt;false&lt;/ScaleCrop&gt;&lt;HeadingPairs&gt;&lt;vt:vector size=&quot;4&quot; baseType=&quot;variant&quot;&gt;&lt;vt:variant&gt;&lt;vt:lpstr&gt;Title&lt;/vt:lpstr&gt;&lt;/vt:variant&gt;&lt;vt:variant&gt;&lt;vt:i4&gt;1&lt;/vt:i4&gt;&lt;/vt:variant&gt;&lt;vt:variant&gt;&lt;vt:lpstr&gt;Titel&lt;/vt:lpstr&gt;&lt;/vt:variant&gt;&lt;vt:variant&gt;&lt;vt:i4&gt;1&lt;/vt:i4&gt;&lt;/vt:variant&gt;&lt;/vt:vector&gt;&lt;/HeadingPairs&gt;&lt;TitlesOfParts&gt;&lt;vt:vector size=&quot;2&quot; baseType=&quot;lpstr&quot;&gt;&lt;vt:lpstr&gt;Aktennotiz&lt;/vt:lpstr&gt;&lt;vt:lpstr&gt;Aktennotiz&lt;/vt:lpstr&gt;&lt;/vt:vector&gt;&lt;/TitlesOfParts&gt;&lt;Company&gt;BURAUT VBS&lt;/Company&gt;&lt;LinksUpToDate&gt;false&lt;/LinksUpToDate&gt;&lt;CharactersWithSpaces&gt;178&lt;/CharactersWithSpaces&gt;&lt;SharedDoc&gt;false&lt;/SharedDoc&gt;&lt;HyperlinksChanged&gt;false&lt;/HyperlinksChanged&gt;&lt;AppVersion&gt;16.0000&lt;/AppVersion&gt;&lt;/Properties&gt;&lt;/pkg:xmlData&gt;&lt;/pkg:part&gt;&lt;/pkg:package&gt;"/>
    <w:docVar w:name="fr-CH0_LanguageVersion" w:val="&lt;?xml version=&quot;1.0&quot; standalone=&quot;yes&quot;?&gt;&lt;?mso-application progid=&quot;Word.Document&quot;?&gt;&lt;pkg:package xmlns:pkg=&quot;http://schemas.microsoft.com/office/2006/xmlPackage&quot;&gt;&lt;pkg:part pkg:name=&quot;/_rels/.rels&quot; pkg:contentType=&quot;application/vnd.openxmlformats-package.relationships+xml&quot; pkg:padding=&quot;512&quot;&gt;&lt;pkg:xmlData&gt;&lt;Relationships xmlns=&quot;http://schemas.openxmlformats.org/package/2006/relationships&quot;&gt;&lt;Relationship Id=&quot;rId3&quot; Type=&quot;http://schemas.openxmlformats.org/officeDocument/2006/relationships/extended-properties&quot; Target=&quot;docProps/app.xml&quot; /&gt;&lt;Relationship Id=&quot;rId2&quot; Type=&quot;http://schemas.openxmlformats.org/package/2006/relationships/metadata/core-properties&quot; Target=&quot;docProps/core.xml&quot; /&gt;&lt;Relationship Id=&quot;rId1&quot; Type=&quot;http://schemas.openxmlformats.org/officeDocument/2006/relationships/officeDocument&quot; Target=&quot;word/document.xml&quot; /&gt;&lt;/Relationships&gt;&lt;/pkg:xmlData&gt;&lt;/pkg:part&gt;&lt;pkg:part pkg:name=&quot;/word/_rels/document.xml.rels&quot; pkg:contentType=&quot;application/vnd.openxmlformats-package.relationships+xml&quot; pkg:padding=&quot;256&quot;&gt;&lt;pkg:xmlData&gt;&lt;Relationships xmlns=&quot;http://schemas.openxmlformats.org/package/2006/relationships&quot;&gt;&lt;Relationship Id=&quot;rId8&quot; Type=&quot;http://schemas.openxmlformats.org/officeDocument/2006/relationships/header&quot; Target=&quot;header1.xml&quot; /&gt;&lt;Relationship Id=&quot;rId13&quot; Type=&quot;http://schemas.openxmlformats.org/officeDocument/2006/relationships/glossaryDocument&quot; Target=&quot;glossary/document.xml&quot; /&gt;&lt;Relationship Id=&quot;rId3&quot; Type=&quot;http://schemas.openxmlformats.org/officeDocument/2006/relationships/styles&quot; Target=&quot;styles.xml&quot; /&gt;&lt;Relationship Id=&quot;rId7&quot; Type=&quot;http://schemas.openxmlformats.org/officeDocument/2006/relationships/endnotes&quot; Target=&quot;endnotes.xml&quot; /&gt;&lt;Relationship Id=&quot;rId12&quot; Type=&quot;http://schemas.openxmlformats.org/officeDocument/2006/relationships/fontTable&quot; Target=&quot;fontTable.xml&quot; /&gt;&lt;Relationship Id=&quot;rId2&quot; Type=&quot;http://schemas.openxmlformats.org/officeDocument/2006/relationships/numbering&quot; Target=&quot;numbering.xml&quot; /&gt;&lt;Relationship Id=&quot;rId1&quot; Type=&quot;http://schemas.microsoft.com/office/2006/relationships/keyMapCustomizations&quot; Target=&quot;customizations.xml&quot; /&gt;&lt;Relationship Id=&quot;rId6&quot; Type=&quot;http://schemas.openxmlformats.org/officeDocument/2006/relationships/footnotes&quot; Target=&quot;footnotes.xml&quot; /&gt;&lt;Relationship Id=&quot;rId11&quot; Type=&quot;http://schemas.openxmlformats.org/officeDocument/2006/relationships/footer&quot; Target=&quot;footer2.xml&quot; /&gt;&lt;Relationship Id=&quot;rId5&quot; Type=&quot;http://schemas.openxmlformats.org/officeDocument/2006/relationships/webSettings&quot; Target=&quot;webSettings.xml&quot; /&gt;&lt;Relationship Id=&quot;rId10&quot; Type=&quot;http://schemas.openxmlformats.org/officeDocument/2006/relationships/header&quot; Target=&quot;header2.xml&quot; /&gt;&lt;Relationship Id=&quot;rId4&quot; Type=&quot;http://schemas.openxmlformats.org/officeDocument/2006/relationships/settings&quot; Target=&quot;settings.xml&quot; /&gt;&lt;Relationship Id=&quot;rId9&quot; Type=&quot;http://schemas.openxmlformats.org/officeDocument/2006/relationships/footer&quot; Target=&quot;footer1.xml&quot; /&gt;&lt;Relationship Id=&quot;rId14&quot; Type=&quot;http://schemas.openxmlformats.org/officeDocument/2006/relationships/theme&quot; Target=&quot;theme/theme1.xml&quot; /&gt;&lt;/Relationships&gt;&lt;/pkg:xmlData&gt;&lt;/pkg:part&gt;&lt;pkg:part pkg:name=&quot;/word/document.xml&quot; pkg:contentType=&quot;application/vnd.openxmlformats-officedocument.wordprocessingml.document.main+xml&quot;&gt;&lt;pkg:xmlData&gt;&lt;w:document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body&gt;&lt;w:tbl&gt;&lt;w:tblPr&gt;&lt;w:tblStyle w:val=&quot;TableGrid&quot; /&gt;&lt;w:tblW w:w=&quot;0&quot; w:type=&quot;auto&quot; /&gt;&lt;w:tblBorders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w:insideH w:val=&quot;none&quot; w:sz=&quot;0&quot; w:space=&quot;0&quot; w:color=&quot;auto&quot; /&gt;&lt;w:insideV w:val=&quot;none&quot; w:sz=&quot;0&quot; w:space=&quot;0&quot; w:color=&quot;auto&quot; /&gt;&lt;/w:tblBorders&gt;&lt;w:tblLook w:val=&quot;04A0&quot; w:firstRow=&quot;1&quot; w:lastRow=&quot;0&quot; w:firstColumn=&quot;1&quot; w:lastColumn=&quot;0&quot; w:noHBand=&quot;0&quot; w:noVBand=&quot;1&quot; /&gt;&lt;/w:tblPr&gt;&lt;w:tblGrid&gt;&lt;w:gridCol w:w=&quot;4231&quot; /&gt;&lt;w:gridCol w:w=&quot;4949&quot; /&gt;&lt;/w:tblGrid&gt;&lt;w:tr w:rsidR=&quot;00D17F22&quot; w:rsidTr=&quot;004E7EA3&quot;&gt;&lt;w:tc&gt;&lt;w:tcPr&gt;&lt;w:tcW w:w=&quot;4252&quot; w:type=&quot;dxa&quot; /&gt;&lt;/w:tcPr&gt;&lt;w:p w:rsidR=&quot;00D17F22&quot; w:rsidRPr=&quot;00856F3F&quot; w:rsidRDefault=&quot;00D17F22&quot; w:rsidP=&quot;00BF2B3C&quot;&gt;&lt;w:pPr&gt;&lt;w:pStyle w:val=&quot;Title&quot; /&gt;&lt;w:rPr&gt;&lt;w:lang w:val=&quot;en-US&quot; /&gt;&lt;/w:rPr&gt;&lt;/w:pPr&gt;&lt;w:sdt&gt;&lt;w:sdtPr&gt;&lt;w:rPr&gt;&lt;w:lang w:val=&quot;en-US&quot; /&gt;&lt;/w:rPr&gt;&lt;w:alias w:val=&quot;Aktennotiz&quot; /&gt;&lt;w:tag w:val=&quot;varAktennotiz&quot; /&gt;&lt;w:id w:val=&quot;23111190&quot; /&gt;&lt;w:lock w:val=&quot;sdtLocked&quot; /&gt;&lt;w:placeholder&gt;&lt;w:docPart w:val=&quot;E7E3F7DF0A67425EBAB085B6E5F75655&quot; /&gt;&lt;/w:placeholder&gt;&lt;w:text /&gt;&lt;/w:sdtPr&gt;&lt;w:sdtContent&gt;&lt;w:proofErr w:type=&quot;spellStart&quot; /&gt;&lt;w:r w:rsidRPr=&quot;00856F3F&quot;&gt;&lt;w:rPr&gt;&lt;w:lang w:val=&quot;en-US&quot; /&gt;&lt;/w:rPr&gt;&lt;w:t&gt;Aktennotiz&lt;/w:t&gt;&lt;/w:r&gt;&lt;w:proofErr w:type=&quot;spellEnd&quot; /&gt;&lt;/w:sdtContent&gt;&lt;/w:sdt&gt;&lt;/w:p&gt;&lt;/w:tc&gt;&lt;w:tc&gt;&lt;w:tcPr&gt;&lt;w:tcW w:w=&quot;4960&quot; w:type=&quot;dxa&quot; /&gt;&lt;/w:tcPr&gt;&lt;w:p w:rsidR=&quot;00D17F22&quot; w:rsidRDefault=&quot;00D17F22&quot; w:rsidP=&quot;005B5497&quot;&gt;&lt;w:pPr&gt;&lt;w:pStyle w:val=&quot;Klassifizierung&quot; /&gt;&lt;/w:pPr&gt;&lt;w:sdt&gt;&lt;w:sdtPr&gt;&lt;w:alias w:val=&quot;Klassifizierung_Mapper_Tab&quot; /&gt;&lt;w:tag w:val=&quot;Klassifizierung_Mapper_Tab&quot; /&gt;&lt;w:id w:val=&quot;23111193&quot; /&gt;&lt;w:lock w:val=&quot;sdtLocked&quot; /&gt;&lt;w:placeholder&gt;&lt;w:docPart w:val=&quot;E7E3F7DF0A67425EBAB085B6E5F75655&quot; /&gt;&lt;/w:placeholder&gt;&lt;w:text /&gt;&lt;/w:sdtPr&gt;&lt;w:sdtContent&gt;&lt;w:r&gt;&lt;w:t&gt;Klassifizierung_Mapper_Tab&lt;/w:t&gt;&lt;/w:r&gt;&lt;/w:sdtContent&gt;&lt;/w:sdt&gt;&lt;/w:p&gt;&lt;w:p w:rsidR=&quot;00D17F22&quot; w:rsidRDefault=&quot;00D17F22&quot; w:rsidP=&quot;005B5497&quot;&gt;&lt;w:pPr&gt;&lt;w:pStyle w:val=&quot;Klassifizierung&quot; /&gt;&lt;/w:pPr&gt;&lt;/w:p&gt;&lt;/w:tc&gt;&lt;/w:tr&gt;&lt;/w:tbl&gt;&lt;w:p w:rsidR=&quot;00D17F22&quot; w:rsidRPr=&quot;00503A98&quot; w:rsidRDefault=&quot;00D17F22&quot;&gt;&lt;w:pPr&gt;&lt;w:pStyle w:val=&quot;Linie1&quot; /&gt;&lt;w:rPr&gt;&lt;w:b /&gt;&lt;w:noProof /&gt;&lt;/w:rPr&gt;&lt;/w:pPr&gt;&lt;/w:p&gt;&lt;w:tbl&gt;&lt;w:tblPr&gt;&lt;w:tblStyle w:val=&quot;TableGrid&quot; /&gt;&lt;w:tblW w:w=&quot;9214&quot; w:type=&quot;dxa&quot; /&gt;&lt;w:tblBorders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w:insideH w:val=&quot;none&quot; w:sz=&quot;0&quot; w:space=&quot;0&quot; w:color=&quot;auto&quot; /&gt;&lt;w:insideV w:val=&quot;none&quot; w:sz=&quot;0&quot; w:space=&quot;0&quot; w:color=&quot;auto&quot; /&gt;&lt;/w:tblBorders&gt;&lt;w:tblLook w:val=&quot;01E0&quot; w:firstRow=&quot;1&quot; w:lastRow=&quot;1&quot; w:firstColumn=&quot;1&quot; w:lastColumn=&quot;1&quot; w:noHBand=&quot;0&quot; w:noVBand=&quot;0&quot; /&gt;&lt;/w:tblPr&gt;&lt;w:tblGrid&gt;&lt;w:gridCol w:w=&quot;4253&quot; /&gt;&lt;w:gridCol w:w=&quot;4961&quot; /&gt;&lt;/w:tblGrid&gt;&lt;w:tr w:rsidR=&quot;00D17F22&quot; w:rsidRPr=&quot;003A6944&quot; w:rsidTr=&quot;004E7EA3&quot;&gt;&lt;w:tc&gt;&lt;w:tcPr&gt;&lt;w:tcW w:w=&quot;4253&quot; w:type=&quot;dxa&quot; /&gt;&lt;/w:tcPr&gt;&lt;w:p w:rsidR=&quot;00D17F22&quot; w:rsidRPr=&quot;003A6944&quot; w:rsidRDefault=&quot;00D17F22&quot; w:rsidP=&quot;00FA23CE&quot;&gt;&lt;w:pPr&gt;&lt;w:pStyle w:val=&quot;Form&quot; /&gt;&lt;/w:pPr&gt;&lt;w:sdt&gt;&lt;w:sdtPr&gt;&lt;w:alias w:val=&quot;Datum&quot; /&gt;&lt;w:tag w:val=&quot;varDatum&quot; /&gt;&lt;w:id w:val=&quot;23910498&quot; /&gt;&lt;w:lock w:val=&quot;sdtLocked&quot; /&gt;&lt;w:placeholder&gt;&lt;w:docPart w:val=&quot;E7E3F7DF0A67425EBAB085B6E5F75655&quot; /&gt;&lt;/w:placeholder&gt;&lt;w:text /&gt;&lt;/w:sdtPr&gt;&lt;w:sdtContent&gt;&lt;w:r&gt;&lt;w:t&gt;Datum&lt;/w:t&gt;&lt;/w:r&gt;&lt;/w:sdtContent&gt;&lt;/w:sdt&gt;&lt;w:r&gt;&lt;w:t xml:space=&quot;preserve&quot;&gt; &lt;/w:t&gt;&lt;/w:r&gt;&lt;/w:p&gt;&lt;/w:tc&gt;&lt;w:tc&gt;&lt;w:tcPr&gt;&lt;w:tcW w:w=&quot;4961&quot; w:type=&quot;dxa&quot; /&gt;&lt;/w:tcPr&gt;&lt;w:p w:rsidR=&quot;00D17F22&quot; w:rsidRPr=&quot;004B5CAF&quot; w:rsidRDefault=&quot;00D17F22&quot; w:rsidP=&quot;0096704B&quot;&gt;&lt;w:sdt&gt;&lt;w:sdtPr&gt;&lt;w:alias w:val=&quot;Datum&quot; /&gt;&lt;w:tag w:val=&quot;Datum&quot; /&gt;&lt;w:id w:val=&quot;16148319&quot; /&gt;&lt;w:lock w:val=&quot;sdtLocked&quot; /&gt;&lt;w:placeholder&gt;&lt;w:docPart w:val=&quot;E7E3F7DF0A67425EBAB085B6E5F75655&quot; /&gt;&lt;/w:placeholder&gt;&lt;w:text /&gt;&lt;/w:sdtPr&gt;&lt;w:sdtContent&gt;&lt;w:r&gt;&lt;w:t&gt;Datum&lt;/w:t&gt;&lt;/w:r&gt;&lt;/w:sdtContent&gt;&lt;/w:sdt&gt;&lt;/w:p&gt;&lt;/w:tc&gt;&lt;/w:tr&gt;&lt;w:tr w:rsidR=&quot;00D17F22&quot; w:rsidRPr=&quot;0033080F&quot; w:rsidTr=&quot;004E7EA3&quot;&gt;&lt;w:tc&gt;&lt;w:tcPr&gt;&lt;w:tcW w:w=&quot;4253&quot; w:type=&quot;dxa&quot; /&gt;&lt;/w:tcPr&gt;&lt;w:p w:rsidR=&quot;00D17F22&quot; w:rsidRPr=&quot;003A6944&quot; w:rsidRDefault=&quot;00D17F22&quot;&gt;&lt;w:pPr&gt;&lt;w:pStyle w:val=&quot;Form&quot; /&gt;&lt;/w:pPr&gt;&lt;w:sdt&gt;&lt;w:sdtPr&gt;&lt;w:alias w:val=&quot;Für&quot; /&gt;&lt;w:tag w:val=&quot;varFür&quot; /&gt;&lt;w:id w:val=&quot;23365738&quot; /&gt;&lt;w:lock w:val=&quot;sdtLocked&quot; /&gt;&lt;w:placeholder&gt;&lt;w:docPart w:val=&quot;E7E3F7DF0A67425EBAB085B6E5F75655&quot; /&gt;&lt;/w:placeholder&gt;&lt;w:text /&gt;&lt;/w:sdtPr&gt;&lt;w:sdtContent&gt;&lt;w:r&gt;&lt;w:t&gt;Für&lt;/w:t&gt;&lt;/w:r&gt;&lt;/w:sdtContent&gt;&lt;/w:sdt&gt;&lt;w:r&gt;&lt;w:t xml:space=&quot;preserve&quot;&gt; &lt;/w:t&gt;&lt;/w:r&gt;&lt;/w:p&gt;&lt;/w:tc&gt;&lt;w:tc&gt;&lt;w:tcPr&gt;&lt;w:tcW w:w=&quot;4961&quot; w:type=&quot;dxa&quot; /&gt;&lt;/w:tcPr&gt;&lt;w:p w:rsidR=&quot;00D17F22&quot; w:rsidRDefault=&quot;00D17F22&quot;&gt;&lt;w:sdt&gt;&lt;w:sdtPr&gt;&lt;w:alias w:val=&quot;Für&quot; /&gt;&lt;w:tag w:val=&quot;Für&quot; /&gt;&lt;w:id w:val=&quot;16148321&quot; /&gt;&lt;w:lock w:val=&quot;sdtLocked&quot; /&gt;&lt;w:placeholder&gt;&lt;w:docPart w:val=&quot;E7E3F7DF0A67425EBAB085B6E5F75655&quot; /&gt;&lt;/w:placeholder&gt;&lt;w:text /&gt;&lt;/w:sdtPr&gt;&lt;w:sdtContent&gt;&lt;w:r&gt;&lt;w:t&gt;Für&lt;/w:t&gt;&lt;/w:r&gt;&lt;/w:sdtContent&gt;&lt;/w:sdt&gt;&lt;/w:p&gt;&lt;w:p w:rsidR=&quot;00D17F22&quot; w:rsidRPr=&quot;00CA2ED5&quot; w:rsidRDefault=&quot;00D17F22&quot; w:rsidP=&quot;00A55147&quot;&gt;&lt;w:pPr&gt;&lt;w:pStyle w:val=&quot;Header&quot; /&gt;&lt;/w:pPr&gt;&lt;/w:p&gt;&lt;/w:tc&gt;&lt;/w:tr&gt;&lt;w:tr w:rsidR=&quot;00D17F22&quot; w:rsidRPr=&quot;009748F0&quot; w:rsidTr=&quot;004E7EA3&quot;&gt;&lt;w:tc&gt;&lt;w:tcPr&gt;&lt;w:tcW w:w=&quot;4253&quot; w:type=&quot;dxa&quot; /&gt;&lt;/w:tcPr&gt;&lt;w:p w:rsidR=&quot;00D17F22&quot; w:rsidRPr=&quot;003A6944&quot; w:rsidRDefault=&quot;00D17F22&quot; w:rsidP=&quot;00B84F5C&quot;&gt;&lt;w:pPr&gt;&lt;w:pStyle w:val=&quot;Form&quot; /&gt;&lt;w:tabs&gt;&lt;w:tab w:val=&quot;left&quot; w:pos=&quot;1210&quot; /&gt;&lt;/w:tabs&gt;&lt;/w:pPr&gt;&lt;w:sdt&gt;&lt;w:sdtPr&gt;&lt;w:alias w:val=&quot;Kopie an&quot; /&gt;&lt;w:tag w:val=&quot;varKopie&quot; /&gt;&lt;w:id w:val=&quot;23365739&quot; /&gt;&lt;w:lock w:val=&quot;sdtLocked&quot; /&gt;&lt;w:placeholder&gt;&lt;w:docPart w:val=&quot;E7E3F7DF0A67425EBAB085B6E5F75655&quot; /&gt;&lt;/w:placeholder&gt;&lt;w:text /&gt;&lt;/w:sdtPr&gt;&lt;w:sdtContent&gt;&lt;w:r&gt;&lt;w:t&gt;Kopie an&lt;/w:t&gt;&lt;/w:r&gt;&lt;/w:sdtContent&gt;&lt;/w:sdt&gt;&lt;w:r&gt;&lt;w:t xml:space=&quot;preserve&quot;&gt; &lt;/w:t&gt;&lt;/w:r&gt;&lt;/w:p&gt;&lt;/w:tc&gt;&lt;w:tc&gt;&lt;w:tcPr&gt;&lt;w:tcW w:w=&quot;4961&quot; w:type=&quot;dxa&quot; /&gt;&lt;/w:tcPr&gt;&lt;w:p w:rsidR=&quot;00D17F22&quot; w:rsidRDefault=&quot;00D17F22&quot;&gt;&lt;w:sdt&gt;&lt;w:sdtPr&gt;&lt;w:alias w:val=&quot;Kopie an&quot; /&gt;&lt;w:tag w:val=&quot;Kopien_an&quot; /&gt;&lt;w:id w:val=&quot;16148322&quot; /&gt;&lt;w:lock w:val=&quot;sdtLocked&quot; /&gt;&lt;w:placeholder&gt;&lt;w:docPart w:val=&quot;E7E3F7DF0A67425EBAB085B6E5F75655&quot; /&gt;&lt;/w:placeholder&gt;&lt;w:text /&gt;&lt;/w:sdtPr&gt;&lt;w:sdtContent&gt;&lt;w:r&gt;&lt;w:t&gt;Kopie an&lt;/w:t&gt;&lt;/w:r&gt;&lt;/w:sdtContent&gt;&lt;/w:sdt&gt;&lt;/w:p&gt;&lt;w:p w:rsidR=&quot;00D17F22&quot; w:rsidRPr=&quot;004B5CAF&quot; w:rsidRDefault=&quot;00D17F22&quot; w:rsidP=&quot;00A55147&quot;&gt;&lt;w:pPr&gt;&lt;w:pStyle w:val=&quot;Header&quot; /&gt;&lt;/w:pPr&gt;&lt;/w:p&gt;&lt;/w:tc&gt;&lt;/w:tr&gt;&lt;/w:tbl&gt;&lt;w:p w:rsidR=&quot;00D17F22&quot; w:rsidRPr=&quot;009748F0&quot; w:rsidRDefault=&quot;00D17F22&quot;&gt;&lt;w:pPr&gt;&lt;w:pStyle w:val=&quot;Linie2&quot; /&gt;&lt;w:rPr&gt;&lt;w:noProof /&gt;&lt;/w:rPr&gt;&lt;/w:pPr&gt;&lt;/w:p&gt;&lt;w:p w:rsidR=&quot;00D17F22&quot; w:rsidRPr=&quot;0057618D&quot; w:rsidRDefault=&quot;00D17F22&quot; w:rsidP=&quot;00AE2D8B&quot;&gt;&lt;w:pPr&gt;&lt;w:spacing w:line=&quot;260&quot; w:lineRule=&quot;atLeast&quot; /&gt;&lt;w:rPr&gt;&lt;w:sz w:val=&quot;15&quot; /&gt;&lt;w:szCs w:val=&quot;15&quot; /&gt;&lt;/w:rPr&gt;&lt;/w:pPr&gt;&lt;w:sdt&gt;&lt;w:sdtPr&gt;&lt;w:rPr&gt;&lt;w:sz w:val=&quot;15&quot; /&gt;&lt;w:szCs w:val=&quot;15&quot; /&gt;&lt;/w:rPr&gt;&lt;w:alias w:val=&quot;Referenz&quot; /&gt;&lt;w:tag w:val=&quot;var Referenz&quot; /&gt;&lt;w:id w:val=&quot;2014645064&quot; /&gt;&lt;w:lock w:val=&quot;sdtLocked&quot; /&gt;&lt;w:placeholder&gt;&lt;w:docPart w:val=&quot;8BEACA57CF5142A7A6421575351CA7C1&quot; /&gt;&lt;/w:placeholder&gt;&lt;w:text /&gt;&lt;/w:sdtPr&gt;&lt;w:sdtContent&gt;&lt;w:r&gt;&lt;w:rPr&gt;&lt;w:sz w:val=&quot;15&quot; /&gt;&lt;w:szCs w:val=&quot;15&quot; /&gt;&lt;/w:rPr&gt;&lt;w:t&gt;Referenz&lt;/w:t&gt;&lt;/w:r&gt;&lt;/w:sdtContent&gt;&lt;/w:sdt&gt;&lt;w:r&gt;&lt;w:rPr&gt;&lt;w:sz w:val=&quot;15&quot; /&gt;&lt;w:szCs w:val=&quot;15&quot; /&gt;&lt;/w:rPr&gt;&lt;w:t xml:space=&quot;preserve&quot;&gt; &lt;/w:t&gt;&lt;/w:r&gt;&lt;w:sdt&gt;&lt;w:sdtPr&gt;&lt;w:rPr&gt;&lt;w:sz w:val=&quot;15&quot; /&gt;&lt;w:szCs w:val=&quot;15&quot; /&gt;&lt;/w:rPr&gt;&lt;w:alias w:val=&quot;Referenz/Aktenzeichen&quot; /&gt;&lt;w:tag w:val=&quot;Referenz/Aktenzeichen&quot; /&gt;&lt;w:id w:val=&quot;432873188&quot; /&gt;&lt;w:lock w:val=&quot;sdtLocked&quot; /&gt;&lt;w:placeholder&gt;&lt;w:docPart w:val=&quot;8BEACA57CF5142A7A6421575351CA7C1&quot; /&gt;&lt;/w:placeholder&gt;&lt;w:text /&gt;&lt;/w:sdtPr&gt;&lt;w:sdtContent&gt;&lt;w:r&gt;&lt;w:rPr&gt;&lt;w:sz w:val=&quot;15&quot; /&gt;&lt;w:szCs w:val=&quot;15&quot; /&gt;&lt;/w:rPr&gt;&lt;w:t&gt;Referenz/Aktenzeichen&lt;/w:t&gt;&lt;/w:r&gt;&lt;/w:sdtContent&gt;&lt;/w:sdt&gt;&lt;/w:p&gt;&lt;w:p w:rsidR=&quot;00D17F22&quot; w:rsidRPr=&quot;00503A98&quot; w:rsidRDefault=&quot;00D17F22&quot; w:rsidP=&quot;00BF2B3C&quot; /&gt;&lt;w:p w:rsidR=&quot;00D17F22&quot; w:rsidRPr=&quot;004B5CAF&quot; w:rsidRDefault=&quot;00D17F22&quot; /&gt;&lt;w:p w:rsidR=&quot;00D17F22&quot; w:rsidRPr=&quot;004B5CAF&quot; w:rsidRDefault=&quot;00D17F22&quot; w:rsidP=&quot;00301C7B&quot;&gt;&lt;w:pPr&gt;&lt;w:pStyle w:val=&quot;VermerkeBetreff&quot; /&gt;&lt;w:suppressAutoHyphens /&gt;&lt;/w:pPr&gt;&lt;w:sdt&gt;&lt;w:sdtPr&gt;&lt;w:alias w:val=&quot;Betreff&quot; /&gt;&lt;w:tag w:val=&quot;Betreff&quot; /&gt;&lt;w:id w:val=&quot;16148325&quot; /&gt;&lt;w:lock w:val=&quot;sdtLocked&quot; /&gt;&lt;w:placeholder&gt;&lt;w:docPart w:val=&quot;E7E3F7DF0A67425EBAB085B6E5F75655&quot; /&gt;&lt;/w:placeholder&gt;&lt;w:text /&gt;&lt;/w:sdtPr&gt;&lt;w:sdtContent&gt;&lt;w:r&gt;&lt;w:t&gt;Betreff&lt;/w:t&gt;&lt;/w:r&gt;&lt;/w:sdtContent&gt;&lt;/w:sdt&gt;&lt;/w:p&gt;&lt;w:p w:rsidR=&quot;00D17F22&quot; w:rsidRPr=&quot;004B5CAF&quot; w:rsidRDefault=&quot;00D17F22&quot; /&gt;&lt;w:p w:rsidR=&quot;00D17F22&quot; w:rsidRPr=&quot;004B5CAF&quot; w:rsidRDefault=&quot;00D17F22&quot;&gt;&lt;w:sdt&gt;&lt;w:sdtPr&gt;&lt;w:alias w:val=&quot;Anrede&quot; /&gt;&lt;w:tag w:val=&quot;Anrede&quot; /&gt;&lt;w:id w:val=&quot;11166599&quot; /&gt;&lt;w:lock w:val=&quot;sdtLocked&quot; /&gt;&lt;w:placeholder&gt;&lt;w:docPart w:val=&quot;0F8B8EDE0B8643FD873EF984F0076349&quot; /&gt;&lt;/w:placeholder&gt;&lt;w:text /&gt;&lt;/w:sdtPr&gt;&lt;w:sdtContent&gt;&lt;w:r&gt;&lt;w:t&gt;Anrede&lt;/w:t&gt;&lt;/w:r&gt;&lt;/w:sdtContent&gt;&lt;/w:sdt&gt;&lt;w:r&gt;&lt;w:t xml:space=&quot;preserve&quot;&gt; &lt;/w:t&gt;&lt;/w:r&gt;&lt;/w:p&gt;&lt;w:p w:rsidR=&quot;00D17F22&quot; w:rsidRPr=&quot;00FD4941&quot; w:rsidRDefault=&quot;00D17F22&quot; w:rsidP=&quot;00FD4941&quot; /&gt;&lt;w:p w:rsidR=&quot;00D17F22&quot; w:rsidRPr=&quot;00FD4941&quot; w:rsidRDefault=&quot;00D17F22&quot; w:rsidP=&quot;00FD4941&quot;&gt;&lt;w:r w:rsidRPr=&quot;007556BF&quot;&gt;&lt;w:t&gt;[TextStart]&lt;/w:t&gt;&lt;/w:r&gt;&lt;/w:p&gt;&lt;w:p w:rsidR=&quot;00D17F22&quot; w:rsidRPr=&quot;00FD4941&quot; w:rsidRDefault=&quot;00D17F22&quot; w:rsidP=&quot;00FD4941&quot; /&gt;&lt;w:p w:rsidR=&quot;00D17F22&quot; w:rsidRPr=&quot;00FD4941&quot; w:rsidRDefault=&quot;00D17F22&quot; w:rsidP=&quot;00FD4941&quot; /&gt;&lt;w:p w:rsidR=&quot;00D17F22&quot; w:rsidRDefault=&quot;00D17F22&quot; /&gt;&lt;w:p w:rsidR=&quot;00D17F22&quot; w:rsidRPr=&quot;00737852&quot; w:rsidRDefault=&quot;00D17F22&quot; w:rsidP=&quot;00737852&quot; /&gt;&lt;w:sectPr w:rsidR=&quot;00D17F22&quot; w:rsidRPr=&quot;00737852&quot; w:rsidSect=&quot;003F63E9&quot;&gt;&lt;w:headerReference w:type=&quot;default&quot; r:id=&quot;rId8&quot; /&gt;&lt;w:footerReference w:type=&quot;default&quot; r:id=&quot;rId9&quot; /&gt;&lt;w:headerReference w:type=&quot;first&quot; r:id=&quot;rId10&quot; /&gt;&lt;w:footerReference w:type=&quot;first&quot; r:id=&quot;rId11&quot; /&gt;&lt;w:pgSz w:w=&quot;11907&quot; w:h=&quot;16840&quot; w:code=&quot;9&quot; /&gt;&lt;w:pgMar w:top=&quot;1191&quot; w:right=&quot;1134&quot; w:bottom=&quot;907&quot; w:left=&quot;1701&quot; w:header=&quot;624&quot; w:footer=&quot;284&quot; w:gutter=&quot;0&quot; /&gt;&lt;w:cols w:space=&quot;708&quot; /&gt;&lt;w:titlePg /&gt;&lt;w:docGrid w:linePitch=&quot;360&quot; /&gt;&lt;/w:sectPr&gt;&lt;/w:body&gt;&lt;/w:document&gt;&lt;/pkg:xmlData&gt;&lt;/pkg:part&gt;&lt;pkg:part pkg:name=&quot;/word/_rels/header2.xml.rels&quot; pkg:contentType=&quot;application/vnd.openxmlformats-package.relationships+xml&quot;&gt;&lt;pkg:xmlData&gt;&lt;Relationships xmlns=&quot;http://schemas.openxmlformats.org/package/2006/relationships&quot;&gt;&lt;Relationship Id=&quot;rId1&quot; Type=&quot;http://schemas.openxmlformats.org/officeDocument/2006/relationships/image&quot; Target=&quot;media/image1.png&quot; /&gt;&lt;/Relationships&gt;&lt;/pkg:xmlData&gt;&lt;/pkg:part&gt;&lt;pkg:part pkg:name=&quot;/word/footer1.xml&quot; pkg:contentType=&quot;application/vnd.openxmlformats-officedocument.wordprocessingml.footer+xml&quot;&gt;&lt;pkg:xmlData&gt;&lt;w:ftr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p w:rsidR=&quot;00D17F22&quot; w:rsidRDefault=&quot;00D17F22&quot; w:rsidP=&quot;00D17F22&quot; /&gt;&lt;w:tbl&gt;&lt;w:tblPr&gt;&lt;w:tblW w:w=&quot;9894&quot; w:type=&quot;dxa&quot; /&gt;&lt;w:tblInd w:w=&quot;-108&quot; w:type=&quot;dxa&quot; /&gt;&lt;w:tblLayout w:type=&quot;fixed&quot; /&gt;&lt;w:tblLook w:val=&quot;01E0&quot; w:firstRow=&quot;1&quot; w:lastRow=&quot;1&quot; w:firstColumn=&quot;1&quot; w:lastColumn=&quot;1&quot; w:noHBand=&quot;0&quot; w:noVBand=&quot;0&quot; /&gt;&lt;/w:tblPr&gt;&lt;w:tblGrid&gt;&lt;w:gridCol w:w=&quot;9485&quot; /&gt;&lt;w:gridCol w:w=&quot;409&quot; /&gt;&lt;/w:tblGrid&gt;&lt;w:tr w:rsidR=&quot;00D17F22&quot; w:rsidRPr=&quot;00D33E17&quot; w:rsidTr=&quot;00D17F22&quot;&gt;&lt;w:trPr&gt;&lt;w:cantSplit /&gt;&lt;/w:trPr&gt;&lt;w:tc&gt;&lt;w:tcPr&gt;&lt;w:tcW w:w=&quot;9894&quot; w:type=&quot;dxa&quot; /&gt;&lt;w:gridSpan w:val=&quot;2&quot; /&gt;&lt;w:vAlign w:val=&quot;bottom&quot; /&gt;&lt;/w:tcPr&gt;&lt;w:p w:rsidR=&quot;00D17F22&quot; w:rsidRPr=&quot;00D33E17&quot; w:rsidRDefault=&quot;00D17F22&quot; w:rsidP=&quot;00D17F22&quot;&gt;&lt;w:pPr&gt;&lt;w:pStyle w:val=&quot;Seite&quot; /&gt;&lt;/w:pPr&gt;&lt;w:r&gt;&lt;w:fldChar w:fldCharType=&quot;begin&quot; /&gt;&lt;/w:r&gt;&lt;w:r&gt;&lt;w:instrText xml:space=&quot;preserve&quot;&gt; PAGE  &lt;/w:instrText&gt;&lt;/w:r&gt;&lt;w:r&gt;&lt;w:fldChar w:fldCharType=&quot;separate&quot; /&gt;&lt;/w:r&gt;&lt;w:r&gt;&lt;w:rPr&gt;&lt;w:noProof /&gt;&lt;/w:rPr&gt;&lt;w:t&gt;2&lt;/w:t&gt;&lt;/w:r&gt;&lt;w:r&gt;&lt;w:rPr&gt;&lt;w:noProof /&gt;&lt;/w:rPr&gt;&lt;w:fldChar w:fldCharType=&quot;end&quot; /&gt;&lt;/w:r&gt;&lt;w:r w:rsidRPr=&quot;00D33E17&quot;&gt;&lt;w:t&gt;/&lt;/w:t&gt;&lt;/w:r&gt;&lt;w:r&gt;&lt;w:fldChar w:fldCharType=&quot;begin&quot; /&gt;&lt;/w:r&gt;&lt;w:r&gt;&lt;w:instrText xml:space=&quot;preserve&quot;&gt; NUMPAGES  &lt;/w:instrText&gt;&lt;/w:r&gt;&lt;w:r&gt;&lt;w:fldChar w:fldCharType=&quot;separate&quot; /&gt;&lt;/w:r&gt;&lt;w:r&gt;&lt;w:rPr&gt;&lt;w:noProof /&gt;&lt;/w:rPr&gt;&lt;w:t&gt;2&lt;/w:t&gt;&lt;/w:r&gt;&lt;w:r&gt;&lt;w:rPr&gt;&lt;w:noProof /&gt;&lt;/w:rPr&gt;&lt;w:fldChar w:fldCharType=&quot;end&quot; /&gt;&lt;/w:r&gt;&lt;/w:p&gt;&lt;/w:tc&gt;&lt;/w:tr&gt;&lt;w:tr w:rsidR=&quot;00D17F22&quot; w:rsidRPr=&quot;004A7283&quot; w:rsidTr=&quot;00D17F22&quot;&gt;&lt;w:trPr&gt;&lt;w:gridAfter w:val=&quot;1&quot; /&gt;&lt;w:wAfter w:w=&quot;409&quot; w:type=&quot;dxa&quot; /&gt;&lt;w:cantSplit /&gt;&lt;w:trHeight w:hRule=&quot;exact&quot; w:val=&quot;397&quot; /&gt;&lt;/w:trPr&gt;&lt;w:tc&gt;&lt;w:tcPr&gt;&lt;w:tcW w:w=&quot;9485&quot; w:type=&quot;dxa&quot; /&gt;&lt;w:vAlign w:val=&quot;bottom&quot; /&gt;&lt;/w:tcPr&gt;&lt;w:p w:rsidR=&quot;00D17F22&quot; w:rsidRPr=&quot;004A7283&quot; w:rsidRDefault=&quot;00D17F22&quot; w:rsidP=&quot;00D17F22&quot;&gt;&lt;w:pPr&gt;&lt;w:pStyle w:val=&quot;FuzeilePlatzhalter&quot; /&gt;&lt;/w:pPr&gt;&lt;w:r&gt;&lt;w:fldChar w:fldCharType=&quot;begin&quot; /&gt;&lt;/w:r&gt;&lt;w:r&gt;&lt;w:instrText xml:space=&quot;preserve&quot;&gt; DOCVARIABLE  Betreff  \* CHARFORMAT &lt;/w:instrText&gt;&lt;/w:r&gt;&lt;w:r&gt;&lt;w:fldChar w:fldCharType=&quot;separate&quot; /&gt;&lt;/w:r&gt;&lt;w:r&gt;&lt;w:t&gt;Betreff&lt;/w:t&gt;&lt;/w:r&gt;&lt;w:r&gt;&lt;w:fldChar w:fldCharType=&quot;end&quot; /&gt;&lt;/w:r&gt;&lt;/w:p&gt;&lt;/w:tc&gt;&lt;/w:tr&gt;&lt;/w:tbl&gt;&lt;w:p w:rsidR=&quot;00D17F22&quot; w:rsidRPr=&quot;004A7283&quot; w:rsidRDefault=&quot;00D17F22&quot; w:rsidP=&quot;00D17F22&quot;&gt;&lt;w:pPr&gt;&lt;w:pStyle w:val=&quot;Platzhalter&quot; /&gt;&lt;/w:pPr&gt;&lt;/w:p&gt;&lt;w:p w:rsidR=&quot;00D17F22&quot; w:rsidRPr=&quot;00D17F22&quot; w:rsidRDefault=&quot;00D17F22&quot; w:rsidP=&quot;00D17F22&quot;&gt;&lt;w:pPr&gt;&lt;w:pStyle w:val=&quot;Pfad&quot; /&gt;&lt;w:rPr&gt;&lt;w:noProof w:val=&quot;0&quot; /&gt;&lt;w:lang w:val=&quot;fr-CH&quot; /&gt;&lt;/w:rPr&gt;&lt;/w:pPr&gt;&lt;/w:p&gt;&lt;/w:ftr&gt;&lt;/pkg:xmlData&gt;&lt;/pkg:part&gt;&lt;pkg:part pkg:name=&quot;/word/header1.xml&quot; pkg:contentType=&quot;application/vnd.openxmlformats-officedocument.wordprocessingml.header+xml&quot;&gt;&lt;pkg:xmlData&gt;&lt;w:hdr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tbl&gt;&lt;w:tblPr&gt;&lt;w:tblStyle w:val=&quot;TableGrid&quot; /&gt;&lt;w:tblW w:w=&quot;9809&quot; w:type=&quot;dxa&quot; /&gt;&lt;w:tblBorders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w:insideH w:val=&quot;none&quot; w:sz=&quot;0&quot; w:space=&quot;0&quot; w:color=&quot;auto&quot; /&gt;&lt;w:insideV w:val=&quot;none&quot; w:sz=&quot;0&quot; w:space=&quot;0&quot; w:color=&quot;auto&quot; /&gt;&lt;/w:tblBorders&gt;&lt;w:tblLayout w:type=&quot;fixed&quot; /&gt;&lt;w:tblLook w:val=&quot;04A0&quot; w:firstRow=&quot;1&quot; w:lastRow=&quot;0&quot; w:firstColumn=&quot;1&quot; w:lastColumn=&quot;0&quot; w:noHBand=&quot;0&quot; w:noVBand=&quot;1&quot; /&gt;&lt;/w:tblPr&gt;&lt;w:tblGrid&gt;&lt;w:gridCol w:w=&quot;4848&quot; /&gt;&lt;w:gridCol w:w=&quot;4474&quot; /&gt;&lt;w:gridCol w:w=&quot;487&quot; /&gt;&lt;/w:tblGrid&gt;&lt;w:tr w:rsidR=&quot;00D17F22&quot; w:rsidTr=&quot;00A35B9C&quot;&gt;&lt;w:tc&gt;&lt;w:tcPr&gt;&lt;w:tcW w:w=&quot;4848&quot; w:type=&quot;dxa&quot; /&gt;&lt;/w:tcPr&gt;&lt;w:p w:rsidR=&quot;00D17F22&quot; w:rsidRPr=&quot;00E534A0&quot; w:rsidRDefault=&quot;00D17F22&quot; w:rsidP=&quot;00D17F22&quot;&gt;&lt;w:pPr&gt;&lt;w:pStyle w:val=&quot;Logo&quot; /&gt;&lt;w:spacing w:line=&quot;20&quot; w:lineRule=&quot;exact&quot; /&gt;&lt;/w:pPr&gt;&lt;/w:p&gt;&lt;/w:tc&gt;&lt;w:tc&gt;&lt;w:tcPr&gt;&lt;w:tcW w:w=&quot;4961&quot; w:type=&quot;dxa&quot; /&gt;&lt;w:gridSpan w:val=&quot;2&quot; /&gt;&lt;/w:tcPr&gt;&lt;w:p w:rsidR=&quot;00D17F22&quot; w:rsidRPr=&quot;00D33E17&quot; w:rsidRDefault=&quot;00D17F22&quot; w:rsidP=&quot;00D17F22&quot;&gt;&lt;w:pPr&gt;&lt;w:pStyle w:val=&quot;Header&quot; /&gt;&lt;w:spacing w:line=&quot;20&quot; w:lineRule=&quot;exact&quot; /&gt;&lt;/w:pPr&gt;&lt;/w:p&gt;&lt;/w:tc&gt;&lt;/w:tr&gt;&lt;w:tr w:rsidR=&quot;00D17F22&quot; w:rsidTr=&quot;00A35B9C&quot;&gt;&lt;w:trPr&gt;&lt;w:gridAfter w:val=&quot;1&quot; /&gt;&lt;w:wAfter w:w=&quot;487&quot; w:type=&quot;dxa&quot; /&gt;&lt;/w:trPr&gt;&lt;w:tc&gt;&lt;w:tcPr&gt;&lt;w:tcW w:w=&quot;4848&quot; w:type=&quot;dxa&quot; /&gt;&lt;/w:tcPr&gt;&lt;w:p w:rsidR=&quot;00D17F22&quot; w:rsidRPr=&quot;00737852&quot; w:rsidRDefault=&quot;00D17F22&quot; w:rsidP=&quot;00D17F22&quot;&gt;&lt;w:pPr&gt;&lt;w:pStyle w:val=&quot;Header&quot; /&gt;&lt;/w:pPr&gt;&lt;w:sdt&gt;&lt;w:sdtPr&gt;&lt;w:alias w:val=&quot;Referenz&quot; /&gt;&lt;w:tag w:val=&quot;var Referenz&quot; /&gt;&lt;w:id w:val=&quot;1209989359&quot; /&gt;&lt;w:lock w:val=&quot;sdtContentLocked&quot; /&gt;&lt;w:placeholder&gt;&lt;w:docPart w:val=&quot;844FBB6A3CA54EF185B18849F1395DB8&quot; /&gt;&lt;/w:placeholder&gt;&lt;w:text /&gt;&lt;/w:sdtPr&gt;&lt;w:sdtContent&gt;&lt;w:r&gt;&lt;w:t&gt;Referenz&lt;/w:t&gt;&lt;/w:r&gt;&lt;/w:sdtContent&gt;&lt;/w:sdt&gt;&lt;w:r&gt;&lt;w:t xml:space=&quot;preserve&quot;&gt; &lt;/w:t&gt;&lt;/w:r&gt;&lt;w:sdt&gt;&lt;w:sdtPr&gt;&lt;w:alias w:val=&quot;Referenz/Aktenzeichen&quot; /&gt;&lt;w:tag w:val=&quot;Referenz/Aktenzeichen&quot; /&gt;&lt;w:id w:val=&quot;-1520686748&quot; /&gt;&lt;w:lock w:val=&quot;sdtLocked&quot; /&gt;&lt;w:placeholder&gt;&lt;w:docPart w:val=&quot;844FBB6A3CA54EF185B18849F1395DB8&quot; /&gt;&lt;/w:placeholder&gt;&lt;w:text /&gt;&lt;/w:sdtPr&gt;&lt;w:sdtContent&gt;&lt;w:r&gt;&lt;w:t&gt;Referenz/Aktenzeichen&lt;/w:t&gt;&lt;/w:r&gt;&lt;/w:sdtContent&gt;&lt;/w:sdt&gt;&lt;/w:p&gt;&lt;/w:tc&gt;&lt;w:tc&gt;&lt;w:tcPr&gt;&lt;w:tcW w:w=&quot;4474&quot; w:type=&quot;dxa&quot; /&gt;&lt;/w:tcPr&gt;&lt;w:p w:rsidR=&quot;00D17F22&quot; w:rsidRDefault=&quot;00D17F22&quot; w:rsidP=&quot;00D17F22&quot;&gt;&lt;w:pPr&gt;&lt;w:pStyle w:val=&quot;Klassifizierung&quot; /&gt;&lt;/w:pPr&gt;&lt;w:sdt&gt;&lt;w:sdtPr&gt;&lt;w:alias w:val=&quot;Klassifizierung_Mapper_Tab&quot; /&gt;&lt;w:tag w:val=&quot;Klassifizierung_Mapper_Tab&quot; /&gt;&lt;w:id w:val=&quot;14588699&quot; /&gt;&lt;w:lock w:val=&quot;sdtContentLocked&quot; /&gt;&lt;w:placeholder&gt;&lt;w:docPart w:val=&quot;572E6B9F15994231A686A2590EC8A7DE&quot; /&gt;&lt;/w:placeholder&gt;&lt;w:text /&gt;&lt;/w:sdtPr&gt;&lt;w:sdtContent&gt;&lt;w:r&gt;&lt;w:t&gt;Klassifizierung_Mapper_Tab&lt;/w:t&gt;&lt;/w:r&gt;&lt;/w:sdtContent&gt;&lt;/w:sdt&gt;&lt;/w:p&gt;&lt;w:p w:rsidR=&quot;00D17F22&quot; w:rsidRDefault=&quot;00D17F22&quot; w:rsidP=&quot;00D17F22&quot;&gt;&lt;w:pPr&gt;&lt;w:pStyle w:val=&quot;MapperEnd&quot; /&gt;&lt;/w:pPr&gt;&lt;/w:p&gt;&lt;/w:tc&gt;&lt;/w:tr&gt;&lt;/w:tbl&gt;&lt;w:p w:rsidR=&quot;00D17F22&quot; w:rsidRDefault=&quot;00D17F22&quot; w:rsidP=&quot;00D17F22&quot;&gt;&lt;w:pPr&gt;&lt;w:pStyle w:val=&quot;Header&quot; /&gt;&lt;/w:pPr&gt;&lt;/w:p&gt;&lt;/w:hdr&gt;&lt;/pkg:xmlData&gt;&lt;/pkg:part&gt;&lt;pkg:part pkg:name=&quot;/word/endnotes.xml&quot; pkg:contentType=&quot;application/vnd.openxmlformats-officedocument.wordprocessingml.endnotes+xml&quot;&gt;&lt;pkg:xmlData&gt;&lt;w:endnotes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endnote w:type=&quot;separator&quot; w:id=&quot;-1&quot;&gt;&lt;w:p w:rsidR=&quot;00067E80&quot; w:rsidRDefault=&quot;00067E80&quot;&gt;&lt;w:r&gt;&lt;w:separator /&gt;&lt;/w:r&gt;&lt;/w:p&gt;&lt;/w:endnote&gt;&lt;w:endnote w:type=&quot;continuationSeparator&quot; w:id=&quot;0&quot;&gt;&lt;w:p w:rsidR=&quot;00067E80&quot; w:rsidRDefault=&quot;00067E80&quot;&gt;&lt;w:r&gt;&lt;w:continuationSeparator /&gt;&lt;/w:r&gt;&lt;/w:p&gt;&lt;/w:endnote&gt;&lt;/w:endnotes&gt;&lt;/pkg:xmlData&gt;&lt;/pkg:part&gt;&lt;pkg:part pkg:name=&quot;/word/footnotes.xml&quot; pkg:contentType=&quot;application/vnd.openxmlformats-officedocument.wordprocessingml.footnotes+xml&quot;&gt;&lt;pkg:xmlData&gt;&lt;w:footnotes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footnote w:type=&quot;separator&quot; w:id=&quot;-1&quot;&gt;&lt;w:p w:rsidR=&quot;00067E80&quot; w:rsidRDefault=&quot;00067E80&quot;&gt;&lt;w:r&gt;&lt;w:separator /&gt;&lt;/w:r&gt;&lt;/w:p&gt;&lt;/w:footnote&gt;&lt;w:footnote w:type=&quot;continuationSeparator&quot; w:id=&quot;0&quot;&gt;&lt;w:p w:rsidR=&quot;00067E80&quot; w:rsidRDefault=&quot;00067E80&quot;&gt;&lt;w:r&gt;&lt;w:continuationSeparator /&gt;&lt;/w:r&gt;&lt;/w:p&gt;&lt;/w:footnote&gt;&lt;/w:footnotes&gt;&lt;/pkg:xmlData&gt;&lt;/pkg:part&gt;&lt;pkg:part pkg:name=&quot;/word/footer2.xml&quot; pkg:contentType=&quot;application/vnd.openxmlformats-officedocument.wordprocessingml.footer+xml&quot;&gt;&lt;pkg:xmlData&gt;&lt;w:ftr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p w:rsidR=&quot;00D17F22&quot; w:rsidRDefault=&quot;00D17F22&quot; w:rsidP=&quot;00D17F22&quot; /&gt;&lt;w:tbl&gt;&lt;w:tblPr&gt;&lt;w:tblStyle w:val=&quot;TableGrid&quot; /&gt;&lt;w:tblW w:w=&quot;9752&quot; w:type=&quot;dxa&quot; /&gt;&lt;w:tblBorders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w:insideH w:val=&quot;none&quot; w:sz=&quot;0&quot; w:space=&quot;0&quot; w:color=&quot;auto&quot; /&gt;&lt;w:insideV w:val=&quot;none&quot; w:sz=&quot;0&quot; w:space=&quot;0&quot; w:color=&quot;auto&quot; /&gt;&lt;/w:tblBorders&gt;&lt;w:tblLayout w:type=&quot;fixed&quot; /&gt;&lt;w:tblLook w:val=&quot;01E0&quot; w:firstRow=&quot;1&quot; w:lastRow=&quot;1&quot; w:firstColumn=&quot;1&quot; w:lastColumn=&quot;1&quot; w:noHBand=&quot;0&quot; w:noVBand=&quot;0&quot; /&gt;&lt;/w:tblPr&gt;&lt;w:tblGrid&gt;&lt;w:gridCol w:w=&quot;4265&quot; /&gt;&lt;w:gridCol w:w=&quot;3242&quot; /&gt;&lt;w:gridCol w:w=&quot;910&quot; /&gt;&lt;w:gridCol w:w=&quot;910&quot; /&gt;&lt;w:gridCol w:w=&quot;425&quot; /&gt;&lt;/w:tblGrid&gt;&lt;w:tr w:rsidR=&quot;00D17F22&quot; w:rsidRPr=&quot;00B131ED&quot; w:rsidTr=&quot;00A35B9C&quot;&gt;&lt;w:trPr&gt;&lt;w:gridAfter w:val=&quot;1&quot; /&gt;&lt;w:wAfter w:w=&quot;424&quot; w:type=&quot;dxa&quot; /&gt;&lt;w:trHeight w:val=&quot;1000&quot; /&gt;&lt;/w:trPr&gt;&lt;w:tc&gt;&lt;w:tcPr&gt;&lt;w:tcW w:w=&quot;4253&quot; w:type=&quot;dxa&quot; /&gt;&lt;/w:tcPr&gt;&lt;w:p w:rsidR=&quot;00D17F22&quot; w:rsidRPr=&quot;00881C54&quot; w:rsidRDefault=&quot;00D17F22&quot; w:rsidP=&quot;00D17F22&quot;&gt;&lt;w:pPr&gt;&lt;w:pStyle w:val=&quot;Footer&quot; /&gt;&lt;/w:pPr&gt;&lt;/w:p&gt;&lt;/w:tc&gt;&lt;w:tc&gt;&lt;w:tcPr&gt;&lt;w:tcW w:w=&quot;3232&quot; w:type=&quot;dxa&quot; /&gt;&lt;/w:tcPr&gt;&lt;w:p w:rsidR=&quot;00D17F22&quot; w:rsidRDefault=&quot;00D17F22&quot; w:rsidP=&quot;00D17F22&quot;&gt;&lt;w:pPr&gt;&lt;w:pStyle w:val=&quot;Footer&quot; /&gt;&lt;/w:pPr&gt;&lt;w:sdt&gt;&lt;w:sdtPr&gt;&lt;w:alias w:val=&quot;varlookup2&quot; /&gt;&lt;w:tag w:val=&quot;varlookup2&quot; /&gt;&lt;w:id w:val=&quot;25488520&quot; /&gt;&lt;w:lock w:val=&quot;sdtLocked&quot; /&gt;&lt;w:text /&gt;&lt;/w:sdtPr&gt;&lt;w:sdtContent&gt;&lt;w:r&gt;&lt;w:t&gt;varlookup2&lt;/w:t&gt;&lt;/w:r&gt;&lt;/w:sdtContent&gt;&lt;/w:sdt&gt;&lt;/w:p&gt;&lt;w:p w:rsidR=&quot;00D17F22&quot; w:rsidRDefault=&quot;00D17F22&quot; w:rsidP=&quot;00D17F22&quot;&gt;&lt;w:pPr&gt;&lt;w:pStyle w:val=&quot;Footer&quot; /&gt;&lt;/w:pPr&gt;&lt;w:sdt&gt;&lt;w:sdtPr&gt;&lt;w:alias w:val=&quot;Absenderinfo1&quot; /&gt;&lt;w:tag w:val=&quot;Absenderinfo1_Mapper&quot; /&gt;&lt;w:id w:val=&quot;25488522&quot; /&gt;&lt;w:lock w:val=&quot;sdtLocked&quot; /&gt;&lt;w:text /&gt;&lt;/w:sdtPr&gt;&lt;w:sdtContent&gt;&lt;w:r&gt;&lt;w:t&gt;Absenderinfo1&lt;/w:t&gt;&lt;/w:r&gt;&lt;/w:sdtContent&gt;&lt;/w:sdt&gt;&lt;/w:p&gt;&lt;w:p w:rsidR=&quot;00D17F22&quot; w:rsidRDefault=&quot;00D17F22&quot; w:rsidP=&quot;00D17F22&quot;&gt;&lt;w:pPr&gt;&lt;w:pStyle w:val=&quot;Footer&quot; /&gt;&lt;/w:pPr&gt;&lt;w:sdt&gt;&lt;w:sdtPr&gt;&lt;w:alias w:val=&quot;Tel&quot; /&gt;&lt;w:tag w:val=&quot;varTel&quot; /&gt;&lt;w:id w:val=&quot;26081511&quot; /&gt;&lt;w:lock w:val=&quot;sdtLocked&quot; /&gt;&lt;w:text /&gt;&lt;/w:sdtPr&gt;&lt;w:sdtContent&gt;&lt;w:r&gt;&lt;w:t&gt;Tel&lt;/w:t&gt;&lt;/w:r&gt;&lt;/w:sdtContent&gt;&lt;/w:sdt&gt;&lt;w:r w:rsidRPr=&quot;00EA6A4E&quot;&gt;&lt;w:t xml:space=&quot;preserve&quot;&gt; &lt;/w:t&gt;&lt;/w:r&gt;&lt;w:sdt&gt;&lt;w:sdtPr&gt;&lt;w:alias w:val=&quot;Telefon&quot; /&gt;&lt;w:tag w:val=&quot;Absender_Telefon&quot; /&gt;&lt;w:id w:val=&quot;25488542&quot; /&gt;&lt;w:lock w:val=&quot;sdtLocked&quot; /&gt;&lt;w:text /&gt;&lt;/w:sdtPr&gt;&lt;w:sdtContent&gt;&lt;w:r&gt;&lt;w:t&gt;Telefon&lt;/w:t&gt;&lt;/w:r&gt;&lt;/w:sdtContent&gt;&lt;/w:sdt&gt;&lt;w:r w:rsidRPr=&quot;00B131ED&quot;&gt;&lt;w:t xml:space=&quot;preserve&quot;&gt;, &lt;/w:t&gt;&lt;/w:r&gt;&lt;w:sdt&gt;&lt;w:sdtPr&gt;&lt;w:alias w:val=&quot;Fax&quot; /&gt;&lt;w:tag w:val=&quot;varFax&quot; /&gt;&lt;w:id w:val=&quot;26081534&quot; /&gt;&lt;w:lock w:val=&quot;sdtLocked&quot; /&gt;&lt;w:text /&gt;&lt;/w:sdtPr&gt;&lt;w:sdtContent&gt;&lt;w:r&gt;&lt;w:t&gt;Fax&lt;/w:t&gt;&lt;/w:r&gt;&lt;/w:sdtContent&gt;&lt;/w:sdt&gt;&lt;w:r w:rsidRPr=&quot;00B131ED&quot;&gt;&lt;w:t xml:space=&quot;preserve&quot;&gt; &lt;/w:t&gt;&lt;/w:r&gt;&lt;w:sdt&gt;&lt;w:sdtPr&gt;&lt;w:alias w:val=&quot;Fax&quot; /&gt;&lt;w:tag w:val=&quot;Absender_Fax&quot; /&gt;&lt;w:id w:val=&quot;25488532&quot; /&gt;&lt;w:lock w:val=&quot;sdtLocked&quot; /&gt;&lt;w:text /&gt;&lt;/w:sdtPr&gt;&lt;w:sdtContent&gt;&lt;w:r&gt;&lt;w:t&gt;Fax&lt;/w:t&gt;&lt;/w:r&gt;&lt;/w:sdtContent&gt;&lt;/w:sdt&gt;&lt;/w:p&gt;&lt;w:p w:rsidR=&quot;00D17F22&quot; w:rsidRDefault=&quot;00D17F22&quot; w:rsidP=&quot;00D17F22&quot;&gt;&lt;w:pPr&gt;&lt;w:pStyle w:val=&quot;Footer&quot; /&gt;&lt;/w:pPr&gt;&lt;w:sdt&gt;&lt;w:sdtPr&gt;&lt;w:alias w:val=&quot;Absenderinfo2&quot; /&gt;&lt;w:tag w:val=&quot;Absenderinfo2_Mapper&quot; /&gt;&lt;w:id w:val=&quot;25488524&quot; /&gt;&lt;w:lock w:val=&quot;sdtLocked&quot; /&gt;&lt;w:text /&gt;&lt;/w:sdtPr&gt;&lt;w:sdtContent&gt;&lt;w:r&gt;&lt;w:t&gt;Absenderinfo2&lt;/w:t&gt;&lt;/w:r&gt;&lt;/w:sdtContent&gt;&lt;/w:sdt&gt;&lt;/w:p&gt;&lt;w:p w:rsidR=&quot;00D17F22&quot; w:rsidRPr=&quot;00B131ED&quot; w:rsidRDefault=&quot;00D17F22&quot; w:rsidP=&quot;00D17F22&quot;&gt;&lt;w:pPr&gt;&lt;w:pStyle w:val=&quot;MapperEnd&quot; /&gt;&lt;/w:pPr&gt;&lt;/w:p&gt;&lt;/w:tc&gt;&lt;w:tc&gt;&lt;w:tcPr&gt;&lt;w:tcW w:w=&quot;907&quot; w:type=&quot;dxa&quot; /&gt;&lt;/w:tcPr&gt;&lt;w:p w:rsidR=&quot;00D17F22&quot; w:rsidRPr=&quot;00C83794&quot; w:rsidRDefault=&quot;00D17F22&quot; w:rsidP=&quot;00D17F22&quot;&gt;&lt;w:pPr&gt;&lt;w:pStyle w:val=&quot;Footer&quot; /&gt;&lt;/w:pPr&gt;&lt;/w:p&gt;&lt;/w:tc&gt;&lt;w:tc&gt;&lt;w:tcPr&gt;&lt;w:tcW w:w=&quot;907&quot; w:type=&quot;dxa&quot; /&gt;&lt;/w:tcPr&gt;&lt;w:p w:rsidR=&quot;00D17F22&quot; w:rsidRPr=&quot;00C83794&quot; w:rsidRDefault=&quot;00D17F22&quot; w:rsidP=&quot;00D17F22&quot;&gt;&lt;w:pPr&gt;&lt;w:pStyle w:val=&quot;Footer&quot; /&gt;&lt;/w:pPr&gt;&lt;/w:p&gt;&lt;/w:tc&gt;&lt;/w:tr&gt;&lt;w:tr w:rsidR=&quot;00D17F22&quot; w:rsidRPr=&quot;00D33E17&quot; w:rsidTr=&quot;00A35B9C&quot;&gt;&lt;w:tc&gt;&lt;w:tcPr&gt;&lt;w:tcW w:w=&quot;907&quot; w:type=&quot;dxa&quot; /&gt;&lt;w:gridSpan w:val=&quot;5&quot; /&gt;&lt;/w:tcPr&gt;&lt;w:p w:rsidR=&quot;00D17F22&quot; w:rsidRPr=&quot;00D33E17&quot; w:rsidRDefault=&quot;00D17F22&quot; w:rsidP=&quot;00D17F22&quot;&gt;&lt;w:pPr&gt;&lt;w:pStyle w:val=&quot;Seite&quot; /&gt;&lt;/w:pPr&gt;&lt;w:r&gt;&lt;w:fldChar w:fldCharType=&quot;begin&quot; /&gt;&lt;/w:r&gt;&lt;w:r&gt;&lt;w:instrText xml:space=&quot;preserve&quot;&gt; PAGE  &lt;/w:instrText&gt;&lt;/w:r&gt;&lt;w:r&gt;&lt;w:fldChar w:fldCharType=&quot;separate&quot; /&gt;&lt;/w:r&gt;&lt;w:r&gt;&lt;w:rPr&gt;&lt;w:noProof /&gt;&lt;/w:rPr&gt;&lt;w:t&gt;1&lt;/w:t&gt;&lt;/w:r&gt;&lt;w:r&gt;&lt;w:rPr&gt;&lt;w:noProof /&gt;&lt;/w:rPr&gt;&lt;w:fldChar w:fldCharType=&quot;end&quot; /&gt;&lt;/w:r&gt;&lt;w:r w:rsidRPr=&quot;007666E0&quot;&gt;&lt;w:t&gt;/&lt;/w:t&gt;&lt;/w:r&gt;&lt;w:r&gt;&lt;w:fldChar w:fldCharType=&quot;begin&quot; /&gt;&lt;/w:r&gt;&lt;w:r&gt;&lt;w:instrText xml:space=&quot;preserve&quot;&gt; NUMPAGES  &lt;/w:instrText&gt;&lt;/w:r&gt;&lt;w:r&gt;&lt;w:fldChar w:fldCharType=&quot;separate&quot; /&gt;&lt;/w:r&gt;&lt;w:r&gt;&lt;w:rPr&gt;&lt;w:noProof /&gt;&lt;/w:rPr&gt;&lt;w:t&gt;1&lt;/w:t&gt;&lt;/w:r&gt;&lt;w:r&gt;&lt;w:rPr&gt;&lt;w:noProof /&gt;&lt;/w:rPr&gt;&lt;w:fldChar w:fldCharType=&quot;end&quot; /&gt;&lt;/w:r&gt;&lt;/w:p&gt;&lt;/w:tc&gt;&lt;/w:tr&gt;&lt;w:tr w:rsidR=&quot;00D17F22&quot; w:rsidRPr=&quot;004A7283&quot; w:rsidTr=&quot;00A35B9C&quot;&gt;&lt;w:trPr&gt;&lt;w:gridAfter w:val=&quot;1&quot; /&gt;&lt;w:wAfter w:w=&quot;424&quot; w:type=&quot;dxa&quot; /&gt;&lt;w:trHeight w:hRule=&quot;exact&quot; w:val=&quot;397&quot; /&gt;&lt;/w:trPr&gt;&lt;w:tc&gt;&lt;w:tcPr&gt;&lt;w:tcW w:w=&quot;907&quot; w:type=&quot;dxa&quot; /&gt;&lt;w:gridSpan w:val=&quot;4&quot; /&gt;&lt;/w:tcPr&gt;&lt;w:p w:rsidR=&quot;00D17F22&quot; w:rsidRPr=&quot;004A7283&quot; w:rsidRDefault=&quot;00D17F22&quot; w:rsidP=&quot;00D17F22&quot;&gt;&lt;w:pPr&gt;&lt;w:pStyle w:val=&quot;FuzeilePlatzhalter&quot; /&gt;&lt;/w:pPr&gt;&lt;/w:p&gt;&lt;/w:tc&gt;&lt;/w:tr&gt;&lt;/w:tbl&gt;&lt;w:p w:rsidR=&quot;00D17F22&quot; w:rsidRPr=&quot;00D33E17&quot; w:rsidRDefault=&quot;00D17F22&quot; w:rsidP=&quot;00D17F22&quot;&gt;&lt;w:pPr&gt;&lt;w:pStyle w:val=&quot;Platzhalter&quot; /&gt;&lt;/w:pPr&gt;&lt;/w:p&gt;&lt;w:p w:rsidR=&quot;00D17F22&quot; w:rsidRDefault=&quot;00D17F22&quot; w:rsidP=&quot;00D17F22&quot;&gt;&lt;w:pPr&gt;&lt;w:pStyle w:val=&quot;Pfad&quot; /&gt;&lt;/w:pPr&gt;&lt;/w:p&gt;&lt;/w:ftr&gt;&lt;/pkg:xmlData&gt;&lt;/pkg:part&gt;&lt;pkg:part pkg:name=&quot;/word/header2.xml&quot; pkg:contentType=&quot;application/vnd.openxmlformats-officedocument.wordprocessingml.header+xml&quot;&gt;&lt;pkg:xmlData&gt;&lt;w:hdr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tbl&gt;&lt;w:tblPr&gt;&lt;w:tblW w:w=&quot;9809&quot; w:type=&quot;dxa&quot; /&gt;&lt;w:tblInd w:w=&quot;-703&quot; w:type=&quot;dxa&quot; /&gt;&lt;w:tblLayout w:type=&quot;fixed&quot; /&gt;&lt;w:tblLook w:val=&quot;01E0&quot; w:firstRow=&quot;1&quot; w:lastRow=&quot;1&quot; w:firstColumn=&quot;1&quot; w:lastColumn=&quot;1&quot; w:noHBand=&quot;0&quot; w:noVBand=&quot;0&quot; /&gt;&lt;/w:tblPr&gt;&lt;w:tblGrid&gt;&lt;w:gridCol w:w=&quot;4848&quot; /&gt;&lt;w:gridCol w:w=&quot;4961&quot; /&gt;&lt;/w:tblGrid&gt;&lt;w:tr w:rsidR=&quot;00D17F22&quot; w:rsidTr=&quot;00A35B9C&quot;&gt;&lt;w:trPr&gt;&lt;w:cantSplit /&gt;&lt;w:trHeight w:hRule=&quot;exact&quot; w:val=&quot;2041&quot; /&gt;&lt;/w:trPr&gt;&lt;w:sdt&gt;&lt;w:sdtPr&gt;&lt;w:alias w:val=&quot;Logo&quot; /&gt;&lt;w:tag w:val=&quot;varLogo&quot; /&gt;&lt;w:id w:val=&quot;20491700&quot; /&gt;&lt;w:lock w:val=&quot;sdtLocked&quot; /&gt;&lt;w:picture /&gt;&lt;/w:sdtPr&gt;&lt;w:sdtContent&gt;&lt;w:tc&gt;&lt;w:tcPr&gt;&lt;w:tcW w:w=&quot;4848&quot; w:type=&quot;dxa&quot; /&gt;&lt;/w:tcPr&gt;&lt;w:p w:rsidR=&quot;00D17F22&quot; w:rsidRPr=&quot;00E534A0&quot; w:rsidRDefault=&quot;00D17F22&quot; w:rsidP=&quot;00D17F22&quot;&gt;&lt;w:pPr&gt;&lt;w:pStyle w:val=&quot;Logo&quot; /&gt;&lt;/w:pPr&gt;&lt;w:r&gt;&lt;w:drawing&gt;&lt;wp:inline distT=&quot;0&quot; distB=&quot;0&quot; distL=&quot;0&quot; distR=&quot;0&quot; wp14:anchorId=&quot;7D1359E0&quot; wp14:editId=&quot;6A6BEAC5&quot;&gt;&lt;wp:extent cx=&quot;2066925&quot; cy=&quot;790575&quot; /&gt;&lt;wp:effectExtent l=&quot;19050&quot; t=&quot;0&quot; r=&quot;9525&quot; b=&quot;0&quot; /&gt;&lt;wp:docPr id=&quot;6&quot; name=&quot;Bild 1&quot; /&gt;&lt;wp:cNvGraphicFramePr&gt;&lt;a:graphicFrameLocks xmlns:a=&quot;http://schemas.openxmlformats.org/drawingml/2006/main&quot; noChangeAspect=&quot;1&quot; /&gt;&lt;/wp:cNvGraphicFramePr&gt;&lt;a:graphic xmlns:a=&quot;http://schemas.openxmlformats.org/drawingml/2006/main&quot;&gt;&lt;a:graphicData uri=&quot;http://schemas.openxmlformats.org/drawingml/2006/picture&quot;&gt;&lt;pic:pic xmlns:pic=&quot;http://schemas.openxmlformats.org/drawingml/2006/picture&quot;&gt;&lt;pic:nvPicPr&gt;&lt;pic:cNvPr id=&quot;0&quot; name=&quot;Picture 1&quot; /&gt;&lt;pic:cNvPicPr&gt;&lt;a:picLocks noChangeAspect=&quot;1&quot; noChangeArrowheads=&quot;1&quot; /&gt;&lt;/pic:cNvPicPr&gt;&lt;/pic:nvPicPr&gt;&lt;pic:blipFill&gt;&lt;a:blip r:embed=&quot;rId1&quot; /&gt;&lt;a:srcRect /&gt;&lt;a:stretch&gt;&lt;a:fillRect /&gt;&lt;/a:stretch&gt;&lt;/pic:blipFill&gt;&lt;pic:spPr bwMode=&quot;auto&quot;&gt;&lt;a:xfrm&gt;&lt;a:off x=&quot;0&quot; y=&quot;0&quot; /&gt;&lt;a:ext cx=&quot;2066925&quot; cy=&quot;790575&quot; /&gt;&lt;/a:xfrm&gt;&lt;a:prstGeom prst=&quot;rect&quot;&gt;&lt;a:avLst /&gt;&lt;/a:prstGeom&gt;&lt;a:noFill /&gt;&lt;a:ln w=&quot;9525&quot;&gt;&lt;a:noFill /&gt;&lt;a:miter lim=&quot;800000&quot; /&gt;&lt;a:headEnd /&gt;&lt;a:tailEnd /&gt;&lt;/a:ln&gt;&lt;/pic:spPr&gt;&lt;/pic:pic&gt;&lt;/a:graphicData&gt;&lt;/a:graphic&gt;&lt;/wp:inline&gt;&lt;/w:drawing&gt;&lt;/w:r&gt;&lt;/w:p&gt;&lt;/w:tc&gt;&lt;/w:sdtContent&gt;&lt;/w:sdt&gt;&lt;w:tc&gt;&lt;w:tcPr&gt;&lt;w:tcW w:w=&quot;4961&quot; w:type=&quot;dxa&quot; /&gt;&lt;/w:tcPr&gt;&lt;w:p w:rsidR=&quot;00D17F22&quot; w:rsidRPr=&quot;006D6F2D&quot; w:rsidRDefault=&quot;00D17F22&quot; w:rsidP=&quot;00D17F22&quot;&gt;&lt;w:pPr&gt;&lt;w:pStyle w:val=&quot;KopfDept&quot; /&gt;&lt;/w:pPr&gt;&lt;w:sdt&gt;&lt;w:sdtPr&gt;&lt;w:alias w:val=&quot;varlookup1&quot; /&gt;&lt;w:tag w:val=&quot;varlookup1&quot; /&gt;&lt;w:id w:val=&quot;14588715&quot; /&gt;&lt;w:lock w:val=&quot;sdtContentLocked&quot; /&gt;&lt;w:text /&gt;&lt;/w:sdtPr&gt;&lt;w:sdtContent&gt;&lt;w:r&gt;&lt;w:t&gt;varlookup1&lt;/w:t&gt;&lt;/w:r&gt;&lt;/w:sdtContent&gt;&lt;/w:sdt&gt;&lt;/w:p&gt;&lt;w:p w:rsidR=&quot;00D17F22&quot; w:rsidRPr=&quot;006D6F2D&quot; w:rsidRDefault=&quot;00D17F22&quot; w:rsidP=&quot;00D17F22&quot;&gt;&lt;w:pPr&gt;&lt;w:pStyle w:val=&quot;KopfFett&quot; /&gt;&lt;/w:pPr&gt;&lt;w:sdt&gt;&lt;w:sdtPr&gt;&lt;w:alias w:val=&quot;varlookup2&quot; /&gt;&lt;w:tag w:val=&quot;varlookup2&quot; /&gt;&lt;w:id w:val=&quot;14588718&quot; /&gt;&lt;w:lock w:val=&quot;sdtContentLocked&quot; /&gt;&lt;w:text /&gt;&lt;/w:sdtPr&gt;&lt;w:sdtContent&gt;&lt;w:r&gt;&lt;w:t&gt;varlookup2&lt;/w:t&gt;&lt;/w:r&gt;&lt;/w:sdtContent&gt;&lt;/w:sdt&gt;&lt;/w:p&gt;&lt;w:p w:rsidR=&quot;00D17F22&quot; w:rsidRPr=&quot;00D33E17&quot; w:rsidRDefault=&quot;00D17F22&quot; w:rsidP=&quot;00D17F22&quot;&gt;&lt;w:pPr&gt;&lt;w:pStyle w:val=&quot;Header&quot; /&gt;&lt;/w:pPr&gt;&lt;w:sdt&gt;&lt;w:sdtPr&gt;&lt;w:alias w:val=&quot;varlookup3&quot; /&gt;&lt;w:tag w:val=&quot;varlookup3&quot; /&gt;&lt;w:id w:val=&quot;14588721&quot; /&gt;&lt;w:lock w:val=&quot;sdtContentLocked&quot; /&gt;&lt;w:text /&gt;&lt;/w:sdtPr&gt;&lt;w:sdtContent&gt;&lt;w:r&gt;&lt;w:t&gt;varlookup3&lt;/w:t&gt;&lt;/w:r&gt;&lt;/w:sdtContent&gt;&lt;/w:sdt&gt;&lt;/w:p&gt;&lt;/w:tc&gt;&lt;/w:tr&gt;&lt;/w:tbl&gt;&lt;w:p w:rsidR=&quot;00D17F22&quot; w:rsidRPr=&quot;00D33E17&quot; w:rsidRDefault=&quot;00D17F22&quot; w:rsidP=&quot;00D17F22&quot;&gt;&lt;w:pPr&gt;&lt;w:pStyle w:val=&quot;Platzhalter&quot; /&gt;&lt;/w:pPr&gt;&lt;/w:p&gt;&lt;/w:hdr&gt;&lt;/pkg:xmlData&gt;&lt;/pkg:part&gt;&lt;pkg:part pkg:name=&quot;/word/theme/theme1.xml&quot; pkg:contentType=&quot;application/vnd.openxmlformats-officedocument.theme+xml&quot;&gt;&lt;pkg:xmlData&gt;&lt;a:theme xmlns:a=&quot;http://schemas.openxmlformats.org/drawingml/2006/main&quot; name=&quot;Larissa-Design&quot;&gt;&lt;a:themeElements&gt;&lt;a:clrScheme name=&quot;Larissa&quot;&gt;&lt;a:dk1&gt;&lt;a:sysClr val=&quot;windowText&quot; lastClr=&quot;000000&quot; /&gt;&lt;/a:dk1&gt;&lt;a:lt1&gt;&lt;a:sysClr val=&quot;window&quot; lastClr=&quot;FFFFFF&quot; /&gt;&lt;/a:lt1&gt;&lt;a:dk2&gt;&lt;a:srgbClr val=&quot;1F497D&quot; /&gt;&lt;/a:dk2&gt;&lt;a:lt2&gt;&lt;a:srgbClr val=&quot;EEECE1&quot; /&gt;&lt;/a:lt2&gt;&lt;a:accent1&gt;&lt;a:srgbClr val=&quot;4F81BD&quot; /&gt;&lt;/a:accent1&gt;&lt;a:accent2&gt;&lt;a:srgbClr val=&quot;C0504D&quot; /&gt;&lt;/a:accent2&gt;&lt;a:accent3&gt;&lt;a:srgbClr val=&quot;9BBB59&quot; /&gt;&lt;/a:accent3&gt;&lt;a:accent4&gt;&lt;a:srgbClr val=&quot;8064A2&quot; /&gt;&lt;/a:accent4&gt;&lt;a:accent5&gt;&lt;a:srgbClr val=&quot;4BACC6&quot; /&gt;&lt;/a:accent5&gt;&lt;a:accent6&gt;&lt;a:srgbClr val=&quot;F79646&quot; /&gt;&lt;/a:accent6&gt;&lt;a:hlink&gt;&lt;a:srgbClr val=&quot;0000FF&quot; /&gt;&lt;/a:hlink&gt;&lt;a:folHlink&gt;&lt;a:srgbClr val=&quot;800080&quot; /&gt;&lt;/a:folHlink&gt;&lt;/a:clrScheme&gt;&lt;a:fontScheme name=&quot;Larissa&quot;&gt;&lt;a:majorFont&gt;&lt;a:latin typeface=&quot;Cambria&quot; /&gt;&lt;a:ea typeface=&quot;&quot; /&gt;&lt;a:cs typeface=&quot;&quot; /&gt;&lt;a:font script=&quot;Jpan&quot; typeface=&quot;ＭＳ ゴシック&quot; /&gt;&lt;a:font script=&quot;Hang&quot; typeface=&quot;맑은 고딕&quot; /&gt;&lt;a:font script=&quot;Hans&quot; typeface=&quot;宋体&quot; /&gt;&lt;a:font script=&quot;Hant&quot; typeface=&quot;新細明體&quot; /&gt;&lt;a:font script=&quot;Arab&quot; typeface=&quot;Times New Roman&quot; /&gt;&lt;a:font script=&quot;Hebr&quot; typeface=&quot;Times New Roman&quot; /&gt;&lt;a:font script=&quot;Thai&quot; typeface=&quot;Angsana New&quot; /&gt;&lt;a:font script=&quot;Ethi&quot; typeface=&quot;Nyala&quot; /&gt;&lt;a:font script=&quot;Beng&quot; typeface=&quot;Vrinda&quot; /&gt;&lt;a:font script=&quot;Gujr&quot; typeface=&quot;Shruti&quot; /&gt;&lt;a:font script=&quot;Khmr&quot; typeface=&quot;MoolBoran&quot; /&gt;&lt;a:font script=&quot;Knda&quot; typeface=&quot;Tunga&quot; /&gt;&lt;a:font script=&quot;Guru&quot; typeface=&quot;Raavi&quot; /&gt;&lt;a:font script=&quot;Cans&quot; typeface=&quot;Euphemia&quot; /&gt;&lt;a:font script=&quot;Cher&quot; typeface=&quot;Plantagenet Cherokee&quot; /&gt;&lt;a:font script=&quot;Yiii&quot; typeface=&quot;Microsoft Yi Baiti&quot; /&gt;&lt;a:font script=&quot;Tibt&quot; typeface=&quot;Microsoft Himalaya&quot; /&gt;&lt;a:font script=&quot;Thaa&quot; typeface=&quot;MV Boli&quot; /&gt;&lt;a:font script=&quot;Deva&quot; typeface=&quot;Mangal&quot; /&gt;&lt;a:font script=&quot;Telu&quot; typeface=&quot;Gautami&quot; /&gt;&lt;a:font script=&quot;Taml&quot; typeface=&quot;Latha&quot; /&gt;&lt;a:font script=&quot;Syrc&quot; typeface=&quot;Estrangelo Edessa&quot; /&gt;&lt;a:font script=&quot;Orya&quot; typeface=&quot;Kalinga&quot; /&gt;&lt;a:font script=&quot;Mlym&quot; typeface=&quot;Kartika&quot; /&gt;&lt;a:font script=&quot;Laoo&quot; typeface=&quot;DokChampa&quot; /&gt;&lt;a:font script=&quot;Sinh&quot; typeface=&quot;Iskoola Pota&quot; /&gt;&lt;a:font script=&quot;Mong&quot; typeface=&quot;Mongolian Baiti&quot; /&gt;&lt;a:font script=&quot;Viet&quot; typeface=&quot;Times New Roman&quot; /&gt;&lt;a:font script=&quot;Uigh&quot; typeface=&quot;Microsoft Uighur&quot; /&gt;&lt;/a:majorFont&gt;&lt;a:minorFont&gt;&lt;a:latin typeface=&quot;Calibri&quot; /&gt;&lt;a:ea typeface=&quot;&quot; /&gt;&lt;a:cs typeface=&quot;&quot; /&gt;&lt;a:font script=&quot;Jpan&quot; typeface=&quot;ＭＳ 明朝&quot; /&gt;&lt;a:font script=&quot;Hang&quot; typeface=&quot;맑은 고딕&quot; /&gt;&lt;a:font script=&quot;Hans&quot; typeface=&quot;宋体&quot; /&gt;&lt;a:font script=&quot;Hant&quot; typeface=&quot;新細明體&quot; /&gt;&lt;a:font script=&quot;Arab&quot; typeface=&quot;Arial&quot; /&gt;&lt;a:font script=&quot;Hebr&quot; typeface=&quot;Arial&quot; /&gt;&lt;a:font script=&quot;Thai&quot; typeface=&quot;Cordia New&quot; /&gt;&lt;a:font script=&quot;Ethi&quot; typeface=&quot;Nyala&quot; /&gt;&lt;a:font script=&quot;Beng&quot; typeface=&quot;Vrinda&quot; /&gt;&lt;a:font script=&quot;Gujr&quot; typeface=&quot;Shruti&quot; /&gt;&lt;a:font script=&quot;Khmr&quot; typeface=&quot;DaunPenh&quot; /&gt;&lt;a:font script=&quot;Knda&quot; typeface=&quot;Tunga&quot; /&gt;&lt;a:font script=&quot;Guru&quot; typeface=&quot;Raavi&quot; /&gt;&lt;a:font script=&quot;Cans&quot; typeface=&quot;Euphemia&quot; /&gt;&lt;a:font script=&quot;Cher&quot; typeface=&quot;Plantagenet Cherokee&quot; /&gt;&lt;a:font script=&quot;Yiii&quot; typeface=&quot;Microsoft Yi Baiti&quot; /&gt;&lt;a:font script=&quot;Tibt&quot; typeface=&quot;Microsoft Himalaya&quot; /&gt;&lt;a:font script=&quot;Thaa&quot; typeface=&quot;MV Boli&quot; /&gt;&lt;a:font script=&quot;Deva&quot; typeface=&quot;Mangal&quot; /&gt;&lt;a:font script=&quot;Telu&quot; typeface=&quot;Gautami&quot; /&gt;&lt;a:font script=&quot;Taml&quot; typeface=&quot;Latha&quot; /&gt;&lt;a:font script=&quot;Syrc&quot; typeface=&quot;Estrangelo Edessa&quot; /&gt;&lt;a:font script=&quot;Orya&quot; typeface=&quot;Kalinga&quot; /&gt;&lt;a:font script=&quot;Mlym&quot; typeface=&quot;Kartika&quot; /&gt;&lt;a:font script=&quot;Laoo&quot; typeface=&quot;DokChampa&quot; /&gt;&lt;a:font script=&quot;Sinh&quot; typeface=&quot;Iskoola Pota&quot; /&gt;&lt;a:font script=&quot;Mong&quot; typeface=&quot;Mongolian Baiti&quot; /&gt;&lt;a:font script=&quot;Viet&quot; typeface=&quot;Arial&quot; /&gt;&lt;a:font script=&quot;Uigh&quot; typeface=&quot;Microsoft Uighur&quot; /&gt;&lt;/a:minorFont&gt;&lt;/a:fontScheme&gt;&lt;a:fmtScheme name=&quot;Larissa&quot;&gt;&lt;a:fillStyleLst&gt;&lt;a:solidFill&gt;&lt;a:schemeClr val=&quot;phClr&quot; /&gt;&lt;/a:solidFill&gt;&lt;a:gradFill rotWithShape=&quot;1&quot;&gt;&lt;a:gsLst&gt;&lt;a:gs pos=&quot;0&quot;&gt;&lt;a:schemeClr val=&quot;phClr&quot;&gt;&lt;a:tint val=&quot;50000&quot; /&gt;&lt;a:satMod val=&quot;300000&quot; /&gt;&lt;/a:schemeClr&gt;&lt;/a:gs&gt;&lt;a:gs pos=&quot;35000&quot;&gt;&lt;a:schemeClr val=&quot;phClr&quot;&gt;&lt;a:tint val=&quot;37000&quot; /&gt;&lt;a:satMod val=&quot;300000&quot; /&gt;&lt;/a:schemeClr&gt;&lt;/a:gs&gt;&lt;a:gs pos=&quot;100000&quot;&gt;&lt;a:schemeClr val=&quot;phClr&quot;&gt;&lt;a:tint val=&quot;15000&quot; /&gt;&lt;a:satMod val=&quot;350000&quot; /&gt;&lt;/a:schemeClr&gt;&lt;/a:gs&gt;&lt;/a:gsLst&gt;&lt;a:lin ang=&quot;16200000&quot; scaled=&quot;1&quot; /&gt;&lt;/a:gradFill&gt;&lt;a:gradFill rotWithShape=&quot;1&quot;&gt;&lt;a:gsLst&gt;&lt;a:gs pos=&quot;0&quot;&gt;&lt;a:schemeClr val=&quot;phClr&quot;&gt;&lt;a:shade val=&quot;51000&quot; /&gt;&lt;a:satMod val=&quot;130000&quot; /&gt;&lt;/a:schemeClr&gt;&lt;/a:gs&gt;&lt;a:gs pos=&quot;80000&quot;&gt;&lt;a:schemeClr val=&quot;phClr&quot;&gt;&lt;a:shade val=&quot;93000&quot; /&gt;&lt;a:satMod val=&quot;130000&quot; /&gt;&lt;/a:schemeClr&gt;&lt;/a:gs&gt;&lt;a:gs pos=&quot;100000&quot;&gt;&lt;a:schemeClr val=&quot;phClr&quot;&gt;&lt;a:shade val=&quot;94000&quot; /&gt;&lt;a:satMod val=&quot;135000&quot; /&gt;&lt;/a:schemeClr&gt;&lt;/a:gs&gt;&lt;/a:gsLst&gt;&lt;a:lin ang=&quot;16200000&quot; scaled=&quot;0&quot; /&gt;&lt;/a:gradFill&gt;&lt;/a:fillStyleLst&gt;&lt;a:lnStyleLst&gt;&lt;a:ln w=&quot;9525&quot; cap=&quot;flat&quot; cmpd=&quot;sng&quot; algn=&quot;ctr&quot;&gt;&lt;a:solidFill&gt;&lt;a:schemeClr val=&quot;phClr&quot;&gt;&lt;a:shade val=&quot;95000&quot; /&gt;&lt;a:satMod val=&quot;105000&quot; /&gt;&lt;/a:schemeClr&gt;&lt;/a:solidFill&gt;&lt;a:prstDash val=&quot;solid&quot; /&gt;&lt;/a:ln&gt;&lt;a:ln w=&quot;25400&quot; cap=&quot;flat&quot; cmpd=&quot;sng&quot; algn=&quot;ctr&quot;&gt;&lt;a:solidFill&gt;&lt;a:schemeClr val=&quot;phClr&quot; /&gt;&lt;/a:solidFill&gt;&lt;a:prstDash val=&quot;solid&quot; /&gt;&lt;/a:ln&gt;&lt;a:ln w=&quot;38100&quot; cap=&quot;flat&quot; cmpd=&quot;sng&quot; algn=&quot;ctr&quot;&gt;&lt;a:solidFill&gt;&lt;a:schemeClr val=&quot;phClr&quot; /&gt;&lt;/a:solidFill&gt;&lt;a:prstDash val=&quot;solid&quot; /&gt;&lt;/a:ln&gt;&lt;/a:lnStyleLst&gt;&lt;a:effectStyleLst&gt;&lt;a:effectStyle&gt;&lt;a:effectLst&gt;&lt;a:outerShdw blurRad=&quot;40000&quot; dist=&quot;20000&quot; dir=&quot;5400000&quot; rotWithShape=&quot;0&quot;&gt;&lt;a:srgbClr val=&quot;000000&quot;&gt;&lt;a:alpha val=&quot;38000&quot; /&gt;&lt;/a:srgbClr&gt;&lt;/a:outerShdw&gt;&lt;/a:effectLst&gt;&lt;/a:effectStyle&gt;&lt;a:effectStyle&gt;&lt;a:effectLst&gt;&lt;a:outerShdw blurRad=&quot;40000&quot; dist=&quot;23000&quot; dir=&quot;5400000&quot; rotWithShape=&quot;0&quot;&gt;&lt;a:srgbClr val=&quot;000000&quot;&gt;&lt;a:alpha val=&quot;35000&quot; /&gt;&lt;/a:srgbClr&gt;&lt;/a:outerShdw&gt;&lt;/a:effectLst&gt;&lt;/a:effectStyle&gt;&lt;a:effectStyle&gt;&lt;a:effectLst&gt;&lt;a:outerShdw blurRad=&quot;40000&quot; dist=&quot;23000&quot; dir=&quot;5400000&quot; rotWithShape=&quot;0&quot;&gt;&lt;a:srgbClr val=&quot;000000&quot;&gt;&lt;a:alpha val=&quot;35000&quot; /&gt;&lt;/a:srgbClr&gt;&lt;/a:outerShdw&gt;&lt;/a:effectLst&gt;&lt;a:scene3d&gt;&lt;a:camera prst=&quot;orthographicFront&quot;&gt;&lt;a:rot lat=&quot;0&quot; lon=&quot;0&quot; rev=&quot;0&quot; /&gt;&lt;/a:camera&gt;&lt;a:lightRig rig=&quot;threePt&quot; dir=&quot;t&quot;&gt;&lt;a:rot lat=&quot;0&quot; lon=&quot;0&quot; rev=&quot;1200000&quot; /&gt;&lt;/a:lightRig&gt;&lt;/a:scene3d&gt;&lt;a:sp3d&gt;&lt;a:bevelT w=&quot;63500&quot; h=&quot;25400&quot; /&gt;&lt;/a:sp3d&gt;&lt;/a:effectStyle&gt;&lt;/a:effectStyleLst&gt;&lt;a:bgFillStyleLst&gt;&lt;a:solidFill&gt;&lt;a:schemeClr val=&quot;phClr&quot; /&gt;&lt;/a:solidFill&gt;&lt;a:gradFill rotWithShape=&quot;1&quot;&gt;&lt;a:gsLst&gt;&lt;a:gs pos=&quot;0&quot;&gt;&lt;a:schemeClr val=&quot;phClr&quot;&gt;&lt;a:tint val=&quot;40000&quot; /&gt;&lt;a:satMod val=&quot;350000&quot; /&gt;&lt;/a:schemeClr&gt;&lt;/a:gs&gt;&lt;a:gs pos=&quot;40000&quot;&gt;&lt;a:schemeClr val=&quot;phClr&quot;&gt;&lt;a:tint val=&quot;45000&quot; /&gt;&lt;a:shade val=&quot;99000&quot; /&gt;&lt;a:satMod val=&quot;350000&quot; /&gt;&lt;/a:schemeClr&gt;&lt;/a:gs&gt;&lt;a:gs pos=&quot;100000&quot;&gt;&lt;a:schemeClr val=&quot;phClr&quot;&gt;&lt;a:shade val=&quot;20000&quot; /&gt;&lt;a:satMod val=&quot;255000&quot; /&gt;&lt;/a:schemeClr&gt;&lt;/a:gs&gt;&lt;/a:gsLst&gt;&lt;a:path path=&quot;circle&quot;&gt;&lt;a:fillToRect l=&quot;50000&quot; t=&quot;-80000&quot; r=&quot;50000&quot; b=&quot;180000&quot; /&gt;&lt;/a:path&gt;&lt;/a:gradFill&gt;&lt;a:gradFill rotWithShape=&quot;1&quot;&gt;&lt;a:gsLst&gt;&lt;a:gs pos=&quot;0&quot;&gt;&lt;a:schemeClr val=&quot;phClr&quot;&gt;&lt;a:tint val=&quot;80000&quot; /&gt;&lt;a:satMod val=&quot;300000&quot; /&gt;&lt;/a:schemeClr&gt;&lt;/a:gs&gt;&lt;a:gs pos=&quot;100000&quot;&gt;&lt;a:schemeClr val=&quot;phClr&quot;&gt;&lt;a:shade val=&quot;30000&quot; /&gt;&lt;a:satMod val=&quot;200000&quot; /&gt;&lt;/a:schemeClr&gt;&lt;/a:gs&gt;&lt;/a:gsLst&gt;&lt;a:path path=&quot;circle&quot;&gt;&lt;a:fillToRect l=&quot;50000&quot; t=&quot;50000&quot; r=&quot;50000&quot; b=&quot;50000&quot; /&gt;&lt;/a:path&gt;&lt;/a:gradFill&gt;&lt;/a:bgFillStyleLst&gt;&lt;/a:fmtScheme&gt;&lt;/a:themeElements&gt;&lt;a:objectDefaults /&gt;&lt;a:extraClrSchemeLst /&gt;&lt;/a:theme&gt;&lt;/pkg:xmlData&gt;&lt;/pkg:part&gt;&lt;pkg:part pkg:name=&quot;/word/media/image1.png&quot; pkg:contentType=&quot;image/png&quot; pkg:compression=&quot;store&quot;&gt;&lt;pkg:binaryData&gt;iVBORw0KGgoAAAANSUhEUgAAAMgAAADICAIAAAAiOjnJAAAAAXNSR0IArs4c6QAAAAlwSFlzAAAO_x000d__x000a_xAAADsQBlSsOGwAAA5dJREFUeF7t0rEVgkAAREG4BgjpvzvJsAA9DSiBHzFbwAb/zTrnPN7fxRS4_x000d__x000a_r8C+jfV1fu479KTAVWAooUBRAKyiqs8FLAiSAmAlWZ2CxUBSAKwkq1OwGEgKgJVkdQoWA0kBsJKs_x000d__x000a_TsFiICkAVpLVKVgMJAXASrI6BYuBpABYSVanYDGQFAAryeoULAaSAmAlWZ2CxUBSAKwkq1OwGEgK_x000d__x000a_gJVkdQoWA0kBsJKsTsFiICkAVpLVKVgMJAXASrI6BYuBpABYSVanYDGQFAAryeoULAaSAmAlWZ2C_x000d__x000a_xUBSAKwkq1OwGEgKgJVkdQoWA0kBsJKsTsFiICkAVpLVKVgMJAXASrI6BYuBpABYSVanYDGQFAAr_x000d__x000a_yeoULAaSAmAlWZ2CxUBSAKwkq1OwGEgKgJVkdQoWA0kBsJKsTsFiICkAVpLVKVgMJAXASrI6BYuB_x000d__x000a_pABYSVanYDGQFAAryeoULAaSAmAlWZ2CxUBSAKwkq1OwGEgKgJVkdQoWA0kBsJKsTsFiICkAVpLV_x000d__x000a_KVgMJAXASrI6BYuBpABYSVanYDGQFAAryeoULAaSAmAlWZ2CxUBSAKwkq1OwGEgKgJVkdQoWA0kB_x000d__x000a_sJKsTsFiICkAVpLVKVgMJAXASrI6BYuBpABYSVanYDGQFAAryeoULAaSAmAlWZ2CxUBSAKwkq1Ow_x000d__x000a_GEgKgJVkdQoWA0kBsJKsTsFiICkAVpLVKVgMJAXASrI6BYuBpABYSVanYDGQFAAryeoULAaSAmAl_x000d__x000a_WZ2CxUBSAKwkq1OwGEgKgJVkdQoWA0kBsJKsTsFiICkAVpLVKVgMJAXASrI6BYuBpABYSVanYDGQ_x000d__x000a_FAAryeoULAaSAmAlWZ2CxUBSAKwkq1OwGEgKgJVkdQoWA0kBsJKsTsFiICkAVpLVKVgMJAXASrI6_x000d__x000a_BYuBpABYSVanYDGQFAAryeoULAaSAmAlWZ2CxUBSAKwkq1OwGEgKgJVkdQoWA0kBsJKsTsFiICkA_x000d__x000a_VpLVKVgMJAXASrI6BYuBpABYSVanYDGQFAAryeoULAaSAmAlWZ2CxUBSAKwkq1OwGEgKgJVkdQoW_x000d__x000a_A0kBsJKsTsFiICkAVpLVKVgMJAXASrI6BYuBpABYSVanYDGQFAAryeoULAaSAmAlWZ2CxUBSAKwk_x000d__x000a_q1OwGEgKgJVkdQoWA0kBsJKsTsFiICkAVpLVKVgMJAXASrI6BYuBpABYSVanYDGQFAAryeoULAaS_x000d__x000a_AmAlWZ2CxUBSYOwbW0nZJ5/+Uf0Ahm8Ksdfm760AAAAASUVORK5CYII=&lt;/pkg:binaryData&gt;&lt;/pkg:part&gt;&lt;pkg:part pkg:name=&quot;/word/settings.xml&quot; pkg:contentType=&quot;application/vnd.openxmlformats-officedocument.wordprocessingml.settings+xml&quot;&gt;&lt;pkg:xmlData&gt;&lt;w:settings xmlns:mc=&quot;http://schemas.openxmlformats.org/markup-compatibility/2006&quot; xmlns:o=&quot;urn:sc"/>
    <w:docVar w:name="fr-CH1_LanguageVersion" w:val="hemas-microsoft-com:office:office&quot; xmlns:r=&quot;http://schemas.openxmlformats.org/officeDocument/2006/relationships&quot; xmlns:m=&quot;http://schemas.openxmlformats.org/officeDocument/2006/math&quot; xmlns:v=&quot;urn:schemas-microsoft-com:vml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sl=&quot;http://schemas.openxmlformats.org/schemaLibrary/2006/main&quot; mc:Ignorable=&quot;w14 w15 w16se&quot;&gt;&lt;w:zoom w:percent=&quot;100&quot; /&gt;&lt;w:proofState w:spelling=&quot;clean&quot; w:grammar=&quot;clean&quot; /&gt;&lt;w:stylePaneFormatFilter w:val=&quot;3821&quot; w:allStyles=&quot;1&quot; w:customStyles=&quot;0&quot; w:latentStyles=&quot;0&quot; w:stylesInUse=&quot;0&quot; w:headingStyles=&quot;1&quot; w:numberingStyles=&quot;0&quot; w:tableStyles=&quot;0&quot; w:directFormattingOnRuns=&quot;0&quot; w:directFormattingOnParagraphs=&quot;0&quot; w:directFormattingOnNumbering=&quot;0&quot; w:directFormattingOnTables=&quot;1&quot; w:clearFormatting=&quot;1&quot; w:top3HeadingStyles=&quot;1&quot; w:visibleStyles=&quot;0&quot; w:alternateStyleNames=&quot;0&quot; /&gt;&lt;w:defaultTabStop w:val=&quot;709&quot; /&gt;&lt;w:autoHyphenation /&gt;&lt;w:hyphenationZone w:val=&quot;425&quot; /&gt;&lt;w:drawingGridHorizontalSpacing w:val=&quot;100&quot; /&gt;&lt;w:displayHorizontalDrawingGridEvery w:val=&quot;2&quot; /&gt;&lt;w:displayVerticalDrawingGridEvery w:val=&quot;2&quot; /&gt;&lt;w:noPunctuationKerning /&gt;&lt;w:characterSpacingControl w:val=&quot;doNotCompress&quot; /&gt;&lt;w:hdrShapeDefaults&gt;&lt;o:shapedefaults v:ext=&quot;edit&quot; spidmax=&quot;2049&quot; /&gt;&lt;/w:hdrShapeDefaults&gt;&lt;w:footnotePr&gt;&lt;w:footnote w:id=&quot;-1&quot; /&gt;&lt;w:footnote w:id=&quot;0&quot; /&gt;&lt;/w:footnotePr&gt;&lt;w:endnotePr&gt;&lt;w:endnote w:id=&quot;-1&quot; /&gt;&lt;w:endnote w:id=&quot;0&quot; /&gt;&lt;/w:endnotePr&gt;&lt;w:compat&gt;&lt;w:compatSetting w:name=&quot;compatibilityMode&quot; w:uri=&quot;http://schemas.microsoft.com/office/word&quot; w:val=&quot;15&quot; /&gt;&lt;w:compatSetting w:name=&quot;overrideTableStyleFontSizeAndJustification&quot; w:uri=&quot;http://schemas.microsoft.com/office/word&quot; w:val=&quot;1&quot; /&gt;&lt;w:compatSetting w:name=&quot;enableOpenTypeFeatures&quot; w:uri=&quot;http://schemas.microsoft.com/office/word&quot; w:val=&quot;1&quot; /&gt;&lt;w:compatSetting w:name=&quot;doNotFlipMirrorIndents&quot; w:uri=&quot;http://schemas.microsoft.com/office/word&quot; w:val=&quot;1&quot; /&gt;&lt;w:compatSetting w:name=&quot;differentiateMultirowTableHeaders&quot; w:uri=&quot;http://schemas.microsoft.com/office/word&quot; w:val=&quot;1&quot; /&gt;&lt;/w:compat&gt;&lt;w:docVars&gt;&lt;/w:docVars&gt;&lt;w:rsids&gt;&lt;w:rsidRoot w:val=&quot;00131EC1&quot; /&gt;&lt;w:rsid w:val=&quot;0000043C&quot; /&gt;&lt;w:rsid w:val=&quot;0000360D&quot; /&gt;&lt;w:rsid w:val=&quot;000076B0&quot; /&gt;&lt;w:rsid w:val=&quot;0001142F&quot; /&gt;&lt;w:rsid w:val=&quot;00012F3F&quot; /&gt;&lt;w:rsid w:val=&quot;0001505E&quot; /&gt;&lt;w:rsid w:val=&quot;00015A28&quot; /&gt;&lt;w:rsid w:val=&quot;000212E9&quot; /&gt;&lt;w:rsid w:val=&quot;00023D75&quot; /&gt;&lt;w:rsid w:val=&quot;00024175&quot; /&gt;&lt;w:rsid w:val=&quot;000246DC&quot; /&gt;&lt;w:rsid w:val=&quot;0002513C&quot; /&gt;&lt;w:rsid w:val=&quot;00027DDF&quot; /&gt;&lt;w:rsid w:val=&quot;00027FCC&quot; /&gt;&lt;w:rsid w:val=&quot;00032E96&quot; /&gt;&lt;w:rsid w:val=&quot;000353FB&quot; /&gt;&lt;w:rsid w:val=&quot;00035BAB&quot; /&gt;&lt;w:rsid w:val=&quot;000409A8&quot; /&gt;&lt;w:rsid w:val=&quot;00042CFC&quot; /&gt;&lt;w:rsid w:val=&quot;00042D41&quot; /&gt;&lt;w:rsid w:val=&quot;000431E7&quot; /&gt;&lt;w:rsid w:val=&quot;00044A91&quot; /&gt;&lt;w:rsid w:val=&quot;00046DC9&quot; /&gt;&lt;w:rsid w:val=&quot;00046F64&quot; /&gt;&lt;w:rsid w:val=&quot;00050061&quot; /&gt;&lt;w:rsid w:val=&quot;00052AA3&quot; /&gt;&lt;w:rsid w:val=&quot;00052F00&quot; /&gt;&lt;w:rsid w:val=&quot;00054114&quot; /&gt;&lt;w:rsid w:val=&quot;00054AF0&quot; /&gt;&lt;w:rsid w:val=&quot;0005583A&quot; /&gt;&lt;w:rsid w:val=&quot;00060E35&quot; /&gt;&lt;w:rsid w:val=&quot;000646AD&quot; /&gt;&lt;w:rsid w:val=&quot;000679FD&quot; /&gt;&lt;w:rsid w:val=&quot;00067E80&quot; /&gt;&lt;w:rsid w:val=&quot;0007072D&quot; /&gt;&lt;w:rsid w:val=&quot;000721A5&quot; /&gt;&lt;w:rsid w:val=&quot;00074CAE&quot; /&gt;&lt;w:rsid w:val=&quot;00074EAE&quot; /&gt;&lt;w:rsid w:val=&quot;000760FF&quot; /&gt;&lt;w:rsid w:val=&quot;00076BEC&quot; /&gt;&lt;w:rsid w:val=&quot;00077D73&quot; /&gt;&lt;w:rsid w:val=&quot;0008232C&quot; /&gt;&lt;w:rsid w:val=&quot;00084F05&quot; /&gt;&lt;w:rsid w:val=&quot;00086290&quot; /&gt;&lt;w:rsid w:val=&quot;000874C0&quot; /&gt;&lt;w:rsid w:val=&quot;00090DF3&quot; /&gt;&lt;w:rsid w:val=&quot;00091671&quot; /&gt;&lt;w:rsid w:val=&quot;00091B3B&quot; /&gt;&lt;w:rsid w:val=&quot;0009588A&quot; /&gt;&lt;w:rsid w:val=&quot;000A08B9&quot; /&gt;&lt;w:rsid w:val=&quot;000A246E&quot; /&gt;&lt;w:rsid w:val=&quot;000A4838&quot; /&gt;&lt;w:rsid w:val=&quot;000A7E18&quot; /&gt;&lt;w:rsid w:val=&quot;000B3796&quot; /&gt;&lt;w:rsid w:val=&quot;000B381E&quot; /&gt;&lt;w:rsid w:val=&quot;000B3CAF&quot; /&gt;&lt;w:rsid w:val=&quot;000B7CBA&quot; /&gt;&lt;w:rsid w:val=&quot;000C0F49&quot; /&gt;&lt;w:rsid w:val=&quot;000C4424&quot; /&gt;&lt;w:rsid w:val=&quot;000D1DDD&quot; /&gt;&lt;w:rsid w:val=&quot;000D261E&quot; /&gt;&lt;w:rsid w:val=&quot;000D3856&quot; /&gt;&lt;w:rsid w:val=&quot;000D3EA4&quot; /&gt;&lt;w:rsid w:val=&quot;000D4873&quot; /&gt;&lt;w:rsid w:val=&quot;000D48A7&quot; /&gt;&lt;w:rsid w:val=&quot;000D521F&quot; /&gt;&lt;w:rsid w:val=&quot;000E275B&quot; /&gt;&lt;w:rsid w:val=&quot;000E2C74&quot; /&gt;&lt;w:rsid w:val=&quot;000E6742&quot; /&gt;&lt;w:rsid w:val=&quot;000E6C24&quot; /&gt;&lt;w:rsid w:val=&quot;000E6CC5&quot; /&gt;&lt;w:rsid w:val=&quot;000F2F76&quot; /&gt;&lt;w:rsid w:val=&quot;000F3B7C&quot; /&gt;&lt;w:rsid w:val=&quot;000F4AA7&quot; /&gt;&lt;w:rsid w:val=&quot;000F4ABC&quot; /&gt;&lt;w:rsid w:val=&quot;000F5244&quot; /&gt;&lt;w:rsid w:val=&quot;000F56A6&quot; /&gt;&lt;w:rsid w:val=&quot;000F5AA2&quot; /&gt;&lt;w:rsid w:val=&quot;00101A47&quot; /&gt;&lt;w:rsid w:val=&quot;00102484&quot; /&gt;&lt;w:rsid w:val=&quot;00107088&quot; /&gt;&lt;w:rsid w:val=&quot;00107CCC&quot; /&gt;&lt;w:rsid w:val=&quot;001132B5&quot; /&gt;&lt;w:rsid w:val=&quot;00115214&quot; /&gt;&lt;w:rsid w:val=&quot;00115AB8&quot; /&gt;&lt;w:rsid w:val=&quot;00117F9D&quot; /&gt;&lt;w:rsid w:val=&quot;00121EC2&quot; /&gt;&lt;w:rsid w:val=&quot;00122267&quot; /&gt;&lt;w:rsid w:val=&quot;001229F4&quot; /&gt;&lt;w:rsid w:val=&quot;00124133&quot; /&gt;&lt;w:rsid w:val=&quot;00124C3B&quot; /&gt;&lt;w:rsid w:val=&quot;0012506D&quot; /&gt;&lt;w:rsid w:val=&quot;001250E8&quot; /&gt;&lt;w:rsid w:val=&quot;00125751&quot; /&gt;&lt;w:rsid w:val=&quot;00125EDB&quot; /&gt;&lt;w:rsid w:val=&quot;00131CEA&quot; /&gt;&lt;w:rsid w:val=&quot;00131EC1&quot; /&gt;&lt;w:rsid w:val=&quot;001323BA&quot; /&gt;&lt;w:rsid w:val=&quot;001323EA&quot; /&gt;&lt;w:rsid w:val=&quot;00133161&quot; /&gt;&lt;w:rsid w:val=&quot;00133C18&quot; /&gt;&lt;w:rsid w:val=&quot;00134109&quot; /&gt;&lt;w:rsid w:val=&quot;00134E47&quot; /&gt;&lt;w:rsid w:val=&quot;001360DD&quot; /&gt;&lt;w:rsid w:val=&quot;00142065&quot; /&gt;&lt;w:rsid w:val=&quot;00144686&quot; /&gt;&lt;w:rsid w:val=&quot;00145D7F&quot; /&gt;&lt;w:rsid w:val=&quot;00145E5C&quot; /&gt;&lt;w:rsid w:val=&quot;0015275A&quot; /&gt;&lt;w:rsid w:val=&quot;0015471D&quot; /&gt;&lt;w:rsid w:val=&quot;0015486F&quot; /&gt;&lt;w:rsid w:val=&quot;001559C3&quot; /&gt;&lt;w:rsid w:val=&quot;001606FC&quot; /&gt;&lt;w:rsid w:val=&quot;001633D0&quot; /&gt;&lt;w:rsid w:val=&quot;00163DCF&quot; /&gt;&lt;w:rsid w:val=&quot;001670A5&quot; /&gt;&lt;w:rsid w:val=&quot;001707C3&quot; /&gt;&lt;w:rsid w:val=&quot;00171842&quot; /&gt;&lt;w:rsid w:val=&quot;001770A9&quot; /&gt;&lt;w:rsid w:val=&quot;00177E24&quot; /&gt;&lt;w:rsid w:val=&quot;00182520&quot; /&gt;&lt;w:rsid w:val=&quot;00183CF0&quot; /&gt;&lt;w:rsid w:val=&quot;0018797F&quot; /&gt;&lt;w:rsid w:val=&quot;00187D68&quot; /&gt;&lt;w:rsid w:val=&quot;00191AD6&quot; /&gt;&lt;w:rsid w:val=&quot;001945D1&quot; /&gt;&lt;w:rsid w:val=&quot;001947E4&quot; /&gt;&lt;w:rsid w:val=&quot;00195DC4&quot; /&gt;&lt;w:rsid w:val=&quot;001967DB&quot; /&gt;&lt;w:rsid w:val=&quot;001967F6&quot; /&gt;&lt;w:rsid w:val=&quot;00196DC3&quot; /&gt;&lt;w:rsid w:val=&quot;001A2A79&quot; /&gt;&lt;w:rsid w:val=&quot;001A3937&quot; /&gt;&lt;w:rsid w:val=&quot;001A47D1&quot; /&gt;&lt;w:rsid w:val=&quot;001A654C&quot; /&gt;&lt;w:rsid w:val=&quot;001A78CC&quot; /&gt;&lt;w:rsid w:val=&quot;001B0F9A&quot; /&gt;&lt;w:rsid w:val=&quot;001B6206&quot; /&gt;&lt;w:rsid w:val=&quot;001C3A53&quot; /&gt;&lt;w:rsid w:val=&quot;001C48D8&quot; /&gt;&lt;w:rsid w:val=&quot;001C77C6&quot; /&gt;&lt;w:rsid w:val=&quot;001D0939&quot; /&gt;&lt;w:rsid w:val=&quot;001D0E83&quot; /&gt;&lt;w:rsid w:val=&quot;001D0EBC&quot; /&gt;&lt;w:rsid w:val=&quot;001D1BDE&quot; /&gt;&lt;w:rsid w:val=&quot;001D3136&quot; /&gt;&lt;w:rsid w:val=&quot;001D51BD&quot; /&gt;&lt;w:rsid w:val=&quot;001D5CDD&quot; /&gt;&lt;w:rsid w:val=&quot;001D7C38&quot; /&gt;&lt;w:rsid w:val=&quot;001E1DE9&quot; /&gt;&lt;w:rsid w:val=&quot;001E21FE&quot; /&gt;&lt;w:rsid w:val=&quot;001E3C4D&quot; /&gt;&lt;w:rsid w:val=&quot;001E5DF2&quot; /&gt;&lt;w:rsid w:val=&quot;001E5E5B&quot; /&gt;&lt;w:rsid w:val=&quot;001E62A7&quot; /&gt;&lt;w:rsid w:val=&quot;001E678B&quot; /&gt;&lt;w:rsid w:val=&quot;001E6CBA&quot; /&gt;&lt;w:rsid w:val=&quot;001F0A63&quot; /&gt;&lt;w:rsid w:val=&quot;001F210B&quot; /&gt;&lt;w:rsid w:val=&quot;001F27D3&quot; /&gt;&lt;w:rsid w:val=&quot;001F3279&quot; /&gt;&lt;w:rsid w:val=&quot;001F5B26&quot; /&gt;&lt;w:rsid w:val=&quot;001F71E6&quot; /&gt;&lt;w:rsid w:val=&quot;00201D30&quot; /&gt;&lt;w:rsid w:val=&quot;00202AF4&quot; /&gt;&lt;w:rsid w:val=&quot;002049FB&quot; /&gt;&lt;w:rsid w:val=&quot;00204CBE&quot; /&gt;&lt;w:rsid w:val=&quot;002058ED&quot; /&gt;&lt;w:rsid w:val=&quot;002064C0&quot; /&gt;&lt;w:rsid w:val=&quot;00207841&quot; /&gt;&lt;w:rsid w:val=&quot;002113A0&quot; /&gt;&lt;w:rsid w:val=&quot;00212B6B&quot; /&gt;&lt;w:rsid w:val=&quot;00212C2B&quot; /&gt;&lt;w:rsid w:val=&quot;00213516&quot; /&gt;&lt;w:rsid w:val=&quot;002160CD&quot; /&gt;&lt;w:rsid w:val=&quot;002169BF&quot; /&gt;&lt;w:rsid w:val=&quot;00220CB7&quot; /&gt;&lt;w:rsid w:val=&quot;00221610&quot; /&gt;&lt;w:rsid w:val=&quot;00222428&quot; /&gt;&lt;w:rsid w:val=&quot;00225989&quot; /&gt;&lt;w:rsid w:val=&quot;002269D7&quot; /&gt;&lt;w:rsid w:val=&quot;002274D6&quot; /&gt;&lt;w:rsid w:val=&quot;00227852&quot; /&gt;&lt;w:rsid w:val=&quot;002303B2&quot; /&gt;&lt;w:rsid w:val=&quot;00230BA4&quot; /&gt;&lt;w:rsid w:val=&quot;00232464&quot; /&gt;&lt;w:rsid w:val=&quot;002324E2&quot; /&gt;&lt;w:rsid w:val=&quot;00233926&quot; /&gt;&lt;w:rsid w:val=&quot;00233C0B&quot; /&gt;&lt;w:rsid w:val=&quot;002340AD&quot; /&gt;&lt;w:rsid w:val=&quot;00235072&quot; /&gt;&lt;w:rsid w:val=&quot;00240A48&quot; /&gt;&lt;w:rsid w:val=&quot;00241823&quot; /&gt;&lt;w:rsid w:val=&quot;00241CB5&quot; /&gt;&lt;w:rsid w:val=&quot;00241F73&quot; /&gt;&lt;w:rsid w:val=&quot;00242326&quot; /&gt;&lt;w:rsid w:val=&quot;0024445E&quot; /&gt;&lt;w:rsid w:val=&quot;0024561A&quot; /&gt;&lt;w:rsid w:val=&quot;002504B9&quot; /&gt;&lt;w:rsid w:val=&quot;002505A6&quot; /&gt;&lt;w:rsid w:val=&quot;00251AFD&quot; /&gt;&lt;w:rsid w:val=&quot;00251E83&quot; /&gt;&lt;w:rsid w:val=&quot;00251F9F&quot; /&gt;&lt;w:rsid w:val=&quot;002531E2&quot; /&gt;&lt;w:rsid w:val=&quot;0025585C&quot; /&gt;&lt;w:rsid w:val=&quot;002563E2&quot; /&gt;&lt;w:rsid w:val=&quot;0026243C&quot; /&gt;&lt;w:rsid w:val=&quot;002635C3&quot; /&gt;&lt;w:rsid w:val=&quot;00263A9E&quot; /&gt;&lt;w:rsid w:val=&quot;002654AB&quot; /&gt;&lt;w:rsid w:val=&quot;002657C7&quot; /&gt;&lt;w:rsid w:val=&quot;002665C4&quot; /&gt;&lt;w:rsid w:val=&quot;002712E0&quot; /&gt;&lt;w:rsid w:val=&quot;00271A28&quot; /&gt;&lt;w:rsid w:val=&quot;00273F88&quot; /&gt;&lt;w:rsid w:val=&quot;0027430D&quot; /&gt;&lt;w:rsid w:val=&quot;00274399&quot; /&gt;&lt;w:rsid w:val=&quot;002845BF&quot; /&gt;&lt;w:rsid w:val=&quot;00284F29&quot; /&gt;&lt;w:rsid w:val=&quot;002866D8&quot; /&gt;&lt;w:rsid w:val=&quot;0029026F&quot; /&gt;&lt;w:rsid w:val=&quot;002921CA&quot; /&gt;&lt;w:rsid w:val=&quot;00292DD5&quot; /&gt;&lt;w:rsid w:val=&quot;00292F6D&quot; /&gt;&lt;w:rsid w:val=&quot;002960EB&quot; /&gt;&lt;w:rsid w:val=&quot;0029700B&quot; /&gt;&lt;w:rsid w:val=&quot;00297630&quot; /&gt;&lt;w:rsid w:val=&quot;002A0017&quot; /&gt;&lt;w:rsid w:val=&quot;002A0CAD&quot; /&gt;&lt;w:rsid w:val=&quot;002A3924&quot; /&gt;&lt;w:rsid w:val=&quot;002A3A71&quot; /&gt;&lt;w:rsid w:val=&quot;002B1CD7&quot; /&gt;&lt;w:rsid w:val=&quot;002B4770&quot; /&gt;&lt;w:rsid w:val=&quot;002B555E&quot; /&gt;&lt;w:rsid w:val=&quot;002B60B2&quot; /&gt;&lt;w:rsid w:val=&quot;002B7AE9&quot; /&gt;&lt;w:rsid w:val=&quot;002C1207&quot; /&gt;&lt;w:rsid w:val=&quot;002C5D9D&quot; /&gt;&lt;w:rsid w:val=&quot;002C7D95&quot; /&gt;&lt;w:rsid w:val=&quot;002D0F7F&quot; /&gt;&lt;w:rsid w:val=&quot;002D4880&quot; /&gt;&lt;w:rsid w:val=&quot;002D4ACD&quot; /&gt;&lt;w:rsid w:val=&quot;002D6861&quot; /&gt;&lt;w:rsid w:val=&quot;002E0146&quot; /&gt;&lt;w:rsid w:val=&quot;002E0238&quot; /&gt;&lt;w:rsid w:val=&quot;002E067D&quot; /&gt;&lt;w:rsid w:val=&quot;002E1D97&quot; /&gt;&lt;w:rsid w:val=&quot;002E2138&quot; /&gt;&lt;w:rsid w:val=&quot;002E2A17&quot; /&gt;&lt;w:rsid w:val=&quot;002E3074&quot; /&gt;&lt;w:rsid w:val=&quot;002E325E&quot; /&gt;&lt;w:rsid w:val=&quot;002E40F1&quot; /&gt;&lt;w:rsid w:val=&quot;002E4323&quot; /&gt;&lt;w:rsid w:val=&quot;002E441C&quot; /&gt;&lt;w:rsid w:val=&quot;002E4875&quot; /&gt;&lt;w:rsid w:val=&quot;002E50A9&quot; /&gt;&lt;w:rsid w:val=&quot;002E6920&quot; /&gt;&lt;w:rsid w:val=&quot;002E6A69&quot; /&gt;&lt;w:rsid w:val=&quot;002E7726&quot; /&gt;&lt;w:rsid w:val=&quot;002E78B2&quot; /&gt;&lt;w:rsid w:val=&quot;002E79C6&quot; /&gt;&lt;w:rsid w:val=&quot;002E7B7C&quot; /&gt;&lt;w:rsid w:val=&quot;002F28CF&quot; /&gt;&lt;w:rsid w:val=&quot;002F2F12&quot; /&gt;&lt;w:rsid w:val=&quot;002F4510&quot; /&gt;&lt;w:rsid w:val=&quot;002F4A5E&quot; /&gt;&lt;w:rsid w:val=&quot;002F5810&quot; /&gt;&lt;w:rsid w:val=&quot;002F5988&quot; /&gt;&lt;w:rsid w:val=&quot;00300FAC&quot; /&gt;&lt;w:rsid w:val=&quot;00301C7B&quot; /&gt;&lt;w:rsid w:val=&quot;00304001&quot; /&gt;&lt;w:rsid w:val=&quot;00304904&quot; /&gt;&lt;w:rsid w:val=&quot;00304ECA&quot; /&gt;&lt;w:rsid w:val=&quot;0030762B&quot; /&gt;&lt;w:rsid w:val=&quot;00310D61&quot; /&gt;&lt;w:rsid w:val=&quot;003110C4&quot; /&gt;&lt;w:rsid w:val=&quot;00311CBE&quot; /&gt;&lt;w:rsid w:val=&quot;0031293B&quot; /&gt;&lt;w:rsid w:val=&quot;003132BC&quot; /&gt;&lt;w:rsid w:val=&quot;00317D2C&quot; /&gt;&lt;w:rsid w:val=&quot;00317FCA&quot; /&gt;&lt;w:rsid w:val=&quot;00320007&quot; /&gt;&lt;w:rsid w:val=&quot;003202C8&quot; /&gt;&lt;w:rsid w:val=&quot;00325C4E&quot; /&gt;&lt;w:rsid w:val=&quot;003271B0&quot; /&gt;&lt;w:rsid w:val=&quot;0033080F&quot; /&gt;&lt;w:rsid w:val=&quot;00331B6D&quot; /&gt;&lt;w:rsid w:val=&quot;0033217E&quot; /&gt;&lt;w:rsid w:val=&quot;003337FE&quot; /&gt;&lt;w:rsid w:val=&quot;00335674&quot; /&gt;&lt;w:rsid w:val=&quot;00335B15&quot; /&gt;&lt;w:rsid w:val=&quot;003376A4&quot; /&gt;&lt;w:rsid w:val=&quot;00337986&quot; /&gt;&lt;w:rsid w:val=&quot;00341976&quot; /&gt;&lt;w:rsid w:val=&quot;00341A57&quot; /&gt;&lt;w:rsid w:val=&quot;0034603F&quot; /&gt;&lt;w:rsid w:val=&quot;00347A57&quot; /&gt;&lt;w:rsid w:val=&quot;00347EE0&quot; /&gt;&lt;w:rsid w:val=&quot;00353095&quot; /&gt;&lt;w:rsid w:val=&quot;00355727&quot; /&gt;&lt;w:rsid w:val=&quot;003562EA&quot; /&gt;&lt;w:rsid w:val=&quot;0035636C&quot; /&gt;&lt;w:rsid w:val=&quot;003618B8&quot; /&gt;&lt;w:rsid w:val=&quot;00361913&quot; /&gt;&lt;w:rsid w:val=&quot;00362420&quot; /&gt;&lt;w:rsid w:val=&quot;003633A6&quot; /&gt;&lt;w:rsid w:val=&quot;003644E4&quot; /&gt;&lt;w:rsid w:val=&quot;00364E34&quot; /&gt;&lt;w:rsid w:val=&quot;003657D4&quot; /&gt;&lt;w:rsid w:val=&quot;0036673E&quot; /&gt;&lt;w:rsid w:val=&quot;00366851&quot; /&gt;&lt;w:rsid w:val=&quot;003678DA&quot; /&gt;&lt;w:rsid w:val=&quot;00374B91&quot; /&gt;&lt;w:rsid w:val=&quot;00374EA2&quot; /&gt;&lt;w:rsid w:val=&quot;00375D32&quot; /&gt;&lt;w:rsid w:val=&quot;003760B8&quot; /&gt;&lt;w:rsid w:val=&quot;00376922&quot; /&gt;&lt;w:rsid w:val=&quot;0038242E&quot; /&gt;&lt;w:rsid w:val=&quot;0038689C&quot; /&gt;&lt;w:rsid w:val=&quot;00387894&quot; /&gt;&lt;w:rsid w:val=&quot;00387DC9&quot; /&gt;&lt;w:rsid w:val=&quot;00391C71&quot; /&gt;&lt;w:rsid w:val=&quot;00393CD9&quot; /&gt;&lt;w:rsid w:val=&quot;00394124&quot; /&gt;&lt;w:rsid w:val=&quot;00395A7D&quot; /&gt;&lt;w:rsid w:val=&quot;003979D9&quot; /&gt;&lt;w:rsid w:val=&quot;003A0F38&quot; /&gt;&lt;w:rsid w:val=&quot;003A230C&quot; /&gt;&lt;w:rsid w:val=&quot;003A375A&quot; /&gt;&lt;w:rsid w:val=&quot;003A5B7A&quot; /&gt;&lt;w:rsid w:val=&quot;003A5CA7&quot; /&gt;&lt;w:rsid w:val=&quot;003A6944&quot; /&gt;&lt;w:rsid w:val=&quot;003A6B9F&quot; /&gt;&lt;w:rsid w:val=&quot;003A79BA&quot; /&gt;&lt;w:rsid w:val=&quot;003A7A02&quot; /&gt;&lt;w:rsid w:val=&quot;003B02A6&quot; /&gt;&lt;w:rsid w:val=&quot;003B38E6&quot; /&gt;&lt;w:rsid w:val=&quot;003B5BA0&quot; /&gt;&lt;w:rsid w:val=&quot;003C0FF9&quot; /&gt;&lt;w:rsid w:val=&quot;003C2571&quot; /&gt;&lt;w:rsid w:val=&quot;003D111E&quot; /&gt;&lt;w:rsid w:val=&quot;003D44AA&quot; /&gt;&lt;w:rsid w:val=&quot;003D48B6&quot; /&gt;&lt;w:rsid w:val=&quot;003D6264&quot; /&gt;&lt;w:rsid w:val=&quot;003D667B&quot; /&gt;&lt;w:rsid w:val=&quot;003D7949&quot; /&gt;&lt;w:rsid w:val=&quot;003D7DCE&quot; /&gt;&lt;w:rsid w:val=&quot;003D7E41&quot; /&gt;&lt;w:rsid w:val=&quot;003E1E5A&quot; /&gt;&lt;w:rsid w:val=&quot;003E28D7&quot; /&gt;&lt;w:rsid w:val=&quot;003E51F4&quot; /&gt;&lt;w:rsid w:val=&quot;003E54A3&quot; /&gt;&lt;w:rsid w:val=&quot;003E6418&quot; /&gt;&lt;w:rsid w:val=&quot;003E7249&quot; /&gt;&lt;w:rsid w:val=&quot;003F0112&quot; /&gt;&lt;w:rsid w:val=&quot;003F0D45&quot; /&gt;&lt;w:rsid w:val=&quot;003F1AEB&quot; /&gt;&lt;w:rsid w:val=&quot;003F357B&quot; /&gt;&lt;w:rsid w:val=&quot;003F4B01&quot; /&gt;&lt;w:rsid w:val=&quot;003F5FE4&quot; /&gt;&lt;w:rsid w:val=&quot;003F63E9&quot; /&gt;&lt;w:rsid w:val=&quot;00402467&quot; /&gt;&lt;w:rsid w:val=&quot;004025A1&quot; /&gt;&lt;w:rsid w:val=&quot;00404CB5&quot; /&gt;&lt;w:rsid w:val=&quot;00407EF1&quot; /&gt;&lt;w:rsid w:val=&quot;00411A88&quot; /&gt;&lt;w:rsid w:val=&quot;00412A3F&quot; /&gt;&lt;w:rsid w:val=&quot;00413336&quot; /&gt;&lt;w:rsid w:val=&quot;00415C45&quot; /&gt;&lt;w:rsid w:val=&quot;0041672C&quot; /&gt;&lt;w:rsid w:val=&quot;00420B62&quot; /&gt;&lt;w:rsid w:val=&quot;00421E0A&quot; /&gt;&lt;w:rsid w:val=&quot;00426371&quot; /&gt;&lt;w:rsid w:val=&quot;00430D16&quot; /&gt;&lt;w:rsid w:val=&quot;00433DB7&quot; /&gt;&lt;w:rsid w:val=&quot;00437803&quot; /&gt;&lt;w:rsid w:val=&quot;00440E61&quot; /&gt;&lt;w:rsid w:val=&quot;00442D78&quot; /&gt;&lt;w:rsid w:val=&quot;00442FDA&quot; /&gt;&lt;w:rsid w:val=&quot;004456BB&quot; /&gt;&lt;w:rsid w:val=&quot;00445E85&quot; /&gt;&lt;w:rsid w:val=&quot;00450428&quot; /&gt;&lt;w:rsid w:val=&quot;0045045E&quot; /&gt;&lt;w:rsid w:val=&quot;00450E36&quot; /&gt;&lt;w:rsid w:val=&quot;00455F02&quot; /&gt;&lt;w:rsid w:val=&quot;004561FC&quot; /&gt;&lt;w:rsid w:val=&quot;004574FB&quot; /&gt;&lt;w:rsid w:val=&quot;00457BDB&quot; /&gt;&lt;w:rsid w:val=&quot;0046035B&quot; /&gt;&lt;w:rsid w:val=&quot;004604EB&quot; /&gt;&lt;w:rsid w:val=&quot;0046105E&quot; /&gt;&lt;w:rsid w:val=&quot;0046216C&quot; /&gt;&lt;w:rsid w:val=&quot;00462809&quot; /&gt;&lt;w:rsid w:val=&quot;00462E31&quot; /&gt;&lt;w:rsid w:val=&quot;00464080&quot; /&gt;&lt;w:rsid w:val=&quot;004640A8&quot; /&gt;&lt;w:rsid w:val=&quot;0046490A&quot; /&gt;&lt;w:rsid w:val=&quot;00464930&quot; /&gt;&lt;w:rsid w:val=&quot;00465702&quot; /&gt;&lt;w:rsid w:val=&quot;0046729D&quot; /&gt;&lt;w:rsid w:val=&quot;00470C84&quot; /&gt;&lt;w:rsid w:val=&quot;00473D89&quot; /&gt;&lt;w:rsid w:val=&quot;00475C4F&quot; /&gt;&lt;w:rsid w:val=&quot;00482D58&quot; /&gt;&lt;w:rsid w:val=&quot;00484D92&quot; /&gt;&lt;w:rsid w:val=&quot;00484FE4&quot; /&gt;&lt;w:rsid w:val=&quot;00485909&quot; /&gt;&lt;w:rsid w:val=&quot;0048672A&quot; /&gt;&lt;w:rsid w:val=&quot;0048756A&quot; /&gt;&lt;w:rsid w:val=&quot;00490C36&quot; /&gt;&lt;w:rsid w:val=&quot;00491221&quot; /&gt;&lt;w:rsid w:val=&quot;004933FB&quot; /&gt;&lt;w:rsid w:val=&quot;00493727&quot; /&gt;&lt;w:rsid w:val=&quot;00493C57&quot; /&gt;&lt;w:rsid w:val=&quot;00495ACE&quot; /&gt;&lt;w:rsid w:val=&quot;004A0F96&quot; /&gt;&lt;w:rsid w:val=&quot;004A4C51&quot; /&gt;&lt;w:rsid w:val=&quot;004A7283&quot; /&gt;&lt;w:rsid w:val=&quot;004A7387&quot; /&gt;&lt;w:rsid w:val=&quot;004B25DC&quot; /&gt;&lt;w:rsid w:val=&quot;004B38DC&quot; /&gt;&lt;w:rsid w:val=&quot;004B3C6D&quot; /&gt;&lt;w:rsid w:val=&quot;004B5CAF&quot; /&gt;&lt;w:rsid w:val=&quot;004B61FC&quot; /&gt;&lt;w:rsid w:val=&quot;004C20D3&quot; /&gt;&lt;w:rsid w:val=&quot;004C33E4&quot; /&gt;&lt;w:rsid w:val=&quot;004C3F39&quot; /&gt;&lt;w:rsid w:val=&quot;004D124C&quot; /&gt;&lt;w:rsid w:val=&quot;004D1F03&quot; /&gt;&lt;w:rsid w:val=&quot;004D2F17&quot; /&gt;&lt;w:rsid w:val=&quot;004D7471&quot; /&gt;&lt;w:rsid w:val=&quot;004E12FD&quot; /&gt;&lt;w:rsid w:val=&quot;004E6414&quot; /&gt;&lt;w:rsid w:val=&quot;004E7EA3&quot; /&gt;&lt;w:rsid w:val=&quot;004F38FC&quot; /&gt;&lt;w:rsid w:val=&quot;004F4CBB&quot; /&gt;&lt;w:rsid w:val=&quot;004F536C&quot; /&gt;&lt;w:rsid w:val=&quot;004F55DF&quot; /&gt;&lt;w:rsid w:val=&quot;004F6242&quot; /&gt;&lt;w:rsid w:val=&quot;004F6C5D&quot; /&gt;&lt;w:rsid w:val=&quot;005004F2&quot; /&gt;&lt;w:rsid w:val=&quot;00502789&quot; /&gt;&lt;w:rsid w:val=&quot;00503A98&quot; /&gt;&lt;w:rsid w:val=&quot;00505225&quot; /&gt;&lt;w:rsid w:val=&quot;0051060B&quot; /&gt;&lt;w:rsid w:val=&quot;00511FD8&quot; /&gt;&lt;w:rsid w:val=&quot;005154D2&quot; /&gt;&lt;w:rsid w:val=&quot;005158BE&quot; /&gt;&lt;w:rsid w:val=&quot;0051644B&quot; /&gt;&lt;w:rsid w:val=&quot;005164F4&quot; /&gt;&lt;w:rsid w:val=&quot;00516D83&quot; /&gt;&lt;w:rsid w:val=&quot;00516F69&quot; /&gt;&lt;w:rsid w:val=&quot;00520B33&quot; /&gt;&lt;w:rsid w:val=&quot;00522C09&quot; /&gt;&lt;w:rsid w:val=&quot;00526617&quot; /&gt;&lt;w:rsid w:val=&quot;00530D61&quot; /&gt;&lt;w:rsid w:val=&quot;00531BA6&quot; /&gt;&lt;w:rsid w:val=&quot;005325A6&quot; /&gt;&lt;w:rsid w:val=&quot;00532CA2&quot; /&gt;&lt;w:rsid w:val=&quot;00533622&quot; /&gt;&lt;w:rsid w:val=&quot;005337A1&quot; /&gt;&lt;w:rsid w:val=&quot;00534E13&quot; /&gt;&lt;w:rsid w:val=&quot;00534E4C&quot; /&gt;&lt;w:rsid w:val=&quot;0053529A&quot; /&gt;&lt;w:rsid w:val=&quot;005352FE&quot; /&gt;&lt;w:rsid w:val=&quot;0053574C&quot; /&gt;&lt;w:rsid w:val=&quot;005377E4&quot; /&gt;&lt;w:rsid w:val=&quot;00541255&quot; /&gt;&lt;w:rsid w:val=&quot;00541AA6&quot; /&gt;&lt;w:rsid w:val=&quot;00542E3F&quot; /&gt;&lt;w:rsid w:val=&quot;00542F40&quot; /&gt;&lt;w:rsid w:val=&quot;0054374C&quot; /&gt;&lt;w:rsid w:val=&quot;00543A41&quot; /&gt;&lt;w:rsid w:val=&quot;00544A0B&quot; /&gt;&lt;w:rsid w:val=&quot;005454E2&quot; /&gt;&lt;w:rsid w:val=&quot;0055014D&quot; /&gt;&lt;w:rsid w:val=&quot;00550924&quot; /&gt;&lt;w:rsid w:val=&quot;00552143&quot; /&gt;&lt;w:rsid w:val=&quot;00552332&quot; /&gt;&lt;w:rsid w:val=&quot;0055236F&quot; /&gt;&lt;w:rsid w:val=&quot;005527AC&quot; /&gt;&lt;w:rsid w:val=&quot;005528AD&quot; /&gt;&lt;w:rsid w:val=&quot;00553389&quot; /&gt;&lt;w:rsid w:val=&quot;00554096&quot; /&gt;&lt;w:rsid w:val=&quot;00556430&quot; /&gt;&lt;w:rsid w:val=&quot;00556E9B&quot; /&gt;&lt;w:rsid w:val=&quot;005571FB&quot; /&gt;&lt;w:rsid w:val=&quot;00557487&quot; /&gt;&lt;w:rsid w:val=&quot;00560015&quot; /&gt;&lt;w:rsid w:val=&quot;00560F97&quot; /&gt;&lt;w:rsid w:val=&quot;005706E8&quot; /&gt;&lt;w:rsid w:val=&quot;00570D29&quot; /&gt;&lt;w:rsid w:val=&quot;00571230&quot; /&gt;&lt;w:rsid w:val=&quot;00571D4D&quot; /&gt;&lt;w:rsid w:val=&quot;00575A4D&quot; /&gt;&lt;w:rsid w:val=&quot;00575E05&quot; /&gt;&lt;w:rsid w:val=&quot;0057618D&quot; /&gt;&lt;w:rsid w:val=&quot;0057733A&quot; /&gt;&lt;w:rsid w:val=&quot;005778DA&quot; /&gt;&lt;w:rsid w:val=&quot;0058109F&quot; /&gt;&lt;w:rsid w:val=&quot;00581835&quot; /&gt;&lt;w:rsid w:val=&quot;00581C0C&quot; /&gt;&lt;w:rsid w:val=&quot;00582C89&quot; /&gt;&lt;w:rsid w:val=&quot;005836A2&quot; /&gt;&lt;w:rsid w:val=&quot;00583755&quot; /&gt;&lt;w:rsid w:val=&quot;00584130&quot; /&gt;&lt;w:rsid w:val=&quot;00584451&quot; /&gt;&lt;w:rsid w:val=&quot;005917E7&quot; /&gt;&lt;w:rsid w:val=&quot;00591939&quot; /&gt;&lt;w:rsid w:val=&quot;005942A4&quot; /&gt;&lt;w:rsid w:val=&quot;0059601E&quot; /&gt;&lt;w:rsid w:val=&quot;0059755B&quot; /&gt;&lt;w:rsid w:val=&quot;005A055E&quot; /&gt;&lt;w:rsid w:val=&quot;005A13D8&quot; /&gt;&lt;w:rsid w:val=&quot;005A32D2&quot; /&gt;&lt;w:rsid w:val=&quot;005A4B66&quot; /&gt;&lt;w:rsid w:val=&quot;005A621E&quot; /&gt;&lt;w:rsid w:val=&quot;005A6BA2&quot; /&gt;&lt;w:rsid w:val=&quot;005B2C56&quot; /&gt;&lt;w:rsid w:val=&quot;005B37DF&quot; /&gt;&lt;w:rsid w:val=&quot;005B39AC&quot; /&gt;&lt;w:rsid w:val=&quot;005B4D5A&quot; /&gt;&lt;w:rsid w:val=&quot;005B5497&quot; /&gt;&lt;w:rsid w:val=&quot;005B6C34&quot; /&gt;&lt;w:rsid w:val=&quot;005B75B9&quot; /&gt;&lt;w:rsid w:val=&quot;005C0280&quot; /&gt;&lt;w:rsid w:val=&quot;005C121F&quot; /&gt;&lt;w:rsid w:val=&quot;005C23D2&quot; /&gt;&lt;w:rsid w:val=&quot;005C40E6&quot; /&gt;&lt;w:rsid w:val=&quot;005C5463&quot; /&gt;&lt;w:rsid w:val=&quot;005C6D4F&quot; /&gt;&lt;w:rsid w:val=&quot;005C7F32&quot; /&gt;&lt;w:rsid w:val=&quot;005D0016&quot; /&gt;&lt;w:rsid w:val=&quot;005D0DF2&quot; /&gt;&lt;w:rsid w:val=&quot;005D13F0&quot; /&gt;&lt;w:rsid w:val=&quot;005D21A4&quot; /&gt;&lt;w:rsid w:val=&quot;005D688C&quot; /&gt;&lt;w:rsid w:val=&quot;005D7D7E&quot; /&gt;&lt;w:rsid w:val=&quot;005E1228&quot; /&gt;&lt;w:rsid w:val=&quot;005E2C5F&quot; /&gt;&lt;w:rsid w:val=&quot;005E4625&quot; /&gt;&lt;w:rsid w:val=&quot;005E4A71&quot; /&gt;&lt;w:rsid w:val=&quot;005F1DDA&quot; /&gt;&lt;w:rsid w:val=&quot;005F220E&quot; /&gt;&lt;w:rsid w:val=&quot;005F2919&quot; /&gt;&lt;w:rsid w:val=&quot;005F2D94&quot; /&gt;&lt;w:rsid w:val=&quot;005F4555&quot; /&gt;&lt;w:rsid w:val=&quot;005F5806&quot; /&gt;&lt;w:rsid w:val=&quot;0060214F&quot; /&gt;&lt;w:rsid w:val=&quot;006041A6&quot; /&gt;&lt;w:rsid w:val=&quot;006044C2&quot; /&gt;&lt;w:rsid w:val=&quot;00604777&quot; /&gt;&lt;w:rsid w:val=&quot;00607055&quot; /&gt;&lt;w:rsid w:val=&quot;0060736C&quot; /&gt;&lt;w:rsid w:val=&quot;00612F75&quot; /&gt;&lt;w:rsid w:val=&quot;0061562D&quot; /&gt;&lt;w:rsid w:val=&quot;00616C7E&quot; /&gt;&lt;w:rsid w:val=&quot;00617680&quot; /&gt;&lt;w:rsid w:val=&quot;006202C3&quot; /&gt;&lt;w:rsid w:val=&quot;006205DB&quot; /&gt;&lt;w:rsid w:val=&quot;00620DBF&quot; /&gt;&lt;w:rsid w:val=&quot;006214DF&quot; /&gt;&lt;w:rsid w:val=&quot;006215BC&quot; /&gt;&lt;w:rsid w:val=&quot;00621DC7&quot; /&gt;&lt;w:rsid w:val=&quot;0062250E&quot; /&gt;&lt;w:rsid w:val=&quot;006244B2&quot; /&gt;&lt;w:rsid w:val=&quot;006321FA&quot; /&gt;&lt;w:rsid w:val=&quot;0063545B&quot; /&gt;&lt;w:rsid w:val=&quot;0063561D&quot; /&gt;&lt;w:rsid w:val=&quot;00636F2D&quot; /&gt;&lt;w:rsid w:val=&quot;0063746E&quot; /&gt;&lt;w:rsid w:val=&quot;00640CE8&quot; /&gt;&lt;w:rsid w:val=&quot;006413BB&quot; /&gt;&lt;w:rsid w:val=&quot;006413E2&quot; /&gt;&lt;w:rsid w:val=&quot;006415DC&quot; /&gt;&lt;w:rsid w:val=&quot;00643E36&quot; /&gt;&lt;w:rsid w:val=&quot;006463A2&quot; /&gt;&lt;w:rsid w:val=&quot;00651189&quot; /&gt;&lt;w:rsid w:val=&quot;00651551&quot; /&gt;&lt;w:rsid w:val=&quot;0065198B&quot; /&gt;&lt;w:rsid w:val=&quot;00652B45&quot; /&gt;&lt;w:rsid w:val=&quot;006540F5&quot; /&gt;&lt;w:rsid w:val=&quot;00656BEB&quot; /&gt;&lt;w:rsid w:val=&quot;00656F35&quot; /&gt;&lt;w:rsid w:val=&quot;00657CEA&quot; /&gt;&lt;w:rsid w:val=&quot;00657E85&quot; /&gt;&lt;w:rsid w:val=&quot;0066051F&quot; /&gt;&lt;w:rsid w:val=&quot;006613B3&quot; /&gt;&lt;w:rsid w:val=&quot;00661A23&quot; /&gt;&lt;w:rsid w:val=&quot;00663DF8&quot; /&gt;&lt;w:rsid w:val=&quot;00664291&quot; /&gt;&lt;w:rsid w:val=&quot;00667CC5&quot; /&gt;&lt;w:rsid w:val=&quot;00667FE1&quot; /&gt;&lt;w:rsid w:val=&quot;0067098C&quot; /&gt;&lt;w:rsid w:val=&quot;00671FA5&quot; /&gt;&lt;w:rsid w:val=&quot;006731AA&quot; /&gt;&lt;w:rsid w:val=&quot;00677B2D&quot; /&gt;&lt;w:rsid w:val=&quot;0068143C&quot; /&gt;&lt;w:rsid w:val=&quot;006814E3&quot; /&gt;&lt;w:rsid w:val=&quot;00682EEF&quot; /&gt;&lt;w:rsid w:val=&quot;00683039&quot; /&gt;&lt;w:rsid w:val=&quot;00683822&quot; /&gt;&lt;w:rsid w:val=&quot;006852B5&quot; /&gt;&lt;w:rsid w:val=&quot;00687FC3&quot; /&gt;&lt;w:rsid w:val=&quot;00691AE0&quot; /&gt;&lt;w:rsid w:val=&quot;0069308C&quot; /&gt;&lt;w:rsid w:val=&quot;006931E6&quot; /&gt;&lt;w:rsid w:val=&quot;00695A0F&quot; /&gt;&lt;w:rsid w:val=&quot;006962D1&quot; /&gt;&lt;w:rsid w:val=&quot;006A3C15&quot; /&gt;&lt;w:rsid w:val=&quot;006A467C&quot; /&gt;&lt;w:rsid w:val=&quot;006A59E8&quot; /&gt;&lt;w:rsid w:val=&quot;006B07AB&quot; /&gt;&lt;w:rsid w:val=&quot;006B102C&quot; /&gt;&lt;w:rsid w:val=&quot;006B338A&quot; /&gt;&lt;w:rsid w:val=&quot;006B5D6E&quot; /&gt;&lt;w:rsid w:val=&quot;006C013E&quot; /&gt;&lt;w:rsid w:val=&quot;006C051E&quot; /&gt;&lt;w:rsid w:val=&quot;006C0BA8&quot; /&gt;&lt;w:rsid w:val=&quot;006C2E43&quot; /&gt;&lt;w:rsid w:val=&quot;006C3BF9&quot; /&gt;&lt;w:rsid w:val=&quot;006C3E1C&quot; /&gt;&lt;w:rsid w:val=&quot;006C3FB5&quot; /&gt;&lt;w:rsid w:val=&quot;006C4655&quot; /&gt;&lt;w:rsid w:val=&quot;006C546D&quot; /&gt;&lt;w:rsid w:val=&quot;006C5A23&quot; /&gt;&lt;w:rsid w:val=&quot;006C6C6C&quot; /&gt;&lt;w:rsid w:val=&quot;006D00FB&quot; /&gt;&lt;w:rsid w:val=&quot;006D013E&quot; /&gt;&lt;w:rsid w:val=&quot;006D0E03&quot; /&gt;&lt;w:rsid w:val=&quot;006D0FC2&quot; /&gt;&lt;w:rsid w:val=&quot;006D2197&quot; /&gt;&lt;w:rsid w:val=&quot;006D4662&quot; /&gt;&lt;w:rsid w:val=&quot;006D4961&quot; /&gt;&lt;w:rsid w:val=&quot;006D5936&quot; /&gt;&lt;w:rsid w:val=&quot;006D6C86&quot; /&gt;&lt;w:rsid w:val=&quot;006D6F2D&quot; /&gt;&lt;w:rsid w:val=&quot;006D7364&quot; /&gt;&lt;w:rsid w:val=&quot;006D75E6&quot; /&gt;&lt;w:rsid w:val=&quot;006E03C1&quot; /&gt;&lt;w:rsid w:val=&quot;006E7691&quot; /&gt;&lt;w:rsid w:val=&quot;006F0686&quot; /&gt;&lt;w:rsid w:val=&quot;006F22FA&quot; /&gt;&lt;w:rsid w:val=&quot;006F3219&quot; /&gt;&lt;w:rsid w:val=&quot;006F69DB&quot; /&gt;&lt;w:rsid w:val=&quot;0070090E&quot; /&gt;&lt;w:rsid w:val=&quot;00700C50&quot; /&gt;&lt;w:rsid w:val=&quot;00701659&quot; /&gt;&lt;w:rsid w:val=&quot;007025E6&quot; /&gt;&lt;w:rsid w:val=&quot;0070396E&quot; /&gt;&lt;w:rsid w:val=&quot;007115A3&quot; /&gt;&lt;w:rsid w:val=&quot;00711BB9&quot; /&gt;&lt;w:rsid w:val=&quot;00712C1D&quot; /&gt;&lt;w:rsid w:val=&quot;00712C50&quot; /&gt;&lt;w:rsid w:val=&quot;00712DB9&quot; /&gt;&lt;w:rsid w:val=&quot;007144E4&quot; /&gt;&lt;w:rsid w:val=&quot;00715932&quot; /&gt;&lt;w:rsid w:val=&quot;00715E08&quot; /&gt;&lt;w:rsid w:val=&quot;00716387&quot; /&gt;&lt;w:rsid w:val=&quot;007171C3&quot; /&gt;&lt;w:rsid w:val=&quot;00722D83&quot; /&gt;&lt;w:rsid w:val=&quot;007236F7&quot; /&gt;&lt;w:rsid w:val=&quot;007237A0&quot; /&gt;&lt;w:rsid w:val=&quot;00723C74&quot; /&gt;&lt;w:rsid w:val=&quot;00730A3F&quot; /&gt;&lt;w:rsid w:val=&quot;007312FC&quot; /&gt;&lt;w:rsid w:val=&quot;00731A0A&quot; /&gt;&lt;w:rsid w:val=&quot;00733195&quot; /&gt;&lt;w:rsid w:val=&quot;00737631&quot; /&gt;&lt;w:rsid w:val=&quot;00737852&quot; /&gt;&lt;w:rsid w:val=&quot;00740F5D&quot; /&gt;&lt;w:rsid w:val=&quot;007424DD&quot; /&gt;&lt;w:rsid w:val=&quot;00742F0D&quot; /&gt;&lt;w:rsid w:val=&quot;00744D69&quot; /&gt;&lt;w:rsid w:val=&quot;00744FE2&quot; /&gt;&lt;w:rsid w:val=&quot;0074567C&quot; /&gt;&lt;w:rsid w:val=&quot;00745ED9&quot; /&gt;&lt;w:rsid w:val=&quot;00745FF0&quot; /&gt;&lt;w:rsid w:val=&quot;007468F5&quot; /&gt;&lt;w:rsid w:val=&quot;00747452&quot; /&gt;&lt;w:rsid w:val=&quot;00750BF8&quot; /&gt;&lt;w:rsid w:val=&quot;0075118C&quot; /&gt;&lt;w:rsid w:val=&quot;00751FB3&quot; /&gt;&lt;w:rsid w:val=&quot;007533BA&quot; /&gt;&lt;w:rsid w:val=&quot;00754454&quot; /&gt;&lt;w:rsid w:val=&quot;007548F3&quot; /&gt;&lt;w:rsid w:val=&quot;007556BF&quot; /&gt;&lt;w:rsid w:val=&quot;00762FCF&quot; /&gt;&lt;w:rsid w:val=&quot;00763F01&quot; /&gt;&lt;w:rsid w:val=&quot;00764848&quot; /&gt;&lt;w:rsid w:val=&quot;00764AEB&quot; /&gt;&lt;w:rsid w:val=&quot;00764DB6&quot; /&gt;&lt;w:rsid w:val=&quot;00764F1F&quot; /&gt;&lt;w:rsid w:val=&quot;0076617D&quot; /&gt;&lt;w:rsid w:val=&quot;007666E0&quot; /&gt;&lt;w:rsid w:val=&quot;007708CD&quot; /&gt;&lt;w:rsid w:val=&quot;007719C7&quot; /&gt;&lt;w:rsid w:val=&quot;00776B1C&quot; /&gt;&lt;w:rsid w:val=&quot;00780795&quot; /&gt;&lt;w:rsid w:val=&quot;00781691&quot; /&gt;&lt;w:rsid w:val=&quot;00782FDA&quot; /&gt;&lt;w:rsid w:val=&quot;0078355F&quot; /&gt;&lt;w:rsid w:val=&quot;00785073&quot; /&gt;&lt;w:rsid w:val=&quot;0078587B&quot; /&gt;&lt;w:rsid w:val=&quot;00785B9D&quot; /&gt;&lt;w:rsid w:val=&quot;00785BD1&quot; /&gt;&lt;w:rsid w:val=&quot;007867C6&quot; /&gt;&lt;w:rsid w:val=&quot;00786A03&quot; /&gt;&lt;w:rsid w:val=&quot;00792742&quot; /&gt;&lt;w:rsid w:val=&quot;0079416B&quot; /&gt;&lt;w:rsid w:val=&quot;00794272&quot; /&gt;&lt;w:rsid w:val=&quot;00794E43&quot; /&gt;&lt;w:rsid w:val=&quot;00795F9D&quot; /&gt;&lt;w:rsid w:val=&quot;0079744A&quot; /&gt;&lt;w:rsid w:val=&quot;00797FE9&quot; /&gt;&lt;w:rsid w:val=&quot;007A08D7&quot; /&gt;&lt;w:rsid w:val=&quot;007A29ED&quot; /&gt;&lt;w:rsid w:val=&quot;007A34D1&quot; /&gt;&lt;w:rsid w:val=&quot;007A48C3&quot; /&gt;&lt;w:rsid w:val=&quot;007A59C1&quot; /&gt;&lt;w:rsid w:val=&quot;007A5F87&quot; /&gt;&lt;w:rsid w:val=&quot;007A72D0&quot; /&gt;&lt;w:rsid w:val=&quot;007B6E71&quot; /&gt;&lt;w:rsid w:val=&quot;007B7653&quot; /&gt;&lt;w:rsid w:val=&quot;007C076F&quot; /&gt;&lt;w:rsid w:val=&quot;007C090E&quot; /&gt;&lt;w:rsid w:val=&quot;007C0ADA&quot; /&gt;&lt;w:rsid w:val=&quot;007C25FF&quot; /&gt;&lt;w:rsid w:val=&quot;007C630A&quot; /&gt;&lt;w:rsid w:val=&quot;007C6BD7&quot; /&gt;&lt;w:rsid w:val=&quot;007C7BCF&quot; /&gt;&lt;w:rsid w:val=&quot;007C7F30&quot; /&gt;&lt;w:rsid w:val=&quot;007D10D2&quot; /&gt;&lt;w:rsid w:val=&quot;007D4BC5&quot; /&gt;&lt;w:rsid w:val=&quot;007D66AB&quot; /&gt;&lt;w:rsid w:val=&quot;007D73F9&quot; /&gt;&lt;w:rsid w:val=&quot;007D7ED7&quot; /&gt;&lt;w:rsid w:val=&quot;007E0B64&quot; /&gt;&lt;w:rsid w:val=&quot;007E1AC3&quot; /&gt;&lt;w:rsid w:val=&quot;007E3965&quot; /&gt;&lt;w:rsid w:val=&quot;007E454B&quot; /&gt;&lt;w:rsid w:val=&quot;007E487B&quot; /&gt;&lt;w:rsid w:val=&quot;007E582F&quot; /&gt;&lt;w:rsid w:val=&quot;007E583B&quot; /&gt;&lt;w:rsid w:val=&quot;007E6EFB&quot; /&gt;&lt;w:rsid w:val=&quot;007F0B21&quot; /&gt;&lt;w:rsid w:val=&quot;007F0D91&quot; /&gt;&lt;w:rsid w:val=&quot;007F50DD&quot; /&gt;&lt;w:rsid w:val=&quot;007F55A5&quot; /&gt;&lt;w:rsid w:val=&quot;007F6DA3&quot; /&gt;&lt;w:rsid w:val=&quot;007F7795&quot; /&gt;&lt;w:rsid w:val=&quot;008005FE&quot; /&gt;&lt;w:rsid w:val=&quot;00800E84&quot; /&gt;&lt;w:rsid w:val=&quot;008022E1&quot; /&gt;&lt;w:rsid w:val=&quot;00802516&quot; /&gt;&lt;w:rsid w:val=&quot;00802634&quot; /&gt;&lt;w:rsid w:val=&quot;0080316C&quot; /&gt;&lt;w:rsid w:val=&quot;00803395&quot; /&gt;&lt;w:rsid w:val=&quot;00803BDD&quot; /&gt;&lt;w:rsid w:val=&quot;00803BFC&quot; /&gt;&lt;w:rsid w:val=&quot;0080601B&quot; /&gt;&lt;w:rsid w:val=&quot;008064DB&quot; /&gt;&lt;w:rsid w:val=&quot;00811624&quot; /&gt;&lt;w:rsid w:val=&quot;00811EFB&quot; /&gt;&lt;w:rsid w:val=&quot;008135DD&quot; /&gt;&lt;w:rsid w:val=&quot;0081511B&quot; /&gt;&lt;w:rsid w:val=&quot;00817E21&quot; /&gt;&lt;w:rsid w:val=&quot;008207D0&quot; /&gt;&lt;w:rsid w:val=&quot;0082217E&quot; /&gt;&lt;w:rsid w:val=&quot;0082219B&quot; /&gt;&lt;w:rsid w:val=&quot;0082340D&quot; /&gt;&lt;w:rsid w:val=&quot;008241BA&quot; /&gt;&lt;w:rsid w:val=&quot;008248FE&quot; /&gt;&lt;w:rsid w:val=&quot;008257B3&quot; /&gt;&lt;w:rsid w:val=&quot;008258B4&quot; /&gt;&lt;w:rsid w:val=&quot;00830854&quot; /&gt;&lt;w:rsid w:val=&quot;00832EB2&quot; /&gt;&lt;w:rsid w:val=&quot;00833710&quot; /&gt;&lt;w:rsid w:val=&quot;008375A1&quot; /&gt;&lt;w:rsid w:val=&quot;00837DBA&quot; /&gt;&lt;w:rsid w:val=&quot;008418C1&quot; /&gt;&lt;w:rsid w:val=&quot;00842C36&quot; /&gt;&lt;w:rsid w:val=&quot;008438C4&quot; /&gt;&lt;w:rsid w:val=&quot;0084425D&quot; /&gt;&lt;w:rsid w:val=&quot;008463A0&quot; /&gt;&lt;w:rsid w:val=&quot;0084688A&quot; /&gt;&lt;w:rsid w:val=&quot;008469AC&quot; /&gt;&lt;w:rsid w:val=&quot;00847FAF&quot; /&gt;&lt;w:rsid w:val=&quot;008502BE&quot; /&gt;&lt;w:rsid w:val=&quot;00850C88&quot; /&gt;&lt;w:rsid w:val=&quot;008526A8&quot; /&gt;&lt;w:rsid w:val=&quot;00855DE9&quot; /&gt;&lt;w:rsid w:val=&quot;0085610F&quot; /&gt;&lt;w:rsid w:val=&quot;00856F3F&quot; /&gt;&lt;w:rsid w:val=&quot;00861537&quot; /&gt;&lt;w:rsid w:val=&quot;0086203C&quot; /&gt;&lt;w:rsid w:val=&quot;00863C52&quot; /&gt;&lt;w:rsid w:val=&quot;00863CC9&quot; /&gt;&lt;w:rsid w:val=&quot;0086423B&quot; /&gt;&lt;w:rsid w:val=&quot;008666CC&quot; /&gt;&lt;w:rsid w:val=&quot;00870E5B&quot; /&gt;&lt;w:rsid w:val=&quot;00872898&quot; /&gt;&lt;w:rsid w:val=&quot;008744DF&quot; /&gt;&lt;w:rsid w:val=&quot;00881C54&quot; /&gt;&lt;w:rsid w:val=&quot;00881D04&quot; /&gt;&lt;w:rsid w:val=&quot;0088508A&quot; /&gt;&lt;w:rsid w:val=&quot;00885634&quot; /&gt;&lt;w:rsid w:val=&quot;0088639B&quot; /&gt;&lt;w:rsid w:val=&quot;00887024&quot; /&gt;&lt;w:rsid w:val=&quot;0089156F&quot; /&gt;&lt;w:rsid w:val=&quot;008935CE&quot; /&gt;&lt;w:rsid w:val=&quot;008937BC&quot; /&gt;&lt;w:rsid w:val=&quot;00894D23&quot; /&gt;&lt;w:rsid w:val=&quot;00895EB5&quot; /&gt;&lt;w:rsid w:val=&quot;00897758&quot; /&gt;&lt;w:rsid w:val=&quot;008A28B0&quot; /&gt;&lt;w:rsid w:val=&quot;008A32C8&quot; /&gt;&lt;w:rsid w:val=&quot;008A4E4B&quot; /&gt;&lt;w:rsid w:val=&quot;008A5183&quot; /&gt;&lt;w:rsid w:val=&quot;008A544A&quot; /&gt;&lt;w:rsid w:val=&quot;008A5923&quot; /&gt;&lt;w:rsid w:val=&quot;008A6A2B&quot; /&gt;&lt;w:rsid w:val=&quot;008B2E95&quot; /&gt;&lt;w:rsid w:val=&quot;008B4229&quot; /&gt;&lt;w:rsid w:val=&quot;008B50F4&quot; /&gt;&lt;w:rsid w:val=&quot;008B71C0&quot; /&gt;&lt;w:rsid w:val=&quot;008B7A84&quot; /&gt;&lt;w:rsid w:val=&quot;008C03F4&quot; /&gt;&lt;w:rsid w:val=&quot;008C088E&quot; /&gt;&lt;w:rsid w:val=&quot;008C12CD&quot; /&gt;&lt;w:rsid w:val=&quot;008C1528&quot; /&gt;&lt;w:rsid w:val=&quot;008C239F&quot; /&gt;&lt;w:rsid w:val=&quot;008C343B&quot; /&gt;&lt;w:rsid w:val=&quot;008C3B07&quot; /&gt;&lt;w:rsid w:val=&quot;008C3D33&quot; /&gt;&lt;w:rsid w:val=&quot;008C79CF&quot; /&gt;&lt;w:rsid w:val=&quot;008D1CFF&quot; /&gt;&lt;w:rsid w:val=&quot;008D22F1&quot; /&gt;&lt;w:rsid w:val=&quot;008D2F0D&quot; /&gt;&lt;w:rsid w:val=&quot;008D2F5B&quot; /&gt;&lt;w:rsid w:val=&quot;008D3666&quot; /&gt;&lt;w:rsid w:val=&quot;008D514E&quot; /&gt;&lt;w:rsid w:val=&quot;008D5480&quot; /&gt;&lt;w:rsid w:val=&quot;008E0D39&quot; /&gt;&lt;w:rsid w:val=&quot;008E40AF&quot; /&gt;&lt;w:rsid w:val=&quot;008E641A&quot; /&gt;&lt;w:rsid w:val=&quot;008E6929&quot; /&gt;&lt;w:rsid w:val=&quot;008E6D18&quot; /&gt;&lt;w:rsid w:val=&quot;008E78E2&quot; /&gt;&lt;w:rsid w:val=&quot;008F0283&quot; /&gt;&lt;w:rsid w:val=&quot;008F04A7&quot; /&gt;&lt;w:rsid w:val=&quot;008F0605&quot; /&gt;&lt;w:rsid w:val=&quot;008F2528&quot; /&gt;&lt;w:rsid w:val=&quot;008F4C12&quot; /&gt;&lt;w:rsid w:val=&quot;008F5040&quot; /&gt;&lt;w:rsid w:val=&quot;008F55C7&quot; /&gt;&lt;w:rsid w:val=&quot;008F584C&quot; /&gt;&lt;w:rsid w:val=&quot;009034DB&quot; /&gt;&lt;w:rsid w:val=&quot;009035E4&quot; /&gt;&lt;w:rsid w:val=&quot;00904A32&quot; /&gt;&lt;w:rsid w:val=&quot;00904DC8&quot; /&gt;&lt;w:rsid w:val=&quot;009050FB&quot; /&gt;&lt;w:rsid w:val=&quot;009121A9&quot; /&gt;&lt;w:rsid w:val=&quot;00912C70&quot; /&gt;&lt;w:rsid w:val=&quot;00913EE8&quot; /&gt;&lt;w:rsid w:val=&quot;00914F47&quot; /&gt;&lt;w:rsid w:val=&quot;00916476&quot; /&gt;&lt;w:rsid w:val=&quot;00917A84&quot; /&gt;&lt;w:rsid w:val=&quot;00920614&quot; /&gt;&lt;w:rsid w:val=&quot;00920ED4&quot; /&gt;&lt;w:rsid w:val=&quot;0092111C&quot; /&gt;&lt;w:rsid w:val=&quot;00921BCC&quot; /&gt;&lt;w:rsid w:val=&quot;009242E9&quot; /&gt;&lt;w:rsid w:val=&quot;009252E5&quot; /&gt;&lt;w:rsid w:val=&quot;00930E7F&quot; /&gt;&lt;w:rsid w:val=&quot;0093193D&quot; /&gt;&lt;w:rsid w:val=&quot;00931BB1&quot; /&gt;&lt;w:rsid w:val=&quot;00931C41&quot; /&gt;&lt;w:rsid w:val=&quot;009334F8&quot; /&gt;&lt;w:rsid w:val=&quot;009355F9&quot; /&gt;&lt;w:rsid w:val=&quot;009379DF&quot; /&gt;&lt;w:rsid w:val=&quot;00940EB5&quot; /&gt;&lt;w:rsid w:val=&quot;009419E7&quot; /&gt;&lt;w:rsid w:val=&quot;009457B5&quot; /&gt;&lt;w:rsid w:val=&quot;0094705C&quot; /&gt;&lt;w:rsid w:val=&quot;0094708F&quot; /&gt;&lt;w:rsid w:val=&quot;009478DC&quot; /&gt;&lt;w:rsid w:val=&quot;0095181B&quot; /&gt;&lt;w:rsid w:val=&quot;00952047&quot; /&gt;&lt;w:rsid w:val=&quot;009523A3&quot; /&gt;&lt;w:rsid w:val=&quot;0095272A&quot; /&gt;&lt;w:rsid w:val=&quot;009535AA&quot; /&gt;&lt;w:rsid w:val=&quot;0095368D&quot; /&gt;&lt;w:rsid w:val=&quot;0095369E&quot; /&gt;&lt;w:rsid w:val=&quot;00953C5D&quot; /&gt;&lt;w:rsid w:val=&quot;00953C64&quot; /&gt;&lt;w:rsid w:val=&quot;00955ECE&quot; /&gt;&lt;w:rsid w:val=&quot;00960932&quot; /&gt;&lt;w:rsid w:val=&quot;00962672&quot; /&gt;&lt;w:rsid w:val=&quot;00965A7F&quot; /&gt;&lt;w:rsid w:val=&quot;00965B82&quot; /&gt;&lt;w:rsid w:val=&quot;00966C68&quot; /&gt;&lt;w:rsid w:val=&quot;0096704B&quot; /&gt;&lt;w:rsid w:val=&quot;009675DA&quot; /&gt;&lt;w:rsid w:val=&quot;00970263&quot; /&gt;&lt;w:rsid w:val=&quot;00972ADB&quot; /&gt;&lt;w:rsid w:val=&quot;009748F0&quot; /&gt;&lt;w:rsid w:val=&quot;00975185&quot; /&gt;&lt;w:rsid w:val=&quot;00977D58&quot; /&gt;&lt;w:rsid w:val=&quot;0098055C&quot; /&gt;&lt;w:rsid w:val=&quot;00981B88&quot; /&gt;&lt;w:rsid w:val=&quot;009832CC&quot; /&gt;&lt;w:rsid w:val=&quot;00984640&quot; /&gt;&lt;w:rsid w:val=&quot;0098464B&quot; /&gt;&lt;w:rsid w:val=&quot;00990164&quot; /&gt;&lt;w:rsid w:val=&quot;009902E0&quot; /&gt;&lt;w:rsid w:val=&quot;009913CA&quot; /&gt;&lt;w:rsid w:val=&quot;00991B35&quot; /&gt;&lt;w:rsid w:val=&quot;00992827&quot; /&gt;&lt;w:rsid w:val=&quot;0099403D&quot; /&gt;&lt;w:rsid w:val=&quot;0099470A&quot; /&gt;&lt;w:rsid w:val=&quot;009949C7&quot; /&gt;&lt;w:rsid w:val=&quot;0099588B&quot; /&gt;&lt;w:rsid w:val=&quot;00995B16&quot; /&gt;&lt;w:rsid w:val=&quot;009961BE&quot; /&gt;&lt;w:rsid w:val=&quot;00996BD2&quot; /&gt;&lt;w:rsid w:val=&quot;009A0F11&quot; /&gt;&lt;w:rsid w:val=&quot;009A144E&quot; /&gt;&lt;w:rsid w:val=&quot;009A2455&quot; /&gt;&lt;w:rsid w:val=&quot;009A3899&quot; /&gt;&lt;w:rsid w:val=&quot;009A59D5&quot; /&gt;&lt;w:rsid w:val=&quot;009A61CF&quot; /&gt;&lt;w:rsid w:val=&quot;009A73DC&quot; /&gt;&lt;w:rsid w:val=&quot;009B1180&quot; /&gt;&lt;w:rsid w:val=&quot;009B52BB&quot; /&gt;&lt;w:rsid w:val=&quot;009B5393&quot; /&gt;&lt;w:rsid w:val=&quot;009B6FB4&quot; /&gt;&lt;w:rsid w:val=&quot;009B7F03&quot; /&gt;&lt;w:rsid w:val=&quot;009C00A2&quot; /&gt;&lt;w:rsid w:val=&quot;009C07B4&quot; /&gt;&lt;w:rsid w:val=&quot;009C1DB5&quot; /&gt;&lt;w:rsid w:val=&quot;009C391C&quot; /&gt;&lt;w:rsid w:val=&quot;009C4BA6&quot; /&gt;&lt;w:rsid w:val=&quot;009C5FC9&quot; /&gt;&lt;w:rsid w:val=&quot;009D10DA&quot; /&gt;&lt;w:rsid w:val=&quot;009D3ACC&quot; /&gt;&lt;w:rsid w:val=&quot;009D3D41&quot; /&gt;&lt;w:rsid w:val=&quot;009D445B&quot; /&gt;&lt;w:rsid w:val=&quot;009D4FE2&quot; /&gt;&lt;w:rsid w:val=&quot;009D67FE&quot; /&gt;&lt;w:rsid w:val=&quot;009D6A01&quot; /&gt;&lt;w:rsid w:val=&quot;009E0092&quot; /&gt;&lt;w:rsid w:val=&quot;009E06A8&quot; /&gt;&lt;w:rsid w:val=&quot;009E2D0F&quot; /&gt;&lt;w:rsid w:val=&quot;009E3A80&quot; /&gt;&lt;w:rsid w:val=&quot;009E4C25&quot; /&gt;&lt;w:rsid w:val=&quot;009E4D32&quot; /&gt;&lt;w:rsid w:val=&quot;009E54E6&quot; /&gt;&lt;w:rsid w:val=&quot;009E583A&quot; /&gt;&lt;w:rsid w:val=&quot;009E6770&quot; /&gt;&lt;w:rsid w:val=&quot;009F0F73&quot; /&gt;&lt;w:rsid w:val=&quot;009F4777&quot; /&gt;&lt;w:rsid w:val=&quot;009F6769&quot; /&gt;&lt;w:rsid w:val=&quot;009F6DAC&quot; /&gt;&lt;w:rsid w:val=&quot;00A0247E&quot; /&gt;&lt;w:rsid w:val=&quot;00A02BFA&quot; /&gt;&lt;w:rsid w:val=&quot;00A0456E&quot; /&gt;&lt;w:rsid w:val=&quot;00A04BBF&quot; /&gt;&lt;w:rsid w:val=&quot;00A1159C&quot; /&gt;&lt;w:rsid w:val=&quot;00A13763&quot; /&gt;&lt;w:rsid w:val=&quot;00A14602&quot; /&gt;&lt;w:rsid w:val=&quot;00A24A6C&quot; /&gt;&lt;w:rsid w:val=&quot;00A24DA3&quot; /&gt;&lt;w:rsid w:val=&quot;00A24F2D&quot; /&gt;&lt;w:rsid w:val=&quot;00A26309&quot; /&gt;&lt;w:rsid w:val=&quot;00A268EC&quot; /&gt;&lt;w:rsid w:val=&quot;00A308D2&quot; /&gt;&lt;w:rsid w:val=&quot;00A31D0F&quot; /&gt;&lt;w:rsid w:val=&quot;00A337E7&quot; /&gt;&lt;w:rsid w:val=&quot;00A34597&quot; /&gt;&lt;w:rsid w:val=&quot;00A352BE&quot; /&gt;&lt;w:rsid w:val=&quot;00A36403&quot; /&gt;&lt;w:rsid w:val=&quot;00A3680B&quot; /&gt;&lt;w:rsid w:val=&quot;00A37A55&quot; /&gt;&lt;w:rsid w:val=&quot;00A4119E&quot; /&gt;&lt;w:rsid w:val=&quot;00A428DA&quot; /&gt;&lt;w:rsid w:val=&quot;00A434DE&quot; /&gt;&lt;w:rsid w:val=&quot;00A44685&quot; /&gt;&lt;w:rsid w:val=&quot;00A451C4&quot; /&gt;&lt;w:rsid w:val=&quot;00A465AF&quot; /&gt;&lt;w:rsid w:val=&quot;00A5041B&quot; /&gt;&lt;w:rsid w:val=&quot;00A50729&quot; /&gt;&lt;w:rsid w:val=&quot;00A519B3&quot; /&gt;&lt;w:rsid w:val=&quot;00A51ADD&quot; /&gt;&lt;w:rsid w:val=&quot;00A5284B&quot; /&gt;&lt;w:rsid w:val=&quot;00A544A2&quot; /&gt;&lt;w:rsid w:val=&quot;00A54E14&quot; /&gt;&lt;w:rsid w:val=&quot;00A55147&quot; /&gt;&lt;w:rsid w:val=&quot;00A55D9E&quot; /&gt;&lt;w:rsid w:val=&quot;00A57526&quot; /&gt;&lt;w:rsid w:val=&quot;00A60183&quot; /&gt;&lt;w:rsid w:val=&quot;00A615E3&quot; /&gt;&lt;w:rsid w:val=&quot;00A619A3&quot; /&gt;&lt;w:rsid w:val=&quot;00A61D19&quot; /&gt;&lt;w:rsid w:val=&quot;00A653ED&quot; /&gt;&lt;w:rsid w:val=&quot;00A65818&quot; /&gt;&lt;w:rsid w:val=&quot;00A663F1&quot; /&gt;&lt;w:rsid w:val=&quot;00A67B68&quot; /&gt;&lt;w:rsid w:val=&quot;00A753D4&quot; /&gt;&lt;w:rsid w:val=&quot;00A75D30&quot; /&gt;&lt;w:rsid w:val=&quot;00A7629B&quot; /&gt;&lt;w:rsid w:val=&quot;00A8153E&quot; /&gt;&lt;w:rsid w:val=&quot;00A81D28&quot; /&gt;&lt;w:rsid w:val=&quot;00A86B49&quot; /&gt;&lt;w:rsid w:val=&quot;00A87439&quot; /&gt;&lt;w:rsid w:val=&quot;00A9208B&quot; /&gt;&lt;w:rsid w:val=&quot;00A92819&quot; /&gt;&lt;w:rsid w:val=&quot;00A95002&quot; /&gt;&lt;w:rsid w:val=&quot;00A9524F&quot; /&gt;&lt;w:rsid w:val=&quot;00A95531&quot; /&gt;&lt;w:rsid w:val=&quot;00A9618E&quot; /&gt;&lt;w:rsid w:val=&quot;00A97D99&quot; /&gt;&lt;w:rsid w:val=&quot;00AA0DA8&quot; /&gt;&lt;w:rsid w:val=&quot;00AA140F&quot; /&gt;&lt;w:rsid w:val=&quot;00AA15A7&quot; /&gt;&lt;w:rsid w:val=&quot;00AA15D7&quot; /&gt;&lt;w:rsid w:val=&quot;00AA1CEF&quot; /&gt;&lt;w:rsid w:val=&quot;00AA2728&quot; /&gt;&lt;w:rsid w:val=&quot;00AA2D8C&quot; /&gt;&lt;w:rsid w:val=&quot;00AA44F3&quot; /&gt;&lt;w:rsid w:val=&quot;00AA694B&quot; /&gt;&lt;w:rsid w:val=&quot;00AA7E18&quot; /&gt;&lt;w:rsid w:val=&quot;00AB31CC&quot; /&gt;&lt;w:rsid w:val=&quot;00AB38A2&quot; /&gt;&lt;w:rsid w:val=&quot;00AB5493&quot; /&gt;&lt;w:rsid w:val=&quot;00AB73C3&quot; /&gt;&lt;w:rsid w:val=&quot;00AC015F&quot; /&gt;&lt;w:rsid w:val=&quot;00AC0F71&quot; /&gt;&lt;w:rsid w:val=&quot;00AC4723&quot; /&gt;&lt;w:rsid w:val=&quot;00AC5FCE&quot; /&gt;&lt;w:rsid w:val=&quot;00AD05D7&quot; /&gt;&lt;w:rsid w:val=&quot;00AD0BB6&quot; /&gt;&lt;w:rsid w:val=&quot;00AD37F8&quot; /&gt;&lt;w:rsid w:val=&quot;00AD46ED&quot; /&gt;&lt;w:rsid w:val=&quot;00AD4811&quot; /&gt;&lt;w:rsid w:val=&quot;00AD6411&quot; /&gt;&lt;w:rsid w:val=&quot;00AD6691&quot; /&gt;&lt;w:rsid w:val=&quot;00AD736E&quot; /&gt;&lt;w:rsid w:val=&quot;00AE01BD&quot; /&gt;&lt;w:rsid w:val=&quot;00AE189D&quot; /&gt;&lt;w:rsid w:val=&quot;00AE2734&quot; /&gt;&lt;w:rsid w:val=&quot;00AE2D03&quot; /&gt;&lt;w:rsid w:val=&quot;00AE2D8B&quot; /&gt;&lt;w:rsid w:val=&quot;00AE2F51&quot; /&gt;&lt;w:rsid w:val=&quot;00AE35B0&quot; /&gt;&lt;w:rsid w:val=&quot;00AE6832&quot; /&gt;&lt;w:rsid w:val=&quot;00AE7255&quot; /&gt;&lt;w:rsid w:val=&quot;00AE774B&quot; /&gt;&lt;w:rsid w:val=&quot;00AF053D&quot; /&gt;&lt;w:rsid w:val=&quot;00AF058E&quot; /&gt;&lt;w:rsid w:val=&quot;00AF0B6F&quot; /&gt;&lt;w:rsid w:val=&quot;00AF10D6&quot; /&gt;&lt;w:rsid w:val=&quot;00AF2232&quot; /&gt;&lt;w:rsid w:val=&quot;00AF2B46&quot; /&gt;&lt;w:rsid w:val=&quot;00AF3CA0&quot; /&gt;&lt;w:rsid w:val=&quot;00AF61AA&quot; /&gt;&lt;w:rsid w:val=&quot;00B004F8&quot; /&gt;&lt;w:rsid w:val=&quot;00B00BE9&quot; /&gt;&lt;w:rsid w:val=&quot;00B01F85&quot; /&gt;&lt;w:rsid w:val=&quot;00B03684&quot; /&gt;&lt;w:rsid w:val=&quot;00B038F5&quot; /&gt;&lt;w:rsid w:val=&quot;00B044DE&quot; /&gt;&lt;w:rsid w:val=&quot;00B05E5A&quot; /&gt;&lt;w:rsid w:val=&quot;00B10976&quot; /&gt;&lt;w:rsid w:val=&quot;00B11043&quot; /&gt;&lt;w:rsid w:val=&quot;00B131ED&quot; /&gt;&lt;w:rsid w:val=&quot;00B14D1A&quot; /&gt;&lt;w:rsid w:val=&quot;00B16A29&quot; /&gt;&lt;w:rsid w:val=&quot;00B208CD&quot; /&gt;&lt;w:rsid w:val=&quot;00B23722&quot; /&gt;&lt;w:rsid w:val=&quot;00B2389B&quot; /&gt;&lt;w:rsid w:val=&quot;00B24F5D&quot; /&gt;&lt;w:rsid w:val=&quot;00B25B3B&quot; /&gt;&lt;w:rsid w:val=&quot;00B30819&quot; /&gt;&lt;w:rsid w:val=&quot;00B33F07&quot; /&gt;&lt;w:rsid w:val=&quot;00B34013&quot; /&gt;&lt;w:rsid w:val=&quot;00B351F4&quot; /&gt;&lt;w:rsid w:val=&quot;00B35F8C&quot; /&gt;&lt;w:rsid w:val=&quot;00B375EB&quot; /&gt;&lt;w:rsid w:val=&quot;00B41C5C&quot; /&gt;&lt;w:rsid w:val=&quot;00B526AC&quot; /&gt;&lt;w:rsid w:val=&quot;00B53A9B&quot; /&gt;&lt;w:rsid w:val=&quot;00B53FF5&quot; /&gt;&lt;w:rsid w:val=&quot;00B55104&quot; /&gt;&lt;w:rsid w:val=&quot;00B55A4E&quot; /&gt;&lt;w:rsid w:val=&quot;00B56762&quot; /&gt;&lt;w:rsid w:val=&quot;00B56FDC&quot; /&gt;&lt;w:rsid w:val=&quot;00B5768B&quot; /&gt;&lt;w:rsid w:val=&quot;00B615C1&quot; /&gt;&lt;w:rsid w:val=&quot;00B63DD2&quot; /&gt;&lt;w:rsid w:val=&quot;00B64223&quot; /&gt;&lt;w:rsid w:val=&quot;00B65DE7&quot; /&gt;&lt;w:rsid w:val=&quot;00B6641E&quot; /&gt;&lt;w:rsid w:val=&quot;00B72459&quot; /&gt;&lt;w:rsid w:val=&quot;00B728BA&quot; /&gt;&lt;w:rsid w:val=&quot;00B801BB&quot; /&gt;&lt;w:rsid w:val=&quot;00B82380&quot; /&gt;&lt;w:rsid w:val=&quot;00B82D50&quot; /&gt;&lt;w:rsid w:val=&quot;00B82EE4&quot; /&gt;&lt;w:rsid w:val=&quot;00B8361F&quot; /&gt;&lt;w:rsid w:val=&quot;00B83D6C&quot; /&gt;&lt;w:rsid w:val=&quot;00B83F28&quot; /&gt;&lt;w:rsid w:val=&quot;00B84F5C&quot; /&gt;&lt;w:rsid w:val=&quot;00B85EE5&quot; /&gt;&lt;w:rsid w:val=&quot;00B87895&quot; /&gt;&lt;w:rsid w:val=&quot;00B93711&quot; /&gt;&lt;w:rsid w:val=&quot;00B979C5&quot; /&gt;&lt;w:rsid w:val=&quot;00BA0C29&quot; /&gt;&lt;w:rsid w:val=&quot;00BA0EF2&quot; /&gt;&lt;w:rsid w:val=&quot;00BA1484&quot; /&gt;&lt;w:rsid w:val=&quot;00BA1776&quot; /&gt;&lt;w:rsid w:val=&quot;00BA3690&quot; /&gt;&lt;w:rsid w:val=&quot;00BA4341&quot; /&gt;&lt;w:rsid w:val=&quot;00BA57C7&quot; /&gt;&lt;w:rsid w:val=&quot;00BA65A2&quot; /&gt;&lt;w:rsid w:val=&quot;00BB3DAC&quot; /&gt;&lt;w:rsid w:val=&quot;00BB41AA&quot; /&gt;&lt;w:rsid w:val=&quot;00BB522C&quot; /&gt;&lt;w:rsid w:val=&quot;00BB6890&quot; /&gt;&lt;w:rsid w:val=&quot;00BB6FEF&quot; /&gt;&lt;w:rsid w:val=&quot;00BB7C5D&quot; /&gt;&lt;w:rsid w:val=&quot;00BC16F7&quot; /&gt;&lt;w:rsid w:val=&quot;00BC4DD9&quot; /&gt;&lt;w:rsid w:val=&quot;00BC5548&quot; /&gt;&lt;w:rsid w:val=&quot;00BD212D&quot; /&gt;&lt;w:rsid w:val=&quot;00BD381C&quot; /&gt;&lt;w:rsid w:val=&quot;00BD4FEB&quot; /&gt;&lt;w:rsid w:val=&quot;00BD6482&quot; /&gt;&lt;w:rsid w:val=&quot;00BD6862&quot; /&gt;&lt;w:rsid w:val=&quot;00BD6880&quot; /&gt;&lt;w:rsid w:val=&quot;00BD6A8D&quot; /&gt;&lt;w:rsid w:val=&quot;00BE1738&quot; /&gt;&lt;w:rsid w:val=&quot;00BE19B3&quot; /&gt;&lt;w:rsid w:val=&quot;00BE2DA3&quot; /&gt;&lt;w:rsid w:val=&quot;00BE520D&quot; /&gt;&lt;w:rsid w:val=&quot;00BE5988&quot; /&gt;&lt;w:rsid w:val=&quot;00BE617E&quot; /&gt;&lt;w:rsid w:val=&quot;00BE6678&quot; /&gt;&lt;w:rsid w:val=&quot;00BF0288&quot; /&gt;&lt;w:rsid w:val=&quot;00BF0847&quot; /&gt;&lt;w:rsid w:val=&quot;00BF0ED3&quot; /&gt;&lt;w:rsid w:val=&quot;00BF2B3C&quot; /&gt;&lt;w:rsid w:val=&quot;00BF31BB&quot; /&gt;&lt;w:rsid w:val=&quot;00BF3796&quot; /&gt;&lt;w:rsid w:val=&quot;00BF5039&quot; /&gt;&lt;w:rsid w:val=&quot;00BF5B93&quot; /&gt;&lt;w:rsid w:val=&quot;00C004A8&quot; /&gt;&lt;w:rsid w:val=&quot;00C019F9&quot; /&gt;&lt;w:rsid w:val=&quot;00C02A0F&quot; /&gt;&lt;w:rsid w:val=&quot;00C039C7&quot; /&gt;&lt;w:rsid w:val=&quot;00C04830&quot; /&gt;&lt;w:rsid w:val=&quot;00C04E24&quot; /&gt;&lt;w:rsid w:val=&quot;00C0565F&quot; /&gt;&lt;w:rsid w:val=&quot;00C07C76&quot; /&gt;&lt;w:rsid w:val=&quot;00C11DC4&quot; /&gt;&lt;w:rsid w:val=&quot;00C141D5&quot; /&gt;&lt;w:rsid w:val=&quot;00C20C60&quot; /&gt;&lt;w:rsid w:val=&quot;00C2177E&quot; /&gt;&lt;w:rsid w:val=&quot;00C2226D&quot; /&gt;&lt;w:rsid w:val=&quot;00C22A51&quot; /&gt;&lt;w:rsid w:val=&quot;00C2626F&quot; /&gt;&lt;w:rsid w:val=&quot;00C26A1E&quot; /&gt;&lt;w:rsid w:val=&quot;00C31A15&quot; /&gt;&lt;w:rsid w:val=&quot;00C3239B&quot; /&gt;&lt;w:rsid w:val=&quot;00C34054&quot; /&gt;&lt;w:rsid w:val=&quot;00C35488&quot; /&gt;&lt;w:rsid w:val=&quot;00C359A9&quot; /&gt;&lt;w:rsid w:val=&quot;00C37FF5&quot; /&gt;&lt;w:rsid w:val=&quot;00C40965&quot; /&gt;&lt;w:rsid w:val=&quot;00C42185&quot; /&gt;&lt;w:rsid w:val=&quot;00C42A75&quot; /&gt;&lt;w:rsid w:val=&quot;00C446B1&quot; /&gt;&lt;w:rsid w:val=&quot;00C45321&quot; /&gt;&lt;w:rsid w:val=&quot;00C4732F&quot; /&gt;&lt;w:rsid w:val=&quot;00C5035C&quot; /&gt;&lt;w:rsid w:val=&quot;00C5093D&quot; /&gt;&lt;w:rsid w:val=&quot;00C55518&quot; /&gt;&lt;w:rsid w:val=&quot;00C57472&quot; /&gt;&lt;w:rsid w:val=&quot;00C57C60&quot; /&gt;&lt;w:rsid w:val=&quot;00C60AE8&quot; /&gt;&lt;w:rsid w:val=&quot;00C60CF4&quot; /&gt;&lt;w:rsid w:val=&quot;00C635A0&quot; /&gt;&lt;w:rsid w:val=&quot;00C64B80&quot; /&gt;&lt;w:rsid w:val=&quot;00C64BCF&quot; /&gt;&lt;w:rsid w:val=&quot;00C64CFE&quot; /&gt;&lt;w:rsid w:val=&quot;00C655A2&quot; /&gt;&lt;w:rsid w:val=&quot;00C65BA2&quot; /&gt;&lt;w:rsid w:val=&quot;00C72F74&quot; /&gt;&lt;w:rsid w:val=&quot;00C733C7&quot; /&gt;&lt;w:rsid w:val=&quot;00C7425A&quot; /&gt;&lt;w:rsid w:val=&quot;00C75999&quot; /&gt;&lt;w:rsid w:val=&quot;00C75A7E&quot; /&gt;&lt;w:rsid w:val=&quot;00C767BC&quot; /&gt;&lt;w:rsid w:val=&quot;00C773DB&quot; /&gt;&lt;w:rsid w:val=&quot;00C7756A&quot; /&gt;&lt;w:rsid w:val=&quot;00C77DFB&quot; /&gt;&lt;w:rsid w:val=&quot;00C825F0&quot; /&gt;&lt;w:rsid w:val=&quot;00C83794&quot; /&gt;&lt;w:rsid w:val=&quot;00C86A33&quot; /&gt;&lt;w:rsid w:val=&quot;00C86B21&quot; /&gt;&lt;w:rsid w:val=&quot;00C86FE1&quot; /&gt;&lt;w:rsid w:val=&quot;00C87864&quot; /&gt;&lt;w:rsid w:val=&quot;00C91820&quot; /&gt;&lt;w:rsid w:val=&quot;00C92B65&quot; /&gt;&lt;w:rsid w:val=&quot;00C9698A&quot; /&gt;&lt;w:rsid w:val=&quot;00C97E83&quot; /&gt;&lt;w:rsid w:val=&quot;00CA2ED5&quot; /&gt;&lt;w:rsid w:val=&quot;00CA52EC&quot; /&gt;&lt;w:rsid w:val=&quot;00CA7EE0&quot; /&gt;&lt;w:rsid w:val=&quot;00CA7F3E&quot; /&gt;&lt;w:rsid w:val=&quot;00CA7FC8&quot; /&gt;&lt;w:rsid w:val=&quot;00CB0235&quot; /&gt;&lt;w:rsid w:val=&quot;00CB089C&quot; /&gt;&lt;w:rsid w:val=&quot;00CB2BE1&quot; /&gt;&lt;w:rsid w:val=&quot;00CB2FE9&quot; /&gt;&lt;w:rsid w:val=&quot;00CB367E&quot; /&gt;&lt;w:rsid w:val=&quot;00CC0AF6&quot; /&gt;&lt;w:rsid w:val=&quot;00CC2558&quot; /&gt;&lt;w:rsid w:val=&quot;00CC2A2A&quot; /&gt;&lt;w:rsid w:val=&quot;00CC39C2&quot; /&gt;&lt;w:rsid w:val=&quot;00CC3FE2&quot; /&gt;&lt;w:rsid w:val=&quot;00CD0992&quot; /&gt;&lt;w:rsid w:val=&quot;00CD2C91&quot; /&gt;&lt;w:rsid w:val=&quot;00CD345C&quot; /&gt;&lt;w:rsid w:val=&quot;00CD375D&quot; /&gt;&lt;w:rsid w:val=&quot;00CD5BB5&quot; /&gt;&lt;w:rsid w:val=&quot;00CD69B3&quot; /&gt;&lt;w:rsid w:val=&quot;00CE1B1A&quot; /&gt;&lt;w:rsid w:val=&quot;00CE1CEA&quot; /&gt;&lt;w:rsid w:val=&quot;00CE2EC8&quot; /&gt;&lt;w:rsid w:val=&quot;00CE6B28&quot; /&gt;&lt;w:rsid w:val=&quot;00CE79CB&quot; /&gt;&lt;w:rsid w:val=&quot;00CF30D8&quot; /&gt;&lt;w:rsid w:val=&quot;00CF3420&quot; /&gt;&lt;w:rsid w:val=&quot;00CF3C84&quot; /&gt;&lt;w:rsid w:val=&quot;00CF606F&quot; /&gt;&lt;w:rsid w:val=&quot;00CF6B4A&quot; /&gt;&lt;w:rsid w:val=&quot;00CF6F6F&quot; /&gt;&lt;w:rsid w:val=&quot;00D021E4&quot; /&gt;&lt;w:rsid w:val=&quot;00D028C7&quot; /&gt;&lt;w:rsid w:val=&quot;00D035B8&quot; /&gt;&lt;w:rsid w:val=&quot;00D0456E&quot; /&gt;&lt;w:rsid w:val=&quot;00D05B2C&quot; /&gt;&lt;w:rsid w:val=&quot;00D10A7A&quot; /&gt;&lt;w:rsid w:val=&quot;00D10CA5&quot; /&gt;&lt;w:rsid w:val=&quot;00D12927&quot; /&gt;&lt;w:rsid w:val=&quot;00D14800&quot; /&gt;&lt;w:rsid w:val=&quot;00D14D6F&quot; /&gt;&lt;w:rsid w:val=&quot;00D15164&quot; /&gt;&lt;w:rsid w:val=&quot;00D15467&quot; /&gt;&lt;w:rsid w:val=&quot;00D17F22&quot; /&gt;&lt;w:rsid w:val=&quot;00D205BD&quot; /&gt;&lt;w:rsid w:val=&quot;00D20C9E&quot; /&gt;&lt;w:rsid w:val=&quot;00D21742&quot; /&gt;&lt;w:rsid w:val=&quot;00D21808&quot; /&gt;&lt;w:rsid w:val=&quot;00D22B0A&quot; /&gt;&lt;w:rsid w:val=&quot;00D26CA0&quot; /&gt;&lt;w:rsid w:val=&quot;00D27D86&quot; /&gt;&lt;w:rsid w:val=&quot;00D30740&quot; /&gt;&lt;w:rsid w:val=&quot;00D314F5&quot; /&gt;&lt;w:rsid w:val=&quot;00D33E17&quot; /&gt;&lt;w:rsid w:val=&quot;00D35526&quot; /&gt;&lt;w:rsid w:val=&quot;00D35FAB&quot; /&gt;&lt;w:rsid w:val=&quot;00D36272&quot; /&gt;&lt;w:rsid w:val=&quot;00D41E33&quot; /&gt;&lt;w:rsid w:val=&quot;00D43CFE&quot; /&gt;&lt;w:rsid w:val=&quot;00D44F79&quot; /&gt;&lt;w:rsid w:val=&quot;00D454C8&quot; /&gt;&lt;w:rsid w:val=&quot;00D46F97&quot; /&gt;&lt;w:rsid w:val=&quot;00D51D52&quot; /&gt;&lt;w:rsid w:val=&quot;00D51F77&quot; /&gt;&lt;w:rsid w:val=&quot;00D52922&quot; /&gt;&lt;w:rsid w:val=&quot;00D52C5A&quot; /&gt;&lt;w:rsid w:val=&quot;00D53176&quot; /&gt;&lt;w:rsid w:val=&quot;00D54F65&quot; /&gt;&lt;w:rsid w:val=&quot;00D5645A&quot; /&gt;&lt;w:rsid w:val=&quot;00D56504&quot; /&gt;&lt;w:rsid w:val=&quot;00D56973&quot; /&gt;&lt;w:rsid w:val=&quot;00D604F3&quot; /&gt;&lt;w:rsid w:val=&quot;00D6279C&quot; /&gt;&lt;w:rsid w:val=&quot;00D62BEB&quot; /&gt;&lt;w:rsid w:val=&quot;00D63D1E&quot; /&gt;&lt;w:rsid w:val=&quot;00D66782&quot; /&gt;&lt;w:rsid w:val=&quot;00D7071F&quot; /&gt;&lt;w:rsid w:val=&quot;00D73736&quot; /&gt;&lt;w:rsid w:val=&quot;00D7391F&quot; /&gt;&lt;w:rsid w:val=&quot;00D73C6B&quot; /&gt;&lt;w:rsid w:val=&quot;00D74567&quot; /&gt;&lt;w:rsid w:val=&quot;00D75563&quot; /&gt;&lt;w:rsid w:val=&quot;00D76E7E&quot; /&gt;&lt;w:rsid w:val=&quot;00D7709B&quot; /&gt;&lt;w:rsid w:val=&quot;00D77305&quot; /&gt;&lt;w:rsid w:val=&quot;00D809C9&quot; /&gt;&lt;w:rsid w:val=&quot;00D84777&quot; /&gt;&lt;w:rsid w:val=&quot;00D84F23&quot; /&gt;&lt;w:rsid w:val=&quot;00D8548C&quot; /&gt;&lt;w:rsid w:val=&quot;00D87799&quot; /&gt;&lt;w:rsid w:val=&quot;00D90898&quot; /&gt;&lt;w:rsid w:val=&quot;00D926B2&quot; /&gt;&lt;w:rsid w:val=&quot;00D938FA&quot; /&gt;&lt;w:rsid w:val=&quot;00D95039&quot; /&gt;&lt;w:rsid w:val=&quot;00D96CC8&quot; /&gt;&lt;w:rsid w:val=&quot;00DA04AC&quot; /&gt;&lt;w:rsid w:val=&quot;00DA0B8E&quot; /&gt;&lt;w:rsid w:val=&quot;00DA23CF&quot; /&gt;&lt;w:rsid w:val=&quot;00DA2487&quot; /&gt;&lt;w:rsid w:val=&quot;00DA38F3&quot; /&gt;&lt;w:rsid w:val=&quot;00DB0811&quot; /&gt;&lt;w:rsid w:val=&quot;00DB08FA&quot; /&gt;&lt;w:rsid w:val=&quot;00DB09B0&quot; /&gt;&lt;w:rsid w:val=&quot;00DB48E2&quot; /&gt;&lt;w:rsid w:val=&quot;00DB5FC7&quot; /&gt;&lt;w:rsid w:val=&quot;00DB7E9E&quot; /&gt;&lt;w:rsid w:val=&quot;00DC042B&quot; /&gt;&lt;w:rsid w:val=&quot;00DC06FD&quot; /&gt;&lt;w:rsid w:val=&quot;00DC1159&quot; /&gt;&lt;w:rsid w:val=&quot;00DC16CE&quot; /&gt;&lt;w:rsid w:val=&quot;00DC2819&quot; /&gt;&lt;w:rsid w:val=&quot;00DC47DB&quot; /&gt;&lt;w:rsid w:val=&quot;00DC4BD8&quot; /&gt;&lt;w:rsid w:val=&quot;00DC4ED7&quot; /&gt;&lt;w:rsid w:val=&quot;00DC52DE&quot; /&gt;&lt;w:rsid w:val=&quot;00DC7B83&quot; /&gt;&lt;w:rsid w:val=&quot;00DD25F1&quot; /&gt;&lt;w:rsid w:val=&quot;00DD2EED&quot; /&gt;&lt;w:rsid w:val=&quot;00DD2F8C&quot; /&gt;&lt;w:rsid w:val=&quot;00DD5AF9&quot; /&gt;&lt;w:rsid w:val=&quot;00DD6B47&quot; /&gt;&lt;w:rsid w:val=&quot;00DD7926&quot; /&gt;&lt;w:rsid w:val=&quot;00DE0263&quot; /&gt;&lt;w:rsid w:val=&quot;00DE3C56&quot; /&gt;&lt;w:rsid w:val=&quot;00DF06BF&quot; /&gt;&lt;w:rsid w:val=&quot;00DF1019&quot; /&gt;&lt;w:rsid w:val=&quot;00DF1DCE&quot; /&gt;&lt;w:rsid w:val=&quot;00DF25C1&quot; /&gt;&lt;w:rsid w:val=&quot;00DF2644&quot; /&gt;&lt;w:rsid w:val=&quot;00DF3E38&quot; /&gt;&lt;w:rsid w:val=&quot;00DF5627&quot; /&gt;&lt;w:rsid w:val=&quot;00DF68A9&quot; /&gt;&lt;w:rsid w:val=&quot;00DF6F70&quot; /&gt;&lt;w:rsid w:val=&quot;00DF77C2&quot; /&gt;&lt;w:rsid w:val=&quot;00E0035D&quot; /&gt;&lt;w:rsid w:val=&quot;00E01909&quot; /&gt;&lt;w:rsid w:val=&quot;00E03D76&quot; /&gt;&lt;w:rsid w:val=&quot;00E04988&quot; /&gt;&lt;w:rsid w:val=&quot;00E052CA&quot; /&gt;&lt;w:rsid w:val=&quot;00E063FD&quot; /&gt;&lt;w:rsid w:val=&quot;00E0658F&quot; /&gt;&lt;w:rsid w:val=&quot;00E067A6&quot; /&gt;&lt;w:rsid w:val=&quot;00E06A8C&quot; /&gt;&lt;w:rsid w:val=&quot;00E07FFD&quot; /&gt;&lt;w:rsid w:val=&quot;00E11490&quot; /&gt;&lt;w:rsid w:val=&quot;00E13B55&quot; /&gt;&lt;w:rsid w:val=&quot;00E153ED&quot; /&gt;&lt;w:rsid w:val=&quot;00E154B3&quot; /&gt;&lt;w:rsid w:val=&quot;00E1592A&quot; /&gt;&lt;w:rsid w:val=&quot;00E1701A&quot; /&gt;&lt;w:rsid w:val=&quot;00E20F2F&quot; /&gt;&lt;w:rsid w:val=&quot;00E2121D&quot; /&gt;&lt;w:rsid w:val=&quot;00E21A96&quot; /&gt;&lt;w:rsid w:val=&quot;00E22C73&quot; /&gt;&lt;w:rsid w:val=&quot;00E25B5C&quot; /&gt;&lt;w:rsid w:val=&quot;00E31189&quot; /&gt;&lt;w:rsid w:val=&quot;00E3164B&quot; /&gt;&lt;w:rsid w:val=&quot;00E3170C&quot; /&gt;&lt;w:rsid w:val=&quot;00E31DD4&quot; /&gt;&lt;w:rsid w:val=&quot;00E31ECF&quot; /&gt;&lt;w:rsid w:val=&quot;00E31F3F&quot; /&gt;&lt;w:rsid w:val=&quot;00E32850&quot; /&gt;&lt;w:rsid w:val=&quot;00E33D8D&quot; /&gt;&lt;w:rsid w:val=&quot;00E365B5&quot; /&gt;&lt;w:rsid w:val=&quot;00E410E9&quot; /&gt;&lt;w:rsid w:val=&quot;00E41222&quot; /&gt;&lt;w:rsid w:val=&quot;00E414D6&quot; /&gt;&lt;w:rsid w:val=&quot;00E4167A&quot; /&gt;&lt;w:rsid w:val=&quot;00E4335B&quot; /&gt;&lt;w:rsid w:val=&quot;00E44869&quot; /&gt;&lt;w:rsid w:val=&quot;00E45EA6&quot; /&gt;&lt;w:rsid w:val=&quot;00E46FB6&quot; /&gt;&lt;w:rsid w:val=&quot;00E477EB&quot; /&gt;&lt;w:rsid w:val=&quot;00E50221&quot; /&gt;&lt;w:rsid w:val=&quot;00E5089D&quot; /&gt;&lt;w:rsid w:val=&quot;00E51399&quot; /&gt;&lt;w:rsid w:val=&quot;00E51A04&quot; /&gt;&lt;w:rsid w:val=&quot;00E51D72&quot; /&gt;&lt;w:rsid w:val=&quot;00E534A0&quot; /&gt;&lt;w:rsid w:val=&quot;00E537BC&quot; /&gt;&lt;w:rsid w:val=&quot;00E53EDF&quot; /&gt;&lt;w:rsid w:val=&quot;00E540F6&quot; /&gt;&lt;w:rsid w:val=&quot;00E54570&quot; /&gt;&lt;w:rsid w:val=&quot;00E54C21&quot; /&gt;&lt;w:rsid w:val=&quot;00E572BD&quot; /&gt;&lt;w:rsid w:val=&quot;00E57E02&quot; /&gt;&lt;w:rsid w:val=&quot;00E60A55&quot; /&gt;&lt;w:rsid w:val=&quot;00E621A2&quot; /&gt;&lt;w:rsid w:val=&quot;00E6300A&quot; /&gt;&lt;w:rsid w:val=&quot;00E637F5&quot; /&gt;&lt;w:rsid w:val=&quot;00E63B65&quot; /&gt;&lt;w:rsid w:val=&quot;00E64082&quot; /&gt;&lt;w:rsid w:val=&quot;00E674D5&quot; /&gt;&lt;w:rsid w:val=&quot;00E70712&quot; /&gt;&lt;w:rsid w:val=&quot;00E70A89&quot; /&gt;&lt;w:rsid w:val=&quot;00E718A7&quot; /&gt;&lt;w:rsid w:val=&quot;00E7593D&quot; /&gt;&lt;w:rsid w:val=&quot;00E81C41&quot; /&gt;&lt;w:rsid w:val=&quot;00E83CE1&quot; /&gt;&lt;w:rsid w:val=&quot;00E84468&quot; /&gt;&lt;w:rsid w:val=&quot;00E85677&quot; /&gt;&lt;w:rsid w:val=&quot;00E85FCC&quot; /&gt;&lt;w:rsid w:val=&quot;00E86EFD&quot; /&gt;&lt;w:rsid w:val=&quot;00E876DB&quot; /&gt;&lt;w:rsid w:val=&quot;00E90587&quot; /&gt;&lt;w:rsid w:val=&quot;00E908D0&quot; /&gt;&lt;w:rsid w:val=&quot;00E909CB&quot; /&gt;&lt;w:rsid w:val=&quot;00E91964&quot; /&gt;&lt;w:rsid w:val=&quot;00E919FD&quot; /&gt;&lt;w:rsid w:val=&quot;00E92846&quot; /&gt;&lt;w:rsid w:val=&quot;00E930D7&quot; /&gt;&lt;w:rsid w:val=&quot;00E935AB&quot; /&gt;&lt;w:rsid w:val=&quot;00E96CB5&quot; /&gt;&lt;w:rsid w:val=&quot;00E975EB&quot; /&gt;&lt;w:rsid w:val=&quot;00E9786F&quot; /&gt;&lt;w:rsid w:val=&quot;00EA0CA7&quot; /&gt;&lt;w:rsid w:val=&quot;00EA1099&quot; /&gt;&lt;w:rsid w:val=&quot;00EA1445&quot; /&gt;&lt;w:rsid w:val=&quot;00EA20FD&quot; /&gt;&lt;w:rsid w:val=&quot;00EA28EF&quot; /&gt;&lt;w:rsid w:val=&quot;00EA2D9F&quot; /&gt;&lt;w:rsid w:val=&quot;00EA3206&quot; /&gt;&lt;w:rsid w:val=&quot;00EA5362&quot; /&gt;&lt;w:rsid w:val=&quot;00EA59AF&quot; /&gt;&lt;w:rsid w:val=&quot;00EA60EF&quot; /&gt;&lt;w:rsid w:val=&quot;00EA6A4E&quot; /&gt;&lt;w:rsid w:val=&quot;00EB0643&quot; /&gt;&lt;w:rsid w:val=&quot;00EB5855&quot; /&gt;&lt;w:rsid w:val=&quot;00EB6535&quot; /&gt;&lt;w:rsid w:val=&quot;00EB7B61&quot; /&gt;&lt;w:rsid w:val=&quot;00EC0CBF&quot; /&gt;&lt;w:rsid w:val=&quot;00EC1628&quot; /&gt;&lt;w:rsid w:val=&quot;00EC24F8&quot; /&gt;&lt;w:rsid w:val=&quot;00EC2A5E&quot; /&gt;&lt;w:rsid w:val=&quot;00EC34A6&quot; /&gt;&lt;w:rsid w:val=&quot;00EC3A00&quot; /&gt;&lt;w:rsid w:val=&quot;00EC46E7&quot; /&gt;&lt;w:rsid w:val=&quot;00EC5DE1&quot; /&gt;&lt;w:rsid w:val=&quot;00EC7C70&quot; /&gt;&lt;w:rsid w:val=&quot;00ED15FC&quot; /&gt;&lt;w:rsid w:val=&quot;00ED254B&quot; /&gt;&lt;w:rsid w:val=&quot;00ED2569&quot; /&gt;&lt;w:rsid w:val=&quot;00ED54F9&quot; /&gt;&lt;w:rsid w:val=&quot;00ED73A9&quot; /&gt;&lt;w:rsid w:val=&quot;00ED7803&quot; /&gt;&lt;w:rsid w:val=&quot;00EE154D&quot; /&gt;&lt;w:rsid w:val=&quot;00EE2238&quot; /&gt;&lt;w:rsid w:val=&quot;00EE3741&quot; /&gt;&lt;w:rsid w:val=&quot;00EF095E&quot; /&gt;&lt;w:rsid w:val=&quot;00EF71E2&quot; /&gt;&lt;w:rsid w:val=&quot;00F00326&quot; /&gt;&lt;w:rsid w:val=&quot;00F0071D&quot; /&gt;&lt;w:rsid w:val=&quot;00F053A9&quot; /&gt;&lt;w:rsid w:val=&quot;00F060AB&quot; /&gt;&lt;w:rsid w:val=&quot;00F0737A&quot; /&gt;&lt;w:rsid w:val=&quot;00F13731&quot; /&gt;&lt;w:rsid w:val=&quot;00F14EC3&quot; /&gt;&lt;w:rsid w:val=&quot;00F15534&quot; /&gt;&lt;w:rsid w:val=&quot;00F159A2&quot; /&gt;&lt;w:rsid w:val=&quot;00F161D3&quot; /&gt;&lt;w:rsid w:val=&quot;00F20134&quot; /&gt;&lt;w:rsid w:val=&quot;00F21BCE&quot; /&gt;&lt;w:rsid w:val=&quot;00F2265C&quot; /&gt;&lt;w:rsid w:val=&quot;00F22C3B&quot; /&gt;&lt;w:rsid w:val=&quot;00F248AB&quot; /&gt;&lt;w:rsid w:val=&quot;00F25441&quot; /&gt;&lt;w:rsid w:val=&quot;00F2685D&quot; /&gt;&lt;w:rsid w:val=&quot;00F277D7&quot; /&gt;&lt;w:rsid w:val=&quot;00F27FC0&quot; /&gt;&lt;w:rsid w:val=&quot;00F303DA&quot; /&gt;&lt;w:rsid w:val=&quot;00F30D7B&quot; /&gt;&lt;w:rsid w:val=&quot;00F320A8&quot; /&gt;&lt;w:rsid w:val=&quot;00F35080&quot; /&gt;&lt;w:rsid w:val=&quot;00F355C0&quot; /&gt;&lt;w:rsid w:val=&quot;00F35D51&quot; /&gt;&lt;w:rsid w:val=&quot;00F36013&quot; /&gt;&lt;w:rsid w:val=&quot;00F40659&quot; /&gt;&lt;w:rsid w:val=&quot;00F40AA1&quot; /&gt;&lt;w:rsid w:val=&quot;00F41848&quot; /&gt;&lt;w:rsid w:val=&quot;00F41BE6&quot; /&gt;&lt;w:rsid w:val=&quot;00F441CF&quot; /&gt;&lt;w:rsid w:val=&quot;00F45353&quot; /&gt;&lt;w:rsid w:val=&quot;00F45EEC&quot; /&gt;&lt;w:rsid w:val=&quot;00F464E3&quot; /&gt;&lt;w:rsid w:val=&quot;00F5410A&quot; /&gt;&lt;w:rsid w:val=&quot;00F5502A&quot; /&gt;&lt;w:rsid w:val=&quot;00F556DC&quot; /&gt;&lt;w:rsid w:val=&quot;00F56DFF&quot; /&gt;&lt;w:rsid w:val=&quot;00F57FC1&quot; /&gt;&lt;w:rsid w:val=&quot;00F6010C&quot; /&gt;&lt;w:rsid w:val=&quot;00F6133E&quot; /&gt;&lt;w:rsid w:val=&quot;00F61642&quot; /&gt;&lt;w:rsid w:val=&quot;00F62E84&quot; /&gt;&lt;w:rsid w:val=&quot;00F632E2&quot; /&gt;&lt;w:rsid w:val=&quot;00F6506B&quot; /&gt;&lt;w:rsid w:val=&quot;00F66229&quot; /&gt;&lt;w:rsid w:val=&quot;00F675CA&quot; /&gt;&lt;w:rsid w:val=&quot;00F70A9A&quot; /&gt;&lt;w:rsid w:val=&quot;00F71A96&quot; /&gt;&lt;w:rsid w:val=&quot;00F72116&quot; /&gt;&lt;w:rsid w:val=&quot;00F7237D&quot; /&gt;&lt;w:rsid w:val=&quot;00F72EC9&quot; /&gt;&lt;w:rsid w:val=&quot;00F74B7F&quot; /&gt;&lt;w:rsid w:val=&quot;00F750B2&quot; /&gt;&lt;w:rsid w:val=&quot;00F76D25&quot; /&gt;&lt;w:rsid w:val=&quot;00F80038&quot; /&gt;&lt;w:rsid w:val=&quot;00F80443&quot; /&gt;&lt;w:rsid w:val=&quot;00F80A78&quot; /&gt;&lt;w:rsid w:val=&quot;00F862A6&quot; /&gt;&lt;w:rsid w:val=&quot;00F87B97&quot; /&gt;&lt;w:rsid w:val=&quot;00F92810&quot; /&gt;&lt;w:rsid w:val=&quot;00F94F43&quot; /&gt;&lt;w:rsid w:val=&quot;00F95252&quot; /&gt;&lt;w:rsid w:val=&quot;00F95509&quot; /&gt;&lt;w:rsid w:val=&quot;00F958CF&quot; /&gt;&lt;w:rsid w:val=&quot;00F97997&quot; /&gt;&lt;w:rsid w:val=&quot;00FA1474&quot; /&gt;&lt;w:rsid w:val=&quot;00FA23CE&quot; /&gt;&lt;w:rsid w:val=&quot;00FA549B&quot; /&gt;&lt;w:rsid w:val=&quot;00FB0F8C&quot; /&gt;&lt;w:rsid w:val=&quot;00FB151D&quot; /&gt;&lt;w:rsid w:val=&quot;00FB1DA7&quot; /&gt;&lt;w:rsid w:val=&quot;00FB1DCC&quot; /&gt;&lt;w:rsid w:val=&quot;00FB38E6&quot; /&gt;&lt;w:rsid w:val=&quot;00FB3A43&quot; /&gt;&lt;w:rsid w:val=&quot;00FB3B23&quot; /&gt;&lt;w:rsid w:val=&quot;00FB4313&quot; /&gt;&lt;w:rsid w:val=&quot;00FB566D&quot; /&gt;&lt;w:rsid w:val=&quot;00FB5BE5&quot; /&gt;&lt;w:rsid w:val=&quot;00FB6021&quot; /&gt;&lt;w:rsid w:val=&quot;00FB6086&quot; /&gt;&lt;w:rsid w:val=&quot;00FB7B45&quot; /&gt;&lt;w:rsid w:val=&quot;00FC13C8&quot; /&gt;&lt;w:rsid w:val=&quot;00FC355A&quot; /&gt;&lt;w:rsid w:val=&quot;00FC3A1F&quot; /&gt;&lt;w:rsid w:val=&quot;00FC5541&quot; /&gt;&lt;w:rsid w:val=&quot;00FC796E&quot; /&gt;&lt;w:rsid w:val=&quot;00FD2F83&quot; /&gt;&lt;w:rsid w:val=&quot;00FD4941&quot; /&gt;&lt;w:rsid w:val=&quot;00FD7289&quot; /&gt;&lt;w:rsid w:val=&quot;00FE0B63&quot; /&gt;&lt;w:rsid w:val=&quot;00FE15F9&quot; /&gt;&lt;w:rsid w:val=&quot;00FE2623&quot; /&gt;&lt;w:rsid w:val=&quot;00FE3AA9&quot; /&gt;&lt;w:rsid w:val=&quot;00FE3DF7&quot; /&gt;&lt;w:rsid w:val=&quot;00FE4209&quot; /&gt;&lt;w:rsid w:val=&quot;00FE4CE1&quot; /&gt;&lt;w:rsid w:val=&quot;00FE70EE&quot; /&gt;&lt;w:rsid w:val=&quot;00FE76D9&quot; /&gt;&lt;w:rsid w:val=&quot;00FE773E&quot; /&gt;&lt;w:rsid w:val=&quot;00FF0723&quot; /&gt;&lt;w:rsid w:val=&quot;00FF1701&quot; /&gt;&lt;w:rsid w:val=&quot;00FF2677&quot; /&gt;&lt;w:rsid w:val=&quot;00FF3183&quot; /&gt;&lt;w:rsid w:val=&quot;00FF35C6&quot; /&gt;&lt;w:rsid w:val=&quot;00FF5E0E&quot; /&gt;&lt;w:rsid w:val=&quot;00FF73BC&quot; /&gt;&lt;w:rsid w:val=&quot;00FF778D&quot; /&gt;&lt;/w:rsids&gt;&lt;m:mathPr&gt;&lt;m:mathFont m:val=&quot;Cambria Math&quot; /&gt;&lt;m:brkBin m:val=&quot;before&quot; /&gt;&lt;m:brkBinSub m:val=&quot;--&quot; /&gt;&lt;m:smallFrac m:val=&quot;0&quot; /&gt;&lt;m:dispDef /&gt;&lt;m:lMargin m:val=&quot;0&quot; /&gt;&lt;m:rMargin m:val=&quot;0&quot; /&gt;&lt;m:defJc m:val=&quot;centerGroup&quot; /&gt;&lt;m:wrapIndent m:val=&quot;1440&quot; /&gt;&lt;m:intLim m:val=&quot;subSup&quot; /&gt;&lt;m:naryLim m:val=&quot;undOvr&quot; /&gt;&lt;/m:mathPr&gt;&lt;w:themeFontLang w:val=&quot;en-US&quot; /&gt;&lt;w:clrSchemeMapping w:bg1=&quot;light1&quot; w:t1=&quot;dark1&quot; w:bg2=&quot;light2&quot; w:t2=&quot;dark2&quot; w:accent1=&quot;accent1&quot; w:accent2=&quot;accent2&quot; w:accent3=&quot;accent3&quot; w:accent4=&quot;accent4&quot; w:accent5=&quot;accent5&quot; w:accent6=&quot;accent6&quot; w:hyperlink=&quot;hyperlink&quot; w:followedHyperlink=&quot;followedHyperlink&quot; /&gt;&lt;w:doNotIncludeSubdocsInStats /&gt;&lt;w:shapeDefaults&gt;&lt;o:shapedefaults v:ext=&quot;edit&quot; spidmax=&quot;2049&quot; /&gt;&lt;o:shapelayout v:ext=&quot;edit&quot;&gt;&lt;o:idmap v:ext=&quot;edit&quot; data=&quot;1&quot; /&gt;&lt;/o:shapelayout&gt;&lt;/w:shapeDefaults&gt;&lt;w:decimalSymbol w:val=&quot;.&quot; /&gt;&lt;w:listSeparator w:val=&quot;;&quot; /&gt;&lt;w14:docId w14:val=&quot;4C17C0A3&quot; /&gt;&lt;/w:settings&gt;&lt;/pkg:xmlData&gt;&lt;/pkg:part&gt;&lt;pkg:part pkg:name=&quot;/word/attachedToolbars.bin&quot; pkg:contentType=&quot;application/vnd.ms-word.attachedToolbars&quot;&gt;&lt;pkg:binaryData&gt;EgAABwYADAASAAIAQQEAAAMBAAoBAAAAKAADBw1TAGUAbgBkACAAdABvACAATQBDACYATQBTAAAM_x000d__x000a_UwBlAG4AZAAgAHQAbwAgAE0AQwBNAFMAAAAAAAALTQBzAEMAbQBzAE8AYwBNAGUAbgB1AAAAAAMB_x000d__x000a_AAAAFEMAdQBzAHQAbwBtACAAUABvAHAAdQBwACAAMQAwADQANQAzADkAMwADARMEAQAAACgAA+MA_x000d__x000a_AAANIlAAYQByAGEAZABvAGMAcwAtAEQAbwBrAHUAbQBlAG4AdAB2AGEAcgBpAGEAYgBsAGUAIABl_x000d__x000a_AGkAbgBmAPwAZwBlAG4AAAAAAAAAAAABAwEAJDwAUABhAHIAYQBkAG8AYwBzAC0ARABvAGsAdQBt_x000d__x000a_AGUAbgB0AHYAYQByAGkAYQBiAGwAZQAgAGUAaQBuAGYA/ABnAGUAbgA+AP//AAABAOMAACgAAAAA_x000d__x000a_AAEAABL5HgAA+R4AABAAAAABAI4ACQAAAAAAAgACHPkeAAAAAAAAAAAAAAAAAAAFHP/////5HgAA_x000d__x000a_ngAAAAEAswA=&lt;/pkg:binaryData&gt;&lt;/pkg:part&gt;&lt;pkg:part pkg:name=&quot;/word/_rels/customizations.xml.rels&quot; pkg:contentType=&quot;application/vnd.openxmlformats-package.relationships+xml&quot;&gt;&lt;pkg:xmlData&gt;&lt;Relationships xmlns=&quot;http://schemas.openxmlformats.org/package/2006/relationships&quot;&gt;&lt;Relationship Id=&quot;rId1&quot; Type=&quot;http://schemas.microsoft.com/office/2006/relationships/attachedToolbars&quot; Target=&quot;attachedToolbars.bin&quot; /&gt;&lt;/Relationships&gt;&lt;/pkg:xmlData&gt;&lt;/pkg:part&gt;&lt;pkg:part pkg:name=&quot;/word/glossary/settings.xml&quot; pkg:contentType=&quot;application/vnd.openxmlformats-officedocument.wordprocessingml.settings+xml&quot;&gt;&lt;pkg:xmlData&gt;&lt;w:settings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sl=&quot;http://schemas.openxmlformats.org/schemaLibrary/2006/main&quot; mc:Ignorable=&quot;w14 w15 w16se&quot;&gt;&lt;w:view w:val=&quot;normal&quot; /&gt;&lt;w:defaultTabStop w:val=&quot;720&quot; /&gt;&lt;w:hyphenationZone w:val=&quot;425&quot; /&gt;&lt;w:characterSpacingControl w:val=&quot;doNotCompress&quot; /&gt;&lt;w:compat&gt;&lt;w:useFELayout /&gt;&lt;w:compatSetting w:name=&quot;compatibilityMode&quot; w:uri=&quot;http://schemas.microsoft.com/office/word&quot; w:val=&quot;15&quot; /&gt;&lt;w:compatSetting w:name=&quot;overrideTableStyleFontSizeAndJustification&quot; w:uri=&quot;http://schemas.microsoft.com/office/word&quot; w:val=&quot;1&quot; /&gt;&lt;w:compatSetting w:name=&quot;enableOpenTypeFeatures&quot; w:uri=&quot;http://schemas.microsoft.com/office/word&quot; w:val=&quot;1&quot; /&gt;&lt;w:compatSetting w:name=&quot;doNotFlipMirrorIndents&quot; w:uri=&quot;http://schemas.microsoft.com/office/word&quot; w:val=&quot;1&quot; /&gt;&lt;w:compatSetting w:name=&quot;differentiateMultirowTableHeaders&quot; w:uri=&quot;http://schemas.microsoft.com/office/word&quot; w:val=&quot;1&quot; /&gt;&lt;/w:compat&gt;&lt;w:rsids&gt;&lt;w:rsidRoot w:val=&quot;00A43B8D&quot; /&gt;&lt;w:rsid w:val=&quot;00001D02&quot; /&gt;&lt;w:rsid w:val=&quot;00045472&quot; /&gt;&lt;w:rsid w:val=&quot;00054325&quot; /&gt;&lt;w:rsid w:val=&quot;00060200&quot; /&gt;&lt;w:rsid w:val=&quot;00061E3A&quot; /&gt;&lt;w:rsid w:val=&quot;00066628&quot; /&gt;&lt;w:rsid w:val=&quot;000A6213&quot; /&gt;&lt;w:rsid w:val=&quot;000B26FC&quot; /&gt;&lt;w:rsid w:val=&quot;000C25D3&quot; /&gt;&lt;w:rsid w:val=&quot;000C445C&quot; /&gt;&lt;w:rsid w:val=&quot;000D6D0A&quot; /&gt;&lt;w:rsid w:val=&quot;000E5742&quot; /&gt;&lt;w:rsid w:val=&quot;00147D4E&quot; /&gt;&lt;w:rsid w:val=&quot;0016625E&quot; /&gt;&lt;w:rsid w:val=&quot;00166990&quot; /&gt;&lt;w:rsid w:val=&quot;001A671D&quot; /&gt;&lt;w:rsid w:val=&quot;001C15E6&quot; /&gt;&lt;w:rsid w:val=&quot;001E56BE&quot; /&gt;&lt;w:rsid w:val=&quot;00220D3A&quot; /&gt;&lt;w:rsid w:val=&quot;00234870&quot; /&gt;&lt;w:rsid w:val=&quot;00252875&quot; /&gt;&lt;w:rsid w:val=&quot;00341035&quot; /&gt;&lt;w:rsid w:val=&quot;00371149&quot; /&gt;&lt;w:rsid w:val=&quot;00376293&quot; /&gt;&lt;w:rsid w:val=&quot;00384D29&quot; /&gt;&lt;w:rsid w:val=&quot;003948A7&quot; /&gt;&lt;w:rsid w:val=&quot;003C5355&quot; /&gt;&lt;w:rsid w:val=&quot;0040567B&quot; /&gt;&lt;w:rsid w:val=&quot;00462686&quot; /&gt;&lt;w:rsid w:val=&quot;004F10B7&quot; /&gt;&lt;w:rsid w:val=&quot;004F2BCF&quot; /&gt;&lt;w:rsid w:val=&quot;00533C33&quot; /&gt;&lt;w:rsid w:val=&quot;005B0CDB&quot; /&gt;&lt;w:rsid w:val=&quot;0068602A&quot; /&gt;&lt;w:rsid w:val=&quot;006A2185&quot; /&gt;&lt;w:rsid w:val=&quot;006A7122&quot; /&gt;&lt;w:rsid w:val=&quot;006D7454&quot; /&gt;&lt;w:rsid w:val=&quot;006F06B1&quot; /&gt;&lt;w:rsid w:val=&quot;006F45F6&quot; /&gt;&lt;w:rsid w:val=&quot;006F7556&quot; /&gt;&lt;w:rsid w:val=&quot;00736DB0&quot; /&gt;&lt;w:rsid w:val=&quot;007D417D&quot; /&gt;&lt;w:rsid w:val=&quot;007D6F5E&quot; /&gt;&lt;w:rsid w:val=&quot;0080348E&quot; /&gt;&lt;w:rsid w:val=&quot;00896EB6&quot; /&gt;&lt;w:rsid w:val=&quot;008F240E&quot; /&gt;&lt;w:rsid w:val=&quot;00903809&quot; /&gt;&lt;w:rsid w:val=&quot;009376E0&quot; /&gt;&lt;w:rsid w:val=&quot;00966C8D&quot; /&gt;&lt;w:rsid w:val=&quot;00982370&quot; /&gt;&lt;w:rsid w:val=&quot;00A43B8D&quot; /&gt;&lt;w:rsid w:val=&quot;00A4483E&quot; /&gt;&lt;w:rsid w:val"/>
    <w:docVar w:name="fr-CH2_LanguageVersion" w:val="=&quot;00A72546&quot; /&gt;&lt;w:rsid w:val=&quot;00A80C8B&quot; /&gt;&lt;w:rsid w:val=&quot;00AC7131&quot; /&gt;&lt;w:rsid w:val=&quot;00AD332D&quot; /&gt;&lt;w:rsid w:val=&quot;00AD3A6D&quot; /&gt;&lt;w:rsid w:val=&quot;00AE49E0&quot; /&gt;&lt;w:rsid w:val=&quot;00AF4F91&quot; /&gt;&lt;w:rsid w:val=&quot;00B957D4&quot; /&gt;&lt;w:rsid w:val=&quot;00BD449C&quot; /&gt;&lt;w:rsid w:val=&quot;00C00B09&quot; /&gt;&lt;w:rsid w:val=&quot;00C20C2D&quot; /&gt;&lt;w:rsid w:val=&quot;00C33FF2&quot; /&gt;&lt;w:rsid w:val=&quot;00C54147&quot; /&gt;&lt;w:rsid w:val=&quot;00C96519&quot; /&gt;&lt;w:rsid w:val=&quot;00D00979&quot; /&gt;&lt;w:rsid w:val=&quot;00D0415F&quot; /&gt;&lt;w:rsid w:val=&quot;00D1649A&quot; /&gt;&lt;w:rsid w:val=&quot;00D236AB&quot; /&gt;&lt;w:rsid w:val=&quot;00D66352&quot; /&gt;&lt;w:rsid w:val=&quot;00D76C91&quot; /&gt;&lt;w:rsid w:val=&quot;00DC7878&quot; /&gt;&lt;w:rsid w:val=&quot;00DD0414&quot; /&gt;&lt;w:rsid w:val=&quot;00DE70E0&quot; /&gt;&lt;w:rsid w:val=&quot;00DF4D3D&quot; /&gt;&lt;w:rsid w:val=&quot;00E172E9&quot; /&gt;&lt;w:rsid w:val=&quot;00E25D63&quot; /&gt;&lt;w:rsid w:val=&quot;00E44B38&quot; /&gt;&lt;w:rsid w:val=&quot;00EB3BED&quot; /&gt;&lt;w:rsid w:val=&quot;00EC188B&quot; /&gt;&lt;w:rsid w:val=&quot;00ED50CC&quot; /&gt;&lt;w:rsid w:val=&quot;00F06D96&quot; /&gt;&lt;w:rsid w:val=&quot;00F17098&quot; /&gt;&lt;w:rsid w:val=&quot;00F51CB7&quot; /&gt;&lt;w:rsid w:val=&quot;00F65863&quot; /&gt;&lt;w:rsid w:val=&quot;00F809AA&quot; /&gt;&lt;w:rsid w:val=&quot;00F8283E&quot; /&gt;&lt;w:rsid w:val=&quot;00F82C1E&quot; /&gt;&lt;w:rsid w:val=&quot;00FA297D&quot; /&gt;&lt;w:rsid w:val=&quot;00FE5078&quot; /&gt;&lt;/w:rsids&gt;&lt;m:mathPr&gt;&lt;m:mathFont m:val=&quot;Cambria Math&quot; /&gt;&lt;m:brkBin m:val=&quot;before&quot; /&gt;&lt;m:brkBinSub m:val=&quot;--&quot; /&gt;&lt;m:smallFrac m:val=&quot;0&quot; /&gt;&lt;m:dispDef /&gt;&lt;m:lMargin m:val=&quot;0&quot; /&gt;&lt;m:rMargin m:val=&quot;0&quot; /&gt;&lt;m:defJc m:val=&quot;centerGroup&quot; /&gt;&lt;m:wrapIndent m:val=&quot;1440&quot; /&gt;&lt;m:intLim m:val=&quot;subSup&quot; /&gt;&lt;m:naryLim m:val=&quot;undOvr&quot; /&gt;&lt;/m:mathPr&gt;&lt;w:themeFontLang w:val=&quot;en-US&quot; /&gt;&lt;w:clrSchemeMapping w:bg1=&quot;light1&quot; w:t1=&quot;dark1&quot; w:bg2=&quot;light2&quot; w:t2=&quot;dark2&quot; w:accent1=&quot;accent1&quot; w:accent2=&quot;accent2&quot; w:accent3=&quot;accent3&quot; w:accent4=&quot;accent4&quot; w:accent5=&quot;accent5&quot; w:accent6=&quot;accent6&quot; w:hyperlink=&quot;hyperlink&quot; w:followedHyperlink=&quot;followedHyperlink&quot; /&gt;&lt;w:decimalSymbol w:val=&quot;.&quot; /&gt;&lt;w:listSeparator w:val=&quot;;&quot; /&gt;&lt;/w:settings&gt;&lt;/pkg:xmlData&gt;&lt;/pkg:part&gt;&lt;pkg:part pkg:name=&quot;/word/customizations.xml&quot; pkg:contentType=&quot;application/vnd.ms-word.keyMapCustomizations+xml&quot;&gt;&lt;pkg:xmlData&gt;&lt;wne:tcg xmlns:r=&quot;http://schemas.openxmlformats.org/officeDocument/2006/relationships&quot; xmlns:wne=&quot;http://schemas.microsoft.com/office/word/2006/wordml&quot;&gt;&lt;wne:toolbars&gt;&lt;wne:toolbarData r:id=&quot;rId1&quot; /&gt;&lt;/wne:toolbars&gt;&lt;/wne:tcg&gt;&lt;/pkg:xmlData&gt;&lt;/pkg:part&gt;&lt;pkg:part pkg:name=&quot;/word/glossary/document.xml&quot; pkg:contentType=&quot;application/vnd.openxmlformats-officedocument.wordprocessingml.document.glossary+xml&quot;&gt;&lt;pkg:xmlData&gt;&lt;w:glossaryDocument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docParts&gt;&lt;w:docPart&gt;&lt;w:docPartPr&gt;&lt;w:name w:val=&quot;E7E3F7DF0A67425EBAB085B6E5F75655&quot; /&gt;&lt;w:category&gt;&lt;w:name w:val=&quot;General&quot; /&gt;&lt;w:gallery w:val=&quot;placeholder&quot; /&gt;&lt;/w:category&gt;&lt;w:types&gt;&lt;w:type w:val=&quot;bbPlcHdr&quot; /&gt;&lt;/w:types&gt;&lt;w:behaviors&gt;&lt;w:behavior w:val=&quot;content&quot; /&gt;&lt;/w:behaviors&gt;&lt;w:guid w:val=&quot;{A514CCF1-BF67-4C14-B58A-EE700A8DD440}&quot; /&gt;&lt;/w:docPartPr&gt;&lt;w:docPartBody&gt;&lt;w:p w:rsidR=&quot;00000000&quot; w:rsidRDefault=&quot;00C96519&quot; w:rsidP=&quot;00C96519&quot;&gt;&lt;w:pPr&gt;&lt;w:pStyle w:val=&quot;E7E3F7DF0A67425EBAB085B6E5F75655&quot; /&gt;&lt;/w:pPr&gt;&lt;w:r w:rsidRPr=&quot;00812DF7&quot;&gt;&lt;w:rPr&gt;&lt;w:rStyle w:val=&quot;PlaceholderText&quot; /&gt;&lt;/w:rPr&gt;&lt;w:t&gt;Klicken Sie hier, um Text einzugeben.&lt;/w:t&gt;&lt;/w:r&gt;&lt;/w:p&gt;&lt;/w:docPartBody&gt;&lt;/w:docPart&gt;&lt;w:docPart&gt;&lt;w:docPartPr&gt;&lt;w:name w:val=&quot;8BEACA57CF5142A7A6421575351CA7C1&quot; /&gt;&lt;w:category&gt;&lt;w:name w:val=&quot;General&quot; /&gt;&lt;w:gallery w:val=&quot;placeholder&quot; /&gt;&lt;/w:category&gt;&lt;w:types&gt;&lt;w:type w:val=&quot;bbPlcHdr&quot; /&gt;&lt;/w:types&gt;&lt;w:behaviors&gt;&lt;w:behavior w:val=&quot;content&quot; /&gt;&lt;/w:behaviors&gt;&lt;w:guid w:val=&quot;{076A9376-E950-429C-BA2A-36D7AF9AF80A}&quot; /&gt;&lt;/w:docPartPr&gt;&lt;w:docPartBody&gt;&lt;w:p w:rsidR=&quot;00000000&quot; w:rsidRDefault=&quot;00C96519&quot; w:rsidP=&quot;00C96519&quot;&gt;&lt;w:pPr&gt;&lt;w:pStyle w:val=&quot;8BEACA57CF5142A7A6421575351CA7C1&quot; /&gt;&lt;/w:pPr&gt;&lt;w:r w:rsidRPr=&quot;00460057&quot;&gt;&lt;w:rPr&gt;&lt;w:rStyle w:val=&quot;PlaceholderText&quot; /&gt;&lt;/w:rPr&gt;&lt;w:t&gt;Klicken Sie hier, um Text einzugeben.&lt;/w:t&gt;&lt;/w:r&gt;&lt;/w:p&gt;&lt;/w:docPartBody&gt;&lt;/w:docPart&gt;&lt;w:docPart&gt;&lt;w:docPartPr&gt;&lt;w:name w:val=&quot;0F8B8EDE0B8643FD873EF984F0076349&quot; /&gt;&lt;w:category&gt;&lt;w:name w:val=&quot;General&quot; /&gt;&lt;w:gallery w:val=&quot;placeholder&quot; /&gt;&lt;/w:category&gt;&lt;w:types&gt;&lt;w:type w:val=&quot;bbPlcHdr&quot; /&gt;&lt;/w:types&gt;&lt;w:behaviors&gt;&lt;w:behavior w:val=&quot;content&quot; /&gt;&lt;/w:behaviors&gt;&lt;w:guid w:val=&quot;{FE520BBA-B17A-4427-9BBC-6E548F9DBE74}&quot; /&gt;&lt;/w:docPartPr&gt;&lt;w:docPartBody&gt;&lt;w:p w:rsidR=&quot;00000000&quot; w:rsidRDefault=&quot;00C96519&quot; w:rsidP=&quot;00C96519&quot;&gt;&lt;w:pPr&gt;&lt;w:pStyle w:val=&quot;0F8B8EDE0B8643FD873EF984F0076349&quot; /&gt;&lt;/w:pPr&gt;&lt;w:r w:rsidRPr=&quot;00C21F1C&quot;&gt;&lt;w:rPr&gt;&lt;w:rStyle w:val=&quot;PlaceholderText&quot; /&gt;&lt;/w:rPr&gt;&lt;w:t&gt;Klicken Sie hier, um Text einzugeben.&lt;/w:t&gt;&lt;/w:r&gt;&lt;/w:p&gt;&lt;/w:docPartBody&gt;&lt;/w:docPart&gt;&lt;w:docPart&gt;&lt;w:docPartPr&gt;&lt;w:name w:val=&quot;844FBB6A3CA54EF185B18849F1395DB8&quot; /&gt;&lt;w:category&gt;&lt;w:name w:val=&quot;General&quot; /&gt;&lt;w:gallery w:val=&quot;placeholder&quot; /&gt;&lt;/w:category&gt;&lt;w:types&gt;&lt;w:type w:val=&quot;bbPlcHdr&quot; /&gt;&lt;/w:types&gt;&lt;w:behaviors&gt;&lt;w:behavior w:val=&quot;content&quot; /&gt;&lt;/w:behaviors&gt;&lt;w:guid w:val=&quot;{CB8E0C8B-9F5B-4482-9F30-911098CD7A62}&quot; /&gt;&lt;/w:docPartPr&gt;&lt;w:docPartBody&gt;&lt;w:p w:rsidR=&quot;00000000&quot; w:rsidRDefault=&quot;00C96519&quot; w:rsidP=&quot;00C96519&quot;&gt;&lt;w:pPr&gt;&lt;w:pStyle w:val=&quot;844FBB6A3CA54EF185B18849F1395DB8&quot; /&gt;&lt;/w:pPr&gt;&lt;w:r w:rsidRPr=&quot;00D53C08&quot;&gt;&lt;w:rPr&gt;&lt;w:rStyle w:val=&quot;PlaceholderText&quot; /&gt;&lt;/w:rPr&gt;&lt;w:t&gt;Klicken Sie hier, um Text einzugeben.&lt;/w:t&gt;&lt;/w:r&gt;&lt;/w:p&gt;&lt;/w:docPartBody&gt;&lt;/w:docPart&gt;&lt;w:docPart&gt;&lt;w:docPartPr&gt;&lt;w:name w:val=&quot;572E6B9F15994231A686A2590EC8A7DE&quot; /&gt;&lt;w:category&gt;&lt;w:name w:val=&quot;General&quot; /&gt;&lt;w:gallery w:val=&quot;placeholder&quot; /&gt;&lt;/w:category&gt;&lt;w:types&gt;&lt;w:type w:val=&quot;bbPlcHdr&quot; /&gt;&lt;/w:types&gt;&lt;w:behaviors&gt;&lt;w:behavior w:val=&quot;content&quot; /&gt;&lt;/w:behaviors&gt;&lt;w:guid w:val=&quot;{9A49C8F4-7405-46D2-A4FA-E17EC8EBB4E1}&quot; /&gt;&lt;/w:docPartPr&gt;&lt;w:docPartBody&gt;&lt;w:p w:rsidR=&quot;00000000&quot; w:rsidRDefault=&quot;00C96519&quot; w:rsidP=&quot;00C96519&quot;&gt;&lt;w:pPr&gt;&lt;w:pStyle w:val=&quot;572E6B9F15994231A686A2590EC8A7DE&quot; /&gt;&lt;/w:pPr&gt;&lt;w:r w:rsidRPr=&quot;00C2269C&quot;&gt;&lt;w:rPr&gt;&lt;w:rStyle w:val=&quot;PlaceholderText&quot; /&gt;&lt;/w:rPr&gt;&lt;w:t&gt;Klicken Sie hier, um Text einzugeben.&lt;/w:t&gt;&lt;/w:r&gt;&lt;/w:p&gt;&lt;/w:docPartBody&gt;&lt;/w:docPart&gt;&lt;/w:docParts&gt;&lt;/w:glossaryDocument&gt;&lt;/pkg:xmlData&gt;&lt;/pkg:part&gt;&lt;pkg:part pkg:name=&quot;/word/glossary/_rels/document.xml.rels&quot; pkg:contentType=&quot;application/vnd.openxmlformats-package.relationships+xml&quot;&gt;&lt;pkg:xmlData&gt;&lt;Relationships xmlns=&quot;http://schemas.openxmlformats.org/package/2006/relationships&quot;&gt;&lt;Relationship Id=&quot;rId3&quot; Type=&quot;http://schemas.openxmlformats.org/officeDocument/2006/relationships/webSettings&quot; Target=&quot;webSettings.xml&quot; /&gt;&lt;Relationship Id=&quot;rId2&quot; Type=&quot;http://schemas.openxmlformats.org/officeDocument/2006/relationships/settings&quot; Target=&quot;settings.xml&quot; /&gt;&lt;Relationship Id=&quot;rId1&quot; Type=&quot;http://schemas.openxmlformats.org/officeDocument/2006/relationships/styles&quot; Target=&quot;styles.xml&quot; /&gt;&lt;Relationship Id=&quot;rId4&quot; Type=&quot;http://schemas.openxmlformats.org/officeDocument/2006/relationships/fontTable&quot; Target=&quot;fontTable.xml&quot; /&gt;&lt;/Relationships&gt;&lt;/pkg:xmlData&gt;&lt;/pkg:part&gt;&lt;pkg:part pkg:name=&quot;/word/styles.xml&quot; pkg:contentType=&quot;application/vnd.openxmlformats-officedocument.wordprocessingml.styles+xml&quot;&gt;&lt;pkg:xmlData&gt;&lt;w:styles xmlns:mc=&quot;http://schemas.openxmlformats.org/markup-compatibility/2006&quot; xmlns:r=&quot;http://schemas.openxmlformats.org/officeDocument/2006/relationships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mc:Ignorable=&quot;w14 w15 w16se&quot;&gt;&lt;w:docDefaults&gt;&lt;w:rPrDefault&gt;&lt;w:rPr&gt;&lt;w:rFonts w:ascii=&quot;Arial&quot; w:eastAsia=&quot;Times New Roman&quot; w:hAnsi=&quot;Arial&quot; w:cs=&quot;Times New Roman&quot; /&gt;&lt;w:sz w:val=&quot;22&quot; /&gt;&lt;w:szCs w:val=&quot;22&quot; /&gt;&lt;w:lang w:val=&quot;de-CH&quot; w:eastAsia=&quot;de-CH&quot; w:bidi=&quot;ar-SA&quot; /&gt;&lt;/w:rPr&gt;&lt;/w:rPrDefault&gt;&lt;w:pPrDefault /&gt;&lt;/w:docDefaults&gt;&lt;w:latentStyles w:defLockedState=&quot;0&quot; w:defUIPriority=&quot;0&quot; w:defSemiHidden=&quot;0&quot; w:defUnhideWhenUsed=&quot;0&quot; w:defQFormat=&quot;0&quot; w:count=&quot;374&quot;&gt;&lt;w:lsdException w:name=&quot;Normal&quot; w:qFormat=&quot;1&quot; /&gt;&lt;w:lsdException w:name=&quot;heading 1&quot; w:semiHidden=&quot;1&quot; w:qFormat=&quot;1&quot; /&gt;&lt;w:lsdException w:name=&quot;heading 2&quot; w:semiHidden=&quot;1&quot; w:qFormat=&quot;1&quot; /&gt;&lt;w:lsdException w:name=&quot;heading 3&quot; w:semiHidden=&quot;1&quot; w:qFormat=&quot;1&quot; /&gt;&lt;w:lsdException w:name=&quot;heading 4&quot; w:semiHidden=&quot;1&quot; w:unhideWhenUsed=&quot;1&quot; w:qFormat=&quot;1&quot; /&gt;&lt;w:lsdException w:name=&quot;heading 5&quot; w:semiHidden=&quot;1&quot; w:unhideWhenUsed=&quot;1&quot; w:qFormat=&quot;1&quot; /&gt;&lt;w:lsdException w:name=&quot;heading 6&quot; w:semiHidden=&quot;1&quot; w:unhideWhenUsed=&quot;1&quot; w:qFormat=&quot;1&quot; /&gt;&lt;w:lsdException w:name=&quot;heading 7&quot; w:semiHidden=&quot;1&quot; w:unhideWhenUsed=&quot;1&quot; w:qFormat=&quot;1&quot; /&gt;&lt;w:lsdException w:name=&quot;heading 8&quot; w:semiHidden=&quot;1&quot; w:unhideWhenUsed=&quot;1&quot; w:qFormat=&quot;1&quot; /&gt;&lt;w:lsdException w:name=&quot;heading 9&quot; w:semiHidden=&quot;1&quot; w:unhideWhenUsed=&quot;1&quot; w:qFormat=&quot;1&quot; /&gt;&lt;w:lsdException w:name=&quot;index 1&quot; w:semiHidden=&quot;1&quot; w:unhideWhenUsed=&quot;1&quot; /&gt;&lt;w:lsdException w:name=&quot;index 2&quot; w:semiHidden=&quot;1&quot; w:unhideWhenUsed=&quot;1&quot; /&gt;&lt;w:lsdException w:name=&quot;index 3&quot; w:semiHidden=&quot;1&quot; w:unhideWhenUsed=&quot;1&quot; /&gt;&lt;w:lsdException w:name=&quot;index 4&quot; w:semiHidden=&quot;1&quot; w:unhideWhenUsed=&quot;1&quot; /&gt;&lt;w:lsdException w:name=&quot;index 5&quot; w:semiHidden=&quot;1&quot; w:unhideWhenUsed=&quot;1&quot; /&gt;&lt;w:lsdException w:name=&quot;index 6&quot; w:semiHidden=&quot;1&quot; w:unhideWhenUsed=&quot;1&quot; /&gt;&lt;w:lsdException w:name=&quot;index 7&quot; w:semiHidden=&quot;1&quot; w:unhideWhenUsed=&quot;1&quot; /&gt;&lt;w:lsdException w:name=&quot;index 8&quot; w:semiHidden=&quot;1&quot; w:unhideWhenUsed=&quot;1&quot; /&gt;&lt;w:lsdException w:name=&quot;index 9&quot; w:semiHidden=&quot;1&quot; w:unhideWhenUsed=&quot;1&quot; /&gt;&lt;w:lsdException w:name=&quot;toc 1&quot; w:semiHidden=&quot;1&quot; w:unhideWhenUsed=&quot;1&quot; /&gt;&lt;w:lsdException w:name=&quot;toc 2&quot; w:semiHidden=&quot;1&quot; w:unhideWhenUsed=&quot;1&quot; /&gt;&lt;w:lsdException w:name=&quot;toc 3&quot; w:semiHidden=&quot;1&quot; w:unhideWhenUsed=&quot;1&quot; /&gt;&lt;w:lsdException w:name=&quot;toc 4&quot; w:semiHidden=&quot;1&quot; w:unhideWhenUsed=&quot;1&quot; /&gt;&lt;w:lsdException w:name=&quot;toc 5&quot; w:semiHidden=&quot;1&quot; w:unhideWhenUsed=&quot;1&quot; /&gt;&lt;w:lsdException w:name=&quot;toc 6&quot; w:semiHidden=&quot;1&quot; w:unhideWhenUsed=&quot;1&quot; /&gt;&lt;w:lsdException w:name=&quot;toc 7&quot; w:semiHidden=&quot;1&quot; w:unhideWhenUsed=&quot;1&quot; /&gt;&lt;w:lsdException w:name=&quot;toc 8&quot; w:semiHidden=&quot;1&quot; w:unhideWhenUsed=&quot;1&quot; /&gt;&lt;w:lsdException w:name=&quot;toc 9&quot; w:semiHidden=&quot;1&quot; w:unhideWhenUsed=&quot;1&quot; /&gt;&lt;w:lsdException w:name=&quot;Normal Indent&quot; w:semiHidden=&quot;1&quot; w:unhideWhenUsed=&quot;1&quot; /&gt;&lt;w:lsdException w:name=&quot;footnote text&quot; w:semiHidden=&quot;1&quot; w:unhideWhenUsed=&quot;1&quot; /&gt;&lt;w:lsdException w:name=&quot;annotation text&quot; w:semiHidden=&quot;1&quot; w:unhideWhenUsed=&quot;1&quot; /&gt;&lt;w:lsdException w:name=&quot;header&quot; w:semiHidden=&quot;1&quot; w:unhideWhenUsed=&quot;1&quot; /&gt;&lt;w:lsdException w:name=&quot;footer&quot; w:semiHidden=&quot;1&quot; w:unhideWhenUsed=&quot;1&quot; /&gt;&lt;w:lsdException w:name=&quot;index heading&quot; w:semiHidden=&quot;1&quot; w:unhideWhenUsed=&quot;1&quot; /&gt;&lt;w:lsdException w:name=&quot;caption&quot; w:semiHidden=&quot;1&quot; w:unhideWhenUsed=&quot;1&quot; w:qFormat=&quot;1&quot; /&gt;&lt;w:lsdException w:name=&quot;table of figures&quot; w:semiHidden=&quot;1&quot; w:unhideWhenUsed=&quot;1&quot; /&gt;&lt;w:lsdException w:name=&quot;envelope address&quot; w:semiHidden=&quot;1&quot; w:unhideWhenUsed=&quot;1&quot; /&gt;&lt;w:lsdException w:name=&quot;envelope return&quot; w:semiHidden=&quot;1&quot; w:unhideWhenUsed=&quot;1&quot; /&gt;&lt;w:lsdException w:name=&quot;footnote reference&quot; w:semiHidden=&quot;1&quot; w:unhideWhenUsed=&quot;1&quot; /&gt;&lt;w:lsdException w:name=&quot;annotation reference&quot; w:semiHidden=&quot;1&quot; w:unhideWhenUsed=&quot;1&quot; /&gt;&lt;w:lsdException w:name=&quot;line number&quot; w:semiHidden=&quot;1&quot; w:unhideWhenUsed=&quot;1&quot; /&gt;&lt;w:lsdException w:name=&quot;page number&quot; w:semiHidden=&quot;1&quot; w:unhideWhenUsed=&quot;1&quot; /&gt;&lt;w:lsdException w:name=&quot;endnote reference&quot; w:semiHidden=&quot;1&quot; w:unhideWhenUsed=&quot;1&quot; /&gt;&lt;w:lsdException w:name=&quot;endnote text&quot; w:semiHidden=&quot;1&quot; w:unhideWhenUsed=&quot;1&quot; /&gt;&lt;w:lsdException w:name=&quot;table of authorities&quot; w:semiHidden=&quot;1&quot; w:unhideWhenUsed=&quot;1&quot; /&gt;&lt;w:lsdException w:name=&quot;macro&quot; w:semiHidden=&quot;1&quot; w:unhideWhenUsed=&quot;1&quot; /&gt;&lt;w:lsdException w:name=&quot;toa heading&quot; w:semiHidden=&quot;1&quot; /&gt;&lt;w:lsdException w:name=&quot;List&quot; w:semiHidden=&quot;1&quot; w:unhideWhenUsed=&quot;1&quot; /&gt;&lt;w:lsdException w:name=&quot;List Bullet&quot; w:semiHidden=&quot;1&quot; w:unhideWhenUsed=&quot;1&quot; /&gt;&lt;w:lsdException w:name=&quot;List Number&quot; w:semiHidden=&quot;1&quot; /&gt;&lt;w:lsdException w:name=&quot;List 2&quot; w:semiHidden=&quot;1&quot; /&gt;&lt;w:lsdException w:name=&quot;List 3&quot; w:semiHidden=&quot;1&quot; w:unhideWhenUsed=&quot;1&quot; /&gt;&lt;w:lsdException w:name=&quot;List 4&quot; w:semiHidden=&quot;1&quot; w:unhideWhenUsed=&quot;1&quot; /&gt;&lt;w:lsdException w:name=&quot;List 5&quot; w:semiHidden=&quot;1&quot; w:unhideWhenUsed=&quot;1&quot; /&gt;&lt;w:lsdException w:name=&quot;List Bullet 2&quot; w:semiHidden=&quot;1&quot; w:unhideWhenUsed=&quot;1&quot; /&gt;&lt;w:lsdException w:name=&quot;List Bullet 3&quot; w:semiHidden=&quot;1&quot; w:unhideWhenUsed=&quot;1&quot; /&gt;&lt;w:lsdException w:name=&quot;List Bullet 4&quot; w:semiHidden=&quot;1&quot; w:unhideWhenUsed=&quot;1&quot; /&gt;&lt;w:lsdException w:name=&quot;List Bullet 5&quot; w:semiHidden=&quot;1&quot; w:unhideWhenUsed=&quot;1&quot; /&gt;&lt;w:lsdException w:name=&quot;List Number 2&quot; w:semiHidden=&quot;1&quot; w:unhideWhenUsed=&quot;1&quot; /&gt;&lt;w:lsdException w:name=&quot;List Number 3&quot; w:semiHidden=&quot;1&quot; w:unhideWhenUsed=&quot;1&quot; /&gt;&lt;w:lsdException w:name=&quot;List Number 4&quot; w:semiHidden=&quot;1&quot; w:unhideWhenUsed=&quot;1&quot; /&gt;&lt;w:lsdException w:name=&quot;List Number 5&quot; w:semiHidden=&quot;1&quot; w:unhideWhenUsed=&quot;1&quot; /&gt;&lt;w:lsdException w:name=&quot;Title&quot; w:qFormat=&quot;1&quot; /&gt;&lt;w:lsdException w:name=&quot;Closing&quot; w:semiHidden=&quot;1&quot; w:unhideWhenUsed=&quot;1&quot; /&gt;&lt;w:lsdException w:name=&quot;Signature&quot; w:semiHidden=&quot;1&quot; w:unhideWhenUsed=&quot;1&quot; /&gt;&lt;w:lsdException w:name=&quot;Default Paragraph Font&quot; w:semiHidden=&quot;1&quot; w:unhideWhenUsed=&quot;1&quot; /&gt;&lt;w:lsdException w:name=&quot;Body Text&quot; w:semiHidden=&quot;1&quot; w:unhideWhenUsed=&quot;1&quot; /&gt;&lt;w:lsdException w:name=&quot;Body Text Indent&quot; w:semiHidden=&quot;1&quot; w:unhideWhenUsed=&quot;1&quot; /&gt;&lt;w:lsdException w:name=&quot;List Continue&quot; w:semiHidden=&quot;1&quot; w:unhideWhenUsed=&quot;1&quot; /&gt;&lt;w:lsdException w:name=&quot;List Continue 2&quot; w:semiHidden=&quot;1&quot; w:unhideWhenUsed=&quot;1&quot; /&gt;&lt;w:lsdException w:name=&quot;List Continue 3&quot; w:semiHidden=&quot;1&quot; w:unhideWhenUsed=&quot;1&quot; /&gt;&lt;w:lsdException w:name=&quot;List Continue 4&quot; w:semiHidden=&quot;1&quot; /&gt;&lt;w:lsdException w:name=&quot;List Continue 5&quot; w:semiHidden=&quot;1&quot; /&gt;&lt;w:lsdException w:name=&quot;Message Header&quot; w:semiHidden=&quot;1&quot; /&gt;&lt;w:lsdException w:name=&quot;Subtitle&quot; w:semiHidden=&quot;1&quot; w:qFormat=&quot;1&quot; /&gt;&lt;w:lsdException w:name=&quot;Salutation&quot; w:semiHidden=&quot;1&quot; w:unhideWhenUsed=&quot;1&quot; /&gt;&lt;w:lsdException w:name=&quot;Date&quot; w:semiHidden=&quot;1&quot; w:unhideWhenUsed=&quot;1&quot; /&gt;&lt;w:lsdException w:name=&quot;Body Text First Indent&quot; w:semiHidden=&quot;1&quot; w:unhideWhenUsed=&quot;1&quot; /&gt;&lt;w:lsdException w:name=&quot;Body Text First Indent 2&quot; w:semiHidden=&quot;1&quot; w:unhideWhenUsed=&quot;1&quot; /&gt;&lt;w:lsdException w:name=&quot;Note Heading&quot; w:semiHidden=&quot;1&quot; w:unhideWhenUsed=&quot;1&quot; /&gt;&lt;w:lsdException w:name=&quot;Body Text 2&quot; w:semiHidden=&quot;1&quot; w:unhideWhenUsed=&quot;1&quot; /&gt;&lt;w:lsdException w:name=&quot;Body Text 3&quot; w:semiHidden=&quot;1&quot; w:unhideWhenUsed=&quot;1&quot; /&gt;&lt;w:lsdException w:name=&quot;Body Text Indent 2&quot; w:semiHidden=&quot;1&quot; w:unhideWhenUsed=&quot;1&quot; /&gt;&lt;w:lsdException w:name=&quot;Body Text Indent 3&quot; w:semiHidden=&quot;1&quot; w:unhideWhenUsed=&quot;1&quot; /&gt;&lt;w:lsdException w:name=&quot;Block Text&quot; w:semiHidden=&quot;1&quot; w:unhideWhenUsed=&quot;1&quot; /&gt;&lt;w:lsdException w:name=&quot;Hyperlink&quot; w:semiHidden=&quot;1&quot; w:unhideWhenUsed=&quot;1&quot; /&gt;&lt;w:lsdException w:name=&quot;FollowedHyperlink&quot; w:semiHidden=&quot;1&quot; w:unhideWhenUsed=&quot;1&quot; /&gt;&lt;w:lsdException w:name=&quot;Strong&quot; w:semiHidden=&quot;1&quot; w:qFormat=&quot;1&quot; /&gt;&lt;w:lsdException w:name=&quot;Emphasis&quot; w:qFormat=&quot;1&quot; /&gt;&lt;w:lsdException w:name=&quot;Document Map&quot; w:semiHidden=&quot;1&quot; w:unhideWhenUsed=&quot;1&quot; /&gt;&lt;w:lsdException w:name=&quot;Plain Text&quot; w:semiHidden=&quot;1&quot; w:unhideWhenUsed=&quot;1&quot; /&gt;&lt;w:lsdException w:name=&quot;E-mail Signature&quot; w:semiHidden=&quot;1&quot; w:unhideWhenUsed=&quot;1&quot; /&gt;&lt;w:lsdException w:name=&quot;HTML Top of Form&quot; w:semiHidden=&quot;1&quot; w:unhideWhenUsed=&quot;1&quot; /&gt;&lt;w:lsdException w:name=&quot;HTML Bottom of Form&quot; w:semiHidden=&quot;1&quot; w:unhideWhenUsed=&quot;1&quot; /&gt;&lt;w:lsdException w:name=&quot;Normal (Web)&quot; w:semiHidden=&quot;1&quot; w:unhideWhenUsed=&quot;1&quot; /&gt;&lt;w:lsdException w:name=&quot;HTML Acronym&quot; w:semiHidden=&quot;1&quot; w:unhideWhenUsed=&quot;1&quot; /&gt;&lt;w:lsdException w:name=&quot;HTML Address&quot; w:semiHidden=&quot;1&quot; w:unhideWhenUsed=&quot;1&quot; /&gt;&lt;w:lsdException w:name=&quot;HTML Cite&quot; w:semiHidden=&quot;1&quot; w:unhideWhenUsed=&quot;1&quot; /&gt;&lt;w:lsdException w:name=&quot;HTML Code&quot; w:semiHidden=&quot;1&quot; w:unhideWhenUsed=&quot;1&quot; /&gt;&lt;w:lsdException w:name=&quot;HTML Definition&quot; w:semiHidden=&quot;1&quot; w:unhideWhenUsed=&quot;1&quot; /&gt;&lt;w:lsdException w:name=&quot;HTML Keyboard&quot; w:semiHidden=&quot;1&quot; w:unhideWhenUsed=&quot;1&quot; /&gt;&lt;w:lsdException w:name=&quot;HTML Preformatted&quot; w:semiHidden=&quot;1&quot; w:unhideWhenUsed=&quot;1&quot; /&gt;&lt;w:lsdException w:name=&quot;HTML Sample&quot; w:semiHidden=&quot;1&quot; w:unhideWhenUsed=&quot;1&quot; /&gt;&lt;w:lsdException w:name=&quot;HTML Typewriter&quot; w:semiHidden=&quot;1&quot; w:unhideWhenUsed=&quot;1&quot; /&gt;&lt;w:lsdException w:name=&quot;HTML Variable&quot; w:semiHidden=&quot;1&quot; w:unhideWhenUsed=&quot;1&quot; /&gt;&lt;w:lsdException w:name=&quot;Normal Table&quot; w:semiHidden=&quot;1&quot; w:unhideWhenUsed=&quot;1&quot; /&gt;&lt;w:lsdException w:name=&quot;annotation subject&quot; w:semiHidden=&quot;1&quot; w:unhideWhenUsed=&quot;1&quot; /&gt;&lt;w:lsdException w:name=&quot;No List&quot; w:semiHidden=&quot;1&quot; w:unhideWhenUsed=&quot;1&quot; /&gt;&lt;w:lsdException w:name=&quot;Outline List 1&quot; w:semiHidden=&quot;1&quot; w:unhideWhenUsed=&quot;1&quot; /&gt;&lt;w:lsdException w:name=&quot;Outline List 2&quot; w:semiHidden=&quot;1&quot; w:unhideWhenUsed=&quot;1&quot; /&gt;&lt;w:lsdException w:name=&quot;Outline List 3&quot; w:semiHidden=&quot;1&quot; w:unhideWhenUsed=&quot;1&quot; /&gt;&lt;w:lsdException w:name=&quot;Table Simple 1&quot; w:semiHidden=&quot;1&quot; w:unhideWhenUsed=&quot;1&quot; /&gt;&lt;w:lsdException w:name=&quot;Table Simple 2&quot; w:semiHidden=&quot;1&quot; w:unhideWhenUsed=&quot;1&quot; /&gt;&lt;w:lsdException w:name=&quot;Table Simple 3&quot; w:semiHidden=&quot;1&quot; w:unhideWhenUsed=&quot;1&quot; /&gt;&lt;w:lsdException w:name=&quot;Table Classic 1&quot; w:semiHidden=&quot;1&quot; w:unhideWhenUsed=&quot;1&quot; /&gt;&lt;w:lsdException w:name=&quot;Table Classic 2&quot; w:semiHidden=&quot;1&quot; w:unhideWhenUsed=&quot;1&quot; /&gt;&lt;w:lsdException w:name=&quot;Table Classic 3&quot; w:semiHidden=&quot;1&quot; w:unhideWhenUsed=&quot;1&quot; /&gt;&lt;w:lsdException w:name=&quot;Table Classic 4&quot; w:semiHidden=&quot;1&quot; w:unhideWhenUsed=&quot;1&quot; /&gt;&lt;w:lsdException w:name=&quot;Table Colorful 1&quot; w:semiHidden=&quot;1&quot; w:unhideWhenUsed=&quot;1&quot; /&gt;&lt;w:lsdException w:name=&quot;Table Colorful 2&quot; w:semiHidden=&quot;1&quot; w:unhideWhenUsed=&quot;1&quot; /&gt;&lt;w:lsdException w:name=&quot;Table Colorful 3&quot; w:semiHidden=&quot;1&quot; w:unhideWhenUsed=&quot;1&quot; /&gt;&lt;w:lsdException w:name=&quot;Table Columns 1&quot; w:semiHidden=&quot;1&quot; w:unhideWhenUsed=&quot;1&quot; /&gt;&lt;w:lsdException w:name=&quot;Table Columns 2&quot; w:semiHidden=&quot;1&quot; w:unhideWhenUsed=&quot;1&quot; /&gt;&lt;w:lsdException w:name=&quot;Table Columns 3&quot; w:semiHidden=&quot;1&quot; w:unhideWhenUsed=&quot;1&quot; /&gt;&lt;w:lsdException w:name=&quot;Table Columns 4&quot; w:semiHidden=&quot;1&quot; w:unhideWhenUsed=&quot;1&quot; /&gt;&lt;w:lsdException w:name=&quot;Table Columns 5&quot; w:semiHidden=&quot;1&quot; w:unhideWhenUsed=&quot;1&quot; /&gt;&lt;w:lsdException w:name=&quot;Table Grid 1&quot; w:semiHidden=&quot;1&quot; w:unhideWhenUsed=&quot;1&quot; /&gt;&lt;w:lsdException w:name=&quot;Table Grid 2&quot; w:semiHidden=&quot;1&quot; w:unhideWhenUsed=&quot;1&quot; /&gt;&lt;w:lsdException w:name=&quot;Table Grid 3&quot; w:semiHidden=&quot;1&quot; w:unhideWhenUsed=&quot;1&quot; /&gt;&lt;w:lsdException w:name=&quot;Table Grid 4&quot; w:semiHidden=&quot;1&quot; w:unhideWhenUsed=&quot;1&quot; /&gt;&lt;w:lsdException w:name=&quot;Table Grid 5&quot; w:semiHidden=&quot;1&quot; w:unhideWhenUsed=&quot;1&quot; /&gt;&lt;w:lsdException w:name=&quot;Table Grid 6&quot; w:semiHidden=&quot;1&quot; w:unhideWhenUsed=&quot;1&quot; /&gt;&lt;w:lsdException w:name=&quot;Table Grid 7&quot; w:semiHidden=&quot;1&quot; w:unhideWhenUsed=&quot;1&quot; /&gt;&lt;w:lsdException w:name=&quot;Table Grid 8&quot; w:semiHidden=&quot;1&quot; w:unhideWhenUsed=&quot;1&quot; /&gt;&lt;w:lsdException w:name=&quot;Table List 1&quot; w:semiHidden=&quot;1&quot; w:unhideWhenUsed=&quot;1&quot; /&gt;&lt;w:lsdException w:name=&quot;Table List 2&quot; w:semiHidden=&quot;1&quot; w:unhideWhenUsed=&quot;1&quot; /&gt;&lt;w:lsdException w:name=&quot;Table List 3&quot; w:semiHidden=&quot;1&quot; w:unhideWhenUsed=&quot;1&quot; /&gt;&lt;w:lsdException w:name=&quot;Table List 4&quot; w:semiHidden=&quot;1&quot; w:unhideWhenUsed=&quot;1&quot; /&gt;&lt;w:lsdException w:name=&quot;Table List 5&quot; w:semiHidden=&quot;1&quot; w:unhideWhenUsed=&quot;1&quot; /&gt;&lt;w:lsdException w:name=&quot;Table List 6&quot; w:semiHidden=&quot;1&quot; w:unhideWhenUsed=&quot;1&quot; /&gt;&lt;w:lsdException w:name=&quot;Table List 7&quot; w:semiHidden=&quot;1&quot; w:unhideWhenUsed=&quot;1&quot; /&gt;&lt;w:lsdException w:name=&quot;Table List 8&quot; w:semiHidden=&quot;1&quot; w:unhideWhenUsed=&quot;1&quot; /&gt;&lt;w:lsdException w:name=&quot;Table 3D effects 1&quot; w:semiHidden=&quot;1&quot; w:unhideWhenUsed=&quot;1&quot; /&gt;&lt;w:lsdException w:name=&quot;Table 3D effects 2&quot; w:semiHidden=&quot;1&quot; w:unhideWhenUsed=&quot;1&quot; /&gt;&lt;w:lsdException w:name=&quot;Table 3D effects 3&quot; w:semiHidden=&quot;1&quot; w:unhideWhenUsed=&quot;1&quot; /&gt;&lt;w:lsdException w:name=&quot;Table Contemporary&quot; w:semiHidden=&quot;1&quot; w:unhideWhenUsed=&quot;1&quot; /&gt;&lt;w:lsdException w:name=&quot;Table Elegant&quot; w:semiHidden=&quot;1&quot; w:unhideWhenUsed=&quot;1&quot; /&gt;&lt;w:lsdException w:name=&quot;Table Professional&quot; w:semiHidden=&quot;1&quot; w:unhideWhenUsed=&quot;1&quot; /&gt;&lt;w:lsdException w:name=&quot;Table Subtle 1&quot; w:semiHidden=&quot;1&quot; w:unhideWhenUsed=&quot;1&quot; /&gt;&lt;w:lsdException w:name=&quot;Table Subtle 2&quot; w:semiHidden=&quot;1&quot; w:unhideWhenUsed=&quot;1&quot; /&gt;&lt;w:lsdException w:name=&quot;Table Web 1&quot; w:semiHidden=&quot;1&quot; w:unhideWhenUsed=&quot;1&quot; /&gt;&lt;w:lsdException w:name=&quot;Table Web 2&quot; w:semiHidden=&quot;1&quot; w:unhideWhenUsed=&quot;1&quot; /&gt;&lt;w:lsdException w:name=&quot;Table Web 3&quot; w:semiHidden=&quot;1&quot; w:unhideWhenUsed=&quot;1&quot; /&gt;&lt;w:lsdException w:name=&quot;Table Theme&quot; w:semiHidden=&quot;1&quot; w:unhideWhenUsed=&quot;1&quot; /&gt;&lt;w:lsdException w:name=&quot;Placeholder Text&quot; w:semiHidden=&quot;1&quot; w:uiPriority=&quot;99&quot; /&gt;&lt;w:lsdException w:name=&quot;No Spacing&quot; w:semiHidden=&quot;1&quot; w:uiPriority=&quot;1&quot; w:qFormat=&quot;1&quot; /&gt;&lt;w:lsdException w:name=&quot;Light Shading&quot; w:uiPriority=&quot;60&quot; /&gt;&lt;w:lsdException w:name=&quot;Light List&quot; w:uiPriority=&quot;61&quot; /&gt;&lt;w:lsdException w:name=&quot;Light Grid&quot; w:uiPriority=&quot;62&quot; /&gt;&lt;w:lsdException w:name=&quot;Medium Shading 1&quot; w:uiPriority=&quot;63&quot; /&gt;&lt;w:lsdException w:name=&quot;Medium Shading 2&quot; w:uiPriority=&quot;64&quot; /&gt;&lt;w:lsdException w:name=&quot;Medium List 1&quot; w:uiPriority=&quot;65&quot; /&gt;&lt;w:lsdException w:name=&quot;Medium List 2&quot; w:uiPriority=&quot;66&quot; /&gt;&lt;w:lsdException w:name=&quot;Medium Grid 1&quot; w:uiPriority=&quot;67&quot; /&gt;&lt;w:lsdException w:name=&quot;Medium Grid 2&quot; w:uiPriority=&quot;68&quot; /&gt;&lt;w:lsdException w:name=&quot;Medium Grid 3&quot; w:uiPriority=&quot;69&quot; /&gt;&lt;w:lsdException w:name=&quot;Dark List&quot; w:uiPriority=&quot;70&quot; /&gt;&lt;w:lsdException w:name=&quot;Colorful Shading&quot; w:uiPriority=&quot;71&quot; /&gt;&lt;w:lsdException w:name=&quot;Colorful List&quot; w:uiPriority=&quot;72&quot; /&gt;&lt;w:lsdException w:name=&quot;Colorful Grid&quot; w:uiPriority=&quot;73&quot; /&gt;&lt;w:lsdException w:name=&quot;Light Shading Accent 1&quot; w:uiPriority=&quot;60&quot; /&gt;&lt;w:lsdException w:name=&quot;Light List Accent 1&quot; w:uiPriority=&quot;61&quot; /&gt;&lt;w:lsdException w:name=&quot;Light Grid Accent 1&quot; w:uiPriority=&quot;62&quot; /&gt;&lt;w:lsdException w:name=&quot;Medium Shading 1 Accent 1&quot; w:uiPriority=&quot;63&quot; /&gt;&lt;w:lsdException w:name=&quot;Medium Shading 2 Accent 1&quot; w:uiPriority=&quot;64&quot; /&gt;&lt;w:lsdException w:name=&quot;Medium List 1 Accent 1&quot; w:uiPriority=&quot;65&quot; /&gt;&lt;w:lsdException w:name=&quot;Revision&quot; w:semiHidden=&quot;1&quot; w:uiPriority=&quot;99&quot; /&gt;&lt;w:lsdException w:name=&quot;List Paragraph&quot; w:semiHidden=&quot;1&quot; w:uiPriority=&quot;34&quot; w:qFormat=&quot;1&quot; /&gt;&lt;w:lsdException w:name=&quot;Quote&quot; w:semiHidden=&quot;1&quot; w:uiPriority=&quot;29&quot; w:qFormat=&quot;1&quot; /&gt;&lt;w:lsdException w:name=&quot;Intense Quote&quot; w:semiHidden=&quot;1&quot; w:uiPriority=&quot;30&quot; w:qFormat=&quot;1&quot; /&gt;&lt;w:lsdException w:name=&quot;Medium List 2 Accent 1&quot; w:uiPriority=&quot;66&quot; /&gt;&lt;w:lsdException w:name=&quot;Medium Grid 1 Accent 1&quot; w:uiPriority=&quot;67&quot; /&gt;&lt;w:lsdException w:name=&quot;Medium Grid 2 Accent 1&quot; w:uiPriority=&quot;68&quot; /&gt;&lt;w:lsdException w:name=&quot;Medium Grid 3 Accent 1&quot; w:uiPriority=&quot;69&quot; /&gt;&lt;w:lsdException w:name=&quot;Dark List Accent 1&quot; w:uiPriority=&quot;70&quot; /&gt;&lt;w:lsdException w:name=&quot;Colorful Shading Accent 1&quot; w:uiPriority=&quot;71&quot; /&gt;&lt;w:lsdException w:name=&quot;Colorful List Accent 1&quot; w:uiPriority=&quot;72&quot; /&gt;&lt;w:lsdException w:name=&quot;Colorful Grid Accent 1&quot; w:uiPriority=&quot;73&quot; /&gt;&lt;w:lsdException w:name=&quot;Light Shading Accent 2&quot; w:uiPriority=&quot;60&quot; /&gt;&lt;w:lsdException w:name=&quot;Light List Accent 2&quot; w:uiPriority=&quot;61&quot; /&gt;&lt;w:lsdException w:name=&quot;Light Grid Accent 2&quot; w:uiPriority=&quot;62&quot; /&gt;&lt;w:lsdException w:name=&quot;Medium Shading 1 Accent 2&quot; w:uiPriority=&quot;63&quot; /&gt;&lt;w:lsdException w:name=&quot;Medium Shading 2 Accent 2&quot; w:uiPriority=&quot;64&quot; /&gt;&lt;w:lsdException w:name=&quot;Medium List 1 Accent 2&quot; w:uiPriority=&quot;65&quot; /&gt;&lt;w:lsdException w:name=&quot;Medium List 2 Accent 2&quot; w:uiPriority=&quot;66&quot; /&gt;&lt;w:lsdException w:name=&quot;Medium Grid 1 Accent 2&quot; w:uiPriority=&quot;67&quot; /&gt;&lt;w:lsdException w:name=&quot;Medium Grid 2 Accent 2&quot; w:uiPriority=&quot;68&quot; /&gt;&lt;w:lsdException w:name=&quot;Medium Grid 3 Accent 2&quot; w:uiPriority=&quot;69&quot; /&gt;&lt;w:lsdException w:name=&quot;Dark List Accent 2&quot; w:uiPriority=&quot;70&quot; /&gt;&lt;w:lsdException w:name=&quot;Colorful Shading Accent 2&quot; w:uiPriority=&quot;71&quot; /&gt;&lt;w:lsdException w:name=&quot;Colorful List Accent 2&quot; w:uiPriority=&quot;72&quot; /&gt;&lt;w:lsdException w:name=&quot;Colorful Grid Accent 2&quot; w:uiPriority=&quot;73&quot; /&gt;&lt;w:lsdException w:name=&quot;Light Shading Accent 3&quot; w:uiPriority=&quot;60&quot; /&gt;&lt;w:lsdException w:name=&quot;Light List Accent 3&quot; w:uiPriority=&quot;61&quot; /&gt;&lt;w:lsdException w:name=&quot;Light Grid Accent 3&quot; w:uiPriority=&quot;62&quot; /&gt;&lt;w:lsdException w:name=&quot;Medium Shading 1 Accent 3&quot; w:uiPriority=&quot;63&quot; /&gt;&lt;w:lsdException w:name=&quot;Medium Shading 2 Accent 3&quot; w:uiPriority=&quot;64&quot; /&gt;&lt;w:lsdException w:name=&quot;Medium List 1 Accent 3&quot; w:uiPriority=&quot;65&quot; /&gt;&lt;w:lsdException w:name=&quot;Medium List 2 Accent 3&quot; w:uiPriority=&quot;66&quot; /&gt;&lt;w:lsdException w:name=&quot;Medium Grid 1 Accent 3&quot; w:uiPriority=&quot;67&quot; /&gt;&lt;w:lsdException w:name=&quot;Medium Grid 2 Accent 3&quot; w:uiPriority=&quot;68&quot; /&gt;&lt;w:lsdException w:name=&quot;Medium Grid 3 Accent 3&quot; w:uiPriority=&quot;69&quot; /&gt;&lt;w:lsdException w:name=&quot;Dark List Accent 3&quot; w:uiPriority=&quot;70&quot; /&gt;&lt;w:lsdException w:name=&quot;Colorful Shading Accent 3&quot; w:uiPriority=&quot;71&quot; /&gt;&lt;w:lsdException w:name=&quot;Colorful List Accent 3&quot; w:uiPriority=&quot;72&quot; /&gt;&lt;w:lsdException w:name=&quot;Colorful Grid Accent 3&quot; w:uiPriority=&quot;73&quot; /&gt;&lt;w:lsdException w:name=&quot;Light Shading Accent 4&quot; w:uiPriority=&quot;60&quot; /&gt;&lt;w:lsdException w:name=&quot;Light List Accent 4&quot; w:uiPriority=&quot;61&quot; /&gt;&lt;w:lsdException w:name=&quot;Light Grid Accent 4&quot; w:uiPriority=&quot;62&quot; /&gt;&lt;w:lsdException w:name=&quot;Medium Shading 1 Accent 4&quot; w:uiPriority=&quot;63&quot; /&gt;&lt;w:lsdException w:name=&quot;Medium Shading 2 Accent 4&quot; w:uiPriority=&quot;64&quot; /&gt;&lt;w:lsdException w:name=&quot;Medium List 1 Accent 4&quot; w:uiPriority=&quot;65&quot; /&gt;&lt;w:lsdException w:name=&quot;Medium List 2 Accent 4&quot; w:uiPriority=&quot;66&quot; /&gt;&lt;w:lsdException w:name=&quot;Medium Grid 1 Accent 4&quot; w:uiPriority=&quot;67&quot; /&gt;&lt;w:lsdException w:name=&quot;Medium Grid 2 Accent 4&quot; w:uiPriority=&quot;68&quot; /&gt;&lt;w:lsdException w:name=&quot;Medium Grid 3 Accent 4&quot; w:uiPriority=&quot;69&quot; /&gt;&lt;w:lsdException w:name=&quot;Dark List Accent 4&quot; w:uiPriority=&quot;70&quot; /&gt;&lt;w:lsdException w:name=&quot;Colorful Shading Accent 4&quot; w:uiPriority=&quot;71&quot; /&gt;&lt;w:lsdException w:name=&quot;Colorful List Accent 4&quot; w:uiPriority=&quot;72&quot; /&gt;&lt;w:lsdException w:name=&quot;Colorful Grid Accent 4&quot; w:uiPriority=&quot;73&quot; /&gt;&lt;w:lsdException w:name=&quot;Light Shading Accent 5&quot; w:uiPriority=&quot;60&quot; /&gt;&lt;w:lsdException w:name=&quot;Light List Accent 5&quot; w:uiPriority=&quot;61&quot; /&gt;&lt;w:lsdException w:name=&quot;Light Grid Accent 5&quot; w:uiPriority=&quot;62&quot; /&gt;&lt;w:lsdException w:name=&quot;Medium Shading 1 Accent 5&quot; w:uiPriority=&quot;63&quot; /&gt;&lt;w:lsdException w:name=&quot;Medium Shading 2 Accent 5&quot; w:uiPriority=&quot;64&quot; /&gt;&lt;w:lsdException w:name=&quot;Medium List 1 Accent 5&quot; w:uiPriority=&quot;65&quot; /&gt;&lt;w:lsdException w:name=&quot;Medium List 2 Accent 5&quot; w:uiPriority=&quot;66&quot; /&gt;&lt;w:lsdException w:name=&quot;Medium Grid 1 Accent 5&quot; w:uiPriority=&quot;67&quot; /&gt;&lt;w:lsdException w:name=&quot;Medium Grid 2 Accent 5&quot; w:uiPriority=&quot;68&quot; /&gt;&lt;w:lsdException w:name=&quot;Medium Grid 3 Accent 5&quot; w:uiPriority=&quot;69&quot; /&gt;&lt;w:lsdException w:name=&quot;Dark List Accent 5&quot; w:uiPriority=&quot;70&quot; /&gt;&lt;w:lsdException w:name=&quot;Colorful Shading Accent 5&quot; w:uiPriority=&quot;71&quot; /&gt;&lt;w:lsdException w:name=&quot;Colorful List Accent 5&quot; w:uiPriority=&quot;72&quot; /&gt;&lt;w:lsdException w:name=&quot;Colorful Grid Accent 5&quot; w:uiPriority=&quot;73&quot; /&gt;&lt;w:lsdException w:name=&quot;Light Shading Accent 6&quot; w:uiPriority=&quot;60&quot; /&gt;&lt;w:lsdException w:name=&quot;Light List Accent 6&quot; w:uiPriority=&quot;61&quot; /&gt;&lt;w:lsdException w:name=&quot;Light Grid Accent 6&quot; w:uiPriority=&quot;62&quot; /&gt;&lt;w:lsdException w:name=&quot;Medium Shading 1 Accent 6&quot; w:uiPriority=&quot;63&quot; /&gt;&lt;w:lsdException w:name=&quot;Medium Shading 2 Accent 6&quot; w:uiPriority=&quot;64&quot; /&gt;&lt;w:lsdException w:name=&quot;Medium List 1 Accent 6&quot; w:uiPriority=&quot;65&quot; /&gt;&lt;w:lsdException w:name=&quot;Medium List 2 Accent 6&quot; w:uiPriority=&quot;66&quot; /&gt;&lt;w:lsdException w:name=&quot;Medium Grid 1 Accent 6&quot; w:uiPriority=&quot;67&quot; /&gt;&lt;w:lsdException w:name=&quot;Medium Grid 2 Accent 6&quot; w:uiPriority=&quot;68&quot; /&gt;&lt;w:lsdException w:name=&quot;Medium Grid 3 Accent 6&quot; w:uiPriority=&quot;69&quot; /&gt;&lt;w:lsdException w:name=&quot;Dark List Accent 6&quot; w:uiPriority=&quot;70&quot; /&gt;&lt;w:lsdException w:name=&quot;Colorful Shading Accent 6&quot; w:uiPriority=&quot;71&quot; /&gt;&lt;w:lsdException w:name=&quot;Colorful List Accent 6&quot; w:uiPriority=&quot;72&quot; /&gt;&lt;w:lsdException w:name=&quot;Colorful Grid Accent 6&quot; w:uiPriority=&quot;73&quot; /&gt;&lt;w:lsdException w:name=&quot;Subtle Emphasis&quot; w:semiHidden=&quot;1&quot; w:uiPriority=&quot;19&quot; w:qFormat=&quot;1&quot; /&gt;&lt;w:lsdException w:name=&quot;Intense Emphasis&quot; w:semiHidden=&quot;1&quot; w:uiPriority=&quot;21&quot; w:qFormat=&quot;1&quot; /&gt;&lt;w:lsdException w:name=&quot;Subtle Reference&quot; w:semiHidden=&quot;1&quot; w:uiPriority=&quot;31&quot; w:qFormat=&quot;1&quot; /&gt;&lt;w:lsdException w:name=&quot;Intense Reference&quot; w:semiHidden=&quot;1&quot; w:uiPriority=&quot;32&quot; w:qFormat=&quot;1&quot; /&gt;&lt;w:lsdException w:name=&quot;Book Title&quot; w:semiHidden=&quot;1&quot; w:uiPriority=&quot;33&quot; w:qFormat=&quot;1&quot; /&gt;&lt;w:lsdException w:name=&quot;Bibliography&quot; w:semiHidden=&quot;1&quot; w:uiPriority=&quot;37&quot; /&gt;&lt;w:lsdException w:name=&quot;TOC Heading&quot; w:semiHidden=&quot;1&quot; w:uiPriority=&quot;39&quot; w:qFormat=&quot;1&quot; /&gt;&lt;w:lsdException w:name=&quot;Plain Table 1&quot; w:uiPriority=&quot;41&quot; /&gt;&lt;w:lsdException w:name=&quot;Plain Table 2&quot; w:uiPriority=&quot;42&quot; /&gt;&lt;w:lsdException w:name=&quot;Plain Table 3&quot; w:uiPriority=&quot;43&quot; /&gt;&lt;w:lsdException w:name=&quot;Plain Table 4&quot; w:uiPriority=&quot;44&quot; /&gt;&lt;w:lsdException w:name=&quot;Plain Table 5&quot; w:uiPriority=&quot;45&quot; /&gt;&lt;w:lsdException w:name=&quot;Grid Table Light&quot; w:uiPriority=&quot;40&quot; /&gt;&lt;w:lsdException w:name=&quot;Grid Table 1 Light&quot; w:uiPriority=&quot;46&quot; /&gt;&lt;w:lsdException w:name=&quot;Grid Table 2&quot; w:uiPriority=&quot;47&quot; /&gt;&lt;w:lsdException w:name=&quot;Grid Table 3&quot; w:uiPriority=&quot;48&quot; /&gt;&lt;w:lsdException w:name=&quot;Grid Table 4&quot; w:uiPriority=&quot;49&quot; /&gt;&lt;w:lsdException w:name=&quot;Grid Table 5 Dark&quot; w:uiPriority=&quot;50&quot; /&gt;&lt;w:lsdException w:name=&quot;Grid Table 6 Colorful&quot; w:uiPriority=&quot;51&quot; /&gt;&lt;w:lsdException w:name=&quot;Grid Table 7 Colorful&quot; w:uiPriority=&quot;52&quot; /&gt;&lt;w:lsdException w:name=&quot;Grid Table 1 Light Accent 1&quot; w:uiPriority=&quot;46&quot; /&gt;&lt;w:lsdException w:name=&quot;Grid Table 2 Accent 1&quot; w:uiPriority=&quot;47&quot; /&gt;&lt;w:lsdException w:name=&quot;Grid Table 3 Accent 1&quot; w:uiPriority=&quot;48&quot; /&gt;&lt;w:lsdException w:name=&quot;Grid Table 4 Accent 1&quot; w:uiPriority=&quot;49&quot; /&gt;&lt;w:lsdException w:name=&quot;Grid Table 5 Dark Accent 1&quot; w:uiPriority=&quot;50&quot; /&gt;&lt;w:lsdException w:name=&quot;Grid Table 6 Colorful Accent 1&quot; w:uiPriority=&quot;51&quot; /&gt;&lt;w:lsdException w:name=&quot;Grid Table 7 Colorful Accent 1&quot; w:uiPriority=&quot;52&quot; /&gt;&lt;w:lsdException w:name=&quot;Grid Table 1 Light Accent 2&quot; w:uiPriority=&quot;46&quot; /&gt;&lt;w:lsdException w:name=&quot;Grid Table 2 Accent 2&quot; w:uiPriority=&quot;47&quot; /&gt;&lt;w:lsdException w:name=&quot;Grid Table 3 Accent 2&quot; w:uiPriority=&quot;48&quot; /&gt;&lt;w:lsdException w:name=&quot;Grid Table 4 Accent 2&quot; w:uiPriority=&quot;49&quot; /&gt;&lt;w:lsdException w:name=&quot;Grid Table 5 Dark Accent 2&quot; w:uiPriority=&quot;50&quot; /&gt;&lt;w:lsdException w:name=&quot;Grid Table 6 Colorful Accent 2&quot; w:uiPriority=&quot;51&quot; /&gt;&lt;w:lsdException w:name=&quot;Grid Table 7 Colorful Accent 2&quot; w:uiPriority=&quot;52&quot; /&gt;&lt;w:lsdException w:name=&quot;Grid Table 1 Light Accent 3&quot; w:uiPriority=&quot;46&quot; /&gt;&lt;w:lsdException w:name=&quot;Grid Table 2 Accent 3&quot; w:uiPriority=&quot;47&quot; /&gt;&lt;w:lsdException w:name=&quot;Grid Table 3 Accent 3&quot; w:uiPriority=&quot;48&quot; /&gt;&lt;w:lsdException w:name=&quot;Grid Table 4 Accent 3&quot; w:uiPriority=&quot;49&quot; /&gt;&lt;w:lsdException w:name=&quot;Grid Table 5 Dark Accent 3&quot; w:uiPriority=&quot;50&quot; /&gt;&lt;w:lsdException w:name=&quot;Grid Table 6 Colorful Accent 3&quot; w:uiPriority=&quot;51&quot; /&gt;&lt;w:lsdException w:name=&quot;Grid Table 7 Colorful Accent 3&quot; w:uiPriority=&quot;52&quot; /&gt;&lt;w:lsdException w:name=&quot;Grid Table 1 Light Accent 4&quot; w:uiPriority=&quot;46&quot; /&gt;&lt;w:lsdException w:name=&quot;Grid Table 2 Accent 4&quot; w:uiPriority=&quot;47&quot; /&gt;&lt;w:lsdException w:name=&quot;Grid Table 3 Accent 4&quot; w:uiPriority=&quot;48&quot; /&gt;&lt;w:lsdException w:name=&quot;Grid Table 4 Accent 4&quot; w:uiPriority=&quot;49&quot; /&gt;&lt;w:lsdException w:name=&quot;Grid Table 5 Dark Accent 4&quot; w:uiPriority=&quot;50&quot; /&gt;&lt;w:lsdException w:name=&quot;Grid Table 6 Colorful Accent 4&quot; w:uiPriority=&quot;51&quot; /&gt;&lt;w:lsdException w:name=&quot;Grid Table 7 Colorful Accent 4&quot; w:uiPriority=&quot;52&quot; /&gt;&lt;w:lsdException w:name=&quot;Grid Table 1 Light Accent 5&quot; w:uiPriority=&quot;46&quot; /&gt;&lt;w:lsdException w:name=&quot;Grid Table 2 Accent 5&quot; w:uiPriority=&quot;47&quot; /&gt;&lt;w:lsdException w:name=&quot;Grid Table 3 Accent 5&quot; w:uiPriority=&quot;48&quot; /&gt;&lt;w:lsdException w:name=&quot;Grid Table 4 Accent 5&quot; w:uiPriority=&quot;49&quot; /&gt;&lt;w:lsdException w:name=&quot;Grid Table 5 Dark Accent 5&quot; w:uiPriority=&quot;50&quot; /&gt;&lt;w:lsdException w:name=&quot;Grid Table 6 Colorful Accent 5&quot; w:uiPriority=&quot;51&quot; /&gt;&lt;w:lsdException w:name=&quot;Grid Table 7 Colorful Accent 5&quot; w:uiPriority=&quot;52&quot; /&gt;&lt;w:lsdException w:name=&quot;Grid Table 1 Light Accent 6&quot; w:uiPriority=&quot;46&quot; /&gt;&lt;w:lsdException w:name=&quot;Grid Table 2 Accent 6&quot; w:uiPriority=&quot;47&quot; /&gt;&lt;w:lsdException w:name=&quot;Grid Table 3 Accent 6&quot; w:uiPriority=&quot;48&quot; /&gt;&lt;w:lsdException w:name=&quot;Grid Table 4 Accent 6&quot; w:uiPriority=&quot;49&quot; /&gt;&lt;w:lsdException w:name=&quot;Grid Table 5 Dark Accent 6&quot; w:uiPriority=&quot;50&quot; /&gt;&lt;w:lsdException w:name=&quot;Grid Table 6 Colorful Accent 6&quot; w:uiPriority=&quot;51&quot; /&gt;&lt;w:lsdException w:name=&quot;Grid Table 7 Colorful Accent 6&quot; w:uiPriority=&quot;52&quot; /&gt;&lt;w:lsdException w:name=&quot;List Table 1 Light&quot; w:uiPriority=&quot;46&quot; /&gt;&lt;w:lsdException w:name=&quot;List Table 2&quot; w:uiPriority=&quot;47&quot; /&gt;&lt;w:lsdException w:name=&quot;List Table 3&quot; w:uiPriority=&quot;48&quot; /&gt;&lt;w:lsdException w:name=&quot;List Table 4&quot; w:uiPriority=&quot;49&quot; /&gt;&lt;w:lsdException w:name=&quot;List Table 5 Dark&quot; w:uiPriority=&quot;50&quot; /&gt;&lt;w:lsdException w:name=&quot;List Table 6 Colorful&quot; w:uiPriority=&quot;51&quot; /&gt;&lt;w:lsdException w:name=&quot;List Table 7 Colorful&quot; w:uiPriority=&quot;52&quot; /&gt;&lt;w:lsdException w:name=&quot;List Table 1 Light Accent 1&quot; w:uiPriority=&quot;46&quot; /&gt;&lt;w:lsdException w:name=&quot;List Table 2 Accent 1&quot; w:uiPriority=&quot;47&quot; /&gt;&lt;w:lsdException w:name=&quot;List Table 3 Accent 1&quot; w:uiPriority=&quot;48&quot; /&gt;&lt;w:lsdException w:name=&quot;List Table 4 Accent 1&quot; w:uiPriority=&quot;49&quot; /&gt;&lt;w:lsdException w:name=&quot;List Table 5 Dark Accent 1&quot; w:uiPriority=&quot;50&quot; /&gt;&lt;w:lsdException w:name=&quot;List Table 6 Colorful Accent 1&quot; w:uiPriority=&quot;51&quot; /&gt;&lt;w:lsdException w:name=&quot;List Table 7 Colorful Accent 1&quot; w:uiPriority=&quot;52&quot; /&gt;&lt;w:lsdException w:name=&quot;List Table 1 Light Accent 2&quot; w:uiPriority=&quot;46&quot; /&gt;&lt;w:lsdException w:name=&quot;List Table 2 Accent 2&quot; w:uiPriority=&quot;47&quot; /&gt;&lt;w:lsdException w:name=&quot;List Table 3 Accent 2&quot; w:uiPriority=&quot;48&quot; /&gt;&lt;w:lsdException w:name=&quot;List Table 4 Accent 2&quot; w:uiPriority=&quot;49&quot; /&gt;&lt;w:lsdException w:name=&quot;List Table 5 Dark Accent 2&quot; w:uiPriority=&quot;50&quot; /&gt;&lt;w:lsdException w:name=&quot;List Table 6 Colorful Accent 2&quot; w:uiPriority=&quot;51&quot; /&gt;&lt;w:lsdException w:name=&quot;List Table 7 Colorful Accent 2&quot; w:uiPriority=&quot;52&quot; /&gt;&lt;w:lsdException w:name=&quot;List Table 1 Light Accent 3&quot; w:uiPriority=&quot;46&quot; /&gt;&lt;w:lsdException w:name=&quot;List Table 2 Accent 3&quot; w:uiPriority=&quot;47&quot; /&gt;&lt;w:lsdException w:name=&quot;List Table 3 Accent 3&quot; w:uiPriority=&quot;48&quot; /&gt;&lt;w:lsdException w:name=&quot;List Table 4 Accent 3&quot; w:uiPriority=&quot;49&quot; /&gt;&lt;w:lsdException w:name=&quot;List Table 5 Dark Accent 3&quot; w:uiPriority=&quot;50&quot; /&gt;&lt;w:lsdException w:name=&quot;List Table 6 Colorful Accent 3&quot; w:uiPriority=&quot;51&quot; /&gt;&lt;w:lsdException w:name=&quot;List Table 7 Colorful Accent 3&quot; w:uiPriority=&quot;52&quot; /&gt;&lt;w:lsdException w:name=&quot;List Table 1 Light Accent 4&quot; w:uiPriority=&quot;46&quot; /&gt;&lt;w:lsdException w:name=&quot;List Table 2 Accent 4&quot; w:uiPriority=&quot;47&quot; /&gt;&lt;w:lsdException w:name=&quot;List Table 3 Accent 4&quot; w:uiPriority=&quot;48&quot; /&gt;&lt;w:lsdException w:name=&quot;List Table 4 Accent 4&quot; w:uiPriority=&quot;49&quot; /&gt;&lt;w:lsdException w:name=&quot;List Table 5 Dark Accent 4&quot; w:uiPriority=&quot;50&quot; /&gt;&lt;w:lsdException w:name=&quot;List Table 6 Colorful Accent 4&quot; w:uiPriority=&quot;51&quot; /&gt;&lt;w:lsdException w:name=&quot;List Table 7 Colorful Accent 4&quot; w:uiPriority=&quot;52&quot; /&gt;&lt;w:lsdException w:name=&quot;List Table 1 Light Accent 5&quot; w:uiPriority=&quot;46&quot; /&gt;&lt;w:lsdException w:name=&quot;List Table 2 Accent 5&quot; w:uiPriority=&quot;47&quot; /&gt;&lt;w:lsdException w:name=&quot;List Table 3 Accent 5&quot; w:uiPriority=&quot;48&quot; /&gt;&lt;w:lsdException w:name=&quot;List Table 4 Accent 5&quot; w:uiPriority=&quot;49&quot; /&gt;&lt;w:lsdException w:name=&quot;List Table 5 Dark Accent 5&quot; w:uiPriority=&quot;50&quot; /&gt;&lt;w:lsdException w:name=&quot;List Table 6 Colorful Accent 5&quot; w:uiPriority=&quot;51&quot; /&gt;&lt;w:lsdException w:name=&quot;List Table 7 Colorful Accent 5&quot; w:uiPriority=&quot;52&quot; /&gt;&lt;w:lsdException w:name=&quot;List Table 1 Light Accent 6&quot; w:uiPriority=&quot;46&quot; /&gt;&lt;w:lsdException w:name=&quot;List Table 2 Accent 6&quot; w:uiPriority=&quot;47&quot; /&gt;&lt;w:lsdException w:name=&quot;List Table 3 Accent 6&quot; w:uiPriority=&quot;48&quot; /&gt;&lt;w:lsdException w:name=&quot;List Table 4 Accent 6&quot; w:uiPriority=&quot;49&quot; /&gt;&lt;w:lsdException w:name=&quot;List Table 5 Dark Accent 6&quot; w:uiPriority=&quot;50&quot; /&gt;&lt;w:lsdException w:name=&quot;List Table 6 Colorful Accent 6&quot; w:uiPriority=&quot;51&quot; /&gt;&lt;w:lsdException w:name=&quot;List Table 7 Colorful Accent 6&quot; w:uiPriority=&quot;52&quot; /&gt;&lt;w:lsdException w:name=&quot;Mention&quot; w:semiHidden=&quot;1&quot; w:uiPriority=&quot;99&quot; w:unhideWhenUsed=&quot;1&quot; /&gt;&lt;w:lsdException w:name=&quot;Smart Hyperlink&quot; w:semiHidden=&quot;1&quot; w:uiPriority=&quot;99&quot; w:unhideWhenUsed=&quot;1&quot; /&gt;&lt;w:lsdException w:name=&quot;Hashtag&quot; w:semiHidden=&quot;1&quot; w:uiPriority=&quot;99&quot; w:unhideWhenUsed=&quot;1&quot; /&gt;&lt;/w:latentStyles&gt;&lt;w:style w:type=&quot;paragraph&quot; w:default=&quot;1&quot; w:styleId=&quot;Normal&quot;&gt;&lt;w:name w:val=&quot;Normal&quot; /&gt;&lt;w:aliases w:val=&quot;VBS-Normal&quot; /&gt;&lt;w:qFormat /&gt;&lt;w:rsid w:val=&quot;000353FB&quot; /&gt;&lt;w:rPr&gt;&lt;w:rFonts w:eastAsia=&quot;Calibri&quot; /&gt;&lt;w:lang w:eastAsia=&quot;en-US&quot; /&gt;&lt;/w:rPr&gt;&lt;/w:style&gt;&lt;w:style w:type=&quot;paragraph&quot; w:styleId=&quot;Heading1&quot;&gt;&lt;w:name w:val=&quot;heading 1&quot; /&gt;&lt;w:aliases w:val=&quot;VBS-Hauptitel&quot; /&gt;&lt;w:basedOn w:val=&quot;Normal&quot; /&gt;&lt;w:next w:val=&quot;Normal&quot; /&gt;&lt;w:link w:val=&quot;Heading1Char&quot; /&gt;&lt;w:qFormat /&gt;&lt;w:rsid w:val=&quot;000353FB&quot; /&gt;&lt;w:pPr&gt;&lt;w:keepNext /&gt;&lt;w:keepLines /&gt;&lt;w:numPr&gt;&lt;w:numId w:val=&quot;31&quot; /&gt;&lt;/w:numPr&gt;&lt;w:tabs&gt;&lt;w:tab w:val=&quot;clear&quot; w:pos=&quot;432&quot; /&gt;&lt;w:tab w:val=&quot;left&quot; w:pos=&quot;992&quot; /&gt;&lt;/w:tabs&gt;&lt;w:ind w:left=&quot;992&quot; w:hanging=&quot;992&quot; /&gt;&lt;w:outlineLvl w:val=&quot;0&quot; /&gt;&lt;/w:pPr&gt;&lt;w:rPr&gt;&lt;w:rFonts w:eastAsia=&quot;Times New Roman&quot; w:cs=&quot;Arial&quot; /&gt;&lt;w:b /&gt;&lt;w:bCs /&gt;&lt;w:szCs w:val=&quot;24&quot; /&gt;&lt;w:lang w:eastAsia=&quot;de-DE&quot; /&gt;&lt;/w:rPr&gt;&lt;/w:style&gt;&lt;w:style w:type=&quot;paragraph&quot; w:styleId=&quot;Heading2&quot;&gt;&lt;w:name w:val=&quot;heading 2&quot; /&gt;&lt;w:aliases w:val=&quot;VBS-Titel&quot; /&gt;&lt;w:basedOn w:val=&quot;Normal&quot; /&gt;&lt;w:next w:val=&quot;Normal&quot; /&gt;&lt;w:link w:val=&quot;Heading2Char&quot; /&gt;&lt;w:qFormat /&gt;&lt;w:rsid w:val=&quot;000353FB&quot; /&gt;&lt;w:pPr&gt;&lt;w:keepNext /&gt;&lt;w:keepLines /&gt;&lt;w:numPr&gt;&lt;w:ilvl w:val=&quot;1&quot; /&gt;&lt;w:numId w:val=&quot;31&quot; /&gt;&lt;/w:numPr&gt;&lt;w:tabs&gt;&lt;w:tab w:val=&quot;clear&quot; w:pos=&quot;576&quot; /&gt;&lt;w:tab w:val=&quot;left&quot; w:pos=&quot;992&quot; /&gt;&lt;/w:tabs&gt;&lt;w:ind w:left=&quot;992&quot; w:hanging=&quot;992&quot; /&gt;&lt;w:outlineLvl w:val=&quot;1&quot; /&gt;&lt;/w:pPr&gt;&lt;w:rPr&gt;&lt;w:rFonts w:eastAsia=&quot;Times New Roman&quot; /&gt;&lt;w:b /&gt;&lt;w:bCs /&gt;&lt;w:szCs w:val=&quot;24&quot; /&gt;&lt;w:lang w:eastAsia=&quot;de-DE&quot; /&gt;&lt;/w:rPr&gt;&lt;/w:style&gt;&lt;w:style w:type=&quot;paragraph&quot; w:styleId=&quot;Heading3&quot;&gt;&lt;w:name w:val=&quot;heading 3&quot; /&gt;&lt;w:aliases w:val=&quot;VBS-Untertitel&quot; /&gt;&lt;w:basedOn w:val=&quot;Normal&quot; /&gt;&lt;w:next w:val=&quot;Normal&quot; /&gt;&lt;w:link w:val=&quot;Heading3Char&quot; /&gt;&lt;w:qFormat /&gt;&lt;w:rsid w:val=&quot;000353FB&quot; /&gt;&lt;w:pPr&gt;&lt;w:keepNext /&gt;&lt;w:keepLines /&gt;&lt;w:numPr&gt;&lt;w:ilvl w:val=&quot;2&quot; /&gt;&lt;w:numId w:val=&quot;31&quot; /&gt;&lt;/w:numPr&gt;&lt;w:tabs&gt;&lt;w:tab w:val=&quot;clear&quot; w:pos=&quot;720&quot; /&gt;&lt;w:tab w:val=&quot;left&quot; w:pos=&quot;992&quot; /&gt;&lt;/w:tabs&gt;&lt;w:ind w:left=&quot;992&quot; w:hanging=&quot;992&quot; /&gt;&lt;w:outlineLvl w:val=&quot;2&quot; /&gt;&lt;/w:pPr&gt;&lt;w:rPr&gt;&lt;w:rFonts w:eastAsia=&quot;Times New Roman&quot; w:cs=&quot;Arial&quot; /&gt;&lt;w:b /&gt;&lt;w:bCs /&gt;&lt;w:szCs w:val=&quot;24&quot; /&gt;&lt;w:lang w:eastAsia=&quot;de-DE&quot; /&gt;&lt;/w:rPr&gt;&lt;/w:style&gt;&lt;w:style w:type=&quot;character&quot; w:default=&quot;1&quot; w:styleId=&quot;DefaultParagraphFont&quot;&gt;&lt;w:name w:val=&quot;Default Paragraph Font&quot; /&gt;&lt;w:uiPriority w:val=&quot;1&quot; /&gt;&lt;w:semiHidden /&gt;&lt;w:unhideWhenUsed /&gt;&lt;/w:style&gt;&lt;w:style w:type=&quot;table&quot; w:default=&quot;1&quot; w:styleId=&quot;TableNormal&quot;&gt;&lt;w:name w:val=&quot;Normal Table&quot; /&gt;&lt;w:uiPriority w:val=&quot;99&quot; /&gt;&lt;w:semiHidden /&gt;&lt;w:unhideWhenUsed /&gt;&lt;w:tblPr&gt;&lt;w:tblInd w:w=&quot;0&quot; w:type=&quot;dxa&quot; /&gt;&lt;w:tblCellMar&gt;&lt;w:top w:w=&quot;0&quot; w:type=&quot;dxa&quot; /&gt;&lt;w:left w:w=&quot;108&quot; w:type=&quot;dxa&quot; /&gt;&lt;w:bottom w:w=&quot;0&quot; w:type=&quot;dxa&quot; /&gt;&lt;w:right w:w=&quot;108&quot; w:type=&quot;dxa&quot; /&gt;&lt;/w:tblCellMar&gt;&lt;/w:tblPr&gt;&lt;/w:style&gt;&lt;w:style w:type=&quot;numbering&quot; w:default=&quot;1&quot; w:styleId=&quot;NoList&quot;&gt;&lt;w:name w:val=&quot;No List&quot; /&gt;&lt;w:uiPriority w:val=&quot;99&quot; /&gt;&lt;w:semiHidden /&gt;&lt;w:unhideWhenUsed /&gt;&lt;/w:style&gt;&lt;w:style w:type=&quot;paragraph&quot; w:styleId=&quot;Header&quot;&gt;&lt;w:name w:val=&quot;header&quot; /&gt;&lt;w:basedOn w:val=&quot;Normal&quot; /&gt;&lt;w:semiHidden /&gt;&lt;w:rsid w:val=&quot;00304001&quot; /&gt;&lt;w:pPr&gt;&lt;w:suppressAutoHyphens /&gt;&lt;w:spacing w:line=&quot;200&quot; w:lineRule=&quot;exact&quot; /&gt;&lt;/w:pPr&gt;&lt;w:rPr&gt;&lt;w:noProof /&gt;&lt;w:sz w:val=&quot;15&quot; /&gt;&lt;/w:rPr&gt;&lt;/w:style&gt;&lt;w:style w:type=&quot;paragraph&quot; w:styleId=&quot;Footer&quot;&gt;&lt;w:name w:val=&quot;footer&quot; /&gt;&lt;w:basedOn w:val=&quot;Normal&quot; /&gt;&lt;w:semiHidden /&gt;&lt;w:rsid w:val=&quot;00C83794&quot; /&gt;&lt;w:pPr&gt;&lt;w:suppressAutoHyphens /&gt;&lt;w:spacing w:line=&quot;200&quot; w:lineRule=&quot;atLeast&quot; /&gt;&lt;/w:pPr&gt;&lt;w:rPr&gt;&lt;w:noProof /&gt;&lt;w:sz w:val=&quot;15&quot; /&gt;&lt;w:szCs w:val=&quot;15&quot; /&gt;&lt;/w:rPr&gt;&lt;/w:style&gt;&lt;w:style w:type=&quot;paragraph&quot; w:customStyle=&quot;1&quot; w:styleId=&quot;KopfFett&quot;&gt;&lt;w:name w:val=&quot;KopfFett&quot; /&gt;&lt;w:basedOn w:val=&quot;Header&quot; /&gt;&lt;w:next w:val=&quot;Header&quot; /&gt;&lt;w:semiHidden /&gt;&lt;w:rsid w:val=&quot;008D3666&quot; /&gt;&lt;w:rPr&gt;&lt;w:b /&gt;&lt;/w:rPr&gt;&lt;/w:style&gt;&lt;w:style w:type=&quot;paragraph&quot; w:customStyle=&quot;1&quot; w:styleId=&quot;KopfDept&quot;&gt;&lt;w:name w:val=&quot;KopfDept&quot; /&gt;&lt;w:basedOn w:val=&quot;Header&quot; /&gt;&lt;w:next w:val=&quot;KopfFett&quot; /&gt;&lt;w:semiHidden /&gt;&lt;w:rsid w:val=&quot;008D3666&quot; /&gt;&lt;w:pPr&gt;&lt;w:spacing w:after=&quot;100&quot; /&gt;&lt;w:contextualSpacing /&gt;&lt;/w:pPr&gt;&lt;/w:style&gt;&lt;w:style w:type=&quot;paragraph&quot; w:customStyle=&quot;1&quot; w:styleId=&quot;Logo&quot;&gt;&lt;w:name w:val=&quot;Logo&quot; /&gt;&lt;w:semiHidden /&gt;&lt;w:rsid w:val=&quot;009E0092&quot; /&gt;&lt;w:rPr&gt;&lt;w:noProof /&gt;&lt;w:sz w:val=&quot;15&quot; /&gt;&lt;/w:rPr&gt;&lt;/w:style&gt;&lt;w:style w:type=&quot;paragraph&quot; w:customStyle=&quot;1&quot; w:styleId=&quot;Ref&quot;&gt;&lt;w:name w:val=&quot;Ref&quot; /&gt;&lt;w:basedOn w:val=&quot;Normal&quot; /&gt;&lt;w:next w:val=&quot;Normal&quot; /&gt;&lt;w:semiHidden /&gt;&lt;w:rsid w:val=&quot;00A75D30&quot; /&gt;&lt;w:pPr&gt;&lt;w:spacing w:line=&quot;240&quot; w:lineRule=&quot;atLeast&quot; /&gt;&lt;/w:pPr&gt;&lt;w:rPr&gt;&lt;w:sz w:val=&quot;15&quot; /&gt;&lt;/w:rPr&gt;&lt;/w:style&gt;&lt;w:style w:type=&quot;paragraph&quot; w:customStyle=&quot;1&quot; w:styleId=&quot;Form&quot;&gt;&lt;w:name w:val=&quot;Form&quot; /&gt;&lt;w:basedOn w:val=&quot;Normal&quot; /&gt;&lt;w:semiHidden /&gt;&lt;w:rsid w:val=&quot;006D0E03&quot; /&gt;&lt;w:rPr&gt;&lt;w:sz w:val=&quot;15&quot; /&gt;&lt;/w:rPr&gt;&lt;/w:style&gt;&lt;w:style w:type=&quot;paragraph&quot; w:styleId=&quot;Title&quot;&gt;&lt;w:name w:val=&quot;Title&quot; /&gt;&lt;w:basedOn w:val=&quot;Normal&quot; /&gt;&lt;w:next w:val=&quot;Normal&quot; /&gt;&lt;w:semiHidden /&gt;&lt;w:qFormat /&gt;&lt;w:rsid w:val=&quot;00FB6021&quot; /&gt;&lt;w:pPr&gt;&lt;w:spacing w:line=&quot;480&quot; w:lineRule=&quot;exact&quot; /&gt;&lt;w:outlineLvl w:val=&quot;0&quot; /&gt;&lt;/w:pPr&gt;&lt;w:rPr&gt;&lt;w:rFonts w:cs=&quot;Arial&quot; /&gt;&lt;w:b /&gt;&lt;w:bCs /&gt;&lt;w:kern w:val=&quot;28&quot; /&gt;&lt;w:sz w:val=&quot;42&quot; /&gt;&lt;w:szCs w:val=&quot;32&quot; /&gt;&lt;/w:rPr&gt;&lt;/w:style&gt;&lt;w:style w:type=&quot;paragraph&quot; w:customStyle=&quot;1&quot; w:styleId=&quot;Pfad&quot;&gt;&lt;w:name w:val=&quot;Pfad&quot; /&gt;&lt;w:next w:val=&quot;Footer&quot; /&gt;&lt;w:semiHidden /&gt;&lt;w:rsid w:val=&quot;005377E4&quot; /&gt;&lt;w:pPr&gt;&lt;w:spacing w:line=&quot;160&quot; w:lineRule=&quot;exact&quot; /&gt;&lt;/w:pPr&gt;&lt;w:rPr&gt;&lt;w:noProof /&gt;&lt;w:sz w:val=&quot;12&quot; /&gt;&lt;w:szCs w:val=&quot;12&quot; /&gt;&lt;/w:rPr&gt;&lt;/w:style&gt;&lt;w:style w:type=&quot;paragraph&quot; w:customStyle=&quot;1&quot; w:styleId=&quot;Linie1&quot;&gt;&lt;w:name w:val=&quot;Linie1&quot; /&gt;&lt;w:basedOn w:val=&quot;Normal&quot; /&gt;&lt;w:next w:val=&quot;Normal&quot; /&gt;&lt;w:semiHidden /&gt;&lt;w:rsid w:val=&quot;00300FAC&quot; /&gt;&lt;w:pPr&gt;&lt;w:pBdr&gt;&lt;w:top w:val=&quot;single&quot; w:sz=&quot;2&quot; w:space=&quot;1&quot; w:color=&quot;auto&quot; /&gt;&lt;/w:pBdr&gt;&lt;w:spacing w:before=&quot;270&quot; w:line=&quot;160&quot; w:lineRule=&quot;exact&quot; /&gt;&lt;w:ind w:left=&quot;28&quot; w:right=&quot;28&quot; /&gt;&lt;/w:pPr&gt;&lt;/w:style&gt;&lt;w:style w:type=&quot;paragraph&quot; w:customStyle=&quot;1&quot; w:styleId=&quot;Seite&quot;&gt;&lt;w:name w:val=&quot;Seite&quot; /&gt;&lt;w:basedOn w:val=&quot;Normal&quot; /&gt;&lt;w:semiHidden /&gt;&lt;w:rsid w:val=&quot;00304001&quot; /&gt;&lt;w:pPr&gt;&lt;w:suppressAutoHyphens /&gt;&lt;w:spacing w:line=&quot;200&quot; w:lineRule=&quot;exact&quot; /&gt;&lt;w:jc w:val=&quot;right&quot; /&gt;&lt;/w:pPr&gt;&lt;w:rPr&gt;&lt;w:sz w:val=&quot;14&quot; /&gt;&lt;w:szCs w:val=&quot;14&quot; /&gt;&lt;/w:rPr&gt;&lt;/w:style&gt;&lt;w:style w:type=&quot;character&quot; w:styleId=&quot;Emphasis&quot;&gt;&lt;w:name w:val=&quot;Emphasis&quot; /&gt;&lt;w:basedOn w:val=&quot;DefaultParagraphFont&quot; /&gt;&lt;w:semiHidden /&gt;&lt;w:qFormat /&gt;&lt;w:rsid w:val=&quot;00144686&quot; /&gt;&lt;w:rPr&gt;&lt;w:i /&gt;&lt;w:iCs /&gt;&lt;/w:rPr&gt;&lt;/w:style&gt;&lt;w:style w:type=&quot;paragraph&quot; w:customStyle=&quot;1&quot; w:styleId=&quot;Linie2&quot;&gt;&lt;w:name w:val=&quot;Linie2&quot; /&gt;&lt;w:basedOn w:val=&quot;Normal&quot; /&gt;&lt;w:next w:val=&quot;Normal&quot; /&gt;&lt;w:semiHidden /&gt;&lt;w:rsid w:val=&quot;00A75D30&quot; /&gt;&lt;w:pPr&gt;&lt;w:pBdr&gt;&lt;w:bottom w:val=&quot;single&quot; w:sz=&quot;2&quot; w:space=&quot;1&quot; w:color=&quot;auto&quot; /&gt;&lt;/w:pBdr&gt;&lt;w:spacing w:before=&quot;90&quot; w:after=&quot;340&quot; /&gt;&lt;/w:pPr&gt;&lt;/w:style&gt;&lt;w:style w:type=&quot;paragraph&quot; w:styleId=&quot;BalloonText&quot;&gt;&lt;w:name w:val=&quot;Balloon Text&quot; /&gt;&lt;w:basedOn w:val=&quot;Normal&quot; /&gt;&lt;w:semiHidden /&gt;&lt;w:rsid w:val=&quot;00785B9D&quot; /&gt;&lt;w:rPr&gt;&lt;w:rFonts w:ascii=&quot;Tahoma&quot; w:hAnsi=&quot;Tahoma&quot; w:cs=&quot;Tahoma&quot; /&gt;&lt;w:sz w:val=&quot;16&quot; /&gt;&lt;w:szCs w:val=&quot;16&quot; /&gt;&lt;/w:rPr&gt;&lt;/w:style&gt;&lt;w:style w:type=&quot;paragraph&quot; w:customStyle=&quot;1&quot; w:styleId=&quot;Platzhalter&quot;&gt;&lt;w:name w:val=&quot;Platzhalter&quot; /&gt;&lt;w:basedOn w:val=&quot;Normal&quot; /&gt;&lt;w:semiHidden /&gt;&lt;w:rsid w:val=&quot;00E21A96&quot; /&gt;&lt;w:rPr&gt;&lt;w:sz w:val=&quot;2&quot; /&gt;&lt;w:szCs w:val=&quot;2&quot; /&gt;&lt;/w:rPr&gt;&lt;/w:style&gt;&lt;w:style w:type=&quot;paragraph&quot; w:customStyle=&quot;1&quot; w:styleId=&quot;FuzeilePlatzhalter&quot;&gt;&lt;w:name w:val=&quot;FußzeilePlatzhalter&quot; /&gt;&lt;w:basedOn w:val=&quot;Seite&quot; /&gt;&lt;w:semiHidden /&gt;&lt;w:rsid w:val=&quot;00715E08&quot; /&gt;&lt;w:pPr&gt;&lt;w:jc w:val=&quot;left&quot; /&gt;&lt;/w:pPr&gt;&lt;/w:style&gt;&lt;w:style w:type=&quot;paragraph&quot; w:customStyle=&quot;1&quot; w:styleId=&quot;Klassifizierung&quot;&gt;&lt;w:name w:val=&quot;Klassifizierung&quot; /&gt;&lt;w:basedOn w:val=&quot;Normal&quot; /&gt;&lt;w:semiHidden /&gt;&lt;w:qFormat /&gt;&lt;w:rsid w:val=&quot;00BF2B3C&quot; /&gt;&lt;w:pPr&gt;&lt;w:jc w:val=&quot;right&quot; /&gt;&lt;/w:pPr&gt;&lt;w:rPr&gt;&lt;w:b /&gt;&lt;/w:rPr&gt;&lt;/w:style&gt;&lt;w:style w:type=&quot;paragraph&quot; w:customStyle=&quot;1&quot; w:styleId=&quot;VermerkeBetreff&quot;&gt;&lt;w:name w:val=&quot;Vermerke_Betreff&quot; /&gt;&lt;w:basedOn w:val=&quot;Normal&quot; /&gt;&lt;w:semiHidden /&gt;&lt;w:qFormat /&gt;&lt;w:rsid w:val=&quot;00BF2B3C&quot; /&gt;&lt;w:rPr&gt;&lt;w:b /&gt;&lt;/w:rPr&gt;&lt;/w:style&gt;&lt;w:style w:type=&quot;table&quot; w:styleId=&quot;TableGrid&quot;&gt;&lt;w:name w:val=&quot;Table Grid&quot; /&gt;&lt;w:basedOn w:val=&quot;TableNormal&quot; /&gt;&lt;w:rsid w:val=&quot;00856F3F&quot; /&gt;&lt;w:tblPr&gt;&lt;w:tblInd w:w=&quot;-108&quot; w:type=&quot;dxa&quot; /&gt;&lt;w:tblBorders&gt;&lt;w:top w:val=&quot;single&quot; w:sz=&quot;4&quot; w:space=&quot;0&quot; w:color=&quot;000000&quot; w:themeColor=&quot;text1&quot; /&gt;&lt;w:left w:val=&quot;single&quot; w:sz=&quot;4&quot; w:space=&quot;0&quot; w:color=&quot;000000&quot; w:themeColor=&quot;text1&quot; /&gt;&lt;w:bottom w:val=&quot;single&quot; w:sz=&quot;4&quot; w:space=&quot;0&quot; w:color=&quot;000000&quot; w:themeColor=&quot;text1&quot; /&gt;&lt;w:right w:val=&quot;single&quot; w:sz=&quot;4&quot; w:space=&quot;0&quot; w:color=&quot;000000&quot; w:themeColor=&quot;text1&quot; /&gt;&lt;w:insideH w:val=&quot;single&quot; w:sz=&quot;4&quot; w:space=&quot;0&quot; w:color=&quot;000000&quot; w:themeColor=&quot;text1&quot; /&gt;&lt;w:insideV w:val=&quot;single&quot; w:sz=&quot;4&quot; w:space=&quot;0&quot; w:color=&quot;000000&quot; w:themeColor=&quot;text1&quot; /&gt;&lt;/w:tblBorders&gt;&lt;/w:tblPr&gt;&lt;/w:style&gt;&lt;w:style w:type=&quot;paragraph&quot; w:customStyle=&quot;1&quot; w:styleId=&quot;MapperEnd&quot;&gt;&lt;w:name w:val=&quot;MapperEnd&quot; /&gt;&lt;w:basedOn w:val=&quot;Footer&quot; /&gt;&lt;w:semiHidden /&gt;&lt;w:qFormat /&gt;&lt;w:rsid w:val=&quot;00C83794&quot; /&gt;&lt;w:pPr&gt;&lt;w:spacing w:line=&quot;240&quot; w:lineRule=&quot;auto&quot; /&gt;&lt;/w:pPr&gt;&lt;w:rPr&gt;&lt;w:sz w:val=&quot;2&quot; /&gt;&lt;/w:rPr&gt;&lt;/w:style&gt;&lt;w:style w:type=&quot;character&quot; w:styleId=&quot;PlaceholderText&quot;&gt;&lt;w:name w:val=&quot;Placeholder Text&quot; /&gt;&lt;w:basedOn w:val=&quot;DefaultParagraphFont&quot; /&gt;&lt;w:uiPriority w:val=&quot;99&quot; /&gt;&lt;w:semiHidden /&gt;&lt;w:rsid w:val=&quot;00531BA6&quot; /&gt;&lt;w:rPr&gt;&lt;w:color w:val=&quot;808080&quot; /&gt;&lt;/w:rPr&gt;&lt;/w:style&gt;&lt;w:style w:type=&quot;character&quot; w:customStyle=&quot;1&quot; w:styleId=&quot;Heading1Char&quot;&gt;&lt;w:name w:val=&quot;Heading 1 Char&quot; /&gt;&lt;w:aliases w:val=&quot;VBS-Hauptitel Char&quot; /&gt;&lt;w:basedOn w:val=&quot;DefaultParagraphFont&quot; /&gt;&lt;w:link w:val=&quot;Heading1&quot; /&gt;&lt;w:rsid w:val=&quot;000353FB&quot; /&gt;&lt;w:rPr&gt;&lt;w:rFonts w:cs=&quot;Arial&quot; /&gt;&lt;w:b /&gt;&lt;w:bCs /&gt;&lt;w:szCs w:val=&quot;24&quot; /&gt;&lt;w:lang w:eastAsia=&quot;de-DE&quot; /&gt;&lt;/w:rPr&gt;&lt;/w:style&gt;&lt;w:style w:type=&quot;character&quot; w:customStyle=&quot;1&quot; w:styleId=&quot;Heading2Char&quot;&gt;&lt;w:name w:val=&quot;Heading 2 Char&quot; /&gt;&lt;w:aliases w:val=&quot;VBS-Titel Char&quot; /&gt;&lt;w:basedOn w:val=&quot;DefaultParagraphFont&quot; /&gt;&lt;w:link w:val=&quot;Heading2&quot; /&gt;&lt;w:rsid w:val=&quot;000353FB&quot; /&gt;&lt;w:rPr&gt;&lt;w:b /&gt;&lt;w:bCs /&gt;&lt;w:szCs w:val=&quot;24&quot; /&gt;&lt;w:lang w:eastAsia=&quot;de-DE&quot; /&gt;&lt;/w:rPr&gt;&lt;/w:style&gt;&lt;w:style w:type=&quot;character&quot; w:customStyle=&quot;1&quot; w:styleId=&quot;Heading3Char&quot;&gt;&lt;w:name w:val=&quot;Heading 3 Char&quot; /&gt;&lt;w:aliases w:val=&quot;VBS-Untertitel Char&quot; /&gt;&lt;w:basedOn w:val=&quot;DefaultParagraphFont&quot; /&gt;&lt;w:link w:val=&quot;Heading3&quot; /&gt;&lt;w:rsid w:val=&quot;000353FB&quot; /&gt;&lt;w:rPr&gt;&lt;w:rFonts w:cs=&quot;Arial&quot; /&gt;&lt;w:b /&gt;&lt;w:bCs /&gt;&lt;w:szCs w:val=&quot;24&quot; /&gt;&lt;w:lang w:eastAsia=&quot;de-DE&quot; /&gt;&lt;/w:rPr&gt;&lt;/w:style&gt;&lt;w:style w:type=&quot;paragraph&quot; w:customStyle=&quot;1&quot; w:styleId=&quot;VBS-Tabellen&quot;&gt;&lt;w:name w:val=&quot;VBS-Tabellen&quot; /&gt;&lt;w:basedOn w:val=&quot;Normal&quot; /&gt;&lt;w:qFormat /&gt;&lt;w:rsid w:val=&quot;000353FB&quot; /&gt;&lt;w:pPr&gt;&lt;w:spacing w:before=&quot;40&quot; w:after=&quot;40&quot; /&gt;&lt;w:contextualSpacing /&gt;&lt;/w:pPr&gt;&lt;/w:style&gt;&lt;w:style w:type=&quot;paragraph&quot; w:customStyle=&quot;1&quot; w:styleId=&quot;VBS-Eingerckt&quot;&gt;&lt;w:name w:val=&quot;VBS-Eingerückt&quot; /&gt;&lt;w:basedOn w:val=&quot;Normal&quot; /&gt;&lt;w:qFormat /&gt;&lt;w:rsid w:val=&quot;000353FB&quot; /&gt;&lt;w:pPr&gt;&lt;w:ind w:left=&quot;992&quot; /&gt;&lt;/w:pPr&gt;&lt;w:rPr&gt;&lt;w:lang w:eastAsia=&quot;de-DE&quot; /&gt;&lt;/w:rPr&gt;&lt;/w:style&gt;&lt;w:style w:type=&quot;paragraph&quot; w:customStyle=&quot;1&quot; w:styleId=&quot;VBS-EingercktBullet1&quot;&gt;&lt;w:name w:val=&quot;VBS-EingerücktBullet1&quot; /&gt;&lt;w:basedOn w:val=&quot;VBS-Eingerckt&quot; /&gt;&lt;w:qFormat /&gt;&lt;w:rsid w:val=&quot;000353FB&quot; /&gt;&lt;w:pPr&gt;&lt;w:numPr&gt;&lt;w:numId w:val=&quot;32&quot; /&gt;&lt;/w:numPr&gt;&lt;w:ind w:left=&quot;1276&quot; w:hanging=&quot;284&quot; /&gt;&lt;/w:pPr&gt;&lt;/w:style&gt;&lt;w:style w:type=&quot;paragraph&quot; w:customStyle=&quot;1&quot; w:styleId=&quot;VBS-EingercktBullet2&quot;&gt;&lt;w:name w:val=&quot;VBS-EingerücktBullet2&quot; /&gt;&lt;w:basedOn w:val=&quot;VBS-Eingerckt&quot; /&gt;&lt;w:qFormat /&gt;&lt;w:rsid w:val=&quot;000353FB&quot; /&gt;&lt;w:pPr&gt;&lt;w:numPr&gt;&lt;w:numId w:val=&quot;33&quot; /&gt;&lt;/w:numPr&gt;&lt;w:ind w:left=&quot;1276&quot; w:hanging=&quot;284&quot; /&gt;&lt;/w:pPr&gt;&lt;/w:style&gt;&lt;w:style w:type=&quot;paragraph&quot; w:customStyle=&quot;1&quot; w:styleId=&quot;VBS-EingercktBullet3&quot;&gt;&lt;w:name w:val=&quot;VBS-EingerücktBullet3&quot; /&gt;&lt;w:basedOn w:val=&quot;VBS-Eingerckt&quot; /&gt;&lt;w:qFormat /&gt;&lt;w:rsid w:val=&quot;00353095&quot; /&gt;&lt;w:pPr&gt;&lt;w:numPr&gt;&lt;w:numId w:val=&quot;34&quot; /&gt;&lt;/w:numPr&gt;&lt;w:ind w:left=&quot;1276&quot; w:hanging=&quot;284&quot; /&gt;&lt;/w:pPr&gt;&lt;/w:style&gt;&lt;w:style w:type=&quot;paragraph&quot; w:customStyle=&quot;1&quot; w:styleId=&quot;VBS-EingercktBullet4&quot;&gt;&lt;w:name w:val=&quot;VBS-EingerücktBullet4&quot; /&gt;&lt;w:basedOn w:val=&quot;VBS-Eingerckt&quot; /&gt;&lt;w:qFormat /&gt;&lt;w:rsid w:val=&quot;000353FB&quot; /&gt;&lt;w:pPr&gt;&lt;w:numPr&gt;&lt;w:numId w:val=&quot;35&quot; /&gt;&lt;/w:numPr&gt;&lt;w:ind w:left=&quot;1276&quot; w:hanging=&quot;284&quot; /&gt;&lt;/w:pPr&gt;&lt;/w:style&gt;&lt;w:style w:type=&quot;paragraph&quot; w:customStyle=&quot;1&quot; w:styleId=&quot;VBS-TabelleBullet1&quot;&gt;&lt;w:name w:val=&quot;VBS-TabelleBullet1&quot; /&gt;&lt;w:basedOn w:val=&quot;Normal&quot; /&gt;&lt;w:qFormat /&gt;&lt;w:rsid w:val=&quot;000353FB&quot; /&gt;&lt;w:pPr&gt;&lt;w:numPr&gt;&lt;w:numId w:val=&quot;36&quot; /&gt;&lt;/w:numPr&gt;&lt;w:spacing w:before=&quot;40&quot; w:after=&quot;40&quot; /&gt;&lt;w:ind w:left=&quot;284&quot; w:hanging=&quot;284&quot; /&gt;&lt;w:contextualSpacing /&gt;&lt;/w:pPr&gt;&lt;w:rPr&gt;&lt;w:lang w:eastAsia=&quot;de-DE&quot; /&gt;&lt;/w:rPr&gt;&lt;/w:style&gt;&lt;w:style w:type=&quot;paragraph&quot; w:customStyle=&quot;1&quot; w:styleId=&quot;VBS-TabelleBullet2&quot;&gt;&lt;w:name w:val=&quot;VBS-TabelleBullet2&quot; /&gt;&lt;w:basedOn w:val=&quot;VBS-EingercktBullet2&quot; /&gt;&lt;w:qFormat /&gt;&lt;w:rsid w:val=&quot;000353FB&quot; /&gt;&lt;w:pPr&gt;&lt;w:numPr&gt;&lt;w:numId w:val=&quot;37&quot; /&gt;&lt;/w:numPr&gt;&lt;w:spacing w:before=&quot;40&quot; w:after=&quot;40&quot; /&gt;&lt;w:ind w:left=&quot;284&quot; w:hanging=&quot;284&quot; /&gt;&lt;w:contextualSpacing /&gt;&lt;/w:pPr&gt;&lt;/w:style&gt;&lt;w:style w:type=&quot;paragraph&quot; w:customStyle=&quot;1&quot; w:styleId=&quot;VBS-TabelleBullet3&quot;&gt;&lt;w:name w:val=&quot;VBS-TabelleBullet3&quot; /&gt;&lt;w:basedOn w:val=&quot;VBS-EingercktBullet3&quot; /&gt;&lt;w:qFormat /&gt;&lt;w:rsid w:val=&quot;000353FB&quot; /&gt;&lt;w:pPr&gt;&lt;w:numPr&gt;&lt;w:numId w:val=&quot;38&quot; /&gt;&lt;/w:numPr&gt;&lt;w:spacing w:before=&quot;40&quot; w:after=&quot;40&quot; /&gt;&lt;w:ind w:left=&quot;284&quot; w:hanging=&quot;284&quot; /&gt;&lt;w:contextualSpacing /&gt;&lt;/w:pPr&gt;&lt;/w:style&gt;&lt;w:style w:type=&quot;paragraph&quot; w:customStyle=&quot;1&quot; w:styleId=&quot;VBS-TabelleBullet4&quot;&gt;&lt;w:name w:val=&quot;VBS-TabelleBullet4&quot; /&gt;&lt;w:basedOn w:val=&quot;VBS-EingercktBullet4&quot; /&gt;&lt;w:qFormat /&gt;&lt;w:rsid w:val=&quot;000353FB&quot; /&gt;&lt;w:pPr&gt;&lt;w:numPr&gt;&lt;w:numId w:val=&quot;39&quot; /&gt;&lt;/w:numPr&gt;&lt;w:spacing w:before=&quot;40&quot; w:after=&quot;40&quot; /&gt;&lt;w:ind w:left=&quot;284&quot; w:hanging=&quot;284&quot; /&gt;&lt;w:contextualSpacing /&gt;&lt;/w:pPr&gt;&lt;/w:style&gt;&lt;w:style w:type=&quot;paragraph&quot; w:styleId=&quot;FootnoteText&quot;&gt;&lt;w:name w:val=&quot;footnote text&quot; /&gt;&lt;w:basedOn w:val=&quot;Normal&quot; /&gt;&lt;w:link w:val=&quot;FootnoteTextChar&quot; /&gt;&lt;w:semiHidden /&gt;&lt;w:rsid w:val=&quot;007F0D91&quot; /&gt;&lt;w:rPr&gt;&lt;w:sz w:val=&quot;20&quot; /&gt;&lt;w:szCs w:val=&quot;20&quot; /&gt;&lt;/w:rPr&gt;&lt;/w:style&gt;&lt;w:style w:type=&quot;character&quot; w:customStyle=&quot;1&quot; w:styleId=&quot;FootnoteTextChar&quot;&gt;&lt;w:name w:val=&quot;Footnote Text Char&quot; /&gt;&lt;w:basedOn w:val=&quot;DefaultParagraphFont&quot; /&gt;&lt;w:link w:val=&quot;FootnoteText&quot; /&gt;&lt;w:semiHidden /&gt;&lt;w:rsid w:val=&quot;007F0D91&quot; /&gt;&lt;w:rPr&gt;&lt;w:rFonts w:eastAsia=&quot;Calibri&quot; /&gt;&lt;w:sz w:val=&quot;20&quot; /&gt;&lt;w:szCs w:val=&quot;20&quot; /&gt;&lt;w:lang w:eastAsia=&quot;en-US&quot; /&gt;&lt;/w:rPr&gt;&lt;/w:style&gt;&lt;/w"/>
    <w:docVar w:name="fr-CH3_LanguageVersion" w:val=":styles&gt;&lt;/pkg:xmlData&gt;&lt;/pkg:part&gt;&lt;pkg:part pkg:name=&quot;/word/numbering.xml&quot; pkg:contentType=&quot;application/vnd.openxmlformats-officedocument.wordprocessingml.numbering+xml&quot;&gt;&lt;pkg:xmlData&gt;&lt;w:numbering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abstractNum w:abstractNumId=&quot;0&quot; w15:restartNumberingAfterBreak=&quot;0&quot;&gt;&lt;w:nsid w:val=&quot;FFFFFF7C&quot; /&gt;&lt;w:multiLevelType w:val=&quot;singleLevel&quot; /&gt;&lt;w:tmpl w:val=&quot;06427B4C&quot; /&gt;&lt;w:lvl w:ilvl=&quot;0&quot;&gt;&lt;w:start w:val=&quot;1&quot; /&gt;&lt;w:numFmt w:val=&quot;decimal&quot; /&gt;&lt;w:lvlText w:val=&quot;%1.&quot; /&gt;&lt;w:lvlJc w:val=&quot;left&quot; /&gt;&lt;w:pPr&gt;&lt;w:tabs&gt;&lt;w:tab w:val=&quot;num&quot; w:pos=&quot;1492&quot; /&gt;&lt;/w:tabs&gt;&lt;w:ind w:left=&quot;1492&quot; w:hanging=&quot;360&quot; /&gt;&lt;/w:pPr&gt;&lt;/w:lvl&gt;&lt;/w:abstractNum&gt;&lt;w:abstractNum w:abstractNumId=&quot;1&quot; w15:restartNumberingAfterBreak=&quot;0&quot;&gt;&lt;w:nsid w:val=&quot;FFFFFF7D&quot; /&gt;&lt;w:multiLevelType w:val=&quot;singleLevel&quot; /&gt;&lt;w:tmpl w:val=&quot;1DEAF03E&quot; /&gt;&lt;w:lvl w:ilvl=&quot;0&quot;&gt;&lt;w:start w:val=&quot;1&quot; /&gt;&lt;w:numFmt w:val=&quot;decimal&quot; /&gt;&lt;w:lvlText w:val=&quot;%1.&quot; /&gt;&lt;w:lvlJc w:val=&quot;left&quot; /&gt;&lt;w:pPr&gt;&lt;w:tabs&gt;&lt;w:tab w:val=&quot;num&quot; w:pos=&quot;1209&quot; /&gt;&lt;/w:tabs&gt;&lt;w:ind w:left=&quot;1209&quot; w:hanging=&quot;360&quot; /&gt;&lt;/w:pPr&gt;&lt;/w:lvl&gt;&lt;/w:abstractNum&gt;&lt;w:abstractNum w:abstractNumId=&quot;2&quot; w15:restartNumberingAfterBreak=&quot;0&quot;&gt;&lt;w:nsid w:val=&quot;FFFFFF7E&quot; /&gt;&lt;w:multiLevelType w:val=&quot;singleLevel&quot; /&gt;&lt;w:tmpl w:val=&quot;84786C4C&quot; /&gt;&lt;w:lvl w:ilvl=&quot;0&quot;&gt;&lt;w:start w:val=&quot;1&quot; /&gt;&lt;w:numFmt w:val=&quot;decimal&quot; /&gt;&lt;w:lvlText w:val=&quot;%1.&quot; /&gt;&lt;w:lvlJc w:val=&quot;left&quot; /&gt;&lt;w:pPr&gt;&lt;w:tabs&gt;&lt;w:tab w:val=&quot;num&quot; w:pos=&quot;926&quot; /&gt;&lt;/w:tabs&gt;&lt;w:ind w:left=&quot;926&quot; w:hanging=&quot;360&quot; /&gt;&lt;/w:pPr&gt;&lt;/w:lvl&gt;&lt;/w:abstractNum&gt;&lt;w:abstractNum w:abstractNumId=&quot;3&quot; w15:restartNumberingAfterBreak=&quot;0&quot;&gt;&lt;w:nsid w:val=&quot;FFFFFF7F&quot; /&gt;&lt;w:multiLevelType w:val=&quot;singleLevel&quot; /&gt;&lt;w:tmpl w:val=&quot;421ECF70&quot; /&gt;&lt;w:lvl w:ilvl=&quot;0&quot;&gt;&lt;w:start w:val=&quot;1&quot; /&gt;&lt;w:numFmt w:val=&quot;decimal&quot; /&gt;&lt;w:lvlText w:val=&quot;%1.&quot; /&gt;&lt;w:lvlJc w:val=&quot;left&quot; /&gt;&lt;w:pPr&gt;&lt;w:tabs&gt;&lt;w:tab w:val=&quot;num&quot; w:pos=&quot;643&quot; /&gt;&lt;/w:tabs&gt;&lt;w:ind w:left=&quot;643&quot; w:hanging=&quot;360&quot; /&gt;&lt;/w:pPr&gt;&lt;/w:lvl&gt;&lt;/w:abstractNum&gt;&lt;w:abstractNum w:abstractNumId=&quot;4&quot; w15:restartNumberingAfterBreak=&quot;0&quot;&gt;&lt;w:nsid w:val=&quot;FFFFFF80&quot; /&gt;&lt;w:multiLevelType w:val=&quot;singleLevel&quot; /&gt;&lt;w:tmpl w:val=&quot;4ECA133C&quot; /&gt;&lt;w:lvl w:ilvl=&quot;0&quot;&gt;&lt;w:start w:val=&quot;1&quot; /&gt;&lt;w:numFmt w:val=&quot;bullet&quot; /&gt;&lt;w:lvlText w:val=&quot;&quot; /&gt;&lt;w:lvlJc w:val=&quot;left&quot; /&gt;&lt;w:pPr&gt;&lt;w:tabs&gt;&lt;w:tab w:val=&quot;num&quot; w:pos=&quot;1492&quot; /&gt;&lt;/w:tabs&gt;&lt;w:ind w:left=&quot;1492&quot; w:hanging=&quot;360&quot; /&gt;&lt;/w:pPr&gt;&lt;w:rPr&gt;&lt;w:rFonts w:ascii=&quot;Symbol&quot; w:hAnsi=&quot;Symbol&quot; w:hint=&quot;default&quot; /&gt;&lt;/w:rPr&gt;&lt;/w:lvl&gt;&lt;/w:abstractNum&gt;&lt;w:abstractNum w:abstractNumId=&quot;5&quot; w15:restartNumberingAfterBreak=&quot;0&quot;&gt;&lt;w:nsid w:val=&quot;FFFFFF81&quot; /&gt;&lt;w:multiLevelType w:val=&quot;singleLevel&quot; /&gt;&lt;w:tmpl w:val=&quot;F044E414&quot; /&gt;&lt;w:lvl w:ilvl=&quot;0&quot;&gt;&lt;w:start w:val=&quot;1&quot; /&gt;&lt;w:numFmt w:val=&quot;bullet&quot; /&gt;&lt;w:lvlText w:val=&quot;&quot; /&gt;&lt;w:lvlJc w:val=&quot;left&quot; /&gt;&lt;w:pPr&gt;&lt;w:tabs&gt;&lt;w:tab w:val=&quot;num&quot; w:pos=&quot;1209&quot; /&gt;&lt;/w:tabs&gt;&lt;w:ind w:left=&quot;1209&quot; w:hanging=&quot;360&quot; /&gt;&lt;/w:pPr&gt;&lt;w:rPr&gt;&lt;w:rFonts w:ascii=&quot;Symbol&quot; w:hAnsi=&quot;Symbol&quot; w:hint=&quot;default&quot; /&gt;&lt;/w:rPr&gt;&lt;/w:lvl&gt;&lt;/w:abstractNum&gt;&lt;w:abstractNum w:abstractNumId=&quot;6&quot; w15:restartNumberingAfterBreak=&quot;0&quot;&gt;&lt;w:nsid w:val=&quot;FFFFFF82&quot; /&gt;&lt;w:multiLevelType w:val=&quot;singleLevel&quot; /&gt;&lt;w:tmpl w:val=&quot;5780410C&quot; /&gt;&lt;w:lvl w:ilvl=&quot;0&quot;&gt;&lt;w:start w:val=&quot;1&quot; /&gt;&lt;w:numFmt w:val=&quot;bullet&quot; /&gt;&lt;w:lvlText w:val=&quot;&quot; /&gt;&lt;w:lvlJc w:val=&quot;left&quot; /&gt;&lt;w:pPr&gt;&lt;w:tabs&gt;&lt;w:tab w:val=&quot;num&quot; w:pos=&quot;926&quot; /&gt;&lt;/w:tabs&gt;&lt;w:ind w:left=&quot;926&quot; w:hanging=&quot;360&quot; /&gt;&lt;/w:pPr&gt;&lt;w:rPr&gt;&lt;w:rFonts w:ascii=&quot;Symbol&quot; w:hAnsi=&quot;Symbol&quot; w:hint=&quot;default&quot; /&gt;&lt;/w:rPr&gt;&lt;/w:lvl&gt;&lt;/w:abstractNum&gt;&lt;w:abstractNum w:abstractNumId=&quot;7&quot; w15:restartNumberingAfterBreak=&quot;0&quot;&gt;&lt;w:nsid w:val=&quot;FFFFFF83&quot; /&gt;&lt;w:multiLevelType w:val=&quot;singleLevel&quot; /&gt;&lt;w:tmpl w:val=&quot;507026F8&quot; /&gt;&lt;w:lvl w:ilvl=&quot;0&quot;&gt;&lt;w:start w:val=&quot;1&quot; /&gt;&lt;w:numFmt w:val=&quot;bullet&quot; /&gt;&lt;w:lvlText w:val=&quot;&quot; /&gt;&lt;w:lvlJc w:val=&quot;left&quot; /&gt;&lt;w:pPr&gt;&lt;w:tabs&gt;&lt;w:tab w:val=&quot;num&quot; w:pos=&quot;643&quot; /&gt;&lt;/w:tabs&gt;&lt;w:ind w:left=&quot;643&quot; w:hanging=&quot;360&quot; /&gt;&lt;/w:pPr&gt;&lt;w:rPr&gt;&lt;w:rFonts w:ascii=&quot;Symbol&quot; w:hAnsi=&quot;Symbol&quot; w:hint=&quot;default&quot; /&gt;&lt;/w:rPr&gt;&lt;/w:lvl&gt;&lt;/w:abstractNum&gt;&lt;w:abstractNum w:abstractNumId=&quot;8&quot; w15:restartNumberingAfterBreak=&quot;0&quot;&gt;&lt;w:nsid w:val=&quot;FFFFFF88&quot; /&gt;&lt;w:multiLevelType w:val=&quot;singleLevel&quot; /&gt;&lt;w:tmpl w:val=&quot;3CA03F8C&quot; /&gt;&lt;w:lvl w:ilvl=&quot;0&quot;&gt;&lt;w:start w:val=&quot;1&quot; /&gt;&lt;w:numFmt w:val=&quot;decimal&quot; /&gt;&lt;w:lvlText w:val=&quot;%1.&quot; /&gt;&lt;w:lvlJc w:val=&quot;left&quot; /&gt;&lt;w:pPr&gt;&lt;w:tabs&gt;&lt;w:tab w:val=&quot;num&quot; w:pos=&quot;360&quot; /&gt;&lt;/w:tabs&gt;&lt;w:ind w:left=&quot;360&quot; w:hanging=&quot;360&quot; /&gt;&lt;/w:pPr&gt;&lt;/w:lvl&gt;&lt;/w:abstractNum&gt;&lt;w:abstractNum w:abstractNumId=&quot;9&quot; w15:restartNumberingAfterBreak=&quot;0&quot;&gt;&lt;w:nsid w:val=&quot;FFFFFF89&quot; /&gt;&lt;w:multiLevelType w:val=&quot;singleLevel&quot; /&gt;&lt;w:tmpl w:val=&quot;DE74B3B2&quot; /&gt;&lt;w:lvl w:ilvl=&quot;0&quot;&gt;&lt;w:start w:val=&quot;1&quot; /&gt;&lt;w:numFmt w:val=&quot;bullet&quot; /&gt;&lt;w:lvlText w:val=&quot;&quot; /&gt;&lt;w:lvlJc w:val=&quot;left&quot; /&gt;&lt;w:pPr&gt;&lt;w:tabs&gt;&lt;w:tab w:val=&quot;num&quot; w:pos=&quot;360&quot; /&gt;&lt;/w:tabs&gt;&lt;w:ind w:left=&quot;360&quot; w:hanging=&quot;360&quot; /&gt;&lt;/w:pPr&gt;&lt;w:rPr&gt;&lt;w:rFonts w:ascii=&quot;Symbol&quot; w:hAnsi=&quot;Symbol&quot; w:hint=&quot;default&quot; /&gt;&lt;/w:rPr&gt;&lt;/w:lvl&gt;&lt;/w:abstractNum&gt;&lt;w:abstractNum w:abstractNumId=&quot;10&quot; w15:restartNumberingAfterBreak=&quot;0&quot;&gt;&lt;w:nsid w:val=&quot;085A26DF&quot; /&gt;&lt;w:multiLevelType w:val=&quot;hybridMultilevel&quot; /&gt;&lt;w:tmpl w:val=&quot;18724C76&quot; /&gt;&lt;w:lvl w:ilvl=&quot;0&quot; w:tplc=&quot;989C3EFC&quot;&gt;&lt;w:start w:val=&quot;1&quot; /&gt;&lt;w:numFmt w:val=&quot;bullet&quot; /&gt;&lt;w:lvlText w:val=&quot;-&quot; /&gt;&lt;w:lvlJc w:val=&quot;left&quot; /&gt;&lt;w:pPr&gt;&lt;w:ind w:left=&quot;1712&quot; w:hanging=&quot;360&quot; /&gt;&lt;/w:pPr&gt;&lt;w:rPr&gt;&lt;w:rFonts w:ascii=&quot;Arial&quot; w:hAnsi=&quot;Arial&quot; w:hint=&quot;default&quot; /&gt;&lt;/w:rPr&gt;&lt;/w:lvl&gt;&lt;w:lvl w:ilvl=&quot;1&quot; w:tplc=&quot;04090003&quot; w:tentative=&quot;1&quot;&gt;&lt;w:start w:val=&quot;1&quot; /&gt;&lt;w:numFmt w:val=&quot;bullet&quot; /&gt;&lt;w:lvlText w:val=&quot;o&quot; /&gt;&lt;w:lvlJc w:val=&quot;left&quot; /&gt;&lt;w:pPr&gt;&lt;w:ind w:left=&quot;2432&quot; w:hanging=&quot;360&quot; /&gt;&lt;/w:pPr&gt;&lt;w:rPr&gt;&lt;w:rFonts w:ascii=&quot;Courier New&quot; w:hAnsi=&quot;Courier New&quot; w:cs=&quot;Courier New&quot; w:hint=&quot;default&quot; /&gt;&lt;/w:rPr&gt;&lt;/w:lvl&gt;&lt;w:lvl w:ilvl=&quot;2&quot; w:tplc=&quot;04090005&quot; w:tentative=&quot;1&quot;&gt;&lt;w:start w:val=&quot;1&quot; /&gt;&lt;w:numFmt w:val=&quot;bullet&quot; /&gt;&lt;w:lvlText w:val=&quot;&quot; /&gt;&lt;w:lvlJc w:val=&quot;left&quot; /&gt;&lt;w:pPr&gt;&lt;w:ind w:left=&quot;3152&quot; w:hanging=&quot;360&quot; /&gt;&lt;/w:pPr&gt;&lt;w:rPr&gt;&lt;w:rFonts w:ascii=&quot;Wingdings&quot; w:hAnsi=&quot;Wingdings&quot; w:hint=&quot;default&quot; /&gt;&lt;/w:rPr&gt;&lt;/w:lvl&gt;&lt;w:lvl w:ilvl=&quot;3&quot; w:tplc=&quot;04090001&quot; w:tentative=&quot;1&quot;&gt;&lt;w:start w:val=&quot;1&quot; /&gt;&lt;w:numFmt w:val=&quot;bullet&quot; /&gt;&lt;w:lvlText w:val=&quot;&quot; /&gt;&lt;w:lvlJc w:val=&quot;left&quot; /&gt;&lt;w:pPr&gt;&lt;w:ind w:left=&quot;3872&quot; w:hanging=&quot;360&quot; /&gt;&lt;/w:pPr&gt;&lt;w:rPr&gt;&lt;w:rFonts w:ascii=&quot;Symbol&quot; w:hAnsi=&quot;Symbol&quot; w:hint=&quot;default&quot; /&gt;&lt;/w:rPr&gt;&lt;/w:lvl&gt;&lt;w:lvl w:ilvl=&quot;4&quot; w:tplc=&quot;04090003&quot; w:tentative=&quot;1&quot;&gt;&lt;w:start w:val=&quot;1&quot; /&gt;&lt;w:numFmt w:val=&quot;bullet&quot; /&gt;&lt;w:lvlText w:val=&quot;o&quot; /&gt;&lt;w:lvlJc w:val=&quot;left&quot; /&gt;&lt;w:pPr&gt;&lt;w:ind w:left=&quot;4592&quot; w:hanging=&quot;360&quot; /&gt;&lt;/w:pPr&gt;&lt;w:rPr&gt;&lt;w:rFonts w:ascii=&quot;Courier New&quot; w:hAnsi=&quot;Courier New&quot; w:cs=&quot;Courier New&quot; w:hint=&quot;default&quot; /&gt;&lt;/w:rPr&gt;&lt;/w:lvl&gt;&lt;w:lvl w:ilvl=&quot;5&quot; w:tplc=&quot;04090005&quot; w:tentative=&quot;1&quot;&gt;&lt;w:start w:val=&quot;1&quot; /&gt;&lt;w:numFmt w:val=&quot;bullet&quot; /&gt;&lt;w:lvlText w:val=&quot;&quot; /&gt;&lt;w:lvlJc w:val=&quot;left&quot; /&gt;&lt;w:pPr&gt;&lt;w:ind w:left=&quot;5312&quot; w:hanging=&quot;360&quot; /&gt;&lt;/w:pPr&gt;&lt;w:rPr&gt;&lt;w:rFonts w:ascii=&quot;Wingdings&quot; w:hAnsi=&quot;Wingdings&quot; w:hint=&quot;default&quot; /&gt;&lt;/w:rPr&gt;&lt;/w:lvl&gt;&lt;w:lvl w:ilvl=&quot;6&quot; w:tplc=&quot;04090001&quot; w:tentative=&quot;1&quot;&gt;&lt;w:start w:val=&quot;1&quot; /&gt;&lt;w:numFmt w:val=&quot;bullet&quot; /&gt;&lt;w:lvlText w:val=&quot;&quot; /&gt;&lt;w:lvlJc w:val=&quot;left&quot; /&gt;&lt;w:pPr&gt;&lt;w:ind w:left=&quot;6032&quot; w:hanging=&quot;360&quot; /&gt;&lt;/w:pPr&gt;&lt;w:rPr&gt;&lt;w:rFonts w:ascii=&quot;Symbol&quot; w:hAnsi=&quot;Symbol&quot; w:hint=&quot;default&quot; /&gt;&lt;/w:rPr&gt;&lt;/w:lvl&gt;&lt;w:lvl w:ilvl=&quot;7&quot; w:tplc=&quot;04090003&quot; w:tentative=&quot;1&quot;&gt;&lt;w:start w:val=&quot;1&quot; /&gt;&lt;w:numFmt w:val=&quot;bullet&quot; /&gt;&lt;w:lvlText w:val=&quot;o&quot; /&gt;&lt;w:lvlJc w:val=&quot;left&quot; /&gt;&lt;w:pPr&gt;&lt;w:ind w:left=&quot;6752&quot; w:hanging=&quot;360&quot; /&gt;&lt;/w:pPr&gt;&lt;w:rPr&gt;&lt;w:rFonts w:ascii=&quot;Courier New&quot; w:hAnsi=&quot;Courier New&quot; w:cs=&quot;Courier New&quot; w:hint=&quot;default&quot; /&gt;&lt;/w:rPr&gt;&lt;/w:lvl&gt;&lt;w:lvl w:ilvl=&quot;8&quot; w:tplc=&quot;04090005&quot; w:tentative=&quot;1&quot;&gt;&lt;w:start w:val=&quot;1&quot; /&gt;&lt;w:numFmt w:val=&quot;bullet&quot; /&gt;&lt;w:lvlText w:val=&quot;&quot; /&gt;&lt;w:lvlJc w:val=&quot;left&quot; /&gt;&lt;w:pPr&gt;&lt;w:ind w:left=&quot;7472&quot; w:hanging=&quot;360&quot; /&gt;&lt;/w:pPr&gt;&lt;w:rPr&gt;&lt;w:rFonts w:ascii=&quot;Wingdings&quot; w:hAnsi=&quot;Wingdings&quot; w:hint=&quot;default&quot; /&gt;&lt;/w:rPr&gt;&lt;/w:lvl&gt;&lt;/w:abstractNum&gt;&lt;w:abstractNum w:abstractNumId=&quot;11&quot; w15:restartNumberingAfterBreak=&quot;0&quot;&gt;&lt;w:nsid w:val=&quot;09E0080F&quot; /&gt;&lt;w:multiLevelType w:val=&quot;hybridMultilevel&quot; /&gt;&lt;w:tmpl w:val=&quot;47ECB094&quot; /&gt;&lt;w:lvl w:ilvl=&quot;0&quot; w:tplc=&quot;C762A78C&quot;&gt;&lt;w:start w:val=&quot;1&quot; /&gt;&lt;w:numFmt w:val=&quot;bullet&quot; /&gt;&lt;w:pStyle w:val=&quot;VBS-EingercktBullet2&quot; /&gt;&lt;w:lvlText w:val=&quot;-&quot; /&gt;&lt;w:lvlJc w:val=&quot;left&quot; /&gt;&lt;w:pPr&gt;&lt;w:ind w:left=&quot;1353&quot; w:hanging=&quot;360&quot; /&gt;&lt;/w:pPr&gt;&lt;w:rPr&gt;&lt;w:rFonts w:ascii=&quot;Arial&quot; w:hAnsi=&quot;Arial&quot; w:hint=&quot;default&quot; /&gt;&lt;/w:rPr&gt;&lt;/w:lvl&gt;&lt;w:lvl w:ilvl=&quot;1&quot; w:tplc=&quot;08070003&quot; w:tentative=&quot;1&quot;&gt;&lt;w:start w:val=&quot;1&quot; /&gt;&lt;w:numFmt w:val=&quot;bullet&quot; /&gt;&lt;w:lvlText w:val=&quot;o&quot; /&gt;&lt;w:lvlJc w:val=&quot;left&quot; /&gt;&lt;w:pPr&gt;&lt;w:ind w:left=&quot;2432&quot; w:hanging=&quot;360&quot; /&gt;&lt;/w:pPr&gt;&lt;w:rPr&gt;&lt;w:rFonts w:ascii=&quot;Courier New&quot; w:hAnsi=&quot;Courier New&quot; w:cs=&quot;Courier New&quot; w:hint=&quot;default&quot; /&gt;&lt;/w:rPr&gt;&lt;/w:lvl&gt;&lt;w:lvl w:ilvl=&quot;2&quot; w:tplc=&quot;08070005&quot; w:tentative=&quot;1&quot;&gt;&lt;w:start w:val=&quot;1&quot; /&gt;&lt;w:numFmt w:val=&quot;bullet&quot; /&gt;&lt;w:lvlText w:val=&quot;&quot; /&gt;&lt;w:lvlJc w:val=&quot;left&quot; /&gt;&lt;w:pPr&gt;&lt;w:ind w:left=&quot;3152&quot; w:hanging=&quot;360&quot; /&gt;&lt;/w:pPr&gt;&lt;w:rPr&gt;&lt;w:rFonts w:ascii=&quot;Wingdings&quot; w:hAnsi=&quot;Wingdings&quot; w:hint=&quot;default&quot; /&gt;&lt;/w:rPr&gt;&lt;/w:lvl&gt;&lt;w:lvl w:ilvl=&quot;3&quot; w:tplc=&quot;08070001&quot; w:tentative=&quot;1&quot;&gt;&lt;w:start w:val=&quot;1&quot; /&gt;&lt;w:numFmt w:val=&quot;bullet&quot; /&gt;&lt;w:lvlText w:val=&quot;&quot; /&gt;&lt;w:lvlJc w:val=&quot;left&quot; /&gt;&lt;w:pPr&gt;&lt;w:ind w:left=&quot;3872&quot; w:hanging=&quot;360&quot; /&gt;&lt;/w:pPr&gt;&lt;w:rPr&gt;&lt;w:rFonts w:ascii=&quot;Symbol&quot; w:hAnsi=&quot;Symbol&quot; w:hint=&quot;default&quot; /&gt;&lt;/w:rPr&gt;&lt;/w:lvl&gt;&lt;w:lvl w:ilvl=&quot;4&quot; w:tplc=&quot;08070003&quot; w:tentative=&quot;1&quot;&gt;&lt;w:start w:val=&quot;1&quot; /&gt;&lt;w:numFmt w:val=&quot;bullet&quot; /&gt;&lt;w:lvlText w:val=&quot;o&quot; /&gt;&lt;w:lvlJc w:val=&quot;left&quot; /&gt;&lt;w:pPr&gt;&lt;w:ind w:left=&quot;4592&quot; w:hanging=&quot;360&quot; /&gt;&lt;/w:pPr&gt;&lt;w:rPr&gt;&lt;w:rFonts w:ascii=&quot;Courier New&quot; w:hAnsi=&quot;Courier New&quot; w:cs=&quot;Courier New&quot; w:hint=&quot;default&quot; /&gt;&lt;/w:rPr&gt;&lt;/w:lvl&gt;&lt;w:lvl w:ilvl=&quot;5&quot; w:tplc=&quot;08070005&quot; w:tentative=&quot;1&quot;&gt;&lt;w:start w:val=&quot;1&quot; /&gt;&lt;w:numFmt w:val=&quot;bullet&quot; /&gt;&lt;w:lvlText w:val=&quot;&quot; /&gt;&lt;w:lvlJc w:val=&quot;left&quot; /&gt;&lt;w:pPr&gt;&lt;w:ind w:left=&quot;5312&quot; w:hanging=&quot;360&quot; /&gt;&lt;/w:pPr&gt;&lt;w:rPr&gt;&lt;w:rFonts w:ascii=&quot;Wingdings&quot; w:hAnsi=&quot;Wingdings&quot; w:hint=&quot;default&quot; /&gt;&lt;/w:rPr&gt;&lt;/w:lvl&gt;&lt;w:lvl w:ilvl=&quot;6&quot; w:tplc=&quot;08070001&quot; w:tentative=&quot;1&quot;&gt;&lt;w:start w:val=&quot;1&quot; /&gt;&lt;w:numFmt w:val=&quot;bullet&quot; /&gt;&lt;w:lvlText w:val=&quot;&quot; /&gt;&lt;w:lvlJc w:val=&quot;left&quot; /&gt;&lt;w:pPr&gt;&lt;w:ind w:left=&quot;6032&quot; w:hanging=&quot;360&quot; /&gt;&lt;/w:pPr&gt;&lt;w:rPr&gt;&lt;w:rFonts w:ascii=&quot;Symbol&quot; w:hAnsi=&quot;Symbol&quot; w:hint=&quot;default&quot; /&gt;&lt;/w:rPr&gt;&lt;/w:lvl&gt;&lt;w:lvl w:ilvl=&quot;7&quot; w:tplc=&quot;08070003&quot; w:tentative=&quot;1&quot;&gt;&lt;w:start w:val=&quot;1&quot; /&gt;&lt;w:numFmt w:val=&quot;bullet&quot; /&gt;&lt;w:lvlText w:val=&quot;o&quot; /&gt;&lt;w:lvlJc w:val=&quot;left&quot; /&gt;&lt;w:pPr&gt;&lt;w:ind w:left=&quot;6752&quot; w:hanging=&quot;360&quot; /&gt;&lt;/w:pPr&gt;&lt;w:rPr&gt;&lt;w:rFonts w:ascii=&quot;Courier New&quot; w:hAnsi=&quot;Courier New&quot; w:cs=&quot;Courier New&quot; w:hint=&quot;default&quot; /&gt;&lt;/w:rPr&gt;&lt;/w:lvl&gt;&lt;w:lvl w:ilvl=&quot;8&quot; w:tplc=&quot;08070005&quot; w:tentative=&quot;1&quot;&gt;&lt;w:start w:val=&quot;1&quot; /&gt;&lt;w:numFmt w:val=&quot;bullet&quot; /&gt;&lt;w:lvlText w:val=&quot;&quot; /&gt;&lt;w:lvlJc w:val=&quot;left&quot; /&gt;&lt;w:pPr&gt;&lt;w:ind w:left=&quot;7472&quot; w:hanging=&quot;360&quot; /&gt;&lt;/w:pPr&gt;&lt;w:rPr&gt;&lt;w:rFonts w:ascii=&quot;Wingdings&quot; w:hAnsi=&quot;Wingdings&quot; w:hint=&quot;default&quot; /&gt;&lt;/w:rPr&gt;&lt;/w:lvl&gt;&lt;/w:abstractNum&gt;&lt;w:abstractNum w:abstractNumId=&quot;12&quot; w15:restartNumberingAfterBreak=&quot;0&quot;&gt;&lt;w:nsid w:val=&quot;16D22784&quot; /&gt;&lt;w:multiLevelType w:val=&quot;multilevel&quot; /&gt;&lt;w:tmpl w:val=&quot;0807001F&quot; /&gt;&lt;w:lvl w:ilvl=&quot;0&quot;&gt;&lt;w:start w:val=&quot;1&quot; /&gt;&lt;w:numFmt w:val=&quot;decimal&quot; /&gt;&lt;w:lvlText w:val=&quot;%1.&quot; /&gt;&lt;w:lvlJc w:val=&quot;left&quot; /&gt;&lt;w:pPr&gt;&lt;w:ind w:left=&quot;360&quot; w:hanging=&quot;360&quot; /&gt;&lt;/w:pPr&gt;&lt;/w:lvl&gt;&lt;w:lvl w:ilvl=&quot;1&quot;&gt;&lt;w:start w:val=&quot;1&quot; /&gt;&lt;w:numFmt w:val=&quot;decimal&quot; /&gt;&lt;w:lvlText w:val=&quot;%1.%2.&quot; /&gt;&lt;w:lvlJc w:val=&quot;left&quot; /&gt;&lt;w:pPr&gt;&lt;w:ind w:left=&quot;792&quot; w:hanging=&quot;432&quot; /&gt;&lt;/w:pPr&gt;&lt;/w:lvl&gt;&lt;w:lvl w:ilvl=&quot;2&quot;&gt;&lt;w:start w:val=&quot;1&quot; /&gt;&lt;w:numFmt w:val=&quot;decimal&quot; /&gt;&lt;w:lvlText w:val=&quot;%1.%2.%3.&quot; /&gt;&lt;w:lvlJc w:val=&quot;left&quot; /&gt;&lt;w:pPr&gt;&lt;w:ind w:left=&quot;1224&quot; w:hanging=&quot;504&quot; /&gt;&lt;/w:pPr&gt;&lt;/w:lvl&gt;&lt;w:lvl w:ilvl=&quot;3&quot;&gt;&lt;w:start w:val=&quot;1&quot; /&gt;&lt;w:numFmt w:val=&quot;decimal&quot; /&gt;&lt;w:lvlText w:val=&quot;%1.%2.%3.%4.&quot; /&gt;&lt;w:lvlJc w:val=&quot;left&quot; /&gt;&lt;w:pPr&gt;&lt;w:ind w:left=&quot;1728&quot; w:hanging=&quot;648&quot; /&gt;&lt;/w:pPr&gt;&lt;/w:lvl&gt;&lt;w:lvl w:ilvl=&quot;4&quot;&gt;&lt;w:start w:val=&quot;1&quot; /&gt;&lt;w:numFmt w:val=&quot;decimal&quot; /&gt;&lt;w:lvlText w:val=&quot;%1.%2.%3.%4.%5.&quot; /&gt;&lt;w:lvlJc w:val=&quot;left&quot; /&gt;&lt;w:pPr&gt;&lt;w:ind w:left=&quot;2232&quot; w:hanging=&quot;792&quot; /&gt;&lt;/w:pPr&gt;&lt;/w:lvl&gt;&lt;w:lvl w:ilvl=&quot;5&quot;&gt;&lt;w:start w:val=&quot;1&quot; /&gt;&lt;w:numFmt w:val=&quot;decimal&quot; /&gt;&lt;w:lvlText w:val=&quot;%1.%2.%3.%4.%5.%6.&quot; /&gt;&lt;w:lvlJc w:val=&quot;left&quot; /&gt;&lt;w:pPr&gt;&lt;w:ind w:left=&quot;2736&quot; w:hanging=&quot;936&quot; /&gt;&lt;/w:pPr&gt;&lt;/w:lvl&gt;&lt;w:lvl w:ilvl=&quot;6&quot;&gt;&lt;w:start w:val=&quot;1&quot; /&gt;&lt;w:numFmt w:val=&quot;decimal&quot; /&gt;&lt;w:lvlText w:val=&quot;%1.%2.%3.%4.%5.%6.%7.&quot; /&gt;&lt;w:lvlJc w:val=&quot;left&quot; /&gt;&lt;w:pPr&gt;&lt;w:ind w:left=&quot;3240&quot; w:hanging=&quot;1080&quot; /&gt;&lt;/w:pPr&gt;&lt;/w:lvl&gt;&lt;w:lvl w:ilvl=&quot;7&quot;&gt;&lt;w:start w:val=&quot;1&quot; /&gt;&lt;w:numFmt w:val=&quot;decimal&quot; /&gt;&lt;w:lvlText w:val=&quot;%1.%2.%3.%4.%5.%6.%7.%8.&quot; /&gt;&lt;w:lvlJc w:val=&quot;left&quot; /&gt;&lt;w:pPr&gt;&lt;w:ind w:left=&quot;3744&quot; w:hanging=&quot;1224&quot; /&gt;&lt;/w:pPr&gt;&lt;/w:lvl&gt;&lt;w:lvl w:ilvl=&quot;8&quot;&gt;&lt;w:start w:val=&quot;1&quot; /&gt;&lt;w:numFmt w:val=&quot;decimal&quot; /&gt;&lt;w:lvlText w:val=&quot;%1.%2.%3.%4.%5.%6.%7.%8.%9.&quot; /&gt;&lt;w:lvlJc w:val=&quot;left&quot; /&gt;&lt;w:pPr&gt;&lt;w:ind w:left=&quot;4320&quot; w:hanging=&quot;1440&quot; /&gt;&lt;/w:pPr&gt;&lt;/w:lvl&gt;&lt;/w:abstractNum&gt;&lt;w:abstractNum w:abstractNumId=&quot;13&quot; w15:restartNumberingAfterBreak=&quot;0&quot;&gt;&lt;w:nsid w:val=&quot;17AA109A&quot; /&gt;&lt;w:multiLevelType w:val=&quot;multilevel&quot; /&gt;&lt;w:tmpl w:val=&quot;1ADE288E&quot; /&gt;&lt;w:lvl w:ilvl=&quot;0&quot;&gt;&lt;w:start w:val=&quot;1&quot; /&gt;&lt;w:numFmt w:val=&quot;decimal&quot; /&gt;&lt;w:pStyle w:val=&quot;Heading1&quot; /&gt;&lt;w:lvlText w:val=&quot;%1&quot; /&gt;&lt;w:lvlJc w:val=&quot;left&quot; /&gt;&lt;w:pPr&gt;&lt;w:tabs&gt;&lt;w:tab w:val=&quot;num&quot; w:pos=&quot;432&quot; /&gt;&lt;/w:tabs&gt;&lt;w:ind w:left=&quot;432&quot; w:hanging=&quot;432&quot; /&gt;&lt;/w:pPr&gt;&lt;/w:lvl&gt;&lt;w:lvl w:ilvl=&quot;1&quot;&gt;&lt;w:start w:val=&quot;1&quot; /&gt;&lt;w:numFmt w:val=&quot;decimal&quot; /&gt;&lt;w:pStyle w:val=&quot;Heading2&quot; /&gt;&lt;w:lvlText w:val=&quot;%1.%2&quot; /&gt;&lt;w:lvlJc w:val=&quot;left&quot; /&gt;&lt;w:pPr&gt;&lt;w:tabs&gt;&lt;w:tab w:val=&quot;num&quot; w:pos=&quot;576&quot; /&gt;&lt;/w:tabs&gt;&lt;w:ind w:left=&quot;576&quot; w:hanging=&quot;576&quot; /&gt;&lt;/w:pPr&gt;&lt;w:rPr&gt;&lt;w:sz w:val=&quot;22&quot; /&gt;&lt;w:szCs w:val=&quot;22&quot; /&gt;&lt;/w:rPr&gt;&lt;/w:lvl&gt;&lt;w:lvl w:ilvl=&quot;2&quot;&gt;&lt;w:start w:val=&quot;1&quot; /&gt;&lt;w:numFmt w:val=&quot;decimal&quot; /&gt;&lt;w:pStyle w:val=&quot;Heading3&quot; /&gt;&lt;w:lvlText w:val=&quot;%1.%2.%3&quot; /&gt;&lt;w:lvlJc w:val=&quot;left&quot; /&gt;&lt;w:pPr&gt;&lt;w:tabs&gt;&lt;w:tab w:val=&quot;num&quot; w:pos=&quot;720&quot; /&gt;&lt;/w:tabs&gt;&lt;w:ind w:left=&quot;720&quot; w:hanging=&quot;720&quot; /&gt;&lt;/w:pPr&gt;&lt;/w:lvl&gt;&lt;w:lvl w:ilvl=&quot;3&quot;&gt;&lt;w:start w:val=&quot;1&quot; /&gt;&lt;w:numFmt w:val=&quot;decimal&quot; /&gt;&lt;w:lvlText w:val=&quot;%1.%2.%3.%4&quot; /&gt;&lt;w:lvlJc w:val=&quot;left&quot; /&gt;&lt;w:pPr&gt;&lt;w:tabs&gt;&lt;w:tab w:val=&quot;num&quot; w:pos=&quot;864&quot; /&gt;&lt;/w:tabs&gt;&lt;w:ind w:left=&quot;864&quot; w:hanging=&quot;864&quot; /&gt;&lt;/w:pPr&gt;&lt;/w:lvl&gt;&lt;w:lvl w:ilvl=&quot;4&quot;&gt;&lt;w:start w:val=&quot;1&quot; /&gt;&lt;w:numFmt w:val=&quot;decimal&quot; /&gt;&lt;w:lvlText w:val=&quot;%1.%2.%3.%4.%5&quot; /&gt;&lt;w:lvlJc w:val=&quot;left&quot; /&gt;&lt;w:pPr&gt;&lt;w:tabs&gt;&lt;w:tab w:val=&quot;num&quot; w:pos=&quot;1008&quot; /&gt;&lt;/w:tabs&gt;&lt;w:ind w:left=&quot;1008&quot; w:hanging=&quot;1008&quot; /&gt;&lt;/w:pPr&gt;&lt;/w:lvl&gt;&lt;w:lvl w:ilvl=&quot;5&quot;&gt;&lt;w:start w:val=&quot;1&quot; /&gt;&lt;w:numFmt w:val=&quot;decimal&quot; /&gt;&lt;w:lvlText w:val=&quot;%1.%2.%3.%4.%5.%6&quot; /&gt;&lt;w:lvlJc w:val=&quot;left&quot; /&gt;&lt;w:pPr&gt;&lt;w:tabs&gt;&lt;w:tab w:val=&quot;num&quot; w:pos=&quot;1152&quot; /&gt;&lt;/w:tabs&gt;&lt;w:ind w:left=&quot;1152&quot; w:hanging=&quot;1152&quot; /&gt;&lt;/w:pPr&gt;&lt;/w:lvl&gt;&lt;w:lvl w:ilvl=&quot;6&quot;&gt;&lt;w:start w:val=&quot;1&quot; /&gt;&lt;w:numFmt w:val=&quot;decimal&quot; /&gt;&lt;w:lvlText w:val=&quot;%1.%2.%3.%4.%5.%6.%7&quot; /&gt;&lt;w:lvlJc w:val=&quot;left&quot; /&gt;&lt;w:pPr&gt;&lt;w:tabs&gt;&lt;w:tab w:val=&quot;num&quot; w:pos=&quot;1296&quot; /&gt;&lt;/w:tabs&gt;&lt;w:ind w:left=&quot;1296&quot; w:hanging=&quot;1296&quot; /&gt;&lt;/w:pPr&gt;&lt;/w:lvl&gt;&lt;w:lvl w:ilvl=&quot;7&quot;&gt;&lt;w:start w:val=&quot;1&quot; /&gt;&lt;w:numFmt w:val=&quot;decimal&quot; /&gt;&lt;w:lvlText w:val=&quot;%1.%2.%3.%4.%5.%6.%7.%8&quot; /&gt;&lt;w:lvlJc w:val=&quot;left&quot; /&gt;&lt;w:pPr&gt;&lt;w:tabs&gt;&lt;w:tab w:val=&quot;num&quot; w:pos=&quot;1440&quot; /&gt;&lt;/w:tabs&gt;&lt;w:ind w:left=&quot;1440&quot; w:hanging=&quot;1440&quot; /&gt;&lt;/w:pPr&gt;&lt;/w:lvl&gt;&lt;w:lvl w:ilvl=&quot;8&quot;&gt;&lt;w:start w:val=&quot;1&quot; /&gt;&lt;w:numFmt w:val=&quot;decimal&quot; /&gt;&lt;w:lvlText w:val=&quot;%1.%2.%3.%4.%5.%6.%7.%8.%9&quot; /&gt;&lt;w:lvlJc w:val=&quot;left&quot; /&gt;&lt;w:pPr&gt;&lt;w:tabs&gt;&lt;w:tab w:val=&quot;num&quot; w:pos=&quot;1584&quot; /&gt;&lt;/w:tabs&gt;&lt;w:ind w:left=&quot;1584&quot; w:hanging=&quot;1584&quot; /&gt;&lt;/w:pPr&gt;&lt;/w:lvl&gt;&lt;/w:abstractNum&gt;&lt;w:abstractNum w:abstractNumId=&quot;14&quot; w15:restartNumberingAfterBreak=&quot;0&quot;&gt;&lt;w:nsid w:val=&quot;25001849&quot; /&gt;&lt;w:multiLevelType w:val=&quot;multilevel&quot; /&gt;&lt;w:tmpl w:val=&quot;0807001F&quot; /&gt;&lt;w:lvl w:ilvl=&quot;0&quot;&gt;&lt;w:start w:val=&quot;1&quot; /&gt;&lt;w:numFmt w:val=&quot;decimal&quot; /&gt;&lt;w:lvlText w:val=&quot;%1.&quot; /&gt;&lt;w:lvlJc w:val=&quot;left&quot; /&gt;&lt;w:pPr&gt;&lt;w:ind w:left=&quot;360&quot; w:hanging=&quot;360&quot; /&gt;&lt;/w:pPr&gt;&lt;/w:lvl&gt;&lt;w:lvl w:ilvl=&quot;1&quot;&gt;&lt;w:start w:val=&quot;1&quot; /&gt;&lt;w:numFmt w:val=&quot;decimal&quot; /&gt;&lt;w:lvlText w:val=&quot;%1.%2.&quot; /&gt;&lt;w:lvlJc w:val=&quot;left&quot; /&gt;&lt;w:pPr&gt;&lt;w:ind w:left=&quot;792&quot; w:hanging=&quot;432&quot; /&gt;&lt;/w:pPr&gt;&lt;/w:lvl&gt;&lt;w:lvl w:ilvl=&quot;2&quot;&gt;&lt;w:start w:val=&quot;1&quot; /&gt;&lt;w:numFmt w:val=&quot;decimal&quot; /&gt;&lt;w:lvlText w:val=&quot;%1.%2.%3.&quot; /&gt;&lt;w:lvlJc w:val=&quot;left&quot; /&gt;&lt;w:pPr&gt;&lt;w:ind w:left=&quot;1224&quot; w:hanging=&quot;504&quot; /&gt;&lt;/w:pPr&gt;&lt;/w:lvl&gt;&lt;w:lvl w:ilvl=&quot;3&quot;&gt;&lt;w:start w:val=&quot;1&quot; /&gt;&lt;w:numFmt w:val=&quot;decimal&quot; /&gt;&lt;w:lvlText w:val=&quot;%1.%2.%3.%4.&quot; /&gt;&lt;w:lvlJc w:val=&quot;left&quot; /&gt;&lt;w:pPr&gt;&lt;w:ind w:left=&quot;1728&quot; w:hanging=&quot;648&quot; /&gt;&lt;/w:pPr&gt;&lt;/w:lvl&gt;&lt;w:lvl w:ilvl=&quot;4&quot;&gt;&lt;w:start w:val=&quot;1&quot; /&gt;&lt;w:numFmt w:val=&quot;decimal&quot; /&gt;&lt;w:lvlText w:val=&quot;%1.%2.%3.%4.%5.&quot; /&gt;&lt;w:lvlJc w:val=&quot;left&quot; /&gt;&lt;w:pPr&gt;&lt;w:ind w:left=&quot;2232&quot; w:hanging=&quot;792&quot; /&gt;&lt;/w:pPr&gt;&lt;/w:lvl&gt;&lt;w:lvl w:ilvl=&quot;5&quot;&gt;&lt;w:start w:val=&quot;1&quot; /&gt;&lt;w:numFmt w:val=&quot;decimal&quot; /&gt;&lt;w:lvlText w:val=&quot;%1.%2.%3.%4.%5.%6.&quot; /&gt;&lt;w:lvlJc w:val=&quot;left&quot; /&gt;&lt;w:pPr&gt;&lt;w:ind w:left=&quot;2736&quot; w:hanging=&quot;936&quot; /&gt;&lt;/w:pPr&gt;&lt;/w:lvl&gt;&lt;w:lvl w:ilvl=&quot;6&quot;&gt;&lt;w:start w:val=&quot;1&quot; /&gt;&lt;w:numFmt w:val=&quot;decimal&quot; /&gt;&lt;w:lvlText w:val=&quot;%1.%2.%3.%4.%5.%6.%7.&quot; /&gt;&lt;w:lvlJc w:val=&quot;left&quot; /&gt;&lt;w:pPr&gt;&lt;w:ind w:left=&quot;3240&quot; w:hanging=&quot;1080&quot; /&gt;&lt;/w:pPr&gt;&lt;/w:lvl&gt;&lt;w:lvl w:ilvl=&quot;7&quot;&gt;&lt;w:start w:val=&quot;1&quot; /&gt;&lt;w:numFmt w:val=&quot;decimal&quot; /&gt;&lt;w:lvlText w:val=&quot;%1.%2.%3.%4.%5.%6.%7.%8.&quot; /&gt;&lt;w:lvlJc w:val=&quot;left&quot; /&gt;&lt;w:pPr&gt;&lt;w:ind w:left=&quot;3744&quot; w:hanging=&quot;1224&quot; /&gt;&lt;/w:pPr&gt;&lt;/w:lvl&gt;&lt;w:lvl w:ilvl=&quot;8&quot;&gt;&lt;w:start w:val=&quot;1&quot; /&gt;&lt;w:numFmt w:val=&quot;decimal&quot; /&gt;&lt;w:lvlText w:val=&quot;%1.%2.%3.%4.%5.%6.%7.%8.%9.&quot; /&gt;&lt;w:lvlJc w:val=&quot;left&quot; /&gt;&lt;w:pPr&gt;&lt;w:ind w:left=&quot;4320&quot; w:hanging=&quot;1440&quot; /&gt;&lt;/w:pPr&gt;&lt;/w:lvl&gt;&lt;/w:abstractNum&gt;&lt;w:abstractNum w:abstractNumId=&quot;15&quot; w15:restartNumberingAfterBreak=&quot;0&quot;&gt;&lt;w:nsid w:val=&quot;26640EB9&quot; /&gt;&lt;w:multiLevelType w:val=&quot;hybridMultilevel&quot; /&gt;&lt;w:tmpl w:val=&quot;19EA9EA2&quot; /&gt;&lt;w:lvl w:ilvl=&quot;0&quot; w:tplc=&quot;65BA0F46&quot;&gt;&lt;w:start w:val=&quot;1&quot; /&gt;&lt;w:numFmt w:val=&quot;bullet&quot; /&gt;&lt;w:pStyle w:val=&quot;VBS-TabelleBullet1&quot; /&gt;&lt;w:lvlText w:val=&quot;&quot; /&gt;&lt;w:lvlJc w:val=&quot;left&quot; /&gt;&lt;w:pPr&gt;&lt;w:ind w:left=&quot;720&quot; w:hanging=&quot;360&quot; /&gt;&lt;/w:pPr&gt;&lt;w:rPr&gt;&lt;w:rFonts w:ascii=&quot;Symbol&quot; w:hAnsi=&quot;Symbol&quot; w:hint=&quot;default&quot; /&gt;&lt;/w:rPr&gt;&lt;/w:lvl&gt;&lt;w:lvl w:ilvl=&quot;1&quot; w:tplc=&quot;08070003&quot; w:tentative=&quot;1&quot;&gt;&lt;w:start w:val=&quot;1&quot; /&gt;&lt;w:numFmt w:val=&quot;bullet&quot; /&gt;&lt;w:lvlText w:val=&quot;o&quot; /&gt;&lt;w:lvlJc w:val=&quot;left&quot; /&gt;&lt;w:pPr&gt;&lt;w:ind w:left=&quot;1440&quot; w:hanging=&quot;360&quot; /&gt;&lt;/w:pPr&gt;&lt;w:rPr&gt;&lt;w:rFonts w:ascii=&quot;Courier New&quot; w:hAnsi=&quot;Courier New&quot; w:cs=&quot;Courier New&quot; w:hint=&quot;default&quot; /&gt;&lt;/w:rPr&gt;&lt;/w:lvl&gt;&lt;w:lvl w:ilvl=&quot;2&quot; w:tplc=&quot;08070005&quot; w:tentative=&quot;1&quot;&gt;&lt;w:start w:val=&quot;1&quot; /&gt;&lt;w:numFmt w:val=&quot;bullet&quot; /&gt;&lt;w:lvlText w:val=&quot;&quot; /&gt;&lt;w:lvlJc w:val=&quot;left&quot; /&gt;&lt;w:pPr&gt;&lt;w:ind w:left=&quot;2160&quot; w:hanging=&quot;360&quot; /&gt;&lt;/w:pPr&gt;&lt;w:rPr&gt;&lt;w:rFonts w:ascii=&quot;Wingdings&quot; w:hAnsi=&quot;Wingdings&quot; w:hint=&quot;default&quot; /&gt;&lt;/w:rPr&gt;&lt;/w:lvl&gt;&lt;w:lvl w:ilvl=&quot;3&quot; w:tplc=&quot;08070001&quot; w:tentative=&quot;1&quot;&gt;&lt;w:start w:val=&quot;1&quot; /&gt;&lt;w:numFmt w:val=&quot;bullet&quot; /&gt;&lt;w:lvlText w:val=&quot;&quot; /&gt;&lt;w:lvlJc w:val=&quot;left&quot; /&gt;&lt;w:pPr&gt;&lt;w:ind w:left=&quot;2880&quot; w:hanging=&quot;360&quot; /&gt;&lt;/w:pPr&gt;&lt;w:rPr&gt;&lt;w:rFonts w:ascii=&quot;Symbol&quot; w:hAnsi=&quot;Symbol&quot; w:hint=&quot;default&quot; /&gt;&lt;/w:rPr&gt;&lt;/w:lvl&gt;&lt;w:lvl w:ilvl=&quot;4&quot; w:tplc=&quot;08070003&quot; w:tentative=&quot;1&quot;&gt;&lt;w:start w:val=&quot;1&quot; /&gt;&lt;w:numFmt w:val=&quot;bullet&quot; /&gt;&lt;w:lvlText w:val=&quot;o&quot; /&gt;&lt;w:lvlJc w:val=&quot;left&quot; /&gt;&lt;w:pPr&gt;&lt;w:ind w:left=&quot;3600&quot; w:hanging=&quot;360&quot; /&gt;&lt;/w:pPr&gt;&lt;w:rPr&gt;&lt;w:rFonts w:ascii=&quot;Courier New&quot; w:hAnsi=&quot;Courier New&quot; w:cs=&quot;Courier New&quot; w:hint=&quot;default&quot; /&gt;&lt;/w:rPr&gt;&lt;/w:lvl&gt;&lt;w:lvl w:ilvl=&quot;5&quot; w:tplc=&quot;08070005&quot; w:tentative=&quot;1&quot;&gt;&lt;w:start w:val=&quot;1&quot; /&gt;&lt;w:numFmt w:val=&quot;bullet&quot; /&gt;&lt;w:lvlText w:val=&quot;&quot; /&gt;&lt;w:lvlJc w:val=&quot;left&quot; /&gt;&lt;w:pPr&gt;&lt;w:ind w:left=&quot;4320&quot; w:hanging=&quot;360&quot; /&gt;&lt;/w:pPr&gt;&lt;w:rPr&gt;&lt;w:rFonts w:ascii=&quot;Wingdings&quot; w:hAnsi=&quot;Wingdings&quot; w:hint=&quot;default&quot; /&gt;&lt;/w:rPr&gt;&lt;/w:lvl&gt;&lt;w:lvl w:ilvl=&quot;6&quot; w:tplc=&quot;08070001&quot; w:tentative=&quot;1&quot;&gt;&lt;w:start w:val=&quot;1&quot; /&gt;&lt;w:numFmt w:val=&quot;bullet&quot; /&gt;&lt;w:lvlText w:val=&quot;&quot; /&gt;&lt;w:lvlJc w:val=&quot;left&quot; /&gt;&lt;w:pPr&gt;&lt;w:ind w:left=&quot;5040&quot; w:hanging=&quot;360&quot; /&gt;&lt;/w:pPr&gt;&lt;w:rPr&gt;&lt;w:rFonts w:ascii=&quot;Symbol&quot; w:hAnsi=&quot;Symbol&quot; w:hint=&quot;default&quot; /&gt;&lt;/w:rPr&gt;&lt;/w:lvl&gt;&lt;w:lvl w:ilvl=&quot;7&quot; w:tplc=&quot;08070003&quot; w:tentative=&quot;1&quot;&gt;&lt;w:start w:val=&quot;1&quot; /&gt;&lt;w:numFmt w:val=&quot;bullet&quot; /&gt;&lt;w:lvlText w:val=&quot;o&quot; /&gt;&lt;w:lvlJc w:val=&quot;left&quot; /&gt;&lt;w:pPr&gt;&lt;w:ind w:left=&quot;5760&quot; w:hanging=&quot;360&quot; /&gt;&lt;/w:pPr&gt;&lt;w:rPr&gt;&lt;w:rFonts w:ascii=&quot;Courier New&quot; w:hAnsi=&quot;Courier New&quot; w:cs=&quot;Courier New&quot; w:hint=&quot;default&quot; /&gt;&lt;/w:rPr&gt;&lt;/w:lvl&gt;&lt;w:lvl w:ilvl=&quot;8&quot; w:tplc=&quot;08070005&quot; w:tentative=&quot;1&quot;&gt;&lt;w:start w:val=&quot;1&quot; /&gt;&lt;w:numFmt w:val=&quot;bullet&quot; /&gt;&lt;w:lvlText w:val=&quot;&quot; /&gt;&lt;w:lvlJc w:val=&quot;left&quot; /&gt;&lt;w:pPr&gt;&lt;w:ind w:left=&quot;6480&quot; w:hanging=&quot;360&quot; /&gt;&lt;/w:pPr&gt;&lt;w:rPr&gt;&lt;w:rFonts w:ascii=&quot;Wingdings&quot; w:hAnsi=&quot;Wingdings&quot; w:hint=&quot;default&quot; /&gt;&lt;/w:rPr&gt;&lt;/w:lvl&gt;&lt;/w:abstractNum&gt;&lt;w:abstractNum w:abstractNumId=&quot;16&quot; w15:restartNumberingAfterBreak=&quot;0&quot;&gt;&lt;w:nsid w:val=&quot;27C4355F&quot; /&gt;&lt;w:multiLevelType w:val=&quot;hybridMultilevel&quot; /&gt;&lt;w:tmpl w:val=&quot;33A8F9DA&quot; /&gt;&lt;w:lvl w:ilvl=&quot;0&quot; w:tplc=&quot;B54CBC60&quot;&gt;&lt;w:start w:val=&quot;1&quot; /&gt;&lt;w:numFmt w:val=&quot;lowerLetter&quot; /&gt;&lt;w:pStyle w:val=&quot;VBS-EingercktBullet4&quot; /&gt;&lt;w:lvlText w:val=&quot;%1.&quot; /&gt;&lt;w:lvlJc w:val=&quot;left&quot; /&gt;&lt;w:pPr&gt;&lt;w:ind w:left=&quot;1713&quot; w:hanging=&quot;360&quot; /&gt;&lt;/w:pPr&gt;&lt;/w:lvl&gt;&lt;w:lvl w:ilvl=&quot;1&quot; w:tplc=&quot;08070019&quot; w:tentative=&quot;1&quot;&gt;&lt;w:start w:val=&quot;1&quot; /&gt;&lt;w:numFmt w:val=&quot;lowerLetter&quot; /&gt;&lt;w:lvlText w:val=&quot;%2.&quot; /&gt;&lt;w:lvlJc w:val=&quot;left&quot; /&gt;&lt;w:pPr&gt;&lt;w:ind w:left=&quot;2433&quot; w:hanging=&quot;360&quot; /&gt;&lt;/w:pPr&gt;&lt;/w:lvl&gt;&lt;w:lvl w:ilvl=&quot;2&quot; w:tplc=&quot;0807001B&quot; w:tentative=&quot;1&quot;&gt;&lt;w:start w:val=&quot;1&quot; /&gt;&lt;w:numFmt w:val=&quot;lowerRoman&quot; /&gt;&lt;w:lvlText w:val=&quot;%3.&quot; /&gt;&lt;w:lvlJc w:val=&quot;right&quot; /&gt;&lt;w:pPr&gt;&lt;w:ind w:left=&quot;3153&quot; w:hanging=&quot;180&quot; /&gt;&lt;/w:pPr&gt;&lt;/w:lvl&gt;&lt;w:lvl w:ilvl=&quot;3&quot; w:tplc=&quot;0807000F&quot; w:tentative=&quot;1&quot;&gt;&lt;w:start w:val=&quot;1&quot; /&gt;&lt;w:numFmt w:val=&quot;decimal&quot; /&gt;&lt;w:lvlText w:val=&quot;%4.&quot; /&gt;&lt;w:lvlJc w:val=&quot;left&quot; /&gt;&lt;w:pPr&gt;&lt;w:ind w:left=&quot;3873&quot; w:hanging=&quot;360&quot; /&gt;&lt;/w:pPr&gt;&lt;/w:lvl&gt;&lt;w:lvl w:ilvl=&quot;4&quot; w:tplc=&quot;08070019&quot; w:tentative=&quot;1&quot;&gt;&lt;w:start w:val=&quot;1&quot; /&gt;&lt;w:numFmt w:val=&quot;lowerLetter&quot; /&gt;&lt;w:lvlText w:val=&quot;%5.&quot; /&gt;&lt;w:lvlJc w:val=&quot;left&quot; /&gt;&lt;w:pPr&gt;&lt;w:ind w:left=&quot;4593&quot; w:hanging=&quot;360&quot; /&gt;&lt;/w:pPr&gt;&lt;/w:lvl&gt;&lt;w:lvl w:ilvl=&quot;5&quot; w:tplc=&quot;0807001B&quot; w:tentative=&quot;1&quot;&gt;&lt;w:start w:val=&quot;1&quot; /&gt;&lt;w:numFmt w:val=&quot;lowerRoman&quot; /&gt;&lt;w:lvlText w:val=&quot;%6.&quot; /&gt;&lt;w:lvlJc w:val=&quot;right&quot; /&gt;&lt;w:pPr&gt;&lt;w:ind w:left=&quot;5313&quot; w:hanging=&quot;180&quot; /&gt;&lt;/w:pPr&gt;&lt;/w:lvl&gt;&lt;w:lvl w:ilvl=&quot;6&quot; w:tplc=&quot;0807000F&quot; w:tentative=&quot;1&quot;&gt;&lt;w:start w:val=&quot;1&quot; /&gt;&lt;w:numFmt w:val=&quot;decimal&quot; /&gt;&lt;w:lvlText w:val=&quot;%7.&quot; /&gt;&lt;w:lvlJc w:val=&quot;left&quot; /&gt;&lt;w:pPr&gt;&lt;w:ind w:left=&quot;6033&quot; w:hanging=&quot;360&quot; /&gt;&lt;/w:pPr&gt;&lt;/w:lvl&gt;&lt;w:lvl w:ilvl=&quot;7&quot; w:tplc=&quot;08070019&quot; w:tentative=&quot;1&quot;&gt;&lt;w:start w:val=&quot;1&quot; /&gt;&lt;w:numFmt w:val=&quot;lowerLetter&quot; /&gt;&lt;w:lvlText w:val=&quot;%8.&quot; /&gt;&lt;w:lvlJc w:val=&quot;left&quot; /&gt;&lt;w:pPr&gt;&lt;w:ind w:left=&quot;6753&quot; w:hanging=&quot;360&quot; /&gt;&lt;/w:pPr&gt;&lt;/w:lvl&gt;&lt;w:lvl w:ilvl=&quot;8&quot; w:tplc=&quot;0807001B&quot; w:tentative=&quot;1&quot;&gt;&lt;w:start w:val=&quot;1&quot; /&gt;&lt;w:numFmt w:val=&quot;lowerRoman&quot; /&gt;&lt;w:lvlText w:val=&quot;%9.&quot; /&gt;&lt;w:lvlJc w:val=&quot;right&quot; /&gt;&lt;w:pPr&gt;&lt;w:ind w:left=&quot;7473&quot; w:hanging=&quot;180&quot; /&gt;&lt;/w:pPr&gt;&lt;/w:lvl&gt;&lt;/w:abstractNum&gt;&lt;w:abstractNum w:abstractNumId=&quot;17&quot; w15:restartNumberingAfterBreak=&quot;0&quot;&gt;&lt;w:nsid w:val=&quot;27D138BC&quot; /&gt;&lt;w:multiLevelType w:val=&quot;hybridMultilevel&quot; /&gt;&lt;w:tmpl w:val=&quot;F78EA4CC&quot; /&gt;&lt;w:lvl w:ilvl=&quot;0&quot; w:tplc=&quot;5E02E576&quot;&gt;&lt;w:numFmt w:val=&quot;bullet&quot; /&gt;&lt;w:pStyle w:val=&quot;VBS-EingercktBullet3&quot; /&gt;&lt;w:lvlText w:val=&quot;+&quot; /&gt;&lt;w:lvlJc w:val=&quot;left&quot; /&gt;&lt;w:pPr&gt;&lt;w:ind w:left=&quot;1713&quot; w:hanging=&quot;360&quot; /&gt;&lt;/w:pPr&gt;&lt;w:rPr&gt;&lt;w:rFonts w:ascii=&quot;Arial&quot; w:eastAsia=&quot;Calibri&quot; w:hAnsi=&quot;Arial&quot; w:hint=&quot;default&quot; /&gt;&lt;/w:rPr&gt;&lt;/w:lvl&gt;&lt;w:lvl w:ilvl=&quot;1&quot; w:tplc=&quot;08070003&quot; w:tentative=&quot;1&quot;&gt;&lt;w:start w:val=&quot;1&quot; /&gt;&lt;w:numFmt w:val=&quot;bullet&quot; /&gt;&lt;w:lvlText w:val=&quot;o&quot; /&gt;&lt;w:lvlJc w:val=&quot;left&quot; /&gt;&lt;w:pPr&gt;&lt;w:ind w:left=&quot;2433&quot; w:hanging=&quot;360&quot; /&gt;&lt;/w:pPr&gt;&lt;w:rPr&gt;&lt;w:rFonts w:ascii=&quot;Courier New&quot; w:hAnsi=&quot;Courier New&quot; w:cs=&quot;Courier New&quot; w:hint=&quot;default&quot; /&gt;&lt;/w:rPr&gt;&lt;/w:lvl&gt;&lt;w:lvl w:ilvl=&quot;2&quot; w:tplc=&quot;08070005&quot; w:tentative=&quot;1&quot;&gt;&lt;w:start w:val=&quot;1&quot; /&gt;&lt;w:numFmt w:val=&quot;bullet&quot; /&gt;&lt;w:lvlText w:val=&quot;&quot; /&gt;&lt;w:lvlJc w:val=&quot;left&quot; /&gt;&lt;w:pPr&gt;&lt;w:ind w:left=&quot;3153&quot; w:hanging=&quot;360&quot; /&gt;&lt;/w:pPr&gt;&lt;w:rPr&gt;&lt;w:rFonts w:ascii=&quot;Wingdings&quot; w:hAnsi=&quot;Wingdings&quot; w:hint=&quot;default&quot; /&gt;&lt;/w:rPr&gt;&lt;/w:lvl&gt;&lt;w:lvl w:ilvl=&quot;3&quot; w:tplc=&quot;08070001&quot; w:tentative=&quot;1&quot;&gt;&lt;w:start w:val=&quot;1&quot; /&gt;&lt;w:numFmt w:val=&quot;bullet&quot; /&gt;&lt;w:lvlText w:val=&quot;&quot; /&gt;&lt;w:lvlJc w:val=&quot;left&quot; /&gt;&lt;w:pPr&gt;&lt;w:ind w:left=&quot;3873&quot; w:hanging=&quot;360&quot; /&gt;&lt;/w:pPr&gt;&lt;w:rPr&gt;&lt;w:rFonts w:ascii=&quot;Symbol&quot; w:hAnsi=&quot;Symbol&quot; w:hint=&quot;default&quot; /&gt;&lt;/w:rPr&gt;&lt;/w:lvl&gt;&lt;w:lvl w:ilvl=&quot;4&quot; w:tplc=&quot;08070003&quot; w:tentative=&quot;1&quot;&gt;&lt;w:start w:val=&quot;1&quot; /&gt;&lt;w:numFmt w:val=&quot;bullet&quot; /&gt;&lt;w:lvlText w:val=&quot;o&quot; /&gt;&lt;w:lvlJc w:val=&quot;left&quot; /&gt;&lt;w:pPr&gt;&lt;w:ind w:left=&quot;4593&quot; w:hanging=&quot;360&quot; /&gt;&lt;/w:pPr&gt;&lt;w:rPr&gt;&lt;w:rFonts w:ascii=&quot;Courier New&quot; w:hAnsi=&quot;Courier New&quot; w:cs=&quot;Courier New&quot; w:hint=&quot;default&quot; /&gt;&lt;/w:rPr&gt;&lt;/w:lvl&gt;&lt;w:lvl w:ilvl=&quot;5&quot; w:tplc=&quot;08070005&quot; w:tentative=&quot;1&quot;&gt;&lt;w:start w:val=&quot;1&quot; /&gt;&lt;w:numFmt w:val=&quot;bullet&quot; /&gt;&lt;w:lvlText w:val=&quot;&quot; /&gt;&lt;w:lvlJc w:val=&quot;left&quot; /&gt;&lt;w:pPr&gt;&lt;w:ind w:left=&quot;5313&quot; w:hanging=&quot;360&quot; /&gt;&lt;/w:pPr&gt;&lt;w:rPr&gt;&lt;w:rFonts w:ascii=&quot;Wingdings&quot; w:hAnsi=&quot;Wingdings&quot; w:hint=&quot;default&quot; /&gt;&lt;/w:rPr&gt;&lt;/w:lvl&gt;&lt;w:lvl w:ilvl=&quot;6&quot; w:tplc=&quot;08070001&quot; w:tentative=&quot;1&quot;&gt;&lt;w:start w:val=&quot;1&quot; /&gt;&lt;w:numFmt w:val=&quot;bullet&quot; /&gt;&lt;w:lvlText w:val=&quot;&quot; /&gt;&lt;w:lvlJc w:val=&quot;left&quot; /&gt;&lt;w:pPr&gt;&lt;w:ind w:left=&quot;6033&quot; w:hanging=&quot;360&quot; /&gt;&lt;/w:pPr&gt;&lt;w:rPr&gt;&lt;w:rFonts w:ascii=&quot;Symbol&quot; w:hAnsi=&quot;Symbol&quot; w:hint=&quot;default&quot; /&gt;&lt;/w:rPr&gt;&lt;/w:lvl&gt;&lt;w:lvl w:ilvl=&quot;7&quot; w:tplc=&quot;08070003&quot; w:tentative=&quot;1&quot;&gt;&lt;w:start w:val=&quot;1&quot; /&gt;&lt;w:numFmt w:val=&quot;bullet&quot; /&gt;&lt;w:lvlText w:val=&quot;o&quot; /&gt;&lt;w:lvlJc w:val=&quot;left&quot; /&gt;&lt;w:pPr&gt;&lt;w:ind w:left=&quot;6753&quot; w:hanging=&quot;360&quot; /&gt;&lt;/w:pPr&gt;&lt;w:rPr&gt;&lt;w:rFonts w:ascii=&quot;Courier New&quot; w:hAnsi=&quot;Courier New&quot; w:cs=&quot;Courier New&quot; w:hint=&quot;default&quot; /&gt;&lt;/w:rPr&gt;&lt;/w:lvl&gt;&lt;w:lvl w:ilvl=&quot;8&quot; w:tplc=&quot;08070005&quot; w:tentative=&quot;1&quot;&gt;&lt;w:start w:val=&quot;1&quot; /&gt;&lt;w:numFmt w:val=&quot;bullet&quot; /&gt;&lt;w:lvlText w:val=&quot;&quot; /&gt;&lt;w:lvlJc w:val=&quot;left&quot; /&gt;&lt;w:pPr&gt;&lt;w:ind w:left=&quot;7473&quot; w:hanging=&quot;360&quot; /&gt;&lt;/w:pPr&gt;&lt;w:rPr&gt;&lt;w:rFonts w:ascii=&quot;Wingdings&quot; w:hAnsi=&quot;Wingdings&quot; w:hint=&quot;default&quot; /&gt;&lt;/w:rPr&gt;&lt;/w:lvl&gt;&lt;/w:abstractNum&gt;&lt;w:abstractNum w:abstractNumId=&quot;18&quot; w15:restartNumberingAfterBreak=&quot;0&quot;&gt;&lt;w:nsid w:val=&quot;2C381E27&quot; /&gt;&lt;w:multiLevelType w:val=&quot;hybridMultilevel&quot; /&gt;&lt;w:tmpl w:val=&quot;81726B26&quot; /&gt;&lt;w:lvl w:ilvl=&quot;0&quot; w:tplc=&quot;8A8487BE&quot;&gt;&lt;w:start w:val=&quot;1&quot; /&gt;&lt;w:numFmt w:val=&quot;bullet&quot; /&gt;&lt;w:pStyle w:val=&quot;VBS-EingercktBullet1&quot; /&gt;&lt;w:lvlText w:val=&quot;&quot; /&gt;&lt;w:lvlJc w:val=&quot;left&quot; /&gt;&lt;w:pPr&gt;&lt;w:ind w:left=&quot;1352&quot; w:hanging=&quot;360&quot; /&gt;&lt;/w:pPr&gt;&lt;w:rPr&gt;&lt;w:rFonts w:ascii=&quot;Symbol&quot; w:hAnsi=&quot;Symbol&quot; w:hint=&quot;default&quot; /&gt;&lt;/w:rPr&gt;&lt;/w:lvl&gt;&lt;w:lvl w:ilvl=&quot;1&quot; w:tplc=&quot;08070003&quot; w:tentative=&quot;1&quot;&gt;&lt;w:start w:val=&quot;1&quot; /&gt;&lt;w:numFmt w:val=&quot;bullet&quot; /&gt;&lt;w:lvlText w:val=&quot;o&quot; /&gt;&lt;w:lvlJc w:val=&quot;left&quot; /&gt;&lt;w:pPr&gt;&lt;w:ind w:left=&quot;2072&quot; w:hanging=&quot;360&quot; /&gt;&lt;/w:pPr&gt;&lt;w:rPr&gt;&lt;w:rFonts w:ascii=&quot;Courier New&quot; w:hAnsi=&quot;Courier New&quot; w:cs=&quot;Courier New&quot; w:hint=&quot;default&quot; /&gt;&lt;/w:rPr&gt;&lt;/w:lvl&gt;&lt;w:lvl w:ilvl=&quot;2&quot; w:tplc=&quot;08070005&quot; w:tentative=&quot;1&quot;&gt;&lt;w:start w:val=&quot;1&quot; /&gt;&lt;w:numFmt w:val=&quot;bullet&quot; /&gt;&lt;w:lvlText w:val=&quot;&quot; /&gt;&lt;w:lvlJc w:val=&quot;left&quot; /&gt;&lt;w:pPr&gt;&lt;w:ind w:left=&quot;2792&quot; w:hanging=&quot;360&quot; /&gt;&lt;/w:pPr&gt;&lt;w:rPr&gt;&lt;w:rFonts w:ascii=&quot;Wingdings&quot; w:hAnsi=&quot;Wingdings&quot; w:hint=&quot;default&quot; /&gt;&lt;/w:rPr&gt;&lt;/w:lvl&gt;&lt;w:lvl w:ilvl=&quot;3&quot; w:tplc=&quot;08070001&quot; w:tentative=&quot;1&quot;&gt;&lt;w:start w:val=&quot;1&quot; /&gt;&lt;w:numFmt w:val=&quot;bullet&quot; /&gt;&lt;w:lvlText w:val=&quot;&quot; /&gt;&lt;w:lvlJc w:val=&quot;left&quot; /&gt;&lt;w:pPr&gt;&lt;w:ind w:left=&quot;3512&quot; w:hanging=&quot;360&quot; /&gt;&lt;/w:pPr&gt;&lt;w:rPr&gt;&lt;w:rFonts w:ascii=&quot;Symbol&quot; w:hAnsi=&quot;Symbol&quot; w:hint=&quot;default&quot; /&gt;&lt;/w:rPr&gt;&lt;/w:lvl&gt;&lt;w:lvl w:ilvl=&quot;4&quot; w:tplc=&quot;08070003&quot; w:tentative=&quot;1&quot;&gt;&lt;w:start w:val=&quot;1&quot; /&gt;&lt;w:numFmt w:val=&quot;bullet&quot; /&gt;&lt;w:lvlText w:val=&quot;o&quot; /&gt;&lt;w:lvlJc w:val=&quot;left&quot; /&gt;&lt;w:pPr&gt;&lt;w:ind w:left=&quot;4232&quot; w:hanging=&quot;360&quot; /&gt;&lt;/w:pPr&gt;&lt;w:rPr&gt;&lt;w:rFonts w:ascii=&quot;Courier New&quot; w:hAnsi=&quot;Courier New&quot; w:cs=&quot;Courier New&quot; w:hint=&quot;default&quot; /&gt;&lt;/w:rPr&gt;&lt;/w:lvl&gt;&lt;w:lvl w:ilvl=&quot;5&quot; w:tplc=&quot;08070005&quot; w:tentative=&quot;1&quot;&gt;&lt;w:start w:val=&quot;1&quot; /&gt;&lt;w:numFmt w:val=&quot;bullet&quot; /&gt;&lt;w:lvlText w:val=&quot;&quot; /&gt;&lt;w:lvlJc w:val=&quot;left&quot; /&gt;&lt;w:pPr&gt;&lt;w:ind w:left=&quot;4952&quot; w:hanging=&quot;360&quot; /&gt;&lt;/w:pPr&gt;&lt;w:rPr&gt;&lt;w:rFonts w:ascii=&quot;Wingdings&quot; w:hAnsi=&quot;Wingdings&quot; w:hint=&quot;default&quot; /&gt;&lt;/w:rPr&gt;&lt;/w:lvl&gt;&lt;w:lvl w:ilvl=&quot;6&quot; w:tplc=&quot;08070001&quot; w:tentative=&quot;1&quot;&gt;&lt;w:start w:val=&quot;1&quot; /&gt;&lt;w:numFmt w:val=&quot;bullet&quot; /&gt;&lt;w:lvlText w:val=&quot;&quot; /&gt;&lt;w:lvlJc w:val=&quot;left&quot; /&gt;&lt;w:pPr&gt;&lt;w:ind w:left=&quot;5672&quot; w:hanging=&quot;360&quot; /&gt;&lt;/w:pPr&gt;&lt;w:rPr&gt;&lt;w:rFonts w:ascii=&quot;Symbol&quot; w:hAnsi=&quot;Symbol&quot; w:hint=&quot;default&quot; /&gt;&lt;/w:rPr&gt;&lt;/w:lvl&gt;&lt;w:lvl w:ilvl=&quot;7&quot; w:tplc=&quot;08070003&quot; w:tentative=&quot;1&quot;&gt;&lt;w:start w:val=&quot;1&quot; /&gt;&lt;w:numFmt w:val=&quot;bullet&quot; /&gt;&lt;w:lvlText w:val=&quot;o&quot; /&gt;&lt;w:lvlJc w:val=&quot;left&quot; /&gt;&lt;w:pPr&gt;&lt;w:ind w:left=&quot;6392&quot; w:hanging=&quot;360&quot; /&gt;&lt;/w:pPr&gt;&lt;w:rPr&gt;&lt;w:rFonts w:ascii=&quot;Courier New&quot; w:hAnsi=&quot;Courier New&quot; w:cs=&quot;Courier New&quot; w:hint=&quot;default&quot; /&gt;&lt;/w:rPr&gt;&lt;/w:lvl&gt;&lt;w:lvl w:ilvl=&quot;8&quot; w:tplc=&quot;08070005&quot; w:tentative=&quot;1&quot;&gt;&lt;w:start w:val=&quot;1&quot; /&gt;&lt;w:numFmt w:val=&quot;bullet&quot; /&gt;&lt;w:lvlText w:val=&quot;&quot; /&gt;&lt;w:lvlJc w:val=&quot;left&quot; /&gt;&lt;w:pPr&gt;&lt;w:ind w:left=&quot;7112&quot; w:hanging=&quot;360&quot; /&gt;&lt;/w:pPr&gt;&lt;w:rPr&gt;&lt;w:rFonts w:ascii=&quot;Wingdings&quot; w:hAnsi=&quot;Wingdings&quot; w:hint=&quot;default&quot; /&gt;&lt;/w:rPr&gt;&lt;/w:lvl&gt;&lt;/w:abstractNum&gt;&lt;w:abstractNum w:abstractNumId=&quot;19&quot; w15:restartNumberingAfterBreak=&quot;0&quot;&gt;&lt;w:nsid w:val=&quot;2D695BA8&quot; /&gt;&lt;w:multiLevelType w:val=&quot;hybridMultilevel&quot; /&gt;&lt;w:tmpl w:val=&quot;17DE13FA&quot; /&gt;&lt;w:lvl w:ilvl=&quot;0&quot; w:tplc=&quot;3DAC4820&quot;&gt;&lt;w:start w:val=&quot;1&quot; /&gt;&lt;w:numFmt w:val=&quot;bullet&quot; /&gt;&lt;w:lvlText w:val=&quot;-&quot; /&gt;&lt;w:lvlJc w:val=&quot;left&quot; /&gt;&lt;w:pPr&gt;&lt;w:tabs&gt;&lt;w:tab w:val=&quot;num&quot; w:pos=&quot;170&quot; /&gt;&lt;/w:tabs&gt;&lt;w:ind w:left=&quot;170&quot; w:hanging=&quot;170&quot; /&gt;&lt;/w:pPr&gt;&lt;w:rPr&gt;&lt;w:rFonts w:ascii=&quot;Arial&quot; w:hAnsi=&quot;Arial&quot; w:hint=&quot;default&quot; /&gt;&lt;w:b w:val=&quot;0&quot; /&gt;&lt;w:i w:val=&quot;0&quot; /&gt;&lt;w:caps w:val=&quot;0&quot; /&gt;&lt;w:strike w:val=&quot;0&quot; /&gt;&lt;w:dstrike w:val=&quot;0&quot; /&gt;&lt;w:vanish w:val=&quot;0&quot; /&gt;&lt;w:color w:val=&quot;000000&quot; /&gt;&lt;w:spacing w:val=&quot;0&quot; /&gt;&lt;w:w w:val=&quot;100&quot; /&gt;&lt;w:kern w:val=&quot;0&quot; /&gt;&lt;w:position w:val=&quot;0&quot; /&gt;&lt;w:sz w:val=&quot;22&quot; /&gt;&lt;w:szCs w:val=&quot;22&quot; /&gt;&lt;w:vertAlign w:val=&quot;baseline&quot; /&gt;&lt;w14:shadow w14:blurRad=&quot;0&quot; w14:dist=&quot;0&quot; w14:dir=&quot;0&quot; w14:sx=&quot;0&quot; w14:sy=&quot;0&quot; w14:kx=&quot;0&quot; w14:ky=&quot;0&quot; w14:algn=&quot;none&quot;&gt;&lt;w14:srgbClr w14:val=&quot;000000&quot; /&gt;&lt;/w14:shadow&gt;&lt;w14:textOutline w14:w=&quot;0&quot; w14:cap=&quot;rnd&quot; w14:cmpd=&quot;sng&quot; w14:algn=&quot;ctr&quot;&gt;&lt;w14:noFill /&gt;&lt;w14:prstDash w14:val=&quot;solid&quot; /&gt;&lt;w14:bevel /&gt;&lt;/w14:textOutline&gt;&lt;/w:rPr&gt;&lt;/w:lvl&gt;&lt;w:lvl w:ilvl=&quot;1&quot; w:tplc=&quot;08070003&quot; w:tentative=&quot;1&quot;&gt;&lt;w:start w:val=&quot;1&quot; /&gt;&lt;w:numFmt w:val=&quot;bullet&quot; /&gt;&lt;w:lvlText w:val=&quot;o&quot; /&gt;&lt;w:lvlJc w:val=&quot;left&quot; /&gt;&lt;w:pPr&gt;&lt;w:tabs&gt;&lt;w:tab w:val=&quot;num&quot; w:pos=&quot;1440&quot; /&gt;&lt;/w:tabs&gt;&lt;w:ind w:left=&quot;1440&quot; w:hanging=&quot;360&quot; /&gt;&lt;/w:pPr&gt;&lt;w:rPr&gt;&lt;w:rFonts w:ascii=&quot;Courier New&quot; w:hAnsi=&quot;Courier New&quot; w:cs=&quot;Courier New&quot; w:hint=&quot;default&quot; /&gt;&lt;/w:rPr&gt;&lt;/w:lvl&gt;&lt;w:lvl w:ilvl=&quot;2&quot; w:tplc=&quot;08070005&quot; w:tentative=&quot;1&quot;&gt;&lt;w:start w:val=&quot;1&quot; /&gt;&lt;w:numFmt w:val=&quot;bullet&quot; /&gt;&lt;w:lvlText w:val=&quot;&quot; /&gt;&lt;w:lvlJc w:val=&quot;left&quot; /&gt;&lt;w:pPr&gt;&lt;w:tabs&gt;&lt;w:tab w:val=&quot;num&quot; w:pos=&quot;2160&quot; /&gt;&lt;/w:tabs&gt;&lt;w:ind w:left=&quot;2160&quot; w:hanging=&quot;360&quot; /&gt;&lt;/w:pPr&gt;&lt;w:rPr&gt;&lt;w:rFonts w:ascii=&quot;Wingdings&quot; w:hAnsi=&quot;Wingdings&quot; w:hint=&quot;default&quot; /&gt;&lt;/w:rPr&gt;&lt;/w:lvl&gt;&lt;w:lvl w:ilvl=&quot;3&quot; w:tplc=&quot;08070001&quot; w:tentative=&quot;1&quot;&gt;&lt;w:start w:val=&quot;1&quot; /&gt;&lt;w:numFmt w:val=&quot;bullet&quot; /&gt;&lt;w:lvlText w:val=&quot;&quot; /&gt;&lt;w:lvlJc w:val=&quot;left&quot; /&gt;&lt;w:pPr&gt;&lt;w:tabs&gt;&lt;w:tab w:val=&quot;num&quot; w:pos=&quot;2880&quot; /&gt;&lt;/w:tabs&gt;&lt;w:ind w:left=&quot;2880&quot; w:hanging=&quot;360&quot; /&gt;&lt;/w:pPr&gt;&lt;w:rPr&gt;&lt;w:rFonts w:ascii=&quot;Symbol&quot; w:hAnsi=&quot;Symbol&quot; w:hint=&quot;default&quot; /&gt;&lt;/w:rPr&gt;&lt;/w:lvl&gt;&lt;w:lvl w:ilvl=&quot;4&quot; w:tplc=&quot;08070003&quot; w:tentative=&quot;1&quot;&gt;&lt;w:start w:val=&quot;1&quot; /&gt;&lt;w:numFmt w:val=&quot;bullet&quot; /&gt;&lt;w:lvlText w:val=&quot;o&quot; /&gt;&lt;w:lvlJc w:val=&quot;left&quot; /&gt;&lt;w:pPr&gt;&lt;w:tabs&gt;&lt;w:tab w:val=&quot;num&quot; w:pos=&quot;3600&quot; /&gt;&lt;/w:tabs&gt;&lt;w:ind w:left=&quot;3600&quot; w:hanging=&quot;360&quot; /&gt;&lt;/w:pPr&gt;&lt;w:rPr&gt;&lt;w:rFonts w:ascii=&quot;Courier New&quot; w:hAnsi=&quot;Courier New&quot; w:cs=&quot;Courier New&quot; w:hint=&quot;default&quot; /&gt;&lt;/w:rPr&gt;&lt;/w:lvl&gt;&lt;w:lvl w:ilvl=&quot;5&quot; w:tplc=&quot;08070005&quot; w:tentative=&quot;1&quot;&gt;&lt;w:start w:val=&quot;1&quot; /&gt;&lt;w:numFmt w:val=&quot;bullet&quot; /&gt;&lt;w:lvlText w:val=&quot;&quot; /&gt;&lt;w:lvlJc w:val=&quot;left&quot; /&gt;&lt;w:pPr&gt;&lt;w:tabs&gt;&lt;w:tab w:val=&quot;num&quot; w:pos=&quot;4320&quot; /&gt;&lt;/w:tabs&gt;&lt;w:ind w:left=&quot;4320&quot; w:hanging=&quot;360&quot; /&gt;&lt;/w:pPr&gt;&lt;w:rPr&gt;&lt;w:rFonts w:ascii=&quot;Wingdings&quot; w:hAnsi=&quot;Wingdings&quot; w:hint=&quot;default&quot; /&gt;&lt;/w:rPr&gt;&lt;/w:lvl&gt;&lt;w:lvl w:ilvl=&quot;6&quot; w:tplc=&quot;08070001&quot; w:tentative=&quot;1&quot;&gt;&lt;w:start w:val=&quot;1&quot; /&gt;&lt;w:numFmt w:val=&quot;bullet&quot; /&gt;&lt;w:lvlText w:val=&quot;&quot; /&gt;&lt;w:lvlJc w:val=&quot;left&quot; /&gt;&lt;w:pPr&gt;&lt;w:tabs&gt;&lt;w:tab w:val=&quot;num&quot; w:pos=&quot;5040&quot; /&gt;&lt;/w:tabs&gt;&lt;w:ind w:left=&quot;5040&quot; w:hanging=&quot;360&quot; /&gt;&lt;/w:pPr&gt;&lt;w:rPr&gt;&lt;w:rFonts w:ascii=&quot;Symbol&quot; w:hAnsi=&quot;Symbol&quot; w:hint=&quot;default&quot; /&gt;&lt;/w:rPr&gt;&lt;/w:lvl&gt;&lt;w:lvl w:ilvl=&quot;7&quot; w:tplc=&quot;08070003&quot; w:tentative=&quot;1&quot;&gt;&lt;w:start w:val=&quot;1&quot; /&gt;&lt;w:numFmt w:val=&quot;bullet&quot; /&gt;&lt;w:lvlText w:val=&quot;o&quot; /&gt;&lt;w:lvlJc w:val=&quot;left&quot; /&gt;&lt;w:pPr&gt;&lt;w:tabs&gt;&lt;w:tab w:val=&quot;num&quot; w:pos=&quot;5760&quot; /&gt;&lt;/w:tabs&gt;&lt;w:ind w:left=&quot;5760&quot; w:hanging=&quot;360&quot; /&gt;&lt;/w:pPr&gt;&lt;w:rPr&gt;&lt;w:rFonts w:ascii=&quot;Courier New&quot; w:hAnsi=&quot;Courier New&quot; w:cs=&quot;Courier New&quot; w:hint=&quot;default&quot; /&gt;&lt;/w:rPr&gt;&lt;/w:lvl&gt;&lt;w:lvl w:ilvl=&quot;8&quot; w:tplc=&quot;08070005&quot; w:tentative=&quot;1&quot;&gt;&lt;w:start w:val=&quot;1&quot; /&gt;&lt;w:numFmt w:val=&quot;bullet&quot; /&gt;&lt;w:lvlText w:val=&quot;&quot; /&gt;&lt;w:lvlJc w:val=&quot;left&quot; /&gt;&lt;w:pPr&gt;&lt;w:tabs&gt;&lt;w:tab w:val=&quot;num&quot; w:pos=&quot;6480&quot; /&gt;&lt;/w:tabs&gt;&lt;w:ind w:left=&quot;6480&quot; w:hanging=&quot;360&quot; /&gt;&lt;/w:pPr&gt;&lt;w:rPr&gt;&lt;w:rFonts w:ascii=&quot;Wingdings&quot; w:hAnsi=&quot;Wingdings&quot; w:hint=&quot;default&quot; /&gt;&lt;/w:rPr&gt;&lt;/w:lvl&gt;&lt;/w:abstractNum&gt;&lt;w:abstractNum w:abstractNumId=&quot;20&quot; w15:restartNumberingAfterBreak=&quot;0&quot;&gt;&lt;w:nsid w:val=&quot;30141C16&quot; /&gt;&lt;w:multiLevelType w:val=&quot;hybridMultilevel&quot; /&gt;&lt;w:tmpl w:val=&quot;5746A82A&quot; /&gt;&lt;w:lvl w:ilvl=&quot;0&quot; w:tplc=&quot;FD960462&quot;&gt;&lt;w:start w:val=&quot;1&quot; /&gt;&lt;w:numFmt w:val=&quot;lowerLetter&quot; /&gt;&lt;w:lvlText w:val=&quot;%1.&quot; /&gt;&lt;w:lvlJc w:val=&quot;left&quot; /&gt;&lt;w:pPr&gt;&lt;w:ind w:left=&quot;1712&quot; w:hanging=&quot;360&quot; /&gt;&lt;/w:pPr&gt;&lt;/w:lvl&gt;&lt;w:lvl w:ilvl=&quot;1&quot; w:tplc=&quot;04090019&quot; w:tentative=&quot;1&quot;&gt;&lt;w:start w:val=&quot;1&quot; /&gt;&lt;w:numFmt w:val=&quot;lowerLetter&quot; /&gt;&lt;w:lvlText w:val=&quot;%2.&quot; /&gt;&lt;w:lvlJc w:val=&quot;left&quot; /&gt;&lt;w:pPr&gt;&lt;w:ind w:left=&quot;2432&quot; w:hanging=&quot;360&quot; /&gt;&lt;/w:pPr&gt;&lt;/w:lvl&gt;&lt;w:lvl w:ilvl=&quot;2&quot; w:tplc=&quot;0409001B&quot; w:tentative=&quot;1&quot;&gt;&lt;w:start w:val=&quot;1&quot; /&gt;&lt;w:numFmt w:val=&quot;lowerRoman&quot; /&gt;&lt;w:lvlText w:val=&quot;%3.&quot; /&gt;&lt;w:lvlJc w:val=&quot;right&quot; /&gt;&lt;w:pPr&gt;&lt;w:ind w:left=&quot;3152&quot; w:hanging=&quot;180&quot; /&gt;&lt;/w:pPr&gt;&lt;/w:lvl&gt;&lt;w:lvl w:ilvl=&quot;3&quot; w:tplc=&quot;0409000F&quot; w:tentative=&quot;1&quot;&gt;&lt;w:start w:val=&quot;1&quot; /&gt;&lt;w:numFmt w:val=&quot;decimal&quot; /&gt;&lt;w:lvlText w:val=&quot;%4.&quot; /&gt;&lt;w:lvlJc w:val=&quot;left&quot; /&gt;&lt;w:pPr&gt;&lt;w:ind w:left=&quot;3872&quot; w:hanging=&quot;360&quot; /&gt;&lt;/w:pPr&gt;&lt;/w:lvl&gt;&lt;w:lvl w:ilvl=&quot;4&quot; w:tplc=&quot;04090019&quot; w:tentative=&quot;1&quot;&gt;&lt;w:start w:val=&quot;1&quot; /&gt;&lt;w:numFmt w:val=&quot;lowerLetter&quot; /&gt;&lt;w:lvlText w:val=&quot;%5.&quot; /&gt;&lt;w:lvlJc w:val=&quot;left&quot; /&gt;&lt;w:pPr&gt;&lt;w:ind w:left=&quot;4592&quot; w:hanging=&quot;360&quot; /&gt;&lt;/w:pPr&gt;&lt;/w:lvl&gt;&lt;w:lvl w:ilvl=&quot;5&quot; w:tplc=&quot;0409001B&quot; w:tentative=&quot;1&quot;&gt;&lt;w:start w:val=&quot;1&quot; /&gt;&lt;w:numFmt w:val=&quot;lowerRoman&quot; /&gt;&lt;w:lvlText w:val=&quot;%6.&quot; /&gt;&lt;w:lvlJc w:val=&quot;right&quot; /&gt;&lt;w:pPr&gt;&lt;w:ind w:left=&quot;5312&quot; w:hanging=&quot;180&quot; /&gt;&lt;/w:pPr&gt;&lt;/w:lvl&gt;&lt;w:lvl w:ilvl=&quot;6&quot; w:tplc=&quot;0409000F&quot; w:tentative=&quot;1&quot;&gt;&lt;w:start w:val=&quot;1&quot; /&gt;&lt;w:numFmt w:val=&quot;decimal&quot; /&gt;&lt;w:lvlText w:val=&quot;%7.&quot; /&gt;&lt;w:lvlJc w:val=&quot;left&quot; /&gt;&lt;w:pPr&gt;&lt;w:ind w:left=&quot;6032&quot; w:hanging=&quot;360&quot; /&gt;&lt;/w:pPr&gt;&lt;/w:lvl&gt;&lt;w:lvl w:ilvl=&quot;7&quot; w:tplc=&quot;04090019&quot; w:tentative=&quot;1&quot;&gt;&lt;w:start w:val=&quot;1&quot; /&gt;&lt;w:numFmt w:val=&quot;lowerLetter&quot; /&gt;&lt;w:lvlText w:val=&quot;%8.&quot; /&gt;&lt;w:lvlJc w:val=&quot;left&quot; /&gt;&lt;w:pPr&gt;&lt;w:ind w:left=&quot;6752&quot; w:hanging=&quot;360&quot; /&gt;&lt;/w:pPr&gt;&lt;/w:lvl&gt;&lt;w:lvl w:ilvl=&quot;8&quot; w:tplc=&quot;0409001B&quot; w:tentative=&quot;1&quot;&gt;&lt;w:start w:val=&quot;1&quot; /&gt;&lt;w:numFmt w:val=&quot;lowerRoman&quot; /&gt;&lt;w:lvlText w:val=&quot;%9.&quot; /&gt;&lt;w:lvlJc w:val=&quot;right&quot; /&gt;&lt;w:pPr&gt;&lt;w:ind w:left=&quot;7472&quot; w:hanging=&quot;180&quot; /&gt;&lt;/w:pPr&gt;&lt;/w:lvl&gt;&lt;/w:abstractNum&gt;&lt;w:abstractNum w:abstractNumId=&quot;21&quot; w15:restartNumberingAfterBreak=&quot;0&quot;&gt;&lt;w:nsid w:val=&quot;371858DB&quot; /&gt;&lt;w:multiLevelType w:val=&quot;multilevel&quot; /&gt;&lt;w:tmpl w:val=&quot;0807001F&quot; /&gt;&lt;w:lvl w:ilvl=&quot;0&quot;&gt;&lt;w:start w:val=&quot;1&quot; /&gt;&lt;w:numFmt w:val=&quot;decimal&quot; /&gt;&lt;w:lvlText w:val=&quot;%1.&quot; /&gt;&lt;w:lvlJc w:val=&quot;left&quot; /&gt;&lt;w:pPr&gt;&lt;w:ind w:left=&quot;360&quot; w:hanging=&quot;360&quot; /&gt;&lt;/w:pPr&gt;&lt;/w:lvl&gt;&lt;w:lvl w:ilvl=&quot;1&quot;&gt;&lt;w:start w:val=&quot;1&quot; /&gt;&lt;w:numFmt w:val=&quot;decimal&quot; /&gt;&lt;w:lvlText w:val=&quot;%1.%2.&quot; /&gt;&lt;w:lvlJc w:val=&quot;left&quot; /&gt;&lt;w:pPr&gt;&lt;w:ind w:left=&quot;792&quot; w:hanging=&quot;432&quot; /&gt;&lt;/w:pPr&gt;&lt;/w:lvl&gt;&lt;w:lvl w:ilvl=&quot;2&quot;&gt;&lt;w:start w:val=&quot;1&quot; /&gt;&lt;w:numFmt w:val=&quot;decimal&quot; /&gt;&lt;w:lvlText w:val=&quot;%1.%2.%3.&quot; /&gt;&lt;w:lvlJc w:val=&quot;left&quot; /&gt;&lt;w:pPr&gt;&lt;w:ind w:left=&quot;1224&quot; w:hanging=&quot;504&quot; /&gt;&lt;/w:pPr&gt;&lt;/w:lvl&gt;&lt;w:lvl w:ilvl=&quot;3&quot;&gt;&lt;w:start w:val=&quot;1&quot; /&gt;&lt;w:numFmt w:val=&quot;decimal&quot; /&gt;&lt;w:lvlText w:val=&quot;%1.%2.%3.%4.&quot; /&gt;&lt;w:lvlJc w:val=&quot;left&quot; /&gt;&lt;w:pPr&gt;&lt;w:ind w:left=&quot;1728&quot; w:hanging=&quot;648&quot; /&gt;&lt;/w:pPr&gt;&lt;/w:lvl&gt;&lt;w:lvl w:ilvl=&quot;4&quot;&gt;&lt;w:start w:val=&quot;1&quot; /&gt;&lt;w:numFmt w:val=&quot;decimal&quot; /&gt;&lt;w:lvlText w:val=&quot;%1.%2.%3.%4.%5.&quot; /&gt;&lt;w:lvlJc w:val=&quot;left&quot; /&gt;&lt;w:pPr&gt;&lt;w:ind w:left=&quot;2232&quot; w:hanging=&quot;792&quot; /&gt;&lt;/w:pPr&gt;&lt;/w:lvl&gt;&lt;w:lvl w:ilvl=&quot;5&quot;&gt;&lt;w:start w:val=&quot;1&quot; /&gt;&lt;w:numFmt w:val=&quot;decimal&quot; /&gt;&lt;w:lvlText w:val=&quot;%1.%2.%3.%4.%5.%6.&quot; /&gt;&lt;w:lvlJc w:val=&quot;left&quot; /&gt;&lt;w:pPr&gt;&lt;w:ind w:left=&quot;2736&quot; w:hanging=&quot;936&quot; /&gt;&lt;/w:pPr&gt;&lt;/w:lvl&gt;&lt;w:lvl w:ilvl=&quot;6&quot;&gt;&lt;w:start w:val=&quot;1&quot; /&gt;&lt;w:numFmt w:val=&quot;decimal&quot; /&gt;&lt;w:lvlText w:val=&quot;%1.%2.%3.%4.%5.%6.%7.&quot; /&gt;&lt;w:lvlJc w:val=&quot;left&quot; /&gt;&lt;w:pPr&gt;&lt;w:ind w:left=&quot;3240&quot; w:hanging=&quot;1080&quot; /&gt;&lt;/w:pPr&gt;&lt;/w:lvl&gt;&lt;w:lvl w:ilvl=&quot;7&quot;&gt;&lt;w:start w:val=&quot;1&quot; /&gt;&lt;w:numFmt w:val=&quot;decimal&quot; /&gt;&lt;w:lvlText w:val=&quot;%1.%2.%3.%4.%5.%6.%7.%8.&quot; /&gt;&lt;w:lvlJc w:val=&quot;left&quot; /&gt;&lt;w:pPr&gt;&lt;w:ind w:left=&quot;3744&quot; w:hanging=&quot;1224&quot; /&gt;&lt;/w:pPr&gt;&lt;/w:lvl&gt;&lt;w:lvl w:ilvl=&quot;8&quot;&gt;&lt;w:start w:val=&quot;1&quot; /&gt;&lt;w:numFmt w:val=&quot;decimal&quot; /&gt;&lt;w:lvlText w:val=&quot;%1.%2.%3.%4.%5.%6.%7.%8.%9.&quot; /&gt;&lt;w:lvlJc w:val=&quot;left&quot; /&gt;&lt;w:pPr&gt;&lt;w:ind w:left=&quot;4320&quot; w:hanging=&quot;1440&quot; /&gt;&lt;/w:pPr&gt;&lt;/w:lvl&gt;&lt;/w:abstractNum&gt;&lt;w:abstractNum w:abstractNumId=&quot;22&quot; w15:restartNumberingAfterBreak=&quot;0&quot;&gt;&lt;w:nsid w:val=&quot;37C95ACA&quot; /&gt;&lt;w:multiLevelType w:val=&quot;hybridMultilevel&quot; /&gt;&lt;w:tmpl w:val=&quot;978A1B18&quot; /&gt;&lt;w:lvl w:ilvl=&quot;0&quot; w:tplc=&quot;C8BAFE2E&quot;&gt;&lt;w:start w:val=&quot;1&quot; /&gt;&lt;w:numFmt w:val=&quot;bullet&quot; /&gt;&lt;w:lvlText w:val=&quot;-&quot; /&gt;&lt;w:lvlJc w:val=&quot;left&quot; /&gt;&lt;w:pPr&gt;&lt;w:tabs&gt;&lt;w:tab w:val=&quot;num&quot; w:pos=&quot;170&quot; /&gt;&lt;/w:tabs&gt;&lt;w:ind w:left=&quot;170&quot; w:hanging=&quot;170&quot; /&gt;&lt;/w:pPr&gt;&lt;w:rPr&gt;&lt;w:rFonts w:ascii=&quot;Arial&quot; w:hAnsi=&quot;Arial&quot; w:hint=&quot;default&quot; /&gt;&lt;w:b w:val=&quot;0&quot; /&gt;&lt;w:i w:val=&quot;0&quot; /&gt;&lt;w:caps w:val=&quot;0&quot; /&gt;&lt;w:strike w:val=&quot;0&quot; /&gt;&lt;w:dstrike w:val=&quot;0&quot; /&gt;&lt;w:vanish w:val=&quot;0&quot; /&gt;&lt;w:color w:val=&quot;000000&quot; /&gt;&lt;w:spacing w:val=&quot;0&quot; /&gt;&lt;w:w w:val=&quot;100&quot; /&gt;&lt;w:kern w:val=&quot;0&quot; /&gt;&lt;w:position w:val=&quot;0&quot; /&gt;&lt;w:sz w:val=&quot;12&quot; /&gt;&lt;w:szCs w:val=&quot;12&quot; /&gt;&lt;w:vertAlign w:val=&quot;baseline&quot; /&gt;&lt;w14:shadow w14:blurRad=&quot;0&quot; w14:dist=&quot;0&quot; w14:dir=&quot;0&quot; w14:sx=&quot;0&quot; w14:sy=&quot;0&quot; w14:kx=&quot;0&quot; w14:ky=&quot;0&quot; w14:algn=&quot;none&quot;&gt;&lt;w14:srgbClr w14:val=&quot;000000&quot; /&gt;&lt;/w14:shadow&gt;&lt;w14:textOutline w14:w=&quot;0&quot; w14:cap=&quot;rnd&quot; w14:cmpd=&quot;sng&quot; w14:algn=&quot;ctr&quot;&gt;&lt;w14:noFill /&gt;&lt;w14:prstDash w14:val=&quot;solid&quot; /&gt;&lt;w14:bevel /&gt;&lt;/w14:textOutline&gt;&lt;/w:rPr&gt;&lt;/w:lvl&gt;&lt;w:lvl w:ilvl=&quot;1&quot; w:tplc=&quot;08070003&quot; w:tentative=&quot;1&quot;&gt;&lt;w:start w:val=&quot;1&quot; /&gt;&lt;w:numFmt w:val=&quot;bullet&quot; /&gt;&lt;w:lvlText w:val=&quot;o&quot; /&gt;&lt;w:lvlJc w:val=&quot;left&quot; /&gt;&lt;w:pPr&gt;&lt;w:tabs&gt;&lt;w:tab w:val=&quot;num&quot; w:pos=&quot;1440&quot; /&gt;&lt;/w:tabs&gt;&lt;w:ind w:left=&quot;1440&quot; w:hanging=&quot;360&quot; /&gt;&lt;/w:pPr&gt;&lt;w:rPr&gt;&lt;w:rFonts w:ascii=&quot;Courier New&quot; w:hAnsi=&quot;Courier New&quot; w:cs=&quot;Courier New&quot; w:hint=&quot;default&quot; /&gt;&lt;/w:rPr&gt;&lt;/w:lvl&gt;&lt;w:lvl w:ilvl=&quot;2&quot; w:tplc=&quot;08070005&quot; w:tentative=&quot;1&quot;&gt;&lt;w:start w:val=&quot;1&quot; /&gt;&lt;w:numFmt w:val=&quot;bullet&quot; /&gt;&lt;w:lvlText w:val=&quot;&quot; /&gt;&lt;w:lvlJc w:val=&quot;left&quot; /&gt;&lt;w:pPr&gt;&lt;w:tabs&gt;&lt;w:tab w:val=&quot;num&quot; w:pos=&quot;2160&quot; /&gt;&lt;/w:tabs&gt;&lt;w:ind w:left=&quot;2160&quot; w:hanging=&quot;360&quot; /&gt;&lt;/w:pPr&gt;&lt;w:rPr&gt;&lt;w:rFonts w:ascii=&quot;Wingdings&quot; w:hAnsi=&quot;Wingdings&quot; w:hint=&quot;default&quot; /&gt;&lt;/w:rPr&gt;&lt;/w:lvl&gt;&lt;w:lvl w:ilvl=&quot;3&quot; w:tplc=&quot;08070001&quot; w:tentative=&quot;1&quot;&gt;&lt;w:start w:val=&quot;1&quot; /&gt;&lt;w:numFmt w:val=&quot;bullet&quot; /&gt;&lt;w:lvlText w:val=&quot;&quot; /&gt;&lt;w:lvlJc w:val=&quot;left&quot; /&gt;&lt;w:pPr&gt;&lt;w:tabs&gt;&lt;w:tab w:val=&quot;num&quot; w:pos=&quot;2880&quot; /&gt;&lt;/w:tabs&gt;&lt;w:ind w:left=&quot;2880&quot; w:hanging=&quot;360&quot; /&gt;&lt;/w:pPr&gt;&lt;w:rPr&gt;&lt;w:rFonts w:ascii=&quot;Symbol&quot; w:hAnsi=&quot;Symbol&quot; w:hint=&quot;default&quot; /&gt;&lt;/w:rPr&gt;&lt;/w:lvl&gt;&lt;w:lvl w:ilvl=&quot;4&quot; w:tplc=&quot;08070003&quot; w:tentative=&quot;1&quot;&gt;&lt;w:start w:val=&quot;1&quot; /&gt;&lt;w:numFmt w:val=&quot;bullet&quot; /&gt;&lt;w:lvlText w:val=&quot;o&quot; /&gt;&lt;w:lvlJc w:val=&quot;left&quot; /&gt;&lt;w:pPr&gt;&lt;w:tabs&gt;&lt;w:tab w:val=&quot;num&quot; w:pos=&quot;3600&quot; /&gt;&lt;/w:tabs&gt;&lt;w:ind w:left=&quot;3600&quot; w:hanging=&quot;360&quot; /&gt;&lt;/w:pPr&gt;&lt;w:rPr&gt;&lt;w:rFonts w:ascii=&quot;Courier New&quot; w:hAnsi=&quot;Courier New&quot; w:cs=&quot;Courier New&quot; w:hint=&quot;default&quot; /&gt;&lt;/w:rPr&gt;&lt;/w:lvl&gt;&lt;w:lvl w:ilvl=&quot;5&quot; w:tplc=&quot;08070005&quot; w:tentative=&quot;1&quot;&gt;&lt;w:start w:val=&quot;1&quot; /&gt;&lt;w:numFmt w:val=&quot;bullet&quot; /&gt;&lt;w:lvlText w:val=&quot;&quot; /&gt;&lt;w:lvlJc w:val=&quot;left&quot; /&gt;&lt;w:pPr&gt;&lt;w:tabs&gt;&lt;w:tab w:val=&quot;num&quot; w:pos=&quot;4320&quot; /&gt;&lt;/w:tabs&gt;&lt;w:ind w:left=&quot;4320&quot; w:hanging=&quot;360&quot; /&gt;&lt;/w:pPr&gt;&lt;w:rPr&gt;&lt;w:rFonts w:ascii=&quot;Wingdings&quot; w:hAnsi=&quot;Wingdings&quot; w:hint=&quot;default&quot; /&gt;&lt;/w:rPr&gt;&lt;/w:lvl&gt;&lt;w:lvl w:ilvl=&quot;6&quot; w:tplc=&quot;08070001&quot; w:tentative=&quot;1&quot;&gt;&lt;w:start w:val=&quot;1&quot; /&gt;&lt;w:numFmt w:val=&quot;bullet&quot; /&gt;&lt;w:lvlText w:val=&quot;&quot; /&gt;&lt;w:lvlJc w:val=&quot;left&quot; /&gt;&lt;w:pPr&gt;&lt;w:tabs&gt;&lt;w:tab w:val=&quot;num&quot; w:pos=&quot;5040&quot; /&gt;&lt;/w:tabs&gt;&lt;w:ind w:left=&quot;5040&quot; w:hanging=&quot;360&quot; /&gt;&lt;/w:pPr&gt;&lt;w:rPr&gt;&lt;w:rFonts w:ascii=&quot;Symbol&quot; w:hAnsi=&quot;Symbol&quot; w:hint=&quot;default&quot; /&gt;&lt;/w:rPr&gt;&lt;/w:lvl&gt;&lt;w:lvl w:ilvl=&quot;7&quot; w:tplc=&quot;08070003&quot; w:tentative=&quot;1&quot;&gt;&lt;w:start w:val=&quot;1&quot; /&gt;&lt;w:numFmt w:val=&quot;bullet&quot; /&gt;&lt;w:lvlText w:val=&quot;o&quot; /&gt;&lt;w:lvlJc w:val=&quot;left&quot; /&gt;&lt;w:pPr&gt;&lt;w:tabs&gt;&lt;w:tab w:val=&quot;num&quot; w:pos=&quot;5760&quot; /&gt;&lt;/w:tabs&gt;&lt;w:ind w:left=&quot;5760&quot; w:hanging=&quot;360&quot; /&gt;&lt;/w:pPr&gt;&lt;w:rPr&gt;&lt;w:rFonts w:ascii=&quot;Courier New&quot; w:hAnsi=&quot;Courier New&quot; w:cs=&quot;Courier New&quot; w:hint=&quot;default&quot; /&gt;&lt;/w:rPr&gt;&lt;/w:lvl&gt;&lt;w:lvl w:ilvl=&quot;8&quot; w:tplc=&quot;08070005&quot; w:tentative=&quot;1&quot;&gt;&lt;w:start w:val=&quot;1&quot; /&gt;&lt;w:numFmt w:val=&quot;bullet&quot; /&gt;&lt;w:lvlText w:val=&quot;&quot; /&gt;&lt;w:lvlJc w:val=&quot;left&quot; /&gt;&lt;w:pPr&gt;&lt;w:tabs&gt;&lt;w:tab w:val=&quot;num&quot; w:pos=&quot;6480&quot; /&gt;&lt;/w:tabs&gt;&lt;w:ind w:left=&quot;6480&quot; w:hanging=&quot;360&quot; /&gt;&lt;/w:pPr&gt;&lt;w:rPr&gt;&lt;w:rFonts w:ascii=&quot;Wingdings&quot; w:hAnsi=&quot;Wingdings&quot; w:hint=&quot;default&quot; /&gt;&lt;/w:rPr&gt;&lt;/w:lvl&gt;&lt;/w:abstractNum&gt;&lt;w:abstractNum w:abstractNumId=&quot;23&quot; w15:restartNumberingAfterBreak=&quot;0&quot;&gt;&lt;w:nsid w:val=&quot;390005EE&quot; /&gt;&lt;w:multiLevelType w:val=&quot;multilevel&quot; /&gt;&lt;w:tmpl w:val=&quot;0807001F&quot; /&gt;&lt;w:lvl w:ilvl=&quot;0&quot;&gt;&lt;w:start w:val=&quot;1&quot; /&gt;&lt;w:numFmt w:val=&quot;decimal&quot; /&gt;&lt;w:lvlText w:val=&quot;%1.&quot; /&gt;&lt;w:lvlJc w:val=&quot;left&quot; /&gt;&lt;w:pPr&gt;&lt;w:ind w:left=&quot;360&quot; w:hanging=&quot;360&quot; /&gt;&lt;/w:pPr&gt;&lt;/w:lvl&gt;&lt;w:lvl w:ilvl=&quot;1&quot;&gt;&lt;w:start w:val=&quot;1&quot; /&gt;&lt;w:numFmt w:val=&quot;decimal&quot; /&gt;&lt;w:lvlText w:val=&quot;%1.%2.&quot; /&gt;&lt;w:lvlJc w:val=&quot;left&quot; /&gt;&lt;w:pPr&gt;&lt;w:ind w:left=&quot;792&quot; w:hanging=&quot;432&quot; /&gt;&lt;/w:pPr&gt;&lt;/w:lvl&gt;&lt;w:lvl w:ilvl=&quot;2&quot;&gt;&lt;w:start w:val=&quot;1&quot; /&gt;&lt;w:numFmt w:val=&quot;decimal&quot; /&gt;&lt;w:lvlText w:val=&quot;%1.%2.%3.&quot; /&gt;&lt;w:lvlJc w:val=&quot;left&quot; /&gt;&lt;w:pPr&gt;&lt;w:ind w:left=&quot;1224&quot; w:hanging=&quot;504&quot; /&gt;&lt;/w:pPr&gt;&lt;/w:lvl&gt;&lt;w:lvl w:ilvl=&quot;3&quot;&gt;&lt;w:start w:val=&quot;1&quot; /&gt;&lt;w:numFmt w:val=&quot;decimal&quot; /&gt;&lt;w:lvlText w:val=&quot;%1.%2.%3.%4.&quot; /&gt;&lt;w:lvlJc w:val=&quot;left&quot; /&gt;&lt;w:pPr&gt;&lt;w:ind w:left=&quot;1728&quot; w:hanging=&quot;648&quot; /&gt;&lt;/w:pPr&gt;&lt;/w:lvl&gt;&lt;w:lvl w:ilvl=&quot;4&quot;&gt;&lt;w:start w:val=&quot;1&quot; /&gt;&lt;w:numFmt w:val=&quot;decimal&quot; /&gt;&lt;w:lvlText w:val=&quot;%1.%2.%3.%4.%5.&quot; /&gt;&lt;w:lvlJc w:val=&quot;left&quot; /&gt;&lt;w:pPr&gt;&lt;w:ind w:left=&quot;2232&quot; w:hanging=&quot;792&quot; /&gt;&lt;/w:pPr&gt;&lt;/w:lvl&gt;&lt;w:lvl w:ilvl=&quot;5&quot;&gt;&lt;w:start w:val=&quot;1&quot; /&gt;&lt;w:numFmt w:val=&quot;decimal&quot; /&gt;&lt;w:lvlText w:val=&quot;%1.%2.%3.%4.%5.%6.&quot; /&gt;&lt;w:lvlJc w:val=&quot;left&quot; /&gt;&lt;w:pPr&gt;&lt;w:ind w:left=&quot;2736&quot; w:hanging=&quot;936&quot; /&gt;&lt;/w:pPr&gt;&lt;/w:lvl&gt;&lt;w:lvl w:ilvl=&quot;6&quot;&gt;&lt;w:start w:val=&quot;1&quot; /&gt;&lt;w:numFmt w:val=&quot;decimal&quot; /&gt;&lt;w:lvlText w:val=&quot;%1.%2.%3.%4.%5.%6.%7.&quot; /&gt;&lt;w:lvlJc w:val=&quot;left&quot; /&gt;&lt;w:pPr&gt;&lt;w:ind w:left=&quot;3240&quot; w:hanging=&quot;1080&quot; /&gt;&lt;/w:pPr&gt;&lt;/w:lvl&gt;&lt;w:lvl w:ilvl=&quot;7&quot;&gt;&lt;w:start w:val=&quot;1&quot; /&gt;&lt;w:numFmt w:val=&quot;decimal&quot; /&gt;&lt;w:lvlText w:val=&quot;%1.%2.%3.%4.%5.%6.%7.%8.&quot; /&gt;&lt;w:lvlJc w:val=&quot;left&quot; /&gt;&lt;w:pPr&gt;&lt;w:ind w:left=&quot;3744&quot; w:hanging=&quot;1224&quot; /&gt;&lt;/w:pPr&gt;&lt;/w:lvl&gt;&lt;w:lvl w:ilvl=&quot;8&quot;&gt;&lt;w:start w:val=&quot;1&quot; /&gt;&lt;w:numFmt w:val=&quot;decimal&quot; /&gt;&lt;w:lvlText w:val=&quot;%1.%2.%3.%4.%5.%6.%7.%8.%9.&quot; /&gt;&lt;w:lvlJc w:val=&quot;left&quot; /&gt;&lt;w:pPr&gt;&lt;w:ind w:left=&quot;4320&quot; w:hanging=&quot;1440&quot; /&gt;&lt;/w:pPr&gt;&lt;/w:lvl&gt;&lt;/w:abstractNum&gt;&lt;w:abstractNum w:abstractNumId=&quot;24&quot; w15:restartNumberingAfterBreak=&quot;0&quot;&gt;&lt;w:nsid w:val=&quot;404378C7&quot; /&gt;&lt;w:multiLevelType w:val=&quot;multilevel&quot; /&gt;&lt;w:tmpl w:val=&quot;0807001F&quot; /&gt;&lt;w:lvl w:ilvl=&quot;0&quot;&gt;&lt;w:start w:val=&quot;1&quot; /&gt;&lt;w:numFmt w:val=&quot;decimal&quot; /&gt;&lt;w:lvlText w:val=&quot;%1.&quot; /&gt;&lt;w:lvlJc w:val=&quot;left&quot; /&gt;&lt;w:pPr&gt;&lt;w:ind w:left=&quot;360&quot; w:hanging=&quot;360&quot; /&gt;&lt;/w:pPr&gt;&lt;/w:lvl&gt;&lt;w:lvl w:ilvl=&quot;1&quot;&gt;&lt;w:start w:val=&quot;1&quot; /&gt;&lt;w:numFmt w:val=&quot;decimal&quot; /&gt;&lt;w:lvlText w:val=&quot;%1.%2.&quot; /&gt;&lt;w:lvlJc w:val=&quot;left&quot; /&gt;&lt;w:pPr&gt;&lt;w:ind w:left=&quot;792&quot; w:hanging=&quot;432&quot; /&gt;&lt;/w:pPr&gt;&lt;/w:lvl&gt;&lt;w:lvl w:ilvl=&quot;2&quot;&gt;&lt;w:start w:val=&quot;1&quot; /&gt;&lt;w:numFmt w:val=&quot;decimal&quot; /&gt;&lt;w:lvlText w:val=&quot;%1.%2.%3.&quot; /&gt;&lt;w:lvlJc w:val=&quot;left&quot; /&gt;&lt;w:pPr&gt;&lt;w:ind w:left=&quot;1224&quot; w:hanging=&quot;504&quot; /&gt;&lt;/w:pPr&gt;&lt;/w:lvl&gt;&lt;w:lvl w:ilvl=&quot;3&quot;&gt;&lt;w:start w:val=&quot;1&quot; /&gt;&lt;w:numFmt w:val=&quot;decimal&quot; /&gt;&lt;w:lvlText w:val=&quot;%1.%2.%3.%4.&quot; /&gt;&lt;w:lvlJc w:val=&quot;left&quot; /&gt;&lt;w:pPr&gt;&lt;w:ind w:left=&quot;1728&quot; w:hanging=&quot;648&quot; /&gt;&lt;/w:pPr&gt;&lt;/w:lvl&gt;&lt;w:lvl w:ilvl=&quot;4&quot;&gt;&lt;w:start w:val=&quot;1&quot; /&gt;&lt;w:numFmt w:val=&quot;decimal&quot; /&gt;&lt;w:lvlText w:val=&quot;%1.%2.%3.%4.%5.&quot; /&gt;&lt;w:lvlJc w:val=&quot;left&quot; /&gt;&lt;w:pPr&gt;&lt;w:ind w:left=&quot;2232&quot; w:hanging=&quot;792&quot; /&gt;&lt;/w:pPr&gt;&lt;/w:lvl&gt;&lt;w:lvl w:ilvl=&quot;5&quot;&gt;&lt;w:start w:val=&quot;1&quot; /&gt;&lt;w:numFmt w:val=&quot;decimal&quot; /&gt;&lt;w:lvlText w:val=&quot;%1.%2.%3.%4.%5.%6.&quot; /&gt;&lt;w:lvlJc w:val=&quot;left&quot; /&gt;&lt;w:pPr&gt;&lt;w:ind w:left=&quot;2736&quot; w:hanging=&quot;936&quot; /&gt;&lt;/w:pPr&gt;&lt;/w:lvl&gt;&lt;w:lvl w:ilvl=&quot;6&quot;&gt;&lt;w:start w:val=&quot;1&quot; /&gt;&lt;w:numFmt w:val=&quot;decimal&quot; /&gt;&lt;w:lvlText w:val=&quot;%1.%2.%3.%4.%5.%6.%7.&quot; /&gt;&lt;w:lvlJc w:val=&quot;left&quot; /&gt;&lt;w:pPr&gt;&lt;w:ind w:left=&quot;3240&quot; w:hanging=&quot;1080&quot; /&gt;&lt;/w:pPr&gt;&lt;/w:lvl&gt;&lt;w:lvl w:ilvl=&quot;7&quot;&gt;&lt;w:start w:val=&quot;1&quot; /&gt;&lt;w:numFmt w:val=&quot;decimal&quot; /&gt;&lt;w:lvlText w:val=&quot;%1.%2.%3.%4.%5.%6.%7.%8.&quot; /&gt;&lt;w:lvlJc w:val=&quot;left&quot; /&gt;&lt;w:pPr&gt;&lt;w:ind w:left=&quot;3744&quot; w:hanging=&quot;1224&quot; /&gt;&lt;/w:pPr&gt;&lt;/w:lvl&gt;&lt;w:lvl w:ilvl=&quot;8&quot;&gt;&lt;w:start w:val=&quot;1&quot; /&gt;&lt;w:numFmt w:val=&quot;decimal&quot; /&gt;&lt;w:lvlText w:val=&quot;%1.%2.%3.%4.%5.%6.%7.%8.%9.&quot; /&gt;&lt;w:lvlJc w:val=&quot;left&quot; /&gt;&lt;w:pPr&gt;&lt;w:ind w:left=&quot;4320&quot; w:hanging=&quot;1440&quot; /&gt;&lt;/w:pPr&gt;&lt;/w:lvl&gt;&lt;/w:abstractNum&gt;&lt;w:abstractNum w:abstractNumId=&quot;25&quot; w15:restartNumberingAfterBreak=&quot;0&quot;&gt;&lt;w:nsid w:val=&quot;4F984677&quot; /&gt;&lt;w:multiLevelType w:val=&quot;hybridMultilevel&quot; /&gt;&lt;w:tmpl w:val=&quot;2B0CB038&quot; /&gt;&lt;w:lvl w:ilvl=&quot;0&quot; w:tplc=&quot;CD7CA954&quot;&gt;&lt;w:start w:val=&quot;1&quot; /&gt;&lt;w:numFmt w:val=&quot;lowerLetter&quot; /&gt;&lt;w:pStyle w:val=&quot;VBS-TabelleBullet4&quot; /&gt;&lt;w:lvlText w:val=&quot;%1.&quot; /&gt;&lt;w:lvlJc w:val=&quot;left&quot; /&gt;&lt;w:pPr&gt;&lt;w:ind w:left=&quot;720&quot; w:hanging=&quot;360&quot; /&gt;&lt;/w:pPr&gt;&lt;/w:lvl&gt;&lt;w:lvl w:ilvl=&quot;1&quot; w:tplc=&quot;08070019&quot; w:tentative=&quot;1&quot;&gt;&lt;w:start w:val=&quot;1&quot; /&gt;&lt;w:numFmt w:val=&quot;lowerLetter&quot; /&gt;&lt;w:lvlText w:val=&quot;%2.&quot; /&gt;&lt;w:lvlJc w:val=&quot;left&quot; /&gt;&lt;w:pPr&gt;&lt;w:ind w:left=&quot;1440&quot; w:hanging=&quot;360&quot; /&gt;&lt;/w:pPr&gt;&lt;/w:lvl&gt;&lt;w:lvl w:ilvl=&quot;2&quot; w:tplc=&quot;0807001B&quot; w:tentative=&quot;1&quot;&gt;&lt;w:start w:val=&quot;1&quot; /&gt;&lt;w:numFmt w:val=&quot;lowerRoman&quot; /&gt;&lt;w:lvlText w:val=&quot;%3.&quot; /&gt;&lt;w:lvlJc w:val=&quot;right&quot; /&gt;&lt;w:pPr&gt;&lt;w:ind w:left=&quot;2160&quot; w:hanging=&quot;180&quot; /&gt;&lt;/w:pPr&gt;&lt;/w:lvl&gt;&lt;w:lvl w:ilvl=&quot;3&quot; w:tplc=&quot;0807000F&quot; w:tentative=&quot;1&quot;&gt;&lt;w:start w:val=&quot;1&quot; /&gt;&lt;w:numFmt w:val=&quot;decimal&quot; /&gt;&lt;w:lvlText w:val=&quot;%4.&quot; /&gt;&lt;w:lvlJc w:val=&quot;left&quot; /&gt;&lt;w:pPr&gt;&lt;w:ind w:left=&quot;2880&quot; w:hanging=&quot;360&quot; /&gt;&lt;/w:pPr&gt;&lt;/w:lvl&gt;&lt;w:lvl w:ilvl=&quot;4&quot; w:tplc=&quot;08070019&quot; w:tentative=&quot;1&quot;&gt;&lt;w:start w:val=&quot;1&quot; /&gt;&lt;w:numFmt w:val=&quot;lowerLetter&quot; /&gt;&lt;w:lvlText w:val=&quot;%5.&quot; /&gt;&lt;w:lvlJc w:val=&quot;left&quot; /&gt;&lt;w:pPr&gt;&lt;w:ind w:left=&quot;3600&quot; w:hanging=&quot;360&quot; /&gt;&lt;/w:pPr&gt;&lt;/w:lvl&gt;&lt;w:lvl w:ilvl=&quot;5&quot; w:tplc=&quot;0807001B&quot; w:tentative=&quot;1&quot;&gt;&lt;w:start w:val=&quot;1&quot; /&gt;&lt;w:numFmt w:val=&quot;lowerRoman&quot; /&gt;&lt;w:lvlText w:val=&quot;%6.&quot; /&gt;&lt;w:lvlJc w:val=&quot;right&quot; /&gt;&lt;w:pPr&gt;&lt;w:ind w:left=&quot;4320&quot; w:hanging=&quot;180&quot; /&gt;&lt;/w:pPr&gt;&lt;/w:lvl&gt;&lt;w:lvl w:ilvl=&quot;6&quot; w:tplc=&quot;0807000F&quot; w:tentative=&quot;1&quot;&gt;&lt;w:start w:val=&quot;1&quot; /&gt;&lt;w:numFmt w:val=&quot;decimal&quot; /&gt;&lt;w:lvlText w:val=&quot;%7.&quot; /&gt;&lt;w:lvlJc w:val=&quot;left&quot; /&gt;&lt;w:pPr&gt;&lt;w:ind w:left=&quot;5040&quot; w:hanging=&quot;360&quot; /&gt;&lt;/w:pPr&gt;&lt;/w:lvl&gt;&lt;w:lvl w:ilvl=&quot;7&quot; w:tplc=&quot;08070019&quot; w:tentative=&quot;1&quot;&gt;&lt;w:start w:val=&quot;1&quot; /&gt;&lt;w:numFmt w:val=&quot;lowerLetter&quot; /&gt;&lt;w:lvlText w:val=&quot;%8.&quot; /&gt;&lt;w:lvlJc w:val=&quot;left&quot; /&gt;&lt;w:pPr&gt;&lt;w:ind w:left=&quot;5760&quot; w:hanging=&quot;360&quot; /&gt;&lt;/w:pPr&gt;&lt;/w:lvl&gt;&lt;w:lvl w:ilvl=&quot;8&quot; w:tplc=&quot;0807001B&quot; w:tentative=&quot;1&quot;&gt;&lt;w:start w:val=&quot;1&quot; /&gt;&lt;w:numFmt w:val=&quot;lowerRoman&quot; /&gt;&lt;w:lvlText w:val=&quot;%9.&quot; /&gt;&lt;w:lvlJc w:val=&quot;right&quot; /&gt;&lt;w:pPr&gt;&lt;w:ind w:left=&quot;6480&quot; w:hanging=&quot;180&quot; /&gt;&lt;/w:pPr&gt;&lt;/w:lvl&gt;&lt;/w:abstractNum&gt;&lt;w:abstractNum w:abstractNumId=&quot;26&quot; w15:restartNumberingAfterBreak=&quot;0&quot;&gt;&lt;w:nsid w:val=&quot;5201456C&quot; /&gt;&lt;w:multiLevelType w:val=&quot;hybridMultilevel&quot; /&gt;&lt;w:tmpl w:val=&quot;EE2CC700&quot; /&gt;&lt;w:lvl w:ilvl=&quot;0&quot; w:tplc=&quot;50484418&quot;&gt;&lt;w:start w:val=&quot;1&quot; /&gt;&lt;w:numFmt w:val=&quot;bullet&quot; /&gt;&lt;w:lvlText w:val=&quot;&quot; /&gt;&lt;w:lvlJc w:val=&quot;left&quot; /&gt;&lt;w:pPr&gt;&lt;w:ind w:left=&quot;1712&quot; w:hanging=&quot;360&quot; /&gt;&lt;/w:pPr&gt;&lt;w:rPr&gt;&lt;w:rFonts w:ascii=&quot;Symbol&quot; w:hAnsi=&quot;Symbol&quot; w:hint=&quot;default&quot; /&gt;&lt;/w:rPr&gt;&lt;/w:lvl&gt;&lt;w:lvl w:ilvl=&quot;1&quot; w:tplc=&quot;04090003&quot; w:tentative=&quot;1&quot;&gt;&lt;w:start w:val=&quot;1&quot; /&gt;&lt;w:numFmt w:val=&quot;bullet&quot; /&gt;&lt;w:lvlText w:val=&quot;o&quot; /&gt;&lt;w:lvlJc w:val=&quot;left&quot; /&gt;&lt;w:pPr&gt;&lt;w:ind w:left=&quot;2432&quot; w:hanging=&quot;360&quot; /&gt;&lt;/w:pPr&gt;&lt;w:rPr&gt;&lt;w:rFonts w:ascii=&quot;Courier New&quot; w:hAnsi=&quot;Courier New&quot; w:cs=&quot;Courier New&quot; w:hint=&quot;default&quot; /&gt;&lt;/w:rPr&gt;&lt;/w:lvl&gt;&lt;w:lvl w:ilvl=&quot;2&quot; w:tplc=&quot;04090005&quot; w:tentative=&quot;1&quot;&gt;&lt;w:start w:val=&quot;1&quot; /&gt;&lt;w:numFmt w:val=&quot;bullet&quot; /&gt;&lt;w:lvlText w:val=&quot;&quot; /&gt;&lt;w:lvlJc w:val=&quot;left&quot; /&gt;&lt;w:pPr&gt;&lt;w:ind w:left=&quot;3152&quot; w:hanging=&quot;360&quot; /&gt;&lt;/w:pPr&gt;&lt;w:rPr&gt;&lt;w:rFonts w:ascii=&quot;Wingdings&quot; w:hAnsi=&quot;Wingdings&quot; w:hint=&quot;default&quot; /&gt;&lt;/w:rPr&gt;&lt;/w:lvl&gt;&lt;w:lvl w:ilvl=&quot;3&quot; w:tplc=&quot;04090001&quot; w:tentative=&quot;1&quot;&gt;&lt;w:start w:val=&quot;1&quot; /&gt;&lt;w:numFmt w:val=&quot;bullet&quot; /&gt;&lt;w:lvlText w:val=&quot;&quot; /&gt;&lt;w:lvlJc w:val=&quot;left&quot; /&gt;&lt;w:pPr&gt;&lt;w:ind w:left=&quot;3872&quot; w:hanging=&quot;360&quot; /&gt;&lt;/w:pPr&gt;&lt;w:rPr&gt;&lt;w:rFonts w:ascii=&quot;Symbol&quot; w:hAnsi=&quot;Symbol&quot; w:hint=&quot;default&quot; /&gt;&lt;/w:rPr&gt;&lt;/w:lvl&gt;&lt;w:lvl w:ilvl=&quot;4&quot; w:tplc=&quot;04090003&quot; w:tentative=&quot;1&quot;&gt;&lt;w:start w:val=&quot;1&quot; /&gt;&lt;w:numFmt w:val=&quot;bullet&quot; /&gt;&lt;w:lvlText w:val=&quot;o&quot; /&gt;&lt;w:lvlJc w:val=&quot;left&quot; /&gt;&lt;w:pPr&gt;&lt;w:ind w:left=&quot;4592&quot; w:hanging=&quot;360&quot; /&gt;&lt;/w:pPr&gt;&lt;w:rPr&gt;&lt;w:rFonts w:ascii=&quot;Courier New&quot; w:hAnsi=&quot;Courier New&quot; w:cs=&quot;Courier New&quot; w:hint=&quot;default&quot; /&gt;&lt;/w:rPr&gt;&lt;/w:lvl&gt;&lt;w:lvl w:ilvl=&quot;5&quot; w:tplc=&quot;04090005&quot; w:tentative=&quot;1&quot;&gt;&lt;w:start w:val=&quot;1&quot; /&gt;&lt;w:numFmt w:val=&quot;bullet&quot; /&gt;&lt;w:lvlText w:val=&quot;&quot; /&gt;&lt;w:lvlJc w:val=&quot;left&quot; /&gt;&lt;w:pPr&gt;&lt;w:ind w:left=&quot;5312&quot; w:hanging=&quot;360&quot; /&gt;&lt;/w:pPr&gt;&lt;w:rPr&gt;&lt;w:rFonts w:ascii=&quot;Wingdings&quot; w:hAnsi=&quot;Wingdings&quot; w:hint=&quot;default&quot; /&gt;&lt;/w:rPr&gt;&lt;/w:lvl&gt;&lt;w:lvl w:ilvl=&quot;6&quot; w:tplc=&quot;04090001&quot; w:tentative=&quot;1&quot;&gt;&lt;w:start w:val=&quot;1&quot; /&gt;&lt;w:numFmt w:val=&quot;bullet&quot; /&gt;&lt;w:lvlText w:val=&quot;&quot; /&gt;&lt;w:lvlJc w:val=&quot;left&quot; /&gt;&lt;w:pPr&gt;&lt;w:ind w:left=&quot;6032&quot; w:hanging=&quot;360&quot; /&gt;&lt;/w:pPr&gt;&lt;w:rPr&gt;&lt;w:rFonts w:ascii=&quot;Symbol&quot; w:hAnsi=&quot;Symbol&quot; w:hint=&quot;default&quot; /&gt;&lt;/w:rPr&gt;&lt;/w:lvl&gt;&lt;w:lvl w:ilvl=&quot;7&quot; w:tplc=&quot;04090003&quot; w:tentative=&quot;1&quot;&gt;&lt;w:start w:val=&quot;1&quot; /&gt;&lt;w:numFmt w:val=&quot;bullet&quot; /&gt;&lt;w:lvlText w:val=&quot;o&quot; /&gt;&lt;w:lvlJc w:val=&quot;left&quot; /&gt;&lt;w:pPr&gt;&lt;w:ind w:left=&quot;6752&quot; w:hanging=&quot;360&quot; /&gt;&lt;/w:pPr&gt;&lt;w:rPr&gt;&lt;w:rFonts w:ascii=&quot;Courier New&quot; w:hAnsi=&quot;Courier New&quot; w:cs=&quot;Courier New&quot; w:hint=&quot;default&quot; /&gt;&lt;/w:rPr&gt;&lt;/w:lvl&gt;&lt;w:lvl w:ilvl=&quot;8&quot; w:tplc=&quot;04090005&quot; w:tentative=&quot;1&quot;&gt;&lt;w:start w:val=&quot;1&quot; /&gt;&lt;w:numFmt w:val=&quot;bullet&quot; /&gt;&lt;w:lvlText w:val=&quot;&quot; /&gt;&lt;w:lvlJc w:val=&quot;left&quot; /&gt;&lt;w:pPr&gt;&lt;w:ind w:left=&quot;7472&quot; w:hanging=&quot;360&quot; /&gt;&lt;/w:pPr&gt;&lt;w:rPr&gt;&lt;w:rFonts w:ascii=&quot;Wingdings&quot; w:hAnsi=&quot;Wingdings&quot; w:hint=&quot;default&quot; /&gt;&lt;/w:rPr&gt;&lt;/w:lvl&gt;&lt;/w:abstractNum&gt;&lt;w:abstractNum w:abstractNumId=&quot;27&quot; w15:restartNumberingAfterBreak=&quot;0&quot;&gt;&lt;w:nsid w:val=&quot;529A14D6&quot; /&gt;&lt;w:multiLevelType w:val=&quot;multilevel&quot; /&gt;&lt;w:tmpl w:val=&quot;0807001F&quot; /&gt;&lt;w:lvl w:ilvl=&quot;0&quot;&gt;&lt;w:start w:val=&quot;1&quot; /&gt;&lt;w:numFmt w:val=&quot;decimal&quot;"/>
    <w:docVar w:name="fr-CH4_LanguageVersion" w:val=" /&gt;&lt;w:lvlText w:val=&quot;%1.&quot; /&gt;&lt;w:lvlJc w:val=&quot;left&quot; /&gt;&lt;w:pPr&gt;&lt;w:ind w:left=&quot;360&quot; w:hanging=&quot;360&quot; /&gt;&lt;/w:pPr&gt;&lt;/w:lvl&gt;&lt;w:lvl w:ilvl=&quot;1&quot;&gt;&lt;w:start w:val=&quot;1&quot; /&gt;&lt;w:numFmt w:val=&quot;decimal&quot; /&gt;&lt;w:lvlText w:val=&quot;%1.%2.&quot; /&gt;&lt;w:lvlJc w:val=&quot;left&quot; /&gt;&lt;w:pPr&gt;&lt;w:ind w:left=&quot;792&quot; w:hanging=&quot;432&quot; /&gt;&lt;/w:pPr&gt;&lt;/w:lvl&gt;&lt;w:lvl w:ilvl=&quot;2&quot;&gt;&lt;w:start w:val=&quot;1&quot; /&gt;&lt;w:numFmt w:val=&quot;decimal&quot; /&gt;&lt;w:lvlText w:val=&quot;%1.%2.%3.&quot; /&gt;&lt;w:lvlJc w:val=&quot;left&quot; /&gt;&lt;w:pPr&gt;&lt;w:ind w:left=&quot;1224&quot; w:hanging=&quot;504&quot; /&gt;&lt;/w:pPr&gt;&lt;/w:lvl&gt;&lt;w:lvl w:ilvl=&quot;3&quot;&gt;&lt;w:start w:val=&quot;1&quot; /&gt;&lt;w:numFmt w:val=&quot;decimal&quot; /&gt;&lt;w:lvlText w:val=&quot;%1.%2.%3.%4.&quot; /&gt;&lt;w:lvlJc w:val=&quot;left&quot; /&gt;&lt;w:pPr&gt;&lt;w:ind w:left=&quot;1728&quot; w:hanging=&quot;648&quot; /&gt;&lt;/w:pPr&gt;&lt;/w:lvl&gt;&lt;w:lvl w:ilvl=&quot;4&quot;&gt;&lt;w:start w:val=&quot;1&quot; /&gt;&lt;w:numFmt w:val=&quot;decimal&quot; /&gt;&lt;w:lvlText w:val=&quot;%1.%2.%3.%4.%5.&quot; /&gt;&lt;w:lvlJc w:val=&quot;left&quot; /&gt;&lt;w:pPr&gt;&lt;w:ind w:left=&quot;2232&quot; w:hanging=&quot;792&quot; /&gt;&lt;/w:pPr&gt;&lt;/w:lvl&gt;&lt;w:lvl w:ilvl=&quot;5&quot;&gt;&lt;w:start w:val=&quot;1&quot; /&gt;&lt;w:numFmt w:val=&quot;decimal&quot; /&gt;&lt;w:lvlText w:val=&quot;%1.%2.%3.%4.%5.%6.&quot; /&gt;&lt;w:lvlJc w:val=&quot;left&quot; /&gt;&lt;w:pPr&gt;&lt;w:ind w:left=&quot;2736&quot; w:hanging=&quot;936&quot; /&gt;&lt;/w:pPr&gt;&lt;/w:lvl&gt;&lt;w:lvl w:ilvl=&quot;6&quot;&gt;&lt;w:start w:val=&quot;1&quot; /&gt;&lt;w:numFmt w:val=&quot;decimal&quot; /&gt;&lt;w:lvlText w:val=&quot;%1.%2.%3.%4.%5.%6.%7.&quot; /&gt;&lt;w:lvlJc w:val=&quot;left&quot; /&gt;&lt;w:pPr&gt;&lt;w:ind w:left=&quot;3240&quot; w:hanging=&quot;1080&quot; /&gt;&lt;/w:pPr&gt;&lt;/w:lvl&gt;&lt;w:lvl w:ilvl=&quot;7&quot;&gt;&lt;w:start w:val=&quot;1&quot; /&gt;&lt;w:numFmt w:val=&quot;decimal&quot; /&gt;&lt;w:lvlText w:val=&quot;%1.%2.%3.%4.%5.%6.%7.%8.&quot; /&gt;&lt;w:lvlJc w:val=&quot;left&quot; /&gt;&lt;w:pPr&gt;&lt;w:ind w:left=&quot;3744&quot; w:hanging=&quot;1224&quot; /&gt;&lt;/w:pPr&gt;&lt;/w:lvl&gt;&lt;w:lvl w:ilvl=&quot;8&quot;&gt;&lt;w:start w:val=&quot;1&quot; /&gt;&lt;w:numFmt w:val=&quot;decimal&quot; /&gt;&lt;w:lvlText w:val=&quot;%1.%2.%3.%4.%5.%6.%7.%8.%9.&quot; /&gt;&lt;w:lvlJc w:val=&quot;left&quot; /&gt;&lt;w:pPr&gt;&lt;w:ind w:left=&quot;4320&quot; w:hanging=&quot;1440&quot; /&gt;&lt;/w:pPr&gt;&lt;/w:lvl&gt;&lt;/w:abstractNum&gt;&lt;w:abstractNum w:abstractNumId=&quot;28&quot; w15:restartNumberingAfterBreak=&quot;0&quot;&gt;&lt;w:nsid w:val=&quot;5E9B3A9A&quot; /&gt;&lt;w:multiLevelType w:val=&quot;hybridMultilevel&quot; /&gt;&lt;w:tmpl w:val=&quot;102A645A&quot; /&gt;&lt;w:lvl w:ilvl=&quot;0&quot; w:tplc=&quot;F21237A4&quot;&gt;&lt;w:start w:val=&quot;1&quot; /&gt;&lt;w:numFmt w:val=&quot;decimal&quot; /&gt;&lt;w:lvlText w:val=&quot;%1.&quot; /&gt;&lt;w:lvlJc w:val=&quot;left&quot; /&gt;&lt;w:pPr&gt;&lt;w:tabs&gt;&lt;w:tab w:val=&quot;num&quot; w:pos=&quot;720&quot; /&gt;&lt;/w:tabs&gt;&lt;w:ind w:left=&quot;720&quot; w:hanging=&quot;360&quot; /&gt;&lt;/w:pPr&gt;&lt;w:rPr&gt;&lt;w:rFonts w:hint=&quot;default&quot; /&gt;&lt;/w:rPr&gt;&lt;/w:lvl&gt;&lt;w:lvl w:ilvl=&quot;1&quot; w:tplc=&quot;08070019&quot; w:tentative=&quot;1&quot;&gt;&lt;w:start w:val=&quot;1&quot; /&gt;&lt;w:numFmt w:val=&quot;lowerLetter&quot; /&gt;&lt;w:lvlText w:val=&quot;%2.&quot; /&gt;&lt;w:lvlJc w:val=&quot;left&quot; /&gt;&lt;w:pPr&gt;&lt;w:tabs&gt;&lt;w:tab w:val=&quot;num&quot; w:pos=&quot;1440&quot; /&gt;&lt;/w:tabs&gt;&lt;w:ind w:left=&quot;1440&quot; w:hanging=&quot;360&quot; /&gt;&lt;/w:pPr&gt;&lt;/w:lvl&gt;&lt;w:lvl w:ilvl=&quot;2&quot; w:tplc=&quot;0807001B&quot; w:tentative=&quot;1&quot;&gt;&lt;w:start w:val=&quot;1&quot; /&gt;&lt;w:numFmt w:val=&quot;lowerRoman&quot; /&gt;&lt;w:lvlText w:val=&quot;%3.&quot; /&gt;&lt;w:lvlJc w:val=&quot;right&quot; /&gt;&lt;w:pPr&gt;&lt;w:tabs&gt;&lt;w:tab w:val=&quot;num&quot; w:pos=&quot;2160&quot; /&gt;&lt;/w:tabs&gt;&lt;w:ind w:left=&quot;2160&quot; w:hanging=&quot;180&quot; /&gt;&lt;/w:pPr&gt;&lt;/w:lvl&gt;&lt;w:lvl w:ilvl=&quot;3&quot; w:tplc=&quot;0807000F&quot; w:tentative=&quot;1&quot;&gt;&lt;w:start w:val=&quot;1&quot; /&gt;&lt;w:numFmt w:val=&quot;decimal&quot; /&gt;&lt;w:lvlText w:val=&quot;%4.&quot; /&gt;&lt;w:lvlJc w:val=&quot;left&quot; /&gt;&lt;w:pPr&gt;&lt;w:tabs&gt;&lt;w:tab w:val=&quot;num&quot; w:pos=&quot;2880&quot; /&gt;&lt;/w:tabs&gt;&lt;w:ind w:left=&quot;2880&quot; w:hanging=&quot;360&quot; /&gt;&lt;/w:pPr&gt;&lt;/w:lvl&gt;&lt;w:lvl w:ilvl=&quot;4&quot; w:tplc=&quot;08070019&quot; w:tentative=&quot;1&quot;&gt;&lt;w:start w:val=&quot;1&quot; /&gt;&lt;w:numFmt w:val=&quot;lowerLetter&quot; /&gt;&lt;w:lvlText w:val=&quot;%5.&quot; /&gt;&lt;w:lvlJc w:val=&quot;left&quot; /&gt;&lt;w:pPr&gt;&lt;w:tabs&gt;&lt;w:tab w:val=&quot;num&quot; w:pos=&quot;3600&quot; /&gt;&lt;/w:tabs&gt;&lt;w:ind w:left=&quot;3600&quot; w:hanging=&quot;360&quot; /&gt;&lt;/w:pPr&gt;&lt;/w:lvl&gt;&lt;w:lvl w:ilvl=&quot;5&quot; w:tplc=&quot;0807001B&quot; w:tentative=&quot;1&quot;&gt;&lt;w:start w:val=&quot;1&quot; /&gt;&lt;w:numFmt w:val=&quot;lowerRoman&quot; /&gt;&lt;w:lvlText w:val=&quot;%6.&quot; /&gt;&lt;w:lvlJc w:val=&quot;right&quot; /&gt;&lt;w:pPr&gt;&lt;w:tabs&gt;&lt;w:tab w:val=&quot;num&quot; w:pos=&quot;4320&quot; /&gt;&lt;/w:tabs&gt;&lt;w:ind w:left=&quot;4320&quot; w:hanging=&quot;180&quot; /&gt;&lt;/w:pPr&gt;&lt;/w:lvl&gt;&lt;w:lvl w:ilvl=&quot;6&quot; w:tplc=&quot;0807000F&quot; w:tentative=&quot;1&quot;&gt;&lt;w:start w:val=&quot;1&quot; /&gt;&lt;w:numFmt w:val=&quot;decimal&quot; /&gt;&lt;w:lvlText w:val=&quot;%7.&quot; /&gt;&lt;w:lvlJc w:val=&quot;left&quot; /&gt;&lt;w:pPr&gt;&lt;w:tabs&gt;&lt;w:tab w:val=&quot;num&quot; w:pos=&quot;5040&quot; /&gt;&lt;/w:tabs&gt;&lt;w:ind w:left=&quot;5040&quot; w:hanging=&quot;360&quot; /&gt;&lt;/w:pPr&gt;&lt;/w:lvl&gt;&lt;w:lvl w:ilvl=&quot;7&quot; w:tplc=&quot;08070019&quot; w:tentative=&quot;1&quot;&gt;&lt;w:start w:val=&quot;1&quot; /&gt;&lt;w:numFmt w:val=&quot;lowerLetter&quot; /&gt;&lt;w:lvlText w:val=&quot;%8.&quot; /&gt;&lt;w:lvlJc w:val=&quot;left&quot; /&gt;&lt;w:pPr&gt;&lt;w:tabs&gt;&lt;w:tab w:val=&quot;num&quot; w:pos=&quot;5760&quot; /&gt;&lt;/w:tabs&gt;&lt;w:ind w:left=&quot;5760&quot; w:hanging=&quot;360&quot; /&gt;&lt;/w:pPr&gt;&lt;/w:lvl&gt;&lt;w:lvl w:ilvl=&quot;8&quot; w:tplc=&quot;0807001B&quot; w:tentative=&quot;1&quot;&gt;&lt;w:start w:val=&quot;1&quot; /&gt;&lt;w:numFmt w:val=&quot;lowerRoman&quot; /&gt;&lt;w:lvlText w:val=&quot;%9.&quot; /&gt;&lt;w:lvlJc w:val=&quot;right&quot; /&gt;&lt;w:pPr&gt;&lt;w:tabs&gt;&lt;w:tab w:val=&quot;num&quot; w:pos=&quot;6480&quot; /&gt;&lt;/w:tabs&gt;&lt;w:ind w:left=&quot;6480&quot; w:hanging=&quot;180&quot; /&gt;&lt;/w:pPr&gt;&lt;/w:lvl&gt;&lt;/w:abstractNum&gt;&lt;w:abstractNum w:abstractNumId=&quot;29&quot; w15:restartNumberingAfterBreak=&quot;0&quot;&gt;&lt;w:nsid w:val=&quot;66447DE2&quot; /&gt;&lt;w:multiLevelType w:val=&quot;hybridMultilevel&quot; /&gt;&lt;w:tmpl w:val=&quot;26FAADBE&quot; /&gt;&lt;w:lvl w:ilvl=&quot;0&quot; w:tplc=&quot;15108B34&quot;&gt;&lt;w:start w:val=&quot;1&quot; /&gt;&lt;w:numFmt w:val=&quot;bullet&quot; /&gt;&lt;w:pStyle w:val=&quot;VBS-TabelleBullet2&quot; /&gt;&lt;w:lvlText w:val=&quot;-&quot; /&gt;&lt;w:lvlJc w:val=&quot;left&quot; /&gt;&lt;w:pPr&gt;&lt;w:ind w:left=&quot;720&quot; w:hanging=&quot;360&quot; /&gt;&lt;/w:pPr&gt;&lt;w:rPr&gt;&lt;w:rFonts w:ascii=&quot;Arial&quot; w:hAnsi=&quot;Arial&quot; w:hint=&quot;default&quot; /&gt;&lt;/w:rPr&gt;&lt;/w:lvl&gt;&lt;w:lvl w:ilvl=&quot;1&quot; w:tplc=&quot;08070003&quot; w:tentative=&quot;1&quot;&gt;&lt;w:start w:val=&quot;1&quot; /&gt;&lt;w:numFmt w:val=&quot;bullet&quot; /&gt;&lt;w:lvlText w:val=&quot;o&quot; /&gt;&lt;w:lvlJc w:val=&quot;left&quot; /&gt;&lt;w:pPr&gt;&lt;w:ind w:left=&quot;1440&quot; w:hanging=&quot;360&quot; /&gt;&lt;/w:pPr&gt;&lt;w:rPr&gt;&lt;w:rFonts w:ascii=&quot;Courier New&quot; w:hAnsi=&quot;Courier New&quot; w:cs=&quot;Courier New&quot; w:hint=&quot;default&quot; /&gt;&lt;/w:rPr&gt;&lt;/w:lvl&gt;&lt;w:lvl w:ilvl=&quot;2&quot; w:tplc=&quot;08070005&quot; w:tentative=&quot;1&quot;&gt;&lt;w:start w:val=&quot;1&quot; /&gt;&lt;w:numFmt w:val=&quot;bullet&quot; /&gt;&lt;w:lvlText w:val=&quot;&quot; /&gt;&lt;w:lvlJc w:val=&quot;left&quot; /&gt;&lt;w:pPr&gt;&lt;w:ind w:left=&quot;2160&quot; w:hanging=&quot;360&quot; /&gt;&lt;/w:pPr&gt;&lt;w:rPr&gt;&lt;w:rFonts w:ascii=&quot;Wingdings&quot; w:hAnsi=&quot;Wingdings&quot; w:hint=&quot;default&quot; /&gt;&lt;/w:rPr&gt;&lt;/w:lvl&gt;&lt;w:lvl w:ilvl=&quot;3&quot; w:tplc=&quot;08070001&quot; w:tentative=&quot;1&quot;&gt;&lt;w:start w:val=&quot;1&quot; /&gt;&lt;w:numFmt w:val=&quot;bullet&quot; /&gt;&lt;w:lvlText w:val=&quot;&quot; /&gt;&lt;w:lvlJc w:val=&quot;left&quot; /&gt;&lt;w:pPr&gt;&lt;w:ind w:left=&quot;2880&quot; w:hanging=&quot;360&quot; /&gt;&lt;/w:pPr&gt;&lt;w:rPr&gt;&lt;w:rFonts w:ascii=&quot;Symbol&quot; w:hAnsi=&quot;Symbol&quot; w:hint=&quot;default&quot; /&gt;&lt;/w:rPr&gt;&lt;/w:lvl&gt;&lt;w:lvl w:ilvl=&quot;4&quot; w:tplc=&quot;08070003&quot; w:tentative=&quot;1&quot;&gt;&lt;w:start w:val=&quot;1&quot; /&gt;&lt;w:numFmt w:val=&quot;bullet&quot; /&gt;&lt;w:lvlText w:val=&quot;o&quot; /&gt;&lt;w:lvlJc w:val=&quot;left&quot; /&gt;&lt;w:pPr&gt;&lt;w:ind w:left=&quot;3600&quot; w:hanging=&quot;360&quot; /&gt;&lt;/w:pPr&gt;&lt;w:rPr&gt;&lt;w:rFonts w:ascii=&quot;Courier New&quot; w:hAnsi=&quot;Courier New&quot; w:cs=&quot;Courier New&quot; w:hint=&quot;default&quot; /&gt;&lt;/w:rPr&gt;&lt;/w:lvl&gt;&lt;w:lvl w:ilvl=&quot;5&quot; w:tplc=&quot;08070005&quot; w:tentative=&quot;1&quot;&gt;&lt;w:start w:val=&quot;1&quot; /&gt;&lt;w:numFmt w:val=&quot;bullet&quot; /&gt;&lt;w:lvlText w:val=&quot;&quot; /&gt;&lt;w:lvlJc w:val=&quot;left&quot; /&gt;&lt;w:pPr&gt;&lt;w:ind w:left=&quot;4320&quot; w:hanging=&quot;360&quot; /&gt;&lt;/w:pPr&gt;&lt;w:rPr&gt;&lt;w:rFonts w:ascii=&quot;Wingdings&quot; w:hAnsi=&quot;Wingdings&quot; w:hint=&quot;default&quot; /&gt;&lt;/w:rPr&gt;&lt;/w:lvl&gt;&lt;w:lvl w:ilvl=&quot;6&quot; w:tplc=&quot;08070001&quot; w:tentative=&quot;1&quot;&gt;&lt;w:start w:val=&quot;1&quot; /&gt;&lt;w:numFmt w:val=&quot;bullet&quot; /&gt;&lt;w:lvlText w:val=&quot;&quot; /&gt;&lt;w:lvlJc w:val=&quot;left&quot; /&gt;&lt;w:pPr&gt;&lt;w:ind w:left=&quot;5040&quot; w:hanging=&quot;360&quot; /&gt;&lt;/w:pPr&gt;&lt;w:rPr&gt;&lt;w:rFonts w:ascii=&quot;Symbol&quot; w:hAnsi=&quot;Symbol&quot; w:hint=&quot;default&quot; /&gt;&lt;/w:rPr&gt;&lt;/w:lvl&gt;&lt;w:lvl w:ilvl=&quot;7&quot; w:tplc=&quot;08070003&quot; w:tentative=&quot;1&quot;&gt;&lt;w:start w:val=&quot;1&quot; /&gt;&lt;w:numFmt w:val=&quot;bullet&quot; /&gt;&lt;w:lvlText w:val=&quot;o&quot; /&gt;&lt;w:lvlJc w:val=&quot;left&quot; /&gt;&lt;w:pPr&gt;&lt;w:ind w:left=&quot;5760&quot; w:hanging=&quot;360&quot; /&gt;&lt;/w:pPr&gt;&lt;w:rPr&gt;&lt;w:rFonts w:ascii=&quot;Courier New&quot; w:hAnsi=&quot;Courier New&quot; w:cs=&quot;Courier New&quot; w:hint=&quot;default&quot; /&gt;&lt;/w:rPr&gt;&lt;/w:lvl&gt;&lt;w:lvl w:ilvl=&quot;8&quot; w:tplc=&quot;08070005&quot; w:tentative=&quot;1&quot;&gt;&lt;w:start w:val=&quot;1&quot; /&gt;&lt;w:numFmt w:val=&quot;bullet&quot; /&gt;&lt;w:lvlText w:val=&quot;&quot; /&gt;&lt;w:lvlJc w:val=&quot;left&quot; /&gt;&lt;w:pPr&gt;&lt;w:ind w:left=&quot;6480&quot; w:hanging=&quot;360&quot; /&gt;&lt;/w:pPr&gt;&lt;w:rPr&gt;&lt;w:rFonts w:ascii=&quot;Wingdings&quot; w:hAnsi=&quot;Wingdings&quot; w:hint=&quot;default&quot; /&gt;&lt;/w:rPr&gt;&lt;/w:lvl&gt;&lt;/w:abstractNum&gt;&lt;w:abstractNum w:abstractNumId=&quot;30&quot; w15:restartNumberingAfterBreak=&quot;0&quot;&gt;&lt;w:nsid w:val=&quot;69327160&quot; /&gt;&lt;w:multiLevelType w:val=&quot;multilevel&quot; /&gt;&lt;w:tmpl w:val=&quot;0807001F&quot; /&gt;&lt;w:lvl w:ilvl=&quot;0&quot;&gt;&lt;w:start w:val=&quot;1&quot; /&gt;&lt;w:numFmt w:val=&quot;decimal&quot; /&gt;&lt;w:lvlText w:val=&quot;%1.&quot; /&gt;&lt;w:lvlJc w:val=&quot;left&quot; /&gt;&lt;w:pPr&gt;&lt;w:ind w:left=&quot;360&quot; w:hanging=&quot;360&quot; /&gt;&lt;/w:pPr&gt;&lt;/w:lvl&gt;&lt;w:lvl w:ilvl=&quot;1&quot;&gt;&lt;w:start w:val=&quot;1&quot; /&gt;&lt;w:numFmt w:val=&quot;decimal&quot; /&gt;&lt;w:lvlText w:val=&quot;%1.%2.&quot; /&gt;&lt;w:lvlJc w:val=&quot;left&quot; /&gt;&lt;w:pPr&gt;&lt;w:ind w:left=&quot;792&quot; w:hanging=&quot;432&quot; /&gt;&lt;/w:pPr&gt;&lt;/w:lvl&gt;&lt;w:lvl w:ilvl=&quot;2&quot;&gt;&lt;w:start w:val=&quot;1&quot; /&gt;&lt;w:numFmt w:val=&quot;decimal&quot; /&gt;&lt;w:lvlText w:val=&quot;%1.%2.%3.&quot; /&gt;&lt;w:lvlJc w:val=&quot;left&quot; /&gt;&lt;w:pPr&gt;&lt;w:ind w:left=&quot;1224&quot; w:hanging=&quot;504&quot; /&gt;&lt;/w:pPr&gt;&lt;/w:lvl&gt;&lt;w:lvl w:ilvl=&quot;3&quot;&gt;&lt;w:start w:val=&quot;1&quot; /&gt;&lt;w:numFmt w:val=&quot;decimal&quot; /&gt;&lt;w:lvlText w:val=&quot;%1.%2.%3.%4.&quot; /&gt;&lt;w:lvlJc w:val=&quot;left&quot; /&gt;&lt;w:pPr&gt;&lt;w:ind w:left=&quot;1728&quot; w:hanging=&quot;648&quot; /&gt;&lt;/w:pPr&gt;&lt;/w:lvl&gt;&lt;w:lvl w:ilvl=&quot;4&quot;&gt;&lt;w:start w:val=&quot;1&quot; /&gt;&lt;w:numFmt w:val=&quot;decimal&quot; /&gt;&lt;w:lvlText w:val=&quot;%1.%2.%3.%4.%5.&quot; /&gt;&lt;w:lvlJc w:val=&quot;left&quot; /&gt;&lt;w:pPr&gt;&lt;w:ind w:left=&quot;2232&quot; w:hanging=&quot;792&quot; /&gt;&lt;/w:pPr&gt;&lt;/w:lvl&gt;&lt;w:lvl w:ilvl=&quot;5&quot;&gt;&lt;w:start w:val=&quot;1&quot; /&gt;&lt;w:numFmt w:val=&quot;decimal&quot; /&gt;&lt;w:lvlText w:val=&quot;%1.%2.%3.%4.%5.%6.&quot; /&gt;&lt;w:lvlJc w:val=&quot;left&quot; /&gt;&lt;w:pPr&gt;&lt;w:ind w:left=&quot;2736&quot; w:hanging=&quot;936&quot; /&gt;&lt;/w:pPr&gt;&lt;/w:lvl&gt;&lt;w:lvl w:ilvl=&quot;6&quot;&gt;&lt;w:start w:val=&quot;1&quot; /&gt;&lt;w:numFmt w:val=&quot;decimal&quot; /&gt;&lt;w:lvlText w:val=&quot;%1.%2.%3.%4.%5.%6.%7.&quot; /&gt;&lt;w:lvlJc w:val=&quot;left&quot; /&gt;&lt;w:pPr&gt;&lt;w:ind w:left=&quot;3240&quot; w:hanging=&quot;1080&quot; /&gt;&lt;/w:pPr&gt;&lt;/w:lvl&gt;&lt;w:lvl w:ilvl=&quot;7&quot;&gt;&lt;w:start w:val=&quot;1&quot; /&gt;&lt;w:numFmt w:val=&quot;decimal&quot; /&gt;&lt;w:lvlText w:val=&quot;%1.%2.%3.%4.%5.%6.%7.%8.&quot; /&gt;&lt;w:lvlJc w:val=&quot;left&quot; /&gt;&lt;w:pPr&gt;&lt;w:ind w:left=&quot;3744&quot; w:hanging=&quot;1224&quot; /&gt;&lt;/w:pPr&gt;&lt;/w:lvl&gt;&lt;w:lvl w:ilvl=&quot;8&quot;&gt;&lt;w:start w:val=&quot;1&quot; /&gt;&lt;w:numFmt w:val=&quot;decimal&quot; /&gt;&lt;w:lvlText w:val=&quot;%1.%2.%3.%4.%5.%6.%7.%8.%9.&quot; /&gt;&lt;w:lvlJc w:val=&quot;left&quot; /&gt;&lt;w:pPr&gt;&lt;w:ind w:left=&quot;4320&quot; w:hanging=&quot;1440&quot; /&gt;&lt;/w:pPr&gt;&lt;/w:lvl&gt;&lt;/w:abstractNum&gt;&lt;w:abstractNum w:abstractNumId=&quot;31&quot; w15:restartNumberingAfterBreak=&quot;0&quot;&gt;&lt;w:nsid w:val=&quot;6A075E0E&quot; /&gt;&lt;w:multiLevelType w:val=&quot;hybridMultilevel&quot; /&gt;&lt;w:tmpl w:val=&quot;1194B8E4&quot; /&gt;&lt;w:lvl w:ilvl=&quot;0&quot; w:tplc=&quot;7AB6220E&quot;&gt;&lt;w:start w:val=&quot;1&quot; /&gt;&lt;w:numFmt w:val=&quot;bullet&quot; /&gt;&lt;w:lvlText w:val=&quot;+&quot; /&gt;&lt;w:lvlJc w:val=&quot;left&quot; /&gt;&lt;w:pPr&gt;&lt;w:ind w:left=&quot;1712&quot; w:hanging=&quot;360&quot; /&gt;&lt;/w:pPr&gt;&lt;w:rPr&gt;&lt;w:rFonts w:ascii=&quot;Arial&quot; w:hAnsi=&quot;Arial&quot; w:hint=&quot;default&quot; /&gt;&lt;/w:rPr&gt;&lt;/w:lvl&gt;&lt;w:lvl w:ilvl=&quot;1&quot; w:tplc=&quot;04090003&quot; w:tentative=&quot;1&quot;&gt;&lt;w:start w:val=&quot;1&quot; /&gt;&lt;w:numFmt w:val=&quot;bullet&quot; /&gt;&lt;w:lvlText w:val=&quot;o&quot; /&gt;&lt;w:lvlJc w:val=&quot;left&quot; /&gt;&lt;w:pPr&gt;&lt;w:ind w:left=&quot;2432&quot; w:hanging=&quot;360&quot; /&gt;&lt;/w:pPr&gt;&lt;w:rPr&gt;&lt;w:rFonts w:ascii=&quot;Courier New&quot; w:hAnsi=&quot;Courier New&quot; w:cs=&quot;Courier New&quot; w:hint=&quot;default&quot; /&gt;&lt;/w:rPr&gt;&lt;/w:lvl&gt;&lt;w:lvl w:ilvl=&quot;2&quot; w:tplc=&quot;04090005&quot; w:tentative=&quot;1&quot;&gt;&lt;w:start w:val=&quot;1&quot; /&gt;&lt;w:numFmt w:val=&quot;bullet&quot; /&gt;&lt;w:lvlText w:val=&quot;&quot; /&gt;&lt;w:lvlJc w:val=&quot;left&quot; /&gt;&lt;w:pPr&gt;&lt;w:ind w:left=&quot;3152&quot; w:hanging=&quot;360&quot; /&gt;&lt;/w:pPr&gt;&lt;w:rPr&gt;&lt;w:rFonts w:ascii=&quot;Wingdings&quot; w:hAnsi=&quot;Wingdings&quot; w:hint=&quot;default&quot; /&gt;&lt;/w:rPr&gt;&lt;/w:lvl&gt;&lt;w:lvl w:ilvl=&quot;3&quot; w:tplc=&quot;04090001&quot; w:tentative=&quot;1&quot;&gt;&lt;w:start w:val=&quot;1&quot; /&gt;&lt;w:numFmt w:val=&quot;bullet&quot; /&gt;&lt;w:lvlText w:val=&quot;&quot; /&gt;&lt;w:lvlJc w:val=&quot;left&quot; /&gt;&lt;w:pPr&gt;&lt;w:ind w:left=&quot;3872&quot; w:hanging=&quot;360&quot; /&gt;&lt;/w:pPr&gt;&lt;w:rPr&gt;&lt;w:rFonts w:ascii=&quot;Symbol&quot; w:hAnsi=&quot;Symbol&quot; w:hint=&quot;default&quot; /&gt;&lt;/w:rPr&gt;&lt;/w:lvl&gt;&lt;w:lvl w:ilvl=&quot;4&quot; w:tplc=&quot;04090003&quot; w:tentative=&quot;1&quot;&gt;&lt;w:start w:val=&quot;1&quot; /&gt;&lt;w:numFmt w:val=&quot;bullet&quot; /&gt;&lt;w:lvlText w:val=&quot;o&quot; /&gt;&lt;w:lvlJc w:val=&quot;left&quot; /&gt;&lt;w:pPr&gt;&lt;w:ind w:left=&quot;4592&quot; w:hanging=&quot;360&quot; /&gt;&lt;/w:pPr&gt;&lt;w:rPr&gt;&lt;w:rFonts w:ascii=&quot;Courier New&quot; w:hAnsi=&quot;Courier New&quot; w:cs=&quot;Courier New&quot; w:hint=&quot;default&quot; /&gt;&lt;/w:rPr&gt;&lt;/w:lvl&gt;&lt;w:lvl w:ilvl=&quot;5&quot; w:tplc=&quot;04090005&quot; w:tentative=&quot;1&quot;&gt;&lt;w:start w:val=&quot;1&quot; /&gt;&lt;w:numFmt w:val=&quot;bullet&quot; /&gt;&lt;w:lvlText w:val=&quot;&quot; /&gt;&lt;w:lvlJc w:val=&quot;left&quot; /&gt;&lt;w:pPr&gt;&lt;w:ind w:left=&quot;5312&quot; w:hanging=&quot;360&quot; /&gt;&lt;/w:pPr&gt;&lt;w:rPr&gt;&lt;w:rFonts w:ascii=&quot;Wingdings&quot; w:hAnsi=&quot;Wingdings&quot; w:hint=&quot;default&quot; /&gt;&lt;/w:rPr&gt;&lt;/w:lvl&gt;&lt;w:lvl w:ilvl=&quot;6&quot; w:tplc=&quot;04090001&quot; w:tentative=&quot;1&quot;&gt;&lt;w:start w:val=&quot;1&quot; /&gt;&lt;w:numFmt w:val=&quot;bullet&quot; /&gt;&lt;w:lvlText w:val=&quot;&quot; /&gt;&lt;w:lvlJc w:val=&quot;left&quot; /&gt;&lt;w:pPr&gt;&lt;w:ind w:left=&quot;6032&quot; w:hanging=&quot;360&quot; /&gt;&lt;/w:pPr&gt;&lt;w:rPr&gt;&lt;w:rFonts w:ascii=&quot;Symbol&quot; w:hAnsi=&quot;Symbol&quot; w:hint=&quot;default&quot; /&gt;&lt;/w:rPr&gt;&lt;/w:lvl&gt;&lt;w:lvl w:ilvl=&quot;7&quot; w:tplc=&quot;04090003&quot; w:tentative=&quot;1&quot;&gt;&lt;w:start w:val=&quot;1&quot; /&gt;&lt;w:numFmt w:val=&quot;bullet&quot; /&gt;&lt;w:lvlText w:val=&quot;o&quot; /&gt;&lt;w:lvlJc w:val=&quot;left&quot; /&gt;&lt;w:pPr&gt;&lt;w:ind w:left=&quot;6752&quot; w:hanging=&quot;360&quot; /&gt;&lt;/w:pPr&gt;&lt;w:rPr&gt;&lt;w:rFonts w:ascii=&quot;Courier New&quot; w:hAnsi=&quot;Courier New&quot; w:cs=&quot;Courier New&quot; w:hint=&quot;default&quot; /&gt;&lt;/w:rPr&gt;&lt;/w:lvl&gt;&lt;w:lvl w:ilvl=&quot;8&quot; w:tplc=&quot;04090005&quot; w:tentative=&quot;1&quot;&gt;&lt;w:start w:val=&quot;1&quot; /&gt;&lt;w:numFmt w:val=&quot;bullet&quot; /&gt;&lt;w:lvlText w:val=&quot;&quot; /&gt;&lt;w:lvlJc w:val=&quot;left&quot; /&gt;&lt;w:pPr&gt;&lt;w:ind w:left=&quot;7472&quot; w:hanging=&quot;360&quot; /&gt;&lt;/w:pPr&gt;&lt;w:rPr&gt;&lt;w:rFonts w:ascii=&quot;Wingdings&quot; w:hAnsi=&quot;Wingdings&quot; w:hint=&quot;default&quot; /&gt;&lt;/w:rPr&gt;&lt;/w:lvl&gt;&lt;/w:abstractNum&gt;&lt;w:abstractNum w:abstractNumId=&quot;32&quot; w15:restartNumberingAfterBreak=&quot;0&quot;&gt;&lt;w:nsid w:val=&quot;6A797F48&quot; /&gt;&lt;w:multiLevelType w:val=&quot;hybridMultilevel&quot; /&gt;&lt;w:tmpl w:val=&quot;99F25B1E&quot; /&gt;&lt;w:lvl w:ilvl=&quot;0&quot; w:tplc=&quot;7506DA28&quot;&gt;&lt;w:numFmt w:val=&quot;bullet&quot; /&gt;&lt;w:pStyle w:val=&quot;VBS-TabelleBullet3&quot; /&gt;&lt;w:lvlText w:val=&quot;+&quot; /&gt;&lt;w:lvlJc w:val=&quot;left&quot; /&gt;&lt;w:pPr&gt;&lt;w:ind w:left=&quot;720&quot; w:hanging=&quot;360&quot; /&gt;&lt;/w:pPr&gt;&lt;w:rPr&gt;&lt;w:rFonts w:ascii=&quot;Arial&quot; w:eastAsia=&quot;Calibri&quot; w:hAnsi=&quot;Arial&quot; w:hint=&quot;default&quot; /&gt;&lt;/w:rPr&gt;&lt;/w:lvl&gt;&lt;w:lvl w:ilvl=&quot;1&quot; w:tplc=&quot;08070003&quot; w:tentative=&quot;1&quot;&gt;&lt;w:start w:val=&quot;1&quot; /&gt;&lt;w:numFmt w:val=&quot;bullet&quot; /&gt;&lt;w:lvlText w:val=&quot;o&quot; /&gt;&lt;w:lvlJc w:val=&quot;left&quot; /&gt;&lt;w:pPr&gt;&lt;w:ind w:left=&quot;1440&quot; w:hanging=&quot;360&quot; /&gt;&lt;/w:pPr&gt;&lt;w:rPr&gt;&lt;w:rFonts w:ascii=&quot;Courier New&quot; w:hAnsi=&quot;Courier New&quot; w:cs=&quot;Courier New&quot; w:hint=&quot;default&quot; /&gt;&lt;/w:rPr&gt;&lt;/w:lvl&gt;&lt;w:lvl w:ilvl=&quot;2&quot; w:tplc=&quot;08070005&quot; w:tentative=&quot;1&quot;&gt;&lt;w:start w:val=&quot;1&quot; /&gt;&lt;w:numFmt w:val=&quot;bullet&quot; /&gt;&lt;w:lvlText w:val=&quot;&quot; /&gt;&lt;w:lvlJc w:val=&quot;left&quot; /&gt;&lt;w:pPr&gt;&lt;w:ind w:left=&quot;2160&quot; w:hanging=&quot;360&quot; /&gt;&lt;/w:pPr&gt;&lt;w:rPr&gt;&lt;w:rFonts w:ascii=&quot;Wingdings&quot; w:hAnsi=&quot;Wingdings&quot; w:hint=&quot;default&quot; /&gt;&lt;/w:rPr&gt;&lt;/w:lvl&gt;&lt;w:lvl w:ilvl=&quot;3&quot; w:tplc=&quot;08070001&quot; w:tentative=&quot;1&quot;&gt;&lt;w:start w:val=&quot;1&quot; /&gt;&lt;w:numFmt w:val=&quot;bullet&quot; /&gt;&lt;w:lvlText w:val=&quot;&quot; /&gt;&lt;w:lvlJc w:val=&quot;left&quot; /&gt;&lt;w:pPr&gt;&lt;w:ind w:left=&quot;2880&quot; w:hanging=&quot;360&quot; /&gt;&lt;/w:pPr&gt;&lt;w:rPr&gt;&lt;w:rFonts w:ascii=&quot;Symbol&quot; w:hAnsi=&quot;Symbol&quot; w:hint=&quot;default&quot; /&gt;&lt;/w:rPr&gt;&lt;/w:lvl&gt;&lt;w:lvl w:ilvl=&quot;4&quot; w:tplc=&quot;08070003&quot; w:tentative=&quot;1&quot;&gt;&lt;w:start w:val=&quot;1&quot; /&gt;&lt;w:numFmt w:val=&quot;bullet&quot; /&gt;&lt;w:lvlText w:val=&quot;o&quot; /&gt;&lt;w:lvlJc w:val=&quot;left&quot; /&gt;&lt;w:pPr&gt;&lt;w:ind w:left=&quot;3600&quot; w:hanging=&quot;360&quot; /&gt;&lt;/w:pPr&gt;&lt;w:rPr&gt;&lt;w:rFonts w:ascii=&quot;Courier New&quot; w:hAnsi=&quot;Courier New&quot; w:cs=&quot;Courier New&quot; w:hint=&quot;default&quot; /&gt;&lt;/w:rPr&gt;&lt;/w:lvl&gt;&lt;w:lvl w:ilvl=&quot;5&quot; w:tplc=&quot;08070005&quot; w:tentative=&quot;1&quot;&gt;&lt;w:start w:val=&quot;1&quot; /&gt;&lt;w:numFmt w:val=&quot;bullet&quot; /&gt;&lt;w:lvlText w:val=&quot;&quot; /&gt;&lt;w:lvlJc w:val=&quot;left&quot; /&gt;&lt;w:pPr&gt;&lt;w:ind w:left=&quot;4320&quot; w:hanging=&quot;360&quot; /&gt;&lt;/w:pPr&gt;&lt;w:rPr&gt;&lt;w:rFonts w:ascii=&quot;Wingdings&quot; w:hAnsi=&quot;Wingdings&quot; w:hint=&quot;default&quot; /&gt;&lt;/w:rPr&gt;&lt;/w:lvl&gt;&lt;w:lvl w:ilvl=&quot;6&quot; w:tplc=&quot;08070001&quot; w:tentative=&quot;1&quot;&gt;&lt;w:start w:val=&quot;1&quot; /&gt;&lt;w:numFmt w:val=&quot;bullet&quot; /&gt;&lt;w:lvlText w:val=&quot;&quot; /&gt;&lt;w:lvlJc w:val=&quot;left&quot; /&gt;&lt;w:pPr&gt;&lt;w:ind w:left=&quot;5040&quot; w:hanging=&quot;360&quot; /&gt;&lt;/w:pPr&gt;&lt;w:rPr&gt;&lt;w:rFonts w:ascii=&quot;Symbol&quot; w:hAnsi=&quot;Symbol&quot; w:hint=&quot;default&quot; /&gt;&lt;/w:rPr&gt;&lt;/w:lvl&gt;&lt;w:lvl w:ilvl=&quot;7&quot; w:tplc=&quot;08070003&quot; w:tentative=&quot;1&quot;&gt;&lt;w:start w:val=&quot;1&quot; /&gt;&lt;w:numFmt w:val=&quot;bullet&quot; /&gt;&lt;w:lvlText w:val=&quot;o&quot; /&gt;&lt;w:lvlJc w:val=&quot;left&quot; /&gt;&lt;w:pPr&gt;&lt;w:ind w:left=&quot;5760&quot; w:hanging=&quot;360&quot; /&gt;&lt;/w:pPr&gt;&lt;w:rPr&gt;&lt;w:rFonts w:ascii=&quot;Courier New&quot; w:hAnsi=&quot;Courier New&quot; w:cs=&quot;Courier New&quot; w:hint=&quot;default&quot; /&gt;&lt;/w:rPr&gt;&lt;/w:lvl&gt;&lt;w:lvl w:ilvl=&quot;8&quot; w:tplc=&quot;08070005&quot; w:tentative=&quot;1&quot;&gt;&lt;w:start w:val=&quot;1&quot; /&gt;&lt;w:numFmt w:val=&quot;bullet&quot; /&gt;&lt;w:lvlText w:val=&quot;&quot; /&gt;&lt;w:lvlJc w:val=&quot;left&quot; /&gt;&lt;w:pPr&gt;&lt;w:ind w:left=&quot;6480&quot; w:hanging=&quot;360&quot; /&gt;&lt;/w:pPr&gt;&lt;w:rPr&gt;&lt;w:rFonts w:ascii=&quot;Wingdings&quot; w:hAnsi=&quot;Wingdings&quot; w:hint=&quot;default&quot; /&gt;&lt;/w:rPr&gt;&lt;/w:lvl&gt;&lt;/w:abstractNum&gt;&lt;w:abstractNum w:abstractNumId=&quot;33&quot; w15:restartNumberingAfterBreak=&quot;0&quot;&gt;&lt;w:nsid w:val=&quot;6C25091C&quot; /&gt;&lt;w:multiLevelType w:val=&quot;multilevel&quot; /&gt;&lt;w:tmpl w:val=&quot;17DE13FA&quot; /&gt;&lt;w:lvl w:ilvl=&quot;0&quot;&gt;&lt;w:start w:val=&quot;1&quot; /&gt;&lt;w:numFmt w:val=&quot;bullet&quot; /&gt;&lt;w:lvlText w:val=&quot;-&quot; /&gt;&lt;w:lvlJc w:val=&quot;left&quot; /&gt;&lt;w:pPr&gt;&lt;w:tabs&gt;&lt;w:tab w:val=&quot;num&quot; w:pos=&quot;170&quot; /&gt;&lt;/w:tabs&gt;&lt;w:ind w:left=&quot;170&quot; w:hanging=&quot;170&quot; /&gt;&lt;/w:pPr&gt;&lt;w:rPr&gt;&lt;w:rFonts w:ascii=&quot;Arial&quot; w:hAnsi=&quot;Arial&quot; w:hint=&quot;default&quot; /&gt;&lt;w:b w:val=&quot;0&quot; /&gt;&lt;w:i w:val=&quot;0&quot; /&gt;&lt;w:caps w:val=&quot;0&quot; /&gt;&lt;w:strike w:val=&quot;0&quot; /&gt;&lt;w:dstrike w:val=&quot;0&quot; /&gt;&lt;w:vanish w:val=&quot;0&quot; /&gt;&lt;w:color w:val=&quot;000000&quot; /&gt;&lt;w:spacing w:val=&quot;0&quot; /&gt;&lt;w:w w:val=&quot;100&quot; /&gt;&lt;w:kern w:val=&quot;0&quot; /&gt;&lt;w:position w:val=&quot;0&quot; /&gt;&lt;w:sz w:val=&quot;22&quot; /&gt;&lt;w:szCs w:val=&quot;22&quot; /&gt;&lt;w:vertAlign w:val=&quot;baseline&quot; /&gt;&lt;w14:shadow w14:blurRad=&quot;0&quot; w14:dist=&quot;0&quot; w14:dir=&quot;0&quot; w14:sx=&quot;0&quot; w14:sy=&quot;0&quot; w14:kx=&quot;0&quot; w14:ky=&quot;0&quot; w14:algn=&quot;none&quot;&gt;&lt;w14:srgbClr w14:val=&quot;000000&quot; /&gt;&lt;/w14:shadow&gt;&lt;w14:textOutline w14:w=&quot;0&quot; w14:cap=&quot;rnd&quot; w14:cmpd=&quot;sng&quot; w14:algn=&quot;ctr&quot;&gt;&lt;w14:noFill /&gt;&lt;w14:prstDash w14:val=&quot;solid&quot; /&gt;&lt;w14:bevel /&gt;&lt;/w14:textOutline&gt;&lt;/w:rPr&gt;&lt;/w:lvl&gt;&lt;w:lvl w:ilvl=&quot;1&quot;&gt;&lt;w:start w:val=&quot;1&quot; /&gt;&lt;w:numFmt w:val=&quot;bullet&quot; /&gt;&lt;w:lvlText w:val=&quot;o&quot; /&gt;&lt;w:lvlJc w:val=&quot;left&quot; /&gt;&lt;w:pPr&gt;&lt;w:tabs&gt;&lt;w:tab w:val=&quot;num&quot; w:pos=&quot;1440&quot; /&gt;&lt;/w:tabs&gt;&lt;w:ind w:left=&quot;1440&quot; w:hanging=&quot;360&quot; /&gt;&lt;/w:pPr&gt;&lt;w:rPr&gt;&lt;w:rFonts w:ascii=&quot;Courier New&quot; w:hAnsi=&quot;Courier New&quot; w:cs=&quot;Courier New&quot; w:hint=&quot;default&quot; /&gt;&lt;/w:rPr&gt;&lt;/w:lvl&gt;&lt;w:lvl w:ilvl=&quot;2&quot;&gt;&lt;w:start w:val=&quot;1&quot; /&gt;&lt;w:numFmt w:val=&quot;bullet&quot; /&gt;&lt;w:lvlText w:val=&quot;&quot; /&gt;&lt;w:lvlJc w:val=&quot;left&quot; /&gt;&lt;w:pPr&gt;&lt;w:tabs&gt;&lt;w:tab w:val=&quot;num&quot; w:pos=&quot;2160&quot; /&gt;&lt;/w:tabs&gt;&lt;w:ind w:left=&quot;2160&quot; w:hanging=&quot;360&quot; /&gt;&lt;/w:pPr&gt;&lt;w:rPr&gt;&lt;w:rFonts w:ascii=&quot;Wingdings&quot; w:hAnsi=&quot;Wingdings&quot; w:hint=&quot;default&quot; /&gt;&lt;/w:rPr&gt;&lt;/w:lvl&gt;&lt;w:lvl w:ilvl=&quot;3&quot;&gt;&lt;w:start w:val=&quot;1&quot; /&gt;&lt;w:numFmt w:val=&quot;bullet&quot; /&gt;&lt;w:lvlText w:val=&quot;&quot; /&gt;&lt;w:lvlJc w:val=&quot;left&quot; /&gt;&lt;w:pPr&gt;&lt;w:tabs&gt;&lt;w:tab w:val=&quot;num&quot; w:pos=&quot;2880&quot; /&gt;&lt;/w:tabs&gt;&lt;w:ind w:left=&quot;2880&quot; w:hanging=&quot;360&quot; /&gt;&lt;/w:pPr&gt;&lt;w:rPr&gt;&lt;w:rFonts w:ascii=&quot;Symbol&quot; w:hAnsi=&quot;Symbol&quot; w:hint=&quot;default&quot; /&gt;&lt;/w:rPr&gt;&lt;/w:lvl&gt;&lt;w:lvl w:ilvl=&quot;4&quot;&gt;&lt;w:start w:val=&quot;1&quot; /&gt;&lt;w:numFmt w:val=&quot;bullet&quot; /&gt;&lt;w:lvlText w:val=&quot;o&quot; /&gt;&lt;w:lvlJc w:val=&quot;left&quot; /&gt;&lt;w:pPr&gt;&lt;w:tabs&gt;&lt;w:tab w:val=&quot;num&quot; w:pos=&quot;3600&quot; /&gt;&lt;/w:tabs&gt;&lt;w:ind w:left=&quot;3600&quot; w:hanging=&quot;360&quot; /&gt;&lt;/w:pPr&gt;&lt;w:rPr&gt;&lt;w:rFonts w:ascii=&quot;Courier New&quot; w:hAnsi=&quot;Courier New&quot; w:cs=&quot;Courier New&quot; w:hint=&quot;default&quot; /&gt;&lt;/w:rPr&gt;&lt;/w:lvl&gt;&lt;w:lvl w:ilvl=&quot;5&quot;&gt;&lt;w:start w:val=&quot;1&quot; /&gt;&lt;w:numFmt w:val=&quot;bullet&quot; /&gt;&lt;w:lvlText w:val=&quot;&quot; /&gt;&lt;w:lvlJc w:val=&quot;left&quot; /&gt;&lt;w:pPr&gt;&lt;w:tabs&gt;&lt;w:tab w:val=&quot;num&quot; w:pos=&quot;4320&quot; /&gt;&lt;/w:tabs&gt;&lt;w:ind w:left=&quot;4320&quot; w:hanging=&quot;360&quot; /&gt;&lt;/w:pPr&gt;&lt;w:rPr&gt;&lt;w:rFonts w:ascii=&quot;Wingdings&quot; w:hAnsi=&quot;Wingdings&quot; w:hint=&quot;default&quot; /&gt;&lt;/w:rPr&gt;&lt;/w:lvl&gt;&lt;w:lvl w:ilvl=&quot;6&quot;&gt;&lt;w:start w:val=&quot;1&quot; /&gt;&lt;w:numFmt w:val=&quot;bullet&quot; /&gt;&lt;w:lvlText w:val=&quot;&quot; /&gt;&lt;w:lvlJc w:val=&quot;left&quot; /&gt;&lt;w:pPr&gt;&lt;w:tabs&gt;&lt;w:tab w:val=&quot;num&quot; w:pos=&quot;5040&quot; /&gt;&lt;/w:tabs&gt;&lt;w:ind w:left=&quot;5040&quot; w:hanging=&quot;360&quot; /&gt;&lt;/w:pPr&gt;&lt;w:rPr&gt;&lt;w:rFonts w:ascii=&quot;Symbol&quot; w:hAnsi=&quot;Symbol&quot; w:hint=&quot;default&quot; /&gt;&lt;/w:rPr&gt;&lt;/w:lvl&gt;&lt;w:lvl w:ilvl=&quot;7&quot;&gt;&lt;w:start w:val=&quot;1&quot; /&gt;&lt;w:numFmt w:val=&quot;bullet&quot; /&gt;&lt;w:lvlText w:val=&quot;o&quot; /&gt;&lt;w:lvlJc w:val=&quot;left&quot; /&gt;&lt;w:pPr&gt;&lt;w:tabs&gt;&lt;w:tab w:val=&quot;num&quot; w:pos=&quot;5760&quot; /&gt;&lt;/w:tabs&gt;&lt;w:ind w:left=&quot;5760&quot; w:hanging=&quot;360&quot; /&gt;&lt;/w:pPr&gt;&lt;w:rPr&gt;&lt;w:rFonts w:ascii=&quot;Courier New&quot; w:hAnsi=&quot;Courier New&quot; w:cs=&quot;Courier New&quot; w:hint=&quot;default&quot; /&gt;&lt;/w:rPr&gt;&lt;/w:lvl&gt;&lt;w:lvl w:ilvl=&quot;8&quot;&gt;&lt;w:start w:val=&quot;1&quot; /&gt;&lt;w:numFmt w:val=&quot;bullet&quot; /&gt;&lt;w:lvlText w:val=&quot;&quot; /&gt;&lt;w:lvlJc w:val=&quot;left&quot; /&gt;&lt;w:pPr&gt;&lt;w:tabs&gt;&lt;w:tab w:val=&quot;num&quot; w:pos=&quot;6480&quot; /&gt;&lt;/w:tabs&gt;&lt;w:ind w:left=&quot;6480&quot; w:hanging=&quot;360&quot; /&gt;&lt;/w:pPr&gt;&lt;w:rPr&gt;&lt;w:rFonts w:ascii=&quot;Wingdings&quot; w:hAnsi=&quot;Wingdings&quot; w:hint=&quot;default&quot; /&gt;&lt;/w:rPr&gt;&lt;/w:lvl&gt;&lt;/w:abstractNum&gt;&lt;w:abstractNum w:abstractNumId=&quot;34&quot; w15:restartNumberingAfterBreak=&quot;0&quot;&gt;&lt;w:nsid w:val=&quot;6FAE2B60&quot; /&gt;&lt;w:multiLevelType w:val=&quot;multilevel&quot; /&gt;&lt;w:tmpl w:val=&quot;0807001F&quot; /&gt;&lt;w:lvl w:ilvl=&quot;0&quot;&gt;&lt;w:start w:val=&quot;1&quot; /&gt;&lt;w:numFmt w:val=&quot;decimal&quot; /&gt;&lt;w:lvlText w:val=&quot;%1.&quot; /&gt;&lt;w:lvlJc w:val=&quot;left&quot; /&gt;&lt;w:pPr&gt;&lt;w:ind w:left=&quot;360&quot; w:hanging=&quot;360&quot; /&gt;&lt;/w:pPr&gt;&lt;/w:lvl&gt;&lt;w:lvl w:ilvl=&quot;1&quot;&gt;&lt;w:start w:val=&quot;1&quot; /&gt;&lt;w:numFmt w:val=&quot;decimal&quot; /&gt;&lt;w:lvlText w:val=&quot;%1.%2.&quot; /&gt;&lt;w:lvlJc w:val=&quot;left&quot; /&gt;&lt;w:pPr&gt;&lt;w:ind w:left=&quot;792&quot; w:hanging=&quot;432&quot; /&gt;&lt;/w:pPr&gt;&lt;/w:lvl&gt;&lt;w:lvl w:ilvl=&quot;2&quot;&gt;&lt;w:start w:val=&quot;1&quot; /&gt;&lt;w:numFmt w:val=&quot;decimal&quot; /&gt;&lt;w:lvlText w:val=&quot;%1.%2.%3.&quot; /&gt;&lt;w:lvlJc w:val=&quot;left&quot; /&gt;&lt;w:pPr&gt;&lt;w:ind w:left=&quot;1224&quot; w:hanging=&quot;504&quot; /&gt;&lt;/w:pPr&gt;&lt;/w:lvl&gt;&lt;w:lvl w:ilvl=&quot;3&quot;&gt;&lt;w:start w:val=&quot;1&quot; /&gt;&lt;w:numFmt w:val=&quot;decimal&quot; /&gt;&lt;w:lvlText w:val=&quot;%1.%2.%3.%4.&quot; /&gt;&lt;w:lvlJc w:val=&quot;left&quot; /&gt;&lt;w:pPr&gt;&lt;w:ind w:left=&quot;1728&quot; w:hanging=&quot;648&quot; /&gt;&lt;/w:pPr&gt;&lt;/w:lvl&gt;&lt;w:lvl w:ilvl=&quot;4&quot;&gt;&lt;w:start w:val=&quot;1&quot; /&gt;&lt;w:numFmt w:val=&quot;decimal&quot; /&gt;&lt;w:lvlText w:val=&quot;%1.%2.%3.%4.%5.&quot; /&gt;&lt;w:lvlJc w:val=&quot;left&quot; /&gt;&lt;w:pPr&gt;&lt;w:ind w:left=&quot;2232&quot; w:hanging=&quot;792&quot; /&gt;&lt;/w:pPr&gt;&lt;/w:lvl&gt;&lt;w:lvl w:ilvl=&quot;5&quot;&gt;&lt;w:start w:val=&quot;1&quot; /&gt;&lt;w:numFmt w:val=&quot;decimal&quot; /&gt;&lt;w:lvlText w:val=&quot;%1.%2.%3.%4.%5.%6.&quot; /&gt;&lt;w:lvlJc w:val=&quot;left&quot; /&gt;&lt;w:pPr&gt;&lt;w:ind w:left=&quot;2736&quot; w:hanging=&quot;936&quot; /&gt;&lt;/w:pPr&gt;&lt;/w:lvl&gt;&lt;w:lvl w:ilvl=&quot;6&quot;&gt;&lt;w:start w:val=&quot;1&quot; /&gt;&lt;w:numFmt w:val=&quot;decimal&quot; /&gt;&lt;w:lvlText w:val=&quot;%1.%2.%3.%4.%5.%6.%7.&quot; /&gt;&lt;w:lvlJc w:val=&quot;left&quot; /&gt;&lt;w:pPr&gt;&lt;w:ind w:left=&quot;3240&quot; w:hanging=&quot;1080&quot; /&gt;&lt;/w:pPr&gt;&lt;/w:lvl&gt;&lt;w:lvl w:ilvl=&quot;7&quot;&gt;&lt;w:start w:val=&quot;1&quot; /&gt;&lt;w:numFmt w:val=&quot;decimal&quot; /&gt;&lt;w:lvlText w:val=&quot;%1.%2.%3.%4.%5.%6.%7.%8.&quot; /&gt;&lt;w:lvlJc w:val=&quot;left&quot; /&gt;&lt;w:pPr&gt;&lt;w:ind w:left=&quot;3744&quot; w:hanging=&quot;1224&quot; /&gt;&lt;/w:pPr&gt;&lt;/w:lvl&gt;&lt;w:lvl w:ilvl=&quot;8&quot;&gt;&lt;w:start w:val=&quot;1&quot; /&gt;&lt;w:numFmt w:val=&quot;decimal&quot; /&gt;&lt;w:lvlText w:val=&quot;%1.%2.%3.%4.%5.%6.%7.%8.%9.&quot; /&gt;&lt;w:lvlJc w:val=&quot;left&quot; /&gt;&lt;w:pPr&gt;&lt;w:ind w:left=&quot;4320&quot; w:hanging=&quot;1440&quot; /&gt;&lt;/w:pPr&gt;&lt;/w:lvl&gt;&lt;/w:abstractNum&gt;&lt;w:abstractNum w:abstractNumId=&quot;35&quot; w15:restartNumberingAfterBreak=&quot;0&quot;&gt;&lt;w:nsid w:val=&quot;72575555&quot; /&gt;&lt;w:multiLevelType w:val=&quot;multilevel&quot; /&gt;&lt;w:tmpl w:val=&quot;5896FEF6&quot; /&gt;&lt;w:lvl w:ilvl=&quot;0&quot;&gt;&lt;w:start w:val=&quot;1&quot; /&gt;&lt;w:numFmt w:val=&quot;decimal&quot; /&gt;&lt;w:lvlText w:val=&quot;%1&quot; /&gt;&lt;w:lvlJc w:val=&quot;left&quot; /&gt;&lt;w:pPr&gt;&lt;w:ind w:left=&quot;432&quot; w:hanging=&quot;432&quot; /&gt;&lt;/w:pPr&gt;&lt;/w:lvl&gt;&lt;w:lvl w:ilvl=&quot;1&quot;&gt;&lt;w:start w:val=&quot;1&quot; /&gt;&lt;w:numFmt w:val=&quot;decimal&quot; /&gt;&lt;w:lvlText w:val=&quot;%1.%2&quot; /&gt;&lt;w:lvlJc w:val=&quot;left&quot; /&gt;&lt;w:pPr&gt;&lt;w:ind w:left=&quot;576&quot; w:hanging=&quot;576&quot; /&gt;&lt;/w:pPr&gt;&lt;/w:lvl&gt;&lt;w:lvl w:ilvl=&quot;2&quot;&gt;&lt;w:start w:val=&quot;1&quot; /&gt;&lt;w:numFmt w:val=&quot;decimal&quot; /&gt;&lt;w:lvlText w:val=&quot;%1.%2.%3&quot; /&gt;&lt;w:lvlJc w:val=&quot;left&quot; /&gt;&lt;w:pPr&gt;&lt;w:ind w:left=&quot;720&quot; w:hanging=&quot;720&quot; /&gt;&lt;/w:pPr&gt;&lt;/w:lvl&gt;&lt;w:lvl w:ilvl=&quot;3&quot;&gt;&lt;w:start w:val=&quot;1&quot; /&gt;&lt;w:numFmt w:val=&quot;decimal&quot; /&gt;&lt;w:lvlText w:val=&quot;%1.%2.%3.%4&quot; /&gt;&lt;w:lvlJc w:val=&quot;left&quot; /&gt;&lt;w:pPr&gt;&lt;w:ind w:left=&quot;864&quot; w:hanging=&quot;864&quot; /&gt;&lt;/w:pPr&gt;&lt;/w:lvl&gt;&lt;w:lvl w:ilvl=&quot;4&quot;&gt;&lt;w:start w:val=&quot;1&quot; /&gt;&lt;w:numFmt w:val=&quot;decimal&quot; /&gt;&lt;w:lvlText w:val=&quot;%1.%2.%3.%4.%5&quot; /&gt;&lt;w:lvlJc w:val=&quot;left&quot; /&gt;&lt;w:pPr&gt;&lt;w:ind w:left=&quot;1008&quot; w:hanging=&quot;1008&quot; /&gt;&lt;/w:pPr&gt;&lt;/w:lvl&gt;&lt;w:lvl w:ilvl=&quot;5&quot;&gt;&lt;w:start w:val=&quot;1&quot; /&gt;&lt;w:numFmt w:val=&quot;decimal&quot; /&gt;&lt;w:lvlText w:val=&quot;%1.%2.%3.%4.%5.%6&quot; /&gt;&lt;w:lvlJc w:val=&quot;left&quot; /&gt;&lt;w:pPr&gt;&lt;w:ind w:left=&quot;1152&quot; w:hanging=&quot;1152&quot; /&gt;&lt;/w:pPr&gt;&lt;/w:lvl&gt;&lt;w:lvl w:ilvl=&quot;6&quot;&gt;&lt;w:start w:val=&quot;1&quot; /&gt;&lt;w:numFmt w:val=&quot;decimal&quot; /&gt;&lt;w:lvlText w:val=&quot;%1.%2.%3.%4.%5.%6.%7&quot; /&gt;&lt;w:lvlJc w:val=&quot;left&quot; /&gt;&lt;w:pPr&gt;&lt;w:ind w:left=&quot;1296&quot; w:hanging=&quot;1296&quot; /&gt;&lt;/w:pPr&gt;&lt;/w:lvl&gt;&lt;w:lvl w:ilvl=&quot;7&quot;&gt;&lt;w:start w:val=&quot;1&quot; /&gt;&lt;w:numFmt w:val=&quot;decimal&quot; /&gt;&lt;w:lvlText w:val=&quot;%1.%2.%3.%4.%5.%6.%7.%8&quot; /&gt;&lt;w:lvlJc w:val=&quot;left&quot; /&gt;&lt;w:pPr&gt;&lt;w:ind w:left=&quot;1440&quot; w:hanging=&quot;1440&quot; /&gt;&lt;/w:pPr&gt;&lt;/w:lvl&gt;&lt;w:lvl w:ilvl=&quot;8&quot;&gt;&lt;w:start w:val=&quot;1&quot; /&gt;&lt;w:numFmt w:val=&quot;decimal&quot; /&gt;&lt;w:lvlText w:val=&quot;%1.%2.%3.%4.%5.%6.%7.%8.%9&quot; /&gt;&lt;w:lvlJc w:val=&quot;left&quot; /&gt;&lt;w:pPr&gt;&lt;w:ind w:left=&quot;1584&quot; w:hanging=&quot;1584&quot; /&gt;&lt;/w:pPr&gt;&lt;/w:lvl&gt;&lt;/w:abstractNum&gt;&lt;w:abstractNum w:abstractNumId=&quot;36&quot; w15:restartNumberingAfterBreak=&quot;0&quot;&gt;&lt;w:nsid w:val=&quot;75D53033&quot; /&gt;&lt;w:multiLevelType w:val=&quot;multilevel&quot; /&gt;&lt;w:tmpl w:val=&quot;08070023&quot; /&gt;&lt;w:lvl w:ilvl=&quot;0&quot;&gt;&lt;w:start w:val=&quot;1&quot; /&gt;&lt;w:numFmt w:val=&quot;upperRoman&quot; /&gt;&lt;w:lvlText w:val=&quot;Artikel %1.&quot; /&gt;&lt;w:lvlJc w:val=&quot;left&quot; /&gt;&lt;w:pPr&gt;&lt;w:ind w:left=&quot;0&quot; w:firstLine=&quot;0&quot; /&gt;&lt;/w:pPr&gt;&lt;/w:lvl&gt;&lt;w:lvl w:ilvl=&quot;1&quot;&gt;&lt;w:start w:val=&quot;1&quot; /&gt;&lt;w:numFmt w:val=&quot;decimalZero&quot; /&gt;&lt;w:isLgl /&gt;&lt;w:lvlText w:val=&quot;Abschnitt %1.%2&quot; /&gt;&lt;w:lvlJc w:val=&quot;left&quot; /&gt;&lt;w:pPr&gt;&lt;w:ind w:left=&quot;0&quot; w:firstLine=&quot;0&quot; /&gt;&lt;/w:pPr&gt;&lt;/w:lvl&gt;&lt;w:lvl w:ilvl=&quot;2&quot;&gt;&lt;w:start w:val=&quot;1&quot; /&gt;&lt;w:numFmt w:val=&quot;lowerLetter&quot; /&gt;&lt;w:lvlText w:val=&quot;(%3)&quot; /&gt;&lt;w:lvlJc w:val=&quot;left&quot; /&gt;&lt;w:pPr&gt;&lt;w:ind w:left=&quot;720&quot; w:hanging=&quot;432&quot; /&gt;&lt;/w:pPr&gt;&lt;/w:lvl&gt;&lt;w:lvl w:ilvl=&quot;3&quot;&gt;&lt;w:start w:val=&quot;1&quot; /&gt;&lt;w:numFmt w:val=&quot;lowerRoman&quot; /&gt;&lt;w:lvlText w:val=&quot;(%4)&quot; /&gt;&lt;w:lvlJc w:val=&quot;right&quot; /&gt;&lt;w:pPr&gt;&lt;w:ind w:left=&quot;864&quot; w:hanging=&quot;144&quot; /&gt;&lt;/w:pPr&gt;&lt;/w:lvl&gt;&lt;w:lvl w:ilvl=&quot;4&quot;&gt;&lt;w:start w:val=&quot;1&quot; /&gt;&lt;w:numFmt w:val=&quot;decimal&quot; /&gt;&lt;w:lvlText w:val=&quot;%5)&quot; /&gt;&lt;w:lvlJc w:val=&quot;left&quot; /&gt;&lt;w:pPr&gt;&lt;w:ind w:left=&quot;1008&quot; w:hanging=&quot;432&quot; /&gt;&lt;/w:pPr&gt;&lt;/w:lvl&gt;&lt;w:lvl w:ilvl=&quot;5&quot;&gt;&lt;w:start w:val=&quot;1&quot; /&gt;&lt;w:numFmt w:val=&quot;lowerLetter&quot; /&gt;&lt;w:lvlText w:val=&quot;%6)&quot; /&gt;&lt;w:lvlJc w:val=&quot;left&quot; /&gt;&lt;w:pPr&gt;&lt;w:ind w:left=&quot;1152&quot; w:hanging=&quot;432&quot; /&gt;&lt;/w:pPr&gt;&lt;/w:lvl&gt;&lt;w:lvl w:ilvl=&quot;6&quot;&gt;&lt;w:start w:val=&quot;1&quot; /&gt;&lt;w:numFmt w:val=&quot;lowerRoman&quot; /&gt;&lt;w:lvlText w:val=&quot;%7)&quot; /&gt;&lt;w:lvlJc w:val=&quot;right&quot; /&gt;&lt;w:pPr&gt;&lt;w:ind w:left=&quot;1296&quot; w:hanging=&quot;288&quot; /&gt;&lt;/w:pPr&gt;&lt;/w:lvl&gt;&lt;w:lvl w:ilvl=&quot;7&quot;&gt;&lt;w:start w:val=&quot;1&quot; /&gt;&lt;w:numFmt w:val=&quot;lowerLetter&quot; /&gt;&lt;w:lvlText w:val=&quot;%8.&quot; /&gt;&lt;w:lvlJc w:val=&quot;left&quot; /&gt;&lt;w:pPr&gt;&lt;w:ind w:left=&quot;1440&quot; w:hanging=&quot;432&quot; /&gt;&lt;/w:pPr&gt;&lt;/w:lvl&gt;&lt;w:lvl w:ilvl=&quot;8&quot;&gt;&lt;w:start w:val=&quot;1&quot; /&gt;&lt;w:numFmt w:val=&quot;lowerRoman&quot; /&gt;&lt;w:lvlText w:val=&quot;%9.&quot; /&gt;&lt;w:lvlJc w:val=&quot;right&quot; /&gt;&lt;w:pPr&gt;&lt;w:ind w:left=&quot;1584&quot; w:hanging=&quot;144&quot; /&gt;&lt;/w:pPr&gt;&lt;/w:lvl&gt;&lt;/w:abstractNum&gt;&lt;w:num w:numId=&quot;1&quot;&gt;&lt;w:abstractNumId w:val=&quot;28&quot; /&gt;&lt;/w:num&gt;&lt;w:num w:numId=&quot;2&quot;&gt;&lt;w:abstractNumId w:val=&quot;19&quot; /&gt;&lt;/w:num&gt;&lt;w:num w:numId=&quot;3&quot;&gt;&lt;w:abstractNumId w:val=&quot;33&quot; /&gt;&lt;/w:num&gt;&lt;w:num w:numId=&quot;4&quot;&gt;&lt;w:abstractNumId w:val=&quot;22&quot; /&gt;&lt;/w:num&gt;&lt;w:num w:numId=&quot;5&quot;&gt;&lt;w:abstractNumId w:val=&quot;9&quot; /&gt;&lt;/w:num&gt;&lt;w:num w:numId=&quot;6&quot;&gt;&lt;w:abstractNumId w:val=&quot;7&quot; /&gt;&lt;/w:num&gt;&lt;w:num w:numId=&quot;7&quot;&gt;&lt;w:abstractNumId w:val=&quot;6&quot; /&gt;&lt;/w:num&gt;&lt;w:num w:numId=&quot;8&quot;&gt;&lt;w:abstractNumId w:val=&quot;5&quot; /&gt;&lt;/w:num&gt;&lt;w:num w:numId=&quot;9&quot;&gt;&lt;w:abstractNumId w:val=&quot;4&quot; /&gt;&lt;/w:num&gt;&lt;w:num w:numId=&quot;10&quot;&gt;&lt;w:abstractNumId w:val=&quot;8&quot; /&gt;&lt;/w:num&gt;&lt;w:num w:numId=&quot;11&quot;&gt;&lt;w:abstractNumId w:val=&quot;3&quot; /&gt;&lt;/w:num&gt;&lt;w:num w:numId=&quot;12&quot;&gt;&lt;w:abstractNumId w:val=&quot;2&quot; /&gt;&lt;/w:num&gt;&lt;w:num w:numId=&quot;13&quot;&gt;&lt;w:abstractNumId w:val=&quot;1&quot; /&gt;&lt;/w:num&gt;&lt;w:num w:numId=&quot;14&quot;&gt;&lt;w:abstractNumId w:val=&quot;0&quot; /&gt;&lt;/w:num&gt;&lt;w:num w:numId=&quot;15&quot;&gt;&lt;w:abstractNumId w:val=&quot;26&quot; /&gt;&lt;/w:num&gt;&lt;w:num w:numId=&quot;16&quot;&gt;&lt;w:abstractNumId w:val=&quot;10&quot; /&gt;&lt;/w:num&gt;&lt;w:num w:numId=&quot;17&quot;&gt;&lt;w:abstractNumId w:val=&quot;31&quot; /&gt;&lt;/w:num&gt;&lt;w:num w:numId=&quot;18&quot;&gt;&lt;w:abstractNumId w:val=&quot;20&quot; /&gt;&lt;/w:num&gt;&lt;w:num w:numId=&quot;19&quot;&gt;&lt;w:abstractNumId w:val=&quot;35&quot; /&gt;&lt;/w:num&gt;&lt;w:num w:numId=&quot;20&quot;&gt;&lt;w:abstractNumId w:val=&quot;35&quot; /&gt;&lt;/w:num&gt;&lt;w:num w:numId=&quot;21&quot;&gt;&lt;w:abstractNumId w:val=&quot;35&quot; /&gt;&lt;/w:num&gt;&lt;w:num w:numId=&quot;22&quot;&gt;&lt;w:abstractNumId w:val=&quot;35&quot; /&gt;&lt;/w:num&gt;&lt;w:num w:numId=&quot;23&quot;&gt;&lt;w:abstractNumId w:val=&quot;35&quot; /&gt;&lt;/w:num&gt;&lt;w:num w:numId=&quot;24&quot;&gt;&lt;w:abstractNumId w:val=&quot;35&quot; /&gt;&lt;/w:num&gt;&lt;w:num w:numId=&quot;25&quot;&gt;&lt;w:abstractNumId w:val=&quot;30&quot; /&gt;&lt;/w:num&gt;&lt;w:num w:numId=&quot;26&quot;&gt;&lt;w:abstractNumId w:val=&quot;24&quot; /&gt;&lt;/w:num&gt;&lt;w:num w:numId=&quot;27&quot;&gt;&lt;w:abstractNumId w:val=&quot;14&quot; /&gt;&lt;/w:num&gt;&lt;w:num w:numId=&quot;28&quot;&gt;&lt;w:abstractNumId w:val=&quot;23&quot; /&gt;&lt;/w:num&gt;&lt;w:num w:numId=&quot;29&quot;&gt;&lt;w:abstractNumId w:val=&quot;13&quot; /&gt;&lt;/w:num&gt;&lt;w:num w:numId=&quot;30&quot;&gt;&lt;w:abstractNumId w:val=&quot;13&quot; /&gt;&lt;/w:num&gt;&lt;w:num w:numId=&quot;31&quot;&gt;&lt;w:abstractNumId w:val=&quot;13&quot; /&gt;&lt;/w:num&gt;&lt;w:num w:numId=&quot;32&quot;&gt;&lt;w:abstractNumId w:val=&quot;18&quot; /&gt;&lt;/w:num&gt;&lt;w:num w:numId=&quot;33&quot;&gt;&lt;w:abstractNumId w:val=&quot;11&quot; /&gt;&lt;/w:num&gt;&lt;w:num w:numId=&quot;34&quot;&gt;&lt;w:abstractNumId w:val=&quot;17&quot; /&gt;&lt;/w:num&gt;&lt;w:num w:numId=&quot;35&quot;&gt;&lt;w:abstractNumId w:val=&quot;16&quot; /&gt;&lt;/w:num&gt;&lt;w:num w:numId=&quot;36&quot;&gt;&lt;w:abstractNumId w:val=&quot;15&quot; /&gt;&lt;/w:num&gt;&lt;w:num w:numId=&quot;37&quot;&gt;&lt;w:abstractNumId w:val=&quot;29&quot; /&gt;&lt;/w:num&gt;&lt;w:num w:numId=&quot;38&quot;&gt;&lt;w:abstractNumId w:val=&quot;32&quot; /&gt;&lt;/w:num&gt;&lt;w:num w:numId=&quot;39&quot;&gt;&lt;w:abstractNumId w:val=&quot;25&quot; /&gt;&lt;/w:num&gt;&lt;w:num w:numId=&quot;40&quot;&gt;&lt;w:abstractNumId w:val=&quot;27&quot; /&gt;&lt;/w:num&gt;&lt;w:num w:numId=&quot;41&quot;&gt;&lt;w:abstractNumId w:val=&quot;21&quot; /&gt;&lt;/w:num&gt;&lt;w:num w:numId=&quot;42&quot;&gt;&lt;w:abstractNumId w:val=&quot;12&quot; /&gt;&lt;/w:num&gt;&lt;w:num w:numId=&quot;43&quot;&gt;&lt;w:abstractNumId w:val=&quot;34&quot; /&gt;&lt;/w:num&gt;&lt;w:num w:numId=&quot;44&quot;&gt;&lt;w:abstractNumId w:val=&quot;36&quot; /&gt;&lt;/w:num&gt;&lt;/w:numbering&gt;&lt;/pkg:xmlData&gt;&lt;/pkg:part&gt;&lt;pkg:part pkg:name=&quot;/word/glossary/styles.xml&quot; pkg:contentType=&quot;application/vnd.openxmlformats-officedocument.wordprocessingml.styles+xml&quot;&gt;&lt;pkg:xmlData&gt;&lt;w:styles xmlns:mc=&quot;http://schemas.openxmlformats.org/markup-compatibility/2006&quot; xmlns:r=&quot;http://schemas.openxmlformats.org/officeDocument/2006/relationships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mc:Ignorable=&quot;w14 w15 w16se&quot;&gt;&lt;w:docDefaults&gt;&lt;w:rPrDefault&gt;&lt;w:rPr&gt;&lt;w:rFonts w:asciiTheme=&quot;minorHAnsi&quot; w:eastAsiaTheme=&quot;minorEastAsia&quot; w:hAnsiTheme=&quot;minorHAnsi&quot; w:cstheme=&quot;minorBidi&quot; /&gt;&lt;w:sz w:val=&quot;22&quot; /&gt;&lt;w:szCs w:val=&quot;22&quot; /&gt;&lt;w:lang w:val=&quot;en-US&quot; w:eastAsia=&quot;en-US&quot; w:bidi=&quot;ar-SA&quot; /&gt;&lt;/w:rPr&gt;&lt;/w:rPrDefault&gt;&lt;w:pPrDefault&gt;&lt;w:pPr&gt;&lt;w:spacing w:after=&quot;200&quot; w:line=&quot;276&quot; w:lineRule=&quot;auto&quot; /&gt;&lt;/w:pPr&gt;&lt;/w:pPrDefault&gt;&lt;/w:docDefaults&gt;&lt;w:latentStyles w:defLockedState=&quot;0&quot; w:defUIPriority=&quot;99&quot; w:defSemiHidden=&quot;0&quot; w:defUnhideWhenUsed=&quot;0&quot; w:defQFormat=&quot;0&quot; w:count=&quot;374&quot;&gt;&lt;w:lsdException w:name=&quot;Normal&quot; w:uiPriority=&quot;0&quot; w:qFormat=&quot;1&quot; /&gt;&lt;w:lsdException w:name=&quot;heading 1&quot; w:uiPriority=&quot;9&quot; w:qFormat=&quot;1&quot; /&gt;&lt;w:lsdException w:name=&quot;heading 2&quot; w:semiHidden=&quot;1&quot; w:uiPriority=&quot;9&quot; w:unhideWhenUsed=&quot;1&quot; w:qFormat=&quot;1&quot; /&gt;&lt;w:lsdException w:name=&quot;heading 3&quot; w:semiHidden=&quot;1&quot; w:uiPriority=&quot;9&quot; w:unhideWhenUsed=&quot;1&quot; w:qFormat=&quot;1&quot; /&gt;&lt;w:lsdException w:name=&quot;heading 4&quot; w:semiHidden=&quot;1&quot; w:uiPriority=&quot;9&quot; w:unhideWhenUsed=&quot;1&quot; w:qFormat=&quot;1&quot; /&gt;&lt;w:lsdException w:name=&quot;heading 5&quot; w:semiHidden=&quot;1&quot; w:uiPriority=&quot;9&quot; w:unhideWhenUsed=&quot;1&quot; w:qFormat=&quot;1&quot; /&gt;&lt;w:lsdException w:name=&quot;heading 6&quot; w:semiHidden=&quot;1&quot; w:uiPriority=&quot;9&quot; w:unhideWhenUsed=&quot;1&quot; w:qFormat=&quot;1&quot; /&gt;&lt;w:lsdException w:name=&quot;heading 7&quot; w:semiHidden=&quot;1&quot; w:uiPriority=&quot;9&quot; w:unhideWhenUsed=&quot;1&quot; w:qFormat=&quot;1&quot; /&gt;&lt;w:lsdException w:name=&quot;heading 8&quot; w:semiHidden=&quot;1&quot; w:uiPriority=&quot;9&quot; w:unhideWhenUsed=&quot;1&quot; w:qFormat=&quot;1&quot; /&gt;&lt;w:lsdException w:name=&quot;heading 9&quot; w:semiHidden=&quot;1&quot; w:uiPriority=&quot;9&quot; w:unhideWhenUsed=&quot;1&quot; w:qFormat=&quot;1&quot; /&gt;&lt;w:lsdException w:name=&quot;index 1&quot; w:semiHidden=&quot;1&quot; w:unhideWhenUsed=&quot;1&quot; /&gt;&lt;w:lsdException w:name=&quot;index 2&quot; w:semiHidden=&quot;1&quot; w:unhideWhenUsed=&quot;1&quot; /&gt;&lt;w:lsdException w:name=&quot;index 3&quot; w:semiHidden=&quot;1&quot; w:unhideWhenUsed=&quot;1&quot; /&gt;&lt;w:lsdException w:name=&quot;index 4&quot; w:semiHidden=&quot;1&quot; w:unhideWhenUsed=&quot;1&quot; /&gt;&lt;w:lsdException w:name=&quot;index 5&quot; w:semiHidden=&quot;1&quot; w:unhideWhenUsed=&quot;1&quot; /&gt;&lt;w:lsdException w:name=&quot;index 6&quot; w:semiHidden=&quot;1&quot; w:unhideWhenUsed=&quot;1&quot; /&gt;&lt;w:lsdException w:name=&quot;index 7&quot; w:semiHidden=&quot;1&quot; w:unhideWhenUsed=&quot;1&quot; /&gt;&lt;w:lsdException w:name=&quot;index 8&quot; w:semiHidden=&quot;1&quot; w:unhideWhenUsed=&quot;1&quot; /&gt;&lt;w:lsdException w:name=&quot;index 9&quot; w:semiHidden=&quot;1&quot; w:unhideWhenUsed=&quot;1&quot; /&gt;&lt;w:lsdException w:name=&quot;toc 1&quot; w:semiHidden=&quot;1&quot; w:uiPriority=&quot;39&quot; w:unhideWhenUsed=&quot;1&quot; /&gt;&lt;w:lsdException w:name=&quot;toc 2&quot; w:semiHidden=&quot;1&quot; w:uiPriority=&quot;39&quot; w:unhideWhenUsed=&quot;1&quot; /&gt;&lt;w:lsdException w:name=&quot;toc 3&quot; w:semiHidden=&quot;1&quot; w:uiPriority=&quot;39&quot; w:unhideWhenUsed=&quot;1&quot; /&gt;&lt;w:lsdException w:name=&quot;toc 4&quot; w:semiHidden=&quot;1&quot; w:uiPriority=&quot;39&quot; w:unhideWhenUsed=&quot;1&quot; /&gt;&lt;w:lsdException w:name=&quot;toc 5&quot; w:semiHidden=&quot;1&quot; w:uiPriority=&quot;39&quot; w:unhideWhenUsed=&quot;1&quot; /&gt;&lt;w:lsdException w:name=&quot;toc 6&quot; w:semiHidden=&quot;1&quot; w:uiPriority=&quot;39&quot; w:unhideWhenUsed=&quot;1&quot; /&gt;&lt;w:lsdException w:name=&quot;toc 7&quot; w:semiHidden=&quot;1&quot; w:uiPriority=&quot;39&quot; w:unhideWhenUsed=&quot;1&quot; /&gt;&lt;w:lsdException w:name=&quot;toc 8&quot; w:semiHidden=&quot;1&quot; w:uiPriority=&quot;39&quot; w:unhideWhenUsed=&quot;1&quot; /&gt;&lt;w:lsdException w:name=&quot;toc 9&quot; w:semiHidden=&quot;1&quot; w:uiPriority=&quot;39&quot; w:unhideWhenUsed=&quot;1&quot; /&gt;&lt;w:lsdException w:name=&quot;Normal Indent&quot; w:semiHidden=&quot;1&quot; w:unhideWhenUsed=&quot;1&quot; /&gt;&lt;w:lsdException w:name=&quot;footnote text&quot; w:semiHidden=&quot;1&quot; w:unhideWhenUsed=&quot;1&quot; /&gt;&lt;w:lsdException w:name=&quot;annotation text&quot; w:semiHidden=&quot;1&quot; w:unhideWhenUsed=&quot;1&quot; /&gt;&lt;w:lsdException w:name=&quot;header&quot; w:semiHidden=&quot;1&quot; w:unhideWhenUsed=&quot;1&quot; /&gt;&lt;w:lsdException w:name=&quot;footer&quot; w:semiHidden=&quot;1&quot; w:unhideWhenUsed=&quot;1&quot; /&gt;&lt;w:lsdException w:name=&quot;index heading&quot; w:semiHidden=&quot;1&quot; w:unhideWhenUsed=&quot;1&quot; /&gt;&lt;w:lsdException w:name=&quot;caption&quot; w:semiHidden=&quot;1&quot; w:uiPriority=&quot;35&quot; w:unhideWhenUsed=&quot;1&quot; w:qFormat=&quot;1&quot; /&gt;&lt;w:lsdException w:name=&quot;table of figures&quot; w:semiHidden=&quot;1&quot; w:unhideWhenUsed=&quot;1&quot; /&gt;&lt;w:lsdException w:name=&quot;envelope address&quot; w:semiHidden=&quot;1&quot; w:unhideWhenUsed=&quot;1&quot; /&gt;&lt;w:lsdException w:name=&quot;envelope return&quot; w:semiHidden=&quot;1&quot; w:unhideWhenUsed=&quot;1&quot; /&gt;&lt;w:lsdException w:name=&quot;footnote reference&quot; w:semiHidden=&quot;1&quot; w:unhideWhenUsed=&quot;1&quot; /&gt;&lt;w:lsdException w:name=&quot;annotation reference&quot; w:semiHidden=&quot;1&quot; w:unhideWhenUsed=&quot;1&quot; /&gt;&lt;w:lsdException w:name=&quot;line number&quot; w:semiHidden=&quot;1&quot; w:unhideWhenUsed=&quot;1&quot; /&gt;&lt;w:lsdException w:name=&quot;page number&quot; w:semiHidden=&quot;1&quot; w:unhideWhenUsed=&quot;1&quot; /&gt;&lt;w:lsdException w:name=&quot;endnote reference&quot; w:semiHidden=&quot;1&quot; w:unhideWhenUsed=&quot;1&quot; /&gt;&lt;w:lsdException w:name=&quot;endnote text&quot; w:semiHidden=&quot;1&quot; w:unhideWhenUsed=&quot;1&quot; /&gt;&lt;w:lsdException w:name=&quot;table of authorities&quot; w:semiHidden=&quot;1&quot; w:unhideWhenUsed=&quot;1&quot; /&gt;&lt;w:lsdException w:name=&quot;macro&quot; w:semiHidden=&quot;1&quot; w:unhideWhenUsed=&quot;1&quot; /&gt;&lt;w:lsdException w:name=&quot;toa heading&quot; w:semiHidden=&quot;1&quot; w:unhideWhenUsed=&quot;1&quot; /&gt;&lt;w:lsdException w:name=&quot;List&quot; w:semiHidden=&quot;1&quot; w:unhideWhenUsed=&quot;1&quot; /&gt;&lt;w:lsdException w:name=&quot;List Bullet&quot; w:semiHidden=&quot;1&quot; w:unhideWhenUsed=&quot;1&quot; /&gt;&lt;w:lsdException w:name=&quot;List Number&quot; w:semiHidden=&quot;1&quot; w:unhideWhenUsed=&quot;1&quot; /&gt;&lt;w:lsdException w:name=&quot;List 2&quot; w:semiHidden=&quot;1&quot; w:unhideWhenUsed=&quot;1&quot; /&gt;&lt;w:lsdException w:name=&quot;List 3&quot; w:semiHidden=&quot;1&quot; w:unhideWhenUsed=&quot;1&quot; /&gt;&lt;w:lsdException w:name=&quot;List 4&quot; w:semiHidden=&quot;1&quot; w:unhideWhenUsed=&quot;1&quot; /&gt;&lt;w:lsdException w:name=&quot;List 5&quot; w:semiHidden=&quot;1&quot; w:unhideWhenUsed=&quot;1&quot; /&gt;&lt;w:lsdException w:name=&quot;List Bullet 2&quot; w:semiHidden=&quot;1&quot; w:unhideWhenUsed=&quot;1&quot; /&gt;&lt;w:lsdException w:name=&quot;List Bullet 3&quot; w:semiHidden=&quot;1&quot; w:unhideWhenUsed=&quot;1&quot; /&gt;&lt;w:lsdException w:name=&quot;List Bullet 4&quot; w:semiHidden=&quot;1&quot; w:unhideWhenUsed=&quot;1&quot; /&gt;&lt;w:lsdException w:name=&quot;List Bullet 5&quot; w:semiHidden=&quot;1&quot; w:unhideWhenUsed=&quot;1&quot; /&gt;&lt;w:lsdException w:name=&quot;List Number 2&quot; w:semiHidden=&quot;1&quot; w:unhideWhenUsed=&quot;1&quot; /&gt;&lt;w:lsdException w:name=&quot;List Number 3&quot; w:semiHidden=&quot;1&quot; w:unhideWhenUsed=&quot;1&quot; /&gt;&lt;w:lsdException w:name=&quot;List Number 4&quot; w:semiHidden=&quot;1&quot; w:unhideWhenUsed=&quot;1&quot; /&gt;&lt;w:lsdException w:name=&quot;List Number 5&quot; w:semiHidden=&quot;1&quot; w:unhideWhenUsed=&quot;1&quot; /&gt;&lt;w:lsdException w:name=&quot;Title&quot; w:uiPriority=&quot;10&quot; w:qFormat=&quot;1&quot; /&gt;&lt;w:lsdException w:name=&quot;Closing&quot; w:semiHidden=&quot;1&quot; w:unhideWhenUsed=&quot;1&quot; /&gt;&lt;w:lsdException w:name=&quot;Signature&quot; w:semiHidden=&quot;1&quot; w:unhideWhenUsed=&quot;1&quot; /&gt;&lt;w:lsdException w:name=&quot;Default Paragraph Font&quot; w:semiHidden=&quot;1&quot; w:uiPriority=&quot;1&quot; w:unhideWhenUsed=&quot;1&quot; /&gt;&lt;w:lsdException w:name=&quot;Body Text&quot; w:semiHidden=&quot;1&quot; w:unhideWhenUsed=&quot;1&quot; /&gt;&lt;w:lsdException w:name=&quot;Body Text Indent&quot; w:semiHidden=&quot;1&quot; w:unhideWhenUsed=&quot;1&quot; /&gt;&lt;w:lsdException w:name=&quot;List Continue&quot; w:semiHidden=&quot;1&quot; w:unhideWhenUsed=&quot;1&quot; /&gt;&lt;w:lsdException w:name=&quot;List Continue 2&quot; w:semiHidden=&quot;1&quot; w:unhideWhenUsed=&quot;1&quot; /&gt;&lt;w:lsdException w:name=&quot;List Continue 3&quot; w:semiHidden=&quot;1&quot; w:unhideWhenUsed=&quot;1&quot; /&gt;&lt;w:lsdException w:name=&quot;List Continue 4&quot; w:semiHidden=&quot;1&quot; w:unhideWhenUsed=&quot;1&quot; /&gt;&lt;w:lsdException w:name=&quot;List Continue 5&quot; w:semiHidden=&quot;1&quot; w:unhideWhenUsed=&quot;1&quot; /&gt;&lt;w:lsdException w:name=&quot;Message Header&quot; w:semiHidden=&quot;1&quot; w:unhideWhenUsed=&quot;1&quot; /&gt;&lt;w:lsdException w:name=&quot;Subtitle&quot; w:uiPriority=&quot;11&quot; w:qFormat=&quot;1&quot; /&gt;&lt;w:lsdException w:name=&quot;Salutation&quot; w:semiHidden=&quot;1&quot; w:unhideWhenUsed=&quot;1&quot; /&gt;&lt;w:lsdException w:name=&quot;Date&quot; w:semiHidden=&quot;1&quot; w:unhideWhenUsed=&quot;1&quot; /&gt;&lt;w:lsdException w:name=&quot;Body Text First Indent&quot; w:semiHidden=&quot;1&quot; w:unhideWhenUsed=&quot;1&quot; /&gt;&lt;w:lsdException w:name=&quot;Body Text First Indent 2&quot; w:semiHidden=&quot;1&quot; w:unhideWhenUsed=&quot;1&quot; /&gt;&lt;w:lsdException w:name=&quot;Note Heading&quot; w:semiHidden=&quot;1&quot; w:unhideWhenUsed=&quot;1&quot; /&gt;&lt;w:lsdException w:name=&quot;Body Text 2&quot; w:semiHidden=&quot;1&quot; w:unhideWhenUsed=&quot;1&quot; /&gt;&lt;w:lsdException w:name=&quot;Body Text 3&quot; w:semiHidden=&quot;1&quot; w:unhideWhenUsed=&quot;1&quot; /&gt;&lt;w:lsdException w:name=&quot;Body Text Indent 2&quot; w:semiHidden=&quot;1&quot; w:unhideWhenUsed=&quot;1&quot; /&gt;&lt;w:lsdException w:name=&quot;Body Text Indent 3&quot; w:semiHidden=&quot;1&quot; w:unhideWhenUsed=&quot;1&quot; /&gt;&lt;w:lsdException w:name=&quot;Block Text&quot; w:semiHidden=&quot;1&quot; w:unhideWhenUsed=&quot;1&quot; /&gt;&lt;w:lsdException w:name=&quot;Hyperlink&quot; w:semiHidden=&quot;1&quot; w:unhideWhenUsed=&quot;1&quot; /&gt;&lt;w:lsdException w:name=&quot;FollowedHyperlink&quot; w:semiHidden=&quot;1&quot; w:unhideWhenUsed=&quot;1&quot; /&gt;&lt;w:lsdException w:name=&quot;Strong&quot; w:uiPriority=&quot;22&quot; w:qFormat=&quot;1&quot; /&gt;&lt;w:lsdException w:name=&quot;Emphasis&quot; w:uiPriority=&quot;20&quot; w:qFormat=&quot;1&quot; /&gt;&lt;w:lsdException w:name=&quot;Document Map&quot; w:semiHidden=&quot;1&quot; w:unhideWhenUsed=&quot;1&quot; /&gt;&lt;w:lsdException w:name=&quot;Plain Text&quot; w:semiHidden=&quot;1&quot; w:unhideWhenUsed=&quot;1&quot; /&gt;&lt;w:lsdException w:name=&quot;E-mail Signature&quot; w:semiHidden=&quot;1&quot; w:unhideWhenUsed=&quot;1&quot; /&gt;&lt;w:lsdException w:name=&quot;HTML Top of Form&quot; w:semiHidden=&quot;1&quot; w:unhideWhenUsed=&quot;1&quot; /&gt;&lt;w:lsdException w:name=&quot;HTML Bottom of Form&quot; w:semiHidden=&quot;1&quot; w:unhideWhenUsed=&quot;1&quot; /&gt;&lt;w:lsdException w:name=&quot;Normal (Web)&quot; w:semiHidden=&quot;1&quot; w:unhideWhenUsed=&quot;1&quot; /&gt;&lt;w:lsdException w:name=&quot;HTML Acronym&quot; w:semiHidden=&quot;1&quot; w:unhideWhenUsed=&quot;1&quot; /&gt;&lt;w:lsdException w:name=&quot;HTML Address&quot; w:semiHidden=&quot;1&quot; w:unhideWhenUsed=&quot;1&quot; /&gt;&lt;w:lsdException w:name=&quot;HTML Cite&quot; w:semiHidden=&quot;1&quot; w:unhideWhenUsed=&quot;1&quot; /&gt;&lt;w:lsdException w:name=&quot;HTML Code&quot; w:semiHidden=&quot;1&quot; w:unhideWhenUsed=&quot;1&quot; /&gt;&lt;w:lsdException w:name=&quot;HTML Definition&quot; w:semiHidden=&quot;1&quot; w:unhideWhenUsed=&quot;1&quot; /&gt;&lt;w:lsdException w:name=&quot;HTML Keyboard&quot; w:semiHidden=&quot;1&quot; w:unhideWhenUsed=&quot;1&quot; /&gt;&lt;w:lsdException w:name=&quot;HTML Preformatted&quot; w:semiHidden=&quot;1&quot; w:unhideWhenUsed=&quot;1&quot; /&gt;&lt;w:lsdException w:name=&quot;HTML Sample&quot; w:semiHidden=&quot;1&quot; w:unhideWhenUsed=&quot;1&quot; /&gt;&lt;w:lsdException w:name=&quot;HTML Typewriter&quot; w:semiHidden=&quot;1&quot; w:unhideWhenUsed=&quot;1&quot; /&gt;&lt;w:lsdException w:name=&quot;HTML Variable&quot; w:semiHidden=&quot;1&quot; w:unhideWhenUsed=&quot;1&quot; /&gt;&lt;w:lsdException w:name=&quot;Normal Table&quot; w:semiHidden=&quot;1&quot; w:unhideWhenUsed=&quot;1&quot; /&gt;&lt;w:lsdException w:name=&quot;annotation subject&quot; w:semiHidden=&quot;1&quot; w:unhideWhenUsed=&quot;1&quot; /&gt;&lt;w:lsdException w:name=&quot;No List&quot; w:semiHidden=&quot;1&quot; w:unhideWhenUsed=&quot;1&quot; /&gt;&lt;w:lsdException w:name=&quot;Outline List 1&quot; w:semiHidden=&quot;1&quot; w:unhideWhenUsed=&quot;1&quot; /&gt;&lt;w:lsdException w:name=&quot;Outline List 2&quot; w:semiHidden=&quot;1&quot; w:unhideWhenUsed=&quot;1&quot; /&gt;&lt;w:lsdException w:name=&quot;Outline List 3&quot; w:semiHidden=&quot;1&quot; w:unhideWhenUsed=&quot;1&quot; /&gt;&lt;w:lsdException w:name=&quot;Table Simple 1&quot; w:semiHidden=&quot;1&quot; w:unhideWhenUsed=&quot;1&quot; /&gt;&lt;w:lsdException w:name=&quot;Table Simple 2&quot; w:semiHidden=&quot;1&quot; w:unhideWhenUsed=&quot;1&quot; /&gt;&lt;w:lsdException w:name=&quot;Table Simple 3&quot; w:semiHidden=&quot;1&quot; w:unhideWhenUsed=&quot;1&quot; /&gt;&lt;w:lsdException w:name=&quot;Table Classic 1&quot; w:semiHidden=&quot;1&quot; w:unhideWhenUsed=&quot;1&quot; /&gt;&lt;w:lsdException w:name=&quot;Table Classic 2&quot; w:semiHidden=&quot;1&quot; w:unhideWhenUsed=&quot;1&quot; /&gt;&lt;w:lsdException w:name=&quot;Table Classic 3&quot; w:semiHidden=&quot;1&quot; w:unhideWhenUsed=&quot;1&quot; /&gt;&lt;w:lsdException w:name=&quot;Table Classic 4&quot; w:semiHidden=&quot;1&quot; w:unhideWhenUsed=&quot;1&quot; /&gt;&lt;w:lsdException w:name=&quot;Table Colorful 1&quot; w:semiHidden=&quot;1&quot; w:unhideWhenUsed=&quot;1&quot; /&gt;&lt;w:lsdException w:name=&quot;Table Colorful 2&quot; w:semiHidden=&quot;1&quot; w:unhideWhenUsed=&quot;1&quot; /&gt;&lt;w:lsdException w:name=&quot;Table Colorful 3&quot; w:semiHidden=&quot;1&quot; w:unhideWhenUsed=&quot;1&quot; /&gt;&lt;w:lsdException w:name=&quot;Table Columns 1&quot; w:semiHidden=&quot;1&quot; w:unhideWhenUsed=&quot;1&quot; /&gt;&lt;w:lsdException w:name=&quot;Table Columns 2&quot; w:semiHidden=&quot;1&quot; w:unhideWhenUsed=&quot;1&quot; /&gt;&lt;w:lsdException w:name=&quot;Table Columns 3&quot; w:semiHidden=&quot;1&quot; w:unhideWhenUsed=&quot;1&quot; /&gt;&lt;w:lsdException w:name=&quot;Table Columns 4&quot; w:semiHidden=&quot;1&quot; w:unhideWhenUsed=&quot;1&quot; /&gt;&lt;w:lsdException w:name=&quot;Table Columns 5&quot; w:semiHidden=&quot;1&quot; w:unhideWhenUsed=&quot;1&quot; /&gt;&lt;w:lsdException w:name=&quot;Table Grid 1&quot; w:semiHidden=&quot;1&quot; w:unhideWhenUsed=&quot;1&quot; /&gt;&lt;w:lsdException w:name=&quot;Table Grid 2&quot; w:semiHidden=&quot;1&quot; w:unhideWhenUsed=&quot;1&quot; /&gt;&lt;w:lsdException w:name=&quot;Table Grid 3&quot; w:semiHidden=&quot;1&quot; w:unhideWhenUsed=&quot;1&quot; /&gt;&lt;w:lsdException w:name=&quot;Table Grid 4&quot; w:semiHidden=&quot;1&quot; w:unhideWhenUsed=&quot;1&quot; /&gt;&lt;w:lsdException w:name=&quot;Table Grid 5&quot; w:semiHidden=&quot;1&quot; w:unhideWhenUsed=&quot;1&quot; /&gt;&lt;w:lsdException w:name=&quot;Table Grid 6&quot; w:semiHidden=&quot;1&quot; w:unhideWhenUsed=&quot;1&quot; /&gt;&lt;w:lsdException w:name=&quot;Table Grid 7&quot; w:semiHidden=&quot;1&quot; w:unhideWhenUsed=&quot;1&quot; /&gt;&lt;w:lsdException w:name=&quot;Table Grid 8&quot; w:semiHidden=&quot;1&quot; w:unhideWhenUsed=&quot;1&quot; /&gt;&lt;w:lsdException w:name=&quot;Table List 1&quot; w:semiHidden=&quot;1&quot; w:unhideWhenUsed=&quot;1&quot; /&gt;&lt;w:lsdException w:name=&quot;Table List 2&quot; w:semiHidden=&quot;1&quot; w:unhideWhenUsed=&quot;1&quot; /&gt;&lt;w:lsdException w:name=&quot;Table List 3&quot; w:semiHidden=&quot;1&quot; w:unhideWhenUsed=&quot;1&quot; /&gt;&lt;w:lsdException w:name=&quot;Table List 4&quot; w:semiHidden=&quot;1&quot; w:unhideWhenUsed=&quot;1&quot; /&gt;&lt;w:lsdException w:name=&quot;Table List 5&quot; w:semiHidden=&quot;1&quot; w:unhideWhenUsed=&quot;1&quot; /&gt;&lt;w:lsdException w:name=&quot;Table List 6&quot; w:semiHidden=&quot;1&quot; w:unhideWhenUsed=&quot;1&quot; /&gt;&lt;w:lsdException w:name=&quot;Table List 7&quot; w:semiHidden=&quot;1&quot; w:unhideWhenUsed=&quot;1&quot; /&gt;&lt;w:lsdException w:name=&quot;Table List 8&quot; w:semiHidden=&quot;1&quot; w:unhideWhenUsed=&quot;1&quot; /&gt;&lt;w:lsdException w:name=&quot;Table 3D effects 1&quot; w:semiHidden=&quot;1&quot; w:unhideWhenUsed=&quot;1&quot; /&gt;&lt;w:lsdException w:name=&quot;Table 3D effects 2&quot; w:semiHidden=&quot;1&quot; w:unhideWhenUsed=&quot;1&quot; /&gt;&lt;w:lsdException w:name=&quot;Table 3D effects 3&quot; w:semiHidden=&quot;1&quot; w:unhideWhenUsed=&quot;1&quot; /&gt;&lt;w:lsdException w:name=&quot;Table Contemporary&quot; w:semiHidden=&quot;1&quot; w:unhideWhenUsed=&quot;1&quot; /&gt;&lt;w:lsdException w:name=&quot;Table Elegant&quot; w:semiHidden=&quot;1&quot; w:unhideWhenUsed=&quot;1&quot; /&gt;&lt;w:lsdException w:name=&quot;Table Professional&quot; w:semiHidden=&quot;1&quot; w:unhideWhenUsed=&quot;1&quot; /&gt;&lt;w:lsdException w:name=&quot;Table Subtle 1&quot; w:semiHidden=&quot;1&quot; w:unhideWhenUsed=&quot;1&quot; /&gt;&lt;w:lsdException w:name=&quot;Table Subtle 2&quot; w:semiHidden=&quot;1&quot; w:unhideWhenUsed=&quot;1&quot; /&gt;&lt;w:lsdException w:name=&quot;Table Web 1&quot; w:semiHidden=&quot;1&quot; w:unhideWhenUsed=&quot;1&quot; /&gt;&lt;w:lsdException w:name=&quot;Table Web 2&quot; w:semiHidden=&quot;1&quot; w:unhideWhenUsed=&quot;1&quot; /&gt;&lt;w:lsdException w:name=&quot;Table Web 3&quot; w:semiHidden=&quot;1&quot; w:unhideWhenUsed=&quot;1&quot; /&gt;&lt;w:lsdException w:name=&quot;Balloon Text&quot; w:semiHidden=&quot;1&quot; w:unhideWhenUsed=&quot;1&quot; /&gt;&lt;w:lsdException w:name=&quot;Table Grid&quot; w:uiPriority=&quot;59&quot; /&gt;&lt;w:lsdException w:name=&quot;Table Theme&quot; w:semiHidden=&quot;1&quot; w:unhideWhenUsed=&quot;1&quot; /&gt;&lt;w:lsdException w:name=&quot;Placeholder Text&quot; w:semiHidden=&quot;1&quot; /&gt;&lt;w:lsdException w:name=&quot;No Spacing&quot; w:uiPriority=&quot;1&quot; w:qFormat=&quot;1&quot; /&gt;&lt;w:lsdException w:name=&quot;Light Shading&quot; w:uiPriority=&quot;60&quot; /&gt;&lt;w:lsdException w:name=&quot;Light List&quot; w:uiPriority=&quot;61&quot; /&gt;&lt;w:lsdException w:name=&quot;Light Grid&quot; w:uiPriority=&quot;62&quot; /&gt;&lt;w:lsdException w:name=&quot;Medium Shading 1&quot; w:uiPriority=&quot;63&quot; /&gt;&lt;w:lsdException w:name=&quot;Medium Shading 2&quot; w:uiPriority=&quot;64&quot; /&gt;&lt;w:lsdException w:name=&quot;Medium List 1&quot; w:uiPriority=&quot;65&quot; /&gt;&lt;w:lsdException w:name=&quot;Medium List 2&quot; w:uiPriority=&quot;66&quot; /&gt;&lt;w:lsdException w:name=&quot;Medium Grid 1&quot; w:uiPriority=&quot;67&quot; /&gt;&lt;w:lsdException w:name=&quot;Medium Grid 2&quot; w:uiPriority=&quot;68&quot; /&gt;&lt;w:lsdException w:name=&quot;Medium Grid 3&quot; w:uiPriority=&quot;69&quot; /&gt;&lt;w:lsdException w:name=&quot;Dark List&quot; w:uiPriority=&quot;70&quot; /&gt;&lt;w:lsdException w:name=&quot;Colorful Shading&quot; w:uiPriority=&quot;71&quot; /&gt;&lt;w:lsdException w:name=&quot;Colorful List&quot; w:uiPriority=&quot;72&quot; /&gt;&lt;w:lsdException w:name=&quot;Colorful Grid&quot; w:uiPriority=&quot;73&quot; /&gt;&lt;w:lsdException w:name=&quot;Light Shading Accent 1&quot; w:uiPriority=&quot;60&quot; /&gt;&lt;w:lsdException w:name=&quot;Light List Accent 1&quot; w:uiPriority=&quot;61&quot; /&gt;&lt;w:lsdException w:name=&quot;Light Grid Accent 1&quot; w:uiPriority=&quot;62&quot; /&gt;&lt;w:lsdException w:name=&quot;Medium Shading 1 Accent 1&quot; w:uiPriority=&quot;63&quot; /&gt;&lt;w:lsdException w:name=&quot;Medium Shading 2 Accent 1&quot; w:uiPriority=&quot;64&quot; /&gt;&lt;w:lsdException w:name=&quot;Medium List 1 Accent 1&quot; w:uiPriority=&quot;65&quot; /&gt;&lt;w:lsdException w:name=&quot;Revision&quot; w:semiHidden=&quot;1&quot; /&gt;&lt;w:lsdException w:name=&quot;List Paragraph&quot; w:uiPriority=&quot;34&quot; w:qFormat=&quot;1&quot; /&gt;&lt;w:lsdException w:name=&quot;Quote&quot; w:uiPriority=&quot;29&quot; w:qFormat=&quot;1&quot; /&gt;&lt;w:lsdException w:name=&quot;Intense Quote&quot; w:uiPriority=&quot;30&quot; w:qFormat=&quot;1&quot; /&gt;&lt;w:lsdException w:name=&quot;Medium List 2 Accent 1&quot; w:uiPriority=&quot;66&quot; /&gt;&lt;w:lsdException w:name=&quot;Medium Grid 1 Accent 1&quot; w:uiPriority=&quot;67&quot; /&gt;&lt;w:lsdException w:name=&quot;Medium Grid 2 Accent 1&quot; w:uiPriority=&quot;68&quot; /&gt;&lt;w:lsdException w:name=&quot;Medium Grid 3 Accent 1&quot; w:uiPriority=&quot;69&quot; /&gt;&lt;w:lsdException w:name=&quot;Dark List Accent 1&quot; w:uiPriority=&quot;70&quot; /&gt;&lt;w:lsdException w:name=&quot;Colorful Shading Accent 1&quot; w:uiPriority=&quot;71&quot; /&gt;&lt;w:lsdException w:name=&quot;Colorful List Accent 1&quot; w:uiPriority=&quot;72&quot; /&gt;&lt;w:lsdException w:name=&quot;Colorful Grid Accent 1&quot; w:uiPriority=&quot;73&quot; /&gt;&lt;w:lsdException w:name=&quot;Light Shading Accent 2&quot; w:uiPriority=&quot;60&quot; /&gt;&lt;w:lsdException w:name=&quot;Light List Accent 2&quot; w:uiPriority=&quot;61&quot; /&gt;&lt;w:lsdException w:name=&quot;Light Grid Accent 2&quot; w:uiPriority=&quot;62&quot; /&gt;&lt;w:lsdException w:name=&quot;Medium Shading 1 Accent 2&quot; w:uiPriority=&quot;63&quot; /&gt;&lt;w:lsdException w:name=&quot;Medium Shading 2 Accent 2&quot; w:uiPriority=&quot;64&quot; /&gt;&lt;w:lsdException w:name=&quot;Medium List 1 Accent 2&quot; w:uiPriority=&quot;65&quot; /&gt;&lt;w:lsdException w:name=&quot;Medium List 2 Accent 2&quot; w:uiPriority=&quot;66&quot; /&gt;&lt;w:lsdException w:name=&quot;Medium Grid 1 Accent 2&quot; w:uiPriority=&quot;67&quot; /&gt;&lt;w:lsdException w:name=&quot;Medium Grid 2 Accent 2&quot; w:uiPriority=&quot;68&quot; /&gt;&lt;w:lsdException w:name=&quot;Medium Grid 3 Accent 2&quot; w:uiPriority=&quot;69&quot; /&gt;&lt;w:lsdException w:name=&quot;Dark List Accent 2&quot; w:uiPriority=&quot;70&quot; /&gt;&lt;w:lsdException w:name=&quot;Colorful Shading Accent 2&quot; w:uiPriority=&quot;71&quot; /&gt;&lt;w:lsdException w:name=&quot;Colorful List Accent 2&quot; w:uiPriority=&quot;72&quot; /&gt;&lt;w:lsdException w:name=&quot;Colorful Grid Accent 2&quot; w:uiPriority=&quot;73&quot; /&gt;&lt;w:lsdException w:name=&quot;Light Shading Accent 3&quot; w:uiPriority=&quot;60&quot; /&gt;&lt;w:lsdException w:name=&quot;Light List Accent 3&quot; w:uiPriority=&quot;61&quot; /&gt;&lt;w:lsdException w:name=&quot;Light Grid Accent 3&quot; w:uiPriority=&quot;62&quot; /&gt;&lt;w:lsdException w:name=&quot;Medium Shading 1 Accent 3&quot; w:uiPriority=&quot;63&quot; /&gt;&lt;w:lsdException w:name=&quot;Medium Shading 2 Accent 3&quot; w:uiPriority=&quot;64&quot; /&gt;&lt;w:lsdException w:name=&quot;Medium List 1 Accent 3&quot; w:uiPriority=&quot;65&quot; /&gt;&lt;w:lsdException w:name=&quot;Medium List 2 Accent 3&quot; w:uiPriority=&quot;66&quot; /&gt;&lt;w:lsdException w:name=&quot;Medium Grid 1 Accent 3&quot; w:uiPriority=&quot;67&quot; /&gt;&lt;w:lsdException w:name=&quot;Medium Grid 2 Accent 3&quot; w:uiPriority=&quot;68&quot; /&gt;&lt;w:lsdException w:name=&quot;Medium Grid 3 Accent 3&quot; w:uiPriority=&quot;69&quot; /&gt;&lt;w:lsdException w:name=&quot;Dark List Accent 3&quot; w:uiPriority=&quot;70&quot; /&gt;&lt;w:lsdException w:name=&quot;Colorful Shading Accent 3&quot; w:uiPriority=&quot;71&quot; /&gt;&lt;w:lsdException w:name=&quot;Colorful List Accent 3&quot; w:uiPriority=&quot;72&quot; /&gt;&lt;w:lsdException w:name=&quot;Colorful Grid Accent 3&quot; w:uiPriority=&quot;73&quot; /&gt;&lt;w:lsdException w:name=&quot;Light Shading Accent 4&quot; w:uiPriority=&quot;60&quot; /&gt;&lt;w:lsdException w:name=&quot;Light List Accent 4&quot; w:uiPriority=&quot;61&quot; /&gt;&lt;w:lsdException w:name=&quot;Light Grid Accent 4&quot; w:uiPriority=&quot;62&quot; /&gt;&lt;w:lsdException w:name=&quot;Medium Shading 1 Accent 4&quot; w:uiPriority=&quot;63&quot; /&gt;&lt;w:lsdException w:name=&quot;Medium Shading 2 Accent 4&quot; w:uiPriority=&quot;64&quot; /&gt;&lt;w:lsdException w:name=&quot;Medium List 1 Accent 4&quot; w:uiPriority=&quot;65&quot; /&gt;&lt;w:lsdException w:name=&quot;Medium List 2 Accent 4&quot; w:uiPriority=&quot;66&quot; /&gt;&lt;w:lsdException w:name=&quot;Medium Grid 1 Accent 4&quot; w:uiPriority=&quot;67&quot; /&gt;&lt;w:lsdException w:name=&quot;Medium Grid 2 Accent 4&quot; w:uiPriority=&quot;68&quot; /&gt;&lt;w:lsdException w:name=&quot;Medium Grid 3 Accent 4&quot; w:uiPriority=&quot;69&quot; /&gt;&lt;w:lsdException w:name=&quot;Dark List Accent 4&quot; w:uiPriority=&quot;70&quot; /&gt;&lt;w:lsdException w:name=&quot;Colorful Shading Accent 4&quot; w:uiPriority=&quot;71&quot; /&gt;&lt;w:lsdException w:name=&quot;Colorful List Accent 4&quot; w:uiPriority=&quot;72&quot; /&gt;&lt;w:lsdException w:name=&quot;Colorful Grid Accent 4&quot; w:uiPriority=&quot;73&quot; /&gt;&lt;w:lsdException w:name=&quot;Light Shading Accent 5&quot; w:uiPriority=&quot;60&quot; /&gt;&lt;w:lsdException w:name=&quot;Light List Accent 5&quot; w:uiPriority=&quot;61&quot; /&gt;&lt;w:lsdException w:name=&quot;Light Grid Accent 5&quot; w:uiPriority=&quot;62&quot; /&gt;&lt;w:lsdException w:name=&quot;Medium Shading 1 Accent 5&quot; w:uiPriority=&quot;63&quot; /&gt;&lt;w:lsdException w:name=&quot;Medium Shading 2 Accent 5&quot; w:uiPriority=&quot;64&quot; /&gt;&lt;w:lsdException w:name=&quot;Medium List 1 Accent 5&quot; w:uiPriority=&quot;65&quot; /&gt;&lt;w:lsdException w:name=&quot;Medium List 2 Accent 5&quot; w:uiPriority=&quot;66&quot; /&gt;&lt;w:lsdException w:name=&quot;Medium Grid 1 Accent 5&quot; w:uiPriority=&quot;67&quot; /&gt;&lt;w:lsdException w:name=&quot;Medium Grid 2 Accent 5&quot; w:uiPriority=&quot;68&quot; /&gt;&lt;w:lsdException w:name=&quot;Medium Grid 3 Accent 5&quot; w:uiPriority=&quot;69&quot; /&gt;&lt;w:lsdException w:name=&quot;Dark List Accent 5&quot; w:uiPriority=&quot;70&quot; /&gt;&lt;w:lsdException w:name=&quot;Colorful Shading Accent 5&quot; w:uiPriority=&quot;71&quot; /&gt;&lt;w:lsdException w:name=&quot;Colorful List Accent 5&quot; w:uiPriority=&quot;72&quot; /&gt;&lt;w:lsdException w:name=&quot;Colorful Grid Accent 5&quot; w:uiPriority=&quot;73&quot; /&gt;&lt;w:lsdException w:name=&quot;Light Shading Accent 6&quot; w:uiPriority=&quot;60&quot; /&gt;&lt;w:lsdException w:name=&quot;Light List Accent 6&quot; w:uiPriority=&quot;61&quot; /&gt;&lt;w:lsdException w:name=&quot;Light Grid Accent 6&quot; w:uiPriority=&quot;62&quot; /&gt;&lt;w:lsdException w:name=&quot;Medium Shading 1 Accent 6&quot; w:uiPriority=&quot;63&quot; /&gt;&lt;w:lsdException w:name=&quot;Medium Shading 2 Accent 6&quot; w:uiPriority=&quot;64&quot; /&gt;&lt;w:lsdException w:name=&quot;Medium List 1 Accent 6&quot; w:uiPriority=&quot;65&quot; /&gt;&lt;w:lsdException w:name=&quot;Medium List 2 Accent 6&quot; w:uiPriority=&quot;66&quot; /&gt;&lt;w:lsdException w:name=&quot;Medium Grid 1 Accent 6&quot; w:uiPriority=&quot;67&quot; /&gt;&lt;w:lsdException w:name=&quot;Medium Grid 2 Accent 6&quot; w:uiPriority=&quot;68&quot; /&gt;&lt;w:lsdException w:name=&quot;Medium Grid 3 Accent 6&quot; w:uiPriority=&quot;69&quot; /&gt;&lt;w:lsdException w:name=&quot;Dark List Accent 6&quot; w:uiPriority=&quot;70&quot; /&gt;&lt;w:lsdException w:name=&quot;Colorful Shading Accent 6&quot; w:uiPriority=&quot;71&quot; /&gt;&lt;w:lsdException w:name=&quot;Colorful List Accent 6&quot; w:uiPriority=&quot;72&quot; /&gt;&lt;w:lsdException w:name=&quot;Colorful Grid Accent 6&quot; w:uiPriority=&quot;73&quot; /&gt;&lt;w:lsdException w:name=&quot;Subtle Emphasis&quot; w:uiPriority=&quot;19&quot; w:qFormat=&quot;1&quot; /&gt;&lt;w:lsdException w:name=&quot;Intense Emphasis&quot; w:uiPriority=&quot;21&quot; w:qFormat=&quot;1&quot; /&gt;&lt;w:lsdException w:name=&quot;Subtle Reference&quot; w:uiPriority=&quot;31&quot; w:qFormat=&quot;1&quot; /&gt;&lt;w:lsdException w:name=&quot;Intense Reference&quot; w:uiPriority=&quot;32&quot; w:qFormat=&quot;1&quot; /&gt;&lt;w:lsdException w:name=&quot;Book Title&quot; w:uiPriority=&quot;33&quot; w:qFormat=&quot;1&quot; /&gt;&lt;w:lsdException w:name=&quot;Bibliography&quot; w:semiHidden=&quot;1&quot; w:uiPriority=&quot;37&quot; w:unhideWhenUsed=&quot;1&quot; /&gt;&lt;w:lsdException w:name=&quot;TOC Heading&quot; w:semiHidden=&quot;1&quot; w:uiPriority=&quot;39&quot; w:unhideWhenUsed=&quot;1&quot; w:qFormat=&quot;1&quot; /&gt;&lt;w:lsdException w:name=&quot;Plain Table 1&quot; w:uiPriority=&quot;41&quot; /&gt;&lt;w:lsdException w:name=&quot;Plain Table 2&quot; w:uiPriority=&quot;42&quot; /&gt;&lt;w:lsdException w:name=&quot;Plain Table 3&quot; w:uiPriority=&quot;43&quot; /&gt;&lt;w:lsdException w:name=&quot;Plain Table 4&quot; w:uiPriority=&quot;44&quot; /&gt;&lt;w:lsdException w:name=&quot;Plain Table 5&quot; w:uiPriority=&quot;45&quot; /&gt;&lt;w:lsdException w:name=&quot;Grid Table Light&quot; w:uiPriority=&quot;40&quot; /&gt;&lt;w:lsdException w:name=&quot;Grid Table 1 Light&quot; w:uiPriority=&quot;46&quot; /&gt;&lt;w:lsdException w:name=&quot;Grid Table 2&quot; w:uiPriority=&quot;47&quot; /&gt;&lt;w:lsdException w:name=&quot;Grid Table 3&quot; w:uiPriority=&quot;48&quot; /&gt;&lt;w:lsdException w:name=&quot;Grid Table 4&quot; w:uiPriority=&quot;49&quot; /&gt;&lt;w:lsdException w:name=&quot;Grid Table 5 Dark&quot; w:uiPriority=&quot;50&quot; /&gt;&lt;w:lsdException w:name=&quot;Grid Table 6 Colorful&quot; w:uiPriority=&quot;51&quot; /&gt;&lt;w:lsdException w:name=&quot;Grid Table 7 Colorful&quot; w:uiPriority=&quot;52&quot; /&gt;&lt;w:lsdException w:name=&quot;Grid Table 1 Light Accent 1&quot; w:uiPriority=&quot;46&quot; /&gt;&lt;w:lsdException w:name=&quot;Grid Table 2 Accent 1&quot; w:uiPriority=&quot;47&quot; /&gt;&lt;w:lsdException w:name=&quot;Grid Table 3 Accent 1&quot; w:uiPriority=&quot;48&quot; /&gt;&lt;w:lsdException w:name=&quot;Grid Table 4 Accent 1&quot; w:uiPriority=&quot;49&quot; /&gt;&lt;w:lsdException w:name=&quot;Grid Table 5 Dark Accent 1&quot; w:uiPriority=&quot;50&quot; /&gt;&lt;w:lsdException w:name=&quot;Grid Table 6 Colorful Accent 1&quot; w:uiPriority=&quot;51&quot; /&gt;&lt;w:lsdException w:name=&quot;Grid Table 7 Colorful Accent 1&quot; w:uiPriority=&quot;52&quot; /&gt;&lt;w:lsdException w:name=&quot;Grid Table 1 Light Accent 2&quot; w:uiPriority=&quot;46&quot; /&gt;&lt;w:lsdException w:name=&quot;Grid Table 2 Accent 2&quot; w:uiPriority=&quot;47&quot; /&gt;&lt;w:lsdException w:name=&quot;Grid Table 3 Accent 2&quot; w:uiPriority=&quot;48&quot; /&gt;&lt;w:lsdException w:name=&quot;Grid Table 4 Accent 2&quot; w:uiPriority=&quot;49&quot; /&gt;&lt;w:lsdException w:name=&quot;Grid Table 5 Dark Accent 2&quot; w:uiPriority=&quot;50&quot; /&gt;&lt;w:lsdException w:name=&quot;Grid Table 6 Colorful Accent 2&quot; w:uiPriority=&quot;51&quot; /&gt;&lt;w:lsdException w:name=&quot;Grid Table 7 Colorful Accent 2&quot; w:uiPriority=&quot;52&quot; /&gt;&lt;w:lsdException w:name=&quot;Grid Table 1 Light Accent 3&quot; w:uiPriority=&quot;46&quot; /&gt;&lt;w:lsdException w:name=&quot;Grid Table 2 Accent 3&quot; w:uiPriority=&quot;47&quot; /&gt;&lt;w:lsdException w:name=&quot;Grid Table 3 Accent 3&quot; w:uiPriority=&quot;48&quot; /&gt;&lt;w:lsdException w:name=&quot;Grid Table 4 Accent 3&quot; w:uiPriority=&quot;49&quot; /&gt;&lt;w:lsdException w:name=&quot;Grid Table 5 Dark Accent 3&quot; w:uiPriority=&quot;50&quot; /&gt;&lt;w:lsdException w:name=&quot;Grid Table 6 Colorful Accent 3&quot; w:uiPriority=&quot;5"/>
    <w:docVar w:name="fr-CH5_LanguageVersion" w:val="1&quot; /&gt;&lt;w:lsdException w:name=&quot;Grid Table 7 Colorful Accent 3&quot; w:uiPriority=&quot;52&quot; /&gt;&lt;w:lsdException w:name=&quot;Grid Table 1 Light Accent 4&quot; w:uiPriority=&quot;46&quot; /&gt;&lt;w:lsdException w:name=&quot;Grid Table 2 Accent 4&quot; w:uiPriority=&quot;47&quot; /&gt;&lt;w:lsdException w:name=&quot;Grid Table 3 Accent 4&quot; w:uiPriority=&quot;48&quot; /&gt;&lt;w:lsdException w:name=&quot;Grid Table 4 Accent 4&quot; w:uiPriority=&quot;49&quot; /&gt;&lt;w:lsdException w:name=&quot;Grid Table 5 Dark Accent 4&quot; w:uiPriority=&quot;50&quot; /&gt;&lt;w:lsdException w:name=&quot;Grid Table 6 Colorful Accent 4&quot; w:uiPriority=&quot;51&quot; /&gt;&lt;w:lsdException w:name=&quot;Grid Table 7 Colorful Accent 4&quot; w:uiPriority=&quot;52&quot; /&gt;&lt;w:lsdException w:name=&quot;Grid Table 1 Light Accent 5&quot; w:uiPriority=&quot;46&quot; /&gt;&lt;w:lsdException w:name=&quot;Grid Table 2 Accent 5&quot; w:uiPriority=&quot;47&quot; /&gt;&lt;w:lsdException w:name=&quot;Grid Table 3 Accent 5&quot; w:uiPriority=&quot;48&quot; /&gt;&lt;w:lsdException w:name=&quot;Grid Table 4 Accent 5&quot; w:uiPriority=&quot;49&quot; /&gt;&lt;w:lsdException w:name=&quot;Grid Table 5 Dark Accent 5&quot; w:uiPriority=&quot;50&quot; /&gt;&lt;w:lsdException w:name=&quot;Grid Table 6 Colorful Accent 5&quot; w:uiPriority=&quot;51&quot; /&gt;&lt;w:lsdException w:name=&quot;Grid Table 7 Colorful Accent 5&quot; w:uiPriority=&quot;52&quot; /&gt;&lt;w:lsdException w:name=&quot;Grid Table 1 Light Accent 6&quot; w:uiPriority=&quot;46&quot; /&gt;&lt;w:lsdException w:name=&quot;Grid Table 2 Accent 6&quot; w:uiPriority=&quot;47&quot; /&gt;&lt;w:lsdException w:name=&quot;Grid Table 3 Accent 6&quot; w:uiPriority=&quot;48&quot; /&gt;&lt;w:lsdException w:name=&quot;Grid Table 4 Accent 6&quot; w:uiPriority=&quot;49&quot; /&gt;&lt;w:lsdException w:name=&quot;Grid Table 5 Dark Accent 6&quot; w:uiPriority=&quot;50&quot; /&gt;&lt;w:lsdException w:name=&quot;Grid Table 6 Colorful Accent 6&quot; w:uiPriority=&quot;51&quot; /&gt;&lt;w:lsdException w:name=&quot;Grid Table 7 Colorful Accent 6&quot; w:uiPriority=&quot;52&quot; /&gt;&lt;w:lsdException w:name=&quot;List Table 1 Light&quot; w:uiPriority=&quot;46&quot; /&gt;&lt;w:lsdException w:name=&quot;List Table 2&quot; w:uiPriority=&quot;47&quot; /&gt;&lt;w:lsdException w:name=&quot;List Table 3&quot; w:uiPriority=&quot;48&quot; /&gt;&lt;w:lsdException w:name=&quot;List Table 4&quot; w:uiPriority=&quot;49&quot; /&gt;&lt;w:lsdException w:name=&quot;List Table 5 Dark&quot; w:uiPriority=&quot;50&quot; /&gt;&lt;w:lsdException w:name=&quot;List Table 6 Colorful&quot; w:uiPriority=&quot;51&quot; /&gt;&lt;w:lsdException w:name=&quot;List Table 7 Colorful&quot; w:uiPriority=&quot;52&quot; /&gt;&lt;w:lsdException w:name=&quot;List Table 1 Light Accent 1&quot; w:uiPriority=&quot;46&quot; /&gt;&lt;w:lsdException w:name=&quot;List Table 2 Accent 1&quot; w:uiPriority=&quot;47&quot; /&gt;&lt;w:lsdException w:name=&quot;List Table 3 Accent 1&quot; w:uiPriority=&quot;48&quot; /&gt;&lt;w:lsdException w:name=&quot;List Table 4 Accent 1&quot; w:uiPriority=&quot;49&quot; /&gt;&lt;w:lsdException w:name=&quot;List Table 5 Dark Accent 1&quot; w:uiPriority=&quot;50&quot; /&gt;&lt;w:lsdException w:name=&quot;List Table 6 Colorful Accent 1&quot; w:uiPriority=&quot;51&quot; /&gt;&lt;w:lsdException w:name=&quot;List Table 7 Colorful Accent 1&quot; w:uiPriority=&quot;52&quot; /&gt;&lt;w:lsdException w:name=&quot;List Table 1 Light Accent 2&quot; w:uiPriority=&quot;46&quot; /&gt;&lt;w:lsdException w:name=&quot;List Table 2 Accent 2&quot; w:uiPriority=&quot;47&quot; /&gt;&lt;w:lsdException w:name=&quot;List Table 3 Accent 2&quot; w:uiPriority=&quot;48&quot; /&gt;&lt;w:lsdException w:name=&quot;List Table 4 Accent 2&quot; w:uiPriority=&quot;49&quot; /&gt;&lt;w:lsdException w:name=&quot;List Table 5 Dark Accent 2&quot; w:uiPriority=&quot;50&quot; /&gt;&lt;w:lsdException w:name=&quot;List Table 6 Colorful Accent 2&quot; w:uiPriority=&quot;51&quot; /&gt;&lt;w:lsdException w:name=&quot;List Table 7 Colorful Accent 2&quot; w:uiPriority=&quot;52&quot; /&gt;&lt;w:lsdException w:name=&quot;List Table 1 Light Accent 3&quot; w:uiPriority=&quot;46&quot; /&gt;&lt;w:lsdException w:name=&quot;List Table 2 Accent 3&quot; w:uiPriority=&quot;47&quot; /&gt;&lt;w:lsdException w:name=&quot;List Table 3 Accent 3&quot; w:uiPriority=&quot;48&quot; /&gt;&lt;w:lsdException w:name=&quot;List Table 4 Accent 3&quot; w:uiPriority=&quot;49&quot; /&gt;&lt;w:lsdException w:name=&quot;List Table 5 Dark Accent 3&quot; w:uiPriority=&quot;50&quot; /&gt;&lt;w:lsdException w:name=&quot;List Table 6 Colorful Accent 3&quot; w:uiPriority=&quot;51&quot; /&gt;&lt;w:lsdException w:name=&quot;List Table 7 Colorful Accent 3&quot; w:uiPriority=&quot;52&quot; /&gt;&lt;w:lsdException w:name=&quot;List Table 1 Light Accent 4&quot; w:uiPriority=&quot;46&quot; /&gt;&lt;w:lsdException w:name=&quot;List Table 2 Accent 4&quot; w:uiPriority=&quot;47&quot; /&gt;&lt;w:lsdException w:name=&quot;List Table 3 Accent 4&quot; w:uiPriority=&quot;48&quot; /&gt;&lt;w:lsdException w:name=&quot;List Table 4 Accent 4&quot; w:uiPriority=&quot;49&quot; /&gt;&lt;w:lsdException w:name=&quot;List Table 5 Dark Accent 4&quot; w:uiPriority=&quot;50&quot; /&gt;&lt;w:lsdException w:name=&quot;List Table 6 Colorful Accent 4&quot; w:uiPriority=&quot;51&quot; /&gt;&lt;w:lsdException w:name=&quot;List Table 7 Colorful Accent 4&quot; w:uiPriority=&quot;52&quot; /&gt;&lt;w:lsdException w:name=&quot;List Table 1 Light Accent 5&quot; w:uiPriority=&quot;46&quot; /&gt;&lt;w:lsdException w:name=&quot;List Table 2 Accent 5&quot; w:uiPriority=&quot;47&quot; /&gt;&lt;w:lsdException w:name=&quot;List Table 3 Accent 5&quot; w:uiPriority=&quot;48&quot; /&gt;&lt;w:lsdException w:name=&quot;List Table 4 Accent 5&quot; w:uiPriority=&quot;49&quot; /&gt;&lt;w:lsdException w:name=&quot;List Table 5 Dark Accent 5&quot; w:uiPriority=&quot;50&quot; /&gt;&lt;w:lsdException w:name=&quot;List Table 6 Colorful Accent 5&quot; w:uiPriority=&quot;51&quot; /&gt;&lt;w:lsdException w:name=&quot;List Table 7 Colorful Accent 5&quot; w:uiPriority=&quot;52&quot; /&gt;&lt;w:lsdException w:name=&quot;List Table 1 Light Accent 6&quot; w:uiPriority=&quot;46&quot; /&gt;&lt;w:lsdException w:name=&quot;List Table 2 Accent 6&quot; w:uiPriority=&quot;47&quot; /&gt;&lt;w:lsdException w:name=&quot;List Table 3 Accent 6&quot; w:uiPriority=&quot;48&quot; /&gt;&lt;w:lsdException w:name=&quot;List Table 4 Accent 6&quot; w:uiPriority=&quot;49&quot; /&gt;&lt;w:lsdException w:name=&quot;List Table 5 Dark Accent 6&quot; w:uiPriority=&quot;50&quot; /&gt;&lt;w:lsdException w:name=&quot;List Table 6 Colorful Accent 6&quot; w:uiPriority=&quot;51&quot; /&gt;&lt;w:lsdException w:name=&quot;List Table 7 Colorful Accent 6&quot; w:uiPriority=&quot;52&quot; /&gt;&lt;w:lsdException w:name=&quot;Mention&quot; w:semiHidden=&quot;1&quot; w:unhideWhenUsed=&quot;1&quot; /&gt;&lt;w:lsdException w:name=&quot;Smart Hyperlink&quot; w:semiHidden=&quot;1&quot; w:unhideWhenUsed=&quot;1&quot; /&gt;&lt;w:lsdException w:name=&quot;Hashtag&quot; w:semiHidden=&quot;1&quot; w:unhideWhenUsed=&quot;1&quot; /&gt;&lt;/w:latentStyles&gt;&lt;w:style w:type=&quot;paragraph&quot; w:default=&quot;1&quot; w:styleId=&quot;Normal&quot;&gt;&lt;w:name w:val=&quot;Normal&quot; /&gt;&lt;w:qFormat /&gt;&lt;w:rsid w:val=&quot;00376293&quot; /&gt;&lt;w:rPr&gt;&lt;w:rFonts w:cs=&quot;Times New Roman&quot; /&gt;&lt;w:sz w:val=&quot;3276&quot; /&gt;&lt;w:szCs w:val=&quot;3276&quot; /&gt;&lt;/w:rPr&gt;&lt;/w:style&gt;&lt;w:style w:type=&quot;character&quot; w:default=&quot;1&quot; w:styleId=&quot;DefaultParagraphFont&quot;&gt;&lt;w:name w:val=&quot;Default Paragraph Font&quot; /&gt;&lt;w:uiPriority w:val=&quot;1&quot; /&gt;&lt;w:semiHidden /&gt;&lt;w:unhideWhenUsed /&gt;&lt;/w:style&gt;&lt;w:style w:type=&quot;table&quot; w:default=&quot;1&quot; w:styleId=&quot;TableNormal&quot;&gt;&lt;w:name w:val=&quot;Normal Table&quot; /&gt;&lt;w:uiPriority w:val=&quot;99&quot; /&gt;&lt;w:semiHidden /&gt;&lt;w:unhideWhenUsed /&gt;&lt;w:tblPr&gt;&lt;w:tblInd w:w=&quot;0&quot; w:type=&quot;dxa&quot; /&gt;&lt;w:tblCellMar&gt;&lt;w:top w:w=&quot;0&quot; w:type=&quot;dxa&quot; /&gt;&lt;w:left w:w=&quot;108&quot; w:type=&quot;dxa&quot; /&gt;&lt;w:bottom w:w=&quot;0&quot; w:type=&quot;dxa&quot; /&gt;&lt;w:right w:w=&quot;108&quot; w:type=&quot;dxa&quot; /&gt;&lt;/w:tblCellMar&gt;&lt;/w:tblPr&gt;&lt;/w:style&gt;&lt;w:style w:type=&quot;numbering&quot; w:default=&quot;1&quot; w:styleId=&quot;NoList&quot;&gt;&lt;w:name w:val=&quot;No List&quot; /&gt;&lt;w:uiPriority w:val=&quot;99&quot; /&gt;&lt;w:semiHidden /&gt;&lt;w:unhideWhenUsed /&gt;&lt;/w:style&gt;&lt;w:style w:type=&quot;character&quot; w:styleId=&quot;PlaceholderText&quot;&gt;&lt;w:name w:val=&quot;Placeholder Text&quot; /&gt;&lt;w:basedOn w:val=&quot;DefaultParagraphFont&quot; /&gt;&lt;w:uiPriority w:val=&quot;99&quot; /&gt;&lt;w:semiHidden /&gt;&lt;w:rsid w:val=&quot;00C96519&quot; /&gt;&lt;w:rPr&gt;&lt;w:color w:val=&quot;808080&quot; /&gt;&lt;/w:rPr&gt;&lt;/w:style&gt;&lt;w:style w:type=&quot;paragraph&quot; w:customStyle=&quot;1&quot; w:styleId=&quot;22D9E3B013D248BA862D7FA6948EC95D&quot;&gt;&lt;w:name w:val=&quot;22D9E3B013D248BA862D7FA6948EC95D&quot; /&gt;&lt;w:rsid w:val=&quot;00A43B8D&quot; /&gt;&lt;/w:style&gt;&lt;w:style w:type=&quot;paragraph&quot; w:customStyle=&quot;1&quot; w:styleId=&quot;31C1063EDA25485CB40EF9A483F6785B&quot;&gt;&lt;w:name w:val=&quot;31C1063EDA25485CB40EF9A483F6785B&quot; /&gt;&lt;w:rsid w:val=&quot;00A43B8D&quot; /&gt;&lt;/w:style&gt;&lt;w:style w:type=&quot;paragraph&quot; w:customStyle=&quot;1&quot; w:styleId=&quot;0D708CD961E04B349B77D23FF1351C59&quot;&gt;&lt;w:name w:val=&quot;0D708CD961E04B349B77D23FF1351C59&quot; /&gt;&lt;w:rsid w:val=&quot;00A43B8D&quot; /&gt;&lt;/w:style&gt;&lt;w:style w:type=&quot;paragraph&quot; w:customStyle=&quot;1&quot; w:styleId=&quot;05FCEB9A9CA2487DA44094F2B0C1A549&quot;&gt;&lt;w:name w:val=&quot;05FCEB9A9CA2487DA44094F2B0C1A549&quot; /&gt;&lt;w:rsid w:val=&quot;00A43B8D&quot; /&gt;&lt;/w:style&gt;&lt;w:style w:type=&quot;paragraph&quot; w:customStyle=&quot;1&quot; w:styleId=&quot;930CB7F3459E4AF7802A55D51A166618&quot;&gt;&lt;w:name w:val=&quot;930CB7F3459E4AF7802A55D51A166618&quot; /&gt;&lt;w:rsid w:val=&quot;00A43B8D&quot; /&gt;&lt;/w:style&gt;&lt;w:style w:type=&quot;paragraph&quot; w:customStyle=&quot;1&quot; w:styleId=&quot;AE9E4479FD514030AE6052AF3464AF9E&quot;&gt;&lt;w:name w:val=&quot;AE9E4479FD514030AE6052AF3464AF9E&quot; /&gt;&lt;w:rsid w:val=&quot;00D00979&quot; /&gt;&lt;/w:style&gt;&lt;w:style w:type=&quot;paragraph&quot; w:customStyle=&quot;1&quot; w:styleId=&quot;8CFFC0D4D29143E492377EAA01BD2F24&quot;&gt;&lt;w:name w:val=&quot;8CFFC0D4D29143E492377EAA01BD2F24&quot; /&gt;&lt;w:rsid w:val=&quot;00D00979&quot; /&gt;&lt;/w:style&gt;&lt;w:style w:type=&quot;paragraph&quot; w:customStyle=&quot;1&quot; w:styleId=&quot;840216ECF0214AE4B273916964D76FDC&quot;&gt;&lt;w:name w:val=&quot;840216ECF0214AE4B273916964D76FDC&quot; /&gt;&lt;w:rsid w:val=&quot;00D00979&quot; /&gt;&lt;/w:style&gt;&lt;w:style w:type=&quot;paragraph&quot; w:customStyle=&quot;1&quot; w:styleId=&quot;5CD4C9DC4C3F4AE39FBAB3AFE2BAFEB6&quot;&gt;&lt;w:name w:val=&quot;5CD4C9DC4C3F4AE39FBAB3AFE2BAFEB6&quot; /&gt;&lt;w:rsid w:val=&quot;00D00979&quot; /&gt;&lt;/w:style&gt;&lt;w:style w:type=&quot;paragraph&quot; w:customStyle=&quot;1&quot; w:styleId=&quot;D980E0C644C54FB5B6F877455AE032E8&quot;&gt;&lt;w:name w:val=&quot;D980E0C644C54FB5B6F877455AE032E8&quot; /&gt;&lt;w:rsid w:val=&quot;00D00979&quot; /&gt;&lt;/w:style&gt;&lt;w:style w:type=&quot;paragraph&quot; w:customStyle=&quot;1&quot; w:styleId=&quot;2A2D616E7A4E425BACB0D1FCAA6357C0&quot;&gt;&lt;w:name w:val=&quot;2A2D616E7A4E425BACB0D1FCAA6357C0&quot; /&gt;&lt;w:rsid w:val=&quot;00D00979&quot; /&gt;&lt;/w:style&gt;&lt;w:style w:type=&quot;paragraph&quot; w:customStyle=&quot;1&quot; w:styleId=&quot;131669837F7B4E86B0296E3B6B3AC56C&quot;&gt;&lt;w:name w:val=&quot;131669837F7B4E86B0296E3B6B3AC56C&quot; /&gt;&lt;w:rsid w:val=&quot;00D00979&quot; /&gt;&lt;/w:style&gt;&lt;w:style w:type=&quot;paragraph&quot; w:customStyle=&quot;1&quot; w:styleId=&quot;4E45BDD88AAC4552871695D1202428B3&quot;&gt;&lt;w:name w:val=&quot;4E45BDD88AAC4552871695D1202428B3&quot; /&gt;&lt;w:rsid w:val=&quot;00D00979&quot; /&gt;&lt;/w:style&gt;&lt;w:style w:type=&quot;paragraph&quot; w:customStyle=&quot;1&quot; w:styleId=&quot;E5F1B6E512AE4E65BFF02769873D0051&quot;&gt;&lt;w:name w:val=&quot;E5F1B6E512AE4E65BFF02769873D0051&quot; /&gt;&lt;w:rsid w:val=&quot;00D00979&quot; /&gt;&lt;/w:style&gt;&lt;w:style w:type=&quot;paragraph&quot; w:customStyle=&quot;1&quot; w:styleId=&quot;04105DD175F04C929AFBDD559176B7FD&quot;&gt;&lt;w:name w:val=&quot;04105DD175F04C929AFBDD559176B7FD&quot; /&gt;&lt;w:rsid w:val=&quot;00D00979&quot; /&gt;&lt;/w:style&gt;&lt;w:style w:type=&quot;paragraph&quot; w:customStyle=&quot;1&quot; w:styleId=&quot;15E1F1A9820D4D85B9585F9478B6A57B&quot;&gt;&lt;w:name w:val=&quot;15E1F1A9820D4D85B9585F9478B6A57B&quot; /&gt;&lt;w:rsid w:val=&quot;00D00979&quot; /&gt;&lt;/w:style&gt;&lt;w:style w:type=&quot;paragraph&quot; w:customStyle=&quot;1&quot; w:styleId=&quot;200F01C5D7E1411DBA1E149CD65144BD&quot;&gt;&lt;w:name w:val=&quot;200F01C5D7E1411DBA1E149CD65144BD&quot; /&gt;&lt;w:rsid w:val=&quot;00D00979&quot; /&gt;&lt;/w:style&gt;&lt;w:style w:type=&quot;paragraph&quot; w:customStyle=&quot;1&quot; w:styleId=&quot;800C4C0204F640CA9C58F702B3AD20F4&quot;&gt;&lt;w:name w:val=&quot;800C4C0204F640CA9C58F702B3AD20F4&quot; /&gt;&lt;w:rsid w:val=&quot;00D00979&quot; /&gt;&lt;/w:style&gt;&lt;w:style w:type=&quot;paragraph&quot; w:customStyle=&quot;1&quot; w:styleId=&quot;8F39D61401C348B1908B259D6C8ECE61&quot;&gt;&lt;w:name w:val=&quot;8F39D61401C348B1908B259D6C8ECE61&quot; /&gt;&lt;w:rsid w:val=&quot;00D00979&quot; /&gt;&lt;/w:style&gt;&lt;w:style w:type=&quot;paragraph&quot; w:customStyle=&quot;1&quot; w:styleId=&quot;A1E7DF80BEE14A3092714C67BC7AC0F3&quot;&gt;&lt;w:name w:val=&quot;A1E7DF80BEE14A3092714C67BC7AC0F3&quot; /&gt;&lt;w:rsid w:val=&quot;00D00979&quot; /&gt;&lt;/w:style&gt;&lt;w:style w:type=&quot;paragraph&quot; w:customStyle=&quot;1&quot; w:styleId=&quot;6F9AADC676CD4CB7B75CD43445769472&quot;&gt;&lt;w:name w:val=&quot;6F9AADC676CD4CB7B75CD43445769472&quot; /&gt;&lt;w:rsid w:val=&quot;00D00979&quot; /&gt;&lt;/w:style&gt;&lt;w:style w:type=&quot;paragraph&quot; w:customStyle=&quot;1&quot; w:styleId=&quot;D63D4A88A8D144E5A48CA72699442335&quot;&gt;&lt;w:name w:val=&quot;D63D4A88A8D144E5A48CA72699442335&quot; /&gt;&lt;w:rsid w:val=&quot;00D00979&quot; /&gt;&lt;/w:style&gt;&lt;w:style w:type=&quot;paragraph&quot; w:customStyle=&quot;1&quot; w:styleId=&quot;40A3505764BB400698381101E6C3A933&quot;&gt;&lt;w:name w:val=&quot;40A3505764BB400698381101E6C3A933&quot; /&gt;&lt;w:rsid w:val=&quot;00D00979&quot; /&gt;&lt;/w:style&gt;&lt;w:style w:type=&quot;paragraph&quot; w:customStyle=&quot;1&quot; w:styleId=&quot;132796A8CB0144A596FDADF9B08BE301&quot;&gt;&lt;w:name w:val=&quot;132796A8CB0144A596FDADF9B08BE301&quot; /&gt;&lt;w:rsid w:val=&quot;00D00979&quot; /&gt;&lt;/w:style&gt;&lt;w:style w:type=&quot;paragraph&quot; w:customStyle=&quot;1&quot; w:styleId=&quot;6252C4D302EE4DFA9F05D52EEC8E6D80&quot;&gt;&lt;w:name w:val=&quot;6252C4D302EE4DFA9F05D52EEC8E6D80&quot; /&gt;&lt;w:rsid w:val=&quot;00D00979&quot; /&gt;&lt;/w:style&gt;&lt;w:style w:type=&quot;paragraph&quot; w:customStyle=&quot;1&quot; w:styleId=&quot;94022C7D7FE74D798D51F8B36170BB6D&quot;&gt;&lt;w:name w:val=&quot;94022C7D7FE74D798D51F8B36170BB6D&quot; /&gt;&lt;w:rsid w:val=&quot;00D00979&quot; /&gt;&lt;/w:style&gt;&lt;w:style w:type=&quot;paragraph&quot; w:customStyle=&quot;1&quot; w:styleId=&quot;4EF4157895AF4782942AF48627BCA7FB&quot;&gt;&lt;w:name w:val=&quot;4EF4157895AF4782942AF48627BCA7FB&quot; /&gt;&lt;w:rsid w:val=&quot;00D00979&quot; /&gt;&lt;/w:style&gt;&lt;w:style w:type=&quot;paragraph&quot; w:customStyle=&quot;1&quot; w:styleId=&quot;3A18CA95157143AEAD992D0B94F7DCD0&quot;&gt;&lt;w:name w:val=&quot;3A18CA95157143AEAD992D0B94F7DCD0&quot; /&gt;&lt;w:rsid w:val=&quot;00D00979&quot; /&gt;&lt;/w:style&gt;&lt;w:style w:type=&quot;paragraph&quot; w:customStyle=&quot;1&quot; w:styleId=&quot;D311842940E54695A1E177D51B9D8EBC&quot;&gt;&lt;w:name w:val=&quot;D311842940E54695A1E177D51B9D8EBC&quot; /&gt;&lt;w:rsid w:val=&quot;00D00979&quot; /&gt;&lt;/w:style&gt;&lt;w:style w:type=&quot;paragraph&quot; w:customStyle=&quot;1&quot; w:styleId=&quot;4805F8E956D145638512AA673E94132F&quot;&gt;&lt;w:name w:val=&quot;4805F8E956D145638512AA673E94132F&quot; /&gt;&lt;w:rsid w:val=&quot;00D00979&quot; /&gt;&lt;/w:style&gt;&lt;w:style w:type=&quot;paragraph&quot; w:customStyle=&quot;1&quot; w:styleId=&quot;E6B16C1DFFF245DF95A70F611CCE40A5&quot;&gt;&lt;w:name w:val=&quot;E6B16C1DFFF245DF95A70F611CCE40A5&quot; /&gt;&lt;w:rsid w:val=&quot;00D00979&quot; /&gt;&lt;/w:style&gt;&lt;w:style w:type=&quot;paragraph&quot; w:customStyle=&quot;1&quot; w:styleId=&quot;0259956A60414FABA9586FE674238B25&quot;&gt;&lt;w:name w:val=&quot;0259956A60414FABA9586FE674238B25&quot; /&gt;&lt;w:rsid w:val=&quot;00D00979&quot; /&gt;&lt;/w:style&gt;&lt;w:style w:type=&quot;paragraph&quot; w:customStyle=&quot;1&quot; w:styleId=&quot;CBBB13D9F5A9421A8C6CC9D68D820D77&quot;&gt;&lt;w:name w:val=&quot;CBBB13D9F5A9421A8C6CC9D68D820D77&quot; /&gt;&lt;w:rsid w:val=&quot;00D00979&quot; /&gt;&lt;/w:style&gt;&lt;w:style w:type=&quot;paragraph&quot; w:customStyle=&quot;1&quot; w:styleId=&quot;0CD2AE3A91ED41C7BC4188914CB66C1A&quot;&gt;&lt;w:name w:val=&quot;0CD2AE3A91ED41C7BC4188914CB66C1A&quot; /&gt;&lt;w:rsid w:val=&quot;00D00979&quot; /&gt;&lt;/w:style&gt;&lt;w:style w:type=&quot;paragraph&quot; w:customStyle=&quot;1&quot; w:styleId=&quot;885A853FD4C64914A199489BF33C4B59&quot;&gt;&lt;w:name w:val=&quot;885A853FD4C64914A199489BF33C4B59&quot; /&gt;&lt;w:rsid w:val=&quot;0040567B&quot; /&gt;&lt;/w:style&gt;&lt;w:style w:type=&quot;paragraph&quot; w:customStyle=&quot;1&quot; w:styleId=&quot;5822BB27FCF34C6D92A671405122E094&quot;&gt;&lt;w:name w:val=&quot;5822BB27FCF34C6D92A671405122E094&quot; /&gt;&lt;w:rsid w:val=&quot;0040567B&quot; /&gt;&lt;/w:style&gt;&lt;w:style w:type=&quot;paragraph&quot; w:customStyle=&quot;1&quot; w:styleId=&quot;F73C6A46CA9B43BAB4C249833E236915&quot;&gt;&lt;w:name w:val=&quot;F73C6A46CA9B43BAB4C249833E236915&quot; /&gt;&lt;w:rsid w:val=&quot;0040567B&quot; /&gt;&lt;/w:style&gt;&lt;w:style w:type=&quot;paragraph&quot; w:customStyle=&quot;1&quot; w:styleId=&quot;8B944430349244A0A4FA00EDBF74144C&quot;&gt;&lt;w:name w:val=&quot;8B944430349244A0A4FA00EDBF74144C&quot; /&gt;&lt;w:rsid w:val=&quot;0040567B&quot; /&gt;&lt;/w:style&gt;&lt;w:style w:type=&quot;paragraph&quot; w:customStyle=&quot;1&quot; w:styleId=&quot;DCDDFE37DF6C4FE698681DDAEC5409F9&quot;&gt;&lt;w:name w:val=&quot;DCDDFE37DF6C4FE698681DDAEC5409F9&quot; /&gt;&lt;w:rsid w:val=&quot;0040567B&quot; /&gt;&lt;/w:style&gt;&lt;w:style w:type=&quot;paragraph&quot; w:customStyle=&quot;1&quot; w:styleId=&quot;3C251CC1E6884A43AA5CC18804B31151&quot;&gt;&lt;w:name w:val=&quot;3C251CC1E6884A43AA5CC18804B31151&quot; /&gt;&lt;w:rsid w:val=&quot;0040567B&quot; /&gt;&lt;/w:style&gt;&lt;w:style w:type=&quot;paragraph&quot; w:customStyle=&quot;1&quot; w:styleId=&quot;9146675BF37846F498BA9F7C6CF5311C&quot;&gt;&lt;w:name w:val=&quot;9146675BF37846F498BA9F7C6CF5311C&quot; /&gt;&lt;w:rsid w:val=&quot;00F06D96&quot; /&gt;&lt;w:rPr&gt;&lt;w:lang w:val=&quot;de-CH&quot; w:eastAsia=&quot;de-CH&quot; /&gt;&lt;/w:rPr&gt;&lt;/w:style&gt;&lt;w:style w:type=&quot;paragraph&quot; w:customStyle=&quot;1&quot; w:styleId=&quot;C8AAC535ACD44F1ABCC8D2FFE20088CB&quot;&gt;&lt;w:name w:val=&quot;C8AAC535ACD44F1ABCC8D2FFE20088CB&quot; /&gt;&lt;w:rsid w:val=&quot;00F06D96&quot; /&gt;&lt;w:rPr&gt;&lt;w:lang w:val=&quot;de-CH&quot; w:eastAsia=&quot;de-CH&quot; /&gt;&lt;/w:rPr&gt;&lt;/w:style&gt;&lt;w:style w:type=&quot;paragraph&quot; w:customStyle=&quot;1&quot; w:styleId=&quot;8F2AC92B5B864F02A6F55FA52927DEDF&quot;&gt;&lt;w:name w:val=&quot;8F2AC92B5B864F02A6F55FA52927DEDF&quot; /&gt;&lt;w:rsid w:val=&quot;00F06D96&quot; /&gt;&lt;w:rPr&gt;&lt;w:lang w:val=&quot;de-CH&quot; w:eastAsia=&quot;de-CH&quot; /&gt;&lt;/w:rPr&gt;&lt;/w:style&gt;&lt;w:style w:type=&quot;paragraph&quot; w:customStyle=&quot;1&quot; w:styleId=&quot;0E8475F545A543BE9804E688D79F19B8&quot;&gt;&lt;w:name w:val=&quot;0E8475F545A543BE9804E688D79F19B8&quot; /&gt;&lt;w:rsid w:val=&quot;00F06D96&quot; /&gt;&lt;w:rPr&gt;&lt;w:lang w:val=&quot;de-CH&quot; w:eastAsia=&quot;de-CH&quot; /&gt;&lt;/w:rPr&gt;&lt;/w:style&gt;&lt;w:style w:type=&quot;paragraph&quot; w:customStyle=&quot;1&quot; w:styleId=&quot;5171B12063E64E379A175D727B336A29&quot;&gt;&lt;w:name w:val=&quot;5171B12063E64E379A175D727B336A29&quot; /&gt;&lt;w:rsid w:val=&quot;00F06D96&quot; /&gt;&lt;w:rPr&gt;&lt;w:lang w:val=&quot;de-CH&quot; w:eastAsia=&quot;de-CH&quot; /&gt;&lt;/w:rPr&gt;&lt;/w:style&gt;&lt;w:style w:type=&quot;paragraph&quot; w:customStyle=&quot;1&quot; w:styleId=&quot;8CE2C2D7E91C41668C7A27DB0165DE12&quot;&gt;&lt;w:name w:val=&quot;8CE2C2D7E91C41668C7A27DB0165DE12&quot; /&gt;&lt;w:rsid w:val=&quot;00F06D96&quot; /&gt;&lt;w:rPr&gt;&lt;w:lang w:val=&quot;de-CH&quot; w:eastAsia=&quot;de-CH&quot; /&gt;&lt;/w:rPr&gt;&lt;/w:style&gt;&lt;w:style w:type=&quot;paragraph&quot; w:customStyle=&quot;1&quot; w:styleId=&quot;95624EE00C7D426EB72996A9C514C6FF&quot;&gt;&lt;w:name w:val=&quot;95624EE00C7D426EB72996A9C514C6FF&quot; /&gt;&lt;w:rsid w:val=&quot;00AF4F91&quot; /&gt;&lt;w:rPr&gt;&lt;w:lang w:val=&quot;de-CH&quot; w:eastAsia=&quot;de-CH&quot; /&gt;&lt;/w:rPr&gt;&lt;/w:style&gt;&lt;w:style w:type=&quot;paragraph&quot; w:customStyle=&quot;1&quot; w:styleId=&quot;F0EC078BE60F4B928675BB7745BD69E1&quot;&gt;&lt;w:name w:val=&quot;F0EC078BE60F4B928675BB7745BD69E1&quot; /&gt;&lt;w:rsid w:val=&quot;00AF4F91&quot; /&gt;&lt;w:rPr&gt;&lt;w:lang w:val=&quot;de-CH&quot; w:eastAsia=&quot;de-CH&quot; /&gt;&lt;/w:rPr&gt;&lt;/w:style&gt;&lt;w:style w:type=&quot;paragraph&quot; w:customStyle=&quot;1&quot; w:styleId=&quot;4CCADE9DB1A74B5DA04404A9D57B322B&quot;&gt;&lt;w:name w:val=&quot;4CCADE9DB1A74B5DA04404A9D57B322B&quot; /&gt;&lt;w:rsid w:val=&quot;00AF4F91&quot; /&gt;&lt;w:rPr&gt;&lt;w:lang w:val=&quot;de-CH&quot; w:eastAsia=&quot;de-CH&quot; /&gt;&lt;/w:rPr&gt;&lt;/w:style&gt;&lt;w:style w:type=&quot;paragraph&quot; w:customStyle=&quot;1&quot; w:styleId=&quot;AC52972550654EA497E0FC4EDD1B7979&quot;&gt;&lt;w:name w:val=&quot;AC52972550654EA497E0FC4EDD1B7979&quot; /&gt;&lt;w:rsid w:val=&quot;00AF4F91&quot; /&gt;&lt;w:rPr&gt;&lt;w:lang w:val=&quot;de-CH&quot; w:eastAsia=&quot;de-CH&quot; /&gt;&lt;/w:rPr&gt;&lt;/w:style&gt;&lt;w:style w:type=&quot;paragraph&quot; w:customStyle=&quot;1&quot; w:styleId=&quot;89E9FFB2A6B44CDFBDB1C0CD983FA75A&quot;&gt;&lt;w:name w:val=&quot;89E9FFB2A6B44CDFBDB1C0CD983FA75A&quot; /&gt;&lt;w:rsid w:val=&quot;00AF4F91&quot; /&gt;&lt;w:rPr&gt;&lt;w:lang w:val=&quot;de-CH&quot; w:eastAsia=&quot;de-CH&quot; /&gt;&lt;/w:rPr&gt;&lt;/w:style&gt;&lt;w:style w:type=&quot;paragraph&quot; w:customStyle=&quot;1&quot; w:styleId=&quot;C853A0F3FEC14C2CBAB0F4C30394C194&quot;&gt;&lt;w:name w:val=&quot;C853A0F3FEC14C2CBAB0F4C30394C194&quot; /&gt;&lt;w:rsid w:val=&quot;00AF4F91&quot; /&gt;&lt;w:rPr&gt;&lt;w:lang w:val=&quot;de-CH&quot; w:eastAsia=&quot;de-CH&quot; /&gt;&lt;/w:rPr&gt;&lt;/w:style&gt;&lt;w:style w:type=&quot;paragraph&quot; w:customStyle=&quot;1&quot; w:styleId=&quot;FD8450D244E9462AB5A5F4B10C4E2BF7&quot;&gt;&lt;w:name w:val=&quot;FD8450D244E9462AB5A5F4B10C4E2BF7&quot; /&gt;&lt;w:rsid w:val=&quot;00AF4F91&quot; /&gt;&lt;w:rPr&gt;&lt;w:lang w:val=&quot;de-CH&quot; w:eastAsia=&quot;de-CH&quot; /&gt;&lt;/w:rPr&gt;&lt;/w:style&gt;&lt;w:style w:type=&quot;paragraph&quot; w:customStyle=&quot;1&quot; w:styleId=&quot;90A333F279FF4A0AA82AF53C313BA74A&quot;&gt;&lt;w:name w:val=&quot;90A333F279FF4A0AA82AF53C313BA74A&quot; /&gt;&lt;w:rsid w:val=&quot;00AF4F91&quot; /&gt;&lt;w:rPr&gt;&lt;w:lang w:val=&quot;de-CH&quot; w:eastAsia=&quot;de-CH&quot; /&gt;&lt;/w:rPr&gt;&lt;/w:style&gt;&lt;w:style w:type=&quot;paragraph&quot; w:customStyle=&quot;1&quot; w:styleId=&quot;A6831768C1914634B82F5A3508CCEC9C&quot;&gt;&lt;w:name w:val=&quot;A6831768C1914634B82F5A3508CCEC9C&quot; /&gt;&lt;w:rsid w:val=&quot;00AF4F91&quot; /&gt;&lt;w:rPr&gt;&lt;w:lang w:val=&quot;de-CH&quot; w:eastAsia=&quot;de-CH&quot; /&gt;&lt;/w:rPr&gt;&lt;/w:style&gt;&lt;w:style w:type=&quot;paragraph&quot; w:customStyle=&quot;1&quot; w:styleId=&quot;7DC9B608F3474F15B49A73F962401B99&quot;&gt;&lt;w:name w:val=&quot;7DC9B608F3474F15B49A73F962401B99&quot; /&gt;&lt;w:rsid w:val=&quot;00AF4F91&quot; /&gt;&lt;w:rPr&gt;&lt;w:lang w:val=&quot;de-CH&quot; w:eastAsia=&quot;de-CH&quot; /&gt;&lt;/w:rPr&gt;&lt;/w:style&gt;&lt;w:style w:type=&quot;paragraph&quot; w:customStyle=&quot;1&quot; w:styleId=&quot;FD4337DA911645CB9AF00755A35C478E&quot;&gt;&lt;w:name w:val=&quot;FD4337DA911645CB9AF00755A35C478E&quot; /&gt;&lt;w:rsid w:val=&quot;00AF4F91&quot; /&gt;&lt;w:rPr&gt;&lt;w:lang w:val=&quot;de-CH&quot; w:eastAsia=&quot;de-CH&quot; /&gt;&lt;/w:rPr&gt;&lt;/w:style&gt;&lt;w:style w:type=&quot;paragraph&quot; w:customStyle=&quot;1&quot; w:styleId=&quot;109DA3EBC05946EB92730910A3B84CED&quot;&gt;&lt;w:name w:val=&quot;109DA3EBC05946EB92730910A3B84CED&quot; /&gt;&lt;w:rsid w:val=&quot;00AF4F91&quot; /&gt;&lt;w:rPr&gt;&lt;w:lang w:val=&quot;de-CH&quot; w:eastAsia=&quot;de-CH&quot; /&gt;&lt;/w:rPr&gt;&lt;/w:style&gt;&lt;w:style w:type=&quot;paragraph&quot; w:customStyle=&quot;1&quot; w:styleId=&quot;07C82B5BDE6347FC8642EDAE29F3B2C9&quot;&gt;&lt;w:name w:val=&quot;07C82B5BDE6347FC8642EDAE29F3B2C9&quot; /&gt;&lt;w:rsid w:val=&quot;00AF4F91&quot; /&gt;&lt;w:rPr&gt;&lt;w:lang w:val=&quot;de-CH&quot; w:eastAsia=&quot;de-CH&quot; /&gt;&lt;/w:rPr&gt;&lt;/w:style&gt;&lt;w:style w:type=&quot;paragraph&quot; w:customStyle=&quot;1&quot; w:styleId=&quot;1EFDF802E7F04985AB7579B867DA148F&quot;&gt;&lt;w:name w:val=&quot;1EFDF802E7F04985AB7579B867DA148F&quot; /&gt;&lt;w:rsid w:val=&quot;00F82C1E&quot; /&gt;&lt;w:rPr&gt;&lt;w:lang w:val=&quot;de-CH&quot; w:eastAsia=&quot;de-CH&quot; /&gt;&lt;/w:rPr&gt;&lt;/w:style&gt;&lt;w:style w:type=&quot;paragraph&quot; w:customStyle=&quot;1&quot; w:styleId=&quot;BC394051F5E649C1A046C5293852F155&quot;&gt;&lt;w:name w:val=&quot;BC394051F5E649C1A046C5293852F155&quot; /&gt;&lt;w:rsid w:val=&quot;00F82C1E&quot; /&gt;&lt;w:rPr&gt;&lt;w:lang w:val=&quot;de-CH&quot; w:eastAsia=&quot;de-CH&quot; /&gt;&lt;/w:rPr&gt;&lt;/w:style&gt;&lt;w:style w:type=&quot;paragraph&quot; w:customStyle=&quot;1&quot; w:styleId=&quot;C2D44FE771EF4E608F6DF1CDCD9759CC&quot;&gt;&lt;w:name w:val=&quot;C2D44FE771EF4E608F6DF1CDCD9759CC&quot; /&gt;&lt;w:rsid w:val=&quot;00F82C1E&quot; /&gt;&lt;w:rPr&gt;&lt;w:lang w:val=&quot;de-CH&quot; w:eastAsia=&quot;de-CH&quot; /&gt;&lt;/w:rPr&gt;&lt;/w:style&gt;&lt;w:style w:type=&quot;paragraph&quot; w:customStyle=&quot;1&quot; w:styleId=&quot;8F7087D105F641939BA4BA4FF1D0BDE0&quot;&gt;&lt;w:name w:val=&quot;8F7087D105F641939BA4BA4FF1D0BDE0&quot; /&gt;&lt;w:rsid w:val=&quot;00F82C1E&quot; /&gt;&lt;w:rPr&gt;&lt;w:lang w:val=&quot;de-CH&quot; w:eastAsia=&quot;de-CH&quot; /&gt;&lt;/w:rPr&gt;&lt;/w:style&gt;&lt;w:style w:type=&quot;paragraph&quot; w:customStyle=&quot;1&quot; w:styleId=&quot;CB03C37813BA4FA0B3BA46783CDC1735&quot;&gt;&lt;w:name w:val=&quot;CB03C37813BA4FA0B3BA46783CDC1735&quot; /&gt;&lt;w:rsid w:val=&quot;00F82C1E&quot; /&gt;&lt;w:rPr&gt;&lt;w:lang w:val=&quot;de-CH&quot; w:eastAsia=&quot;de-CH&quot; /&gt;&lt;/w:rPr&gt;&lt;/w:style&gt;&lt;w:style w:type=&quot;paragraph&quot; w:customStyle=&quot;1&quot; w:styleId=&quot;06E78FAC364A4782A52DE9F02D1F8C7F&quot;&gt;&lt;w:name w:val=&quot;06E78FAC364A4782A52DE9F02D1F8C7F&quot; /&gt;&lt;w:rsid w:val=&quot;00F82C1E&quot; /&gt;&lt;w:rPr&gt;&lt;w:lang w:val=&quot;de-CH&quot; w:eastAsia=&quot;de-CH&quot; /&gt;&lt;/w:rPr&gt;&lt;/w:style&gt;&lt;w:style w:type=&quot;paragraph&quot; w:customStyle=&quot;1&quot; w:styleId=&quot;6E128BDCE7C94090939C7BCDB4A63672&quot;&gt;&lt;w:name w:val=&quot;6E128BDCE7C94090939C7BCDB4A63672&quot; /&gt;&lt;w:rsid w:val=&quot;00F82C1E&quot; /&gt;&lt;w:rPr&gt;&lt;w:lang w:val=&quot;de-CH&quot; w:eastAsia=&quot;de-CH&quot; /&gt;&lt;/w:rPr&gt;&lt;/w:style&gt;&lt;w:style w:type=&quot;paragraph&quot; w:customStyle=&quot;1&quot; w:styleId=&quot;A2CA94523EE3465880678AD40AD3FF29&quot;&gt;&lt;w:name w:val=&quot;A2CA94523EE3465880678AD40AD3FF29&quot; /&gt;&lt;w:rsid w:val=&quot;00F82C1E&quot; /&gt;&lt;w:rPr&gt;&lt;w:lang w:val=&quot;de-CH&quot; w:eastAsia=&quot;de-CH&quot; /&gt;&lt;/w:rPr&gt;&lt;/w:style&gt;&lt;w:style w:type=&quot;paragraph&quot; w:customStyle=&quot;1&quot; w:styleId=&quot;DF8910FC9BA94399AD092B214F463F70&quot;&gt;&lt;w:name w:val=&quot;DF8910FC9BA94399AD092B214F463F70&quot; /&gt;&lt;w:rsid w:val=&quot;00F82C1E&quot; /&gt;&lt;w:rPr&gt;&lt;w:lang w:val=&quot;de-CH&quot; w:eastAsia=&quot;de-CH&quot; /&gt;&lt;/w:rPr&gt;&lt;/w:style&gt;&lt;w:style w:type=&quot;paragraph&quot; w:customStyle=&quot;1&quot; w:styleId=&quot;605BF88D80BB47BBAE1AAEF26187B3A7&quot;&gt;&lt;w:name w:val=&quot;605BF88D80BB47BBAE1AAEF26187B3A7&quot; /&gt;&lt;w:rsid w:val=&quot;00F82C1E&quot; /&gt;&lt;w:rPr&gt;&lt;w:lang w:val=&quot;de-CH&quot; w:eastAsia=&quot;de-CH&quot; /&gt;&lt;/w:rPr&gt;&lt;/w:style&gt;&lt;w:style w:type=&quot;paragraph&quot; w:customStyle=&quot;1&quot; w:styleId=&quot;3350E3E2C2C7480D91F556ECDDAA7448&quot;&gt;&lt;w:name w:val=&quot;3350E3E2C2C7480D91F556ECDDAA7448&quot; /&gt;&lt;w:rsid w:val=&quot;00F82C1E&quot; /&gt;&lt;w:rPr&gt;&lt;w:lang w:val=&quot;de-CH&quot; w:eastAsia=&quot;de-CH&quot; /&gt;&lt;/w:rPr&gt;&lt;/w:style&gt;&lt;w:style w:type=&quot;paragraph&quot; w:customStyle=&quot;1&quot; w:styleId=&quot;E689EA0DF3EE4D118C00BC1CC8A83766&quot;&gt;&lt;w:name w:val=&quot;E689EA0DF3EE4D118C00BC1CC8A83766&quot; /&gt;&lt;w:rsid w:val=&quot;00F82C1E&quot; /&gt;&lt;w:rPr&gt;&lt;w:lang w:val=&quot;de-CH&quot; w:eastAsia=&quot;de-CH&quot; /&gt;&lt;/w:rPr&gt;&lt;/w:style&gt;&lt;w:style w:type=&quot;paragraph&quot; w:customStyle=&quot;1&quot; w:styleId=&quot;7A669202E9244C3D826D48D978AEE1D1&quot;&gt;&lt;w:name w:val=&quot;7A669202E9244C3D826D48D978AEE1D1&quot; /&gt;&lt;w:rsid w:val=&quot;00F82C1E&quot; /&gt;&lt;w:rPr&gt;&lt;w:lang w:val=&quot;de-CH&quot; w:eastAsia=&quot;de-CH&quot; /&gt;&lt;/w:rPr&gt;&lt;/w:style&gt;&lt;w:style w:type=&quot;paragraph&quot; w:customStyle=&quot;1&quot; w:styleId=&quot;E8C6B03672F845C9AAE50B6942895A2E&quot;&gt;&lt;w:name w:val=&quot;E8C6B03672F845C9AAE50B6942895A2E&quot; /&gt;&lt;w:rsid w:val=&quot;00F82C1E&quot; /&gt;&lt;w:rPr&gt;&lt;w:lang w:val=&quot;de-CH&quot; w:eastAsia=&quot;de-CH&quot; /&gt;&lt;/w:rPr&gt;&lt;/w:style&gt;&lt;w:style w:type=&quot;paragraph&quot; w:customStyle=&quot;1&quot; w:styleId=&quot;3E7DB20F30E343899850CF2F9694A892&quot;&gt;&lt;w:name w:val=&quot;3E7DB20F30E343899850CF2F9694A892&quot; /&gt;&lt;w:rsid w:val=&quot;00F82C1E&quot; /&gt;&lt;w:rPr&gt;&lt;w:lang w:val=&quot;de-CH&quot; w:eastAsia=&quot;de-CH&quot; /&gt;&lt;/w:rPr&gt;&lt;/w:style&gt;&lt;w:style w:type=&quot;paragraph&quot; w:customStyle=&quot;1&quot; w:styleId=&quot;E5FE49591E2B4A4392B7139FDB2A4634&quot;&gt;&lt;w:name w:val=&quot;E5FE49591E2B4A4392B7139FDB2A4634&quot; /&gt;&lt;w:rsid w:val=&quot;00220D3A&quot; /&gt;&lt;w:rPr&gt;&lt;w:lang w:val=&quot;de-CH&quot; w:eastAsia=&quot;de-CH&quot; /&gt;&lt;/w:rPr&gt;&lt;/w:style&gt;&lt;w:style w:type=&quot;paragraph&quot; w:customStyle=&quot;1&quot; w:styleId=&quot;00C71369FB2F44FF9283EC19FE2D812C&quot;&gt;&lt;w:name w:val=&quot;00C71369FB2F44FF9283EC19FE2D812C&quot; /&gt;&lt;w:rsid w:val=&quot;00220D3A&quot; /&gt;&lt;w:rPr&gt;&lt;w:lang w:val=&quot;de-CH&quot; w:eastAsia=&quot;de-CH&quot; /&gt;&lt;/w:rPr&gt;&lt;/w:style&gt;&lt;w:style w:type=&quot;paragraph&quot; w:customStyle=&quot;1&quot; w:styleId=&quot;6DE921EE85B84C0FAD96EEADDB8EA8B0&quot;&gt;&lt;w:name w:val=&quot;6DE921EE85B84C0FAD96EEADDB8EA8B0&quot; /&gt;&lt;w:rsid w:val=&quot;00220D3A&quot; /&gt;&lt;w:rPr&gt;&lt;w:lang w:val=&quot;de-CH&quot; w:eastAsia=&quot;de-CH&quot; /&gt;&lt;/w:rPr&gt;&lt;/w:style&gt;&lt;w:style w:type=&quot;paragraph&quot; w:customStyle=&quot;1&quot; w:styleId=&quot;BA5B000D0A5A4F058EC27354C4D9E606&quot;&gt;&lt;w:name w:val=&quot;BA5B000D0A5A4F058EC27354C4D9E606&quot; /&gt;&lt;w:rsid w:val=&quot;00220D3A&quot; /&gt;&lt;w:rPr&gt;&lt;w:lang w:val=&quot;de-CH&quot; w:eastAsia=&quot;de-CH&quot; /&gt;&lt;/w:rPr&gt;&lt;/w:style&gt;&lt;w:style w:type=&quot;paragraph&quot; w:customStyle=&quot;1&quot; w:styleId=&quot;D98DED21A9074B318D61BDF6AC3EC741&quot;&gt;&lt;w:name w:val=&quot;D98DED21A9074B318D61BDF6AC3EC741&quot; /&gt;&lt;w:rsid w:val=&quot;00220D3A&quot; /&gt;&lt;w:rPr&gt;&lt;w:lang w:val=&quot;de-CH&quot; w:eastAsia=&quot;de-CH&quot; /&gt;&lt;/w:rPr&gt;&lt;/w:style&gt;&lt;w:style w:type=&quot;paragraph&quot; w:customStyle=&quot;1&quot; w:styleId=&quot;7FAF5C005ED545E48F71E1BBC14013F4&quot;&gt;&lt;w:name w:val=&quot;7FAF5C005ED545E48F71E1BBC14013F4&quot; /&gt;&lt;w:rsid w:val=&quot;00220D3A&quot; /&gt;&lt;w:rPr&gt;&lt;w:lang w:val=&quot;de-CH&quot; w:eastAsia=&quot;de-CH&quot; /&gt;&lt;/w:rPr&gt;&lt;/w:style&gt;&lt;w:style w:type=&quot;paragraph&quot; w:customStyle=&quot;1&quot; w:styleId=&quot;AA159ADFAC344B9AB6DA1BF90703F231&quot;&gt;&lt;w:name w:val=&quot;AA159ADFAC344B9AB6DA1BF90703F231&quot; /&gt;&lt;w:rsid w:val=&quot;00220D3A&quot; /&gt;&lt;w:rPr&gt;&lt;w:lang w:val=&quot;de-CH&quot; w:eastAsia=&quot;de-CH&quot; /&gt;&lt;/w:rPr&gt;&lt;/w:style&gt;&lt;w:style w:type=&quot;paragraph&quot; w:customStyle=&quot;1&quot; w:styleId=&quot;AE32764070744B9E9C5E623745D9741F&quot;&gt;&lt;w:name w:val=&quot;AE32764070744B9E9C5E623745D9741F&quot; /&gt;&lt;w:rsid w:val=&quot;00220D3A&quot; /&gt;&lt;w:rPr&gt;&lt;w:lang w:val=&quot;de-CH&quot; w:eastAsia=&quot;de-CH&quot; /&gt;&lt;/w:rPr&gt;&lt;/w:style&gt;&lt;w:style w:type=&quot;paragraph&quot; w:customStyle=&quot;1&quot; w:styleId=&quot;E8F0BCA336EE495289A5A91D2550B0CB&quot;&gt;&lt;w:name w:val=&quot;E8F0BCA336EE495289A5A91D2550B0CB&quot; /&gt;&lt;w:rsid w:val=&quot;00220D3A&quot; /&gt;&lt;w:rPr&gt;&lt;w:lang w:val=&quot;de-CH&quot; w:eastAsia=&quot;de-CH&quot; /&gt;&lt;/w:rPr&gt;&lt;/w:style&gt;&lt;w:style w:type=&quot;paragraph&quot; w:customStyle=&quot;1&quot; w:styleId=&quot;4482D3319D384E04B555D08D2F3FD982&quot;&gt;&lt;w:name w:val=&quot;4482D3319D384E04B555D08D2F3FD982&quot; /&gt;&lt;w:rsid w:val=&quot;00220D3A&quot; /&gt;&lt;w:rPr&gt;&lt;w:lang w:val=&quot;de-CH&quot; w:eastAsia=&quot;de-CH&quot; /&gt;&lt;/w:rPr&gt;&lt;/w:style&gt;&lt;w:style w:type=&quot;paragraph&quot; w:customStyle=&quot;1&quot; w:styleId=&quot;48DEBB6F48AA449DA4895D1EADDE5C86&quot;&gt;&lt;w:name w:val=&quot;48DEBB6F48AA449DA4895D1EADDE5C86&quot; /&gt;&lt;w:rsid w:val=&quot;00220D3A&quot; /&gt;&lt;w:rPr&gt;&lt;w:lang w:val=&quot;de-CH&quot; w:eastAsia=&quot;de-CH&quot; /&gt;&lt;/w:rPr&gt;&lt;/w:style&gt;&lt;w:style w:type=&quot;paragraph&quot; w:customStyle=&quot;1&quot; w:styleId=&quot;90EEF0D9580A4FD1A31DB4F866C4B882&quot;&gt;&lt;w:name w:val=&quot;90EEF0D9580A4FD1A31DB4F866C4B882&quot; /&gt;&lt;w:rsid w:val=&quot;00220D3A&quot; /&gt;&lt;w:rPr&gt;&lt;w:lang w:val=&quot;de-CH&quot; w:eastAsia=&quot;de-CH&quot; /&gt;&lt;/w:rPr&gt;&lt;/w:style&gt;&lt;w:style w:type=&quot;paragraph&quot; w:customStyle=&quot;1&quot; w:styleId=&quot;A711376B4FCD429E8013B4C0F4E75587&quot;&gt;&lt;w:name w:val=&quot;A711376B4FCD429E8013B4C0F4E75587&quot; /&gt;&lt;w:rsid w:val=&quot;00220D3A&quot; /&gt;&lt;w:rPr&gt;&lt;w:lang w:val=&quot;de-CH&quot; w:eastAsia=&quot;de-CH&quot; /&gt;&lt;/w:rPr&gt;&lt;/w:style&gt;&lt;w:style w:type=&quot;paragraph&quot; w:customStyle=&quot;1&quot; w:styleId=&quot;487F6065F5C94CAE8A6B9676A427D175&quot;&gt;&lt;w:name w:val=&quot;487F6065F5C94CAE8A6B9676A427D175&quot; /&gt;&lt;w:rsid w:val=&quot;00220D3A&quot; /&gt;&lt;w:rPr&gt;&lt;w:lang w:val=&quot;de-CH&quot; w:eastAsia=&quot;de-CH&quot; /&gt;&lt;/w:rPr&gt;&lt;/w:style&gt;&lt;w:style w:type=&quot;paragraph&quot; w:customStyle=&quot;1&quot; w:styleId=&quot;C6B2776891844EE29392D3F1B4A03799&quot;&gt;&lt;w:name w:val=&quot;C6B2776891844EE29392D3F1B4A03799&quot; /&gt;&lt;w:rsid w:val=&quot;00220D3A&quot; /&gt;&lt;w:rPr&gt;&lt;w:lang w:val=&quot;de-CH&quot; w:eastAsia=&quot;de-CH&quot; /&gt;&lt;/w:rPr&gt;&lt;/w:style&gt;&lt;w:style w:type=&quot;paragraph&quot; w:customStyle=&quot;1&quot; w:styleId=&quot;3890859B781A49D89454221F2DC5BB61&quot;&gt;&lt;w:name w:val=&quot;3890859B781A49D89454221F2DC5BB61&quot; /&gt;&lt;w:rsid w:val=&quot;00220D3A&quot; /&gt;&lt;w:rPr&gt;&lt;w:lang w:val=&quot;de-CH&quot; w:eastAsia=&quot;de-CH&quot; /&gt;&lt;/w:rPr&gt;&lt;/w:style&gt;&lt;w:style w:type=&quot;paragraph&quot; w:customStyle=&quot;1&quot; w:styleId=&quot;D89F879519934F83B2BE7A912D3EB3F3&quot;&gt;&lt;w:name w:val=&quot;D89F879519934F83B2BE7A912D3EB3F3&quot; /&gt;&lt;w:rsid w:val=&quot;00220D3A&quot; /&gt;&lt;w:rPr&gt;&lt;w:lang w:val=&quot;de-CH&quot; w:eastAsia=&quot;de-CH&quot; /&gt;&lt;/w:rPr&gt;&lt;/w:style&gt;&lt;w:style w:type=&quot;paragraph&quot; w:customStyle=&quot;1&quot; w:styleId=&quot;B44B64CA23064F41A9FCD637F263EB63&quot;&gt;&lt;w:name w:val=&quot;B44B64CA23064F41A9FCD637F263EB63&quot; /&gt;&lt;w:rsid w:val=&quot;00220D3A&quot; /&gt;&lt;w:rPr&gt;&lt;w:lang w:val=&quot;de-CH&quot; w:eastAsia=&quot;de-CH&quot; /&gt;&lt;/w:rPr&gt;&lt;/w:style&gt;&lt;w:style w:type=&quot;paragraph&quot; w:customStyle=&quot;1&quot; w:styleId=&quot;844154E4DF3C47ADA139B3D55EF10470&quot;&gt;&lt;w:name w:val=&quot;844154E4DF3C47ADA139B3D55EF10470&quot; /&gt;&lt;w:rsid w:val=&quot;00220D3A&quot; /&gt;&lt;w:rPr&gt;&lt;w:lang w:val=&quot;de-CH&quot; w:eastAsia=&quot;de-CH&quot; /&gt;&lt;/w:rPr&gt;&lt;/w:style&gt;&lt;w:style w:type=&quot;paragraph&quot; w:customStyle=&quot;1&quot; w:styleId=&quot;BAA87A1D802B4A3DA676FEDFC37BDEA0&quot;&gt;&lt;w:name w:val=&quot;BAA87A1D802B4A3DA676FEDFC37BDEA0&quot; /&gt;&lt;w:rsid w:val=&quot;00220D3A&quot; /&gt;&lt;w:rPr&gt;&lt;w:lang w:val=&quot;de-CH&quot; w:eastAsia=&quot;de-CH&quot; /&gt;&lt;/w:rPr&gt;&lt;/w:style&gt;&lt;w:style w:type=&quot;paragraph&quot; w:customStyle=&quot;1&quot; w:styleId=&quot;1E7DCB8FB0064BA99D0E806005EF0FBF&quot;&gt;&lt;w:name w:val=&quot;1E7DCB8FB0064BA99D0E806005EF0FBF&quot; /&gt;&lt;w:rsid w:val=&quot;00220D3A&quot; /&gt;&lt;w:rPr&gt;&lt;w:lang w:val=&quot;de-CH&quot; w:eastAsia=&quot;de-CH&quot; /&gt;&lt;/w:rPr&gt;&lt;/w:style&gt;&lt;w:style w:type=&quot;paragraph&quot; w:customStyle=&quot;1&quot; w:styleId=&quot;845B1E11192E4F6B87501FD4AB553FDA&quot;&gt;&lt;w:name w:val=&quot;845B1E11192E4F6B87501FD4AB553FDA&quot; /&gt;&lt;w:rsid w:val=&quot;00220D3A&quot; /&gt;&lt;w:rPr&gt;&lt;w:lang w:val=&quot;de-CH&quot; w:eastAsia=&quot;de-CH&quot; /&gt;&lt;/w:rPr&gt;&lt;/w:style&gt;&lt;w:style w:type=&quot;paragraph&quot; w:customStyle=&quot;1&quot; w:styleId=&quot;3699137C1167471AAACD653B7928B993&quot;&gt;&lt;w:name w:val=&quot;3699137C1167471AAACD653B7928B993&quot; /&gt;&lt;w:rsid w:val=&quot;00220D3A&quot; /&gt;&lt;w:rPr&gt;&lt;w:lang w:val=&quot;de-CH&quot; w:eastAsia=&quot;de-CH&quot; /&gt;&lt;/w:rPr&gt;&lt;/w:style&gt;&lt;w:style w:type=&quot;paragraph&quot; w:customStyle=&quot;1&quot; w:styleId=&quot;E9F9885A976D495FBFC05F1CC79E9753&quot;&gt;&lt;w:name w:val=&quot;E9F9885A976D495FBFC05F1CC79E9753&quot; /&gt;&lt;w:rsid w:val=&quot;00220D3A&quot; /&gt;&lt;w:rPr&gt;&lt;w:lang w:val=&quot;de-CH&quot; w:eastAsia=&quot;de-CH&quot; /&gt;&lt;/w:rPr&gt;&lt;/w:style&gt;&lt;w:style w:type=&quot;paragraph&quot; w:customStyle=&quot;1&quot; w:styleId=&quot;1B9347273FA74A778D369ACEA97CC5F5&quot;&gt;&lt;w:name w:val=&quot;1B9347273FA74A778D369ACEA97CC5F5&quot; /&gt;&lt;w:rsid w:val=&quot;00E44B38&quot; /&gt;&lt;w:rPr&gt;&lt;w:lang w:val=&quot;de-CH&quot; w:eastAsia=&quot;de-CH&quot; /&gt;&lt;/w:rPr&gt;&lt;/w:style&gt;&lt;w:style w:type=&quot;paragraph&quot; w:customStyle=&quot;1&quot; w:styleId=&quot;1899EE8096B045F5981192C9692DF073&quot;&gt;&lt;w:name w:val=&quot;1899EE8096B045F5981192C9692DF073&quot; /&gt;&lt;w:rsid w:val=&quot;00E44B38&quot; /&gt;&lt;w:rPr&gt;&lt;w:lang w:val=&quot;de-CH&quot; w:eastAsia=&quot;de-CH&quot; /&gt;&lt;/w:rPr&gt;&lt;/w:style&gt;&lt;w:style w:type=&quot;paragraph&quot; w:customStyle=&quot;1&quot; w:styleId=&quot;4BFE09D61CE74A1E85B79BD5FD287D2D&quot;&gt;&lt;w:name w:val=&quot;4BFE09D61CE74A1E85B79BD5FD287D2D&quot; /&gt;&lt;w:rsid w:val=&quot;00E44B38&quot; /&gt;&lt;w:rPr&gt;&lt;w:lang w:val=&quot;de-CH&quot; w:eastAsia=&quot;de-CH&quot; /&gt;&lt;/w:rPr&gt;&lt;/w:style&gt;&lt;w:style w:type=&quot;paragraph&quot; w:customStyle=&quot;1&quot; w:styleId=&quot;CD788A3101694FDB9283A7B4C416BCCA&quot;&gt;&lt;w:name w:val=&quot;CD788A3101694FDB9283A7B4C416BCCA&quot; /&gt;&lt;w:rsid w:val=&quot;00E44B38&quot; /&gt;&lt;w:rPr&gt;&lt;w:lang w:val=&quot;de-CH&quot; w:eastAsia=&quot;de-CH&quot; /&gt;&lt;/w:rPr&gt;&lt;/w:style&gt;&lt;w:style w:type=&quot;paragraph&quot; w:customStyle=&quot;1&quot; w:styleId=&quot;4ED2E9881C2F401AB029E9CCE3BB99CD&quot;&gt;&lt;w:name w:val=&quot;4ED2E9881C2F401AB029E9CCE3BB99CD&quot; /&gt;&lt;w:rsid w:val=&quot;00E44B38&quot; /&gt;&lt;w:rPr&gt;&lt;w:lang w:val=&quot;de-CH&quot; w:eastAsia=&quot;de-CH&quot; /&gt;&lt;/w:rPr&gt;&lt;/w:style&gt;&lt;w:style w:type=&quot;paragraph&quot; w:customStyle=&quot;1&quot; w:styleId=&quot;3A6E58CD99FD47E4B8C241763B1B3EE4&quot;&gt;&lt;w:name w:val=&quot;3A6E58CD99FD47E4B8C241763B1B3EE4&quot; /&gt;&lt;w:rsid w:val=&quot;00E44B38&quot; /&gt;&lt;w:rPr&gt;&lt;w:lang w:val=&quot;de-CH&quot; w:eastAsia=&quot;de-CH&quot; /&gt;&lt;/w:rPr&gt;&lt;/w:style&gt;&lt;w:style w:type=&quot;paragraph&quot; w:customStyle=&quot;1&quot; w:styleId=&quot;7052E23265374F39B3A0C7449CBA58D1&quot;&gt;&lt;w:name w:val=&quot;7052E23265374F39B3A0C7449CBA58D1&quot; /&gt;&lt;w:rsid w:val=&quot;00E44B38&quot; /&gt;&lt;w:rPr&gt;&lt;w:lang w:val=&quot;de-CH&quot; w:eastAsia=&quot;de-CH&quot; /&gt;&lt;/w:rPr&gt;&lt;/w:style&gt;&lt;w:style w:type=&quot;paragraph&quot; w:customStyle=&quot;1&quot; w:styleId=&quot;67BC7BBEA6764E139ACD67B78D782EA1&quot;&gt;&lt;w:name w:val=&quot;67BC7BBEA6764E139ACD67B78D782EA1&quot; /&gt;&lt;w:rsid w:val=&quot;00E44B38&quot; /&gt;&lt;w:rPr&gt;&lt;w:lang w:val=&quot;de-CH&quot; w:eastAsia=&quot;de-CH&quot; /&gt;&lt;/w:rPr&gt;&lt;/w:style&gt;&lt;w:style w:type=&quot;paragraph&quot; w:customStyle=&quot;1&quot; w:styleId=&quot;8AE2D84EAFF34500B265D1943EA537D3&quot;&gt;&lt;w:name w:val=&quot;8AE2D84EAFF34500B265D1943EA537D3&quot; /&gt;&lt;w:rsid w:val=&quot;00E44B38&quot; /&gt;&lt;w:rPr&gt;&lt;w:lang w:val=&quot;de-CH&quot; w:eastAsia=&quot;de-CH&quot; /&gt;&lt;/w:rPr&gt;&lt;/w:style&gt;&lt;w:style w:type=&quot;paragraph&quot; w:customStyle=&quot;1&quot; w:styleId=&quot;5AD7D6396B1A416D9EAAD6CC11D5DCF6&quot;&gt;&lt;w:name w:val=&quot;5AD7D6396B1A416D9EAAD6CC11D5DCF6&quot; /&gt;&lt;w:rsid w:val=&quot;00E44B38&quot; /&gt;&lt;w:rPr&gt;&lt;w:lang w:val=&quot;de-CH&quot; w:eastAsia=&quot;de-CH&quot; /&gt;&lt;/w:rPr&gt;&lt;/w:style&gt;&lt;w:style w:type=&quot;paragraph&quot; w:customStyle=&quot;1&quot; w:styleId=&quot;D26376E64CEA4C72ABE8CC196E7BBF97&quot;&gt;&lt;w:name w:val=&quot;D26376E64CEA4C72ABE8CC196E7BBF97&quot; /&gt;&lt;w:rsid w:val=&quot;00E44B38&quot; /&gt;&lt;w:rPr&gt;&lt;w:lang w:val=&quot;de-CH&quot; w:eastAsia=&quot;de-CH&quot; /&gt;&lt;/w:rPr&gt;&lt;/w:style&gt;&lt;w:style w:type=&quot;paragraph&quot; w:customStyle=&quot;1&quot; w:styleId=&quot;E37CCAF714254D23A9A3454FD69649E9&quot;&gt;&lt;w:name w:val=&quot;E37CCAF714254D23A9A3454FD69649E9&quot; /&gt;&lt;w:rsid w:val=&quot;00E44B38&quot; /&gt;&lt;w:rPr&gt;&lt;w:lang w:val=&quot;de-CH&quot; w:eastAsia=&quot;de-CH&quot; /&gt;&lt;/w:rPr&gt;&lt;/w:style&gt;&lt;w:style w:type=&quot;paragraph&quot; w:customStyle=&quot;1&quot; w:styleId=&quot;B7A136B5090548F3ACB6F653D96247D9&quot;&gt;&lt;w:name w:val=&quot;B7A136B5090548F3ACB6F653D96247D9&quot; /&gt;&lt;w:rsid w:val=&quot;00E44B38&quot; /&gt;&lt;w:rPr&gt;&lt;w:lang w:val=&quot;de-CH&quot; w:eastAsia=&quot;de-CH&quot; /&gt;&lt;/w:rPr&gt;&lt;/w:style&gt;&lt;w:style w:type=&quot;paragraph&quot; w:customStyle=&quot;1&quot; w:styleId=&quot;EA5498B0DD904F81A7A061EDA8D66DE9&quot;&gt;&lt;w:name w:val=&quot;EA5498B0DD904F81A7A061EDA8D66DE9&quot; /&gt;&lt;w:rsid w:val=&quot;00F8283E&quot; /&gt;&lt;w:rPr&gt;&lt;w:lang w:val=&quot;de-CH&quot; w:eastAsia=&quot;de-CH&quot; /&gt;&lt;/w:rPr&gt;&lt;/w:style&gt;&lt;w:style w:type=&quot;paragraph&quot; w:customStyle=&quot;1&quot; w:styleId=&quot;B224E5810631427FADA4706A6D7AF896&quot;&gt;&lt;w:name w:val=&quot;B224E5810631427FADA4706A6D7AF896&quot; /&gt;&lt;w:rsid w:val=&quot;00F8283E&quot; /&gt;&lt;w:rPr&gt;&lt;w:lang w:val=&quot;de-CH&quot; w:eastAsia=&quot;de-CH&quot; /&gt;&lt;/w:rPr&gt;&lt;/w:style&gt;&lt;w:style w:type=&quot;paragraph&quot; w:customStyle=&quot;1&quot; w:styleId=&quot;1A6C08F90B9444AFBAA41CC65BC7F05F&quot;&gt;&lt;w:name w:val=&quot;1A6C08F90B9444AFBAA41CC65BC7F05F&quot; /&gt;&lt;w:rsid w:val=&quot;00F8283E&quot; /&gt;&lt;w:rPr&gt;&lt;w:lang w:val=&quot;de-CH&quot; w:eastAsia=&quot;de-CH&quot; /&gt;&lt;/w:rPr&gt;&lt;/w:style&gt;&lt;w:style w:type=&quot;paragraph&quot; w:customStyle=&quot;1&quot; w:styleId=&quot;F35E3D4E43584ADDAFDE7153DE6CDBF9&quot;&gt;&lt;w:name w:val=&quot;F35E3D4E43584ADDAFDE7153DE6CDBF9&quot; /&gt;&lt;w:rsid w:val=&quot;00F8283E&quot; /&gt;&lt;w:rPr&gt;&lt;w:lang w:val=&quot;de-CH&quot; w:eastAsia=&quot;de-CH&quot; /&gt;&lt;/w:rPr&gt;&lt;/w:style&gt;&lt;w:style w:type=&quot;paragraph&quot; w:customStyle=&quot;1&quot; w:styleId=&quot;149D5755F2A54517977DD9CDFDED3EDB&quot;&gt;&lt;w:name w:val=&quot;149D5755F2A54517977DD9CDFDED3EDB&quot; /&gt;&lt;w:rsid w:val=&quot;00F8283E&quot; /&gt;&lt;w:rPr&gt;&lt;w:lang w:val=&quot;de-CH&quot; w:eastAsia=&quot;de-CH&quot; /&gt;&lt;/w:rPr&gt;&lt;/w:style&gt;&lt;w:style w:type=&quot;paragraph&quot; w:customStyle=&quot;1&quot; w:styleId=&quot;52B9338A09B44536AFF60FE000C37C2F&quot;&gt;&lt;w:name w:val=&quot;52B9338A09B44536AFF60FE000C37C2F&quot; /&gt;&lt;w:rsid w:val=&quot;00F8283E&quot; /&gt;&lt;w:rPr&gt;&lt;w:lang w:val=&quot;de-CH&quot; w:eastAsia=&quot;de-CH&quot; /&gt;&lt;/w:rPr&gt;&lt;/w:style&gt;&lt;w:style w:type=&quot;paragraph&quot; w:customStyle=&quot;1&quot; w:styleId=&quot;D34BD1F233104FA9A494576E1038CAC3&quot;&gt;&lt;w:name w:val=&quot;D34BD1F233104FA9A494576E1038CAC3&quot; /&gt;&lt;w:rsid w:val=&quot;00F8283E&quot; /&gt;&lt;w:rPr&gt;&lt;w:lang w:val=&quot;de-CH&quot; w:eastAsia=&quot;de-CH&quot; /&gt;&lt;/w:rPr&gt;&lt;/w:style&gt;&lt;w:style w:type=&quot;paragraph&quot; w:customStyle=&quot;1&quot; w:styleId=&quot;7C6528B9263A4EE9B089C7A4B0FCF6F2&quot;&gt;&lt;w:name w:val=&quot;7C6528B9263A4EE9B089C7A4B0FCF6F2&quot; /&gt;&lt;w:rsid w:val=&quot;00F8283E&quot; /&gt;&lt;w:rPr&gt;&lt;w:lang w:val=&quot;de-CH&quot; w:eastAsia=&quot;de-CH&quot; /&gt;&lt;/w:rPr&gt;&lt;/w:style&gt;&lt;w:style w:type=&quot;paragraph&quot; w:customStyle=&quot;1&quot; w:styleId=&quot;49E9EBDB5E2C4F0D8209C34C973D0993&quot;&gt;&lt;w:name w:val=&quot;49E9EBDB5E2C4F0D8209C34C973D0993&quot; /&gt;&lt;w:rsid w:val=&quot;00F8283E&quot; /&gt;&lt;w:rPr&gt;&lt;w:lang w:val=&quot;de-CH&quot; w:eastAsia=&quot;de-CH&quot; /&gt;&lt;/w:rPr&gt;&lt;/w:style&gt;&lt;w:style w:type=&quot;paragraph&quot; w:customStyle=&quot;1&quot; w:styleId=&quot;D4329EF00BD74DA0AD5C61C25A91C6F5&quot;&gt;&lt;w:name w:val=&quot;D4329EF00BD74DA0AD5C61C25A91C6F5&quot; /&gt;&lt;w:rsid w:val=&quot;00F8283E&quot; /&gt;&lt;w:rPr&gt;&lt;w:lang w:val=&quot;de-CH&quot; w:eastAsia=&quot;de-CH&quot; /&gt;&lt;/w:rPr&gt;&lt;/w:style&gt;&lt;w:style w:type=&quot;paragraph&quot; w:customStyle=&quot;1&quot; w:styleId=&quot;A66230D7146C4B2A89535448B67A3A11&quot;&gt;&lt;w:name w:val=&quot;A66230D7146C4B2A89535448B67A3A11&quot; /&gt;&lt;w:rsid w:val=&quot;00F8283E&quot; /&gt;&lt;w:rPr&gt;&lt;w:lang w:val=&quot;de-CH&quot; w:eastAsia=&quot;de-CH&quot; /&gt;&lt;/w:rPr&gt;&lt;/w:style&gt;&lt;w:style w:type=&quot;paragraph&quot; w:customStyle=&quot;1&quot; w:styleId=&quot;2E5921412B3349869D518EB56B6170E4&quot;&gt;&lt;w:name w:val=&quot;2E5921412B3349869D518EB56B6170E4&quot; /&gt;&lt;w:rsid w:val=&quot;00F8283E&quot; /&gt;&lt;w:rPr&gt;&lt;w:lang w:val=&quot;de-CH&quot; w:eastAsia=&quot;de-CH&quot; /&gt;&lt;/w:rPr&gt;&lt;/w:style&gt;&lt;w:style w:type=&quot;paragraph&quot; w:customStyle=&quot;1&quot; w:styleId=&quot;5D1D724271FB433698D097E270435E3A&quot;&gt;&lt;w:name w:val=&quot;5D1D724271FB433698D097E270435E3A&quot; /&gt;&lt;w:rsid w:val=&quot;00F8283E&quot; /&gt;&lt;w:rPr&gt;&lt;w:lang w:val=&quot;de-CH&quot; w:eastAsia=&quot;de-CH&quot; /&gt;&lt;/w:rPr&gt;&lt;/w:style&gt;&lt;w:style w:type=&quot;paragraph&quot; w:customStyle=&quot;1&quot; w:styleId=&quot;866C1CF9C1F7499C827114F178BC4A55&quot;&gt;&lt;w:name w:val=&quot;866C1CF9C1F7499C827114F178BC4A55&quot; /&gt;&lt;w:rsid w:val=&quot;00F8283E&quot; /&gt;&lt;w:rPr&gt;&lt;w:lang w:val=&quot;de-CH&quot; w:eastAsia=&quot;de-CH&quot; /&gt;&lt;/w:rPr&gt;&lt;/w:style&gt;&lt;w:style w:type=&quot;paragraph&quot; w:customStyle=&quot;1&quot; w:styleId=&quot;D58FB79F67B345BD8D6A701E226D6041&quot;&gt;&lt;w:name w:val=&quot;D58FB79F67B345BD8D6A701E226D6041&quot; /&gt;&lt;w:rsid w:val=&quot;00F8283E&quot; /&gt;&lt;w:rPr&gt;&lt;w:lang w:val=&quot;de-CH&quot; w:eastAsia=&quot;de-CH&quot; /&gt;&lt;/w:rPr&gt;&lt;/w:style&gt;&lt;w:style w:type=&quot;paragraph&quot; w:customStyle=&quot;1&quot; w:styleId=&quot;766567D17AD14DE790922C273DAAA4A6&quot;&gt;&lt;w:name w:val=&quot;766567D17AD14DE790922C273DAAA4A6&quot; /&gt;&lt;w:rsid w:val=&quot;00F8283E&quot; /&gt;&lt;w:rPr&gt;&lt;w:lang w:val=&quot;de-CH&quot; w:eastAsia=&quot;de-CH&quot; /&gt;&lt;/w:rPr&gt;&lt;/w:style&gt;&lt;w:style w:type=&quot;paragraph&quot; w:customStyle=&quot;1&quot; w:styleId=&quot;1B5749BE7D404CCB981365B8E27DB017&quot;&gt;&lt;w:name w:val=&quot;1B5749BE7D404CCB981365B8E27DB017&quot; /&gt;&lt;w:rsid w:val=&quot;00F8283E&quot; /&gt;&lt;w:rPr&gt;&lt;w:lang w:val=&quot;de-CH&quot; w:eastAsia=&quot;de-CH&quot; /&gt;&lt;/w:rPr&gt;&lt;/w:style&gt;&lt;w:style w:type=&quot;paragraph&quot; w:customStyle=&quot;1&quot; w:styleId=&quot;81C4986F06D143509E9801E063A36F73&quot;&gt;&lt;w:name w:val=&quot;81C4986F06D143509E9801E063A36F73&quot; /&gt;&lt;w:rsid w:val=&quot;00F8283E&quot; /&gt;&lt;w:rPr&gt;&lt;w:lang w:val=&quot;de-CH&quot; w:eastAsia=&quot;de-CH&quot; /&gt;&lt;/w:rPr&gt;&lt;/w:style&gt;&lt;w:style w:type=&quot;paragraph&quot; w:customStyle=&quot;1&quot; w:styleId=&quot;BEF428DA097A4F0AB3EE119BAA0B3E7B&quot;&gt;&lt;w:name w:val=&quot;BEF428DA097A4F0AB3EE119BAA0B3E7B&quot; /&gt;&lt;w:rsid w:val=&quot;00F8283E&quot; /&gt;&lt;w:rPr&gt;&lt;w:lang w:val=&quot;de-CH&quot; w:eastAsia=&quot;de-CH&quot; /&gt;&lt;/w:rPr&gt;&lt;/w:style&gt;&lt;w:style w:type=&quot;paragraph&quot; w:customStyle=&quot;1&quot; w:styleId=&quot;53AC664D7CCD416B8FEA87854570CCA0&quot;&gt;&lt;w:name w:val=&quot;53AC664D7CCD416B8FEA87854570CCA0&quot; /&gt;&lt;w:rsid w:val=&quot;00F8283E&quot; /&gt;&lt;w:rPr&gt;&lt;w:lang w:val=&quot;de-CH&quot; w:eastAsia=&quot;de-CH&quot; /&gt;&lt;/w:rPr&gt;&lt;/w:style&gt;&lt;w:style w:type=&quot;paragraph&quot; w:customStyle=&quot;1&quot; w:styleId=&quot;A80591D090B34D589B4812D3DF9E6910&quot;&gt;&lt;w:name w:val=&quot;A80591D090B34D589B4812D3DF9E6910&quot; /&gt;&lt;w:rsid w:val=&quot;006F45F6&quot; /&gt;&lt;w:rPr&gt;&lt;w:lang w:val=&quot;de-CH&quot; w:eastAsia=&quot;de-CH&quot; /&gt;&lt;/w:rPr&gt;&lt;/w:style&gt;&lt;w:style w:type=&quot;paragraph&quot; w:customStyle=&quot;1&quot; w:styleId=&quot;BA5519E7B29E4BC480C570624E45B77E&quot;&gt;&lt;w:name w:val=&quot;BA5519E7B29E4BC480C570624E45B77E&quot; /&gt;&lt;w:rsid w:val=&quot;006F45F6&quot; /&gt;&lt;w:rPr&gt;&lt;w:lang w:val=&quot;de-CH&quot; w:eastAsia=&quot;de-CH&quot; /&gt;&lt;/w:rPr&gt;&lt;/w:style&gt;&lt;w:style w:type=&quot;paragraph&quot; w:customStyle=&quot;1&quot; w:styleId=&quot;DD6EC7C0F7804B15A11958107385079A&quot;&gt;&lt;w:name w:val=&quot;DD6EC7C0F7804B15A11958107385079A&quot; /&gt;&lt;w:rsid w:val=&quot;006F45F6&quot; /&gt;&lt;w:rPr&gt;&lt;w:lang w:val=&quot;de-CH&quot; w:eastAsia=&quot;de-CH&quot; /&gt;&lt;/w:rPr&gt;&lt;/w:style&gt;&lt;w:style w:type=&quot;paragraph&quot; w:customStyle=&quot;1&quot; w:styleId=&quot;6231D32B26F94EF3AB3EED6B767FA493&quot;&gt;&lt;w:name w:val=&quot;6231D32B26F94EF3AB3EED6B767FA493&quot; /&gt;&lt;w:rsid w:val=&quot;006F45F6&quot; /&gt;&lt;w:rPr&gt;&lt;w:lang w:val=&quot;de-CH&quot; w:eastAsia=&quot;de-CH&quot; /&gt;&lt;/w:rPr&gt;&lt;/w:style&gt;&lt;w:style w:type=&quot;paragraph&quot; w:customStyle=&quot;1&quot; w:styleId=&quot;CA25CF13D4754BD883D5C16C4C914BBE&quot;&gt;&lt;w:name w:val=&quot;CA25CF13D4754BD883D5C16C4C914BBE&quot; /&gt;&lt;w:rsid w:val=&quot;006F45F6&quot; /&gt;&lt;w:rPr&gt;&lt;w:lang w:val=&quot;de-CH&quot; w:eastAsia=&quot;de-CH&quot; /&gt;&lt;/w:rPr&gt;&lt;/w:style&gt;&lt;w:style w:type=&quot;paragraph&quot; w:customStyle=&quot;1&quot; w:styleId=&quot;BA25956EC5CE46E1BC65ED5906B1FA96&quot;&gt;&lt;w:name w:val=&quot;BA25956EC5CE46E1BC65ED5906B1FA96&quot; /&gt;&lt;w:rsid w:val=&quot;006F45F6&quot; /&gt;&lt;w:rPr&gt;&lt;w:lang w:val=&quot;de-CH&quot; w:eastAsia=&quot;de-CH&quot; /&gt;&lt;/w:rPr&gt;&lt;/w:style&gt;&lt;w:style w:type=&quot;paragraph&quot; w:customStyle=&quot;1&quot; w:styleId=&quot;CB3924A1FAA2467AA859E48777FC6CD4&quot;&gt;&lt;w:name w:val=&quot;CB3924A1FAA2467AA859E48777FC6CD4&quot; /&gt;&lt;w:rsid w:val=&quot;006F45F6&quot; /&gt;&lt;w:rPr&gt;&lt;w:lang w:val=&quot;de-CH&quot; w:eastAsia=&quot;de-CH&quot; /&gt;&lt;/w:rPr&gt;&lt;/w:style&gt;&lt;w:style w:type=&quot;paragraph&quot; w:customStyle=&quot;1&quot; w:styleId=&quot;43958A5195B648BEAA1640E0130ACDC6&quot;&gt;&lt;w:name w:val=&quot;43958A5195B648BEAA1640E0130ACDC6&quot; /&gt;&lt;w:rsid w:val=&quot;006F45F6&quot; /&gt;&lt;w:rPr&gt;&lt;w:lang w:val=&quot;de-CH&quot; w:eastAsia=&quot;de-CH&quot; /&gt;&lt;/w:rPr&gt;&lt;/w:style&gt;&lt;w:style w:type=&quot;paragraph&quot; w:customStyle=&quot;1&quot; w:styleId=&quot;DC0EE472EA8F4E37B15BF70769DA6EC3&quot;&gt;&lt;w:name w:val=&quot;DC0EE472EA8F4E37B15BF70769DA6EC3&quot; /&gt;&lt;w:rsid w:val=&quot;006F45F6&quot; /&gt;&lt;w:rPr&gt;&lt;w:lang w:val=&quot;de-CH&quot; w:eastAsia=&quot;de-CH&quot; /&gt;&lt;/w:rPr&gt;&lt;/w:style&gt;&lt;w:style w:type=&quot;paragraph&quot; w:customStyle=&quot;1&quot; w:styleId=&quot;5153CCDED4104AC291F7D9A96416E531&quot;&gt;&lt;w:name w:val=&quot;5153CCDED4104AC291F7D9A96416E531&quot; /&gt;&lt;w:rsid w:val=&quot;006F45F6&quot; /&gt;&lt;w:rPr&gt;&lt;w:lang w:val=&quot;de-CH&quot; w:eastAsia=&quot;de-CH&quot; /&gt;&lt;/w:rPr&gt;&lt;/w:style&gt;&lt;w:style w:type=&quot;paragraph&quot; w:customStyle=&quot;1&quot; w:styleId=&quot;94AAD51C85D04E078FE297C190A444AE&quot;&gt;&lt;w:name w:val=&quot;94AAD51C85D04E078FE297C190A444AE&quot; /&gt;&lt;w:rsid w:val=&quot;006F45F6&quot; /&gt;&lt;w:rPr&gt;&lt;w:lang w:val=&quot;de-CH&quot; w:eastAsia=&quot;de-CH&quot; /&gt;&lt;/w:rPr&gt;&lt;/w:style&gt;&lt;w:style w:type=&quot;paragraph&quot; w:customStyle=&quot;1&quot; w:styleId=&quot;C43020DFD4D94B76A605AB6F556A9576&quot;&gt;&lt;w:name w:val=&quot;C43020DFD4D94B76A605AB6F556A9576&quot; /&gt;&lt;w:rsid w:val=&quot;006F45F6&quot; /&gt;&lt;w:rPr&gt;&lt;w:lang w:val=&quot;de-CH&quot; w:eastAsia=&quot;de-CH&quot; /&gt;&lt;/w:rPr&gt;&lt;/w:style&gt;&lt;w:style w:type=&quot;paragraph&quot; w:customStyle=&quot;1&quot; w:styleId=&quot;D914817D1A5D42F69807AC6608274B79&quot;&gt;&lt;w:name w:val=&quot;D914817D1A5D42F69807AC6608274B79&quot; /&gt;&lt;w:rsid w:val=&quot;006F45F6&quot; /&gt;&lt;w:rPr&gt;&lt;w:lang w:val=&quot;de-CH&quot; w:eastAsia=&quot;de-CH&quot; /&gt;&lt;/w:rPr&gt;&lt;/w:style&gt;&lt;w:style w:type=&quot;paragraph&quot; w:customStyle=&quot;1&quot; w:styleId=&quot;47E2F60B637244CC8273A994D4E4B059&quot;&gt;&lt;w:name w:val=&quot;47E2F60B637244CC8273A994D4E4B059&quot; /&gt;&lt;w:rsid w:val=&quot;006F45F6&quot; /&gt;&lt;w:rPr&gt;&lt;w:lang w:val=&quot;de-CH&quot; w:eastAsia=&quot;de-CH&quot; /&gt;&lt;/w:rPr&gt;&lt;/w:style&gt;&lt;w:style w:type=&quot;paragraph&quot; w:customStyle=&quot;1&quot; w:styleId=&quot;5E66C0C1CD854680BE32CD0F70EB350E&quot;&gt;&lt;w:name w:val=&quot;5E66C0C1CD854680BE32CD0F70EB350E&quot; /&gt;&lt;w:rsid w:val=&quot;006F45F6&quot; /&gt;&lt;w:rPr&gt;&lt;w:lang w:val=&quot;de-CH&quot; w:eastAsia=&quot;de-CH&quot; /&gt;&lt;/w:rPr&gt;&lt;/w:style&gt;&lt;w:style w:type=&quot;paragraph&quot; w:customStyle=&quot;1&quot; w:styleId=&quot;FF196E75EA43455ABDD17D8667D739F4&quot;&gt;&lt;w:name w:val=&quot;FF196E75EA43455ABDD17D8667D739F4&quot; /&gt;&lt;w:rsid w:val=&quot;00D76C91&quot; /&gt;&lt;w:rPr&gt;&lt;w:lang w:val=&quot;de-CH&quot; w:eastAsia=&quot;de-CH&quot; /&gt;&lt;/w:rPr&gt;&lt;/w:style&gt;&lt;w:style w:type=&quot;paragraph&quot; w:customStyle=&quot;1&quot; w:styleId=&quot;83A24EFD3C3E4E1D9E40F6177BC27897&quot;&gt;&lt;w:name w:val=&quot;83A24EFD3C3E4E1D9E40F6177BC27897&quot; /&gt;&lt;w:rsid w:val=&quot;00D76C91&quot; /&gt;&lt;w:rPr&gt;&lt;w:lang w:val=&quot;de-CH&quot; w:eastAsia=&quot;de-CH&quot; /&gt;&lt;/w:rPr&gt;&lt;/w:style&gt;&lt;w:style w:type=&quot;paragraph&quot; w:customStyle=&quot;1&quot; w:styleId=&quot;12396C973D914E8B816F846AC736E126&quot;&gt;&lt;w:name w:val=&quot;12396C973D914E8B816F846AC736E126&quot; /&gt;&lt;w:rsid w:val=&quot;00D76C91&quot; /&gt;&lt;w:rPr&gt;&lt;w:lang w:val=&quot;de-CH&quot; w:eastAsia=&quot;de-CH&quot; /&gt;&lt;/w:rPr&gt;&lt;/w:style&gt;&lt;w:style w:type=&quot;paragraph&quot; w:customStyle=&quot;1&quot; w:styleId=&quot;0C68798362754D8C8BDBA96BCA80B36A&quot;&gt;&lt;w:name w:val=&quot;0C68798362754D8C8BDBA96BCA80B36A&quot; /&gt;&lt;w:rsid w:val=&quot;00D76C91&quot; /&gt;&lt;w:rPr&gt;&lt;w:lang w:val=&quot;de-CH&quot; w:eastAsia=&quot;de-CH&quot; /&gt;&lt;/w:rPr&gt;&lt;/w:style&gt;&lt;w:style w:type=&quot;paragraph&quot; w:customStyle=&quot;1&quot; w:styleId=&quot;69994681E7D24ACAB8F4D08D2D1B92A3&quot;&gt;&lt;w:name w:val=&quot;69994681E7D24ACAB8F4D08D2D1B92A3&quot; /&gt;&lt;w:rsid w:val=&quot;00D76C91&quot; /&gt;&lt;w:rPr&gt;&lt;w:lang w:val=&quot;de-CH&quot; w:eastAsia=&quot;de-CH&quot; /&gt;&lt;/w:rPr&gt;&lt;/w:style&gt;&lt;w:style w:type=&quot;paragraph&quot; w:customStyle=&quot;1&quot; w:styleId=&quot;0F4295CBC7954A8F9AB8F1879ED59115&quot;&gt;&lt;w:name w:val=&quot;0F4295CBC7954A8F9AB8F1879ED59115&quot; /&gt;&lt;w:rsid w:val=&quot;00D76C91&quot; /&gt;&lt;w:rPr&gt;&lt;w:lang w:val=&quot;de-CH&quot; w:eastAsia=&quot;de-CH&quot; /&gt;&lt;/w:rPr&gt;&lt;/w:style&gt;&lt;w:style w:type=&quot;paragraph&quot; w:customStyle=&quot;1&quot; w:styleId=&quot;59094F27820344C3923DDB1F34F535F6&quot;&gt;&lt;w:name w:val=&quot;59094F27820344C3923DDB1F34F535F6&quot; /&gt;&lt;w:rsid w:val=&quot;00D76C91&quot; /&gt;&lt;w:rPr&gt;&lt;w:lang w:val=&quot;de-CH&quot; w:eastAsia=&quot;de-CH&quot; /&gt;&lt;/w:rPr&gt;&lt;/w:style&gt;&lt;w:style w:type=&quot;paragraph&quot; w:customStyle=&quot;1&quot; w:styleId=&quot;94A2CB17F67F4DCDBEFC8CC9455C4F04&quot;&gt;&lt;w:name w:val=&quot;94A2CB17F67F4DCDBEFC8CC9455C4F04&quot; /&gt;&lt;w:rsid w:val=&quot;00D76C91&quot; /&gt;&lt;w:rPr&gt;&lt;w:lang w:val=&quot;de-CH&quot; w:eastAsia=&quot;de-CH&quot; /&gt;&lt;/w:rPr&gt;&lt;/w:style&gt;&lt;w:style w:type=&quot;paragraph&quot; w:customStyle=&quot;1&quot; w:styleId=&quot;925EFD7EA57E4BFEAA2DBD3B142A3D55&quot;&gt;&lt;w:name w:val=&quot;925EFD7EA57E4BFEAA2DBD3B142A3D55&quot; /&gt;&lt;w:rsid w:val=&quot;00D76C91&quot; /&gt;&lt;w:rPr&gt;&lt;w:lang w:val=&quot;de-CH&quot; w:eastAsia=&quot;de-CH&quot; /&gt;&lt;/w:rPr&gt;&lt;/w:style&gt;&lt;w:style w:type=&quot;paragraph&quot; w:customStyle=&quot;1&quot; w:styleId=&quot;6101E29EC6A747CFBD40AE97BB8F6B8C&quot;&gt;&lt;w:name w:val=&quot;6101E29EC6A747CFBD40AE97BB8F6B8C&quot; /&gt;&lt;w:rsid w:val=&quot;00D76C91&quot; /&gt;&lt;w:rPr&gt;&lt;w:lang w:val=&quot;de-CH&quot; w:eastAsia=&quot;de-CH&quot; /&gt;&lt;/w:rPr&gt;&lt;/w:style&gt;&lt;w:style w:type=&quot;paragraph&quot; w:customStyle=&quot;1&quot; w:styleId=&quot;92C167AFF2214FB0B7D4C1A4D4625D95&quot;&gt;&lt;w:name w:val=&quot;92C167AFF2214FB0B7D4C1A4D4625D95&quot; /&gt;&lt;w:rsid w:val=&quot;00D76C91&quot; /&gt;&lt;w:rPr&gt;&lt;w:lang w:val=&quot;de-CH&quot; w:eastAsia=&quot;de-CH&quot; /&gt;&lt;/w:rPr&gt;&lt;/w:style&gt;&lt;w:style w:type=&quot;paragraph&quot; w:customStyle=&quot;1&quot; w:styleId=&quot;43D95C0EF83A4442B3A883801CCF4D79&quot;&gt;&lt;w:name w:val=&quot;43D95C0EF83A4442B3A883801CCF4D79&quot; /&gt;&lt;w:rsid w:val=&quot;00D76C91&quot; /&gt;&lt;w:rPr&gt;&lt;w:lang w:val=&quot;de-CH&quot; w:eastAsia=&quot;de-CH&quot; /&gt;&lt;/w:rPr&gt;&lt;/w:style&gt;&lt;w:style w:type=&quot;paragraph&quot; w:customStyle=&quot;1&quot; w:styleId=&quot;8F932EA09645407F9B0E8E22BF67ADAD&quot;&gt;&lt;w:name w:val=&quot;8F932EA09645407F9B0E8E22BF67ADAD&quot; /&gt;&lt;w:rsid w:val=&quot;00D76C91&quot; /&gt;&lt;w:rPr&gt;&lt;w:lang w:val=&quot;de-CH&quot; w:eastAsia=&quot;de-CH&quot; /&gt;&lt;/w:rPr&gt;&lt;/w:style&gt;&lt;w:style w:type=&quot;paragraph&quot; w:customStyle=&quot;1&quot; w:styleId=&quot;91DCE5FD1FAD4ED984CA469513A5D826&quot;&gt;&lt;w:name w:val=&quot;91DCE5FD1FAD4ED984CA469513A5D826&quot; /&gt;&lt;w:rsid w:val=&quot;00D76C91&quot; /&gt;&lt;w:rPr&gt;&lt;w:lang w:val=&quot;de-CH&quot; w:eastAsia=&quot;de-CH&quot; /&gt;&lt;/w:rPr&gt;&lt;/w:style&gt;&lt;w:style w:type=&quot;paragraph&quot; w:customStyle=&quot;1&quot; w:styleId=&quot;4B00A3FD082F4AAC91F9E388E8C0F75E&quot;&gt;&lt;w:name w:val=&quot;4B00A3FD082F4AAC91F9E388E8C0F75E&quot; /&gt;&lt;w:rsid w:val=&quot;00D76C91&quot; /&gt;&lt;w:rPr&gt;&lt;w:lang w:val=&quot;de-CH&quot; w:eastAsia=&quot;de-CH&quot; /&gt;&lt;/w:rPr&gt;&lt;/w:style&gt;&lt;w:style w:type=&quot;paragraph&quot; w:customStyle=&quot;1&quot; w:styleId=&quot;C8E828F17BE04D5696A84B064F1C50A9&quot;&gt;&lt;w:name w:val=&quot;C8E828F17BE04D5696A84B064F1C50A9&quot; /&gt;&lt;w:rsid w:val=&quot;00166990&quot; /&gt;&lt;w:rPr&gt;&lt;w:lang w:val=&quot;de-CH&quot; w:eastAsia=&quot;de-CH&quot; /&gt;&lt;/w:rPr&gt;&lt;/w:style&gt;&lt;w:style w:type=&quot;paragraph&quot; w:customStyle=&quot;1&quot; w:styleId=&quot;3D1399AE672E404282B452B3CAAA3BF2&quot;&gt;&lt;w:name w:val=&quot;3D1399AE672E404282B452B3CAAA3BF2&quot; /&gt;&lt;w:rsid w:val=&quot;00166990&quot; /&gt;&lt;w:rPr&gt;&lt;w:lang w:val=&quot;de-CH&quot; w:eastAsia=&quot;de-CH&quot; /&gt;&lt;/w:rPr&gt;&lt;/w:style&gt;&lt;w:style w:type=&quot;paragraph&quot; w:customStyle=&quot;1&quot; w:styleId=&quot;615A056378C04E148BDEA2ED55D027B2&quot;&gt;&lt;w:name w:val=&quot;615A056378C04E148BDEA2ED55D027B2&quot; /&gt;&lt;w:rsid w:val=&quot;00166990&quot; /&gt;&lt;w:rPr&gt;&lt;w:lang w:val=&quot;de-CH&quot; w:eastAsia=&quot;de-CH&quot; /&gt;&lt;/w:rPr&gt;&lt;/w:style&gt;&lt;w:style w:type=&quot;paragraph&quot; w:customStyle=&quot;1&quot; w:styleId=&quot;7D58D1C80F2C4A81AD806908A4F90130&quot;&gt;&lt;w:name w:val=&quot;7D58D1C80F2C4A81AD806908A4F90130&quot; /&gt;&lt;w:rsid w:val=&quot;00166990&quot; /&gt;&lt;w:rPr&gt;&lt;w:lang w:val=&quot;de-CH&quot; w:eastAsia=&quot;de-CH&quot; /&gt;&lt;/w:rPr&gt;&lt;/w:style&gt;&lt;w:style w:type=&quot;paragraph&quot; w:customStyle=&quot;1&quot; w:styleId=&quot;4CF095F1FF3E402CA32BFC940B99A00E&quot;&gt;&lt;w:name w:val=&quot;4CF095F1FF3E402CA32BFC940B99A00E&quot; /&gt;&lt;w:rsid w:val=&quot;00166990&quot; /&gt;&lt;w:rPr&gt;&lt;w:lang w:val=&quot;de-CH&quot; w:eastAsia=&quot;de-CH&quot; /&gt;&lt;/w:rPr&gt;&lt;/w:style&gt;&lt;w:style w:type=&quot;paragraph&quot; w:customStyle=&quot;1&quot; w:styleId=&quot;6904A4EF80F44897AB8C0AD60DF001DF&quot;&gt;&lt;w:name w:val=&quot;6904A4EF80F44897AB8C0AD60DF001DF&quot; /&gt;&lt;w:rsid w:val=&quot;00166990&quot; /&gt;&lt;w:rPr&gt;&lt;w:lang w:val=&quot;de-CH&quot; w:eastAsia=&quot;de-CH&quot; /&gt;&lt;/w:rPr&gt;&lt;/w:style&gt;&lt;w:style w:type=&quot;paragraph&quot; w:customStyle=&quot;1&quot; w:styleId=&quot;03486C4689554EF59ED9356A63FF6EFE&quot;&gt;&lt;w:name w:val=&quot;03486C4689554EF59ED9356A63FF6EFE&quot; /&gt;&lt;w:rsid w:val=&quot;00166990&quot; /&gt;&lt;w:rPr&gt;&lt;w:lang w:val=&quot;de-CH&quot; w:eastAsia=&quot;de-CH&quot; /&gt;&lt;/w:rPr&gt;&lt;/w:style&gt;&lt;w:style w:type=&quot;paragraph&quot; w:customStyle=&quot;1&quot; w:styleId=&quot;47D6594D02084E13B280A0ED9A00787A&quot;&gt;&lt;w:name w:val=&quot;47D6594D02084E13B280A0ED9A00787A&quot; /&gt;&lt;w:rsid w:val=&quot;00166990&quot; /&gt;&lt;w:rPr&gt;&lt;w:lang w:val=&quot;de-CH&quot; w:eastAsia=&quot;de-CH&quot; /&gt;&lt;/w:rPr&gt;&lt;/w:style&gt;&lt;w:style w:type=&quot;paragraph&quot; w:customStyle=&quot;1&quot; w:styleId=&quot;5B6FD6F522AF4F65B84D7F62FE7F6964&quot;&gt;&lt;w:name w:val=&quot;5B6FD6F522AF4F65B84D7F62FE7F6964&quot; /&gt;&lt;w:rsid w:val=&quot;00166990&quot; /&gt;&lt;w:rPr&gt;&lt;w:lang w:val=&quot;de-CH&quot; w:eastAsia=&quot;de-CH&quot; /&gt;&lt;/w:rPr&gt;&lt;/w:style&gt;&lt;w:style w:type=&quot;paragraph&quot; w:customStyle=&quot;1&quot; w:styleId=&quot;80748977F1B44123BB70706A61DDC70C&quot;&gt;&lt;w:name w:val=&quot;80748977F1B44123BB70706A61DDC70C&quot; /&gt;&lt;w:rsid w:val=&quot;00166990&quot; /&gt;&lt;w:rPr&gt;&lt;w:lang w:val=&quot;de-CH&quot; w:eastAsia=&quot;de-CH&quot; /&gt;&lt;/w:rPr&gt;&lt;/w:style&gt;&lt;w:style w:type=&quot;paragraph&quot; w:customStyle=&quot;1&quot; w:styleId=&quot;C5A0DD43C9764F3BA5A958D590882D89&quot;&gt;&lt;w:name w:val=&quot;C5A0DD43C9764F3BA5A958D590882D89&quot; /&gt;&lt;w:rsid w:val=&quot;00166990&quot; /&gt;&lt;w:rPr&gt;&lt;w:lang w:val=&quot;de-CH&quot; w:eastAsia=&quot;de-CH&quot; /&gt;&lt;/w:rPr&gt;&lt;/w:style&gt;&lt;w:style w:type=&quot;paragraph&quot; w:customStyle=&quot;1&quot; w:styleId=&quot;747CF48EEB994AD4AD3E7FFE2B57EA2F&quot;&gt;&lt;w:name w:val=&quot;747CF48EEB994AD4AD3E7FFE2B57EA2F&quot; /&gt;&lt;w:rsid w:val=&quot;00166990&quot; /&gt;&lt;w:rPr&gt;&lt;w:lang w:val=&quot;de-CH&quot; w:eastAsia=&quot;de-CH&quot; /&gt;&lt;/w:rPr&gt;&lt;/w:style&gt;&lt;w:style w:type=&quot;paragraph&quot; w:customStyle=&quot;1&quot; w:styleId=&quot;588A372D222149329AFF3498EE2AA957&quot;&gt;&lt;w:name w:val=&quot;588A372D222149329AFF3498EE2AA957&quot; /&gt;&lt;w:rsid w:val=&quot;00166990&quot; /&gt;&lt;w:rPr&gt;&lt;w:lang w:val=&quot;de-CH&quot; w:eastAsia=&quot;de-CH&quot; /&gt;&lt;/w:rPr&gt;&lt;/w:style&gt;&lt;w:style w:type=&quot;paragraph&quot; w:customStyle=&quot;1&quot; w:styleId=&quot;28F67D8AF3154F13A9943F40A6FBCE55&quot;&gt;&lt;w:name w:val=&quot;28F67D8AF3154F13A9943F40A6FBCE55&quot; /&gt;&lt;w:rsid w:val=&quot;00166990&quot; /&gt;&lt;w:rPr&gt;&lt;w:lang w:val=&quot;de-CH&quot; w:eastAsia=&quot;de-CH&quot; /&gt;&lt;/w:rPr&gt;&lt;/w:style&gt;&lt;w:style w:type=&quot;paragraph&quot; w:customStyle=&quot;1&quot; w:styleId=&quot;EB2C968EF713496B8B6F5343A2672022&quot;&gt;&lt;w:name w:val=&quot;EB2C968EF713496B8B6F5343A2672022&quot; /&gt;&lt;w:rsid w:val=&quot;001E56BE&quot; /&gt;&lt;w:rPr&gt;&lt;w:lang w:val=&quot;de-CH&quot; w:eastAsia=&quot;de-CH&quot; /&gt;&lt;/w:rPr&gt;&lt;/w:style&gt;&lt;w:style w:type=&quot;paragraph&quot; w:customStyle=&quot;1&quot; w:styleId=&quot;57CCD7D697D945BD870596A5BA0F76A7&quot;&gt;&lt;w:name w:val=&quot;57CCD7D697D945BD870596A5BA0F76A7&quot; /&gt;&lt;w:rsid w:val=&quot;001E56BE&quot; /&gt;&lt;w:rPr&gt;&lt;w:lang w:val=&quot;de-CH&quot; w:eastAsia=&quot;de-CH&quot; /&gt;&lt;/w:rPr&gt;&lt;/w:style&gt;&lt;w:style w:type=&quot;paragraph&quot; w:customStyle=&quot;1&quot; w:styleId=&quot;95288B78E5FA43738E0F633A6B6457A8&quot;&gt;&lt;w:name w:val=&quot;95288B78E5FA43738E0F633A6B6457A8&quot; /&gt;&lt;w:rsid w:val=&quot;001E56BE&quot; /&gt;&lt;w:rPr&gt;&lt;w:lang w:val=&quot;de-CH&quot; w:eastAsia=&quot;de-CH&quot; /&gt;&lt;/w:rPr&gt;&lt;/w:style&gt;&lt;w:style w:type=&quot;paragraph&quot; w:customStyle=&quot;1&quot; w:styleId=&quot;9749D1FB35D141B5B83C95C8EA55D119&quot;&gt;&lt;w:name w:val=&quot;9749D1FB35D141B5B83C95C8EA55D119&quot; /&gt;&lt;w:rsid w:val=&quot;001E56BE&quot; /&gt;&lt;w:rPr&gt;&lt;w:lang w:val=&quot;de-CH&quot; w:eastAsia=&quot;de-CH&quot; /&gt;&lt;/w:rPr&gt;&lt;/w:style&gt;&lt;w:style w:type=&quot;paragraph&quot; w:customStyle=&quot;1&quot; w:styleId=&quot;87995C049BC844D1AE4F69991BF1F661&quot;&gt;&lt;w:name w:val=&quot;87995C049BC844D1AE4F69991BF1F661&quot; /&gt;&lt;w:rsid w:val=&quot;001E56BE&quot; /&gt;&lt;w:rPr&gt;&lt;w:lang w:val=&quot;de-CH&quot; w:eastAsia=&quot;de-CH&quot; /&gt;&lt;/w:rPr&gt;&lt;/w:style&gt;&lt;w:style w:type=&quot;paragraph&quot; w:customStyle=&quot;1&quot; w:styleId=&quot;C535108588934BD9B93ECF30AA3AD122&quot;&gt;&lt;w:name w:val=&quot;C535108588934BD9B93ECF30AA3AD122&quot; /&gt;&lt;w:rsid w:val=&quot;001E56BE&quot; /&gt;&lt;w:rPr&gt;&lt;w:lang w:val=&quot;de-CH&quot; w:eastAsia=&quot;de-CH&quot; /&gt;&lt;/w:rPr&gt;&lt;/w:style&gt;&lt;w:style w:type=&quot;paragraph&quot; w:customStyle=&quot;1&quot; w:styleId=&quot;397DA87FEE3D45FA9CE4F8660C45C6C9&quot;&gt;&lt;w:name w:val=&quot;397DA87FEE3D45FA9CE4F8660C45C6C9&quot; /&gt;&lt;w:rsid w:val=&quot;001E56BE&quot; /&gt;&lt;w:rPr&gt;&lt;w:lang w:val=&quot;de-CH&quot; w:eastAsia=&quot;de-CH&quot; /&gt;&lt;/w:rPr&gt;&lt;/w:style&gt;&lt;w:style w:type=&quot;paragraph&quot; w:customStyle=&quot;1&quot; w:styleId=&quot;8D585369AAEA407CA941AE723107F1C2&quot;&gt;&lt;w:name w:val=&quot;8D585369AAEA407CA941AE723107F1C2&quot; /&gt;&lt;w:rsid w:val=&quot;001E56BE&quot; /&gt;&lt;w:rPr&gt;&lt;w:lang w:val=&quot;de-CH&quot; w:eastAsia=&quot;de-CH&quot; /&gt;&lt;/w:rPr&gt;&lt;/w:style&gt;&lt;w:style w:type=&quot;paragraph&quot; w:customStyle=&quot;1&quot; w:styleId=&quot;92C1DBDDF6EE4074A97D4A765469F2AD&quot;&gt;&lt;w:name w:val=&quot;92C1DBDDF6EE4074A97D4A765469F2AD&quot; /&gt;&lt;w:rsid w:val=&quot;001E56BE&quot; /&gt;&lt;w:rPr&gt;&lt;w:lang w:val=&quot;de-CH&quot; w:eastAsia=&quot;de-CH&quot; /&gt;&lt;/w:rPr&gt;&lt;/w:style&gt;&lt;w:style w:type=&quot;paragraph&quot; w:customStyle=&quot;1&quot; w:styleId=&quot;6928FD7B35BC4936BC11FCDF0F582520&quot;&gt;&lt;w:name w:val=&quot;6928FD7B35BC4936BC11FCDF0F582520&quot; /&gt;&lt;w:rsid w:val=&quot;001E56BE&quot; /&gt;&lt;w:rPr&gt;&lt;w:lang w:val=&quot;de-CH&quot; w:eastAsia=&quot;de-CH&quot; /&gt;&lt;/w:rPr&gt;&lt;/w:style&gt;&lt;w:style w:type=&quot;paragraph&quot; w:customStyle=&quot;1&quot; w:styleId=&quot;90E13D56BEAB4C8C814C5AD19CA05A64&quot;&gt;&lt;w:name w:val=&quot;90E13D56BEAB4C8C814C5AD19CA05A64&quot; /&gt;&lt;w:rsid w:val=&quot;001E56BE&quot; /&gt;&lt;w:rPr&gt;&lt;w:lang w:val=&quot;de-CH&quot; w:eastAsia=&quot;de-CH&quot; /&gt;&lt;/w:rPr&gt;&lt;/w:style&gt;&lt;w:style w:type=&quot;paragraph&quot; w:customStyle=&quot;1&quot; w:styleId=&quot;6B86F75D14034609B8415FE69BF3FE9F&quot;&gt;&lt;w:name w:val=&quot;6B86F75D14034609B8415FE69BF3FE9F&quot; /&gt;&lt;w:rsid w:val=&quot;001E56BE&quot; /&gt;&lt;w:rPr&gt;&lt;w:lang w:val=&quot;de-CH&quot; w:eastAsia=&quot;de-CH&quot; /&gt;&lt;/w:rPr&gt;&lt;/w:style&gt;&lt;w:style w:type=&quot;paragraph&quot; w:customStyle=&quot;1&quot; w:styleId=&quot;8A5D56FCC3A14347A80A2C80D67F548F&quot;&gt;&lt;w:name w:val=&quot;8A5D56FCC3A14347A80A2C80D67F548F&quot; /&gt;&lt;w:rsid w:val=&quot;001E56BE&quot; /&gt;&lt;w:rPr&gt;&lt;w:lang w:val=&quot;de-CH&quot; w:eastAsia=&quot;de-CH&quot; /&gt;&lt;/w:rPr&gt;&lt;/w:style&gt;&lt;w:style w:type=&quot;paragraph&quot; w:customStyle=&quot;1&quot; w:styleId=&quot;D82752602CC14C99897A489AC1C841DE&quot;&gt;&lt;w:name w:val=&quot;D82752602CC14C99897A489AC1C841DE&quot; /&gt;&lt;w:rsid w:val=&quot;001E56BE&quot; /&gt;&lt;w:rPr&gt;&lt;w:lang w:val=&quot;de-CH&quot; w:eastAsia=&quot;de-CH&quot; /&gt;&lt;/w:rPr&gt;&lt;/w:style&gt;&lt;w:style w:type=&quot;paragraph&quot; w:customStyle=&quot;1&quot; w:styleId=&quot;12E8E09F778941E3AE999035A85D4A93&quot;&gt;&lt;w:name w:val=&quot;12E8E09F778941E3AE999035A85D4A93&quot; /&gt;&lt;w:rsid w:val=&quot;001E56BE&quot; /&gt;&lt;w:rPr&gt;&lt;w:lang w:val=&quot;de-CH&quot; w:eastAsia=&quot;de-CH&quot; /&gt;&lt;/w:rPr&gt;&lt;/w:style&gt;&lt;w:style w:type=&quot;paragraph&quot; w:customStyle=&quot;1&quot; w:styleId=&quot;F28ACAD0605F40238102CED809D28E05&quot;&gt;&lt;w:name w:val=&quot;F28ACAD0605F40238102CED809D28E05&quot; /&gt;&lt;w:rsid w:val=&quot;001E56BE&quot; /&gt;&lt;w:rPr&gt;&lt;w:lang w:val=&quot;de-CH&quot; w:eastAsia=&quot;de-CH&quot; /&gt;&lt;/w:rPr&gt;&lt;/w:style&gt;&lt;w:style w:type=&quot;paragraph&quot; w:customStyle=&quot;1&quot; w:styleId=&quot;381C2404D7D8480F995F9151F6CFB028&quot;&gt;&lt;w:name w:val=&quot;381C2404D7D8480F995F9151F6CFB028&quot; /&gt;&lt;w:rsid w:val=&quot;001E56BE&quot; /&gt;&lt;w:rPr&gt;&lt;w:lang w:val=&quot;de-CH&quot; w:eastAsia=&quot;de-CH&quot; /&gt;&lt;/w:rPr&gt;&lt;/w:style&gt;&lt;w:style w:type=&quot;paragraph&quot; w:customStyle=&quot;1&quot; w:styleId=&quot;47ADF503A5B149DEAE8E1A27CFA617FB&quot;&gt;&lt;w:name w:val=&quot;47ADF503A5B149DEAE8E1A27CFA617FB&quot; /&gt;&lt;w:rsid w:val=&quot;001E56BE&quot; /&gt;&lt;w:rPr&gt;&lt;w:lang w:val=&quot;de-CH&quot; w:eastAsia=&quot;de-CH&quot; /&gt;&lt;/w:rPr&gt;&lt;/w:style&gt;&lt;w:style w:type=&quot;paragraph&quot; w:customStyle=&quot;1&quot; w:styleId=&quot;D39984F946D847C2A2DBAA1D317D1828&quot;&gt;&lt;w:name w:val=&quot;D39984F946D847C2A2DBAA"/>
    <w:docVar w:name="fr-CH6_LanguageVersion" w:val="1D317D1828&quot; /&gt;&lt;w:rsid w:val=&quot;001E56BE&quot; /&gt;&lt;w:rPr&gt;&lt;w:lang w:val=&quot;de-CH&quot; w:eastAsia=&quot;de-CH&quot; /&gt;&lt;/w:rPr&gt;&lt;/w:style&gt;&lt;w:style w:type=&quot;paragraph&quot; w:customStyle=&quot;1&quot; w:styleId=&quot;C20F65D8BB15473DB44E56324FCE6E80&quot;&gt;&lt;w:name w:val=&quot;C20F65D8BB15473DB44E56324FCE6E80&quot; /&gt;&lt;w:rsid w:val=&quot;001E56BE&quot; /&gt;&lt;w:rPr&gt;&lt;w:lang w:val=&quot;de-CH&quot; w:eastAsia=&quot;de-CH&quot; /&gt;&lt;/w:rPr&gt;&lt;/w:style&gt;&lt;w:style w:type=&quot;paragraph&quot; w:customStyle=&quot;1&quot; w:styleId=&quot;75D2F03B4719421492532719DFF4FD54&quot;&gt;&lt;w:name w:val=&quot;75D2F03B4719421492532719DFF4FD54&quot; /&gt;&lt;w:rsid w:val=&quot;001E56BE&quot; /&gt;&lt;w:rPr&gt;&lt;w:lang w:val=&quot;de-CH&quot; w:eastAsia=&quot;de-CH&quot; /&gt;&lt;/w:rPr&gt;&lt;/w:style&gt;&lt;w:style w:type=&quot;paragraph&quot; w:customStyle=&quot;1&quot; w:styleId=&quot;E012D6FA3A5447AE91079F8A5E926967&quot;&gt;&lt;w:name w:val=&quot;E012D6FA3A5447AE91079F8A5E926967&quot; /&gt;&lt;w:rsid w:val=&quot;001E56BE&quot; /&gt;&lt;w:rPr&gt;&lt;w:lang w:val=&quot;de-CH&quot; w:eastAsia=&quot;de-CH&quot; /&gt;&lt;/w:rPr&gt;&lt;/w:style&gt;&lt;w:style w:type=&quot;paragraph&quot; w:customStyle=&quot;1&quot; w:styleId=&quot;8C5A89E83D1447B4B20548669CCF700A&quot;&gt;&lt;w:name w:val=&quot;8C5A89E83D1447B4B20548669CCF700A&quot; /&gt;&lt;w:rsid w:val=&quot;001E56BE&quot; /&gt;&lt;w:rPr&gt;&lt;w:lang w:val=&quot;de-CH&quot; w:eastAsia=&quot;de-CH&quot; /&gt;&lt;/w:rPr&gt;&lt;/w:style&gt;&lt;w:style w:type=&quot;paragraph&quot; w:customStyle=&quot;1&quot; w:styleId=&quot;B57493C5FFE04B508B8A88F64C501782&quot;&gt;&lt;w:name w:val=&quot;B57493C5FFE04B508B8A88F64C501782&quot; /&gt;&lt;w:rsid w:val=&quot;001E56BE&quot; /&gt;&lt;w:rPr&gt;&lt;w:lang w:val=&quot;de-CH&quot; w:eastAsia=&quot;de-CH&quot; /&gt;&lt;/w:rPr&gt;&lt;/w:style&gt;&lt;w:style w:type=&quot;paragraph&quot; w:customStyle=&quot;1&quot; w:styleId=&quot;5B6F0097E5DE43AD91EE75728AF29634&quot;&gt;&lt;w:name w:val=&quot;5B6F0097E5DE43AD91EE75728AF29634&quot; /&gt;&lt;w:rsid w:val=&quot;001E56BE&quot; /&gt;&lt;w:rPr&gt;&lt;w:lang w:val=&quot;de-CH&quot; w:eastAsia=&quot;de-CH&quot; /&gt;&lt;/w:rPr&gt;&lt;/w:style&gt;&lt;w:style w:type=&quot;paragraph&quot; w:customStyle=&quot;1&quot; w:styleId=&quot;A80F51218D2D4B078812B033E8C4AF48&quot;&gt;&lt;w:name w:val=&quot;A80F51218D2D4B078812B033E8C4AF48&quot; /&gt;&lt;w:rsid w:val=&quot;001E56BE&quot; /&gt;&lt;w:rPr&gt;&lt;w:lang w:val=&quot;de-CH&quot; w:eastAsia=&quot;de-CH&quot; /&gt;&lt;/w:rPr&gt;&lt;/w:style&gt;&lt;w:style w:type=&quot;paragraph&quot; w:customStyle=&quot;1&quot; w:styleId=&quot;CBCF2B821B3441A98168AE0EFC2EAEC5&quot;&gt;&lt;w:name w:val=&quot;CBCF2B821B3441A98168AE0EFC2EAEC5&quot; /&gt;&lt;w:rsid w:val=&quot;001E56BE&quot; /&gt;&lt;w:rPr&gt;&lt;w:lang w:val=&quot;de-CH&quot; w:eastAsia=&quot;de-CH&quot; /&gt;&lt;/w:rPr&gt;&lt;/w:style&gt;&lt;w:style w:type=&quot;paragraph&quot; w:customStyle=&quot;1&quot; w:styleId=&quot;AC3AD567656146A38B93F2B2951B0F4B&quot;&gt;&lt;w:name w:val=&quot;AC3AD567656146A38B93F2B2951B0F4B&quot; /&gt;&lt;w:rsid w:val=&quot;001E56BE&quot; /&gt;&lt;w:rPr&gt;&lt;w:lang w:val=&quot;de-CH&quot; w:eastAsia=&quot;de-CH&quot; /&gt;&lt;/w:rPr&gt;&lt;/w:style&gt;&lt;w:style w:type=&quot;paragraph&quot; w:customStyle=&quot;1&quot; w:styleId=&quot;6F1A1BBDADD043FB8566377FEADA7D88&quot;&gt;&lt;w:name w:val=&quot;6F1A1BBDADD043FB8566377FEADA7D88&quot; /&gt;&lt;w:rsid w:val=&quot;001E56BE&quot; /&gt;&lt;w:rPr&gt;&lt;w:lang w:val=&quot;de-CH&quot; w:eastAsia=&quot;de-CH&quot; /&gt;&lt;/w:rPr&gt;&lt;/w:style&gt;&lt;w:style w:type=&quot;paragraph&quot; w:customStyle=&quot;1&quot; w:styleId=&quot;60F4FB9C339442B09B5782D60D48319C&quot;&gt;&lt;w:name w:val=&quot;60F4FB9C339442B09B5782D60D48319C&quot; /&gt;&lt;w:rsid w:val=&quot;001E56BE&quot; /&gt;&lt;w:rPr&gt;&lt;w:lang w:val=&quot;de-CH&quot; w:eastAsia=&quot;de-CH&quot; /&gt;&lt;/w:rPr&gt;&lt;/w:style&gt;&lt;w:style w:type=&quot;paragraph&quot; w:customStyle=&quot;1&quot; w:styleId=&quot;E9AB98233BD34C9AA098814FD0A6E331&quot;&gt;&lt;w:name w:val=&quot;E9AB98233BD34C9AA098814FD0A6E331&quot; /&gt;&lt;w:rsid w:val=&quot;001E56BE&quot; /&gt;&lt;w:rPr&gt;&lt;w:lang w:val=&quot;de-CH&quot; w:eastAsia=&quot;de-CH&quot; /&gt;&lt;/w:rPr&gt;&lt;/w:style&gt;&lt;w:style w:type=&quot;paragraph&quot; w:customStyle=&quot;1&quot; w:styleId=&quot;56649620DE3E4917AE157E43E7835BF6&quot;&gt;&lt;w:name w:val=&quot;56649620DE3E4917AE157E43E7835BF6&quot; /&gt;&lt;w:rsid w:val=&quot;001E56BE&quot; /&gt;&lt;w:rPr&gt;&lt;w:lang w:val=&quot;de-CH&quot; w:eastAsia=&quot;de-CH&quot; /&gt;&lt;/w:rPr&gt;&lt;/w:style&gt;&lt;w:style w:type=&quot;paragraph&quot; w:customStyle=&quot;1&quot; w:styleId=&quot;DF279EE69D5B41939D9A728EEB30A6D7&quot;&gt;&lt;w:name w:val=&quot;DF279EE69D5B41939D9A728EEB30A6D7&quot; /&gt;&lt;w:rsid w:val=&quot;001E56BE&quot; /&gt;&lt;w:rPr&gt;&lt;w:lang w:val=&quot;de-CH&quot; w:eastAsia=&quot;de-CH&quot; /&gt;&lt;/w:rPr&gt;&lt;/w:style&gt;&lt;w:style w:type=&quot;paragraph&quot; w:customStyle=&quot;1&quot; w:styleId=&quot;67557F4FE44644FCB9523501F5F00287&quot;&gt;&lt;w:name w:val=&quot;67557F4FE44644FCB9523501F5F00287&quot; /&gt;&lt;w:rsid w:val=&quot;001E56BE&quot; /&gt;&lt;w:rPr&gt;&lt;w:lang w:val=&quot;de-CH&quot; w:eastAsia=&quot;de-CH&quot; /&gt;&lt;/w:rPr&gt;&lt;/w:style&gt;&lt;w:style w:type=&quot;paragraph&quot; w:customStyle=&quot;1&quot; w:styleId=&quot;3DE27C7E47EB476AA35B3B0FAD6EF08A&quot;&gt;&lt;w:name w:val=&quot;3DE27C7E47EB476AA35B3B0FAD6EF08A&quot; /&gt;&lt;w:rsid w:val=&quot;001E56BE&quot; /&gt;&lt;w:rPr&gt;&lt;w:lang w:val=&quot;de-CH&quot; w:eastAsia=&quot;de-CH&quot; /&gt;&lt;/w:rPr&gt;&lt;/w:style&gt;&lt;w:style w:type=&quot;paragraph&quot; w:customStyle=&quot;1&quot; w:styleId=&quot;7AFECE13B335476886CBA9F70CD7DD39&quot;&gt;&lt;w:name w:val=&quot;7AFECE13B335476886CBA9F70CD7DD39&quot; /&gt;&lt;w:rsid w:val=&quot;001E56BE&quot; /&gt;&lt;w:rPr&gt;&lt;w:lang w:val=&quot;de-CH&quot; w:eastAsia=&quot;de-CH&quot; /&gt;&lt;/w:rPr&gt;&lt;/w:style&gt;&lt;w:style w:type=&quot;paragraph&quot; w:customStyle=&quot;1&quot; w:styleId=&quot;9DA7826A377945DAB03BFA70194F8A24&quot;&gt;&lt;w:name w:val=&quot;9DA7826A377945DAB03BFA70194F8A24&quot; /&gt;&lt;w:rsid w:val=&quot;001E56BE&quot; /&gt;&lt;w:rPr&gt;&lt;w:lang w:val=&quot;de-CH&quot; w:eastAsia=&quot;de-CH&quot; /&gt;&lt;/w:rPr&gt;&lt;/w:style&gt;&lt;w:style w:type=&quot;paragraph&quot; w:customStyle=&quot;1&quot; w:styleId=&quot;C7180F89EADE488EB2EEA35B1CBBBF67&quot;&gt;&lt;w:name w:val=&quot;C7180F89EADE488EB2EEA35B1CBBBF67&quot; /&gt;&lt;w:rsid w:val=&quot;001E56BE&quot; /&gt;&lt;w:rPr&gt;&lt;w:lang w:val=&quot;de-CH&quot; w:eastAsia=&quot;de-CH&quot; /&gt;&lt;/w:rPr&gt;&lt;/w:style&gt;&lt;w:style w:type=&quot;paragraph&quot; w:customStyle=&quot;1&quot; w:styleId=&quot;2675A04D3D374BF9911995C85258941C&quot;&gt;&lt;w:name w:val=&quot;2675A04D3D374BF9911995C85258941C&quot; /&gt;&lt;w:rsid w:val=&quot;001E56BE&quot; /&gt;&lt;w:rPr&gt;&lt;w:lang w:val=&quot;de-CH&quot; w:eastAsia=&quot;de-CH&quot; /&gt;&lt;/w:rPr&gt;&lt;/w:style&gt;&lt;w:style w:type=&quot;paragraph&quot; w:customStyle=&quot;1&quot; w:styleId=&quot;FFE9EDDD1442425F812DCCDE6E14A404&quot;&gt;&lt;w:name w:val=&quot;FFE9EDDD1442425F812DCCDE6E14A404&quot; /&gt;&lt;w:rsid w:val=&quot;001E56BE&quot; /&gt;&lt;w:rPr&gt;&lt;w:lang w:val=&quot;de-CH&quot; w:eastAsia=&quot;de-CH&quot; /&gt;&lt;/w:rPr&gt;&lt;/w:style&gt;&lt;w:style w:type=&quot;paragraph&quot; w:customStyle=&quot;1&quot; w:styleId=&quot;1ACD2F1A1A9C41B1B541134E28782ECB&quot;&gt;&lt;w:name w:val=&quot;1ACD2F1A1A9C41B1B541134E28782ECB&quot; /&gt;&lt;w:rsid w:val=&quot;001E56BE&quot; /&gt;&lt;w:rPr&gt;&lt;w:lang w:val=&quot;de-CH&quot; w:eastAsia=&quot;de-CH&quot; /&gt;&lt;/w:rPr&gt;&lt;/w:style&gt;&lt;w:style w:type=&quot;paragraph&quot; w:customStyle=&quot;1&quot; w:styleId=&quot;F859A0DCCCDE42BC9700D646290E70C4&quot;&gt;&lt;w:name w:val=&quot;F859A0DCCCDE42BC9700D646290E70C4&quot; /&gt;&lt;w:rsid w:val=&quot;001E56BE&quot; /&gt;&lt;w:rPr&gt;&lt;w:lang w:val=&quot;de-CH&quot; w:eastAsia=&quot;de-CH&quot; /&gt;&lt;/w:rPr&gt;&lt;/w:style&gt;&lt;w:style w:type=&quot;paragraph&quot; w:customStyle=&quot;1&quot; w:styleId=&quot;5C49DCECA09B4E0F96C4CB2238F14EA9&quot;&gt;&lt;w:name w:val=&quot;5C49DCECA09B4E0F96C4CB2238F14EA9&quot; /&gt;&lt;w:rsid w:val=&quot;001E56BE&quot; /&gt;&lt;w:rPr&gt;&lt;w:lang w:val=&quot;de-CH&quot; w:eastAsia=&quot;de-CH&quot; /&gt;&lt;/w:rPr&gt;&lt;/w:style&gt;&lt;w:style w:type=&quot;paragraph&quot; w:customStyle=&quot;1&quot; w:styleId=&quot;D07116D93B614988B3A125748136691D&quot;&gt;&lt;w:name w:val=&quot;D07116D93B614988B3A125748136691D&quot; /&gt;&lt;w:rsid w:val=&quot;001E56BE&quot; /&gt;&lt;w:rPr&gt;&lt;w:lang w:val=&quot;de-CH&quot; w:eastAsia=&quot;de-CH&quot; /&gt;&lt;/w:rPr&gt;&lt;/w:style&gt;&lt;w:style w:type=&quot;paragraph&quot; w:customStyle=&quot;1&quot; w:styleId=&quot;005849B7B480438EB41E56EAD5289FA5&quot;&gt;&lt;w:name w:val=&quot;005849B7B480438EB41E56EAD5289FA5&quot; /&gt;&lt;w:rsid w:val=&quot;001E56BE&quot; /&gt;&lt;w:rPr&gt;&lt;w:lang w:val=&quot;de-CH&quot; w:eastAsia=&quot;de-CH&quot; /&gt;&lt;/w:rPr&gt;&lt;/w:style&gt;&lt;w:style w:type=&quot;paragraph&quot; w:customStyle=&quot;1&quot; w:styleId=&quot;7C12373ADB9640E89C062A93F4962828&quot;&gt;&lt;w:name w:val=&quot;7C12373ADB9640E89C062A93F4962828&quot; /&gt;&lt;w:rsid w:val=&quot;001E56BE&quot; /&gt;&lt;w:rPr&gt;&lt;w:lang w:val=&quot;de-CH&quot; w:eastAsia=&quot;de-CH&quot; /&gt;&lt;/w:rPr&gt;&lt;/w:style&gt;&lt;w:style w:type=&quot;paragraph&quot; w:customStyle=&quot;1&quot; w:styleId=&quot;073A96C2F2C447D08DD3E4DD75E8DD24&quot;&gt;&lt;w:name w:val=&quot;073A96C2F2C447D08DD3E4DD75E8DD24&quot; /&gt;&lt;w:rsid w:val=&quot;001E56BE&quot; /&gt;&lt;w:rPr&gt;&lt;w:lang w:val=&quot;de-CH&quot; w:eastAsia=&quot;de-CH&quot; /&gt;&lt;/w:rPr&gt;&lt;/w:style&gt;&lt;w:style w:type=&quot;paragraph&quot; w:customStyle=&quot;1&quot; w:styleId=&quot;711CCE42E55546059474A7DC804D1B92&quot;&gt;&lt;w:name w:val=&quot;711CCE42E55546059474A7DC804D1B92&quot; /&gt;&lt;w:rsid w:val=&quot;001E56BE&quot; /&gt;&lt;w:rPr&gt;&lt;w:lang w:val=&quot;de-CH&quot; w:eastAsia=&quot;de-CH&quot; /&gt;&lt;/w:rPr&gt;&lt;/w:style&gt;&lt;w:style w:type=&quot;paragraph&quot; w:customStyle=&quot;1&quot; w:styleId=&quot;CF2DE0AC7598473C9D58968E64DDA459&quot;&gt;&lt;w:name w:val=&quot;CF2DE0AC7598473C9D58968E64DDA459&quot; /&gt;&lt;w:rsid w:val=&quot;001E56BE&quot; /&gt;&lt;w:rPr&gt;&lt;w:lang w:val=&quot;de-CH&quot; w:eastAsia=&quot;de-CH&quot; /&gt;&lt;/w:rPr&gt;&lt;/w:style&gt;&lt;w:style w:type=&quot;paragraph&quot; w:customStyle=&quot;1&quot; w:styleId=&quot;073A96C2F2C447D08DD3E4DD75E8DD241&quot;&gt;&lt;w:name w:val=&quot;073A96C2F2C447D08DD3E4DD75E8DD241&quot; /&gt;&lt;w:rsid w:val=&quot;001E56BE&quot; /&gt;&lt;w:pPr&gt;&lt;w:spacing w:after=&quot;0&quot; w:line=&quot;240&quot; w:lineRule=&quot;atLeast&quot; /&gt;&lt;/w:pPr&gt;&lt;w:rPr&gt;&lt;w:rFonts w:ascii=&quot;Arial&quot; w:eastAsia=&quot;Calibri&quot; w:hAnsi=&quot;Arial&quot; w:cs=&quot;Times New Roman&quot; /&gt;&lt;w:sz w:val=&quot;15&quot; /&gt;&lt;w:lang w:val=&quot;de-CH&quot; /&gt;&lt;/w:rPr&gt;&lt;/w:style&gt;&lt;w:style w:type=&quot;paragraph&quot; w:customStyle=&quot;1&quot; w:styleId=&quot;0FA501E5E2EF46BB8CD3F7555F1200BE&quot;&gt;&lt;w:name w:val=&quot;0FA501E5E2EF46BB8CD3F7555F1200BE&quot; /&gt;&lt;w:rsid w:val=&quot;001E56BE&quot; /&gt;&lt;w:rPr&gt;&lt;w:lang w:val=&quot;de-CH&quot; w:eastAsia=&quot;de-CH&quot; /&gt;&lt;/w:rPr&gt;&lt;/w:style&gt;&lt;w:style w:type=&quot;paragraph&quot; w:customStyle=&quot;1&quot; w:styleId=&quot;C19107CBC9984CCF99D7E12AB8FEBEC3&quot;&gt;&lt;w:name w:val=&quot;C19107CBC9984CCF99D7E12AB8FEBEC3&quot; /&gt;&lt;w:rsid w:val=&quot;001E56BE&quot; /&gt;&lt;w:rPr&gt;&lt;w:lang w:val=&quot;de-CH&quot; w:eastAsia=&quot;de-CH&quot; /&gt;&lt;/w:rPr&gt;&lt;/w:style&gt;&lt;w:style w:type=&quot;paragraph&quot; w:customStyle=&quot;1&quot; w:styleId=&quot;073A96C2F2C447D08DD3E4DD75E8DD242&quot;&gt;&lt;w:name w:val=&quot;073A96C2F2C447D08DD3E4DD75E8DD242&quot; /&gt;&lt;w:rsid w:val=&quot;001E56BE&quot; /&gt;&lt;w:pPr&gt;&lt;w:spacing w:after=&quot;0&quot; w:line=&quot;240&quot; w:lineRule=&quot;atLeast&quot; /&gt;&lt;/w:pPr&gt;&lt;w:rPr&gt;&lt;w:rFonts w:ascii=&quot;Arial&quot; w:eastAsia=&quot;Calibri&quot; w:hAnsi=&quot;Arial&quot; w:cs=&quot;Times New Roman&quot; /&gt;&lt;w:sz w:val=&quot;15&quot; /&gt;&lt;w:lang w:val=&quot;de-CH&quot; /&gt;&lt;/w:rPr&gt;&lt;/w:style&gt;&lt;w:style w:type=&quot;paragraph&quot; w:customStyle=&quot;1&quot; w:styleId=&quot;7EC5C4CFF72E40A9ADDDB0DC1CE75E57&quot;&gt;&lt;w:name w:val=&quot;7EC5C4CFF72E40A9ADDDB0DC1CE75E57&quot; /&gt;&lt;w:rsid w:val=&quot;001E56BE&quot; /&gt;&lt;w:rPr&gt;&lt;w:lang w:val=&quot;de-CH&quot; w:eastAsia=&quot;de-CH&quot; /&gt;&lt;/w:rPr&gt;&lt;/w:style&gt;&lt;w:style w:type=&quot;paragraph&quot; w:customStyle=&quot;1&quot; w:styleId=&quot;A96643D759794C18BA918D87227A6494&quot;&gt;&lt;w:name w:val=&quot;A96643D759794C18BA918D87227A6494&quot; /&gt;&lt;w:rsid w:val=&quot;001E56BE&quot; /&gt;&lt;w:rPr&gt;&lt;w:lang w:val=&quot;de-CH&quot; w:eastAsia=&quot;de-CH&quot; /&gt;&lt;/w:rPr&gt;&lt;/w:style&gt;&lt;w:style w:type=&quot;paragraph&quot; w:customStyle=&quot;1&quot; w:styleId=&quot;42554F1B296C47A8A7F3CCB54A291B22&quot;&gt;&lt;w:name w:val=&quot;42554F1B296C47A8A7F3CCB54A291B22&quot; /&gt;&lt;w:rsid w:val=&quot;001E56BE&quot; /&gt;&lt;w:rPr&gt;&lt;w:lang w:val=&quot;de-CH&quot; w:eastAsia=&quot;de-CH&quot; /&gt;&lt;/w:rPr&gt;&lt;/w:style&gt;&lt;w:style w:type=&quot;paragraph&quot; w:customStyle=&quot;1&quot; w:styleId=&quot;B56C47A6A3A3405483DF2E2913D8278F&quot;&gt;&lt;w:name w:val=&quot;B56C47A6A3A3405483DF2E2913D8278F&quot; /&gt;&lt;w:rsid w:val=&quot;001E56BE&quot; /&gt;&lt;w:rPr&gt;&lt;w:lang w:val=&quot;de-CH&quot; w:eastAsia=&quot;de-CH&quot; /&gt;&lt;/w:rPr&gt;&lt;/w:style&gt;&lt;w:style w:type=&quot;paragraph&quot; w:customStyle=&quot;1&quot; w:styleId=&quot;BBE6C45E59BE4093B280109481C02DB9&quot;&gt;&lt;w:name w:val=&quot;BBE6C45E59BE4093B280109481C02DB9&quot; /&gt;&lt;w:rsid w:val=&quot;001E56BE&quot; /&gt;&lt;w:rPr&gt;&lt;w:lang w:val=&quot;de-CH&quot; w:eastAsia=&quot;de-CH&quot; /&gt;&lt;/w:rPr&gt;&lt;/w:style&gt;&lt;w:style w:type=&quot;paragraph&quot; w:customStyle=&quot;1&quot; w:styleId=&quot;9DF6279DCBAC4F73BD46E996EFA65DE3&quot;&gt;&lt;w:name w:val=&quot;9DF6279DCBAC4F73BD46E996EFA65DE3&quot; /&gt;&lt;w:rsid w:val=&quot;001E56BE&quot; /&gt;&lt;w:rPr&gt;&lt;w:lang w:val=&quot;de-CH&quot; w:eastAsia=&quot;de-CH&quot; /&gt;&lt;/w:rPr&gt;&lt;/w:style&gt;&lt;w:style w:type=&quot;paragraph&quot; w:customStyle=&quot;1&quot; w:styleId=&quot;1BBCB507FE584998B38E30356FCB8911&quot;&gt;&lt;w:name w:val=&quot;1BBCB507FE584998B38E30356FCB8911&quot; /&gt;&lt;w:rsid w:val=&quot;001E56BE&quot; /&gt;&lt;w:rPr&gt;&lt;w:lang w:val=&quot;de-CH&quot; w:eastAsia=&quot;de-CH&quot; /&gt;&lt;/w:rPr&gt;&lt;/w:style&gt;&lt;w:style w:type=&quot;paragraph&quot; w:customStyle=&quot;1&quot; w:styleId=&quot;EB3242EB062E4668B03A9CEFF6290871&quot;&gt;&lt;w:name w:val=&quot;EB3242EB062E4668B03A9CEFF6290871&quot; /&gt;&lt;w:rsid w:val=&quot;001E56BE&quot; /&gt;&lt;w:rPr&gt;&lt;w:lang w:val=&quot;de-CH&quot; w:eastAsia=&quot;de-CH&quot; /&gt;&lt;/w:rPr&gt;&lt;/w:style&gt;&lt;w:style w:type=&quot;paragraph&quot; w:customStyle=&quot;1&quot; w:styleId=&quot;4F921A26D6EC4B86A42E8FD3C790B931&quot;&gt;&lt;w:name w:val=&quot;4F921A26D6EC4B86A42E8FD3C790B931&quot; /&gt;&lt;w:rsid w:val=&quot;001E56BE&quot; /&gt;&lt;w:rPr&gt;&lt;w:lang w:val=&quot;de-CH&quot; w:eastAsia=&quot;de-CH&quot; /&gt;&lt;/w:rPr&gt;&lt;/w:style&gt;&lt;w:style w:type=&quot;paragraph&quot; w:customStyle=&quot;1&quot; w:styleId=&quot;0EDCAC828320462D9312F37FA34B7B14&quot;&gt;&lt;w:name w:val=&quot;0EDCAC828320462D9312F37FA34B7B14&quot; /&gt;&lt;w:rsid w:val=&quot;001E56BE&quot; /&gt;&lt;w:rPr&gt;&lt;w:lang w:val=&quot;de-CH&quot; w:eastAsia=&quot;de-CH&quot; /&gt;&lt;/w:rPr&gt;&lt;/w:style&gt;&lt;w:style w:type=&quot;paragraph&quot; w:customStyle=&quot;1&quot; w:styleId=&quot;6B0514F2451F477E82A489E8ADC0ECDE&quot;&gt;&lt;w:name w:val=&quot;6B0514F2451F477E82A489E8ADC0ECDE&quot; /&gt;&lt;w:rsid w:val=&quot;001E56BE&quot; /&gt;&lt;w:rPr&gt;&lt;w:lang w:val=&quot;de-CH&quot; w:eastAsia=&quot;de-CH&quot; /&gt;&lt;/w:rPr&gt;&lt;/w:style&gt;&lt;w:style w:type=&quot;paragraph&quot; w:customStyle=&quot;1&quot; w:styleId=&quot;E4A42958140B49F58192A4663093EC23&quot;&gt;&lt;w:name w:val=&quot;E4A42958140B49F58192A4663093EC23&quot; /&gt;&lt;w:rsid w:val=&quot;001E56BE&quot; /&gt;&lt;w:rPr&gt;&lt;w:lang w:val=&quot;de-CH&quot; w:eastAsia=&quot;de-CH&quot; /&gt;&lt;/w:rPr&gt;&lt;/w:style&gt;&lt;w:style w:type=&quot;paragraph&quot; w:customStyle=&quot;1&quot; w:styleId=&quot;71F39EE3D7F745FA92CEDC8E2302888C&quot;&gt;&lt;w:name w:val=&quot;71F39EE3D7F745FA92CEDC8E2302888C&quot; /&gt;&lt;w:rsid w:val=&quot;001E56BE&quot; /&gt;&lt;w:rPr&gt;&lt;w:lang w:val=&quot;de-CH&quot; w:eastAsia=&quot;de-CH&quot; /&gt;&lt;/w:rPr&gt;&lt;/w:style&gt;&lt;w:style w:type=&quot;paragraph&quot; w:customStyle=&quot;1&quot; w:styleId=&quot;CEAE071DE113433AAE4D5DAE7385A1C8&quot;&gt;&lt;w:name w:val=&quot;CEAE071DE113433AAE4D5DAE7385A1C8&quot; /&gt;&lt;w:rsid w:val=&quot;001E56BE&quot; /&gt;&lt;w:rPr&gt;&lt;w:lang w:val=&quot;de-CH&quot; w:eastAsia=&quot;de-CH&quot; /&gt;&lt;/w:rPr&gt;&lt;/w:style&gt;&lt;w:style w:type=&quot;paragraph&quot; w:customStyle=&quot;1&quot; w:styleId=&quot;BA4649B945EE472DA6AF60290A964DA7&quot;&gt;&lt;w:name w:val=&quot;BA4649B945EE472DA6AF60290A964DA7&quot; /&gt;&lt;w:rsid w:val=&quot;001E56BE&quot; /&gt;&lt;w:rPr&gt;&lt;w:lang w:val=&quot;de-CH&quot; w:eastAsia=&quot;de-CH&quot; /&gt;&lt;/w:rPr&gt;&lt;/w:style&gt;&lt;w:style w:type=&quot;paragraph&quot; w:customStyle=&quot;1&quot; w:styleId=&quot;F71049C1ED844064B8E0CA07A30FC802&quot;&gt;&lt;w:name w:val=&quot;F71049C1ED844064B8E0CA07A30FC802&quot; /&gt;&lt;w:rsid w:val=&quot;001E56BE&quot; /&gt;&lt;w:rPr&gt;&lt;w:lang w:val=&quot;de-CH&quot; w:eastAsia=&quot;de-CH&quot; /&gt;&lt;/w:rPr&gt;&lt;/w:style&gt;&lt;w:style w:type=&quot;paragraph&quot; w:customStyle=&quot;1&quot; w:styleId=&quot;869BAFC87B594371ADBA589DA7325868&quot;&gt;&lt;w:name w:val=&quot;869BAFC87B594371ADBA589DA7325868&quot; /&gt;&lt;w:rsid w:val=&quot;00C00B09&quot; /&gt;&lt;w:rPr&gt;&lt;w:lang w:val=&quot;de-CH&quot; w:eastAsia=&quot;de-CH&quot; /&gt;&lt;/w:rPr&gt;&lt;/w:style&gt;&lt;w:style w:type=&quot;paragraph&quot; w:customStyle=&quot;1&quot; w:styleId=&quot;A7E736A53894487B92CC449E7D742C11&quot;&gt;&lt;w:name w:val=&quot;A7E736A53894487B92CC449E7D742C11&quot; /&gt;&lt;w:rsid w:val=&quot;00C00B09&quot; /&gt;&lt;w:rPr&gt;&lt;w:lang w:val=&quot;de-CH&quot; w:eastAsia=&quot;de-CH&quot; /&gt;&lt;/w:rPr&gt;&lt;/w:style&gt;&lt;w:style w:type=&quot;paragraph&quot; w:customStyle=&quot;1&quot; w:styleId=&quot;F2A845CA74BF4A368AA3C85DDB11C130&quot;&gt;&lt;w:name w:val=&quot;F2A845CA74BF4A368AA3C85DDB11C130&quot; /&gt;&lt;w:rsid w:val=&quot;00C00B09&quot; /&gt;&lt;w:rPr&gt;&lt;w:lang w:val=&quot;de-CH&quot; w:eastAsia=&quot;de-CH&quot; /&gt;&lt;/w:rPr&gt;&lt;/w:style&gt;&lt;w:style w:type=&quot;paragraph&quot; w:customStyle=&quot;1&quot; w:styleId=&quot;EAB73A91C887451DBEB5A17DA91240AD&quot;&gt;&lt;w:name w:val=&quot;EAB73A91C887451DBEB5A17DA91240AD&quot; /&gt;&lt;w:rsid w:val=&quot;00C00B09&quot; /&gt;&lt;w:rPr&gt;&lt;w:lang w:val=&quot;de-CH&quot; w:eastAsia=&quot;de-CH&quot; /&gt;&lt;/w:rPr&gt;&lt;/w:style&gt;&lt;w:style w:type=&quot;paragraph&quot; w:customStyle=&quot;1&quot; w:styleId=&quot;4E7D73820B78414D9B36126607F8A050&quot;&gt;&lt;w:name w:val=&quot;4E7D73820B78414D9B36126607F8A050&quot; /&gt;&lt;w:rsid w:val=&quot;00C00B09&quot; /&gt;&lt;w:rPr&gt;&lt;w:lang w:val=&quot;de-CH&quot; w:eastAsia=&quot;de-CH&quot; /&gt;&lt;/w:rPr&gt;&lt;/w:style&gt;&lt;w:style w:type=&quot;paragraph&quot; w:customStyle=&quot;1&quot; w:styleId=&quot;F1C68C095A194266B253D27F165E74EE&quot;&gt;&lt;w:name w:val=&quot;F1C68C095A194266B253D27F165E74EE&quot; /&gt;&lt;w:rsid w:val=&quot;00C00B09&quot; /&gt;&lt;w:rPr&gt;&lt;w:lang w:val=&quot;de-CH&quot; w:eastAsia=&quot;de-CH&quot; /&gt;&lt;/w:rPr&gt;&lt;/w:style&gt;&lt;w:style w:type=&quot;paragraph&quot; w:customStyle=&quot;1&quot; w:styleId=&quot;EBD00FF7940A45E68319BC6E38A4751E&quot;&gt;&lt;w:name w:val=&quot;EBD00FF7940A45E68319BC6E38A4751E&quot; /&gt;&lt;w:rsid w:val=&quot;00C00B09&quot; /&gt;&lt;w:rPr&gt;&lt;w:lang w:val=&quot;de-CH&quot; w:eastAsia=&quot;de-CH&quot; /&gt;&lt;/w:rPr&gt;&lt;/w:style&gt;&lt;w:style w:type=&quot;paragraph&quot; w:customStyle=&quot;1&quot; w:styleId=&quot;3A9A9935C0CE43F5B1AAFCC97BC7A893&quot;&gt;&lt;w:name w:val=&quot;3A9A9935C0CE43F5B1AAFCC97BC7A893&quot; /&gt;&lt;w:rsid w:val=&quot;00C00B09&quot; /&gt;&lt;w:rPr&gt;&lt;w:lang w:val=&quot;de-CH&quot; w:eastAsia=&quot;de-CH&quot; /&gt;&lt;/w:rPr&gt;&lt;/w:style&gt;&lt;w:style w:type=&quot;paragraph&quot; w:customStyle=&quot;1&quot; w:styleId=&quot;DE18A64FF56644C59CAD2E4A9E595F38&quot;&gt;&lt;w:name w:val=&quot;DE18A64FF56644C59CAD2E4A9E595F38&quot; /&gt;&lt;w:rsid w:val=&quot;00C00B09&quot; /&gt;&lt;w:rPr&gt;&lt;w:lang w:val=&quot;de-CH&quot; w:eastAsia=&quot;de-CH&quot; /&gt;&lt;/w:rPr&gt;&lt;/w:style&gt;&lt;w:style w:type=&quot;paragraph&quot; w:customStyle=&quot;1&quot; w:styleId=&quot;E2772E31639F4DE7B5FF8853D8381900&quot;&gt;&lt;w:name w:val=&quot;E2772E31639F4DE7B5FF8853D8381900&quot; /&gt;&lt;w:rsid w:val=&quot;00C00B09&quot; /&gt;&lt;w:rPr&gt;&lt;w:lang w:val=&quot;de-CH&quot; w:eastAsia=&quot;de-CH&quot; /&gt;&lt;/w:rPr&gt;&lt;/w:style&gt;&lt;w:style w:type=&quot;paragraph&quot; w:customStyle=&quot;1&quot; w:styleId=&quot;23B34A69A757490AB152FA2681C153A5&quot;&gt;&lt;w:name w:val=&quot;23B34A69A757490AB152FA2681C153A5&quot; /&gt;&lt;w:rsid w:val=&quot;00C00B09&quot; /&gt;&lt;w:rPr&gt;&lt;w:lang w:val=&quot;de-CH&quot; w:eastAsia=&quot;de-CH&quot; /&gt;&lt;/w:rPr&gt;&lt;/w:style&gt;&lt;w:style w:type=&quot;paragraph&quot; w:customStyle=&quot;1&quot; w:styleId=&quot;1E9548F93E364A8C8564D30C5B5A225E&quot;&gt;&lt;w:name w:val=&quot;1E9548F93E364A8C8564D30C5B5A225E&quot; /&gt;&lt;w:rsid w:val=&quot;00C00B09&quot; /&gt;&lt;w:rPr&gt;&lt;w:lang w:val=&quot;de-CH&quot; w:eastAsia=&quot;de-CH&quot; /&gt;&lt;/w:rPr&gt;&lt;/w:style&gt;&lt;w:style w:type=&quot;paragraph&quot; w:customStyle=&quot;1&quot; w:styleId=&quot;EA4270E450774C1F831443F05054A78F&quot;&gt;&lt;w:name w:val=&quot;EA4270E450774C1F831443F05054A78F&quot; /&gt;&lt;w:rsid w:val=&quot;00C00B09&quot; /&gt;&lt;w:rPr&gt;&lt;w:lang w:val=&quot;de-CH&quot; w:eastAsia=&quot;de-CH&quot; /&gt;&lt;/w:rPr&gt;&lt;/w:style&gt;&lt;w:style w:type=&quot;paragraph&quot; w:customStyle=&quot;1&quot; w:styleId=&quot;5B133E6C8DA04AAC9CF100C72AD7A3E7&quot;&gt;&lt;w:name w:val=&quot;5B133E6C8DA04AAC9CF100C72AD7A3E7&quot; /&gt;&lt;w:rsid w:val=&quot;00C00B09&quot; /&gt;&lt;w:rPr&gt;&lt;w:lang w:val=&quot;de-CH&quot; w:eastAsia=&quot;de-CH&quot; /&gt;&lt;/w:rPr&gt;&lt;/w:style&gt;&lt;w:style w:type=&quot;paragraph&quot; w:customStyle=&quot;1&quot; w:styleId=&quot;DDCEE1F03D6846068FE13A6FA235923B&quot;&gt;&lt;w:name w:val=&quot;DDCEE1F03D6846068FE13A6FA235923B&quot; /&gt;&lt;w:rsid w:val=&quot;00C00B09&quot; /&gt;&lt;w:rPr&gt;&lt;w:lang w:val=&quot;de-CH&quot; w:eastAsia=&quot;de-CH&quot; /&gt;&lt;/w:rPr&gt;&lt;/w:style&gt;&lt;w:style w:type=&quot;paragraph&quot; w:customStyle=&quot;1&quot; w:styleId=&quot;F9CC7222BF4A4A908CC6693CE545F2FA&quot;&gt;&lt;w:name w:val=&quot;F9CC7222BF4A4A908CC6693CE545F2FA&quot; /&gt;&lt;w:rsid w:val=&quot;00C00B09&quot; /&gt;&lt;w:rPr&gt;&lt;w:lang w:val=&quot;de-CH&quot; w:eastAsia=&quot;de-CH&quot; /&gt;&lt;/w:rPr&gt;&lt;/w:style&gt;&lt;w:style w:type=&quot;paragraph&quot; w:customStyle=&quot;1&quot; w:styleId=&quot;731DB1F5E3434910930DD860F6E52DCB&quot;&gt;&lt;w:name w:val=&quot;731DB1F5E3434910930DD860F6E52DCB&quot; /&gt;&lt;w:rsid w:val=&quot;007D417D&quot; /&gt;&lt;w:rPr&gt;&lt;w:lang w:val=&quot;de-CH&quot; w:eastAsia=&quot;de-CH&quot; /&gt;&lt;/w:rPr&gt;&lt;/w:style&gt;&lt;w:style w:type=&quot;paragraph&quot; w:customStyle=&quot;1&quot; w:styleId=&quot;A917757035824B7D8882626A7A07801B&quot;&gt;&lt;w:name w:val=&quot;A917757035824B7D8882626A7A07801B&quot; /&gt;&lt;w:rsid w:val=&quot;007D417D&quot; /&gt;&lt;w:rPr&gt;&lt;w:lang w:val=&quot;de-CH&quot; w:eastAsia=&quot;de-CH&quot; /&gt;&lt;/w:rPr&gt;&lt;/w:style&gt;&lt;w:style w:type=&quot;paragraph&quot; w:customStyle=&quot;1&quot; w:styleId=&quot;88F38999C4CF4036A3B149DC4F5FFD69&quot;&gt;&lt;w:name w:val=&quot;88F38999C4CF4036A3B149DC4F5FFD69&quot; /&gt;&lt;w:rsid w:val=&quot;007D417D&quot; /&gt;&lt;w:rPr&gt;&lt;w:lang w:val=&quot;de-CH&quot; w:eastAsia=&quot;de-CH&quot; /&gt;&lt;/w:rPr&gt;&lt;/w:style&gt;&lt;w:style w:type=&quot;paragraph&quot; w:customStyle=&quot;1&quot; w:styleId=&quot;070671423B1F4462BCD0D64EF0B6C6F7&quot;&gt;&lt;w:name w:val=&quot;070671423B1F4462BCD0D64EF0B6C6F7&quot; /&gt;&lt;w:rsid w:val=&quot;007D417D&quot; /&gt;&lt;w:rPr&gt;&lt;w:lang w:val=&quot;de-CH&quot; w:eastAsia=&quot;de-CH&quot; /&gt;&lt;/w:rPr&gt;&lt;/w:style&gt;&lt;w:style w:type=&quot;paragraph&quot; w:customStyle=&quot;1&quot; w:styleId=&quot;396FDE24F31044C1A685D15E8DA31C07&quot;&gt;&lt;w:name w:val=&quot;396FDE24F31044C1A685D15E8DA31C07&quot; /&gt;&lt;w:rsid w:val=&quot;007D417D&quot; /&gt;&lt;w:rPr&gt;&lt;w:lang w:val=&quot;de-CH&quot; w:eastAsia=&quot;de-CH&quot; /&gt;&lt;/w:rPr&gt;&lt;/w:style&gt;&lt;w:style w:type=&quot;paragraph&quot; w:customStyle=&quot;1&quot; w:styleId=&quot;7DB1F921E37A4564843853CCEE8C4FA3&quot;&gt;&lt;w:name w:val=&quot;7DB1F921E37A4564843853CCEE8C4FA3&quot; /&gt;&lt;w:rsid w:val=&quot;007D417D&quot; /&gt;&lt;w:rPr&gt;&lt;w:lang w:val=&quot;de-CH&quot; w:eastAsia=&quot;de-CH&quot; /&gt;&lt;/w:rPr&gt;&lt;/w:style&gt;&lt;w:style w:type=&quot;paragraph&quot; w:customStyle=&quot;1&quot; w:styleId=&quot;67000C4F84024D169DE6364E652DF3E2&quot;&gt;&lt;w:name w:val=&quot;67000C4F84024D169DE6364E652DF3E2&quot; /&gt;&lt;w:rsid w:val=&quot;007D417D&quot; /&gt;&lt;w:rPr&gt;&lt;w:lang w:val=&quot;de-CH&quot; w:eastAsia=&quot;de-CH&quot; /&gt;&lt;/w:rPr&gt;&lt;/w:style&gt;&lt;w:style w:type=&quot;paragraph&quot; w:customStyle=&quot;1&quot; w:styleId=&quot;B7A9BA1B3A93411195F47C9306C2CC6B&quot;&gt;&lt;w:name w:val=&quot;B7A9BA1B3A93411195F47C9306C2CC6B&quot; /&gt;&lt;w:rsid w:val=&quot;007D417D&quot; /&gt;&lt;w:rPr&gt;&lt;w:lang w:val=&quot;de-CH&quot; w:eastAsia=&quot;de-CH&quot; /&gt;&lt;/w:rPr&gt;&lt;/w:style&gt;&lt;w:style w:type=&quot;paragraph&quot; w:customStyle=&quot;1&quot; w:styleId=&quot;4B01B42D4DE94D3397B65D8392933622&quot;&gt;&lt;w:name w:val=&quot;4B01B42D4DE94D3397B65D8392933622&quot; /&gt;&lt;w:rsid w:val=&quot;007D417D&quot; /&gt;&lt;w:rPr&gt;&lt;w:lang w:val=&quot;de-CH&quot; w:eastAsia=&quot;de-CH&quot; /&gt;&lt;/w:rPr&gt;&lt;/w:style&gt;&lt;w:style w:type=&quot;paragraph&quot; w:customStyle=&quot;1&quot; w:styleId=&quot;0E23045B9B9948A7948B52D9466A83F5&quot;&gt;&lt;w:name w:val=&quot;0E23045B9B9948A7948B52D9466A83F5&quot; /&gt;&lt;w:rsid w:val=&quot;007D417D&quot; /&gt;&lt;w:rPr&gt;&lt;w:lang w:val=&quot;de-CH&quot; w:eastAsia=&quot;de-CH&quot; /&gt;&lt;/w:rPr&gt;&lt;/w:style&gt;&lt;w:style w:type=&quot;paragraph&quot; w:customStyle=&quot;1&quot; w:styleId=&quot;122C47BD54A449229F3DF3DABEB7EC49&quot;&gt;&lt;w:name w:val=&quot;122C47BD54A449229F3DF3DABEB7EC49&quot; /&gt;&lt;w:rsid w:val=&quot;007D417D&quot; /&gt;&lt;w:rPr&gt;&lt;w:lang w:val=&quot;de-CH&quot; w:eastAsia=&quot;de-CH&quot; /&gt;&lt;/w:rPr&gt;&lt;/w:style&gt;&lt;w:style w:type=&quot;paragraph&quot; w:customStyle=&quot;1&quot; w:styleId=&quot;8A19EE8FE5CD448693CC40704BC785DF&quot;&gt;&lt;w:name w:val=&quot;8A19EE8FE5CD448693CC40704BC785DF&quot; /&gt;&lt;w:rsid w:val=&quot;007D417D&quot; /&gt;&lt;w:rPr&gt;&lt;w:lang w:val=&quot;de-CH&quot; w:eastAsia=&quot;de-CH&quot; /&gt;&lt;/w:rPr&gt;&lt;/w:style&gt;&lt;w:style w:type=&quot;paragraph&quot; w:customStyle=&quot;1&quot; w:styleId=&quot;E4A5F227078444D7BA250F862945A95C&quot;&gt;&lt;w:name w:val=&quot;E4A5F227078444D7BA250F862945A95C&quot; /&gt;&lt;w:rsid w:val=&quot;007D417D&quot; /&gt;&lt;w:rPr&gt;&lt;w:lang w:val=&quot;de-CH&quot; w:eastAsia=&quot;de-CH&quot; /&gt;&lt;/w:rPr&gt;&lt;/w:style&gt;&lt;w:style w:type=&quot;paragraph&quot; w:customStyle=&quot;1&quot; w:styleId=&quot;14B35C50C5154F358815E5F8FFED5831&quot;&gt;&lt;w:name w:val=&quot;14B35C50C5154F358815E5F8FFED5831&quot; /&gt;&lt;w:rsid w:val=&quot;007D417D&quot; /&gt;&lt;w:rPr&gt;&lt;w:lang w:val=&quot;de-CH&quot; w:eastAsia=&quot;de-CH&quot; /&gt;&lt;/w:rPr&gt;&lt;/w:style&gt;&lt;w:style w:type=&quot;paragraph&quot; w:customStyle=&quot;1&quot; w:styleId=&quot;54C08FD3D6D34E02A744E09D69B515F0&quot;&gt;&lt;w:name w:val=&quot;54C08FD3D6D34E02A744E09D69B515F0&quot; /&gt;&lt;w:rsid w:val=&quot;007D417D&quot; /&gt;&lt;w:rPr&gt;&lt;w:lang w:val=&quot;de-CH&quot; w:eastAsia=&quot;de-CH&quot; /&gt;&lt;/w:rPr&gt;&lt;/w:style&gt;&lt;w:style w:type=&quot;paragraph&quot; w:customStyle=&quot;1&quot; w:styleId=&quot;599EEC68D126499B893C676006189C52&quot;&gt;&lt;w:name w:val=&quot;599EEC68D126499B893C676006189C52&quot; /&gt;&lt;w:rsid w:val=&quot;007D417D&quot; /&gt;&lt;w:rPr&gt;&lt;w:lang w:val=&quot;de-CH&quot; w:eastAsia=&quot;de-CH&quot; /&gt;&lt;/w:rPr&gt;&lt;/w:style&gt;&lt;w:style w:type=&quot;paragraph&quot; w:customStyle=&quot;1&quot; w:styleId=&quot;F590023107354BAF88D62AB13AA32FA4&quot;&gt;&lt;w:name w:val=&quot;F590023107354BAF88D62AB13AA32FA4&quot; /&gt;&lt;w:rsid w:val=&quot;007D417D&quot; /&gt;&lt;w:rPr&gt;&lt;w:lang w:val=&quot;de-CH&quot; w:eastAsia=&quot;de-CH&quot; /&gt;&lt;/w:rPr&gt;&lt;/w:style&gt;&lt;w:style w:type=&quot;paragraph&quot; w:customStyle=&quot;1&quot; w:styleId=&quot;D8729372078B42B1965CBFDFA8CD1C60&quot;&gt;&lt;w:name w:val=&quot;D8729372078B42B1965CBFDFA8CD1C60&quot; /&gt;&lt;w:rsid w:val=&quot;007D417D&quot; /&gt;&lt;w:rPr&gt;&lt;w:lang w:val=&quot;de-CH&quot; w:eastAsia=&quot;de-CH&quot; /&gt;&lt;/w:rPr&gt;&lt;/w:style&gt;&lt;w:style w:type=&quot;paragraph&quot; w:customStyle=&quot;1&quot; w:styleId=&quot;E8D69D194AD54193B6F4F090D7C1B3DA&quot;&gt;&lt;w:name w:val=&quot;E8D69D194AD54193B6F4F090D7C1B3DA&quot; /&gt;&lt;w:rsid w:val=&quot;007D417D&quot; /&gt;&lt;w:rPr&gt;&lt;w:lang w:val=&quot;de-CH&quot; w:eastAsia=&quot;de-CH&quot; /&gt;&lt;/w:rPr&gt;&lt;/w:style&gt;&lt;w:style w:type=&quot;paragraph&quot; w:customStyle=&quot;1&quot; w:styleId=&quot;F86BE49525BD45FAA33BEF9394173605&quot;&gt;&lt;w:name w:val=&quot;F86BE49525BD45FAA33BEF9394173605&quot; /&gt;&lt;w:rsid w:val=&quot;007D417D&quot; /&gt;&lt;w:rPr&gt;&lt;w:lang w:val=&quot;de-CH&quot; w:eastAsia=&quot;de-CH&quot; /&gt;&lt;/w:rPr&gt;&lt;/w:style&gt;&lt;w:style w:type=&quot;paragraph&quot; w:customStyle=&quot;1&quot; w:styleId=&quot;2BD56DF3A73349E7B7FF8E95ECC7013B&quot;&gt;&lt;w:name w:val=&quot;2BD56DF3A73349E7B7FF8E95ECC7013B&quot; /&gt;&lt;w:rsid w:val=&quot;007D417D&quot; /&gt;&lt;w:rPr&gt;&lt;w:lang w:val=&quot;de-CH&quot; w:eastAsia=&quot;de-CH&quot; /&gt;&lt;/w:rPr&gt;&lt;/w:style&gt;&lt;w:style w:type=&quot;paragraph&quot; w:customStyle=&quot;1&quot; w:styleId=&quot;60FA3F7144A243B8A5193BCEFD3677FB&quot;&gt;&lt;w:name w:val=&quot;60FA3F7144A243B8A5193BCEFD3677FB&quot; /&gt;&lt;w:rsid w:val=&quot;007D417D&quot; /&gt;&lt;w:rPr&gt;&lt;w:lang w:val=&quot;de-CH&quot; w:eastAsia=&quot;de-CH&quot; /&gt;&lt;/w:rPr&gt;&lt;/w:style&gt;&lt;w:style w:type=&quot;paragraph&quot; w:customStyle=&quot;1&quot; w:styleId=&quot;2A9DDB792753437BBA638F95AEC1EB72&quot;&gt;&lt;w:name w:val=&quot;2A9DDB792753437BBA638F95AEC1EB72&quot; /&gt;&lt;w:rsid w:val=&quot;007D417D&quot; /&gt;&lt;w:rPr&gt;&lt;w:lang w:val=&quot;de-CH&quot; w:eastAsia=&quot;de-CH&quot; /&gt;&lt;/w:rPr&gt;&lt;/w:style&gt;&lt;w:style w:type=&quot;paragraph&quot; w:customStyle=&quot;1&quot; w:styleId=&quot;17761E149FA942E590A465A18993983C&quot;&gt;&lt;w:name w:val=&quot;17761E149FA942E590A465A18993983C&quot; /&gt;&lt;w:rsid w:val=&quot;007D417D&quot; /&gt;&lt;w:rPr&gt;&lt;w:lang w:val=&quot;de-CH&quot; w:eastAsia=&quot;de-CH&quot; /&gt;&lt;/w:rPr&gt;&lt;/w:style&gt;&lt;w:style w:type=&quot;paragraph&quot; w:customStyle=&quot;1&quot; w:styleId=&quot;F562EE5FD6E3483093E850B4DC97F16D&quot;&gt;&lt;w:name w:val=&quot;F562EE5FD6E3483093E850B4DC97F16D&quot; /&gt;&lt;w:rsid w:val=&quot;007D417D&quot; /&gt;&lt;w:rPr&gt;&lt;w:lang w:val=&quot;de-CH&quot; w:eastAsia=&quot;de-CH&quot; /&gt;&lt;/w:rPr&gt;&lt;/w:style&gt;&lt;w:style w:type=&quot;paragraph&quot; w:customStyle=&quot;1&quot; w:styleId=&quot;499F4FBAA6754021A84AE6DA2D354750&quot;&gt;&lt;w:name w:val=&quot;499F4FBAA6754021A84AE6DA2D354750&quot; /&gt;&lt;w:rsid w:val=&quot;00C33FF2&quot; /&gt;&lt;w:rPr&gt;&lt;w:lang w:val=&quot;de-CH&quot; w:eastAsia=&quot;de-CH&quot; /&gt;&lt;/w:rPr&gt;&lt;/w:style&gt;&lt;w:style w:type=&quot;paragraph&quot; w:customStyle=&quot;1&quot; w:styleId=&quot;DF2E2A8CAFDA47999B5732311E99C047&quot;&gt;&lt;w:name w:val=&quot;DF2E2A8CAFDA47999B5732311E99C047&quot; /&gt;&lt;w:rsid w:val=&quot;00C33FF2&quot; /&gt;&lt;w:rPr&gt;&lt;w:lang w:val=&quot;de-CH&quot; w:eastAsia=&quot;de-CH&quot; /&gt;&lt;/w:rPr&gt;&lt;/w:style&gt;&lt;w:style w:type=&quot;paragraph&quot; w:customStyle=&quot;1&quot; w:styleId=&quot;7E6375DFED024057B526C590AF9D995F&quot;&gt;&lt;w:name w:val=&quot;7E6375DFED024057B526C590AF9D995F&quot; /&gt;&lt;w:rsid w:val=&quot;00C33FF2&quot; /&gt;&lt;w:rPr&gt;&lt;w:lang w:val=&quot;de-CH&quot; w:eastAsia=&quot;de-CH&quot; /&gt;&lt;/w:rPr&gt;&lt;/w:style&gt;&lt;w:style w:type=&quot;paragraph&quot; w:customStyle=&quot;1&quot; w:styleId=&quot;97BED12607C14E83889044699243EBE0&quot;&gt;&lt;w:name w:val=&quot;97BED12607C14E83889044699243EBE0&quot; /&gt;&lt;w:rsid w:val=&quot;00C33FF2&quot; /&gt;&lt;w:rPr&gt;&lt;w:lang w:val=&quot;de-CH&quot; w:eastAsia=&quot;de-CH&quot; /&gt;&lt;/w:rPr&gt;&lt;/w:style&gt;&lt;w:style w:type=&quot;paragraph&quot; w:customStyle=&quot;1&quot; w:styleId=&quot;F4FD1D59EAF24F708510BD30E81850AD&quot;&gt;&lt;w:name w:val=&quot;F4FD1D59EAF24F708510BD30E81850AD&quot; /&gt;&lt;w:rsid w:val=&quot;00C33FF2&quot; /&gt;&lt;w:rPr&gt;&lt;w:lang w:val=&quot;de-CH&quot; w:eastAsia=&quot;de-CH&quot; /&gt;&lt;/w:rPr&gt;&lt;/w:style&gt;&lt;w:style w:type=&quot;paragraph&quot; w:customStyle=&quot;1&quot; w:styleId=&quot;63AE96968E6F483FAE0347E30E836D5E&quot;&gt;&lt;w:name w:val=&quot;63AE96968E6F483FAE0347E30E836D5E&quot; /&gt;&lt;w:rsid w:val=&quot;00C33FF2&quot; /&gt;&lt;w:rPr&gt;&lt;w:lang w:val=&quot;de-CH&quot; w:eastAsia=&quot;de-CH&quot; /&gt;&lt;/w:rPr&gt;&lt;/w:style&gt;&lt;w:style w:type=&quot;paragraph&quot; w:customStyle=&quot;1&quot; w:styleId=&quot;0F1563BD4EFE4D578E4D41251A5911C1&quot;&gt;&lt;w:name w:val=&quot;0F1563BD4EFE4D578E4D41251A5911C1&quot; /&gt;&lt;w:rsid w:val=&quot;00C33FF2&quot; /&gt;&lt;w:rPr&gt;&lt;w:lang w:val=&quot;de-CH&quot; w:eastAsia=&quot;de-CH&quot; /&gt;&lt;/w:rPr&gt;&lt;/w:style&gt;&lt;w:style w:type=&quot;paragraph&quot; w:customStyle=&quot;1&quot; w:styleId=&quot;6370A818C911406BA5A341258EFA88CC&quot;&gt;&lt;w:name w:val=&quot;6370A818C911406BA5A341258EFA88CC&quot; /&gt;&lt;w:rsid w:val=&quot;00C33FF2&quot; /&gt;&lt;w:rPr&gt;&lt;w:lang w:val=&quot;de-CH&quot; w:eastAsia=&quot;de-CH&quot; /&gt;&lt;/w:rPr&gt;&lt;/w:style&gt;&lt;w:style w:type=&quot;paragraph&quot; w:customStyle=&quot;1&quot; w:styleId=&quot;8A854D621AD54673BB15CFDC89819B3F&quot;&gt;&lt;w:name w:val=&quot;8A854D621AD54673BB15CFDC89819B3F&quot; /&gt;&lt;w:rsid w:val=&quot;00C33FF2&quot; /&gt;&lt;w:rPr&gt;&lt;w:lang w:val=&quot;de-CH&quot; w:eastAsia=&quot;de-CH&quot; /&gt;&lt;/w:rPr&gt;&lt;/w:style&gt;&lt;w:style w:type=&quot;paragraph&quot; w:customStyle=&quot;1&quot; w:styleId=&quot;B1D5B5295BE24944A579809EFDAA61B1&quot;&gt;&lt;w:name w:val=&quot;B1D5B5295BE24944A579809EFDAA61B1&quot; /&gt;&lt;w:rsid w:val=&quot;00C33FF2&quot; /&gt;&lt;w:rPr&gt;&lt;w:lang w:val=&quot;de-CH&quot; w:eastAsia=&quot;de-CH&quot; /&gt;&lt;/w:rPr&gt;&lt;/w:style&gt;&lt;w:style w:type=&quot;paragraph&quot; w:customStyle=&quot;1&quot; w:styleId=&quot;739DBBD7288B4285954B8ED0E9FE6CEE&quot;&gt;&lt;w:name w:val=&quot;739DBBD7288B4285954B8ED0E9FE6CEE&quot; /&gt;&lt;w:rsid w:val=&quot;00C33FF2&quot; /&gt;&lt;w:rPr&gt;&lt;w:lang w:val=&quot;de-CH&quot; w:eastAsia=&quot;de-CH&quot; /&gt;&lt;/w:rPr&gt;&lt;/w:style&gt;&lt;w:style w:type=&quot;paragraph&quot; w:customStyle=&quot;1&quot; w:styleId=&quot;898D16D5A1BE488FB0C276D5D82B7BC3&quot;&gt;&lt;w:name w:val=&quot;898D16D5A1BE488FB0C276D5D82B7BC3&quot; /&gt;&lt;w:rsid w:val=&quot;00C33FF2&quot; /&gt;&lt;w:rPr&gt;&lt;w:lang w:val=&quot;de-CH&quot; w:eastAsia=&quot;de-CH&quot; /&gt;&lt;/w:rPr&gt;&lt;/w:style&gt;&lt;w:style w:type=&quot;paragraph&quot; w:customStyle=&quot;1&quot; w:styleId=&quot;E78005A4A6F044E1B293EB25A86B9365&quot;&gt;&lt;w:name w:val=&quot;E78005A4A6F044E1B293EB25A86B9365&quot; /&gt;&lt;w:rsid w:val=&quot;00C33FF2&quot; /&gt;&lt;w:rPr&gt;&lt;w:lang w:val=&quot;de-CH&quot; w:eastAsia=&quot;de-CH&quot; /&gt;&lt;/w:rPr&gt;&lt;/w:style&gt;&lt;w:style w:type=&quot;paragraph&quot; w:customStyle=&quot;1&quot; w:styleId=&quot;16573DF40F2C41A19A05F3B16970C4C5&quot;&gt;&lt;w:name w:val=&quot;16573DF40F2C41A19A05F3B16970C4C5&quot; /&gt;&lt;w:rsid w:val=&quot;00C33FF2&quot; /&gt;&lt;w:rPr&gt;&lt;w:lang w:val=&quot;de-CH&quot; w:eastAsia=&quot;de-CH&quot; /&gt;&lt;/w:rPr&gt;&lt;/w:style&gt;&lt;w:style w:type=&quot;paragraph&quot; w:customStyle=&quot;1&quot; w:styleId=&quot;6320311602A94E649F64772FF9DEDE79&quot;&gt;&lt;w:name w:val=&quot;6320311602A94E649F64772FF9DEDE79&quot; /&gt;&lt;w:rsid w:val=&quot;00C33FF2&quot; /&gt;&lt;w:rPr&gt;&lt;w:lang w:val=&quot;de-CH&quot; w:eastAsia=&quot;de-CH&quot; /&gt;&lt;/w:rPr&gt;&lt;/w:style&gt;&lt;w:style w:type=&quot;paragraph&quot; w:customStyle=&quot;1&quot; w:styleId=&quot;8C452B47515B4DCAB304A03CD15DFF07&quot;&gt;&lt;w:name w:val=&quot;8C452B47515B4DCAB304A03CD15DFF07&quot; /&gt;&lt;w:rsid w:val=&quot;00C33FF2&quot; /&gt;&lt;w:rPr&gt;&lt;w:lang w:val=&quot;de-CH&quot; w:eastAsia=&quot;de-CH&quot; /&gt;&lt;/w:rPr&gt;&lt;/w:style&gt;&lt;w:style w:type=&quot;paragraph&quot; w:customStyle=&quot;1&quot; w:styleId=&quot;D5D5A54B4DBD49DE94FAC3E046F400FC&quot;&gt;&lt;w:name w:val=&quot;D5D5A54B4DBD49DE94FAC3E046F400FC&quot; /&gt;&lt;w:rsid w:val=&quot;00C33FF2&quot; /&gt;&lt;w:rPr&gt;&lt;w:lang w:val=&quot;de-CH&quot; w:eastAsia=&quot;de-CH&quot; /&gt;&lt;/w:rPr&gt;&lt;/w:style&gt;&lt;w:style w:type=&quot;paragraph&quot; w:customStyle=&quot;1&quot; w:styleId=&quot;1D20DE48016B4472914B39DB968239B6&quot;&gt;&lt;w:name w:val=&quot;1D20DE48016B4472914B39DB968239B6&quot; /&gt;&lt;w:rsid w:val=&quot;00C33FF2&quot; /&gt;&lt;w:rPr&gt;&lt;w:lang w:val=&quot;de-CH&quot; w:eastAsia=&quot;de-CH&quot; /&gt;&lt;/w:rPr&gt;&lt;/w:style&gt;&lt;w:style w:type=&quot;paragraph&quot; w:customStyle=&quot;1&quot; w:styleId=&quot;B2E485231F3E4054B3DD6428CB6BA033&quot;&gt;&lt;w:name w:val=&quot;B2E485231F3E4054B3DD6428CB6BA033&quot; /&gt;&lt;w:rsid w:val=&quot;00C33FF2&quot; /&gt;&lt;w:rPr&gt;&lt;w:lang w:val=&quot;de-CH&quot; w:eastAsia=&quot;de-CH&quot; /&gt;&lt;/w:rPr&gt;&lt;/w:style&gt;&lt;w:style w:type=&quot;paragraph&quot; w:customStyle=&quot;1&quot; w:styleId=&quot;FA8DA5C8D266425EBE2812B869E4FCD7&quot;&gt;&lt;w:name w:val=&quot;FA8DA5C8D266425EBE2812B869E4FCD7&quot; /&gt;&lt;w:rsid w:val=&quot;00C33FF2&quot; /&gt;&lt;w:rPr&gt;&lt;w:lang w:val=&quot;de-CH&quot; w:eastAsia=&quot;de-CH&quot; /&gt;&lt;/w:rPr&gt;&lt;/w:style&gt;&lt;w:style w:type=&quot;paragraph&quot; w:customStyle=&quot;1&quot; w:styleId=&quot;0A4393DD6A40474CB16D5E8B5CC5BC46&quot;&gt;&lt;w:name w:val=&quot;0A4393DD6A40474CB16D5E8B5CC5BC46&quot; /&gt;&lt;w:rsid w:val=&quot;00C33FF2&quot; /&gt;&lt;w:rPr&gt;&lt;w:lang w:val=&quot;de-CH&quot; w:eastAsia=&quot;de-CH&quot; /&gt;&lt;/w:rPr&gt;&lt;/w:style&gt;&lt;w:style w:type=&quot;paragraph&quot; w:customStyle=&quot;1&quot; w:styleId=&quot;79866E94603147EBAD9C92CC3DD0502D&quot;&gt;&lt;w:name w:val=&quot;79866E94603147EBAD9C92CC3DD0502D&quot; /&gt;&lt;w:rsid w:val=&quot;00C33FF2&quot; /&gt;&lt;w:rPr&gt;&lt;w:lang w:val=&quot;de-CH&quot; w:eastAsia=&quot;de-CH&quot; /&gt;&lt;/w:rPr&gt;&lt;/w:style&gt;&lt;w:style w:type=&quot;paragraph&quot; w:customStyle=&quot;1&quot; w:styleId=&quot;4EC403FB61DE4D0BBEFCFB15A0EC91BB&quot;&gt;&lt;w:name w:val=&quot;4EC403FB61DE4D0BBEFCFB15A0EC91BB&quot; /&gt;&lt;w:rsid w:val=&quot;008F240E&quot; /&gt;&lt;w:rPr&gt;&lt;w:lang w:val=&quot;de-CH&quot; w:eastAsia=&quot;de-CH&quot; /&gt;&lt;/w:rPr&gt;&lt;/w:style&gt;&lt;w:style w:type=&quot;paragraph&quot; w:customStyle=&quot;1&quot; w:styleId=&quot;F38414266490463B99FDBB4181797A14&quot;&gt;&lt;w:name w:val=&quot;F38414266490463B99FDBB4181797A14&quot; /&gt;&lt;w:rsid w:val=&quot;008F240E&quot; /&gt;&lt;w:rPr&gt;&lt;w:lang w:val=&quot;de-CH&quot; w:eastAsia=&quot;de-CH&quot; /&gt;&lt;/w:rPr&gt;&lt;/w:style&gt;&lt;w:style w:type=&quot;paragraph&quot; w:customStyle=&quot;1&quot; w:styleId=&quot;7FA369E7B8CD43838722F29C8F2E3B38&quot;&gt;&lt;w:name w:val=&quot;7FA369E7B8CD43838722F29C8F2E3B38&quot; /&gt;&lt;w:rsid w:val=&quot;008F240E&quot; /&gt;&lt;w:rPr&gt;&lt;w:lang w:val=&quot;de-CH&quot; w:eastAsia=&quot;de-CH&quot; /&gt;&lt;/w:rPr&gt;&lt;/w:style&gt;&lt;w:style w:type=&quot;paragraph&quot; w:customStyle=&quot;1&quot; w:styleId=&quot;694AA6FACC704C8B8CAC177423E7A808&quot;&gt;&lt;w:name w:val=&quot;694AA6FACC704C8B8CAC177423E7A808&quot; /&gt;&lt;w:rsid w:val=&quot;008F240E&quot; /&gt;&lt;w:rPr&gt;&lt;w:lang w:val=&quot;de-CH&quot; w:eastAsia=&quot;de-CH&quot; /&gt;&lt;/w:rPr&gt;&lt;/w:style&gt;&lt;w:style w:type=&quot;paragraph&quot; w:customStyle=&quot;1&quot; w:styleId=&quot;51859413F0B24E029F63E8467EF5A05C&quot;&gt;&lt;w:name w:val=&quot;51859413F0B24E029F63E8467EF5A05C&quot; /&gt;&lt;w:rsid w:val=&quot;008F240E&quot; /&gt;&lt;w:rPr&gt;&lt;w:lang w:val=&quot;de-CH&quot; w:eastAsia=&quot;de-CH&quot; /&gt;&lt;/w:rPr&gt;&lt;/w:style&gt;&lt;w:style w:type=&quot;paragraph&quot; w:customStyle=&quot;1&quot; w:styleId=&quot;43224366F3BD4FE38082EB78592CCF9A&quot;&gt;&lt;w:name w:val=&quot;43224366F3BD4FE38082EB78592CCF9A&quot; /&gt;&lt;w:rsid w:val=&quot;008F240E&quot; /&gt;&lt;w:rPr&gt;&lt;w:lang w:val=&quot;de-CH&quot; w:eastAsia=&quot;de-CH&quot; /&gt;&lt;/w:rPr&gt;&lt;/w:style&gt;&lt;w:style w:type=&quot;paragraph&quot; w:customStyle=&quot;1&quot; w:styleId=&quot;C5F01055E5ED4BD8A1A291640AC36E62&quot;&gt;&lt;w:name w:val=&quot;C5F01055E5ED4BD8A1A291640AC36E62&quot; /&gt;&lt;w:rsid w:val=&quot;008F240E&quot; /&gt;&lt;w:rPr&gt;&lt;w:lang w:val=&quot;de-CH&quot; w:eastAsia=&quot;de-CH&quot; /&gt;&lt;/w:rPr&gt;&lt;/w:style&gt;&lt;w:style w:type=&quot;paragraph&quot; w:customStyle=&quot;1&quot; w:styleId=&quot;794BF979E95C4866A21B2B6D7B86CC78&quot;&gt;&lt;w:name w:val=&quot;794BF979E95C4866A21B2B6D7B86CC78&quot; /&gt;&lt;w:rsid w:val=&quot;008F240E&quot; /&gt;&lt;w:rPr&gt;&lt;w:lang w:val=&quot;de-CH&quot; w:eastAsia=&quot;de-CH&quot; /&gt;&lt;/w:rPr&gt;&lt;/w:style&gt;&lt;w:style w:type=&quot;paragraph&quot; w:customStyle=&quot;1&quot; w:styleId=&quot;8070CE5E04D3443EB44A325FED22F8C2&quot;&gt;&lt;w:name w:val=&quot;8070CE5E04D3443EB44A325FED22F8C2&quot; /&gt;&lt;w:rsid w:val=&quot;008F240E&quot; /&gt;&lt;w:rPr&gt;&lt;w:lang w:val=&quot;de-CH&quot; w:eastAsia=&quot;de-CH&quot; /&gt;&lt;/w:rPr&gt;&lt;/w:style&gt;&lt;w:style w:type=&quot;paragraph&quot; w:customStyle=&quot;1&quot; w:styleId=&quot;92CE7AB16757416C9AA62E456DE971D8&quot;&gt;&lt;w:name w:val=&quot;92CE7AB16757416C9AA62E456DE971D8&quot; /&gt;&lt;w:rsid w:val=&quot;008F240E&quot; /&gt;&lt;w:rPr&gt;&lt;w:lang w:val=&quot;de-CH&quot; w:eastAsia=&quot;de-CH&quot; /&gt;&lt;/w:rPr&gt;&lt;/w:style&gt;&lt;w:style w:type=&quot;paragraph&quot; w:customStyle=&quot;1&quot; w:styleId=&quot;D96ECC613439491EB9847CEF9AE16183&quot;&gt;&lt;w:name w:val=&quot;D96ECC613439491EB9847CEF9AE16183&quot; /&gt;&lt;w:rsid w:val=&quot;008F240E&quot; /&gt;&lt;w:rPr&gt;&lt;w:lang w:val=&quot;de-CH&quot; w:eastAsia=&quot;de-CH&quot; /&gt;&lt;/w:rPr&gt;&lt;/w:style&gt;&lt;w:style w:type=&quot;paragraph&quot; w:customStyle=&quot;1&quot; w:styleId=&quot;2538E3C869544E77AD8CA1A141F091A9&quot;&gt;&lt;w:name w:val=&quot;2538E3C869544E77AD8CA1A141F091A9&quot; /&gt;&lt;w:rsid w:val=&quot;008F240E&quot; /&gt;&lt;w:rPr&gt;&lt;w:lang w:val=&quot;de-CH&quot; w:eastAsia=&quot;de-CH&quot; /&gt;&lt;/w:rPr&gt;&lt;/w:style&gt;&lt;w:style w:type=&quot;paragraph&quot; w:customStyle=&quot;1&quot; w:styleId=&quot;7CEFE4857D634D37A867170E01709300&quot;&gt;&lt;w:name w:val=&quot;7CEFE4857D634D37A867170E01709300&quot; /&gt;&lt;w:rsid w:val=&quot;008F240E&quot; /&gt;&lt;w:rPr&gt;&lt;w:lang w:val=&quot;de-CH&quot; w:eastAsia=&quot;de-CH&quot; /&gt;&lt;/w:rPr&gt;&lt;/w:style&gt;&lt;w:style w:type=&quot;paragraph&quot; w:customStyle=&quot;1&quot; w:styleId=&quot;06DF9EF6587A4EF5AFD5FD838835B6B4&quot;&gt;&lt;w:name w:val=&quot;06DF9EF6587A4EF5AFD5FD838835B6B4&quot; /&gt;&lt;w:rsid w:val=&quot;008F240E&quot; /&gt;&lt;w:rPr&gt;&lt;w:lang w:val=&quot;de-CH&quot; w:eastAsia=&quot;de-CH&quot; /&gt;&lt;/w:rPr&gt;&lt;/w:style&gt;&lt;w:style w:type=&quot;paragraph&quot; w:customStyle=&quot;1&quot; w:styleId=&quot;AE3758FD1F644CAF84B1C5D0B725ACC6&quot;&gt;&lt;w:name w:val=&quot;AE3758FD1F644CAF84B1C5D0B725ACC6&quot; /&gt;&lt;w:rsid w:val=&quot;008F240E&quot; /&gt;&lt;w:rPr&gt;&lt;w:lang w:val=&quot;de-CH&quot; w:eastAsia=&quot;de-CH&quot; /&gt;&lt;/w:rPr&gt;&lt;/w:style&gt;&lt;w:style w:type=&quot;paragraph&quot; w:customStyle=&quot;1&quot; w:styleId=&quot;94259DC40DDC4FF59E1183C80528DFBC&quot;&gt;&lt;w:name w:val=&quot;94259DC40DDC4FF59E1183C80528DFBC&quot; /&gt;&lt;w:rsid w:val=&quot;008F240E&quot; /&gt;&lt;w:rPr&gt;&lt;w:lang w:val=&quot;de-CH&quot; w:eastAsia=&quot;de-CH&quot; /&gt;&lt;/w:rPr&gt;&lt;/w:style&gt;&lt;w:style w:type=&quot;paragraph&quot; w:customStyle=&quot;1&quot; w:styleId=&quot;4A91F1A3664748ADA5C25ACE592F61E4&quot;&gt;&lt;w:name w:val=&quot;4A91F1A3664748ADA5C25ACE592F61E4&quot; /&gt;&lt;w:rsid w:val=&quot;00FA297D&quot; /&gt;&lt;w:rPr&gt;&lt;w:lang w:val=&quot;de-CH&quot; w:eastAsia=&quot;de-CH&quot; /&gt;&lt;/w:rPr&gt;&lt;/w:style&gt;&lt;w:style w:type=&quot;paragraph&quot; w:customStyle=&quot;1&quot; w:styleId=&quot;6D3DA9704E8841C09E398C5EA068A2D5&quot;&gt;&lt;w:name w:val=&quot;6D3DA9704E8841C09E398C5EA068A2D5&quot; /&gt;&lt;w:rsid w:val=&quot;00FA297D&quot; /&gt;&lt;w:rPr&gt;&lt;w:lang w:val=&quot;de-CH&quot; w:eastAsia=&quot;de-CH&quot; /&gt;&lt;/w:rPr&gt;&lt;/w:style&gt;&lt;w:style w:type=&quot;paragraph&quot; w:customStyle=&quot;1&quot; w:styleId=&quot;0D9F7CC06FA24A36A0B52AE28453969F&quot;&gt;&lt;w:name w:val=&quot;0D9F7CC06FA24A36A0B52AE28453969F&quot; /&gt;&lt;w:rsid w:val=&quot;00FA297D&quot; /&gt;&lt;w:rPr&gt;&lt;w:lang w:val=&quot;de-CH&quot; w:eastAsia=&quot;de-CH&quot; /&gt;&lt;/w:rPr&gt;&lt;/w:style&gt;&lt;w:style w:type=&quot;paragraph&quot; w:customStyle=&quot;1&quot; w:styleId=&quot;DF5CF710877842BE8F2F4F97F8D43913&quot;&gt;&lt;w:name w:val=&quot;DF5CF710877842BE8F2F4F97F8D43913&quot; /&gt;&lt;w:rsid w:val=&quot;00FA297D&quot; /&gt;&lt;w:rPr&gt;&lt;w:lang w:val=&quot;de-CH&quot; w:eastAsia=&quot;de-CH&quot; /&gt;&lt;/w:rPr&gt;&lt;/w:style&gt;&lt;w:style w:type=&quot;paragraph&quot; w:customStyle=&quot;1&quot; w:styleId=&quot;2EC67D93F26A4604B4417A48E3F9659F&quot;&gt;&lt;w:name w:val=&quot;2EC67D93F26A4604B4417A48E3F9659F&quot; /&gt;&lt;w:rsid w:val=&quot;00FA297D&quot; /&gt;&lt;w:rPr&gt;&lt;w:lang w:val=&quot;de-CH&quot; w:eastAsia=&quot;de-CH&quot; /&gt;&lt;/w:rPr&gt;&lt;/w:style&gt;&lt;w:style w:type=&quot;paragraph&quot; w:customStyle=&quot;1&quot; w:styleId=&quot;8345F134E28346CCB2705F73756EE52F&quot;&gt;&lt;w:name w:val=&quot;8345F134E28346CCB2705F73756EE52F&quot; /&gt;&lt;w:rsid w:val=&quot;00FA297D&quot; /&gt;&lt;w:rPr&gt;&lt;w:lang w:val=&quot;de-CH&quot; w:eastAsia=&quot;de-CH&quot; /&gt;&lt;/w:rPr&gt;&lt;/w:style&gt;&lt;w:style w:type=&quot;paragraph&quot; w:customStyle=&quot;1&quot; w:styleId=&quot;8E8C0EF34ADA4D20995B918F4DF7629A&quot;&gt;&lt;w:name w:val=&quot;8E8C0EF34ADA4D20995B918F4DF7629A&quot; /&gt;&lt;w:rsid w:val=&quot;00FA297D&quot; /&gt;&lt;w:rPr&gt;&lt;w:lang w:val=&quot;de-CH&quot; w:eastAsia=&quot;de-CH&quot; /&gt;&lt;/w:rPr&gt;&lt;/w:style&gt;&lt;w:style w:type=&quot;paragraph&quot; w:customStyle=&quot;1&quot; w:styleId=&quot;BD28D04974584BEB8779742B614BD4F2&quot;&gt;&lt;w:name w:val=&quot;BD28D04974584BEB8779742B614BD4F2&quot; /&gt;&lt;w:rsid w:val=&quot;00FA297D&quot; /&gt;&lt;w:rPr&gt;&lt;w:lang w:val=&quot;de-CH&quot; w:eastAsia=&quot;de-CH&quot; /&gt;&lt;/w:rPr&gt;&lt;/w:style&gt;&lt;w:style w:type=&quot;paragraph&quot; w:customStyle=&quot;1&quot; w:styleId=&quot;26DBD75475C04ACE989562C85C7949D1&quot;&gt;&lt;w:name w:val=&quot;26DBD75475C04ACE989562C85C7949D1&quot; /&gt;&lt;w:rsid w:val=&quot;00FA297D&quot; /&gt;&lt;w:rPr&gt;&lt;w:lang w:val=&quot;de-CH&quot; w:eastAsia=&quot;de-CH&quot; /&gt;&lt;/w:rPr&gt;&lt;/w:style&gt;&lt;w:style w:type=&quot;paragraph&quot; w:customStyle=&quot;1&quot; w:styleId=&quot;8A32C48B1F07487CA67103F4073CAF50&quot;&gt;&lt;w:name w:val=&quot;8A32C48B1F07487CA67103F4073CAF50&quot; /&gt;&lt;w:rsid w:val=&quot;00FA297D&quot; /&gt;&lt;w:rPr&gt;&lt;w:lang w:val=&quot;de-CH&quot; w:eastAsia=&quot;de-CH&quot; /&gt;&lt;/w:rPr&gt;&lt;/w:style&gt;&lt;w:style w:type=&quot;paragraph&quot; w:customStyle=&quot;1&quot; w:styleId=&quot;72AAF18F612B4684BE84787FF3A9DC74&quot;&gt;&lt;w:name w:val=&quot;72AAF18F612B4684BE84787FF3A9DC74&quot; /&gt;&lt;w:rsid w:val=&quot;00FA297D&quot; /&gt;&lt;w:rPr&gt;&lt;w:lang w:val=&quot;de-CH&quot; w:eastAsia=&quot;de-CH&quot; /&gt;&lt;/w:rPr&gt;&lt;/w:style&gt;&lt;w:style w:type=&quot;paragraph&quot; w:customStyle=&quot;1&quot; w:styleId=&quot;92D51A9002174970A0FE2533E6B46CF9&quot;&gt;&lt;w:name w:val=&quot;92D51A9002174970A0FE2533E6B46CF9&quot; /&gt;&lt;w:rsid w:val=&quot;00FA297D&quot; /&gt;&lt;w:rPr&gt;&lt;w:lang w:val=&quot;de-CH&quot; w:eastAsia=&quot;de-CH&quot; /&gt;&lt;/w:rPr&gt;&lt;/w:style&gt;&lt;w:style w:type=&quot;paragraph&quot; w:customStyle=&quot;1&quot; w:styleId=&quot;062E635A5A6D4CA28FF86EAFC2A7B02E&quot;&gt;&lt;w:name w:val=&quot;062E635A5A6D4CA28FF86EAFC2A7B02E&quot; /&gt;&lt;w:rsid w:val=&quot;00FA297D&quot; /&gt;&lt;w:rPr&gt;&lt;w:lang w:val=&quot;de-CH&quot; w:eastAsia=&quot;de-CH&quot; /&gt;&lt;/w:rPr&gt;&lt;/w:style&gt;&lt;w:style w:type=&quot;paragraph&quot; w:customStyle=&quot;1&quot; w:styleId=&quot;7A940E062780402BAFFD7387FFF7B2FA&quot;&gt;&lt;w:name w:val=&quot;7A940E062780402BAFFD7387FFF7B2FA&quot; /&gt;&lt;w:rsid w:val=&quot;00FA297D&quot; /&gt;&lt;w:rPr&gt;&lt;w:lang w:val=&quot;de-CH&quot; w:eastAsia=&quot;de-CH&quot; /&gt;&lt;/w:rPr&gt;&lt;/w:style&gt;&lt;w:style w:type=&quot;paragraph&quot; w:customStyle=&quot;1&quot; w:styleId=&quot;8D360CAE289C4DF19D63BBC400EDC128&quot;&gt;&lt;w:name w:val=&quot;8D360CAE289C4DF19D63BBC400EDC128&quot; /&gt;&lt;w:rsid w:val=&quot;00FA297D&quot; /&gt;&lt;w:rPr&gt;&lt;w:lang w:val=&quot;de-CH&quot; w:eastAsia=&quot;de-CH&quot; /&gt;&lt;/w:rPr&gt;&lt;/w:style&gt;&lt;w:style w:type=&quot;paragraph&quot; w:customStyle=&quot;1&quot; w:styleId=&quot;74015FB194754B96B7B58023218EE4DB&quot;&gt;&lt;w:name w:val=&quot;74015FB194754B96B7B58023218EE4DB&quot; /&gt;&lt;w:rsid w:val=&quot;00FA297D&quot; /&gt;&lt;w:rPr&gt;&lt;w:lang w:val=&quot;de-CH&quot; w:eastAsia=&quot;de-CH&quot; /&gt;&lt;/w:rPr&gt;&lt;/w:style&gt;&lt;w:style w:type=&quot;paragraph&quot; w:customStyle=&quot;1&quot; w:styleId=&quot;FCF0329A7C4441968450B97BDCE1D07D&quot;&gt;&lt;w:name w:val=&quot;FCF0329A7C4441968450B97BDCE1D07D&quot; /&gt;&lt;w:rsid w:val=&quot;00FA297D&quot; /&gt;&lt;w:rPr&gt;&lt;w:lang w:val=&quot;de-CH&quot; w:eastAsia=&quot;de-CH&quot; /&gt;&lt;/w:rPr&gt;&lt;/w:style&gt;&lt;w:style w:type=&quot;paragraph&quot; w:customStyle=&quot;1&quot; w:styleId=&quot;21F74212976D4FF994D72EC348191456&quot;&gt;&lt;w:name w:val=&quot;21F74212976D4FF994D72EC348191456&quot; /&gt;&lt;w:rsid w:val=&quot;00FA297D&quot; /&gt;&lt;w:rPr&gt;&lt;w:lang w:val=&quot;de-CH&quot; w:eastAsia=&quot;de-CH&quot; /&gt;&lt;/w:rPr&gt;&lt;/w:style&gt;&lt;w:style w:type=&quot;paragraph&quot; w:customStyle=&quot;1&quot; w:styleId=&quot;2AB44EA8E8454AEB99F17A6D564B8290&quot;&gt;&lt;w:name w:val=&quot;2AB44EA8E8454AEB99F17A6D564B8290&quot; /&gt;&lt;w:rsid w:val=&quot;00FA297D&quot; /&gt;&lt;w:rPr&gt;&lt;w:lang w:val=&quot;de-CH&quot; w:eastAsia=&quot;de-CH&quot; /&gt;&lt;/w:rPr&gt;&lt;/w:style&gt;&lt;w:style w:type=&quot;paragraph&quot; w:customStyle=&quot;1&quot; w:styleId=&quot;2323AA1FA2C749B7847E12A5BB93F750&quot;&gt;&lt;w:name w:val=&quot;2323AA1FA2C749B7847E12A5BB93F750&quot; /&gt;&lt;w:rsid w:val=&quot;00FA297D&quot; /&gt;&lt;w:rPr&gt;&lt;w:lang w:val=&quot;de-CH&quot; w:eastAsia=&quot;de-CH&quot; /&gt;&lt;/w:rPr&gt;&lt;/w:style&gt;&lt;w:style w:type=&quot;paragraph&quot; w:customStyle=&quot;1&quot; w:styleId=&quot;C1580BBDB8DD407D965453487F9C945B&quot;&gt;&lt;w:name w:val=&quot;C1580BBDB8DD407D965453487F9C945B&quot; /&gt;&lt;w:rsid w:val=&quot;00FA297D&quot; /&gt;&lt;w:rPr&gt;&lt;w:lang w:val=&quot;de-CH&quot; w:eastAsia=&quot;de-CH&quot; /&gt;&lt;/w:rPr&gt;&lt;/w:style&gt;&lt;w:style w:type=&quot;paragraph&quot; w:customStyle=&quot;1&quot; w:styleId=&quot;E1D03F6E12BC4236AA5D879B16FE2E4D&quot;&gt;&lt;w:name w:val=&quot;E1D03F6E12BC4236AA5D879B16FE2E4D&quot; /&gt;&lt;w:rsid w:val=&quot;00FA297D&quot; /&gt;&lt;w:rPr&gt;&lt;w:lang w:val=&quot;de-CH&quot; w:eastAsia=&quot;de-CH&quot; /&gt;&lt;/w:rPr&gt;&lt;/w:style&gt;&lt;w:style w:type=&quot;paragraph&quot; w:customStyle=&quot;1&quot; w:styleId=&quot;9ABE4E116D6A417BAE5676FB706C94D5&quot;&gt;&lt;w:name w:val=&quot;9ABE4E116D6A417BAE5676FB706C94D5&quot; /&gt;&lt;w:rsid w:val=&quot;00FA297D&quot; /&gt;&lt;w:rPr&gt;&lt;w:lang w:val=&quot;de-CH&quot; w:eastAsia=&quot;de-CH&quot; /&gt;&lt;/w:rPr&gt;&lt;/w:style&gt;&lt;w:style w:type=&quot;paragraph&quot; w:customStyle=&quot;1&quot; w:styleId=&quot;78289F465CE645C7BAB0839564E76282&quot;&gt;&lt;w:name w:val=&quot;78289F465CE645C7BAB0839564E76282&quot; /&gt;&lt;w:rsid w:val=&quot;00FA297D&quot; /&gt;&lt;w:rPr&gt;&lt;w:lang w:val=&quot;de-CH&quot; w:eastAsia=&quot;de-CH&quot; /&gt;&lt;/w:rPr&gt;&lt;/w:style&gt;&lt;w:style w:type=&quot;paragraph&quot; w:customStyle=&quot;1&quot; w:styleId=&quot;B148FADFFDE043D48E1FCBA1775236AF&quot;&gt;&lt;w:name w:val=&quot;B148FADFFDE043D48E1FCBA1775236AF&quot; /&gt;&lt;w:rsid w:val=&quot;00FA297D&quot; /&gt;&lt;w:rPr&gt;&lt;w:lang w:val=&quot;de-CH&quot; w:eastAsia=&quot;de-CH&quot; /&gt;&lt;/w:rPr&gt;&lt;/w:style&gt;&lt;w:style w:type=&quot;paragraph&quot; w:customStyle=&quot;1&quot; w:styleId=&quot;6D22BF55C04C48D58D4E51FFB9C6BF21&quot;&gt;&lt;w:name w:val=&quot;6D22BF55C04C48D58D4E51FFB9C6BF21&quot; /&gt;&lt;w:rsid w:val=&quot;00FA297D&quot; /&gt;&lt;w:rPr&gt;&lt;w:lang w:val=&quot;de-CH&quot; w:eastAsia=&quot;de-CH&quot; /&gt;&lt;/w:rPr&gt;&lt;/w:style&gt;&lt;w:style w:type=&quot;paragraph&quot; w:customStyle=&quot;1&quot; w:styleId=&quot;445271E3D8E14D35A1E2761153971F44&quot;&gt;&lt;w:name w:val=&quot;445271E3D8E14D35A1E2761153971F44&quot; /&gt;&lt;w:rsid w:val=&quot;00FA297D&quot; /&gt;&lt;w:rPr&gt;&lt;w:lang w:val=&quot;de-CH&quot; w:eastAsia=&quot;de-CH&quot; /&gt;&lt;/w:rPr&gt;&lt;/w:style&gt;&lt;w:style w:type=&quot;paragraph&quot; w:customStyle=&quot;1&quot; w:styleId=&quot;922CD9C945B5467B9C8E1BAE5B4A9A79&quot;&gt;&lt;w:name w:val=&quot;922CD9C945B5467B9C8E1BAE5B4A9A79&quot; /&gt;&lt;w:rsid w:val=&quot;00FA297D&quot; /&gt;&lt;w:rPr&gt;&lt;w:lang w:val=&quot;de-CH&quot; w:eastAsia=&quot;de-CH&quot; /&gt;&lt;/w:rPr&gt;&lt;/w:style&gt;&lt;w:style w:type=&quot;paragraph&quot; w:customStyle=&quot;1&quot; w:styleId=&quot;13EBF46823DC42F795F03E01B29B21DD&quot;&gt;&lt;w:name w:val=&quot;13EBF46823DC42F795F03E01B29B21DD&quot; /&gt;&lt;w:rsid w:val=&quot;00FA297D&quot; /&gt;&lt;w:rPr&gt;&lt;w:lang w:val=&quot;de-CH&quot; w:eastAsia=&quot;de-CH&quot; /&gt;&lt;/w:rPr&gt;&lt;/w:style&gt;&lt;w:style w:type=&quot;paragraph&quot; w:customStyle=&quot;1&quot; w:styleId=&quot;17B19252317E493BA70CC5F5663DCB0C&quot;&gt;&lt;w:name w:val=&quot;17B19252317E493BA70CC5F5663DCB0C&quot; /&gt;&lt;w:rsid w:val=&quot;00FA297D&quot; /&gt;&lt;w:rPr&gt;&lt;w:lang w:val=&quot;de-CH&quot; w:eastAsia=&quot;de-CH&quot; /&gt;&lt;/w:rPr&gt;&lt;/w:style&gt;&lt;w:style w:type=&quot;paragraph&quot; w:customStyle=&quot;1&quot; w:styleId=&quot;0DB4451D65734D3480212B834E19BBF1&quot;&gt;&lt;w:name w:val=&quot;0DB4451D65734D3480212B834E19BBF1&quot; /&gt;&lt;w:rsid w:val=&quot;00FA297D&quot; /&gt;&lt;w:rPr&gt;&lt;w:lang w:val=&quot;de-CH&quot; w:eastAsia=&quot;de-CH&quot; /&gt;&lt;/w:rPr&gt;&lt;/w:style&gt;&lt;w:style w:type=&quot;paragraph&quot; w:customStyle=&quot;1&quot; w:styleId=&quot;7B5BC41F02824BFD94444B08A096F43F&quot;&gt;&lt;w:name w:val=&quot;7B5BC41F02824BFD94444B08A096F43F&quot; /&gt;&lt;w:rsid w:val=&quot;00FA297D&quot; /&gt;&lt;w:rPr&gt;&lt;w:lang w:val=&quot;de-CH&quot; w:eastAsia=&quot;de-CH&quot; /&gt;&lt;/w:rPr&gt;&lt;/w:style&gt;&lt;w:style w:type=&quot;paragraph&quot; w:customStyle=&quot;1&quot; w:styleId=&quot;2CFE22DEC6D24DC9B23978A5D3B1BD38&quot;&gt;&lt;w:name w:val=&quot;2CFE22DEC6D24DC9B23978A5D3B1BD38&quot; /&gt;&lt;w:rsid w:val=&quot;00FA297D&quot; /&gt;&lt;w:rPr&gt;&lt;w:lang w:val=&quot;de-CH&quot; w:eastAsia=&quot;de-CH&quot; /&gt;&lt;/w:rPr&gt;&lt;/w:style&gt;&lt;w:style w:type=&quot;paragraph&quot; w:customStyle=&quot;1&quot; w:styleId=&quot;F618AEB398424CD3801EAD749BA93D21&quot;&gt;&lt;w:name w:val=&quot;F618AEB398424CD3801EAD749BA93D21&quot; /&gt;&lt;w:rsid w:val=&quot;00FA297D&quot; /&gt;&lt;w:rPr&gt;&lt;w:lang w:val=&quot;de-CH&quot; w:eastAsia=&quot;de-CH&quot; /&gt;&lt;/w:rPr&gt;&lt;/w:style&gt;&lt;w:style w:type=&quot;paragraph&quot; w:customStyle=&quot;1&quot; w:styleId=&quot;B821728704B84D1A844EC984EFC78FED&quot;&gt;&lt;w:name w:val=&quot;B821728704B84D1A844EC984EFC78FED&quot; /&gt;&lt;w:rsid w:val=&quot;00FA297D&quot; /&gt;&lt;w:rPr&gt;&lt;w:lang w:val=&quot;de-CH&quot; w:eastAsia=&quot;de-CH&quot; /&gt;&lt;/w:rPr&gt;&lt;/w:style&gt;&lt;w:style w:type=&quot;paragraph&quot; w:customStyle=&quot;1&quot; w:styleId=&quot;40280B71E0C44CB1A4446F1CE7E5F00F&quot;&gt;&lt;w:name w:val=&quot;40280B71E0C44CB1A4446F1CE7E5F00F&quot; /&gt;&lt;w:rsid w:val=&quot;00FA297D&quot; /&gt;&lt;w:rPr&gt;&lt;w:lang w:val=&quot;de-CH&quot; w:eastAsia=&quot;de-CH&quot; /&gt;&lt;/w:rPr&gt;&lt;/w:style&gt;&lt;w:style w:type=&quot;paragraph&quot; w:customStyle=&quot;1&quot; w:styleId=&quot;964F138ECD2D445BAD40A8E4B4597786&quot;&gt;&lt;w:name w:val=&quot;964F138ECD2D445BAD40A8E4B4597786&quot; /&gt;&lt;w:rsid w:val=&quot;00FA297D&quot; /&gt;&lt;w:rPr&gt;&lt;w:lang w:val=&quot;de-CH&quot; w:eastAsia=&quot;de-CH&quot; /&gt;&lt;/w:rPr&gt;&lt;/w:style&gt;&lt;w:style w:type=&quot;paragraph&quot; w:customStyle=&quot;1&quot; w:styleId=&quot;8F0DA9941F6745589A42C70117888F48&quot;&gt;&lt;w:name w:val=&quot;8F0DA9941F6745589A42C70117888F48&quot; /&gt;&lt;w:rsid w:val=&quot;00FA297D&quot; /&gt;&lt;w:rPr&gt;&lt;w:lang w:val=&quot;de-CH&quot; w:eastAsia=&quot;de-CH&quot; /&gt;&lt;/w:rPr&gt;&lt;/w:style&gt;&lt;w:style w:type=&quot;paragraph&quot; w:customStyle=&quot;1&quot; w:styleId=&quot;9C4ED4DB6CAE4F1E9A1B4FF24EEEEF52&quot;&gt;&lt;w:name w:val=&quot;9C4ED4DB6CAE4F1E9A1B4FF24EEEEF52&quot; /&gt;&lt;w:rsid w:val=&quot;00D1649A&quot; /&gt;&lt;w:rPr&gt;&lt;w:lang w:val=&quot;de-CH&quot; w:eastAsia=&quot;de-CH&quot; /&gt;&lt;/w:rPr&gt;&lt;/w:style&gt;&lt;w:style w:type=&quot;paragraph&quot; w:customStyle=&quot;1&quot; w:styleId=&quot;E25F141E8C0A40BD89FCDBC4F41559A5&quot;&gt;&lt;w:name w:val=&quot;E25F141E8C0A40BD89FCDBC4F41559A5&quot; /&gt;&lt;w:rsid w:val=&quot;00D1649A&quot; /&gt;&lt;w:rPr&gt;&lt;w:lang w:val=&quot;de-CH&quot; w:eastAsia=&quot;de-CH&quot; /&gt;&lt;/w:rPr&gt;&lt;/w:style&gt;&lt;w:style w:type=&quot;paragraph&quot; w:customStyle=&quot;1&quot; w:styleId=&quot;EC2F6B1595CB4741AC05289A7512D4D5&quot;&gt;&lt;w:name w:val=&quot;EC2F6B1595CB4741AC05289A7512D4D5&quot; /&gt;&lt;w:rsid w:val=&quot;00D1649A&quot; /&gt;&lt;w:rPr&gt;&lt;w:lang w:val=&quot;de-CH&quot; w:eastAsia=&quot;de-CH&quot; /&gt;&lt;/w:rPr&gt;&lt;/w:style&gt;&lt;w:style w:type=&quot;paragraph&quot; w:customStyle=&quot;1&quot; w:styleId=&quot;34A1033D84714BE590EDA9DAB1110631&quot;&gt;&lt;w:name w:val=&quot;34A1033D84714BE590EDA9DAB1110631&quot; /&gt;&lt;w:rsid w:val=&quot;00D1649A&quot; /&gt;&lt;w:rPr&gt;&lt;w:lang w:val=&quot;de-CH&quot; w:eastAsia=&quot;de-CH&quot; /&gt;&lt;/w:rPr&gt;&lt;/w:style&gt;&lt;w:style w:type=&quot;paragraph&quot; w:customStyle=&quot;1&quot; w:styleId=&quot;1B3566CB30C64E6CA1C3C9A5BCEAA052&quot;&gt;&lt;w:name w:val=&quot;1B3566CB30C64E6CA1C3C9A5BCEAA052&quot; /&gt;&lt;w:rsid w:val=&quot;00D1649A&quot; /&gt;&lt;w:rPr&gt;&lt;w:lang w:val=&quot;de-CH&quot; w:eastAsia=&quot;de-CH&quot; /&gt;&lt;/w:rPr&gt;&lt;/w:style&gt;&lt;w:style w:type=&quot;paragraph&quot; w:customStyle=&quot;1&quot; w:styleId=&quot;CCC81A8AC2724D05A89EBE6F47AB3C8F&quot;&gt;&lt;w:name w:val=&quot;CCC81A8AC2724D05A89EBE6F47AB3C8F&quot; /&gt;&lt;w:rsid w:val=&quot;00D1649A&quot; /&gt;&lt;w:rPr&gt;&lt;w:lang w:val=&quot;de-CH&quot; w:eastAsia=&quot;de-CH&quot; /&gt;&lt;/w:rPr&gt;&lt;/w:style&gt;&lt;w:style w:type=&quot;paragraph&quot; w:customStyle=&quot;1&quot; w:styleId=&quot;7C29088481FD40B9BA8E0CB6B6ED7233&quot;&gt;&lt;w:name w:val=&quot;7C29088481FD40B9BA8E0CB6B6ED7233&quot; /&gt;&lt;w:rsid w:val=&quot;00D1649A&quot; /&gt;&lt;w:rPr&gt;&lt;w:lang w:val=&quot;de-CH&quot; w:eastAsia=&quot;de-CH&quot; /&gt;&lt;/w:rPr&gt;&lt;/w:style&gt;&lt;w:style w:type=&quot;paragraph&quot; w:customStyle=&quot;1&quot; w:styleId=&quot;B5E0D0F2EC2D4AE08EE0332C80E0A142&quot;&gt;&lt;w:name w:val=&quot;B5E0D0F2EC2D4AE08EE0332C80E0A142&quot; /&gt;&lt;w:rsid w:val=&quot;00D1649A&quot; /&gt;&lt;w:rPr&gt;&lt;w:lang w:val=&quot;de-CH&quot; w:eastAsia=&quot;de-CH&quot; /&gt;&lt;/w:rPr&gt;&lt;/w:style&gt;&lt;w:style w:type=&quot;paragraph&quot; w:customStyle=&quot;1&quot; w:styleId=&quot;CA4A03CC1B454590874FC00ED5B73612&quot;&gt;&lt;w:name w:val=&quot;CA4A03CC1B454590874FC00ED5B73612&quot; /&gt;&lt;w:rsid w:val=&quot;00D1649A&quot; /&gt;&lt;w:rPr&gt;&lt;w:lang w:val=&quot;de-CH&quot; w:eastAsia=&quot;de-CH&quot; /&gt;&lt;/w:rPr&gt;&lt;/w:style&gt;&lt;w:style w:type=&quot;paragraph&quot; w:customStyle=&quot;1&quot; w:styleId=&quot;8C481004C63E4B31B4CEFDF64F46D7C4&quot;&gt;&lt;w:name w:val=&quot;8C481004C63E4B31B4CEFDF64F46D7C4&quot; /&gt;&lt;w:rsid w:val=&quot;00D1649A&quot; /&gt;&lt;w:rPr&gt;&lt;w:lang w:val=&quot;de-CH&quot; w:eastAsia=&quot;de-CH&quot; /&gt;&lt;/w:rPr&gt;&lt;/w:style&gt;&lt;w:style w:type=&quot;paragraph&quot; w:customStyle=&quot;1&quot; w:styleId=&quot;6EDD2875997B410698E4C1AC3B6EA5BE&quot;&gt;&lt;w:name w:val=&quot;6EDD2875997B410698E4C1AC3B6EA5BE&quot; /&gt;&lt;w:rsid w:val=&quot;00D1649A&quot; /&gt;&lt;w:rPr&gt;&lt;w:lang w:val=&quot;de-CH&quot; w:eastAsia=&quot;de-CH&quot; /&gt;&lt;/w:rPr&gt;&lt;/w:style&gt;&lt;w:style w:type=&quot;paragraph&quot; w:customStyle=&quot;1&quot; w:styleId=&quot;CF9F18262A60465FB8A34CFEE296C14F&quot;&gt;&lt;w:name w:val=&quot;CF9F18262A60465FB8A34CFEE296C14F&quot; /&gt;&lt;w:rsid w:val=&quot;00D1649A&quot; /&gt;&lt;w:rPr&gt;&lt;w:lang w:val=&quot;de-CH&quot; w:eastAsia=&quot;de-CH&quot; /&gt;&lt;/w:rPr&gt;&lt;/w:style&gt;&lt;w:style w:type=&quot;paragraph&quot; w:customStyle=&quot;1&quot; w:styleId=&quot;5E5AF1F7E5C0435E8B37868E2EB89C62&quot;&gt;&lt;w:name w:val=&quot;5E5AF1F7E5C0435E8B37868E2EB89C62&quot; /&gt;&lt;w:rsid w:val=&quot;00D1649A&quot; /&gt;&lt;w:rPr&gt;&lt;w:lang w:val=&quot;de-CH&quot; w:eastAsia=&quot;de-CH&quot; /&gt;&lt;/w:rPr&gt;&lt;/w:style&gt;&lt;w:style w:type=&quot;paragraph&quot; w:customStyle=&quot;1&quot; w:styleId=&quot;4939408C304344178EAC37BE0C26757A&quot;&gt;&lt;w:name w:val=&quot;4939408C304344178EAC37BE0C26757A&quot; /&gt;&lt;w:rsid w:val=&quot;00D1649A&quot; /&gt;&lt;w:rPr&gt;&lt;w:lang w:val=&quot;de-CH&quot; w:eastAsia=&quot;de-CH&quot; /&gt;&lt;/w:rPr&gt;&lt;/w:style&gt;&lt;w:style w:type=&quot;paragraph&quot; w:customStyle=&quot;1&quot; w:styleId=&quot;19FBDB6D5B174E6E9C2A5FF6C8E09946&quot;&gt;&lt;w:name w:val=&quot;19FBDB6D5B174E6E9C2A5FF6C8E09946&quot; /&gt;&lt;w:rsid w:val=&quot;00D1649A&quot; /&gt;&lt;w:rPr&gt;&lt;w:lang w:val=&quot;de-CH&quot; w:eastAsia=&quot;de-CH&quot; /&gt;&lt;/w:rPr&gt;&lt;/w:style&gt;&lt;w:style w:type=&quot;paragraph&quot; w:customStyle=&quot;1&quot; w:styleId=&quot;59DE615AA564435799502683D016939B&quot;&gt;&lt;w:name w:val=&quot;59DE615AA564435799502683D016939B&quot; /&gt;&lt;w:rsid w:val=&quot;00D1649A&quot; /&gt;&lt;w:rPr&gt;&lt;w:lang w:val=&quot;de-CH&quot; w:eastAsia=&quot;de-CH&quot; /&gt;&lt;/w:rPr&gt;&lt;/w:style&gt;&lt;w:style w:type=&quot;paragraph&quot; w:customStyle=&quot;1&quot; w:styleId=&quot;C45D3020148B4DEFA9BB6475C2463CAA&quot;&gt;&lt;w:name w:val=&quot;C45D3020148B4DEFA9BB6475C2463CAA&quot; /&gt;&lt;w:rsid w:val=&quot;00D1649A&quot; /&gt;&lt;w:rPr&gt;&lt;w:lang w:val=&quot;de-CH&quot; w:eastAsia=&quot;de-CH&quot; /&gt;&lt;/w:rPr&gt;&lt;/w:style&gt;&lt;w:style w:type=&quot;paragraph&quot; w:customStyle=&quot;1&quot; w:styleId=&quot;40B7DAD628BC4240ADE8957AD82EA7A1&quot;&gt;&lt;w:name w:val=&quot;40B7DAD628BC4240ADE8957AD82EA7A1&quot; /&gt;&lt;w:rsid w:val=&quot;00D1649A&quot; /&gt;&lt;w:rPr&gt;&lt;w:lang w:val=&quot;de-CH&quot; w:eastAsia=&quot;de-CH&quot; /&gt;&lt;/w:rPr&gt;&lt;/w:style&gt;&lt;w:style w:type=&quot;paragraph&quot; w:customStyle=&quot;1&quot; w:styleId=&quot;86F1B9F3BD55401EB0384BF184F09679&quot;&gt;&lt;w:name w:val=&quot;86F1B9F3BD55401EB0384BF184F09679&quot; /&gt;&lt;w:rsid w:val=&quot;00D1649A&quot; /&gt;&lt;w:rPr&gt;&lt;w:lang w:val=&quot;de-CH&quot; w:eastAsia=&quot;de-CH&quot; /&gt;&lt;/w:rPr&gt;&lt;/w:style&gt;&lt;w:style w:type=&quot;paragraph&quot; w:customStyle=&quot;1&quot; w:styleId=&quot;0056915B1AE64BBC913B3F233B620FE9&quot;&gt;&lt;w:name w:val=&quot;0056915B1AE64BBC913B3F233B620FE9&quot; /&gt;&lt;w:rsid w:val=&quot;00D1649A&quot; /&gt;&lt;w:rPr&gt;&lt;w:lang w:val=&quot;de-CH&quot; w:eastAsia=&quot;de-CH&quot; /&gt;&lt;/w:rPr&gt;&lt;/w:style&gt;&lt;w:style w:type=&quot;paragraph&quot; w:customStyle=&quot;1&quot; w:styleId=&quot;4F9D7A8EB8E54304A2295E5D298B3FD2&quot;&gt;&lt;w:name w:val=&quot;4F9D7A8EB8E54304A2295E5D298B3FD2&quot; /&gt;&lt;w:rsid w:val=&quot;00D1649A&quot; /&gt;&lt;w:rPr&gt;&lt;w:lang w:val=&quot;de-CH&quot; w:eastAsia=&quot;de-CH&quot; /&gt;&lt;/w:rPr&gt;&lt;/w:style&gt;&lt;w:style w:type=&quot;paragraph&quot; w:customStyle=&quot;1&quot; w:styleId=&quot;851916EDDBE045338405C08886356C27&quot;&gt;&lt;w:name w:val=&quot;851916EDDBE045338405C08886356C27&quot; /&gt;&lt;w:rsid w:val=&quot;00D1649A&quot; /&gt;&lt;w:rPr&gt;&lt;w:lang w:val=&quot;de-CH&quot; w:eastAsia=&quot;de-CH&quot; /&gt;&lt;/w:rPr&gt;&lt;/w:style&gt;&lt;w:style w:type=&quot;paragraph&quot; w:customStyle=&quot;1&quot; w:styleId=&quot;E1121CCB047148E583598D173061B971&quot;&gt;&lt;w:name w:val=&quot;E1121CCB047148E583598D173061B971&quot; /&gt;&lt;w:rsid w:val=&quot;00D1649A&quot; /&gt;&lt;w:rPr&gt;&lt;w:lang w:val=&quot;de-CH&quot; w:eastAsia=&quot;de-CH&quot; /&gt;&lt;/w:rPr&gt;&lt;/w:style&gt;&lt;w:style w:type=&quot;paragraph&quot; w:customStyle=&quot;1&quot; w:styleId=&quot;FB6C5C39AE554120B5875B8C1FCE078B&quot;&gt;&lt;w:name w:val=&quot;FB6C5C39AE554120B5875B8C1FCE078B&quot; /&gt;&lt;w:rsid w:val=&quot;00D1649A&quot; /&gt;&lt;w:rPr&gt;&lt;w:lang w:val=&quot;de-CH&quot; w:eastAsia=&quot;de-CH&quot; /&gt;&lt;/w:rPr&gt;&lt;/w:style&gt;&lt;w:style w:type=&quot;paragraph&quot; w:customStyle=&quot;1&quot; w:styleId=&quot;DC5B7703572748A7894699318F4124BE&quot;&gt;&lt;w:name w:val=&quot;DC5B7703572748A7894699318F4124BE&quot; /&gt;&lt;w:rsid w:val=&quot;00E172E9&quot; /&gt;&lt;w:rPr&gt;&lt;w:lang w:val=&quot;de-CH&quot; w:eastAsia=&quot;de-CH&quot; /&gt;&lt;/w:rPr&gt;&lt;/w:style&gt;&lt;w:style w:type=&quot;paragraph&quot; w:customStyle=&quot;1&quot; w:styleId=&quot;9B14E7606BA84AD196485759EFB1D587&quot;&gt;&lt;w:name w:val=&quot;9B14E7606BA84AD196485759EFB1D587&quot; /&gt;&lt;w:rsid w:val=&quot;00E172E9&quot; /&gt;&lt;w:rPr&gt;&lt;w:lang w:val=&quot;de-CH&quot; w:eastAsia=&quot;de-CH&quot; /&gt;&lt;/w:rPr&gt;&lt;/w:style&gt;&lt;w:style w:type=&quot;paragraph&quot; w:customStyle=&quot;1&quot; w:styleId=&quot;3CD4923FF96A4577ADDC61B5E1D87525&quot;&gt;&lt;w:name w:val=&quot;3CD4923FF96A4577ADDC61B5E1D87525&quot; /&gt;&lt;w:rsid w:val=&quot;00E172E9&quot; /&gt;&lt;w:rPr&gt;&lt;w:lang w:val=&quot;de-CH&quot; w:eastAsia=&quot;de-CH&quot; /&gt;&lt;/w:rPr&gt;&lt;/w:style&gt;&lt;w:style w:type=&quot;paragraph&quot; w:customStyle=&quot;1&quot; w:styleId=&quot;0008018281514F31B9D0D3DB254289A3&quot;&gt;&lt;w:name w:val=&quot;0008018281514F31B9D0D3DB254289A3&quot; /&gt;&lt;w:rsid w:val=&quot;00E172E9&quot; /&gt;&lt;w:rPr&gt;&lt;w:lang w:val=&quot;de-CH&quot; w:eastAsia=&quot;de-CH&quot; /&gt;&lt;/w:rPr&gt;&lt;/w:style&gt;&lt;w:style w:type=&quot;paragraph&quot; w:customStyle=&quot;1&quot; w:styleId=&quot;EB25CCC71B7D4165AFB8A1A4A64B45DF&quot;&gt;&lt;w:name w:val=&quot;EB25CCC71B7D4165AFB8A1A4A64B45DF&quot; /&gt;&lt;w:rsid w:val=&quot;00E172E9&quot; /&gt;&lt;w:rPr&gt;&lt;w:lang w:val=&quot;de-CH&quot; w:eastAsia=&quot;de-CH&quot; /&gt;&lt;/w:rPr&gt;&lt;/w:style&gt;&lt;w:style w:type=&quot;paragraph&quot; w:customStyle=&quot;1&quot; w:styleId=&quot;03D4721EF9654D52998B5068805BE56F&quot;&gt;&lt;w:name w:val=&quot;03D4721EF9654D52998B5068805BE56F&quot; /&gt;&lt;w:rsid w:val=&quot;00E172E9&quot; /&gt;&lt;w:rPr&gt;&lt;w:lang w:val=&quot;de-CH&quot; w:eastAsia=&quot;de-CH&quot; /&gt;&lt;/w:rPr&gt;&lt;/w:style&gt;&lt;w:style w:type=&quot;paragraph&quot; w:customStyle=&quot;1&quot; w:styleId=&quot;0A2DE1B2B5A1471B96583EB5F032D89D&quot;&gt;&lt;w:name w:val=&quot;0A2DE1B2B5A1471B96583EB5F032D89D&quot; /&gt;&lt;w:rsid w:val=&quot;00E172E9&quot; /&gt;&lt;w:rPr&gt;&lt;w:lang w:val=&quot;de-CH&quot; w:eastAsia=&quot;de-CH&quot; /&gt;&lt;/w:rPr&gt;&lt;/w:style&gt;&lt;w:style w:type=&quot;paragraph&quot; w:customStyle=&quot;1&quot; w:styleId=&quot;59F2B8E2B14B474C96A5E9A1B1C2D048&quot;&gt;&lt;w:name w:val=&quot;59F2B8E2B14B474C96A5E9A1B1C2D048&quot; /&gt;&lt;w:rsid w:val=&quot;00E172E9&quot; /&gt;&lt;w:rPr&gt;&lt;w:lang w:val=&quot;de-CH&quot; w:eastAsia=&quot;de-CH&quot; /&gt;&lt;/w:rPr&gt;&lt;/w:style&gt;&lt;w:style w:type=&quot;paragraph&quot; w:customStyle=&quot;1&quot; w:styleId=&quot;AFBE2560C53F4209855A29BFE89BD887&quot;&gt;&lt;w:name w:val=&quot;AFBE2560C53F4209855A29BFE89BD887&quot; /&gt;&lt;w:rsid w:val=&quot;00E172E9&quot; /&gt;&lt;w:rPr&gt;&lt;w:lang w:val=&quot;de-CH&quot; w:eastAsia=&quot;de-CH&quot; /&gt;&lt;/w:rPr&gt;&lt;/w:style&gt;&lt;w:style w:type=&quot;paragraph&quot; w:customStyle=&quot;1&quot; w:styleId=&quot;7F1E113E9B524F1182F526CF2EF08429&quot;&gt;&lt;w:name w:val=&quot;7F1E113E9B524F1182F526CF2EF08429&quot; /&gt;&lt;w:rsid w:val=&quot;00E172E9&quot; /&gt;&lt;w:rPr&gt;&lt;w:lang w:val=&quot;de-CH&quot; w:eastAsia=&quot;de-CH&quot; /&gt;&lt;/w:rPr&gt;&lt;/w:style&gt;&lt;w:style w:type=&quot;paragraph&quot; w:customStyle=&quot;1&quot; w:styleId=&quot;4D24392E96AB4EF6AA07419D0EE84F42&quot;&gt;&lt;w:name w:val=&quot;4D24392E96AB4EF6AA07419D0EE84F42&quot; /&gt;&lt;w:rsid w:val=&quot;00E172E9&quot; /&gt;&lt;w:rPr&gt;&lt;w:lang w:val=&quot;de-CH&quot; w:eastAsia=&quot;de-CH&quot; /&gt;&lt;/w:rPr&gt;&lt;/w:style&gt;&lt;w:style w:type=&quot;paragraph&quot; w:customStyle=&quot;1&quot; w:styleId=&quot;3A096F4F07E04DA192E7F7D7E3E39FD1&quot;&gt;&lt;w:name w:val=&quot;3A096F4F07E04DA192E7F7D7E3E39FD1&quot; /&gt;&lt;w:rsid w:val=&quot;00E172E9&quot; /&gt;&lt;w:rPr&gt;&lt;w:lang w:val=&quot;de-CH&quot; w:eastAsia=&quot;de-CH&quot; /&gt;&lt;/w:rPr&gt;&lt;/w:style&gt;&lt;w:style w:type=&quot;paragraph&quot; w:customStyle=&quot;1&quot; w:styleId=&quot;1644D3A2ACCB4C8C92501403283EFD05&quot;&gt;&lt;w:name w:val=&quot;1644D3A2ACCB4C8C92501403283EFD05&quot; /&gt;&lt;w:rsid w:val=&quot;00E172E9&quot; /&gt;&lt;w:rPr&gt;&lt;w:lang w:val=&quot;de-CH&quot; w:eastAsia=&quot;de-CH&quot; /&gt;&lt;/w:rPr&gt;&lt;/w:style&gt;&lt;w:style w:type=&quot;paragraph&quot; w:customStyle=&quot;1&quot; w:styleId=&quot;0AC964E19D79488390D5E3B107158F06&quot;&gt;&lt;w:name w:val=&quot;0AC964E19D79488390D5E3B107158F06&quot; /&gt;&lt;w:rsid w:val=&quot;00E172E9&quot; /&gt;&lt;w:rPr&gt;&lt;w:lang w:val=&quot;de-CH&quot; w:eastAsia=&quot;de-CH&quot; /&gt;&lt;/w:rPr&gt;&lt;/w:style&gt;&lt;w:style w:type=&quot;paragraph&quot; w:customStyle=&quot;1&quot; w:styleId=&quot;B629E5960DE340769EEC8CBC0C43CA5E&quot;&gt;&lt;w:name w:val=&quot;B629E5960DE340769EEC8CBC0C43CA5E&quot; /&gt;&lt;w:rsid w:val=&quot;00E172E9&quot; /&gt;&lt;w:rPr&gt;&lt;w:lang w:val=&quot;de-CH&quot; w:eastAsia=&quot;de-CH&quot; /&gt;&lt;/w:rPr&gt;&lt;/w:style&gt;&lt;w:style w:type=&quot;paragraph&quot; w:customStyle=&quot;1&quot; w:styleId=&quot;33239E8465C94546A221BD59DBF876AE&quot;&gt;&lt;w:name w:val=&quot;33239E8465C94546A221BD59DBF876AE&quot; /&gt;&lt;w:rsid w:val=&quot;00E172E9&quot; /&gt;&lt;w:rPr&gt;&lt;w:lang w:val=&quot;de-CH&quot; w:eastAsia=&quot;de-CH&quot; /&gt;&lt;/w:rPr&gt;&lt;/w:style&gt;&lt;w:style w:type=&quot;paragraph&quot; w:customStyle=&quot;1&quot; w:styleId=&quot;7C5D708DA5CB4F8AB25FD364EB55D232&quot;&gt;&lt;w:name w:val=&quot;7C5D708DA5CB4F8AB25FD364EB55D232&quot; /&gt;&lt;w:rsid w:val=&quot;00E172E9&quot; /&gt;&lt;w:rPr&gt;&lt;w:lang w:val=&quot;de-CH&quot; w:eastAsia=&quot;de-CH&quot; /&gt;&lt;/w:rPr&gt;&lt;/w:style&gt;&lt;w:style w:type=&quot;paragraph&quot; w:customStyle=&quot;1&quot; w:styleId=&quot;C12E5B307F2E42938E0EB83119BBF06B&quot;&gt;&lt;w:name w:val=&quot;C12E5B307F2E42938E0EB83119BBF06B&quot; /&gt;&lt;w:rsid w:val=&quot;00E172E9&quot; /&gt;&lt;w:rPr&gt;&lt;w:lang w:val=&quot;de-CH&quot; w:eastAsia=&quot;de-CH&quot; /&gt;&lt;/w:rPr&gt;&lt;/w:style&gt;&lt;w:style w:type=&quot;paragraph&quot; w:"/>
    <w:docVar w:name="fr-CH7_LanguageVersion" w:val="customStyle=&quot;1&quot; w:styleId=&quot;05F0DB97BEF94D72945B014C47163A53&quot;&gt;&lt;w:name w:val=&quot;05F0DB97BEF94D72945B014C47163A53&quot; /&gt;&lt;w:rsid w:val=&quot;00E172E9&quot; /&gt;&lt;w:rPr&gt;&lt;w:lang w:val=&quot;de-CH&quot; w:eastAsia=&quot;de-CH&quot; /&gt;&lt;/w:rPr&gt;&lt;/w:style&gt;&lt;w:style w:type=&quot;paragraph&quot; w:customStyle=&quot;1&quot; w:styleId=&quot;0BA1B0CF8F7C431E87F84CEE58A159A8&quot;&gt;&lt;w:name w:val=&quot;0BA1B0CF8F7C431E87F84CEE58A159A8&quot; /&gt;&lt;w:rsid w:val=&quot;00E172E9&quot; /&gt;&lt;w:rPr&gt;&lt;w:lang w:val=&quot;de-CH&quot; w:eastAsia=&quot;de-CH&quot; /&gt;&lt;/w:rPr&gt;&lt;/w:style&gt;&lt;w:style w:type=&quot;paragraph&quot; w:customStyle=&quot;1&quot; w:styleId=&quot;182CE5D142CB4463870474BBD8488AFD&quot;&gt;&lt;w:name w:val=&quot;182CE5D142CB4463870474BBD8488AFD&quot; /&gt;&lt;w:rsid w:val=&quot;00E172E9&quot; /&gt;&lt;w:rPr&gt;&lt;w:lang w:val=&quot;de-CH&quot; w:eastAsia=&quot;de-CH&quot; /&gt;&lt;/w:rPr&gt;&lt;/w:style&gt;&lt;w:style w:type=&quot;paragraph&quot; w:customStyle=&quot;1&quot; w:styleId=&quot;E332ACF3056044DCAB8DE614DE5D28AC&quot;&gt;&lt;w:name w:val=&quot;E332ACF3056044DCAB8DE614DE5D28AC&quot; /&gt;&lt;w:rsid w:val=&quot;00E172E9&quot; /&gt;&lt;w:rPr&gt;&lt;w:lang w:val=&quot;de-CH&quot; w:eastAsia=&quot;de-CH&quot; /&gt;&lt;/w:rPr&gt;&lt;/w:style&gt;&lt;w:style w:type=&quot;paragraph&quot; w:customStyle=&quot;1&quot; w:styleId=&quot;D396A86C0FCF45E2B83F9D2383CF6C41&quot;&gt;&lt;w:name w:val=&quot;D396A86C0FCF45E2B83F9D2383CF6C41&quot; /&gt;&lt;w:rsid w:val=&quot;00E172E9&quot; /&gt;&lt;w:rPr&gt;&lt;w:lang w:val=&quot;de-CH&quot; w:eastAsia=&quot;de-CH&quot; /&gt;&lt;/w:rPr&gt;&lt;/w:style&gt;&lt;w:style w:type=&quot;paragraph&quot; w:customStyle=&quot;1&quot; w:styleId=&quot;8E0A0CD395364EADB3D7E8BD718E91E3&quot;&gt;&lt;w:name w:val=&quot;8E0A0CD395364EADB3D7E8BD718E91E3&quot; /&gt;&lt;w:rsid w:val=&quot;00E172E9&quot; /&gt;&lt;w:rPr&gt;&lt;w:lang w:val=&quot;de-CH&quot; w:eastAsia=&quot;de-CH&quot; /&gt;&lt;/w:rPr&gt;&lt;/w:style&gt;&lt;w:style w:type=&quot;paragraph&quot; w:customStyle=&quot;1&quot; w:styleId=&quot;FF34ACC66A47438A8214FE6AE99DCA12&quot;&gt;&lt;w:name w:val=&quot;FF34ACC66A47438A8214FE6AE99DCA12&quot; /&gt;&lt;w:rsid w:val=&quot;00E172E9&quot; /&gt;&lt;w:rPr&gt;&lt;w:lang w:val=&quot;de-CH&quot; w:eastAsia=&quot;de-CH&quot; /&gt;&lt;/w:rPr&gt;&lt;/w:style&gt;&lt;w:style w:type=&quot;paragraph&quot; w:customStyle=&quot;1&quot; w:styleId=&quot;B8412B9A01C7418189F95A828B7064C1&quot;&gt;&lt;w:name w:val=&quot;B8412B9A01C7418189F95A828B7064C1&quot; /&gt;&lt;w:rsid w:val=&quot;00E172E9&quot; /&gt;&lt;w:rPr&gt;&lt;w:lang w:val=&quot;de-CH&quot; w:eastAsia=&quot;de-CH&quot; /&gt;&lt;/w:rPr&gt;&lt;/w:style&gt;&lt;w:style w:type=&quot;paragraph&quot; w:customStyle=&quot;1&quot; w:styleId=&quot;8ECBEE9F6ADC46A9B3262B15E0F9609D&quot;&gt;&lt;w:name w:val=&quot;8ECBEE9F6ADC46A9B3262B15E0F9609D&quot; /&gt;&lt;w:rsid w:val=&quot;00E172E9&quot; /&gt;&lt;w:rPr&gt;&lt;w:lang w:val=&quot;de-CH&quot; w:eastAsia=&quot;de-CH&quot; /&gt;&lt;/w:rPr&gt;&lt;/w:style&gt;&lt;w:style w:type=&quot;paragraph&quot; w:customStyle=&quot;1&quot; w:styleId=&quot;CC5AFC14F1284D1BB1A9978B21EF843B&quot;&gt;&lt;w:name w:val=&quot;CC5AFC14F1284D1BB1A9978B21EF843B&quot; /&gt;&lt;w:rsid w:val=&quot;00E172E9&quot; /&gt;&lt;w:rPr&gt;&lt;w:lang w:val=&quot;de-CH&quot; w:eastAsia=&quot;de-CH&quot; /&gt;&lt;/w:rPr&gt;&lt;/w:style&gt;&lt;w:style w:type=&quot;paragraph&quot; w:customStyle=&quot;1&quot; w:styleId=&quot;5DB7519ED2874381B39D5AE7045F5784&quot;&gt;&lt;w:name w:val=&quot;5DB7519ED2874381B39D5AE7045F5784&quot; /&gt;&lt;w:rsid w:val=&quot;00E172E9&quot; /&gt;&lt;w:rPr&gt;&lt;w:lang w:val=&quot;de-CH&quot; w:eastAsia=&quot;de-CH&quot; /&gt;&lt;/w:rPr&gt;&lt;/w:style&gt;&lt;w:style w:type=&quot;paragraph&quot; w:customStyle=&quot;1&quot; w:styleId=&quot;20DD2D48487F483CB42F313560DFA9F6&quot;&gt;&lt;w:name w:val=&quot;20DD2D48487F483CB42F313560DFA9F6&quot; /&gt;&lt;w:rsid w:val=&quot;00E172E9&quot; /&gt;&lt;w:rPr&gt;&lt;w:lang w:val=&quot;de-CH&quot; w:eastAsia=&quot;de-CH&quot; /&gt;&lt;/w:rPr&gt;&lt;/w:style&gt;&lt;w:style w:type=&quot;paragraph&quot; w:customStyle=&quot;1&quot; w:styleId=&quot;F87CF758632443B3B8FC0E032B205384&quot;&gt;&lt;w:name w:val=&quot;F87CF758632443B3B8FC0E032B205384&quot; /&gt;&lt;w:rsid w:val=&quot;00E172E9&quot; /&gt;&lt;w:rPr&gt;&lt;w:lang w:val=&quot;de-CH&quot; w:eastAsia=&quot;de-CH&quot; /&gt;&lt;/w:rPr&gt;&lt;/w:style&gt;&lt;w:style w:type=&quot;paragraph&quot; w:customStyle=&quot;1&quot; w:styleId=&quot;BD22DF53737E4A16ACAF82B275B874D9&quot;&gt;&lt;w:name w:val=&quot;BD22DF53737E4A16ACAF82B275B874D9&quot; /&gt;&lt;w:rsid w:val=&quot;00E172E9&quot; /&gt;&lt;w:rPr&gt;&lt;w:lang w:val=&quot;de-CH&quot; w:eastAsia=&quot;de-CH&quot; /&gt;&lt;/w:rPr&gt;&lt;/w:style&gt;&lt;w:style w:type=&quot;paragraph&quot; w:customStyle=&quot;1&quot; w:styleId=&quot;9DA87E710CD84941B0FB084640F07608&quot;&gt;&lt;w:name w:val=&quot;9DA87E710CD84941B0FB084640F07608&quot; /&gt;&lt;w:rsid w:val=&quot;00E172E9&quot; /&gt;&lt;w:rPr&gt;&lt;w:lang w:val=&quot;de-CH&quot; w:eastAsia=&quot;de-CH&quot; /&gt;&lt;/w:rPr&gt;&lt;/w:style&gt;&lt;w:style w:type=&quot;paragraph&quot; w:customStyle=&quot;1&quot; w:styleId=&quot;3152F3728B3F4B52B14D6076634C9A9F&quot;&gt;&lt;w:name w:val=&quot;3152F3728B3F4B52B14D6076634C9A9F&quot; /&gt;&lt;w:rsid w:val=&quot;00E172E9&quot; /&gt;&lt;w:rPr&gt;&lt;w:lang w:val=&quot;de-CH&quot; w:eastAsia=&quot;de-CH&quot; /&gt;&lt;/w:rPr&gt;&lt;/w:style&gt;&lt;w:style w:type=&quot;paragraph&quot; w:customStyle=&quot;1&quot; w:styleId=&quot;D8BC3894BB294636A3A09F3C0BFF2042&quot;&gt;&lt;w:name w:val=&quot;D8BC3894BB294636A3A09F3C0BFF2042&quot; /&gt;&lt;w:rsid w:val=&quot;00E172E9&quot; /&gt;&lt;w:rPr&gt;&lt;w:lang w:val=&quot;de-CH&quot; w:eastAsia=&quot;de-CH&quot; /&gt;&lt;/w:rPr&gt;&lt;/w:style&gt;&lt;w:style w:type=&quot;paragraph&quot; w:customStyle=&quot;1&quot; w:styleId=&quot;56A30A30A99A47F59D49376B971F84A1&quot;&gt;&lt;w:name w:val=&quot;56A30A30A99A47F59D49376B971F84A1&quot; /&gt;&lt;w:rsid w:val=&quot;00E172E9&quot; /&gt;&lt;w:rPr&gt;&lt;w:lang w:val=&quot;de-CH&quot; w:eastAsia=&quot;de-CH&quot; /&gt;&lt;/w:rPr&gt;&lt;/w:style&gt;&lt;w:style w:type=&quot;paragraph&quot; w:customStyle=&quot;1&quot; w:styleId=&quot;DB62BFDB467B42CC905047809B017D0F&quot;&gt;&lt;w:name w:val=&quot;DB62BFDB467B42CC905047809B017D0F&quot; /&gt;&lt;w:rsid w:val=&quot;00E172E9&quot; /&gt;&lt;w:rPr&gt;&lt;w:lang w:val=&quot;de-CH&quot; w:eastAsia=&quot;de-CH&quot; /&gt;&lt;/w:rPr&gt;&lt;/w:style&gt;&lt;w:style w:type=&quot;paragraph&quot; w:customStyle=&quot;1&quot; w:styleId=&quot;AC9C0D281ACE446294D2223002FD9B04&quot;&gt;&lt;w:name w:val=&quot;AC9C0D281ACE446294D2223002FD9B04&quot; /&gt;&lt;w:rsid w:val=&quot;00E172E9&quot; /&gt;&lt;w:rPr&gt;&lt;w:lang w:val=&quot;de-CH&quot; w:eastAsia=&quot;de-CH&quot; /&gt;&lt;/w:rPr&gt;&lt;/w:style&gt;&lt;w:style w:type=&quot;paragraph&quot; w:customStyle=&quot;1&quot; w:styleId=&quot;22B1E791C96843378779291DDCCF2FB3&quot;&gt;&lt;w:name w:val=&quot;22B1E791C96843378779291DDCCF2FB3&quot; /&gt;&lt;w:rsid w:val=&quot;00E172E9&quot; /&gt;&lt;w:rPr&gt;&lt;w:lang w:val=&quot;de-CH&quot; w:eastAsia=&quot;de-CH&quot; /&gt;&lt;/w:rPr&gt;&lt;/w:style&gt;&lt;w:style w:type=&quot;paragraph&quot; w:customStyle=&quot;1&quot; w:styleId=&quot;522D4F536C7B44A3A1F70A44DF0AB1C5&quot;&gt;&lt;w:name w:val=&quot;522D4F536C7B44A3A1F70A44DF0AB1C5&quot; /&gt;&lt;w:rsid w:val=&quot;00E172E9&quot; /&gt;&lt;w:rPr&gt;&lt;w:lang w:val=&quot;de-CH&quot; w:eastAsia=&quot;de-CH&quot; /&gt;&lt;/w:rPr&gt;&lt;/w:style&gt;&lt;w:style w:type=&quot;paragraph&quot; w:customStyle=&quot;1&quot; w:styleId=&quot;10D59E12E0EC4882AB3AC660B80AEE7D&quot;&gt;&lt;w:name w:val=&quot;10D59E12E0EC4882AB3AC660B80AEE7D&quot; /&gt;&lt;w:rsid w:val=&quot;00E172E9&quot; /&gt;&lt;w:rPr&gt;&lt;w:lang w:val=&quot;de-CH&quot; w:eastAsia=&quot;de-CH&quot; /&gt;&lt;/w:rPr&gt;&lt;/w:style&gt;&lt;w:style w:type=&quot;paragraph&quot; w:customStyle=&quot;1&quot; w:styleId=&quot;954E5024A2164B54A121A6F9FE8A6658&quot;&gt;&lt;w:name w:val=&quot;954E5024A2164B54A121A6F9FE8A6658&quot; /&gt;&lt;w:rsid w:val=&quot;00E172E9&quot; /&gt;&lt;w:rPr&gt;&lt;w:lang w:val=&quot;de-CH&quot; w:eastAsia=&quot;de-CH&quot; /&gt;&lt;/w:rPr&gt;&lt;/w:style&gt;&lt;w:style w:type=&quot;paragraph&quot; w:customStyle=&quot;1&quot; w:styleId=&quot;8FD6D7FCABC44A1C987627CAC215C9C2&quot;&gt;&lt;w:name w:val=&quot;8FD6D7FCABC44A1C987627CAC215C9C2&quot; /&gt;&lt;w:rsid w:val=&quot;00E172E9&quot; /&gt;&lt;w:rPr&gt;&lt;w:lang w:val=&quot;de-CH&quot; w:eastAsia=&quot;de-CH&quot; /&gt;&lt;/w:rPr&gt;&lt;/w:style&gt;&lt;w:style w:type=&quot;paragraph&quot; w:customStyle=&quot;1&quot; w:styleId=&quot;1EF52F264C9D4E27B9CECAEC29FE0FB2&quot;&gt;&lt;w:name w:val=&quot;1EF52F264C9D4E27B9CECAEC29FE0FB2&quot; /&gt;&lt;w:rsid w:val=&quot;00E172E9&quot; /&gt;&lt;w:rPr&gt;&lt;w:lang w:val=&quot;de-CH&quot; w:eastAsia=&quot;de-CH&quot; /&gt;&lt;/w:rPr&gt;&lt;/w:style&gt;&lt;w:style w:type=&quot;paragraph&quot; w:customStyle=&quot;1&quot; w:styleId=&quot;071E5FB6F0114B3B89B2ED59330B6C4C&quot;&gt;&lt;w:name w:val=&quot;071E5FB6F0114B3B89B2ED59330B6C4C&quot; /&gt;&lt;w:rsid w:val=&quot;00E172E9&quot; /&gt;&lt;w:rPr&gt;&lt;w:lang w:val=&quot;de-CH&quot; w:eastAsia=&quot;de-CH&quot; /&gt;&lt;/w:rPr&gt;&lt;/w:style&gt;&lt;w:style w:type=&quot;paragraph&quot; w:customStyle=&quot;1&quot; w:styleId=&quot;8F5FDAB9243042E29A528835A1328C1C&quot;&gt;&lt;w:name w:val=&quot;8F5FDAB9243042E29A528835A1328C1C&quot; /&gt;&lt;w:rsid w:val=&quot;00E172E9&quot; /&gt;&lt;w:rPr&gt;&lt;w:lang w:val=&quot;de-CH&quot; w:eastAsia=&quot;de-CH&quot; /&gt;&lt;/w:rPr&gt;&lt;/w:style&gt;&lt;w:style w:type=&quot;paragraph&quot; w:customStyle=&quot;1&quot; w:styleId=&quot;6F5B782C93E245778E09DC8E6ED2A973&quot;&gt;&lt;w:name w:val=&quot;6F5B782C93E245778E09DC8E6ED2A973&quot; /&gt;&lt;w:rsid w:val=&quot;00E172E9&quot; /&gt;&lt;w:rPr&gt;&lt;w:lang w:val=&quot;de-CH&quot; w:eastAsia=&quot;de-CH&quot; /&gt;&lt;/w:rPr&gt;&lt;/w:style&gt;&lt;w:style w:type=&quot;paragraph&quot; w:customStyle=&quot;1&quot; w:styleId=&quot;562999CF114D4BFDB29F193F45350AFB&quot;&gt;&lt;w:name w:val=&quot;562999CF114D4BFDB29F193F45350AFB&quot; /&gt;&lt;w:rsid w:val=&quot;00E172E9&quot; /&gt;&lt;w:rPr&gt;&lt;w:lang w:val=&quot;de-CH&quot; w:eastAsia=&quot;de-CH&quot; /&gt;&lt;/w:rPr&gt;&lt;/w:style&gt;&lt;w:style w:type=&quot;paragraph&quot; w:customStyle=&quot;1&quot; w:styleId=&quot;F58B8BDA6AC94273B0CF932365BB0C72&quot;&gt;&lt;w:name w:val=&quot;F58B8BDA6AC94273B0CF932365BB0C72&quot; /&gt;&lt;w:rsid w:val=&quot;00E172E9&quot; /&gt;&lt;w:rPr&gt;&lt;w:lang w:val=&quot;de-CH&quot; w:eastAsia=&quot;de-CH&quot; /&gt;&lt;/w:rPr&gt;&lt;/w:style&gt;&lt;w:style w:type=&quot;paragraph&quot; w:customStyle=&quot;1&quot; w:styleId=&quot;C3EF48E474B8490BA8B03DC5C6A50FB0&quot;&gt;&lt;w:name w:val=&quot;C3EF48E474B8490BA8B03DC5C6A50FB0&quot; /&gt;&lt;w:rsid w:val=&quot;00E172E9&quot; /&gt;&lt;w:rPr&gt;&lt;w:lang w:val=&quot;de-CH&quot; w:eastAsia=&quot;de-CH&quot; /&gt;&lt;/w:rPr&gt;&lt;/w:style&gt;&lt;w:style w:type=&quot;paragraph&quot; w:customStyle=&quot;1&quot; w:styleId=&quot;004D38004C414923953AFE1D61E3A5CA&quot;&gt;&lt;w:name w:val=&quot;004D38004C414923953AFE1D61E3A5CA&quot; /&gt;&lt;w:rsid w:val=&quot;00E172E9&quot; /&gt;&lt;w:rPr&gt;&lt;w:lang w:val=&quot;de-CH&quot; w:eastAsia=&quot;de-CH&quot; /&gt;&lt;/w:rPr&gt;&lt;/w:style&gt;&lt;w:style w:type=&quot;paragraph&quot; w:customStyle=&quot;1&quot; w:styleId=&quot;DC87380AD7D240F393741A24C9B450DF&quot;&gt;&lt;w:name w:val=&quot;DC87380AD7D240F393741A24C9B450DF&quot; /&gt;&lt;w:rsid w:val=&quot;00E172E9&quot; /&gt;&lt;w:rPr&gt;&lt;w:lang w:val=&quot;de-CH&quot; w:eastAsia=&quot;de-CH&quot; /&gt;&lt;/w:rPr&gt;&lt;/w:style&gt;&lt;w:style w:type=&quot;paragraph&quot; w:customStyle=&quot;1&quot; w:styleId=&quot;FE8CDAD0CC9B4101AA941687467EBECF&quot;&gt;&lt;w:name w:val=&quot;FE8CDAD0CC9B4101AA941687467EBECF&quot; /&gt;&lt;w:rsid w:val=&quot;00E172E9&quot; /&gt;&lt;w:rPr&gt;&lt;w:lang w:val=&quot;de-CH&quot; w:eastAsia=&quot;de-CH&quot; /&gt;&lt;/w:rPr&gt;&lt;/w:style&gt;&lt;w:style w:type=&quot;paragraph&quot; w:customStyle=&quot;1&quot; w:styleId=&quot;E9097E739DAE4AC68D7CD94578C3BF2A&quot;&gt;&lt;w:name w:val=&quot;E9097E739DAE4AC68D7CD94578C3BF2A&quot; /&gt;&lt;w:rsid w:val=&quot;00E172E9&quot; /&gt;&lt;w:rPr&gt;&lt;w:lang w:val=&quot;de-CH&quot; w:eastAsia=&quot;de-CH&quot; /&gt;&lt;/w:rPr&gt;&lt;/w:style&gt;&lt;w:style w:type=&quot;paragraph&quot; w:customStyle=&quot;1&quot; w:styleId=&quot;8BF1098453924C94907A8877B26F791D&quot;&gt;&lt;w:name w:val=&quot;8BF1098453924C94907A8877B26F791D&quot; /&gt;&lt;w:rsid w:val=&quot;00E172E9&quot; /&gt;&lt;w:rPr&gt;&lt;w:lang w:val=&quot;de-CH&quot; w:eastAsia=&quot;de-CH&quot; /&gt;&lt;/w:rPr&gt;&lt;/w:style&gt;&lt;w:style w:type=&quot;paragraph&quot; w:customStyle=&quot;1&quot; w:styleId=&quot;8E0F22BB430E4D3A866C97B9FB52178A&quot;&gt;&lt;w:name w:val=&quot;8E0F22BB430E4D3A866C97B9FB52178A&quot; /&gt;&lt;w:rsid w:val=&quot;00E172E9&quot; /&gt;&lt;w:rPr&gt;&lt;w:lang w:val=&quot;de-CH&quot; w:eastAsia=&quot;de-CH&quot; /&gt;&lt;/w:rPr&gt;&lt;/w:style&gt;&lt;w:style w:type=&quot;paragraph&quot; w:customStyle=&quot;1&quot; w:styleId=&quot;E3DF844E4BA14A4C85C6DC2EC1FFD0DF&quot;&gt;&lt;w:name w:val=&quot;E3DF844E4BA14A4C85C6DC2EC1FFD0DF&quot; /&gt;&lt;w:rsid w:val=&quot;00E172E9&quot; /&gt;&lt;w:rPr&gt;&lt;w:lang w:val=&quot;de-CH&quot; w:eastAsia=&quot;de-CH&quot; /&gt;&lt;/w:rPr&gt;&lt;/w:style&gt;&lt;w:style w:type=&quot;paragraph&quot; w:customStyle=&quot;1&quot; w:styleId=&quot;36F2E1558677434CBBB9538A6A1BED88&quot;&gt;&lt;w:name w:val=&quot;36F2E1558677434CBBB9538A6A1BED88&quot; /&gt;&lt;w:rsid w:val=&quot;00E172E9&quot; /&gt;&lt;w:rPr&gt;&lt;w:lang w:val=&quot;de-CH&quot; w:eastAsia=&quot;de-CH&quot; /&gt;&lt;/w:rPr&gt;&lt;/w:style&gt;&lt;w:style w:type=&quot;paragraph&quot; w:customStyle=&quot;1&quot; w:styleId=&quot;5B97A56EAB0E40F4A037AE3197C6CDF2&quot;&gt;&lt;w:name w:val=&quot;5B97A56EAB0E40F4A037AE3197C6CDF2&quot; /&gt;&lt;w:rsid w:val=&quot;00736DB0&quot; /&gt;&lt;w:rPr&gt;&lt;w:lang w:val=&quot;de-CH&quot; w:eastAsia=&quot;de-CH&quot; /&gt;&lt;/w:rPr&gt;&lt;/w:style&gt;&lt;w:style w:type=&quot;paragraph&quot; w:customStyle=&quot;1&quot; w:styleId=&quot;CBAAC06A2F8E458CAE47CC59DC0F146A&quot;&gt;&lt;w:name w:val=&quot;CBAAC06A2F8E458CAE47CC59DC0F146A&quot; /&gt;&lt;w:rsid w:val=&quot;00736DB0&quot; /&gt;&lt;w:rPr&gt;&lt;w:lang w:val=&quot;de-CH&quot; w:eastAsia=&quot;de-CH&quot; /&gt;&lt;/w:rPr&gt;&lt;/w:style&gt;&lt;w:style w:type=&quot;paragraph&quot; w:customStyle=&quot;1&quot; w:styleId=&quot;BE07142E12014082B4F6203A1EF3E756&quot;&gt;&lt;w:name w:val=&quot;BE07142E12014082B4F6203A1EF3E756&quot; /&gt;&lt;w:rsid w:val=&quot;00736DB0&quot; /&gt;&lt;w:rPr&gt;&lt;w:lang w:val=&quot;de-CH&quot; w:eastAsia=&quot;de-CH&quot; /&gt;&lt;/w:rPr&gt;&lt;/w:style&gt;&lt;w:style w:type=&quot;paragraph&quot; w:customStyle=&quot;1&quot; w:styleId=&quot;79FED24FC28E4DDCBCC5927E74FD95C2&quot;&gt;&lt;w:name w:val=&quot;79FED24FC28E4DDCBCC5927E74FD95C2&quot; /&gt;&lt;w:rsid w:val=&quot;00736DB0&quot; /&gt;&lt;w:rPr&gt;&lt;w:lang w:val=&quot;de-CH&quot; w:eastAsia=&quot;de-CH&quot; /&gt;&lt;/w:rPr&gt;&lt;/w:style&gt;&lt;w:style w:type=&quot;paragraph&quot; w:customStyle=&quot;1&quot; w:styleId=&quot;8C32BB3904A04577AC9E3D89368B0551&quot;&gt;&lt;w:name w:val=&quot;8C32BB3904A04577AC9E3D89368B0551&quot; /&gt;&lt;w:rsid w:val=&quot;00736DB0&quot; /&gt;&lt;w:rPr&gt;&lt;w:lang w:val=&quot;de-CH&quot; w:eastAsia=&quot;de-CH&quot; /&gt;&lt;/w:rPr&gt;&lt;/w:style&gt;&lt;w:style w:type=&quot;paragraph&quot; w:customStyle=&quot;1&quot; w:styleId=&quot;5475FBD737C24C51A8EFCADAE994D71C&quot;&gt;&lt;w:name w:val=&quot;5475FBD737C24C51A8EFCADAE994D71C&quot; /&gt;&lt;w:rsid w:val=&quot;00736DB0&quot; /&gt;&lt;w:rPr&gt;&lt;w:lang w:val=&quot;de-CH&quot; w:eastAsia=&quot;de-CH&quot; /&gt;&lt;/w:rPr&gt;&lt;/w:style&gt;&lt;w:style w:type=&quot;paragraph&quot; w:customStyle=&quot;1&quot; w:styleId=&quot;7C326DA9DE8944399F25F00C7B12A3C4&quot;&gt;&lt;w:name w:val=&quot;7C326DA9DE8944399F25F00C7B12A3C4&quot; /&gt;&lt;w:rsid w:val=&quot;00736DB0&quot; /&gt;&lt;w:rPr&gt;&lt;w:lang w:val=&quot;de-CH&quot; w:eastAsia=&quot;de-CH&quot; /&gt;&lt;/w:rPr&gt;&lt;/w:style&gt;&lt;w:style w:type=&quot;paragraph&quot; w:customStyle=&quot;1&quot; w:styleId=&quot;93ACA76CE82C4754B8DE61C1426F67AC&quot;&gt;&lt;w:name w:val=&quot;93ACA76CE82C4754B8DE61C1426F67AC&quot; /&gt;&lt;w:rsid w:val=&quot;00736DB0&quot; /&gt;&lt;w:rPr&gt;&lt;w:lang w:val=&quot;de-CH&quot; w:eastAsia=&quot;de-CH&quot; /&gt;&lt;/w:rPr&gt;&lt;/w:style&gt;&lt;w:style w:type=&quot;paragraph&quot; w:customStyle=&quot;1&quot; w:styleId=&quot;A82FB3D073014D5A87EB97C8A1E34A32&quot;&gt;&lt;w:name w:val=&quot;A82FB3D073014D5A87EB97C8A1E34A32&quot; /&gt;&lt;w:rsid w:val=&quot;00736DB0&quot; /&gt;&lt;w:rPr&gt;&lt;w:lang w:val=&quot;de-CH&quot; w:eastAsia=&quot;de-CH&quot; /&gt;&lt;/w:rPr&gt;&lt;/w:style&gt;&lt;w:style w:type=&quot;paragraph&quot; w:customStyle=&quot;1&quot; w:styleId=&quot;3713FB674F1D45E9A5FD7665647ACD01&quot;&gt;&lt;w:name w:val=&quot;3713FB674F1D45E9A5FD7665647ACD01&quot; /&gt;&lt;w:rsid w:val=&quot;00736DB0&quot; /&gt;&lt;w:rPr&gt;&lt;w:lang w:val=&quot;de-CH&quot; w:eastAsia=&quot;de-CH&quot; /&gt;&lt;/w:rPr&gt;&lt;/w:style&gt;&lt;w:style w:type=&quot;paragraph&quot; w:customStyle=&quot;1&quot; w:styleId=&quot;970B24D2FE494939BC1916140608EE6A&quot;&gt;&lt;w:name w:val=&quot;970B24D2FE494939BC1916140608EE6A&quot; /&gt;&lt;w:rsid w:val=&quot;00736DB0&quot; /&gt;&lt;w:rPr&gt;&lt;w:lang w:val=&quot;de-CH&quot; w:eastAsia=&quot;de-CH&quot; /&gt;&lt;/w:rPr&gt;&lt;/w:style&gt;&lt;w:style w:type=&quot;paragraph&quot; w:customStyle=&quot;1&quot; w:styleId=&quot;329ABFCBB188474FB0B84D5BFD4554C1&quot;&gt;&lt;w:name w:val=&quot;329ABFCBB188474FB0B84D5BFD4554C1&quot; /&gt;&lt;w:rsid w:val=&quot;00736DB0&quot; /&gt;&lt;w:rPr&gt;&lt;w:lang w:val=&quot;de-CH&quot; w:eastAsia=&quot;de-CH&quot; /&gt;&lt;/w:rPr&gt;&lt;/w:style&gt;&lt;w:style w:type=&quot;paragraph&quot; w:customStyle=&quot;1&quot; w:styleId=&quot;AE2D2454C98F4D279135A8247AA3B5C0&quot;&gt;&lt;w:name w:val=&quot;AE2D2454C98F4D279135A8247AA3B5C0&quot; /&gt;&lt;w:rsid w:val=&quot;00736DB0&quot; /&gt;&lt;w:rPr&gt;&lt;w:lang w:val=&quot;de-CH&quot; w:eastAsia=&quot;de-CH&quot; /&gt;&lt;/w:rPr&gt;&lt;/w:style&gt;&lt;w:style w:type=&quot;paragraph&quot; w:customStyle=&quot;1&quot; w:styleId=&quot;875C1254D92C4D4B9BA8D45A56F7F6EF&quot;&gt;&lt;w:name w:val=&quot;875C1254D92C4D4B9BA8D45A56F7F6EF&quot; /&gt;&lt;w:rsid w:val=&quot;00736DB0&quot; /&gt;&lt;w:rPr&gt;&lt;w:lang w:val=&quot;de-CH&quot; w:eastAsia=&quot;de-CH&quot; /&gt;&lt;/w:rPr&gt;&lt;/w:style&gt;&lt;w:style w:type=&quot;paragraph&quot; w:customStyle=&quot;1&quot; w:styleId=&quot;ADCF4A5E21FF4F2AAA6E6E4BE50EF1B7&quot;&gt;&lt;w:name w:val=&quot;ADCF4A5E21FF4F2AAA6E6E4BE50EF1B7&quot; /&gt;&lt;w:rsid w:val=&quot;00736DB0&quot; /&gt;&lt;w:rPr&gt;&lt;w:lang w:val=&quot;de-CH&quot; w:eastAsia=&quot;de-CH&quot; /&gt;&lt;/w:rPr&gt;&lt;/w:style&gt;&lt;w:style w:type=&quot;paragraph&quot; w:customStyle=&quot;1&quot; w:styleId=&quot;CB2F82D5FC0E4EC4ABBDAA20BB7B6968&quot;&gt;&lt;w:name w:val=&quot;CB2F82D5FC0E4EC4ABBDAA20BB7B6968&quot; /&gt;&lt;w:rsid w:val=&quot;00736DB0&quot; /&gt;&lt;w:rPr&gt;&lt;w:lang w:val=&quot;de-CH&quot; w:eastAsia=&quot;de-CH&quot; /&gt;&lt;/w:rPr&gt;&lt;/w:style&gt;&lt;w:style w:type=&quot;paragraph&quot; w:customStyle=&quot;1&quot; w:styleId=&quot;EB8E864F71084A508BAC3CFFA428D9C8&quot;&gt;&lt;w:name w:val=&quot;EB8E864F71084A508BAC3CFFA428D9C8&quot; /&gt;&lt;w:rsid w:val=&quot;00736DB0&quot; /&gt;&lt;w:rPr&gt;&lt;w:lang w:val=&quot;de-CH&quot; w:eastAsia=&quot;de-CH&quot; /&gt;&lt;/w:rPr&gt;&lt;/w:style&gt;&lt;w:style w:type=&quot;paragraph&quot; w:customStyle=&quot;1&quot; w:styleId=&quot;E8B59754F0104C0CBC810C4B04A98887&quot;&gt;&lt;w:name w:val=&quot;E8B59754F0104C0CBC810C4B04A98887&quot; /&gt;&lt;w:rsid w:val=&quot;00736DB0&quot; /&gt;&lt;w:rPr&gt;&lt;w:lang w:val=&quot;de-CH&quot; w:eastAsia=&quot;de-CH&quot; /&gt;&lt;/w:rPr&gt;&lt;/w:style&gt;&lt;w:style w:type=&quot;paragraph&quot; w:customStyle=&quot;1&quot; w:styleId=&quot;FC9986FA873C4338850BDE1F08E942C9&quot;&gt;&lt;w:name w:val=&quot;FC9986FA873C4338850BDE1F08E942C9&quot; /&gt;&lt;w:rsid w:val=&quot;00736DB0&quot; /&gt;&lt;w:rPr&gt;&lt;w:lang w:val=&quot;de-CH&quot; w:eastAsia=&quot;de-CH&quot; /&gt;&lt;/w:rPr&gt;&lt;/w:style&gt;&lt;w:style w:type=&quot;paragraph&quot; w:customStyle=&quot;1&quot; w:styleId=&quot;44B557864ADA45D5AD0DE17C4F35A56A&quot;&gt;&lt;w:name w:val=&quot;44B557864ADA45D5AD0DE17C4F35A56A&quot; /&gt;&lt;w:rsid w:val=&quot;00736DB0&quot; /&gt;&lt;w:rPr&gt;&lt;w:lang w:val=&quot;de-CH&quot; w:eastAsia=&quot;de-CH&quot; /&gt;&lt;/w:rPr&gt;&lt;/w:style&gt;&lt;w:style w:type=&quot;paragraph&quot; w:customStyle=&quot;1&quot; w:styleId=&quot;2455F76517514A989BD6A261365CEABA&quot;&gt;&lt;w:name w:val=&quot;2455F76517514A989BD6A261365CEABA&quot; /&gt;&lt;w:rsid w:val=&quot;00736DB0&quot; /&gt;&lt;w:rPr&gt;&lt;w:lang w:val=&quot;de-CH&quot; w:eastAsia=&quot;de-CH&quot; /&gt;&lt;/w:rPr&gt;&lt;/w:style&gt;&lt;w:style w:type=&quot;paragraph&quot; w:customStyle=&quot;1&quot; w:styleId=&quot;92F8E2E945D44043BD52550F515D9D2D&quot;&gt;&lt;w:name w:val=&quot;92F8E2E945D44043BD52550F515D9D2D&quot; /&gt;&lt;w:rsid w:val=&quot;00736DB0&quot; /&gt;&lt;w:rPr&gt;&lt;w:lang w:val=&quot;de-CH&quot; w:eastAsia=&quot;de-CH&quot; /&gt;&lt;/w:rPr&gt;&lt;/w:style&gt;&lt;w:style w:type=&quot;paragraph&quot; w:customStyle=&quot;1&quot; w:styleId=&quot;5FCB17FE30264228B515C93CD21EE4F7&quot;&gt;&lt;w:name w:val=&quot;5FCB17FE30264228B515C93CD21EE4F7&quot; /&gt;&lt;w:rsid w:val=&quot;00736DB0&quot; /&gt;&lt;w:rPr&gt;&lt;w:lang w:val=&quot;de-CH&quot; w:eastAsia=&quot;de-CH&quot; /&gt;&lt;/w:rPr&gt;&lt;/w:style&gt;&lt;w:style w:type=&quot;paragraph&quot; w:customStyle=&quot;1&quot; w:styleId=&quot;CC3C8936B4874CF091BA4A282A63F78B&quot;&gt;&lt;w:name w:val=&quot;CC3C8936B4874CF091BA4A282A63F78B&quot; /&gt;&lt;w:rsid w:val=&quot;00736DB0&quot; /&gt;&lt;w:rPr&gt;&lt;w:lang w:val=&quot;de-CH&quot; w:eastAsia=&quot;de-CH&quot; /&gt;&lt;/w:rPr&gt;&lt;/w:style&gt;&lt;w:style w:type=&quot;paragraph&quot; w:customStyle=&quot;1&quot; w:styleId=&quot;06F952C354204EB0AB4A6814E1E963BE&quot;&gt;&lt;w:name w:val=&quot;06F952C354204EB0AB4A6814E1E963BE&quot; /&gt;&lt;w:rsid w:val=&quot;00736DB0&quot; /&gt;&lt;w:rPr&gt;&lt;w:lang w:val=&quot;de-CH&quot; w:eastAsia=&quot;de-CH&quot; /&gt;&lt;/w:rPr&gt;&lt;/w:style&gt;&lt;w:style w:type=&quot;paragraph&quot; w:customStyle=&quot;1&quot; w:styleId=&quot;0183382AA52A484390105CB7CA90CF87&quot;&gt;&lt;w:name w:val=&quot;0183382AA52A484390105CB7CA90CF87&quot; /&gt;&lt;w:rsid w:val=&quot;00736DB0&quot; /&gt;&lt;w:rPr&gt;&lt;w:lang w:val=&quot;de-CH&quot; w:eastAsia=&quot;de-CH&quot; /&gt;&lt;/w:rPr&gt;&lt;/w:style&gt;&lt;w:style w:type=&quot;paragraph&quot; w:customStyle=&quot;1&quot; w:styleId=&quot;65CAEDB7E605492FA8F6469D96F2B838&quot;&gt;&lt;w:name w:val=&quot;65CAEDB7E605492FA8F6469D96F2B838&quot; /&gt;&lt;w:rsid w:val=&quot;00736DB0&quot; /&gt;&lt;w:rPr&gt;&lt;w:lang w:val=&quot;de-CH&quot; w:eastAsia=&quot;de-CH&quot; /&gt;&lt;/w:rPr&gt;&lt;/w:style&gt;&lt;w:style w:type=&quot;paragraph&quot; w:customStyle=&quot;1&quot; w:styleId=&quot;B493382FD9514C22BA4093EC43BAD642&quot;&gt;&lt;w:name w:val=&quot;B493382FD9514C22BA4093EC43BAD642&quot; /&gt;&lt;w:rsid w:val=&quot;00736DB0&quot; /&gt;&lt;w:rPr&gt;&lt;w:lang w:val=&quot;de-CH&quot; w:eastAsia=&quot;de-CH&quot; /&gt;&lt;/w:rPr&gt;&lt;/w:style&gt;&lt;w:style w:type=&quot;paragraph&quot; w:customStyle=&quot;1&quot; w:styleId=&quot;4DADD5E475194E8399C1B7EFCC92B21D&quot;&gt;&lt;w:name w:val=&quot;4DADD5E475194E8399C1B7EFCC92B21D&quot; /&gt;&lt;w:rsid w:val=&quot;00736DB0&quot; /&gt;&lt;w:rPr&gt;&lt;w:lang w:val=&quot;de-CH&quot; w:eastAsia=&quot;de-CH&quot; /&gt;&lt;/w:rPr&gt;&lt;/w:style&gt;&lt;w:style w:type=&quot;paragraph&quot; w:customStyle=&quot;1&quot; w:styleId=&quot;7013104EFCA447DA9DC3ED59B98A30CF&quot;&gt;&lt;w:name w:val=&quot;7013104EFCA447DA9DC3ED59B98A30CF&quot; /&gt;&lt;w:rsid w:val=&quot;000C25D3&quot; /&gt;&lt;w:rPr&gt;&lt;w:lang w:val=&quot;de-CH&quot; w:eastAsia=&quot;de-CH&quot; /&gt;&lt;/w:rPr&gt;&lt;/w:style&gt;&lt;w:style w:type=&quot;paragraph&quot; w:customStyle=&quot;1&quot; w:styleId=&quot;FC220798DA934CF2AE6B9FE78E549B73&quot;&gt;&lt;w:name w:val=&quot;FC220798DA934CF2AE6B9FE78E549B73&quot; /&gt;&lt;w:rsid w:val=&quot;000C25D3&quot; /&gt;&lt;w:rPr&gt;&lt;w:lang w:val=&quot;de-CH&quot; w:eastAsia=&quot;de-CH&quot; /&gt;&lt;/w:rPr&gt;&lt;/w:style&gt;&lt;w:style w:type=&quot;paragraph&quot; w:customStyle=&quot;1&quot; w:styleId=&quot;7310B4E02F2D4709AF93D78A224A938A&quot;&gt;&lt;w:name w:val=&quot;7310B4E02F2D4709AF93D78A224A938A&quot; /&gt;&lt;w:rsid w:val=&quot;000C25D3&quot; /&gt;&lt;w:rPr&gt;&lt;w:lang w:val=&quot;de-CH&quot; w:eastAsia=&quot;de-CH&quot; /&gt;&lt;/w:rPr&gt;&lt;/w:style&gt;&lt;w:style w:type=&quot;paragraph&quot; w:customStyle=&quot;1&quot; w:styleId=&quot;C4BAF57994A4415D94F788BDC8ACD19D&quot;&gt;&lt;w:name w:val=&quot;C4BAF57994A4415D94F788BDC8ACD19D&quot; /&gt;&lt;w:rsid w:val=&quot;000C25D3&quot; /&gt;&lt;w:rPr&gt;&lt;w:lang w:val=&quot;de-CH&quot; w:eastAsia=&quot;de-CH&quot; /&gt;&lt;/w:rPr&gt;&lt;/w:style&gt;&lt;w:style w:type=&quot;paragraph&quot; w:customStyle=&quot;1&quot; w:styleId=&quot;55A0A2A45F004F44B0AF924AB5896AB1&quot;&gt;&lt;w:name w:val=&quot;55A0A2A45F004F44B0AF924AB5896AB1&quot; /&gt;&lt;w:rsid w:val=&quot;000C25D3&quot; /&gt;&lt;w:rPr&gt;&lt;w:lang w:val=&quot;de-CH&quot; w:eastAsia=&quot;de-CH&quot; /&gt;&lt;/w:rPr&gt;&lt;/w:style&gt;&lt;w:style w:type=&quot;paragraph&quot; w:customStyle=&quot;1&quot; w:styleId=&quot;9904D1D8D30446A0913AF4C27670B7A7&quot;&gt;&lt;w:name w:val=&quot;9904D1D8D30446A0913AF4C27670B7A7&quot; /&gt;&lt;w:rsid w:val=&quot;000C25D3&quot; /&gt;&lt;w:rPr&gt;&lt;w:lang w:val=&quot;de-CH&quot; w:eastAsia=&quot;de-CH&quot; /&gt;&lt;/w:rPr&gt;&lt;/w:style&gt;&lt;w:style w:type=&quot;paragraph&quot; w:customStyle=&quot;1&quot; w:styleId=&quot;15F388C3D9834232B22CBE80194BE06E&quot;&gt;&lt;w:name w:val=&quot;15F388C3D9834232B22CBE80194BE06E&quot; /&gt;&lt;w:rsid w:val=&quot;000C25D3&quot; /&gt;&lt;w:rPr&gt;&lt;w:lang w:val=&quot;de-CH&quot; w:eastAsia=&quot;de-CH&quot; /&gt;&lt;/w:rPr&gt;&lt;/w:style&gt;&lt;w:style w:type=&quot;paragraph&quot; w:customStyle=&quot;1&quot; w:styleId=&quot;733B05E13B1D4853AD4D2AFDF7FDDCFE&quot;&gt;&lt;w:name w:val=&quot;733B05E13B1D4853AD4D2AFDF7FDDCFE&quot; /&gt;&lt;w:rsid w:val=&quot;000C25D3&quot; /&gt;&lt;w:rPr&gt;&lt;w:lang w:val=&quot;de-CH&quot; w:eastAsia=&quot;de-CH&quot; /&gt;&lt;/w:rPr&gt;&lt;/w:style&gt;&lt;w:style w:type=&quot;paragraph&quot; w:customStyle=&quot;1&quot; w:styleId=&quot;A9B452DCEF5748748F0AABD5150FECDE&quot;&gt;&lt;w:name w:val=&quot;A9B452DCEF5748748F0AABD5150FECDE&quot; /&gt;&lt;w:rsid w:val=&quot;000C25D3&quot; /&gt;&lt;w:rPr&gt;&lt;w:lang w:val=&quot;de-CH&quot; w:eastAsia=&quot;de-CH&quot; /&gt;&lt;/w:rPr&gt;&lt;/w:style&gt;&lt;w:style w:type=&quot;paragraph&quot; w:customStyle=&quot;1&quot; w:styleId=&quot;B64803B3C3BB4CE8AE9B7F8ADCC11662&quot;&gt;&lt;w:name w:val=&quot;B64803B3C3BB4CE8AE9B7F8ADCC11662&quot; /&gt;&lt;w:rsid w:val=&quot;000C25D3&quot; /&gt;&lt;w:rPr&gt;&lt;w:lang w:val=&quot;de-CH&quot; w:eastAsia=&quot;de-CH&quot; /&gt;&lt;/w:rPr&gt;&lt;/w:style&gt;&lt;w:style w:type=&quot;paragraph&quot; w:customStyle=&quot;1&quot; w:styleId=&quot;931E795CFC884D0C9A97727F7FBF7C52&quot;&gt;&lt;w:name w:val=&quot;931E795CFC884D0C9A97727F7FBF7C52&quot; /&gt;&lt;w:rsid w:val=&quot;000C25D3&quot; /&gt;&lt;w:rPr&gt;&lt;w:lang w:val=&quot;de-CH&quot; w:eastAsia=&quot;de-CH&quot; /&gt;&lt;/w:rPr&gt;&lt;/w:style&gt;&lt;w:style w:type=&quot;paragraph&quot; w:customStyle=&quot;1&quot; w:styleId=&quot;0B15EB6A9AB7459F9FAA442F20D899D7&quot;&gt;&lt;w:name w:val=&quot;0B15EB6A9AB7459F9FAA442F20D899D7&quot; /&gt;&lt;w:rsid w:val=&quot;000C25D3&quot; /&gt;&lt;w:rPr&gt;&lt;w:lang w:val=&quot;de-CH&quot; w:eastAsia=&quot;de-CH&quot; /&gt;&lt;/w:rPr&gt;&lt;/w:style&gt;&lt;w:style w:type=&quot;paragraph&quot; w:customStyle=&quot;1&quot; w:styleId=&quot;F9387F63E56F45DF98177854F9A6979B&quot;&gt;&lt;w:name w:val=&quot;F9387F63E56F45DF98177854F9A6979B&quot; /&gt;&lt;w:rsid w:val=&quot;000C25D3&quot; /&gt;&lt;w:rPr&gt;&lt;w:lang w:val=&quot;de-CH&quot; w:eastAsia=&quot;de-CH&quot; /&gt;&lt;/w:rPr&gt;&lt;/w:style&gt;&lt;w:style w:type=&quot;paragraph&quot; w:customStyle=&quot;1&quot; w:styleId=&quot;BBBF7E6686FF44F4B804E6E545CF348F&quot;&gt;&lt;w:name w:val=&quot;BBBF7E6686FF44F4B804E6E545CF348F&quot; /&gt;&lt;w:rsid w:val=&quot;000C25D3&quot; /&gt;&lt;w:rPr&gt;&lt;w:lang w:val=&quot;de-CH&quot; w:eastAsia=&quot;de-CH&quot; /&gt;&lt;/w:rPr&gt;&lt;/w:style&gt;&lt;w:style w:type=&quot;paragraph&quot; w:customStyle=&quot;1&quot; w:styleId=&quot;670A80265F6F4102AD3901E06DC92DE9&quot;&gt;&lt;w:name w:val=&quot;670A80265F6F4102AD3901E06DC92DE9&quot; /&gt;&lt;w:rsid w:val=&quot;000C25D3&quot; /&gt;&lt;w:rPr&gt;&lt;w:lang w:val=&quot;de-CH&quot; w:eastAsia=&quot;de-CH&quot; /&gt;&lt;/w:rPr&gt;&lt;/w:style&gt;&lt;w:style w:type=&quot;paragraph&quot; w:customStyle=&quot;1&quot; w:styleId=&quot;7E4211ABBD4347A2BD7D80890244321D&quot;&gt;&lt;w:name w:val=&quot;7E4211ABBD4347A2BD7D80890244321D&quot; /&gt;&lt;w:rsid w:val=&quot;000C25D3&quot; /&gt;&lt;w:rPr&gt;&lt;w:lang w:val=&quot;de-CH&quot; w:eastAsia=&quot;de-CH&quot; /&gt;&lt;/w:rPr&gt;&lt;/w:style&gt;&lt;w:style w:type=&quot;paragraph&quot; w:customStyle=&quot;1&quot; w:styleId=&quot;F8B3F7DE50B145D59B4BB9737917B022&quot;&gt;&lt;w:name w:val=&quot;F8B3F7DE50B145D59B4BB9737917B022&quot; /&gt;&lt;w:rsid w:val=&quot;000C25D3&quot; /&gt;&lt;w:rPr&gt;&lt;w:lang w:val=&quot;de-CH&quot; w:eastAsia=&quot;de-CH&quot; /&gt;&lt;/w:rPr&gt;&lt;/w:style&gt;&lt;w:style w:type=&quot;paragraph&quot; w:customStyle=&quot;1&quot; w:styleId=&quot;67C820A28F394EB0800E049ED2195CE4&quot;&gt;&lt;w:name w:val=&quot;67C820A28F394EB0800E049ED2195CE4&quot; /&gt;&lt;w:rsid w:val=&quot;000C25D3&quot; /&gt;&lt;w:rPr&gt;&lt;w:lang w:val=&quot;de-CH&quot; w:eastAsia=&quot;de-CH&quot; /&gt;&lt;/w:rPr&gt;&lt;/w:style&gt;&lt;w:style w:type=&quot;paragraph&quot; w:customStyle=&quot;1&quot; w:styleId=&quot;CF2D1A3876884390B20A9BBFDD518412&quot;&gt;&lt;w:name w:val=&quot;CF2D1A3876884390B20A9BBFDD518412&quot; /&gt;&lt;w:rsid w:val=&quot;000C25D3&quot; /&gt;&lt;w:rPr&gt;&lt;w:lang w:val=&quot;de-CH&quot; w:eastAsia=&quot;de-CH&quot; /&gt;&lt;/w:rPr&gt;&lt;/w:style&gt;&lt;w:style w:type=&quot;paragraph&quot; w:customStyle=&quot;1&quot; w:styleId=&quot;D968A1F2991E4BB3878200A553B66376&quot;&gt;&lt;w:name w:val=&quot;D968A1F2991E4BB3878200A553B66376&quot; /&gt;&lt;w:rsid w:val=&quot;000C25D3&quot; /&gt;&lt;w:rPr&gt;&lt;w:lang w:val=&quot;de-CH&quot; w:eastAsia=&quot;de-CH&quot; /&gt;&lt;/w:rPr&gt;&lt;/w:style&gt;&lt;w:style w:type=&quot;paragraph&quot; w:customStyle=&quot;1&quot; w:styleId=&quot;6C85F8E549194F4495DAFD6F478B5432&quot;&gt;&lt;w:name w:val=&quot;6C85F8E549194F4495DAFD6F478B5432&quot; /&gt;&lt;w:rsid w:val=&quot;000C25D3&quot; /&gt;&lt;w:rPr&gt;&lt;w:lang w:val=&quot;de-CH&quot; w:eastAsia=&quot;de-CH&quot; /&gt;&lt;/w:rPr&gt;&lt;/w:style&gt;&lt;w:style w:type=&quot;paragraph&quot; w:customStyle=&quot;1&quot; w:styleId=&quot;12642A95E02942B68BD441977753D865&quot;&gt;&lt;w:name w:val=&quot;12642A95E02942B68BD441977753D865&quot; /&gt;&lt;w:rsid w:val=&quot;000C25D3&quot; /&gt;&lt;w:rPr&gt;&lt;w:lang w:val=&quot;de-CH&quot; w:eastAsia=&quot;de-CH&quot; /&gt;&lt;/w:rPr&gt;&lt;/w:style&gt;&lt;w:style w:type=&quot;paragraph&quot; w:customStyle=&quot;1&quot; w:styleId=&quot;DF7531B4BE824F99BBA02B3B2BFEE999&quot;&gt;&lt;w:name w:val=&quot;DF7531B4BE824F99BBA02B3B2BFEE999&quot; /&gt;&lt;w:rsid w:val=&quot;000C25D3&quot; /&gt;&lt;w:rPr&gt;&lt;w:lang w:val=&quot;de-CH&quot; w:eastAsia=&quot;de-CH&quot; /&gt;&lt;/w:rPr&gt;&lt;/w:style&gt;&lt;w:style w:type=&quot;paragraph&quot; w:customStyle=&quot;1&quot; w:styleId=&quot;FA6927A543634C7D998423626A9990D7&quot;&gt;&lt;w:name w:val=&quot;FA6927A543634C7D998423626A9990D7&quot; /&gt;&lt;w:rsid w:val=&quot;000C25D3&quot; /&gt;&lt;w:rPr&gt;&lt;w:lang w:val=&quot;de-CH&quot; w:eastAsia=&quot;de-CH&quot; /&gt;&lt;/w:rPr&gt;&lt;/w:style&gt;&lt;w:style w:type=&quot;paragraph&quot; w:customStyle=&quot;1&quot; w:styleId=&quot;B6A29AEB5723495CBEDEF0BC6ACE8517&quot;&gt;&lt;w:name w:val=&quot;B6A29AEB5723495CBEDEF0BC6ACE8517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13B18F76D03442FAC0291EAA260F07C&quot;&gt;&lt;w:name w:val=&quot;813B18F76D03442FAC0291EAA260F07C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B9C4EEF8968345F985742EBF992058F4&quot;&gt;&lt;w:name w:val=&quot;B9C4EEF8968345F985742EBF992058F4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89FF8CE72E245228C8290970F003A22&quot;&gt;&lt;w:name w:val=&quot;F89FF8CE72E245228C8290970F003A22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97DF498AD324A4A9BCE58AC5DFB1D4F&quot;&gt;&lt;w:name w:val=&quot;F97DF498AD324A4A9BCE58AC5DFB1D4F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90F20E823904CBF84DAA7F06FA32351&quot;&gt;&lt;w:name w:val=&quot;890F20E823904CBF84DAA7F06FA32351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48C69D210D444264A4CE0984E956D32A&quot;&gt;&lt;w:name w:val=&quot;48C69D210D444264A4CE0984E956D32A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DEEA25009D2042BCB9C91FA224DC24C7&quot;&gt;&lt;w:name w:val=&quot;DEEA25009D2042BCB9C91FA224DC24C7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F1CB691FAAA496281D39F0196C8FEC4&quot;&gt;&lt;w:name w:val=&quot;8F1CB691FAAA496281D39F0196C8FEC4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38939F6B137145E7926A734746E3A65E&quot;&gt;&lt;w:name w:val=&quot;38939F6B137145E7926A734746E3A65E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30FCB9C71364FD39B55D8E1CCE0342E&quot;&gt;&lt;w:name w:val=&quot;830FCB9C71364FD39B55D8E1CCE0342E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C6CE8D056D9448293A5DB9FA9E02E1A&quot;&gt;&lt;w:name w:val=&quot;FC6CE8D056D9448293A5DB9FA9E02E1A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419F81A418B491B9E1489754AF15CB6&quot;&gt;&lt;w:name w:val=&quot;8419F81A418B491B9E1489754AF15CB6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159BBFF0534D451AA6F0116C08D2BC68&quot;&gt;&lt;w:name w:val=&quot;159BBFF0534D451AA6F0116C08D2BC68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90CE495BA7ED458FA43EC3D4F4C11E7B&quot;&gt;&lt;w:name w:val=&quot;90CE495BA7ED458FA43EC3D4F4C11E7B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710ECC80A9C147B68C40CFFF9E6CAAF8&quot;&gt;&lt;w:name w:val=&quot;710ECC80A9C147B68C40CFFF9E6CAAF8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2A253A6C665C428291CD9F0C41399B33&quot;&gt;&lt;w:name w:val=&quot;2A253A6C665C428291CD9F0C41399B33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8915CF60072400DB2D312F424D6C34C&quot;&gt;&lt;w:name w:val=&quot;88915CF60072400DB2D312F424D6C34C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149905057BBA480CBD3BB3D054EDDB85&quot;&gt;&lt;w:name w:val=&quot;149905057BBA480CBD3BB3D054EDDB85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185D2769C3D8485893B0D433FB67F4A8&quot;&gt;&lt;w:name w:val=&quot;185D2769C3D8485893B0D433FB67F4A8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4974A878EF8C442E9745344AE3BA5B73&quot;&gt;&lt;w:name w:val=&quot;4974A878EF8C442E9745344AE3BA5B73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16E4DCC84694A5382CE9C015055953F&quot;&gt;&lt;w:name w:val=&quot;F16E4DCC84694A5382CE9C015055953F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BD3088B4F64E4306833DCAACF71B0E36&quot;&gt;&lt;w:name w:val=&quot;BD3088B4F64E4306833DCAACF71B0E36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585D355D568F40E29A0D6FCB00FEC5BE&quot;&gt;&lt;w:name w:val=&quot;585D355D568F40E29A0D6FCB00FEC5BE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5071D9B9FB5B4806B71DA2E56F0EE650&quot;&gt;&lt;w:name w:val=&quot;5071D9B9FB5B4806B71DA2E56F0EE650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E7BB58433AEB453DA5D1A39FD535DA49&quot;&gt;&lt;w:name w:val=&quot;E7BB58433AEB453DA5D1A39FD535DA49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75A30C4A71BD483887BF238F7C34729D&quot;&gt;&lt;w:name w:val=&quot;75A30C4A71BD483887BF238F7C34729D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7069CE26D2DD49D98748C7532A90BF7F&quot;&gt;&lt;w:name w:val=&quot;7069CE26D2DD49D98748C7532A90BF7F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641C414B136C4D50A269C58843E13FFB&quot;&gt;&lt;w:name w:val=&quot;641C414B136C4D50A269C58843E13FFB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9FC7D3C820B24FA5931C650288A9877C&quot;&gt;&lt;w:name w:val=&quot;9FC7D3C820B24FA5931C650288A9877C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0BE13D14FC43451997FFFBEEADD88F6B&quot;&gt;&lt;w:name w:val=&quot;0BE13D14FC43451997FFFBEEADD88F6B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B2F49A5D040340D584191FF38EA30273&quot;&gt;&lt;w:name w:val=&quot;B2F49A5D040340D584191FF38EA30273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089E591FDD9D4E749EF856B99D77CDE8&quot;&gt;&lt;w:name w:val=&quot;089E591FDD9D4E749EF856B99D77CDE8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0323D5E16A841DE941741A2B735385E&quot;&gt;&lt;w:name w:val=&quot;F0323D5E16A841DE941741A2B735385E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4A61950132EC41358E929BC52A14B064&quot;&gt;&lt;w:name w:val=&quot;4A61950132EC41358E929BC52A14B064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7DD60F6B3D4E4D52B8F22B990E1AFDEC&quot;&gt;&lt;w:name w:val=&quot;7DD60F6B3D4E4D52B8F22B990E1AFDEC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3726CBC4ECB4474AA192C3A2E46D4FD5&quot;&gt;&lt;w:name w:val=&quot;3726CBC4ECB4474AA192C3A2E46D4FD5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C79F3A507BFD444B98004EB74166A595&quot;&gt;&lt;w:name w:val=&quot;C79F3A507BFD444B98004EB74166A595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3B944DBB64E94D0598D6A6336A3D5000&quot;&gt;&lt;w:name w:val=&quot;3B944DBB64E94D0598D6A6336A3D5000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0FC51CBDA80F4B0CA521618B7F0489B9&quot;&gt;&lt;w:name w:val=&quot;0FC51CBDA80F4B0CA521618B7F0489B9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E0E26B3F90B14020B88975621CA7ABE6&quot;&gt;&lt;w:name w:val=&quot;E0E26B3F90B14020B88975621CA7ABE6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AD34A376FB6B42658E7199F54D823A7D&quot;&gt;&lt;w:name w:val=&quot;AD34A376FB6B42658E7199F54D823A7D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387D188E4A6442FA5D9567462EF4485&quot;&gt;&lt;w:name w:val=&quot;8387D188E4A6442FA5D9567462EF4485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F43751ED49E4464B9D38A1DD7B61783&quot;&gt;&lt;w:name w:val=&quot;FF43751ED49E4464B9D38A1DD7B61783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44EB9EE5D43C430984A209CF60A8C9BD&quot;&gt;&lt;w:name w:val=&quot;44EB9EE5D43C430984A209CF60A8C9BD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21DDF9FABEEE46FFB28D2FC6324C631E&quot;&gt;&lt;w:name w:val=&quot;21DDF9FABEEE46FFB28D2FC6324C631E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BA2D767B9A74A1DB7DB92EA0599C590&quot;&gt;&lt;w:name w:val=&quot;FBA2D767B9A74A1DB7DB92EA0599C590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0BE70EA290254AEDAFF0D57A856D8275&quot;&gt;&lt;w:name w:val=&quot;0BE70EA290254AEDAFF0D57A856D8275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D936A6CC6A19470ABDBDC7501ED22E32&quot;&gt;&lt;w:name w:val=&quot;D936A6CC6A19470ABDBDC7501ED22E32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14DEAA5D92124E4BA5D298E6A193C87B&quot;&gt;&lt;w:name w:val=&quot;14DEAA5D92124E4BA5D298E6A193C87B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E29D287DD65742F8BE98F580451E9B61&quot;&gt;&lt;w:name w:val=&quot;E29D287DD65742F8BE98F580451E9B61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0E9898685D204000A1CB57045AEB1CDB&quot;&gt;&lt;w:name w:val=&quot;0E9898685D204000A1CB57045AEB1CDB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89362369A674412AEA9B8EB56DA13FD&quot;&gt;&lt;w:name w:val=&quot;F89362369A674412AEA9B8EB56DA13FD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68A3E811770449493A7316F3B19EB56&quot;&gt;&lt;w:name w:val=&quot;F68A3E811770449493A7316F3B19EB56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9819BF624B694296A20696A2F66C0FBE&quot;&gt;&lt;w:name w:val=&quot;9819BF624B694296A20696A2F66C0FBE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0F471D9A1A44AAC99AD6695E1350A9E&quot;&gt;&lt;w:name w:val=&quot;80F471D9A1A44AAC99AD6695E1350A9E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46261D82CD854F429CB2A4FF4BBA6E24&quot;&gt;&lt;w:name w:val=&quot;46261D82CD854F429CB2A4FF4BBA6E24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9C940A246BA6462BB28EAE55ABDA68A9&quot;&gt;&lt;w:name w:val=&quot;9C940A246BA6462BB28EAE55ABDA68A9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904DDCC2B9AE4D2DA9E5484880052F35&quot;&gt;&lt;w:name w:val=&quot;904DDCC2B9AE4D2DA9E5484880052F35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D133DA36E8814FCE9CB359DCC2755051&quot;&gt;&lt;w:name w:val=&quot;D133DA36E8814FCE9CB359DCC2755051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E7E3F7DF0A67425EBAB085B6E5F75655&quot;&gt;&lt;w:name w:val=&quot;E7E3F7DF0A67425EBAB085B6E5F75655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BEACA57CF5142A7A6421575351CA7C1&quot;&gt;&lt;w:name w:val=&quot;8BEACA57CF5142A7A6421575351CA7C1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0F8B8EDE0B8643FD873EF984F0076349&quot;&gt;&lt;w:name w:val=&quot;0F8B8EDE0B8643FD873EF984F0076349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44FBB6A3CA54EF185B18849F1395DB8&quot;&gt;&lt;w:name w:val=&quot;844FBB6A3CA54EF185B18849F1395DB8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572E6B9F15994231A686A2590EC8A7DE&quot;&gt;&lt;w:name w:val=&quot;572E6B9F15994231A686A2590EC8A7DE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/w:styles&gt;&lt;/pkg:xmlData&gt;&lt;/pkg:part&gt;&lt;pkg:part pkg:name=&quot;/docProps/core.xml&quot; pkg:contentType=&quot;application/vnd.openxmlformats-package.core-properties+xml&quot; pkg:padding=&quot;256&quot;&gt;&lt;pkg:xmlData&gt;&lt;cp:coreProperties xmlns:cp=&quot;http://schemas.openxmlformats.org/package/2006/metadata/core-properties&quot; xmlns:dc=&quot;http://purl.org/dc/elements/1.1/&quot; xmlns:dcterms=&quot;http://purl.org/dc/terms/&quot; xmlns:dcmitype=&quot;http://purl.org/dc/dcmitype/&quot; xmlns:xsi=&quot;http://www.w3.org/2001/XMLSchema-instance&quot;&gt;&lt;dc:title&gt;Aktennotiz&lt;/dc:title&gt;&lt;dc:creator&gt;Spicher Anton FUB&lt;/dc:creator&gt;&lt;cp:lastModifiedBy&gt;Peter Schaad&lt;/cp:lastModifiedBy&gt;&lt;cp:revision&gt;8&lt;/cp:revision&gt;&lt;cp:lastPrinted&gt;2005-11-09T15:23:00Z&lt;/cp:lastPrinted&gt;&lt;dcterms:created xsi:type=&quot;dcterms:W3CDTF&quot;&gt;2017-01-20T10:41:00Z&lt;/dcterms:created&gt;&lt;dcterms:modified xsi:type=&quot;dcterms:W3CDTF&quot;&gt;2017-01-23T11:58:00Z&lt;/dcterms:modified&gt;&lt;/cp:coreProperties&gt;&lt;/pkg:xmlData&gt;&lt;/pkg:part&gt;&lt;pkg:part pkg:name=&quot;/word/webSettings.xml&quot; pkg:contentType=&quot;application/vnd.openxmlformats-officedocument.wordprocessingml.webSettings+xml&quot;&gt;&lt;pkg:xmlData&gt;&lt;w:webSettings xmlns:mc=&quot;http://schemas.openxmlformats.org/markup-compatibility/2006&quot; xmlns:r=&quot;http://schemas.openxmlformats.org/officeDocument/2006/relationships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mc:Ignorable=&quot;w14 w15 w16se&quot;&gt;&lt;w:divs&gt;&lt;w:div w:id=&quot;1069841810&quot;&gt;&lt;w:bodyDiv w:val=&quot;1&quot; /&gt;&lt;w:marLeft w:val=&quot;0&quot; /&gt;&lt;w:marRight w:val=&quot;0&quot; /&gt;&lt;w:marTop w:val=&quot;0&quot; /&gt;&lt;w:marBottom w:val=&quot;0&quot; /&gt;&lt;w:divBdr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/w:divBdr&gt;&lt;w:divsChild&gt;&lt;w:div w:id=&quot;2004576518&quot;&gt;&lt;w:marLeft w:val=&quot;0&quot; /&gt;&lt;w:marRight w:val=&quot;0&quot; /&gt;&lt;w:marTop w:val=&quot;75&quot; /&gt;&lt;w:marBottom w:val=&quot;75&quot; /&gt;&lt;w:divBdr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/w:divBdr&gt;&lt;w:divsChild&gt;&lt;w:div w:id=&quot;1265459136&quot;&gt;&lt;w:marLeft w:val=&quot;2280&quot; /&gt;&lt;w:marRight w:val=&quot;2280&quot; /&gt;&lt;w:marTop w:val=&quot;0&quot; /&gt;&lt;w:marBottom w:val=&quot;0&quot; /&gt;&lt;w:divBdr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/w:divBdr&gt;&lt;w:divsChild&gt;&lt;w:div w:id=&quot;2097169031&quot;&gt;&lt;w:marLeft w:val=&quot;-15&quot; /&gt;&lt;w:marRight w:val=&quot;-15&quot; /&gt;&lt;w:marTop w:val=&quot;0&quot; /&gt;&lt;w:marBottom w:val=&quot;0&quot; /&gt;&lt;w:divBdr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/w:divBdr&gt;&lt;w:divsChild&gt;&lt;w:div w:id=&quot;461731481&quot;&gt;&lt;w:marLeft w:val=&quot;120&quot; /&gt;&lt;w:marRight w:val=&quot;120&quot; /&gt;&lt;w:marTop w:val=&quot;120&quot; /&gt;&lt;w:marBottom w:val=&quot;120&quot; /&gt;&lt;w:divBdr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/w:divBdr&gt;&lt;/w:div&gt;&lt;w:div w:id=&quot;1204711102&quot;&gt;&lt;w:marLeft w:val=&quot;120&quot; /&gt;&lt;w:marRight w:val=&quot;120&quot; /&gt;&lt;w:marTop w:val=&quot;120&quot; /&gt;&lt;w:marBottom w:val=&quot;120&quot; /&gt;&lt;w:divBdr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/w:divBdr&gt;&lt;/w:div&gt;&lt;/w:divsChild&gt;&lt;/w:div&gt;&lt;/w:divsChild&gt;&lt;/w:div&gt;&lt;/w:divsChild&gt;&lt;/w:div&gt;&lt;/w:divsChild&gt;&lt;/w:div&gt;&lt;/w:divs&gt;&lt;w:relyOnVML /&gt;&lt;w:allowPNG /&gt;&lt;/w:webSettings&gt;&lt;/pkg:xmlData&gt;&lt;/pkg:part&gt;&lt;pkg:part pkg:name=&quot;/word/fontTable.xml&quot; pkg:contentType=&quot;application/vnd.openxmlformats-officedocument.wordprocessingml.fontTable+xml&quot;&gt;&lt;pkg:xmlData&gt;&lt;w:fonts xmlns:mc=&quot;http://schemas.openxmlformats.org/markup-compatibility/2006&quot; xmlns:r=&quot;http://schemas.openxmlformats.org/officeDocument/2006/relationships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mc:Ignorable=&quot;w14 w15 w16se&quot;&gt;&lt;w:font w:name=&quot;Symbol&quot;&gt;&lt;w:panose1 w:val=&quot;05050102010706020507&quot; /&gt;&lt;w:charset w:val=&quot;02&quot; /&gt;&lt;w:family w:val=&quot;roman&quot; /&gt;&lt;w:pitch w:val=&quot;variable&quot; /&gt;&lt;w:sig w:usb0=&quot;00000000&quot; w:usb1=&quot;10000000&quot; w:usb2=&quot;00000000&quot; w:usb3=&quot;00000000&quot; w:csb0=&quot;80000000&quot; w:csb1=&quot;00000000&quot; /&gt;&lt;/w:font&gt;&lt;w:font w:name=&quot;Times New Roman&quot;&gt;&lt;w:panose1 w:val=&quot;02020603050405020304&quot; /&gt;&lt;w:charset w:val=&quot;00&quot; /&gt;&lt;w:family w:val=&quot;roman&quot; /&gt;&lt;w:pitch w:val=&quot;variable&quot; /&gt;&lt;w:sig w:usb0=&quot;E0002EFF&quot; w:usb1=&quot;C0007843&quot; w:usb2=&quot;00000009&quot; w:usb3=&quot;00000000&quot; w:csb0=&quot;000001FF&quot; w:csb1=&quot;00000000&quot; /&gt;&lt;/w:font&gt;&lt;w:font w:name=&quot;Arial&quot;&gt;&lt;w:panose1 w:val=&quot;020B0604020202020204&quot; /&gt;&lt;w:charset w:val=&quot;00&quot; /&gt;&lt;w:family w:val=&quot;swiss&quot; /&gt;&lt;w:pitch w:val=&quot;variable&quot; /&gt;&lt;w:sig w:usb0=&quot;E0002AFF&quot; w:usb1=&quot;C0007843&quot; w:usb2=&quot;00000009&quot; w:usb3=&quot;00000000&quot; w:csb0=&quot;000001FF&quot; w:csb1=&quot;00000000&quot; /&gt;&lt;/w:font&gt;&lt;w:font w:name=&quot;Courier New&quot;&gt;&lt;w:panose1 w:val=&quot;02070309020205020404&quot; /&gt;&lt;w:charset w:val=&quot;00&quot; /&gt;&lt;w:family w:val=&quot;modern&quot; /&gt;&lt;w:pitch w:val=&quot;fixed&quot; /&gt;&lt;w:sig w:usb0=&quot;E0002AFF&quot; w:usb1=&quot;C0007843&quot; w:usb2=&quot;00000009&quot; w:usb3=&quot;00000000&quot; w:csb0=&quot;000001FF&quot; w:csb1=&quot;00000000&quot; /&gt;&lt;/w:font&gt;&lt;w:font w:name=&quot;Wingdings&quot;&gt;&lt;w:panose1 w:val=&quot;05000000000000000000&quot; /&gt;&lt;w:charset w:val=&quot;02&quot; /&gt;&lt;w:family w:val=&quot;auto&quot; /&gt;&lt;w:pitch w:val=&quot;variable&quot; /&gt;&lt;w:sig w:usb0=&quot;00000000&quot; w:usb1=&quot;10000000&quot; w:usb2=&quot;00000000&quot; w:usb3=&quot;00000000&quot; w:csb0=&quot;80000000&quot; w:csb1=&quot;00000000&quot; /&gt;&lt;/w:font&gt;&lt;w:font w:name=&quot;Calibri&quot;&gt;&lt;w:panose1 w:val=&quot;020F0502020204030204&quot; /&gt;&lt;w:charset w:val=&quot;00&quot; /&gt;&lt;w:family w:val=&quot;swiss&quot; /&gt;&lt;w:pitch w:val=&quot;variable&quot; /&gt;&lt;w:sig w:usb0=&quot;E00002FF&quot; w:usb1=&quot;4000ACFF&quot; w:usb2=&quot;00000001&quot; w:usb3=&quot;00000000&quot; w:csb0=&quot;0000019F&quot; w:csb1=&quot;00000000&quot; /&gt;&lt;/w:font&gt;&lt;w:font w:name=&quot;Tahoma&quot;&gt;&lt;w:panose1 w:val=&quot;020B0604030504040204&quot; /&gt;&lt;w:charset w:val=&quot;00&quot; /&gt;&lt;w:family w:val=&quot;swiss&quot; /&gt;&lt;w:pitch w:val=&quot;variable&quot; /&gt;&lt;w:sig w:usb0=&quot;E1002EFF&quot; w:usb1=&quot;C000605B&quot; w:usb2=&quot;00000029&quot; w:usb3=&quot;00000000&quot; w:csb0=&quot;000101FF&quot; w:csb1=&quot;00000000&quot; /&gt;&lt;/w:font&gt;&lt;w:font w:name=&quot;Cambria&quot;&gt;&lt;w:panose1 w:val=&quot;02040503050406030204&quot; /&gt;&lt;w:charset w:val=&quot;00&quot; /&gt;&lt;w:family w:val=&quot;roman&quot; /&gt;&lt;w:pitch w:val=&quot;variable&quot; /&gt;&lt;w:sig w:usb0=&quot;E00002FF&quot; w:usb1=&quot;400004FF&quot; w:usb2=&quot;00000000&quot; w:usb3=&quot;00000000&quot; w:csb0=&quot;0000019F&quot; w:csb1=&quot;00000000&quot; /&gt;&lt;/w:font&gt;&lt;/w:fonts&gt;&lt;/pkg:xmlData&gt;&lt;/pkg:part&gt;&lt;pkg:part pkg:name=&quot;/word/glossary/webSettings.xml&quot; pkg:contentType=&quot;application/vnd.openxmlformats-officedocument.wordprocessingml.webSettings+xml&quot;&gt;&lt;pkg:xmlData&gt;&lt;w:webSettings xmlns:mc=&quot;http://schemas.openxmlformats.org/markup-compatibility/2006&quot; xmlns:r=&quot;http://schemas.openxmlformats.org/officeDocument/2006/relationships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mc:Ignorable=&quot;w14 w15 w16se&quot;&gt;&lt;w:optimizeForBrowser /&gt;&lt;/w:webSettings&gt;&lt;/pkg:xmlData&gt;&lt;/pkg:part&gt;&lt;pkg:part pkg:name=&quot;/word/glossary/fontTable.xml&quot; pkg:contentType=&quot;application/vnd.openxmlformats-officedocument.wordprocessingml.fontTable+xml&quot;&gt;&lt;pkg:xmlData&gt;&lt;w:fonts xmlns:mc=&quot;http://schemas.openxmlformats.org/markup-compatibility/2006&quot; xmlns:r=&quot;http://sche"/>
    <w:docVar w:name="fr-CH8_LanguageVersion" w:val="mas.openxmlformats.org/officeDocument/2006/relationships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mc:Ignorable=&quot;w14 w15 w16se&quot;&gt;&lt;w:font w:name=&quot;Symbol&quot;&gt;&lt;w:panose1 w:val=&quot;05050102010706020507&quot; /&gt;&lt;w:charset w:val=&quot;02&quot; /&gt;&lt;w:family w:val=&quot;roman&quot; /&gt;&lt;w:pitch w:val=&quot;variable&quot; /&gt;&lt;w:sig w:usb0=&quot;00000000&quot; w:usb1=&quot;10000000&quot; w:usb2=&quot;00000000&quot; w:usb3=&quot;00000000&quot; w:csb0=&quot;80000000&quot; w:csb1=&quot;00000000&quot; /&gt;&lt;/w:font&gt;&lt;w:font w:name=&quot;Times New Roman&quot;&gt;&lt;w:panose1 w:val=&quot;02020603050405020304&quot; /&gt;&lt;w:charset w:val=&quot;00&quot; /&gt;&lt;w:family w:val=&quot;roman&quot; /&gt;&lt;w:pitch w:val=&quot;variable&quot; /&gt;&lt;w:sig w:usb0=&quot;E0002EFF&quot; w:usb1=&quot;C0007843&quot; w:usb2=&quot;00000009&quot; w:usb3=&quot;00000000&quot; w:csb0=&quot;000001FF&quot; w:csb1=&quot;00000000&quot; /&gt;&lt;/w:font&gt;&lt;w:font w:name=&quot;Arial&quot;&gt;&lt;w:panose1 w:val=&quot;020B0604020202020204&quot; /&gt;&lt;w:charset w:val=&quot;00&quot; /&gt;&lt;w:family w:val=&quot;swiss&quot; /&gt;&lt;w:pitch w:val=&quot;variable&quot; /&gt;&lt;w:sig w:usb0=&quot;E0002AFF&quot; w:usb1=&quot;C0007843&quot; w:usb2=&quot;00000009&quot; w:usb3=&quot;00000000&quot; w:csb0=&quot;000001FF&quot; w:csb1=&quot;00000000&quot; /&gt;&lt;/w:font&gt;&lt;w:font w:name=&quot;Courier New&quot;&gt;&lt;w:panose1 w:val=&quot;02070309020205020404&quot; /&gt;&lt;w:charset w:val=&quot;00&quot; /&gt;&lt;w:family w:val=&quot;modern&quot; /&gt;&lt;w:pitch w:val=&quot;fixed&quot; /&gt;&lt;w:sig w:usb0=&quot;E0002AFF&quot; w:usb1=&quot;C0007843&quot; w:usb2=&quot;00000009&quot; w:usb3=&quot;00000000&quot; w:csb0=&quot;000001FF&quot; w:csb1=&quot;00000000&quot; /&gt;&lt;/w:font&gt;&lt;w:font w:name=&quot;Wingdings&quot;&gt;&lt;w:panose1 w:val=&quot;05000000000000000000&quot; /&gt;&lt;w:charset w:val=&quot;02&quot; /&gt;&lt;w:family w:val=&quot;auto&quot; /&gt;&lt;w:pitch w:val=&quot;variable&quot; /&gt;&lt;w:sig w:usb0=&quot;00000000&quot; w:usb1=&quot;10000000&quot; w:usb2=&quot;00000000&quot; w:usb3=&quot;00000000&quot; w:csb0=&quot;80000000&quot; w:csb1=&quot;00000000&quot; /&gt;&lt;/w:font&gt;&lt;w:font w:name=&quot;Calibri&quot;&gt;&lt;w:panose1 w:val=&quot;020F0502020204030204&quot; /&gt;&lt;w:charset w:val=&quot;00&quot; /&gt;&lt;w:family w:val=&quot;swiss&quot; /&gt;&lt;w:pitch w:val=&quot;variable&quot; /&gt;&lt;w:sig w:usb0=&quot;E00002FF&quot; w:usb1=&quot;4000ACFF&quot; w:usb2=&quot;00000001&quot; w:usb3=&quot;00000000&quot; w:csb0=&quot;0000019F&quot; w:csb1=&quot;00000000&quot; /&gt;&lt;/w:font&gt;&lt;w:font w:name=&quot;Tahoma&quot;&gt;&lt;w:panose1 w:val=&quot;020B0604030504040204&quot; /&gt;&lt;w:charset w:val=&quot;00&quot; /&gt;&lt;w:family w:val=&quot;swiss&quot; /&gt;&lt;w:pitch w:val=&quot;variable&quot; /&gt;&lt;w:sig w:usb0=&quot;E1002EFF&quot; w:usb1=&quot;C000605B&quot; w:usb2=&quot;00000029&quot; w:usb3=&quot;00000000&quot; w:csb0=&quot;000101FF&quot; w:csb1=&quot;00000000&quot; /&gt;&lt;/w:font&gt;&lt;w:font w:name=&quot;Cambria&quot;&gt;&lt;w:panose1 w:val=&quot;02040503050406030204&quot; /&gt;&lt;w:charset w:val=&quot;00&quot; /&gt;&lt;w:family w:val=&quot;roman&quot; /&gt;&lt;w:pitch w:val=&quot;variable&quot; /&gt;&lt;w:sig w:usb0=&quot;E00002FF&quot; w:usb1=&quot;400004FF&quot; w:usb2=&quot;00000000&quot; w:usb3=&quot;00000000&quot; w:csb0=&quot;0000019F&quot; w:csb1=&quot;00000000&quot; /&gt;&lt;/w:font&gt;&lt;w:font w:name=&quot;Calibri Light&quot;&gt;&lt;w:panose1 w:val=&quot;020F0302020204030204&quot; /&gt;&lt;w:charset w:val=&quot;00&quot; /&gt;&lt;w:family w:val=&quot;swiss&quot; /&gt;&lt;w:pitch w:val=&quot;variable&quot; /&gt;&lt;w:sig w:usb0=&quot;A00002EF&quot; w:usb1=&quot;4000207B&quot; w:usb2=&quot;00000000&quot; w:usb3=&quot;00000000&quot; w:csb0=&quot;0000019F&quot; w:csb1=&quot;00000000&quot; /&gt;&lt;/w:font&gt;&lt;/w:fonts&gt;&lt;/pkg:xmlData&gt;&lt;/pkg:part&gt;&lt;pkg:part pkg:name=&quot;/docProps/app.xml&quot; pkg:contentType=&quot;application/vnd.openxmlformats-officedocument.extended-properties+xml&quot; pkg:padding=&quot;256&quot;&gt;&lt;pkg:xmlData&gt;&lt;Properties xmlns=&quot;http://schemas.openxmlformats.org/officeDocument/2006/extended-properties&quot; xmlns:vt=&quot;http://schemas.openxmlformats.org/officeDocument/2006/docPropsVTypes&quot;&gt;&lt;Template&gt;Aktennotiz.dotx&lt;/Template&gt;&lt;TotalTime&gt;0&lt;/TotalTime&gt;&lt;Pages&gt;1&lt;/Pages&gt;&lt;Words&gt;15&lt;/Words&gt;&lt;Characters&gt;164&lt;/Characters&gt;&lt;Application&gt;Microsoft Office Word&lt;/Application&gt;&lt;DocSecurity&gt;0&lt;/DocSecurity&gt;&lt;Lines&gt;1&lt;/Lines&gt;&lt;Paragraphs&gt;1&lt;/Paragraphs&gt;&lt;ScaleCrop&gt;false&lt;/ScaleCrop&gt;&lt;HeadingPairs&gt;&lt;vt:vector size=&quot;4&quot; baseType=&quot;variant&quot;&gt;&lt;vt:variant&gt;&lt;vt:lpstr&gt;Title&lt;/vt:lpstr&gt;&lt;/vt:variant&gt;&lt;vt:variant&gt;&lt;vt:i4&gt;1&lt;/vt:i4&gt;&lt;/vt:variant&gt;&lt;vt:variant&gt;&lt;vt:lpstr&gt;Titel&lt;/vt:lpstr&gt;&lt;/vt:variant&gt;&lt;vt:variant&gt;&lt;vt:i4&gt;1&lt;/vt:i4&gt;&lt;/vt:variant&gt;&lt;/vt:vector&gt;&lt;/HeadingPairs&gt;&lt;TitlesOfParts&gt;&lt;vt:vector size=&quot;2&quot; baseType=&quot;lpstr&quot;&gt;&lt;vt:lpstr&gt;Aktennotiz&lt;/vt:lpstr&gt;&lt;vt:lpstr&gt;Aktennotiz&lt;/vt:lpstr&gt;&lt;/vt:vector&gt;&lt;/TitlesOfParts&gt;&lt;Company&gt;BURAUT VBS&lt;/Company&gt;&lt;LinksUpToDate&gt;false&lt;/LinksUpToDate&gt;&lt;CharactersWithSpaces&gt;178&lt;/CharactersWithSpaces&gt;&lt;SharedDoc&gt;false&lt;/SharedDoc&gt;&lt;HyperlinksChanged&gt;false&lt;/HyperlinksChanged&gt;&lt;AppVersion&gt;16.0000&lt;/AppVersion&gt;&lt;/Properties&gt;&lt;/pkg:xmlData&gt;&lt;/pkg:part&gt;&lt;/pkg:package&gt;"/>
    <w:docVar w:name="Für" w:val="Für"/>
    <w:docVar w:name="FussAdr" w:val="Dr. Ariane Schmutzariane.schmutz@isc-ejpd.admin.chwww.ejpd.admin.ch"/>
    <w:docVar w:name="GARAIO_XmlDialogDefinition_100" w:val="&lt;DocumentDefinition Title=&quot;de-CH=Aktennotiz#fr-CH=Note#it-CH=Nota#en-US=Notes#rm-CH=n.a.#es-ES=n.a.&quot;&gt;&lt;Step Type=&quot;ChooseLanguageStep&quot; Title=&quot;de-CH=Dokumentsprache#fr-CH=Langue du document#it-CH=Lingua del documento#en-US=Document language&quot; /&gt;&lt;Step Type=&quot;Step&quot; Title=&quot;de-CH=Absender/in#fr-CH=Expéditeur#it-CH=Mittente#en-US=Sender&quot;&gt;&lt;StepItem Type=&quot;StepItemLookupControl&quot; Weight=&quot;10&quot;&gt;&lt;LookupXmlFile&gt;LU_VBS_Kennzeichnungen_SelektModell.xml&lt;/LookupXmlFile&gt;&lt;XmlFilesPath&gt;\\ifc1.ifr.intra2.admin.ch\Userhomes\U80807232\Documents\CD_BUND_UserDefinition&lt;/XmlFilesPath&gt;&lt;ControlCount&gt;3&lt;/ControlCount&gt;&lt;DocVariableName1&gt;varlookup1&lt;/DocVariableName1&gt;&lt;DocVariableValue1&gt;Eidgenössisches Departement für Verteidigung,&amp;#xB;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Absender_Name&lt;/DocVariableName&gt;&lt;Description&gt;&lt;LocalizedValue&gt;&lt;CultureID&gt;de-CH&lt;/CultureID&gt;&lt;Value&gt;&lt;/Value&gt;&lt;/LocalizedValue&gt;&lt;LocalizedValue&gt;&lt;CultureID&gt;fr-CH&lt;/CultureID&gt;&lt;Value&gt;&lt;/Value&gt;&lt;/LocalizedValue&gt;&lt;LocalizedValue&gt;&lt;CultureID&gt;it-CH&lt;/CultureID&gt;&lt;Value&gt;&lt;/Value&gt;&lt;/LocalizedValue&gt;&lt;LocalizedValue&gt;&lt;CultureID&gt;en-US&lt;/CultureID&gt;&lt;Value&gt;&lt;/Value&gt;&lt;/LocalizedValue&gt;&lt;LocalizedValue&gt;&lt;CultureID&gt;es-ES&lt;/CultureID&gt;&lt;Value&gt;&lt;/Value&gt;&lt;/LocalizedValue&gt;&lt;LocalizedValue&gt;&lt;CultureID&gt;rm-CH&lt;/CultureID&gt;&lt;Value&gt;&lt;/Value&gt;&lt;/LocalizedValue&gt;&lt;/Description&gt;&lt;Caption&gt;&lt;LocalizedValue&gt;&lt;CultureID&gt;de-CH&lt;/CultureID&gt;&lt;Value&gt;Name&lt;/Value&gt;&lt;/LocalizedValue&gt;&lt;LocalizedValue&gt;&lt;CultureID&gt;fr-CH&lt;/CultureID&gt;&lt;Value&gt;Nom&lt;/Value&gt;&lt;/LocalizedValue&gt;&lt;LocalizedValue&gt;&lt;CultureID&gt;it-CH&lt;/CultureID&gt;&lt;Value&gt;Cognome&lt;/Value&gt;&lt;/LocalizedValue&gt;&lt;LocalizedValue&gt;&lt;CultureID&gt;en-US&lt;/CultureID&gt;&lt;Value&gt;Name&lt;/Value&gt;&lt;/LocalizedValue&gt;&lt;LocalizedValue&gt;&lt;CultureID&gt;es-ES&lt;/CultureID&gt;&lt;Value&gt;&lt;/Value&gt;&lt;/LocalizedValue&gt;&lt;LocalizedValue&gt;&lt;CultureID&gt;rm-CH&lt;/CultureID&gt;&lt;Value&gt;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-US&lt;/CultureID&gt;&lt;Value&gt;&lt;/Value&gt;&lt;/LocalizedValue&gt;&lt;LocalizedValue&gt;&lt;CultureID&gt;de-CH&lt;/CultureID&gt;&lt;Value&gt;&lt;/Value&gt;&lt;/LocalizedValue&gt;&lt;LocalizedValue&gt;&lt;CultureID&gt;it-CH&lt;/CultureID&gt;&lt;Value&gt;&lt;/Value&gt;&lt;/LocalizedValue&gt;&lt;LocalizedValue&gt;&lt;CultureID&gt;fr-CH&lt;/CultureID&gt;&lt;Value&gt;&lt;/Value&gt;&lt;/LocalizedValue&gt;&lt;/Defaultvalues&gt;&lt;AbsenderAdressProperty&gt;Lastname&lt;/AbsenderAdressProperty&gt;&lt;EmpfaengerAdressProperty&gt;&lt;/EmpfaengerAdressProperty&gt;&lt;/StepItem&gt;&lt;StepItem Type=&quot;StepItemTextboxDataControl&quot; Weight=&quot;30&quot;&gt;&lt;DocVariableName&gt;Absender_Vorname&lt;/DocVariableName&gt;&lt;Description&gt;&lt;LocalizedValue&gt;&lt;CultureID&gt;de-CH&lt;/CultureID&gt;&lt;Value&gt;&lt;/Value&gt;&lt;/LocalizedValue&gt;&lt;LocalizedValue&gt;&lt;CultureID&gt;fr-CH&lt;/CultureID&gt;&lt;Value&gt;&lt;/Value&gt;&lt;/LocalizedValue&gt;&lt;LocalizedValue&gt;&lt;CultureID&gt;it-CH&lt;/CultureID&gt;&lt;Value&gt;&lt;/Value&gt;&lt;/LocalizedValue&gt;&lt;LocalizedValue&gt;&lt;CultureID&gt;en-US&lt;/CultureID&gt;&lt;Value&gt;&lt;/Value&gt;&lt;/LocalizedValue&gt;&lt;LocalizedValue&gt;&lt;CultureID&gt;es-ES&lt;/CultureID&gt;&lt;Value&gt;&lt;/Value&gt;&lt;/LocalizedValue&gt;&lt;LocalizedValue&gt;&lt;CultureID&gt;rm-CH&lt;/CultureID&gt;&lt;Value&gt;&lt;/Value&gt;&lt;/LocalizedValue&gt;&lt;/Description&gt;&lt;Caption&gt;&lt;LocalizedValue&gt;&lt;CultureID&gt;de-CH&lt;/CultureID&gt;&lt;Value&gt;Vorname&lt;/Value&gt;&lt;/LocalizedValue&gt;&lt;LocalizedValue&gt;&lt;CultureID&gt;fr-CH&lt;/CultureID&gt;&lt;Value&gt;Prénom&lt;/Value&gt;&lt;/LocalizedValue&gt;&lt;LocalizedValue&gt;&lt;CultureID&gt;it-CH&lt;/CultureID&gt;&lt;Value&gt;Nome&lt;/Value&gt;&lt;/LocalizedValue&gt;&lt;LocalizedValue&gt;&lt;CultureID&gt;en-US&lt;/CultureID&gt;&lt;Value&gt;First name&lt;/Value&gt;&lt;/LocalizedValue&gt;&lt;LocalizedValue&gt;&lt;CultureID&gt;es-ES&lt;/CultureID&gt;&lt;Value&gt;&lt;/Value&gt;&lt;/LocalizedValue&gt;&lt;LocalizedValue&gt;&lt;CultureID&gt;rm-CH&lt;/CultureID&gt;&lt;Value&gt;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-US&lt;/CultureID&gt;&lt;Value&gt;&lt;/Value&gt;&lt;/LocalizedValue&gt;&lt;LocalizedValue&gt;&lt;CultureID&gt;de-CH&lt;/CultureID&gt;&lt;Value&gt;&lt;/Value&gt;&lt;/LocalizedValue&gt;&lt;LocalizedValue&gt;&lt;CultureID&gt;it-CH&lt;/CultureID&gt;&lt;Value&gt;&lt;/Value&gt;&lt;/LocalizedValue&gt;&lt;LocalizedValue&gt;&lt;CultureID&gt;fr-CH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40&quot;&gt;&lt;DocVariableName&gt;Absender_titel&lt;/DocVariableName&gt;&lt;Description&gt;&lt;LocalizedValue&gt;&lt;CultureID&gt;de-CH&lt;/CultureID&gt;&lt;Value&gt;&lt;/Value&gt;&lt;/LocalizedValue&gt;&lt;LocalizedValue&gt;&lt;CultureID&gt;fr-CH&lt;/CultureID&gt;&lt;Value&gt;&lt;/Value&gt;&lt;/LocalizedValue&gt;&lt;LocalizedValue&gt;&lt;CultureID&gt;it-CH&lt;/CultureID&gt;&lt;Value&gt;&lt;/Value&gt;&lt;/LocalizedValue&gt;&lt;LocalizedValue&gt;&lt;CultureID&gt;en-US&lt;/CultureID&gt;&lt;Value&gt;&lt;/Value&gt;&lt;/LocalizedValue&gt;&lt;LocalizedValue&gt;&lt;CultureID&gt;es-ES&lt;/CultureID&gt;&lt;Value&gt;&lt;/Value&gt;&lt;/LocalizedValue&gt;&lt;LocalizedValue&gt;&lt;CultureID&gt;rm-CH&lt;/CultureID&gt;&lt;Value&gt;&lt;/Value&gt;&lt;/LocalizedValue&gt;&lt;/Description&gt;&lt;Caption&gt;&lt;LocalizedValue&gt;&lt;CultureID&gt;de-CH&lt;/CultureID&gt;&lt;Value&gt;Grad/Titel&lt;/Value&gt;&lt;/LocalizedValue&gt;&lt;LocalizedValue&gt;&lt;CultureID&gt;fr-CH&lt;/CultureID&gt;&lt;Value&gt;Grade/titre&lt;/Value&gt;&lt;/LocalizedValue&gt;&lt;LocalizedValue&gt;&lt;CultureID&gt;it-CH&lt;/CultureID&gt;&lt;Value&gt;Grado/titolo&lt;/Value&gt;&lt;/LocalizedValue&gt;&lt;LocalizedValue&gt;&lt;CultureID&gt;en-US&lt;/CultureID&gt;&lt;Value&gt;Rank/title&lt;/Value&gt;&lt;/LocalizedValue&gt;&lt;LocalizedValue&gt;&lt;CultureID&gt;es-ES&lt;/CultureID&gt;&lt;Value&gt;&lt;/Value&gt;&lt;/LocalizedValue&gt;&lt;LocalizedValue&gt;&lt;CultureID&gt;rm-CH&lt;/CultureID&gt;&lt;Value&gt;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-US&lt;/CultureID&gt;&lt;Value&gt;&lt;/Value&gt;&lt;/LocalizedValue&gt;&lt;LocalizedValue&gt;&lt;CultureID&gt;de-CH&lt;/CultureID&gt;&lt;Value&gt;&lt;/Value&gt;&lt;/LocalizedValue&gt;&lt;LocalizedValue&gt;&lt;CultureID&gt;it-CH&lt;/CultureID&gt;&lt;Value&gt;&lt;/Value&gt;&lt;/LocalizedValue&gt;&lt;LocalizedValue&gt;&lt;CultureID&gt;fr-CH&lt;/CultureID&gt;&lt;Value&gt;&lt;/Value&gt;&lt;/LocalizedValue&gt;&lt;/Defaultvalues&gt;&lt;AbsenderAdressProperty&gt;Title&lt;/AbsenderAdressProperty&gt;&lt;EmpfaengerAdressProperty&gt;&lt;/EmpfaengerAdressProperty&gt;&lt;/StepItem&gt;&lt;StepItem Type=&quot;StepItemTextboxDataControl&quot; Weight=&quot;50&quot;&gt;&lt;DocVariableName&gt;Absender_Strasse&lt;/DocVariableName&gt;&lt;Description&gt;&lt;LocalizedValue&gt;&lt;CultureID&gt;de-CH&lt;/CultureID&gt;&lt;Value&gt;&lt;/Value&gt;&lt;/LocalizedValue&gt;&lt;LocalizedValue&gt;&lt;CultureID&gt;fr-CH&lt;/CultureID&gt;&lt;Value&gt;&lt;/Value&gt;&lt;/LocalizedValue&gt;&lt;LocalizedValue&gt;&lt;CultureID&gt;it-CH&lt;/CultureID&gt;&lt;Value&gt;&lt;/Value&gt;&lt;/LocalizedValue&gt;&lt;LocalizedValue&gt;&lt;CultureID&gt;en-US&lt;/CultureID&gt;&lt;Value&gt;&lt;/Value&gt;&lt;/LocalizedValue&gt;&lt;LocalizedValue&gt;&lt;CultureID&gt;es-ES&lt;/CultureID&gt;&lt;Value&gt;&lt;/Value&gt;&lt;/LocalizedValue&gt;&lt;LocalizedValue&gt;&lt;CultureID&gt;rm-CH&lt;/CultureID&gt;&lt;Value&gt;&lt;/Value&gt;&lt;/LocalizedValue&gt;&lt;/Description&gt;&lt;Caption&gt;&lt;LocalizedValue&gt;&lt;CultureID&gt;de-CH&lt;/CultureID&gt;&lt;Value&gt;Strasse&lt;/Value&gt;&lt;/LocalizedValue&gt;&lt;LocalizedValue&gt;&lt;CultureID&gt;fr-CH&lt;/CultureID&gt;&lt;Value&gt;Rue&lt;/Value&gt;&lt;/LocalizedValue&gt;&lt;LocalizedValue&gt;&lt;CultureID&gt;it-CH&lt;/CultureID&gt;&lt;Value&gt;Via&lt;/Value&gt;&lt;/LocalizedValue&gt;&lt;LocalizedValue&gt;&lt;CultureID&gt;en-US&lt;/CultureID&gt;&lt;Value&gt;Street&lt;/Value&gt;&lt;/LocalizedValue&gt;&lt;LocalizedValue&gt;&lt;CultureID&gt;es-ES&lt;/CultureID&gt;&lt;Value&gt;&lt;/Value&gt;&lt;/LocalizedValue&gt;&lt;LocalizedValue&gt;&lt;CultureID&gt;rm-CH&lt;/CultureID&gt;&lt;Value&gt;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-US&lt;/CultureID&gt;&lt;Value&gt;&lt;/Value&gt;&lt;/LocalizedValue&gt;&lt;LocalizedValue&gt;&lt;CultureID&gt;de-CH&lt;/CultureID&gt;&lt;Value&gt;&lt;/Value&gt;&lt;/LocalizedValue&gt;&lt;LocalizedValue&gt;&lt;CultureID&gt;it-CH&lt;/CultureID&gt;&lt;Value&gt;&lt;/Value&gt;&lt;/LocalizedValue&gt;&lt;LocalizedValue&gt;&lt;CultureID&gt;fr-CH&lt;/CultureID&gt;&lt;Value&gt;&lt;/Value&gt;&lt;/LocalizedValue&gt;&lt;/Defaultvalues&gt;&lt;AbsenderAdressProperty&gt;StreetAddress&lt;/AbsenderAdressProperty&gt;&lt;EmpfaengerAdressProperty&gt;&lt;/EmpfaengerAdressProperty&gt;&lt;/StepItem&gt;&lt;StepItem Type=&quot;StepItemTextboxDataControl&quot; Weight=&quot;60&quot;&gt;&lt;DocVariableName&gt;Absender_PLZ&lt;/DocVariableName&gt;&lt;Description&gt;&lt;LocalizedValue&gt;&lt;CultureID&gt;de-CH&lt;/CultureID&gt;&lt;Value&gt;&lt;/Value&gt;&lt;/LocalizedValue&gt;&lt;LocalizedValue&gt;&lt;CultureID&gt;fr-CH&lt;/CultureID&gt;&lt;Value&gt;&lt;/Value&gt;&lt;/LocalizedValue&gt;&lt;LocalizedValue&gt;&lt;CultureID&gt;it-CH&lt;/CultureID&gt;&lt;Value&gt;&lt;/Value&gt;&lt;/LocalizedValue&gt;&lt;LocalizedValue&gt;&lt;CultureID&gt;en-US&lt;/CultureID&gt;&lt;Value&gt;&lt;/Value&gt;&lt;/LocalizedValue&gt;&lt;LocalizedValue&gt;&lt;CultureID&gt;es-ES&lt;/CultureID&gt;&lt;Value&gt;&lt;/Value&gt;&lt;/LocalizedValue&gt;&lt;LocalizedValue&gt;&lt;CultureID&gt;rm-CH&lt;/CultureID&gt;&lt;Value&gt;&lt;/Value&gt;&lt;/LocalizedValue&gt;&lt;/Description&gt;&lt;Caption&gt;&lt;LocalizedValue&gt;&lt;CultureID&gt;de-CH&lt;/CultureID&gt;&lt;Value&gt;PLZ&lt;/Value&gt;&lt;/LocalizedValue&gt;&lt;LocalizedValue&gt;&lt;CultureID&gt;fr-CH&lt;/CultureID&gt;&lt;Value&gt;NPA&lt;/Value&gt;&lt;/LocalizedValue&gt;&lt;LocalizedValue&gt;&lt;CultureID&gt;it-CH&lt;/CultureID&gt;&lt;Value&gt;NPA&lt;/Value&gt;&lt;/LocalizedValue&gt;&lt;LocalizedValue&gt;&lt;CultureID&gt;en-US&lt;/CultureID&gt;&lt;Value&gt;Postal code&lt;/Value&gt;&lt;/LocalizedValue&gt;&lt;LocalizedValue&gt;&lt;CultureID&gt;es-ES&lt;/CultureID&gt;&lt;Value&gt;&lt;/Value&gt;&lt;/LocalizedValue&gt;&lt;LocalizedValue&gt;&lt;CultureID&gt;rm-CH&lt;/CultureID&gt;&lt;Value&gt;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-US&lt;/CultureID&gt;&lt;Value&gt;&lt;/Value&gt;&lt;/LocalizedValue&gt;&lt;LocalizedValue&gt;&lt;CultureID&gt;de-CH&lt;/CultureID&gt;&lt;Value&gt;&lt;/Value&gt;&lt;/LocalizedValue&gt;&lt;LocalizedValue&gt;&lt;CultureID&gt;it-CH&lt;/CultureID&gt;&lt;Value&gt;&lt;/Value&gt;&lt;/LocalizedValue&gt;&lt;LocalizedValue&gt;&lt;CultureID&gt;fr-CH&lt;/CultureID&gt;&lt;Value&gt;&lt;/Value&gt;&lt;/LocalizedValue&gt;&lt;/Defaultvalues&gt;&lt;AbsenderAdressProperty&gt;Postalcode&lt;/AbsenderAdressProperty&gt;&lt;EmpfaengerAdressProperty&gt;&lt;/EmpfaengerAdressProperty&gt;&lt;/StepItem&gt;&lt;StepItem Type=&quot;StepItemTextboxDataControl&quot; Weight=&quot;70&quot;&gt;&lt;DocVariableName&gt;Absender_Ort&lt;/DocVariableName&gt;&lt;Description&gt;&lt;LocalizedValue&gt;&lt;CultureID&gt;de-CH&lt;/CultureID&gt;&lt;Value&gt;&lt;/Value&gt;&lt;/LocalizedValue&gt;&lt;LocalizedValue&gt;&lt;CultureID&gt;fr-"/>
    <w:docVar w:name="GARAIO_XmlDialogDefinition_101" w:val="CH&lt;/CultureID&gt;&lt;Value&gt;&lt;/Value&gt;&lt;/LocalizedValue&gt;&lt;LocalizedValue&gt;&lt;CultureID&gt;it-CH&lt;/CultureID&gt;&lt;Value&gt;&lt;/Value&gt;&lt;/LocalizedValue&gt;&lt;LocalizedValue&gt;&lt;CultureID&gt;en-US&lt;/CultureID&gt;&lt;Value&gt;&lt;/Value&gt;&lt;/LocalizedValue&gt;&lt;LocalizedValue&gt;&lt;CultureID&gt;es-ES&lt;/CultureID&gt;&lt;Value&gt;&lt;/Value&gt;&lt;/LocalizedValue&gt;&lt;LocalizedValue&gt;&lt;CultureID&gt;rm-CH&lt;/CultureID&gt;&lt;Value&gt;&lt;/Value&gt;&lt;/LocalizedValue&gt;&lt;/Description&gt;&lt;Caption&gt;&lt;LocalizedValue&gt;&lt;CultureID&gt;de-CH&lt;/CultureID&gt;&lt;Value&gt;Ort&lt;/Value&gt;&lt;/LocalizedValue&gt;&lt;LocalizedValue&gt;&lt;CultureID&gt;fr-CH&lt;/CultureID&gt;&lt;Value&gt;Lieu&lt;/Value&gt;&lt;/LocalizedValue&gt;&lt;LocalizedValue&gt;&lt;CultureID&gt;it-CH&lt;/CultureID&gt;&lt;Value&gt;Luogo&lt;/Value&gt;&lt;/LocalizedValue&gt;&lt;LocalizedValue&gt;&lt;CultureID&gt;en-US&lt;/CultureID&gt;&lt;Value&gt;Place&lt;/Value&gt;&lt;/LocalizedValue&gt;&lt;LocalizedValue&gt;&lt;CultureID&gt;es-ES&lt;/CultureID&gt;&lt;Value&gt;&lt;/Value&gt;&lt;/LocalizedValue&gt;&lt;LocalizedValue&gt;&lt;CultureID&gt;rm-CH&lt;/CultureID&gt;&lt;Value&gt;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-US&lt;/CultureID&gt;&lt;Value&gt;&lt;/Value&gt;&lt;/LocalizedValue&gt;&lt;LocalizedValue&gt;&lt;CultureID&gt;de-CH&lt;/CultureID&gt;&lt;Value&gt;&lt;/Value&gt;&lt;/LocalizedValue&gt;&lt;LocalizedValue&gt;&lt;CultureID&gt;it-CH&lt;/CultureID&gt;&lt;Value&gt;&lt;/Value&gt;&lt;/LocalizedValue&gt;&lt;LocalizedValue&gt;&lt;CultureID&gt;fr-CH&lt;/CultureID&gt;&lt;Value&gt;&lt;/Value&gt;&lt;/LocalizedValue&gt;&lt;/Defaultvalues&gt;&lt;AbsenderAdressProperty&gt;Location&lt;/AbsenderAdressProperty&gt;&lt;EmpfaengerAdressProperty&gt;&lt;/EmpfaengerAdressProperty&gt;&lt;/StepItem&gt;&lt;StepItem Type=&quot;StepItemTextboxDataControl&quot; Weight=&quot;80&quot;&gt;&lt;DocVariableName&gt;Absender_Postadresse&lt;/DocVariableName&gt;&lt;Description&gt;&lt;LocalizedValue&gt;&lt;CultureID&gt;de-CH&lt;/CultureID&gt;&lt;Value&gt;Beispiel:_x000a_Postadresse: Papiermühlestrasse 20, 3003 Bern&lt;/Value&gt;&lt;/LocalizedValue&gt;&lt;LocalizedValue&gt;&lt;CultureID&gt;fr-CH&lt;/CultureID&gt;&lt;Value&gt;Exemple:_x000a_Adresse postale: Place d'armes, 1145 Bière&lt;/Value&gt;&lt;/LocalizedValue&gt;&lt;LocalizedValue&gt;&lt;CultureID&gt;it-CH&lt;/CultureID&gt;&lt;Value&gt;Esempio:_x000a_Recapito postale: Caserma, 6810 Isone&lt;/Value&gt;&lt;/LocalizedValue&gt;&lt;LocalizedValue&gt;&lt;CultureID&gt;en-US&lt;/CultureID&gt;&lt;Value&gt;Example:_x000a_Postal address: Papiermühlestrasse 20, 3003 Bern&lt;/Value&gt;&lt;/LocalizedValue&gt;&lt;LocalizedValue&gt;&lt;CultureID&gt;es-ES&lt;/CultureID&gt;&lt;Value&gt;&lt;/Value&gt;&lt;/LocalizedValue&gt;&lt;LocalizedValue&gt;&lt;CultureID&gt;rm-CH&lt;/CultureID&gt;&lt;Value&gt;&lt;/Value&gt;&lt;/LocalizedValue&gt;&lt;/Description&gt;&lt;Caption&gt;&lt;LocalizedValue&gt;&lt;CultureID&gt;de-CH&lt;/CultureID&gt;&lt;Value&gt;Postadresse&lt;/Value&gt;&lt;/LocalizedValue&gt;&lt;LocalizedValue&gt;&lt;CultureID&gt;fr-CH&lt;/CultureID&gt;&lt;Value&gt;Adresse postale&lt;/Value&gt;&lt;/LocalizedValue&gt;&lt;LocalizedValue&gt;&lt;CultureID&gt;it-CH&lt;/CultureID&gt;&lt;Value&gt;Recapito postale&lt;/Value&gt;&lt;/LocalizedValue&gt;&lt;LocalizedValue&gt;&lt;CultureID&gt;en-US&lt;/CultureID&gt;&lt;Value&gt;Postal address&lt;/Value&gt;&lt;/LocalizedValue&gt;&lt;LocalizedValue&gt;&lt;CultureID&gt;es-ES&lt;/CultureID&gt;&lt;Value&gt;&lt;/Value&gt;&lt;/LocalizedValue&gt;&lt;LocalizedValue&gt;&lt;CultureID&gt;rm-CH&lt;/CultureID&gt;&lt;Value&gt;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-US&lt;/CultureID&gt;&lt;Value&gt;&lt;/Value&gt;&lt;/LocalizedValue&gt;&lt;LocalizedValue&gt;&lt;CultureID&gt;de-CH&lt;/CultureID&gt;&lt;Value&gt;&lt;/Value&gt;&lt;/LocalizedValue&gt;&lt;LocalizedValue&gt;&lt;CultureID&gt;it-CH&lt;/CultureID&gt;&lt;Value&gt;&lt;/Value&gt;&lt;/LocalizedValue&gt;&lt;LocalizedValue&gt;&lt;CultureID&gt;fr-CH&lt;/CultureID&gt;&lt;Value&gt;&lt;/Value&gt;&lt;/LocalizedValue&gt;&lt;/Defaultvalues&gt;&lt;AbsenderAdressProperty&gt;Postadresse&lt;/AbsenderAdressProperty&gt;&lt;EmpfaengerAdressProperty&gt;&lt;/EmpfaengerAdressProperty&gt;&lt;/StepItem&gt;&lt;StepItem Type=&quot;StepItemTextboxDataControl&quot; Weight=&quot;90&quot;&gt;&lt;DocVariableName&gt;Absender_Telefon&lt;/DocVariableName&gt;&lt;Description&gt;&lt;LocalizedValue&gt;&lt;CultureID&gt;de-CH&lt;/CultureID&gt;&lt;Value&gt;&lt;/Value&gt;&lt;/LocalizedValue&gt;&lt;LocalizedValue&gt;&lt;CultureID&gt;fr-CH&lt;/CultureID&gt;&lt;Value&gt;&lt;/Value&gt;&lt;/LocalizedValue&gt;&lt;LocalizedValue&gt;&lt;CultureID&gt;it-CH&lt;/CultureID&gt;&lt;Value&gt;&lt;/Value&gt;&lt;/LocalizedValue&gt;&lt;LocalizedValue&gt;&lt;CultureID&gt;en-US&lt;/CultureID&gt;&lt;Value&gt;&lt;/Value&gt;&lt;/LocalizedValue&gt;&lt;LocalizedValue&gt;&lt;CultureID&gt;es-ES&lt;/CultureID&gt;&lt;Value&gt;&lt;/Value&gt;&lt;/LocalizedValue&gt;&lt;LocalizedValue&gt;&lt;CultureID&gt;rm-CH&lt;/CultureID&gt;&lt;Value&gt;&lt;/Value&gt;&lt;/LocalizedValue&gt;&lt;/Description&gt;&lt;Caption&gt;&lt;LocalizedValue&gt;&lt;CultureID&gt;de-CH&lt;/CultureID&gt;&lt;Value&gt;Telefon&lt;/Value&gt;&lt;/LocalizedValue&gt;&lt;LocalizedValue&gt;&lt;CultureID&gt;fr-CH&lt;/CultureID&gt;&lt;Value&gt;Téléphone&lt;/Value&gt;&lt;/LocalizedValue&gt;&lt;LocalizedValue&gt;&lt;CultureID&gt;it-CH&lt;/CultureID&gt;&lt;Value&gt;Telefono&lt;/Value&gt;&lt;/LocalizedValue&gt;&lt;LocalizedValue&gt;&lt;CultureID&gt;en-US&lt;/CultureID&gt;&lt;Value&gt;Telephone&lt;/Value&gt;&lt;/LocalizedValue&gt;&lt;LocalizedValue&gt;&lt;CultureID&gt;es-ES&lt;/CultureID&gt;&lt;Value&gt;&lt;/Value&gt;&lt;/LocalizedValue&gt;&lt;LocalizedValue&gt;&lt;CultureID&gt;rm-CH&lt;/CultureID&gt;&lt;Value&gt;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-US&lt;/CultureID&gt;&lt;Value&gt;&lt;/Value&gt;&lt;/LocalizedValue&gt;&lt;LocalizedValue&gt;&lt;CultureID&gt;de-CH&lt;/CultureID&gt;&lt;Value&gt;&lt;/Value&gt;&lt;/LocalizedValue&gt;&lt;LocalizedValue&gt;&lt;CultureID&gt;it-CH&lt;/CultureID&gt;&lt;Value&gt;&lt;/Value&gt;&lt;/LocalizedValue&gt;&lt;LocalizedValue&gt;&lt;CultureID&gt;fr-CH&lt;/CultureID&gt;&lt;Value&gt;&lt;/Value&gt;&lt;/LocalizedValue&gt;&lt;/Defaultvalues&gt;&lt;AbsenderAdressProperty&gt;TelephoneNumber&lt;/AbsenderAdressProperty&gt;&lt;EmpfaengerAdressProperty&gt;&lt;/EmpfaengerAdressProperty&gt;&lt;/StepItem&gt;&lt;StepItem Type=&quot;StepItemTextboxDataControl&quot; Weight=&quot;100&quot;&gt;&lt;DocVariableName&gt;Absender_Telefon_optional&lt;/DocVariableName&gt;&lt;Description&gt;&lt;LocalizedValue&gt;&lt;CultureID&gt;de-CH&lt;/CultureID&gt;&lt;Value&gt;Beispiel:_x000a_Tel. Zentrale +41 31 00 00000_x000a_oder_x000a_Mobile +41 79 00 000 0000&lt;/Value&gt;&lt;/LocalizedValue&gt;&lt;LocalizedValue&gt;&lt;CultureID&gt;fr-CH&lt;/CultureID&gt;&lt;Value&gt;Exemple:_x000a_Tél. centrale +14 31 00 00000_x000a_ou_x000a_Mobile +41 79 000 0000&lt;/Value&gt;&lt;/LocalizedValue&gt;&lt;LocalizedValue&gt;&lt;CultureID&gt;it-CH&lt;/CultureID&gt;&lt;Value&gt;Esempio:_x000a_Tel. centrale +41 31 00 00000_x000a_o_x000a_Mobile +41 49 000 0000&lt;/Value&gt;&lt;/LocalizedValue&gt;&lt;LocalizedValue&gt;&lt;CultureID&gt;en-US&lt;/CultureID&gt;&lt;Value&gt;Example:_x000a_Telephone general +41 31 00 00000_x000a_or_x000a_Mobile +41 79 000 0000&lt;/Value&gt;&lt;/LocalizedValue&gt;&lt;LocalizedValue&gt;&lt;CultureID&gt;es-ES&lt;/CultureID&gt;&lt;Value&gt;&lt;/Value&gt;&lt;/LocalizedValue&gt;&lt;LocalizedValue&gt;&lt;CultureID&gt;rm-CH&lt;/CultureID&gt;&lt;Value&gt;&lt;/Value&gt;&lt;/LocalizedValue&gt;&lt;/Description&gt;&lt;Caption&gt;&lt;LocalizedValue&gt;&lt;CultureID&gt;de-CH&lt;/CultureID&gt;&lt;Value&gt;Telefon optional&lt;/Value&gt;&lt;/LocalizedValue&gt;&lt;LocalizedValue&gt;&lt;CultureID&gt;fr-CH&lt;/CultureID&gt;&lt;Value&gt;Téléphone optionnel&lt;/Value&gt;&lt;/LocalizedValue&gt;&lt;LocalizedValue&gt;&lt;CultureID&gt;it-CH&lt;/CultureID&gt;&lt;Value&gt;Telefono opzionale&lt;/Value&gt;&lt;/LocalizedValue&gt;&lt;LocalizedValue&gt;&lt;CultureID&gt;en-US&lt;/CultureID&gt;&lt;Value&gt;Telephone optional&lt;/Value&gt;&lt;/LocalizedValue&gt;&lt;LocalizedValue&gt;&lt;CultureID&gt;es-ES&lt;/CultureID&gt;&lt;Value&gt;&lt;/Value&gt;&lt;/LocalizedValue&gt;&lt;LocalizedValue&gt;&lt;CultureID&gt;rm-CH&lt;/CultureID&gt;&lt;Value&gt;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-US&lt;/CultureID&gt;&lt;Value&gt;&lt;/Value&gt;&lt;/LocalizedValue&gt;&lt;LocalizedValue&gt;&lt;CultureID&gt;de-CH&lt;/CultureID&gt;&lt;Value&gt;&lt;/Value&gt;&lt;/LocalizedValue&gt;&lt;LocalizedValue&gt;&lt;CultureID&gt;it-CH&lt;/CultureID&gt;&lt;Value&gt;&lt;/Value&gt;&lt;/LocalizedValue&gt;&lt;LocalizedValue&gt;&lt;CultureID&gt;fr-CH&lt;/CultureID&gt;&lt;Value&gt;&lt;/Value&gt;&lt;/LocalizedValue&gt;&lt;/Defaultvalues&gt;&lt;AbsenderAdressProperty&gt;TelefonOptional&lt;/AbsenderAdressProperty&gt;&lt;EmpfaengerAdressProperty&gt;&lt;/EmpfaengerAdressProperty&gt;&lt;/StepItem&gt;&lt;StepItem Type=&quot;StepItemTextboxDataControl&quot; Weight=&quot;110&quot;&gt;&lt;DocVariableName&gt;Absender_Fax&lt;/DocVariableName&gt;&lt;Description&gt;&lt;LocalizedValue&gt;&lt;CultureID&gt;de-CH&lt;/CultureID&gt;&lt;Value&gt;&lt;/Value&gt;&lt;/LocalizedValue&gt;&lt;LocalizedValue&gt;&lt;CultureID&gt;fr-CH&lt;/CultureID&gt;&lt;Value&gt;&lt;/Value&gt;&lt;/LocalizedValue&gt;&lt;LocalizedValue&gt;&lt;CultureID&gt;it-CH&lt;/CultureID&gt;&lt;Value&gt;&lt;/Value&gt;&lt;/LocalizedValue&gt;&lt;LocalizedValue&gt;&lt;CultureID&gt;en-US&lt;/CultureID&gt;&lt;Value&gt;&lt;/Value&gt;&lt;/LocalizedValue&gt;&lt;LocalizedValue&gt;&lt;CultureID&gt;es-ES&lt;/CultureID&gt;&lt;Value&gt;&lt;/Value&gt;&lt;/LocalizedValue&gt;&lt;LocalizedValue&gt;&lt;CultureID&gt;rm-CH&lt;/CultureID&gt;&lt;Value&gt;&lt;/Value&gt;&lt;/LocalizedValue&gt;&lt;/Description&gt;&lt;Caption&gt;&lt;LocalizedValue&gt;&lt;CultureID&gt;de-CH&lt;/CultureID&gt;&lt;Value&gt;Fax&lt;/Value&gt;&lt;/LocalizedValue&gt;&lt;LocalizedValue&gt;&lt;CultureID&gt;fr-CH&lt;/CultureID&gt;&lt;Value&gt;Télécopie&lt;/Value&gt;&lt;/LocalizedValue&gt;&lt;LocalizedValue&gt;&lt;CultureID&gt;it-CH&lt;/CultureID&gt;&lt;Value&gt;N. fax&lt;/Value&gt;&lt;/LocalizedValue&gt;&lt;LocalizedValue&gt;&lt;CultureID&gt;en-US&lt;/CultureID&gt;&lt;Value&gt;Fax no&lt;/Value&gt;&lt;/LocalizedValue&gt;&lt;LocalizedValue&gt;&lt;CultureID&gt;es-ES&lt;/CultureID&gt;&lt;Value&gt;&lt;/Value&gt;&lt;/LocalizedValue&gt;&lt;LocalizedValue&gt;&lt;CultureID&gt;rm-CH&lt;/CultureID&gt;&lt;Value&gt;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-US&lt;/CultureID&gt;&lt;Value&gt;&lt;/Value&gt;&lt;/LocalizedValue&gt;&lt;LocalizedValue&gt;&lt;CultureID&gt;de-CH&lt;/CultureID&gt;&lt;Value&gt;&lt;/Value&gt;&lt;/LocalizedValue&gt;&lt;LocalizedValue&gt;&lt;CultureID&gt;it-CH&lt;/CultureID&gt;&lt;Value&gt;&lt;/Value&gt;&lt;/LocalizedValue&gt;&lt;LocalizedValue&gt;&lt;CultureID&gt;fr-CH&lt;/CultureID&gt;&lt;Value&gt;&lt;/Value&gt;&lt;/LocalizedValue&gt;&lt;/Defaultvalues&gt;&lt;AbsenderAdressProperty&gt;FacsimileTelephoneNumber&lt;/AbsenderAdressProperty&gt;&lt;EmpfaengerAdressProperty&gt;&lt;/EmpfaengerAdressProperty&gt;&lt;/StepItem&gt;&lt;StepItem Type=&quot;StepItemTextboxDataControl&quot; Weight=&quot;120&quot;&gt;&lt;DocVariableName&gt;Absender_email&lt;/DocVariableName&gt;&lt;Description&gt;&lt;LocalizedValue&gt;&lt;CultureID&gt;de-CH&lt;/CultureID&gt;&lt;Value&gt;&lt;/Value&gt;&lt;/LocalizedValue&gt;&lt;LocalizedValue&gt;&lt;CultureID&gt;fr-CH&lt;/CultureID&gt;&lt;Value&gt;&lt;/Value&gt;&lt;/LocalizedValue&gt;&lt;LocalizedValue&gt;&lt;CultureID&gt;it-CH&lt;/CultureID&gt;&lt;Value&gt;&lt;/Value&gt;&lt;/LocalizedValue&gt;&lt;LocalizedValue&gt;&lt;CultureID&gt;en-US&lt;/CultureID&gt;&lt;Value&gt;&lt;/Value&gt;&lt;/LocalizedValue&gt;&lt;LocalizedValue&gt;&lt;CultureID&gt;es-ES&lt;/CultureID&gt;&lt;Value&gt;&lt;/Value&gt;&lt;/LocalizedValue&gt;&lt;LocalizedValue&gt;&lt;CultureID&gt;rm-CH&lt;/CultureID&gt;&lt;Value&gt;&lt;/Value&gt;&lt;/LocalizedValue&gt;&lt;/Description&gt;&lt;Caption&gt;&lt;LocalizedValue&gt;&lt;CultureID&gt;de-CH&lt;/CultureID&gt;&lt;Value&gt;E-Mail&lt;/Value&gt;&lt;/LocalizedValue&gt;&lt;LocalizedValue&gt;&lt;CultureID&gt;fr-CH&lt;/CultureID&gt;&lt;Value&gt;Adresse électronique&lt;/Value&gt;&lt;/LocalizedValue&gt;&lt;LocalizedValue&gt;&lt;CultureID&gt;it-CH&lt;/CultureID&gt;&lt;Value&gt;E-mail&lt;/Value&gt;&lt;/LocalizedValue&gt;&lt;LocalizedValue&gt;&lt;CultureID&gt;en-US&lt;/CultureID&gt;&lt;Value&gt;E-mail&lt;/Value&gt;&lt;/LocalizedValue&gt;&lt;Locali"/>
    <w:docVar w:name="GARAIO_XmlDialogDefinition_102" w:val="zedValue&gt;&lt;CultureID&gt;es-ES&lt;/CultureID&gt;&lt;Value&gt;&lt;/Value&gt;&lt;/LocalizedValue&gt;&lt;LocalizedValue&gt;&lt;CultureID&gt;rm-CH&lt;/CultureID&gt;&lt;Value&gt;&lt;/Value&gt;&lt;/LocalizedValue&gt;&lt;/Caption&gt;&lt;IsNotEnabled&gt;False&lt;/IsNotEnabled&gt;&lt;IsSaveableLocally&gt;False&lt;/IsSaveableLocally&gt;&lt;IsNotVisible&gt;False&lt;/IsNotVisible&gt;&lt;IsMustField&gt;False&lt;/IsMustField&gt;&lt;FieldValidationMode&gt;Email&lt;/FieldValidationMode&gt;&lt;Defaultvalues&gt;&lt;LocalizedValue&gt;&lt;CultureID&gt;en-US&lt;/CultureID&gt;&lt;Value&gt;&lt;/Value&gt;&lt;/LocalizedValue&gt;&lt;LocalizedValue&gt;&lt;CultureID&gt;de-CH&lt;/CultureID&gt;&lt;Value&gt;&lt;/Value&gt;&lt;/LocalizedValue&gt;&lt;LocalizedValue&gt;&lt;CultureID&gt;it-CH&lt;/CultureID&gt;&lt;Value&gt;&lt;/Value&gt;&lt;/LocalizedValue&gt;&lt;LocalizedValue&gt;&lt;CultureID&gt;fr-CH&lt;/CultureID&gt;&lt;Value&gt;&lt;/Value&gt;&lt;/LocalizedValue&gt;&lt;/Defaultvalues&gt;&lt;AbsenderAdressProperty&gt;Mail&lt;/AbsenderAdressProperty&gt;&lt;EmpfaengerAdressProperty&gt;&lt;/EmpfaengerAdressProperty&gt;&lt;/StepItem&gt;&lt;StepItem Type=&quot;StepItemTextboxDataControl&quot; Weight=&quot;130&quot;&gt;&lt;DocVariableName&gt;Absender_Homepage&lt;/DocVariableName&gt;&lt;Description&gt;&lt;LocalizedValue&gt;&lt;CultureID&gt;de-CH&lt;/CultureID&gt;&lt;Value&gt;&lt;/Value&gt;&lt;/LocalizedValue&gt;&lt;LocalizedValue&gt;&lt;CultureID&gt;fr-CH&lt;/CultureID&gt;&lt;Value&gt;&lt;/Value&gt;&lt;/LocalizedValue&gt;&lt;LocalizedValue&gt;&lt;CultureID&gt;it-CH&lt;/CultureID&gt;&lt;Value&gt;&lt;/Value&gt;&lt;/LocalizedValue&gt;&lt;LocalizedValue&gt;&lt;CultureID&gt;en-US&lt;/CultureID&gt;&lt;Value&gt;&lt;/Value&gt;&lt;/LocalizedValue&gt;&lt;LocalizedValue&gt;&lt;CultureID&gt;es-ES&lt;/CultureID&gt;&lt;Value&gt;&lt;/Value&gt;&lt;/LocalizedValue&gt;&lt;LocalizedValue&gt;&lt;CultureID&gt;rm-CH&lt;/CultureID&gt;&lt;Value&gt;&lt;/Value&gt;&lt;/LocalizedValue&gt;&lt;/Description&gt;&lt;Caption&gt;&lt;LocalizedValue&gt;&lt;CultureID&gt;de-CH&lt;/CultureID&gt;&lt;Value&gt;Internet-Adresse&lt;/Value&gt;&lt;/LocalizedValue&gt;&lt;LocalizedValue&gt;&lt;CultureID&gt;fr-CH&lt;/CultureID&gt;&lt;Value&gt;Adresse Internet&lt;/Value&gt;&lt;/LocalizedValue&gt;&lt;LocalizedValue&gt;&lt;CultureID&gt;it-CH&lt;/CultureID&gt;&lt;Value&gt;Indirizzo Internet&lt;/Value&gt;&lt;/LocalizedValue&gt;&lt;LocalizedValue&gt;&lt;CultureID&gt;en-US&lt;/CultureID&gt;&lt;Value&gt;Internet address&lt;/Value&gt;&lt;/LocalizedValue&gt;&lt;LocalizedValue&gt;&lt;CultureID&gt;es-ES&lt;/CultureID&gt;&lt;Value&gt;&lt;/Value&gt;&lt;/LocalizedValue&gt;&lt;LocalizedValue&gt;&lt;CultureID&gt;rm-CH&lt;/CultureID&gt;&lt;Value&gt;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-US&lt;/CultureID&gt;&lt;Value&gt;&lt;/Value&gt;&lt;/LocalizedValue&gt;&lt;LocalizedValue&gt;&lt;CultureID&gt;de-CH&lt;/CultureID&gt;&lt;Value&gt;&lt;/Value&gt;&lt;/LocalizedValue&gt;&lt;LocalizedValue&gt;&lt;CultureID&gt;it-CH&lt;/CultureID&gt;&lt;Value&gt;&lt;/Value&gt;&lt;/LocalizedValue&gt;&lt;LocalizedValue&gt;&lt;CultureID&gt;fr-CH&lt;/CultureID&gt;&lt;Value&gt;&lt;/Value&gt;&lt;/LocalizedValue&gt;&lt;/Defaultvalues&gt;&lt;AbsenderAdressProperty&gt;WWWhomepage&lt;/AbsenderAdressProperty&gt;&lt;EmpfaengerAdressProperty&gt;&lt;/EmpfaengerAdressProperty&gt;&lt;/StepItem&gt;&lt;StepItem Type=&quot;StepItemMappedTextboxControl&quot; Weight=&quot;140&quot;&gt;&lt;DocVariableName&gt;Absenderinfo1_Mapper&lt;/DocVariableName&gt;&lt;Description&gt;&lt;LocalizedValue&gt;&lt;CultureID&gt;de-CH&lt;/CultureID&gt;&lt;Value&gt;&lt;/Value&gt;&lt;/LocalizedValue&gt;&lt;LocalizedValue&gt;&lt;CultureID&gt;fr-CH&lt;/CultureID&gt;&lt;Value&gt;&lt;/Value&gt;&lt;/LocalizedValue&gt;&lt;LocalizedValue&gt;&lt;CultureID&gt;it-CH&lt;/CultureID&gt;&lt;Value&gt;&lt;/Value&gt;&lt;/LocalizedValue&gt;&lt;LocalizedValue&gt;&lt;CultureID&gt;en-US&lt;/CultureID&gt;&lt;Value&gt;&lt;/Value&gt;&lt;/LocalizedValue&gt;&lt;LocalizedValue&gt;&lt;CultureID&gt;es-ES&lt;/CultureID&gt;&lt;Value&gt;&lt;/Value&gt;&lt;/LocalizedValue&gt;&lt;LocalizedValue&gt;&lt;CultureID&gt;rm-CH&lt;/CultureID&gt;&lt;Value&gt;&lt;/Value&gt;&lt;/LocalizedValue&gt;&lt;/Description&gt;&lt;Caption&gt;&lt;LocalizedValue&gt;&lt;CultureID&gt;de-CH&lt;/CultureID&gt;&lt;Value&gt;Absenderinfo1&lt;/Value&gt;&lt;/LocalizedValue&gt;&lt;LocalizedValue&gt;&lt;CultureID&gt;fr-CH&lt;/CultureID&gt;&lt;Value&gt;Absenderinfo&lt;/Value&gt;&lt;/LocalizedValue&gt;&lt;LocalizedValue&gt;&lt;CultureID&gt;it-CH&lt;/CultureID&gt;&lt;Value&gt;Absenderinfo&lt;/Value&gt;&lt;/LocalizedValue&gt;&lt;LocalizedValue&gt;&lt;CultureID&gt;en-US&lt;/CultureID&gt;&lt;Value&gt;Absenderinfo&lt;/Value&gt;&lt;/LocalizedValue&gt;&lt;LocalizedValue&gt;&lt;CultureID&gt;es-ES&lt;/CultureID&gt;&lt;Value&gt;&lt;/Value&gt;&lt;/LocalizedValue&gt;&lt;LocalizedValue&gt;&lt;CultureID&gt;rm-CH&lt;/CultureID&gt;&lt;Value&gt;&lt;/Value&gt;&lt;/LocalizedValue&gt;&lt;/Caption&gt;&lt;IsNotEnabled&gt;False&lt;/IsNotEnabled&gt;&lt;IsSaveableLocally&gt;False&lt;/IsSaveableLocally&gt;&lt;IsNotVisible&gt;False&lt;/IsNotVisible&gt;&lt;MappedTextPlaceholders&gt;[Absender_titel] [Absender_Vorname] [Absender_Name]_x000d__x000d__x000d__x000d__x000d__x000a_[Absender_Strasse], [Absender_PLZ] [Absender_Ort]_x000d__x000d__x000d__x000d__x000d__x000a_[Absender_Postadresse]&lt;/MappedTextPlaceholders&gt;&lt;/StepItem&gt;&lt;StepItem Type=&quot;StepItemMappedTextboxControl&quot; Weight=&quot;150&quot;&gt;&lt;DocVariableName&gt;Absenderinfo2_Mapper&lt;/DocVariableName&gt;&lt;Description&gt;&lt;LocalizedValue&gt;&lt;CultureID&gt;de-CH&lt;/CultureID&gt;&lt;Value&gt;&lt;/Value&gt;&lt;/LocalizedValue&gt;&lt;LocalizedValue&gt;&lt;CultureID&gt;fr-CH&lt;/CultureID&gt;&lt;Value&gt;&lt;/Value&gt;&lt;/LocalizedValue&gt;&lt;LocalizedValue&gt;&lt;CultureID&gt;it-CH&lt;/CultureID&gt;&lt;Value&gt;&lt;/Value&gt;&lt;/LocalizedValue&gt;&lt;LocalizedValue&gt;&lt;CultureID&gt;en-US&lt;/CultureID&gt;&lt;Value&gt;&lt;/Value&gt;&lt;/LocalizedValue&gt;&lt;LocalizedValue&gt;&lt;CultureID&gt;es-ES&lt;/CultureID&gt;&lt;Value&gt;&lt;/Value&gt;&lt;/LocalizedValue&gt;&lt;LocalizedValue&gt;&lt;CultureID&gt;rm-CH&lt;/CultureID&gt;&lt;Value&gt;&lt;/Value&gt;&lt;/LocalizedValue&gt;&lt;/Description&gt;&lt;Caption&gt;&lt;LocalizedValue&gt;&lt;CultureID&gt;de-CH&lt;/CultureID&gt;&lt;Value&gt;Absenderinfo2&lt;/Value&gt;&lt;/LocalizedValue&gt;&lt;LocalizedValue&gt;&lt;CultureID&gt;fr-CH&lt;/CultureID&gt;&lt;Value&gt;&lt;/Value&gt;&lt;/LocalizedValue&gt;&lt;LocalizedValue&gt;&lt;CultureID&gt;it-CH&lt;/CultureID&gt;&lt;Value&gt;&lt;/Value&gt;&lt;/LocalizedValue&gt;&lt;LocalizedValue&gt;&lt;CultureID&gt;en-US&lt;/CultureID&gt;&lt;Value&gt;&lt;/Value&gt;&lt;/LocalizedValue&gt;&lt;LocalizedValue&gt;&lt;CultureID&gt;es-ES&lt;/CultureID&gt;&lt;Value&gt;&lt;/Value&gt;&lt;/LocalizedValue&gt;&lt;LocalizedValue&gt;&lt;CultureID&gt;rm-CH&lt;/CultureID&gt;&lt;Value&gt;&lt;/Value&gt;&lt;/LocalizedValue&gt;&lt;/Caption&gt;&lt;IsNotEnabled&gt;False&lt;/IsNotEnabled&gt;&lt;IsSaveableLocally&gt;False&lt;/IsSaveableLocally&gt;&lt;IsNotVisible&gt;False&lt;/IsNotVisible&gt;&lt;MappedTextPlaceholders&gt;[Absender_Telefon_optional]_x000d__x000d__x000d__x000d__x000d__x000a_[Absender_email]_x000d__x000d__x000d__x000d__x000d__x000a_[Absender_Homepage]&lt;/MappedTextPlaceholders&gt;&lt;/StepItem&gt;&lt;/Step&gt;&lt;Step Type=&quot;Step&quot; Title=&quot;de-CH=Allgemein#fr-CH=Informations générales#it-CH=Informazioni generali#en-US=General information#rm-CH=General information#es-ES=General information&quot;&gt;&lt;StepItem Type=&quot;StepItemTextboxControl&quot; Weight=&quot;10&quot;&gt;&lt;DocVariableName&gt;Datum&lt;/DocVariableName&gt;&lt;Description&gt;&lt;LocalizedValue&gt;&lt;CultureID&gt;de-CH&lt;/CultureID&gt;&lt;Value&gt;&lt;/Value&gt;&lt;/LocalizedValue&gt;&lt;LocalizedValue&gt;&lt;CultureID&gt;fr-CH&lt;/CultureID&gt;&lt;Value&gt;&lt;/Value&gt;&lt;/LocalizedValue&gt;&lt;LocalizedValue&gt;&lt;CultureID&gt;it-CH&lt;/CultureID&gt;&lt;Value&gt;&lt;/Value&gt;&lt;/LocalizedValue&gt;&lt;LocalizedValue&gt;&lt;CultureID&gt;en-US&lt;/CultureID&gt;&lt;Value&gt;&lt;/Value&gt;&lt;/LocalizedValue&gt;&lt;LocalizedValue&gt;&lt;CultureID&gt;es-ES&lt;/CultureID&gt;&lt;Value&gt;&lt;/Value&gt;&lt;/LocalizedValue&gt;&lt;LocalizedValue&gt;&lt;CultureID&gt;rm-CH&lt;/CultureID&gt;&lt;Value&gt;&lt;/Value&gt;&lt;/LocalizedValue&gt;&lt;/Description&gt;&lt;Caption&gt;&lt;LocalizedValue&gt;&lt;CultureID&gt;de-CH&lt;/CultureID&gt;&lt;Value&gt;Datum&lt;/Value&gt;&lt;/LocalizedValue&gt;&lt;LocalizedValue&gt;&lt;CultureID&gt;fr-CH&lt;/CultureID&gt;&lt;Value&gt;Date&lt;/Value&gt;&lt;/LocalizedValue&gt;&lt;LocalizedValue&gt;&lt;CultureID&gt;it-CH&lt;/CultureID&gt;&lt;Value&gt;Data&lt;/Value&gt;&lt;/LocalizedValue&gt;&lt;LocalizedValue&gt;&lt;CultureID&gt;en-US&lt;/CultureID&gt;&lt;Value&gt;Date&lt;/Value&gt;&lt;/LocalizedValue&gt;&lt;LocalizedValue&gt;&lt;CultureID&gt;es-ES&lt;/CultureID&gt;&lt;Value&gt;&lt;/Value&gt;&lt;/LocalizedValue&gt;&lt;LocalizedValue&gt;&lt;CultureID&gt;rm-CH&lt;/CultureID&gt;&lt;Value&gt;&lt;/Value&gt;&lt;/LocalizedValue&gt;&lt;/Caption&gt;&lt;IsNotEnabled&gt;False&lt;/IsNotEnabled&gt;&lt;IsSaveableLocally&gt;False&lt;/IsSaveableLocally&gt;&lt;IsNotVisible&gt;False&lt;/IsNotVisible&gt;&lt;IsMustField&gt;True&lt;/IsMustField&gt;&lt;FieldValidationMode&gt;Datum&lt;/FieldValidationMode&gt;&lt;Defaultvalues&gt;&lt;LocalizedValue&gt;&lt;CultureID&gt;en-US&lt;/CultureID&gt;&lt;Value&gt;[Datenow]&lt;/Value&gt;&lt;/LocalizedValue&gt;&lt;LocalizedValue&gt;&lt;CultureID&gt;de-CH&lt;/CultureID&gt;&lt;Value&gt;[Datenow]&lt;/Value&gt;&lt;/LocalizedValue&gt;&lt;LocalizedValue&gt;&lt;CultureID&gt;it-CH&lt;/CultureID&gt;&lt;Value&gt;[Datenow]&lt;/Value&gt;&lt;/LocalizedValue&gt;&lt;LocalizedValue&gt;&lt;CultureID&gt;fr-CH&lt;/CultureID&gt;&lt;Value&gt;[Datenow]&lt;/Value&gt;&lt;/LocalizedValue&gt;&lt;LocalizedValue&gt;&lt;CultureID&gt;&lt;/CultureID&gt;&lt;Value&gt;&lt;/Value&gt;&lt;/LocalizedValue&gt;&lt;/Defaultvalues&gt;&lt;/StepItem&gt;&lt;StepItem Type=&quot;StepItemTextAreaControl&quot; Weight=&quot;20&quot;&gt;&lt;DocVariableName&gt;Für&lt;/DocVariableName&gt;&lt;Description&gt;&lt;LocalizedValue&gt;&lt;CultureID&gt;de-CH&lt;/CultureID&gt;&lt;Value&gt;Mit &quot;Ctrl. + Enter&quot; kann eine neue Zeile eingefügt werden.&lt;/Value&gt;&lt;/LocalizedValue&gt;&lt;LocalizedValue&gt;&lt;CultureID&gt;fr-CH&lt;/CultureID&gt;&lt;Value&gt;Avec &quot;Ctrl. + Enter&quot; vouz pouvez ajouter une nouvelle ligne.&lt;/Value&gt;&lt;/LocalizedValue&gt;&lt;LocalizedValue&gt;&lt;CultureID&gt;it-CH&lt;/CultureID&gt;&lt;Value&gt;Per creare una nuova riga premere Ctrl+Enter.&lt;/Value&gt;&lt;/LocalizedValue&gt;&lt;LocalizedValue&gt;&lt;CultureID&gt;en-US&lt;/CultureID&gt;&lt;Value&gt;With &quot;Ctrl. + Enter&quot; you can add a new line.&lt;/Value&gt;&lt;/LocalizedValue&gt;&lt;LocalizedValue&gt;&lt;CultureID&gt;es-ES&lt;/CultureID&gt;&lt;Value&gt;&lt;/Value&gt;&lt;/LocalizedValue&gt;&lt;LocalizedValue&gt;&lt;CultureID&gt;rm-CH&lt;/CultureID&gt;&lt;Value&gt;&lt;/Value&gt;&lt;/LocalizedValue&gt;&lt;/Description&gt;&lt;Caption&gt;&lt;LocalizedValue&gt;&lt;CultureID&gt;de-CH&lt;/CultureID&gt;&lt;Value&gt;Für&lt;/Value&gt;&lt;/LocalizedValue&gt;&lt;LocalizedValue&gt;&lt;CultureID&gt;fr-CH&lt;/CultureID&gt;&lt;Value&gt;A&lt;/Value&gt;&lt;/LocalizedValue&gt;&lt;LocalizedValue&gt;&lt;CultureID&gt;it-CH&lt;/CultureID&gt;&lt;Value&gt;Per&lt;/Value&gt;&lt;/LocalizedValue&gt;&lt;LocalizedValue&gt;&lt;CultureID&gt;en-US&lt;/CultureID&gt;&lt;Value&gt;For&lt;/Value&gt;&lt;/LocalizedValue&gt;&lt;LocalizedValue&gt;&lt;CultureID&gt;es-ES&lt;/CultureID&gt;&lt;Value&gt;&lt;/Value&gt;&lt;/LocalizedValue&gt;&lt;LocalizedValue&gt;&lt;CultureID&gt;rm-CH&lt;/CultureID&gt;&lt;Value&gt;&lt;/Value&gt;&lt;/LocalizedValue&gt;&lt;/Caption&gt;&lt;IsNotEnabled&gt;False&lt;/IsNotEnabled&gt;&lt;IsSaveableLocally&gt;False&lt;/IsSaveableLocally&gt;&lt;IsNotVisible&gt;False&lt;/IsNotVisible&gt;&lt;lines&gt;3&lt;/lines&gt;&lt;Defaultvalues&gt;&lt;LocalizedValue&gt;&lt;CultureID&gt;en-US&lt;/CultureID&gt;&lt;Value&gt;&lt;/Value&gt;&lt;/LocalizedValue&gt;&lt;LocalizedValue&gt;&lt;CultureID&gt;de-CH&lt;/CultureID&gt;&lt;Value&gt;&lt;/Value&gt;&lt;/LocalizedValue&gt;&lt;LocalizedValue&gt;&lt;CultureID&gt;it-CH&lt;/CultureID&gt;&lt;Value&gt;&lt;/Value&gt;&lt;/LocalizedValue&gt;&lt;LocalizedValue&gt;&lt;CultureID&gt;fr-CH&lt;/CultureID&gt;&lt;Value&gt;&lt;/Value&gt;&lt;/LocalizedValue&gt;&lt;/Defaultvalues&gt;&lt;/StepItem&gt;&lt;StepItem Type=&quot;StepItemTextAreaControl&quot; Weight=&quot;30&quot;&gt;&lt;DocVariableName&gt;Kopien_an&lt;/DocVariableName&gt;&lt;Description&gt;&lt;LocalizedValue&gt;&lt;CultureID&gt;de-CH&lt;/CultureID&gt;&lt;Value&gt;Mit &quot;Ctrl. + Enter&quot; kann eine neue Zeile eingefügt werden.&lt;/Value&gt;&lt;/LocalizedValue&gt;&lt;LocalizedValue&gt;&lt;CultureID&gt;fr-CH&lt;/CultureID&gt;&lt;Value&gt;Avec &quot;Ctrl. + Enter&quot; vouz pouvez ajouter une nouvelle ligne.&lt;/Value&gt;&lt;/LocalizedValue&gt;&lt;LocalizedValue&gt;&lt;CultureID&gt;it-CH&lt;/CultureID&gt;&lt;Value&gt;Per creare una nuova riga premere Ctrl+Enter.&lt;/Value&gt;&lt;/LocalizedValue&gt;&lt;LocalizedValue&gt;&lt;CultureID&gt;en-US&lt;/CultureID&gt;&lt;Value&gt;With &quot;Ctrl. + Enter&quot; you can add a new line.&lt;/Value&gt;&lt;/LocalizedValue&gt;&lt;LocalizedValue&gt;&lt;CultureID&gt;es-ES&lt;/CultureID&gt;&lt;Value&gt;&lt;/Value&gt;&lt;/LocalizedValue&gt;&lt;LocalizedValue&gt;&lt;CultureID&gt;rm-CH&lt;/CultureID&gt;&lt;Value&gt;&lt;/Value&gt;&lt;/LocalizedValue&gt;&lt;/Description&gt;&lt;Caption&gt;&lt;LocalizedValue&gt;&lt;CultureID&gt;de-CH&lt;/CultureID&gt;&lt;Value&gt;Kopie an&lt;/Value&gt;&lt;/LocalizedValue&gt;&lt;LocalizedValue&gt;&lt;CultureID&gt;fr-CH&lt;/CultureID&gt;&lt;Value&gt;Copie à&lt;/Value&gt;&lt;/LocalizedValue&gt;&lt;LocalizedValue&gt;&lt;CultureID&gt;it-CH&lt;/CultureID&gt;&lt;Value&gt;Copia a&lt;/Va"/>
    <w:docVar w:name="GARAIO_XmlDialogDefinition_103" w:val="lue&gt;&lt;/LocalizedValue&gt;&lt;LocalizedValue&gt;&lt;CultureID&gt;en-US&lt;/CultureID&gt;&lt;Value&gt;Copy to&lt;/Value&gt;&lt;/LocalizedValue&gt;&lt;LocalizedValue&gt;&lt;CultureID&gt;es-ES&lt;/CultureID&gt;&lt;Value&gt;&lt;/Value&gt;&lt;/LocalizedValue&gt;&lt;LocalizedValue&gt;&lt;CultureID&gt;rm-CH&lt;/CultureID&gt;&lt;Value&gt;&lt;/Value&gt;&lt;/LocalizedValue&gt;&lt;/Caption&gt;&lt;IsNotEnabled&gt;False&lt;/IsNotEnabled&gt;&lt;IsSaveableLocally&gt;False&lt;/IsSaveableLocally&gt;&lt;IsNotVisible&gt;False&lt;/IsNotVisible&gt;&lt;lines&gt;3&lt;/lines&gt;&lt;Defaultvalues&gt;&lt;LocalizedValue&gt;&lt;CultureID&gt;en-US&lt;/CultureID&gt;&lt;Value&gt;&lt;/Value&gt;&lt;/LocalizedValue&gt;&lt;LocalizedValue&gt;&lt;CultureID&gt;de-CH&lt;/CultureID&gt;&lt;Value&gt;&lt;/Value&gt;&lt;/LocalizedValue&gt;&lt;LocalizedValue&gt;&lt;CultureID&gt;it-CH&lt;/CultureID&gt;&lt;Value&gt;&lt;/Value&gt;&lt;/LocalizedValue&gt;&lt;LocalizedValue&gt;&lt;CultureID&gt;fr-CH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-CH&lt;/CultureID&gt;&lt;Value&gt;&lt;/Value&gt;&lt;/LocalizedValue&gt;&lt;LocalizedValue&gt;&lt;CultureID&gt;fr-CH&lt;/CultureID&gt;&lt;Value&gt;&lt;/Value&gt;&lt;/LocalizedValue&gt;&lt;LocalizedValue&gt;&lt;CultureID&gt;it-CH&lt;/CultureID&gt;&lt;Value&gt;&lt;/Value&gt;&lt;/LocalizedValue&gt;&lt;LocalizedValue&gt;&lt;CultureID&gt;en-US&lt;/CultureID&gt;&lt;Value&gt;&lt;/Value&gt;&lt;/LocalizedValue&gt;&lt;LocalizedValue&gt;&lt;CultureID&gt;es-ES&lt;/CultureID&gt;&lt;Value&gt;&lt;/Value&gt;&lt;/LocalizedValue&gt;&lt;LocalizedValue&gt;&lt;CultureID&gt;rm-CH&lt;/CultureID&gt;&lt;Value&gt;&lt;/Value&gt;&lt;/LocalizedValue&gt;&lt;/Description&gt;&lt;Caption&gt;&lt;LocalizedValue&gt;&lt;CultureID&gt;de-CH&lt;/CultureID&gt;&lt;Value&gt;Klassifizierung&lt;/Value&gt;&lt;/LocalizedValue&gt;&lt;LocalizedValue&gt;&lt;CultureID&gt;fr-CH&lt;/CultureID&gt;&lt;Value&gt;Statut&lt;/Value&gt;&lt;/LocalizedValue&gt;&lt;LocalizedValue&gt;&lt;CultureID&gt;it-CH&lt;/CultureID&gt;&lt;Value&gt;Avvertenza&lt;/Value&gt;&lt;/LocalizedValue&gt;&lt;LocalizedValue&gt;&lt;CultureID&gt;en-US&lt;/CultureID&gt;&lt;Value&gt;Classification&lt;/Value&gt;&lt;/LocalizedValue&gt;&lt;LocalizedValue&gt;&lt;CultureID&gt;es-ES&lt;/CultureID&gt;&lt;Value&gt;&lt;/Value&gt;&lt;/LocalizedValue&gt;&lt;LocalizedValue&gt;&lt;CultureID&gt;rm-CH&lt;/CultureID&gt;&lt;Value&gt;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-US&lt;/CultureID&gt;&lt;Value&gt;;RESTRICTED;SECRET;CONFIDENTIAL;CONFIDENTIAL (when completed)&lt;/Value&gt;&lt;/LocalizedValue&gt;&lt;LocalizedValue&gt;&lt;CultureID&gt;de-CH&lt;/CultureID&gt;&lt;Value&gt;;INTERN;GEHEIM;VERTRAULICH;VERTRAULICH (wenn ausgefüllt)&lt;/Value&gt;&lt;/LocalizedValue&gt;&lt;LocalizedValue&gt;&lt;CultureID&gt;it-CH&lt;/CultureID&gt;&lt;Value&gt;;AD USO INTERNO;SEGRETO;CONFIDENZIALE;CONFIDENZIALE (se compilato)&lt;/Value&gt;&lt;/LocalizedValue&gt;&lt;LocalizedValue&gt;&lt;CultureID&gt;fr-CH&lt;/CultureID&gt;&lt;Value&gt;;INTERNE;SECRET;CONFIDENTIEL;CONFIDENTIEL (lorsque rempli)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-CH&lt;/CultureID&gt;&lt;Value&gt;&lt;/Value&gt;&lt;/LocalizedValue&gt;&lt;LocalizedValue&gt;&lt;CultureID&gt;fr-CH&lt;/CultureID&gt;&lt;Value&gt;&lt;/Value&gt;&lt;/LocalizedValue&gt;&lt;LocalizedValue&gt;&lt;CultureID&gt;it-CH&lt;/CultureID&gt;&lt;Value&gt;&lt;/Value&gt;&lt;/LocalizedValue&gt;&lt;LocalizedValue&gt;&lt;CultureID&gt;en-US&lt;/CultureID&gt;&lt;Value&gt;&lt;/Value&gt;&lt;/LocalizedValue&gt;&lt;LocalizedValue&gt;&lt;CultureID&gt;es-ES&lt;/CultureID&gt;&lt;Value&gt;&lt;/Value&gt;&lt;/LocalizedValue&gt;&lt;LocalizedValue&gt;&lt;CultureID&gt;rm-CH&lt;/CultureID&gt;&lt;Value&gt;&lt;/Value&gt;&lt;/LocalizedValue&gt;&lt;/Description&gt;&lt;Caption&gt;&lt;LocalizedValue&gt;&lt;CultureID&gt;de-CH&lt;/CultureID&gt;&lt;Value&gt;Klassifizierung Beilagen&lt;/Value&gt;&lt;/LocalizedValue&gt;&lt;LocalizedValue&gt;&lt;CultureID&gt;fr-CH&lt;/CultureID&gt;&lt;Value&gt;Statut d'annexe&lt;/Value&gt;&lt;/LocalizedValue&gt;&lt;LocalizedValue&gt;&lt;CultureID&gt;it-CH&lt;/CultureID&gt;&lt;Value&gt;Avvertenza d'allegato&lt;/Value&gt;&lt;/LocalizedValue&gt;&lt;LocalizedValue&gt;&lt;CultureID&gt;en-US&lt;/CultureID&gt;&lt;Value&gt;Annex classification&lt;/Value&gt;&lt;/LocalizedValue&gt;&lt;LocalizedValue&gt;&lt;CultureID&gt;es-ES&lt;/CultureID&gt;&lt;Value&gt;&lt;/Value&gt;&lt;/LocalizedValue&gt;&lt;LocalizedValue&gt;&lt;CultureID&gt;rm-CH&lt;/CultureID&gt;&lt;Value&gt;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-US&lt;/CultureID&gt;&lt;Value&gt;;Annex CONFIDENTIAL;Annex SECRET&lt;/Value&gt;&lt;/LocalizedValue&gt;&lt;LocalizedValue&gt;&lt;CultureID&gt;de-CH&lt;/CultureID&gt;&lt;Value&gt;;Beilage(n) VERTRAULICH;Beilage(n) GEHEIM&lt;/Value&gt;&lt;/LocalizedValue&gt;&lt;LocalizedValue&gt;&lt;CultureID&gt;it-CH&lt;/CultureID&gt;&lt;Value&gt;;Allegato(i) CONFIDENZIALE;Allegato(i) SEGRETO&lt;/Value&gt;&lt;/LocalizedValue&gt;&lt;LocalizedValue&gt;&lt;CultureID&gt;fr-CH&lt;/CultureID&gt;&lt;Value&gt;;Annexe(s) CONFIDENTIEL;Annexe(s) SECRET&lt;/Value&gt;&lt;/LocalizedValue&gt;&lt;/Defaultvalues&gt;&lt;/StepItem&gt;&lt;StepItem Type=&quot;StepItemTextboxControl&quot; Weight=&quot;60&quot;&gt;&lt;DocVariableName&gt;Referenz/Aktenzeichen&lt;/DocVariableName&gt;&lt;Description&gt;&lt;LocalizedValue&gt;&lt;CultureID&gt;de-CH&lt;/CultureID&gt;&lt;Value&gt;&lt;/Value&gt;&lt;/LocalizedValue&gt;&lt;LocalizedValue&gt;&lt;CultureID&gt;fr-CH&lt;/CultureID&gt;&lt;Value&gt;&lt;/Value&gt;&lt;/LocalizedValue&gt;&lt;LocalizedValue&gt;&lt;CultureID&gt;it-CH&lt;/CultureID&gt;&lt;Value&gt;&lt;/Value&gt;&lt;/LocalizedValue&gt;&lt;LocalizedValue&gt;&lt;CultureID&gt;en-US&lt;/CultureID&gt;&lt;Value&gt;&lt;/Value&gt;&lt;/LocalizedValue&gt;&lt;LocalizedValue&gt;&lt;CultureID&gt;es-ES&lt;/CultureID&gt;&lt;Value&gt;&lt;/Value&gt;&lt;/LocalizedValue&gt;&lt;LocalizedValue&gt;&lt;CultureID&gt;rm-CH&lt;/CultureID&gt;&lt;Value&gt;&lt;/Value&gt;&lt;/LocalizedValue&gt;&lt;/Description&gt;&lt;Caption&gt;&lt;LocalizedValue&gt;&lt;CultureID&gt;de-CH&lt;/CultureID&gt;&lt;Value&gt;Referenz/Aktenzeichen&lt;/Value&gt;&lt;/LocalizedValue&gt;&lt;LocalizedValue&gt;&lt;CultureID&gt;fr-CH&lt;/CultureID&gt;&lt;Value&gt;Référence/Numéro de dossier&lt;/Value&gt;&lt;/LocalizedValue&gt;&lt;LocalizedValue&gt;&lt;CultureID&gt;it-CH&lt;/CultureID&gt;&lt;Value&gt;Numeri di riferimento/incarto&lt;/Value&gt;&lt;/LocalizedValue&gt;&lt;LocalizedValue&gt;&lt;CultureID&gt;en-US&lt;/CultureID&gt;&lt;Value&gt;Reference&lt;/Value&gt;&lt;/LocalizedValue&gt;&lt;LocalizedValue&gt;&lt;CultureID&gt;es-ES&lt;/CultureID&gt;&lt;Value&gt;&lt;/Value&gt;&lt;/LocalizedValue&gt;&lt;LocalizedValue&gt;&lt;CultureID&gt;rm-CH&lt;/CultureID&gt;&lt;Value&gt;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-US&lt;/CultureID&gt;&lt;Value&gt;&lt;/Value&gt;&lt;/LocalizedValue&gt;&lt;LocalizedValue&gt;&lt;CultureID&gt;de-CH&lt;/CultureID&gt;&lt;Value&gt;&lt;/Value&gt;&lt;/LocalizedValue&gt;&lt;LocalizedValue&gt;&lt;CultureID&gt;it-CH&lt;/CultureID&gt;&lt;Value&gt;&lt;/Value&gt;&lt;/LocalizedValue&gt;&lt;LocalizedValue&gt;&lt;CultureID&gt;fr-CH&lt;/CultureID&gt;&lt;Value&gt;&lt;/Value&gt;&lt;/LocalizedValue&gt;&lt;/Defaultvalues&gt;&lt;/StepItem&gt;&lt;StepItem Type=&quot;StepItemTextboxControl&quot; Weight=&quot;70&quot;&gt;&lt;DocVariableName&gt;Betreff&lt;/DocVariableName&gt;&lt;Description&gt;&lt;LocalizedValue&gt;&lt;CultureID&gt;de-CH&lt;/CultureID&gt;&lt;Value&gt;&lt;/Value&gt;&lt;/LocalizedValue&gt;&lt;LocalizedValue&gt;&lt;CultureID&gt;fr-CH&lt;/CultureID&gt;&lt;Value&gt;&lt;/Value&gt;&lt;/LocalizedValue&gt;&lt;LocalizedValue&gt;&lt;CultureID&gt;it-CH&lt;/CultureID&gt;&lt;Value&gt;&lt;/Value&gt;&lt;/LocalizedValue&gt;&lt;LocalizedValue&gt;&lt;CultureID&gt;en-US&lt;/CultureID&gt;&lt;Value&gt;&lt;/Value&gt;&lt;/LocalizedValue&gt;&lt;LocalizedValue&gt;&lt;CultureID&gt;es-ES&lt;/CultureID&gt;&lt;Value&gt;&lt;/Value&gt;&lt;/LocalizedValue&gt;&lt;LocalizedValue&gt;&lt;CultureID&gt;rm-CH&lt;/CultureID&gt;&lt;Value&gt;&lt;/Value&gt;&lt;/LocalizedValue&gt;&lt;/Description&gt;&lt;Caption&gt;&lt;LocalizedValue&gt;&lt;CultureID&gt;de-CH&lt;/CultureID&gt;&lt;Value&gt;Betreff&lt;/Value&gt;&lt;/LocalizedValue&gt;&lt;LocalizedValue&gt;&lt;CultureID&gt;fr-CH&lt;/CultureID&gt;&lt;Value&gt;Objet&lt;/Value&gt;&lt;/LocalizedValue&gt;&lt;LocalizedValue&gt;&lt;CultureID&gt;it-CH&lt;/CultureID&gt;&lt;Value&gt;Concerne&lt;/Value&gt;&lt;/LocalizedValue&gt;&lt;LocalizedValue&gt;&lt;CultureID&gt;en-US&lt;/CultureID&gt;&lt;Value&gt;Subject&lt;/Value&gt;&lt;/LocalizedValue&gt;&lt;LocalizedValue&gt;&lt;CultureID&gt;es-ES&lt;/CultureID&gt;&lt;Value&gt;&lt;/Value&gt;&lt;/LocalizedValue&gt;&lt;LocalizedValue&gt;&lt;CultureID&gt;rm-CH&lt;/CultureID&gt;&lt;Value&gt;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-US&lt;/CultureID&gt;&lt;Value&gt;&lt;/Value&gt;&lt;/LocalizedValue&gt;&lt;LocalizedValue&gt;&lt;CultureID&gt;de-CH&lt;/CultureID&gt;&lt;Value&gt;&lt;/Value&gt;&lt;/LocalizedValue&gt;&lt;LocalizedValue&gt;&lt;CultureID&gt;it-CH&lt;/CultureID&gt;&lt;Value&gt;&lt;/Value&gt;&lt;/LocalizedValue&gt;&lt;LocalizedValue&gt;&lt;CultureID&gt;fr-CH&lt;/CultureID&gt;&lt;Value&gt;&lt;/Value&gt;&lt;/LocalizedValue&gt;&lt;/Defaultvalues&gt;&lt;/StepItem&gt;&lt;StepItem Type=&quot;StepItemDropDownControl&quot; Weight=&quot;80&quot;&gt;&lt;DocVariableName&gt;Anrede&lt;/DocVariableName&gt;&lt;Description&gt;&lt;LocalizedValue&gt;&lt;CultureID&gt;de-CH&lt;/CultureID&gt;&lt;Value&gt;&lt;/Value&gt;&lt;/LocalizedValue&gt;&lt;LocalizedValue&gt;&lt;CultureID&gt;fr-CH&lt;/CultureID&gt;&lt;Value&gt;&lt;/Value&gt;&lt;/LocalizedValue&gt;&lt;LocalizedValue&gt;&lt;CultureID&gt;it-CH&lt;/CultureID&gt;&lt;Value&gt;&lt;/Value&gt;&lt;/LocalizedValue&gt;&lt;LocalizedValue&gt;&lt;CultureID&gt;en-US&lt;/CultureID&gt;&lt;Value&gt;&lt;/Value&gt;&lt;/LocalizedValue&gt;&lt;LocalizedValue&gt;&lt;CultureID&gt;es-ES&lt;/CultureID&gt;&lt;Value&gt;&lt;/Value&gt;&lt;/LocalizedValue&gt;&lt;LocalizedValue&gt;&lt;CultureID&gt;rm-CH&lt;/CultureID&gt;&lt;Value&gt;&lt;/Value&gt;&lt;/LocalizedValue&gt;&lt;/Description&gt;&lt;Caption&gt;&lt;LocalizedValue&gt;&lt;CultureID&gt;de-CH&lt;/CultureID&gt;&lt;Value&gt;Anrede&lt;/Value&gt;&lt;/LocalizedValue&gt;&lt;LocalizedValue&gt;&lt;CultureID&gt;fr-CH&lt;/CultureID&gt;&lt;Value&gt;Formule de politesse&lt;/Value&gt;&lt;/LocalizedValue&gt;&lt;LocalizedValue&gt;&lt;CultureID&gt;it-CH&lt;/CultureID&gt;&lt;Value&gt;Formula di cortesia&lt;/Value&gt;&lt;/LocalizedValue&gt;&lt;LocalizedValue&gt;&lt;CultureID&gt;en-US&lt;/CultureID&gt;&lt;Value&gt;Title&lt;/Value&gt;&lt;/LocalizedValue&gt;&lt;LocalizedValue&gt;&lt;CultureID&gt;es-ES&lt;/CultureID&gt;&lt;Value&gt;&lt;/Value&gt;&lt;/LocalizedValue&gt;&lt;LocalizedValue&gt;&lt;CultureID&gt;rm-CH&lt;/CultureID&gt;&lt;Value&gt;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-US&lt;/CultureID&gt;&lt;Value&gt;;Dear Mr.;Dear Sirs;Dear Mrs.;Dear Ms.;To whom it may concern;Dear Colleagues&lt;/Value&gt;&lt;/LocalizedValue&gt;&lt;LocalizedValue&gt;&lt;CultureID&gt;de-CH&lt;/CultureID&gt;&lt;Value&gt;;Sehr geehrter Herr;Sehr geehrte Herren;Sehr geehrte Frau;Sehr geehrte Damen;Sehr geehrte Damen und Herren;An alle Mitarbeitenden des&lt;/Value&gt;&lt;/LocalizedValue&gt;&lt;LocalizedValue&gt;&lt;CultureID&gt;it-CH&lt;/CultureID&gt;&lt;Value&gt;;Egregi signori,;Gentili signore,;Egregi signori, gentili signore,;Egregio signor;Gentile signora;A tutti i collaboratori&lt;/Value&gt;&lt;/LocalizedValue&gt;&lt;LocalizedValue&gt;&lt;CultureID&gt;fr-CH&lt;/CultureID&gt;&lt;Value&gt;;Monsieur,;Messieurs,;Madame,;Mesdames,;Mesdames, Messieurs,;A tous les collaborateurs et collaboratrices du&lt;/Value&gt;&lt;/LocalizedValue&gt;&lt;/Defaultvalues&gt;&lt;/StepItem&gt;&lt;StepItem Type=&quot;StepItemMappedTextboxControl&quot; Weight=&quot;90&quot;&gt;&lt;DocVariableName&gt;Klassifizierung_Mapper_Tab&lt;/DocVariableName&gt;&lt;Description&gt;&lt;LocalizedValue&gt;&lt;CultureID&gt;de-CH&lt;/CultureID&gt;&lt;Value&gt;&lt;/Value&gt;&lt;/LocalizedValue&gt;&lt;LocalizedValue&gt;&lt;CultureID&gt;fr-CH&lt;/CultureID&gt;&lt;Value&gt;&lt;/Value&gt;&lt;/LocalizedVal"/>
    <w:docVar w:name="GARAIO_XmlDialogDefinition_104" w:val="ue&gt;&lt;LocalizedValue&gt;&lt;CultureID&gt;it-CH&lt;/CultureID&gt;&lt;Value&gt;&lt;/Value&gt;&lt;/LocalizedValue&gt;&lt;LocalizedValue&gt;&lt;CultureID&gt;en-US&lt;/CultureID&gt;&lt;Value&gt;&lt;/Value&gt;&lt;/LocalizedValue&gt;&lt;LocalizedValue&gt;&lt;CultureID&gt;es-ES&lt;/CultureID&gt;&lt;Value&gt;&lt;/Value&gt;&lt;/LocalizedValue&gt;&lt;LocalizedValue&gt;&lt;CultureID&gt;rm-CH&lt;/CultureID&gt;&lt;Value&gt;&lt;/Value&gt;&lt;/LocalizedValue&gt;&lt;/Description&gt;&lt;Caption&gt;&lt;LocalizedValue&gt;&lt;CultureID&gt;de-CH&lt;/CultureID&gt;&lt;Value&gt;Klassifizierung_Mapper_Tab&lt;/Value&gt;&lt;/LocalizedValue&gt;&lt;LocalizedValue&gt;&lt;CultureID&gt;fr-CH&lt;/CultureID&gt;&lt;Value&gt;Klassifizierung_Mapper_Tab&lt;/Value&gt;&lt;/LocalizedValue&gt;&lt;LocalizedValue&gt;&lt;CultureID&gt;it-CH&lt;/CultureID&gt;&lt;Value&gt;Klassifizierung_Mapper_Tab&lt;/Value&gt;&lt;/LocalizedValue&gt;&lt;LocalizedValue&gt;&lt;CultureID&gt;en-US&lt;/CultureID&gt;&lt;Value&gt;Klassifizierung_Mapper_Tab&lt;/Value&gt;&lt;/LocalizedValue&gt;&lt;LocalizedValue&gt;&lt;CultureID&gt;es-ES&lt;/CultureID&gt;&lt;Value&gt;&lt;/Value&gt;&lt;/LocalizedValue&gt;&lt;LocalizedValue&gt;&lt;CultureID&gt;rm-CH&lt;/CultureID&gt;&lt;Value&gt;&lt;/Value&gt;&lt;/LocalizedValue&gt;&lt;/Caption&gt;&lt;IsNotEnabled&gt;False&lt;/IsNotEnabled&gt;&lt;IsSaveableLocally&gt;False&lt;/IsSaveableLocally&gt;&lt;IsNotVisible&gt;False&lt;/IsNotVisible&gt;&lt;MappedTextPlaceholders&gt;[Klassifizierungsvermerk]_x000d__x000d__x000d__x000d__x000d__x000a_[Klassifizierung_Beilage]&lt;/MappedTextPlaceholders&gt;&lt;/StepItem&gt;&lt;StepItem Type=&quot;StepItemMappedTextboxControl&quot; Weight=&quot;100&quot;&gt;&lt;DocVariableName&gt;Klassifizierung_Mapper&lt;/DocVariableName&gt;&lt;Description&gt;&lt;LocalizedValue&gt;&lt;CultureID&gt;de-CH&lt;/CultureID&gt;&lt;Value&gt;&lt;/Value&gt;&lt;/LocalizedValue&gt;&lt;LocalizedValue&gt;&lt;CultureID&gt;fr-CH&lt;/CultureID&gt;&lt;Value&gt;&lt;/Value&gt;&lt;/LocalizedValue&gt;&lt;LocalizedValue&gt;&lt;CultureID&gt;it-CH&lt;/CultureID&gt;&lt;Value&gt;&lt;/Value&gt;&lt;/LocalizedValue&gt;&lt;LocalizedValue&gt;&lt;CultureID&gt;en-US&lt;/CultureID&gt;&lt;Value&gt;&lt;/Value&gt;&lt;/LocalizedValue&gt;&lt;LocalizedValue&gt;&lt;CultureID&gt;es-ES&lt;/CultureID&gt;&lt;Value&gt;&lt;/Value&gt;&lt;/LocalizedValue&gt;&lt;LocalizedValue&gt;&lt;CultureID&gt;rm-CH&lt;/CultureID&gt;&lt;Value&gt;&lt;/Value&gt;&lt;/LocalizedValue&gt;&lt;/Description&gt;&lt;Caption&gt;&lt;LocalizedValue&gt;&lt;CultureID&gt;de-CH&lt;/CultureID&gt;&lt;Value&gt;Klassifizierung_Mapper&lt;/Value&gt;&lt;/LocalizedValue&gt;&lt;LocalizedValue&gt;&lt;CultureID&gt;fr-CH&lt;/CultureID&gt;&lt;Value&gt;Klassifizierung_Mapper&lt;/Value&gt;&lt;/LocalizedValue&gt;&lt;LocalizedValue&gt;&lt;CultureID&gt;it-CH&lt;/CultureID&gt;&lt;Value&gt;Klassifizierung_Mapper&lt;/Value&gt;&lt;/LocalizedValue&gt;&lt;LocalizedValue&gt;&lt;CultureID&gt;en-US&lt;/CultureID&gt;&lt;Value&gt;Klassifizierung_Mapper&lt;/Value&gt;&lt;/LocalizedValue&gt;&lt;LocalizedValue&gt;&lt;CultureID&gt;es-ES&lt;/CultureID&gt;&lt;Value&gt;&lt;/Value&gt;&lt;/LocalizedValue&gt;&lt;LocalizedValue&gt;&lt;CultureID&gt;rm-CH&lt;/CultureID&gt;&lt;Value&gt;&lt;/Value&gt;&lt;/LocalizedValue&gt;&lt;/Caption&gt;&lt;IsNotEnabled&gt;False&lt;/IsNotEnabled&gt;&lt;IsSaveableLocally&gt;False&lt;/IsSaveableLocally&gt;&lt;IsNotVisible&gt;False&lt;/IsNotVisible&gt;&lt;MappedTextPlaceholders&gt;[Klassifizierungsvermerk]_x000d__x000d__x000d__x000d__x000d__x000a_[Klassifizierung_Beilage]&lt;/MappedTextPlaceholders&gt;&lt;/StepItem&gt;&lt;StepItem Type=&quot;StepItemDropDownControl&quot; Weight=&quot;110&quot;&gt;&lt;DocVariableName&gt;varAktennotiz&lt;/DocVariableName&gt;&lt;Description&gt;&lt;LocalizedValue&gt;&lt;CultureID&gt;de-CH&lt;/CultureID&gt;&lt;Value&gt;&lt;/Value&gt;&lt;/LocalizedValue&gt;&lt;LocalizedValue&gt;&lt;CultureID&gt;fr-CH&lt;/CultureID&gt;&lt;Value&gt;&lt;/Value&gt;&lt;/LocalizedValue&gt;&lt;LocalizedValue&gt;&lt;CultureID&gt;it-CH&lt;/CultureID&gt;&lt;Value&gt;&lt;/Value&gt;&lt;/LocalizedValue&gt;&lt;LocalizedValue&gt;&lt;CultureID&gt;en-US&lt;/CultureID&gt;&lt;Value&gt;&lt;/Value&gt;&lt;/LocalizedValue&gt;&lt;LocalizedValue&gt;&lt;CultureID&gt;es-ES&lt;/CultureID&gt;&lt;Value&gt;&lt;/Value&gt;&lt;/LocalizedValue&gt;&lt;LocalizedValue&gt;&lt;CultureID&gt;rm-CH&lt;/CultureID&gt;&lt;Value&gt;&lt;/Value&gt;&lt;/LocalizedValue&gt;&lt;/Description&gt;&lt;Caption&gt;&lt;LocalizedValue&gt;&lt;CultureID&gt;de-CH&lt;/CultureID&gt;&lt;Value&gt;Aktennotiz&lt;/Value&gt;&lt;/LocalizedValue&gt;&lt;LocalizedValue&gt;&lt;CultureID&gt;fr-CH&lt;/CultureID&gt;&lt;Value&gt;Aktennotiz&lt;/Value&gt;&lt;/LocalizedValue&gt;&lt;LocalizedValue&gt;&lt;CultureID&gt;it-CH&lt;/CultureID&gt;&lt;Value&gt;Aktennotiz&lt;/Value&gt;&lt;/LocalizedValue&gt;&lt;LocalizedValue&gt;&lt;CultureID&gt;en-US&lt;/CultureID&gt;&lt;Value&gt;Aktennotiz&lt;/Value&gt;&lt;/LocalizedValue&gt;&lt;LocalizedValue&gt;&lt;CultureID&gt;es-ES&lt;/CultureID&gt;&lt;Value&gt;Aktennotiz&lt;/Value&gt;&lt;/LocalizedValue&gt;&lt;LocalizedValue&gt;&lt;CultureID&gt;rm-CH&lt;/CultureID&gt;&lt;Value&gt;Aktennotiz&lt;/Value&gt;&lt;/LocalizedValue&gt;&lt;/Caption&gt;&lt;IsNotEnabled&gt;False&lt;/IsNotEnabled&gt;&lt;IsSaveableLocally&gt;False&lt;/IsSaveableLocally&gt;&lt;IsNotVisible&gt;True&lt;/IsNotVisible&gt;&lt;IsMustField&gt;False&lt;/IsMustField&gt;&lt;Defaultvalues&gt;&lt;LocalizedValue&gt;&lt;CultureID&gt;de-CH&lt;/CultureID&gt;&lt;Value&gt;Aktennotiz;&lt;/Value&gt;&lt;/LocalizedValue&gt;&lt;LocalizedValue&gt;&lt;CultureID&gt;en-US&lt;/CultureID&gt;&lt;Value&gt;Notes;&lt;/Value&gt;&lt;/LocalizedValue&gt;&lt;LocalizedValue&gt;&lt;CultureID&gt;fr-CH&lt;/CultureID&gt;&lt;Value&gt;Note de Service;&lt;/Value&gt;&lt;/LocalizedValue&gt;&lt;LocalizedValue&gt;&lt;CultureID&gt;it-CH&lt;/CultureID&gt;&lt;Value&gt;Nota;&lt;/Value&gt;&lt;/LocalizedValue&gt;&lt;/Defaultvalues&gt;&lt;/StepItem&gt;&lt;StepItem Type=&quot;StepItemDropDownControl&quot; Weight=&quot;120&quot;&gt;&lt;DocVariableName&gt;varDatum&lt;/DocVariableName&gt;&lt;Description&gt;&lt;LocalizedValue&gt;&lt;CultureID&gt;de-CH&lt;/CultureID&gt;&lt;Value&gt;&lt;/Value&gt;&lt;/LocalizedValue&gt;&lt;LocalizedValue&gt;&lt;CultureID&gt;fr-CH&lt;/CultureID&gt;&lt;Value&gt;&lt;/Value&gt;&lt;/LocalizedValue&gt;&lt;LocalizedValue&gt;&lt;CultureID&gt;it-CH&lt;/CultureID&gt;&lt;Value&gt;&lt;/Value&gt;&lt;/LocalizedValue&gt;&lt;LocalizedValue&gt;&lt;CultureID&gt;en-US&lt;/CultureID&gt;&lt;Value&gt;&lt;/Value&gt;&lt;/LocalizedValue&gt;&lt;LocalizedValue&gt;&lt;CultureID&gt;es-ES&lt;/CultureID&gt;&lt;Value&gt;&lt;/Value&gt;&lt;/LocalizedValue&gt;&lt;LocalizedValue&gt;&lt;CultureID&gt;rm-CH&lt;/CultureID&gt;&lt;Value&gt;&lt;/Value&gt;&lt;/LocalizedValue&gt;&lt;/Description&gt;&lt;Caption&gt;&lt;LocalizedValue&gt;&lt;CultureID&gt;de-CH&lt;/CultureID&gt;&lt;Value&gt;Datum&lt;/Value&gt;&lt;/LocalizedValue&gt;&lt;LocalizedValue&gt;&lt;CultureID&gt;fr-CH&lt;/CultureID&gt;&lt;Value&gt;Datum&lt;/Value&gt;&lt;/LocalizedValue&gt;&lt;LocalizedValue&gt;&lt;CultureID&gt;it-CH&lt;/CultureID&gt;&lt;Value&gt;Datum&lt;/Value&gt;&lt;/LocalizedValue&gt;&lt;LocalizedValue&gt;&lt;CultureID&gt;en-US&lt;/CultureID&gt;&lt;Value&gt;Datum&lt;/Value&gt;&lt;/LocalizedValue&gt;&lt;LocalizedValue&gt;&lt;CultureID&gt;es-ES&lt;/CultureID&gt;&lt;Value&gt;Datum&lt;/Value&gt;&lt;/LocalizedValue&gt;&lt;LocalizedValue&gt;&lt;CultureID&gt;rm-CH&lt;/CultureID&gt;&lt;Value&gt;Datum&lt;/Value&gt;&lt;/LocalizedValue&gt;&lt;/Caption&gt;&lt;IsNotEnabled&gt;False&lt;/IsNotEnabled&gt;&lt;IsSaveableLocally&gt;False&lt;/IsSaveableLocally&gt;&lt;IsNotVisible&gt;True&lt;/IsNotVisible&gt;&lt;IsMustField&gt;False&lt;/IsMustField&gt;&lt;Defaultvalues&gt;&lt;LocalizedValue&gt;&lt;CultureID&gt;de-CH&lt;/CultureID&gt;&lt;Value&gt;Datum:;&lt;/Value&gt;&lt;/LocalizedValue&gt;&lt;LocalizedValue&gt;&lt;CultureID&gt;en-US&lt;/CultureID&gt;&lt;Value&gt;Date:;&lt;/Value&gt;&lt;/LocalizedValue&gt;&lt;LocalizedValue&gt;&lt;CultureID&gt;fr-CH&lt;/CultureID&gt;&lt;Value&gt;Date:;&lt;/Value&gt;&lt;/LocalizedValue&gt;&lt;LocalizedValue&gt;&lt;CultureID&gt;it-CH&lt;/CultureID&gt;&lt;Value&gt;Data:;&lt;/Value&gt;&lt;/LocalizedValue&gt;&lt;/Defaultvalues&gt;&lt;/StepItem&gt;&lt;StepItem Type=&quot;StepItemDropDownControl&quot; Weight=&quot;130&quot;&gt;&lt;DocVariableName&gt;varFür&lt;/DocVariableName&gt;&lt;Description&gt;&lt;LocalizedValue&gt;&lt;CultureID&gt;de-CH&lt;/CultureID&gt;&lt;Value&gt;&lt;/Value&gt;&lt;/LocalizedValue&gt;&lt;LocalizedValue&gt;&lt;CultureID&gt;fr-CH&lt;/CultureID&gt;&lt;Value&gt;&lt;/Value&gt;&lt;/LocalizedValue&gt;&lt;LocalizedValue&gt;&lt;CultureID&gt;it-CH&lt;/CultureID&gt;&lt;Value&gt;&lt;/Value&gt;&lt;/LocalizedValue&gt;&lt;LocalizedValue&gt;&lt;CultureID&gt;en-US&lt;/CultureID&gt;&lt;Value&gt;&lt;/Value&gt;&lt;/LocalizedValue&gt;&lt;LocalizedValue&gt;&lt;CultureID&gt;es-ES&lt;/CultureID&gt;&lt;Value&gt;&lt;/Value&gt;&lt;/LocalizedValue&gt;&lt;LocalizedValue&gt;&lt;CultureID&gt;rm-CH&lt;/CultureID&gt;&lt;Value&gt;&lt;/Value&gt;&lt;/LocalizedValue&gt;&lt;/Description&gt;&lt;Caption&gt;&lt;LocalizedValue&gt;&lt;CultureID&gt;de-CH&lt;/CultureID&gt;&lt;Value&gt;Für&lt;/Value&gt;&lt;/LocalizedValue&gt;&lt;LocalizedValue&gt;&lt;CultureID&gt;fr-CH&lt;/CultureID&gt;&lt;Value&gt;Für&lt;/Value&gt;&lt;/LocalizedValue&gt;&lt;LocalizedValue&gt;&lt;CultureID&gt;it-CH&lt;/CultureID&gt;&lt;Value&gt;Für&lt;/Value&gt;&lt;/LocalizedValue&gt;&lt;LocalizedValue&gt;&lt;CultureID&gt;en-US&lt;/CultureID&gt;&lt;Value&gt;Für&lt;/Value&gt;&lt;/LocalizedValue&gt;&lt;LocalizedValue&gt;&lt;CultureID&gt;es-ES&lt;/CultureID&gt;&lt;Value&gt;Für&lt;/Value&gt;&lt;/LocalizedValue&gt;&lt;LocalizedValue&gt;&lt;CultureID&gt;rm-CH&lt;/CultureID&gt;&lt;Value&gt;Für&lt;/Value&gt;&lt;/LocalizedValue&gt;&lt;/Caption&gt;&lt;IsNotEnabled&gt;False&lt;/IsNotEnabled&gt;&lt;IsSaveableLocally&gt;False&lt;/IsSaveableLocally&gt;&lt;IsNotVisible&gt;True&lt;/IsNotVisible&gt;&lt;IsMustField&gt;False&lt;/IsMustField&gt;&lt;Defaultvalues&gt;&lt;LocalizedValue&gt;&lt;CultureID&gt;de-CH&lt;/CultureID&gt;&lt;Value&gt;Für:;&lt;/Value&gt;&lt;/LocalizedValue&gt;&lt;LocalizedValue&gt;&lt;CultureID&gt;en-US&lt;/CultureID&gt;&lt;Value&gt;For:;&lt;/Value&gt;&lt;/LocalizedValue&gt;&lt;LocalizedValue&gt;&lt;CultureID&gt;fr-CH&lt;/CultureID&gt;&lt;Value&gt;A:;&lt;/Value&gt;&lt;/LocalizedValue&gt;&lt;LocalizedValue&gt;&lt;CultureID&gt;it-CH&lt;/CultureID&gt;&lt;Value&gt;Per:;&lt;/Value&gt;&lt;/LocalizedValue&gt;&lt;/Defaultvalues&gt;&lt;/StepItem&gt;&lt;StepItem Type=&quot;StepItemDropDownControl&quot; Weight=&quot;140&quot;&gt;&lt;DocVariableName&gt;varKopie&lt;/DocVariableName&gt;&lt;Description&gt;&lt;LocalizedValue&gt;&lt;CultureID&gt;de-CH&lt;/CultureID&gt;&lt;Value&gt;&lt;/Value&gt;&lt;/LocalizedValue&gt;&lt;LocalizedValue&gt;&lt;CultureID&gt;fr-CH&lt;/CultureID&gt;&lt;Value&gt;&lt;/Value&gt;&lt;/LocalizedValue&gt;&lt;LocalizedValue&gt;&lt;CultureID&gt;it-CH&lt;/CultureID&gt;&lt;Value&gt;&lt;/Value&gt;&lt;/LocalizedValue&gt;&lt;LocalizedValue&gt;&lt;CultureID&gt;en-US&lt;/CultureID&gt;&lt;Value&gt;&lt;/Value&gt;&lt;/LocalizedValue&gt;&lt;LocalizedValue&gt;&lt;CultureID&gt;es-ES&lt;/CultureID&gt;&lt;Value&gt;&lt;/Value&gt;&lt;/LocalizedValue&gt;&lt;LocalizedValue&gt;&lt;CultureID&gt;rm-CH&lt;/CultureID&gt;&lt;Value&gt;&lt;/Value&gt;&lt;/LocalizedValue&gt;&lt;/Description&gt;&lt;Caption&gt;&lt;LocalizedValue&gt;&lt;CultureID&gt;de-CH&lt;/CultureID&gt;&lt;Value&gt;Kopie an&lt;/Value&gt;&lt;/LocalizedValue&gt;&lt;LocalizedValue&gt;&lt;CultureID&gt;fr-CH&lt;/CultureID&gt;&lt;Value&gt;&lt;/Value&gt;&lt;/LocalizedValue&gt;&lt;LocalizedValue&gt;&lt;CultureID&gt;it-CH&lt;/CultureID&gt;&lt;Value&gt;&lt;/Value&gt;&lt;/LocalizedValue&gt;&lt;LocalizedValue&gt;&lt;CultureID&gt;en-US&lt;/CultureID&gt;&lt;Value&gt;&lt;/Value&gt;&lt;/LocalizedValue&gt;&lt;LocalizedValue&gt;&lt;CultureID&gt;es-ES&lt;/CultureID&gt;&lt;Value&gt;&lt;/Value&gt;&lt;/LocalizedValue&gt;&lt;LocalizedValue&gt;&lt;CultureID&gt;rm-CH&lt;/CultureID&gt;&lt;Value&gt;&lt;/Value&gt;&lt;/LocalizedValue&gt;&lt;/Caption&gt;&lt;IsNotEnabled&gt;False&lt;/IsNotEnabled&gt;&lt;IsSaveableLocally&gt;False&lt;/IsSaveableLocally&gt;&lt;IsNotVisible&gt;True&lt;/IsNotVisible&gt;&lt;IsMustField&gt;False&lt;/IsMustField&gt;&lt;Defaultvalues&gt;&lt;LocalizedValue&gt;&lt;CultureID&gt;de-CH&lt;/CultureID&gt;&lt;Value&gt;Kopie an:;&lt;/Value&gt;&lt;/LocalizedValue&gt;&lt;LocalizedValue&gt;&lt;CultureID&gt;en-US&lt;/CultureID&gt;&lt;Value&gt;Copy to:;&lt;/Value&gt;&lt;/LocalizedValue&gt;&lt;LocalizedValue&gt;&lt;CultureID&gt;fr-CH&lt;/CultureID&gt;&lt;Value&gt;Copie a:;&lt;/Value&gt;&lt;/LocalizedValue&gt;&lt;LocalizedValue&gt;&lt;CultureID&gt;it-CH&lt;/CultureID&gt;&lt;Value&gt;Copia a:;&lt;/Value&gt;&lt;/LocalizedValue&gt;&lt;/Defaultvalues&gt;&lt;/StepItem&gt;&lt;StepItem Type=&quot;StepItemDropDownControl&quot; Weight=&quot;150&quot;&gt;&lt;DocVariableName&gt;var Referenz&lt;/DocVariableName&gt;&lt;Description&gt;&lt;LocalizedValue&gt;&lt;CultureID&gt;de-CH&lt;/CultureID&gt;&lt;Value&gt;&lt;/Value&gt;&lt;/LocalizedValue&gt;&lt;LocalizedValue&gt;&lt;CultureID&gt;fr-CH&lt;/CultureID&gt;&lt;Value&gt;&lt;/Value&gt;&lt;/LocalizedValue&gt;&lt;LocalizedValue&gt;&lt;CultureID&gt;it-CH&lt;/CultureID&gt;&lt;Value&gt;&lt;/Value&gt;&lt;/LocalizedValue&gt;&lt;LocalizedValue&gt;&lt;CultureID&gt;en-US&lt;/CultureID&gt;&lt;Value&gt;&lt;/Value&gt;&lt;/LocalizedValue&gt;&lt;LocalizedValue&gt;&lt;CultureID&gt;es-ES&lt;/CultureID&gt;&lt;Value&gt;&lt;/Value&gt;&lt;/LocalizedValue&gt;&lt;LocalizedValue&gt;&lt;CultureID&gt;rm-CH&lt;/CultureID&gt;&lt;Value&gt;&lt;/Value&gt;&lt;/LocalizedValue&gt;&lt;/Description&gt;&lt;Caption&gt;&lt;LocalizedValue&gt;&lt;CultureID&gt;de-CH&lt;/CultureID&gt;&lt;Value&gt;Referenz&lt;/Value&gt;&lt;/LocalizedValue&gt;&lt;LocalizedValue&gt;&lt;CultureID&gt;fr-CH&lt;/CultureID&gt;&lt;Value&gt;&lt;/Value&gt;&lt;/LocalizedValue&gt;&lt;LocalizedValue&gt;&lt;CultureID&gt;it-CH&lt;/CultureID&gt;&lt;Value&gt;&lt;/Value&gt;&lt;/LocalizedValue&gt;&lt;LocalizedValue&gt;&lt;CultureID&gt;en-US&lt;/CultureID&gt;&lt;Value&gt;&lt;/Value&gt;&lt;/LocalizedValue&gt;&lt;LocalizedValue&gt;&lt;CultureID&gt;es-ES&lt;/CultureID&gt;&lt;Value&gt;&lt;/Value&gt;&lt;/LocalizedValue&gt;&lt;LocalizedValue&gt;&lt;CultureID&gt;rm-CH&lt;/CultureID&gt;&lt;Value&gt;&lt;/Value&gt;&lt;/LocalizedValue&gt;&lt;/Caption&gt;&lt;I"/>
    <w:docVar w:name="GARAIO_XmlDialogDefinition_105" w:val="sNotEnabled&gt;False&lt;/IsNotEnabled&gt;&lt;IsSaveableLocally&gt;False&lt;/IsSaveableLocally&gt;&lt;IsNotVisible&gt;True&lt;/IsNotVisible&gt;&lt;IsMustField&gt;False&lt;/IsMustField&gt;&lt;Defaultvalues&gt;&lt;LocalizedValue&gt;&lt;CultureID&gt;de-CH&lt;/CultureID&gt;&lt;Value&gt;Referenz/Aktenzeichen:;&lt;/Value&gt;&lt;/LocalizedValue&gt;&lt;LocalizedValue&gt;&lt;CultureID&gt;en-US&lt;/CultureID&gt;&lt;Value&gt;Reference:;&lt;/Value&gt;&lt;/LocalizedValue&gt;&lt;LocalizedValue&gt;&lt;CultureID&gt;fr-CH&lt;/CultureID&gt;&lt;Value&gt;Référence:;&lt;/Value&gt;&lt;/LocalizedValue&gt;&lt;LocalizedValue&gt;&lt;CultureID&gt;it-CH&lt;/CultureID&gt;&lt;Value&gt;Numero di riferimento/incarto:;&lt;/Value&gt;&lt;/LocalizedValue&gt;&lt;/Defaultvalues&gt;&lt;/StepItem&gt;&lt;StepItem Type=&quot;StepItemDropDownControl&quot; Weight=&quot;160&quot;&gt;&lt;DocVariableName&gt;varTel&lt;/DocVariableName&gt;&lt;Description&gt;&lt;LocalizedValue&gt;&lt;CultureID&gt;de-CH&lt;/CultureID&gt;&lt;Value&gt;&lt;/Value&gt;&lt;/LocalizedValue&gt;&lt;LocalizedValue&gt;&lt;CultureID&gt;fr-CH&lt;/CultureID&gt;&lt;Value&gt;&lt;/Value&gt;&lt;/LocalizedValue&gt;&lt;LocalizedValue&gt;&lt;CultureID&gt;it-CH&lt;/CultureID&gt;&lt;Value&gt;&lt;/Value&gt;&lt;/LocalizedValue&gt;&lt;LocalizedValue&gt;&lt;CultureID&gt;en-US&lt;/CultureID&gt;&lt;Value&gt;&lt;/Value&gt;&lt;/LocalizedValue&gt;&lt;LocalizedValue&gt;&lt;CultureID&gt;es-ES&lt;/CultureID&gt;&lt;Value&gt;&lt;/Value&gt;&lt;/LocalizedValue&gt;&lt;LocalizedValue&gt;&lt;CultureID&gt;rm-CH&lt;/CultureID&gt;&lt;Value&gt;&lt;/Value&gt;&lt;/LocalizedValue&gt;&lt;/Description&gt;&lt;Caption&gt;&lt;LocalizedValue&gt;&lt;CultureID&gt;de-CH&lt;/CultureID&gt;&lt;Value&gt;Tel&lt;/Value&gt;&lt;/LocalizedValue&gt;&lt;LocalizedValue&gt;&lt;CultureID&gt;fr-CH&lt;/CultureID&gt;&lt;Value&gt;Tel&lt;/Value&gt;&lt;/LocalizedValue&gt;&lt;LocalizedValue&gt;&lt;CultureID&gt;it-CH&lt;/CultureID&gt;&lt;Value&gt;Tel&lt;/Value&gt;&lt;/LocalizedValue&gt;&lt;LocalizedValue&gt;&lt;CultureID&gt;en-US&lt;/CultureID&gt;&lt;Value&gt;Tel&lt;/Value&gt;&lt;/LocalizedValue&gt;&lt;LocalizedValue&gt;&lt;CultureID&gt;es-ES&lt;/CultureID&gt;&lt;Value&gt;Tel&lt;/Value&gt;&lt;/LocalizedValue&gt;&lt;LocalizedValue&gt;&lt;CultureID&gt;rm-CH&lt;/CultureID&gt;&lt;Value&gt;Tel&lt;/Value&gt;&lt;/LocalizedValue&gt;&lt;/Caption&gt;&lt;IsNotEnabled&gt;False&lt;/IsNotEnabled&gt;&lt;IsSaveableLocally&gt;False&lt;/IsSaveableLocally&gt;&lt;IsNotVisible&gt;True&lt;/IsNotVisible&gt;&lt;IsMustField&gt;False&lt;/IsMustField&gt;&lt;Defaultvalues&gt;&lt;LocalizedValue&gt;&lt;CultureID&gt;de-CH&lt;/CultureID&gt;&lt;Value&gt;Tel.;&lt;/Value&gt;&lt;/LocalizedValue&gt;&lt;LocalizedValue&gt;&lt;CultureID&gt;en-US&lt;/CultureID&gt;&lt;Value&gt;Tel.;&lt;/Value&gt;&lt;/LocalizedValue&gt;&lt;LocalizedValue&gt;&lt;CultureID&gt;fr-CH&lt;/CultureID&gt;&lt;Value&gt;Tél.;&lt;/Value&gt;&lt;/LocalizedValue&gt;&lt;LocalizedValue&gt;&lt;CultureID&gt;it-CH&lt;/CultureID&gt;&lt;Value&gt;Tel.;&lt;/Value&gt;&lt;/LocalizedValue&gt;&lt;/Defaultvalues&gt;&lt;/StepItem&gt;&lt;StepItem Type=&quot;StepItemDropDownControl&quot; Weight=&quot;170&quot;&gt;&lt;DocVariableName&gt;varFax&lt;/DocVariableName&gt;&lt;Description&gt;&lt;LocalizedValue&gt;&lt;CultureID&gt;de-CH&lt;/CultureID&gt;&lt;Value&gt;&lt;/Value&gt;&lt;/LocalizedValue&gt;&lt;LocalizedValue&gt;&lt;CultureID&gt;fr-CH&lt;/CultureID&gt;&lt;Value&gt;&lt;/Value&gt;&lt;/LocalizedValue&gt;&lt;LocalizedValue&gt;&lt;CultureID&gt;it-CH&lt;/CultureID&gt;&lt;Value&gt;&lt;/Value&gt;&lt;/LocalizedValue&gt;&lt;LocalizedValue&gt;&lt;CultureID&gt;en-US&lt;/CultureID&gt;&lt;Value&gt;&lt;/Value&gt;&lt;/LocalizedValue&gt;&lt;LocalizedValue&gt;&lt;CultureID&gt;es-ES&lt;/CultureID&gt;&lt;Value&gt;&lt;/Value&gt;&lt;/LocalizedValue&gt;&lt;LocalizedValue&gt;&lt;CultureID&gt;rm-CH&lt;/CultureID&gt;&lt;Value&gt;&lt;/Value&gt;&lt;/LocalizedValue&gt;&lt;/Description&gt;&lt;Caption&gt;&lt;LocalizedValue&gt;&lt;CultureID&gt;de-CH&lt;/CultureID&gt;&lt;Value&gt;Fax&lt;/Value&gt;&lt;/LocalizedValue&gt;&lt;LocalizedValue&gt;&lt;CultureID&gt;fr-CH&lt;/CultureID&gt;&lt;Value&gt;Fax&lt;/Value&gt;&lt;/LocalizedValue&gt;&lt;LocalizedValue&gt;&lt;CultureID&gt;it-CH&lt;/CultureID&gt;&lt;Value&gt;Fax&lt;/Value&gt;&lt;/LocalizedValue&gt;&lt;LocalizedValue&gt;&lt;CultureID&gt;en-US&lt;/CultureID&gt;&lt;Value&gt;Fax&lt;/Value&gt;&lt;/LocalizedValue&gt;&lt;LocalizedValue&gt;&lt;CultureID&gt;es-ES&lt;/CultureID&gt;&lt;Value&gt;Fax&lt;/Value&gt;&lt;/LocalizedValue&gt;&lt;LocalizedValue&gt;&lt;CultureID&gt;rm-CH&lt;/CultureID&gt;&lt;Value&gt;Fax&lt;/Value&gt;&lt;/LocalizedValue&gt;&lt;/Caption&gt;&lt;IsNotEnabled&gt;False&lt;/IsNotEnabled&gt;&lt;IsSaveableLocally&gt;False&lt;/IsSaveableLocally&gt;&lt;IsNotVisible&gt;True&lt;/IsNotVisible&gt;&lt;IsMustField&gt;False&lt;/IsMustField&gt;&lt;Defaultvalues&gt;&lt;LocalizedValue&gt;&lt;CultureID&gt;de-CH&lt;/CultureID&gt;&lt;Value&gt;Fax;&lt;/Value&gt;&lt;/LocalizedValue&gt;&lt;LocalizedValue&gt;&lt;CultureID&gt;en-US&lt;/CultureID&gt;&lt;Value&gt;Fax;&lt;/Value&gt;&lt;/LocalizedValue&gt;&lt;LocalizedValue&gt;&lt;CultureID&gt;fr-CH&lt;/CultureID&gt;&lt;Value&gt;Fax;&lt;/Value&gt;&lt;/LocalizedValue&gt;&lt;LocalizedValue&gt;&lt;CultureID&gt;it-CH&lt;/CultureID&gt;&lt;Value&gt;fax;&lt;/Value&gt;&lt;/LocalizedValue&gt;&lt;/Defaultvalues&gt;&lt;/StepItem&gt;&lt;StepItem Type=&quot;StepItemLogoControl&quot; Weight=&quot;180&quot;&gt;&lt;DocVariableName&gt;varLogo&lt;/DocVariableName&gt;&lt;Description&gt;&lt;LocalizedValue&gt;&lt;CultureID&gt;de-CH&lt;/CultureID&gt;&lt;Value&gt;&lt;/Value&gt;&lt;/LocalizedValue&gt;&lt;LocalizedValue&gt;&lt;CultureID&gt;fr-CH&lt;/CultureID&gt;&lt;Value&gt;&lt;/Value&gt;&lt;/LocalizedValue&gt;&lt;LocalizedValue&gt;&lt;CultureID&gt;it-CH&lt;/CultureID&gt;&lt;Value&gt;&lt;/Value&gt;&lt;/LocalizedValue&gt;&lt;LocalizedValue&gt;&lt;CultureID&gt;en-US&lt;/CultureID&gt;&lt;Value&gt;&lt;/Value&gt;&lt;/LocalizedValue&gt;&lt;LocalizedValue&gt;&lt;CultureID&gt;es-ES&lt;/CultureID&gt;&lt;Value&gt;&lt;/Value&gt;&lt;/LocalizedValue&gt;&lt;LocalizedValue&gt;&lt;CultureID&gt;rm-CH&lt;/CultureID&gt;&lt;Value&gt;&lt;/Value&gt;&lt;/LocalizedValue&gt;&lt;/Description&gt;&lt;Caption&gt;&lt;LocalizedValue&gt;&lt;CultureID&gt;de-CH&lt;/CultureID&gt;&lt;Value&gt;Logo&lt;/Value&gt;&lt;/LocalizedValue&gt;&lt;LocalizedValue&gt;&lt;CultureID&gt;fr-CH&lt;/CultureID&gt;&lt;Value&gt;Logo&lt;/Value&gt;&lt;/LocalizedValue&gt;&lt;LocalizedValue&gt;&lt;CultureID&gt;it-CH&lt;/CultureID&gt;&lt;Value&gt;Logo&lt;/Value&gt;&lt;/LocalizedValue&gt;&lt;LocalizedValue&gt;&lt;CultureID&gt;en-US&lt;/CultureID&gt;&lt;Value&gt;Logo&lt;/Value&gt;&lt;/LocalizedValue&gt;&lt;LocalizedValue&gt;&lt;CultureID&gt;es-ES&lt;/CultureID&gt;&lt;Value&gt;Logo&lt;/Value&gt;&lt;/LocalizedValue&gt;&lt;LocalizedValue&gt;&lt;CultureID&gt;rm-CH&lt;/CultureID&gt;&lt;Value&gt;Logo&lt;/Value&gt;&lt;/LocalizedValue&gt;&lt;/Caption&gt;&lt;IsNotEnabled&gt;False&lt;/IsNotEnabled&gt;&lt;IsSaveableLocally&gt;False&lt;/IsSaveableLocally&gt;&lt;IsNotVisible&gt;True&lt;/IsNotVisible&gt;&lt;Logos&gt;&lt;LogoObjectSerialized&gt;﻿&amp;lt;?xml version=&quot;1.0&quot; encoding=&quot;utf-8&quot;?&amp;gt;&amp;lt;Logo xmlns:xsi=&quot;http://www.w3.org/2001/XMLSchema-instance&quot; xmlns:xsd=&quot;http://www.w3.org/2001/XMLSchema&quot;&amp;gt;&amp;lt;FileName&amp;gt;NewLogo_GRST.jpg&amp;lt;/FileName&amp;gt;&amp;lt;LogoString&amp;gt;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"/>
    <w:docVar w:name="GARAIO_XmlDialogDefinition_106" w:val="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"/>
    <w:docVar w:name="GARAIO_XmlDialogDefinition_107" w:val="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"/>
    <w:docVar w:name="GARAIO_XmlDialogDefinition_108" w:val="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"/>
    <w:docVar w:name="GARAIO_XmlDialogDefinition_109" w:val="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"/>
    <w:docVar w:name="GARAIO_XmlDialogDefinition_110" w:val="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"/>
    <w:docVar w:name="GARAIO_XmlDialogDefinition_111" w:val="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"/>
    <w:docVar w:name="GARAIO_XmlDialogDefinition_112" w:val="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"/>
    <w:docVar w:name="GARAIO_XmlDialogDefinition_113" w:val="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&amp;lt;/LogoString&amp;gt;&amp;lt;PicBezeichnungDE /&amp;gt;&amp;lt;PicBeschreibungDE /&amp;gt;&amp;lt;PicBezeichnungFR /&amp;gt;&amp;lt;PicBeschreibungFR /&amp;gt;&amp;lt;PicBezeichnungIT /&amp;gt;&amp;lt;PicBeschreibungIT /&amp;gt;&amp;lt;PicBezeichnungEN /&amp;gt;&amp;lt;PicBeschreibungEN /&amp;gt;&amp;lt;PicBezeichnungES /&amp;gt;&amp;lt;PicBeschreibungES /&amp;gt;&amp;lt;PicBezeichnungRM"/>
    <w:docVar w:name="GARAIO_XmlDialogDefinition_114" w:val=" /&amp;gt;&amp;lt;PicBeschreibungRM /&amp;gt;&amp;lt;IstStandardLogo&amp;gt;true&amp;lt;/IstStandardLogo&amp;gt;&amp;lt;HatAuswahlDruckOptionen&amp;gt;false&amp;lt;/HatAuswahlDruckOptionen&amp;gt;&amp;lt;/Logo&amp;gt;&lt;/LogoObjectSerialized&gt;&lt;/Logos&gt;&lt;/StepItem&gt;&lt;/Step&gt;&lt;/DocumentDefinition&gt;"/>
    <w:docVar w:name="GaraioDocPropertyAuthor" w:val="&lt;Absender_Vorname&gt; &lt;Absender_Name&gt;"/>
    <w:docVar w:name="GaraioDocPropertyCompany" w:val="&lt;Absender_Eidg_Departement&gt;"/>
    <w:docVar w:name="GaraioDocPropertySubject" w:val="&lt;Betreff&gt;"/>
    <w:docVar w:name="GaraioDocPropertyTitle" w:val="&lt;Betreff&gt;"/>
    <w:docVar w:name="GaraioDocumentLanguage" w:val="de-CH"/>
    <w:docVar w:name="GaraioLogoMappedText" w:val="[Klassifizierungsvermerk]_x000d__x000d__x000d__x000d__x000d__x000d__x000a_[Klassifizierung_Beilage]"/>
    <w:docVar w:name="GaraioRunCounter" w:val="2"/>
    <w:docVar w:name="GaraioTextLogoContinueWithLogo" w:val="False"/>
    <w:docVar w:name="GaraioTextLogoImageStyle" w:val="True"/>
    <w:docVar w:name="it-CH0_LanguageVersion" w:val="&lt;?xml version=&quot;1.0&quot; standalone=&quot;yes&quot;?&gt;&lt;?mso-application progid=&quot;Word.Document&quot;?&gt;&lt;pkg:package xmlns:pkg=&quot;http://schemas.microsoft.com/office/2006/xmlPackage&quot;&gt;&lt;pkg:part pkg:name=&quot;/_rels/.rels&quot; pkg:contentType=&quot;application/vnd.openxmlformats-package.relationships+xml&quot; pkg:padding=&quot;512&quot;&gt;&lt;pkg:xmlData&gt;&lt;Relationships xmlns=&quot;http://schemas.openxmlformats.org/package/2006/relationships&quot;&gt;&lt;Relationship Id=&quot;rId3&quot; Type=&quot;http://schemas.openxmlformats.org/officeDocument/2006/relationships/extended-properties&quot; Target=&quot;docProps/app.xml&quot; /&gt;&lt;Relationship Id=&quot;rId2&quot; Type=&quot;http://schemas.openxmlformats.org/package/2006/relationships/metadata/core-properties&quot; Target=&quot;docProps/core.xml&quot; /&gt;&lt;Relationship Id=&quot;rId1&quot; Type=&quot;http://schemas.openxmlformats.org/officeDocument/2006/relationships/officeDocument&quot; Target=&quot;word/document.xml&quot; /&gt;&lt;/Relationships&gt;&lt;/pkg:xmlData&gt;&lt;/pkg:part&gt;&lt;pkg:part pkg:name=&quot;/word/_rels/document.xml.rels&quot; pkg:contentType=&quot;application/vnd.openxmlformats-package.relationships+xml&quot; pkg:padding=&quot;256&quot;&gt;&lt;pkg:xmlData&gt;&lt;Relationships xmlns=&quot;http://schemas.openxmlformats.org/package/2006/relationships&quot;&gt;&lt;Relationship Id=&quot;rId8&quot; Type=&quot;http://schemas.openxmlformats.org/officeDocument/2006/relationships/header&quot; Target=&quot;header1.xml&quot; /&gt;&lt;Relationship Id=&quot;rId13&quot; Type=&quot;http://schemas.openxmlformats.org/officeDocument/2006/relationships/glossaryDocument&quot; Target=&quot;glossary/document.xml&quot; /&gt;&lt;Relationship Id=&quot;rId3&quot; Type=&quot;http://schemas.openxmlformats.org/officeDocument/2006/relationships/styles&quot; Target=&quot;styles.xml&quot; /&gt;&lt;Relationship Id=&quot;rId7&quot; Type=&quot;http://schemas.openxmlformats.org/officeDocument/2006/relationships/endnotes&quot; Target=&quot;endnotes.xml&quot; /&gt;&lt;Relationship Id=&quot;rId12&quot; Type=&quot;http://schemas.openxmlformats.org/officeDocument/2006/relationships/fontTable&quot; Target=&quot;fontTable.xml&quot; /&gt;&lt;Relationship Id=&quot;rId2&quot; Type=&quot;http://schemas.openxmlformats.org/officeDocument/2006/relationships/numbering&quot; Target=&quot;numbering.xml&quot; /&gt;&lt;Relationship Id=&quot;rId1&quot; Type=&quot;http://schemas.microsoft.com/office/2006/relationships/keyMapCustomizations&quot; Target=&quot;customizations.xml&quot; /&gt;&lt;Relationship Id=&quot;rId6&quot; Type=&quot;http://schemas.openxmlformats.org/officeDocument/2006/relationships/footnotes&quot; Target=&quot;footnotes.xml&quot; /&gt;&lt;Relationship Id=&quot;rId11&quot; Type=&quot;http://schemas.openxmlformats.org/officeDocument/2006/relationships/footer&quot; Target=&quot;footer2.xml&quot; /&gt;&lt;Relationship Id=&quot;rId5&quot; Type=&quot;http://schemas.openxmlformats.org/officeDocument/2006/relationships/webSettings&quot; Target=&quot;webSettings.xml&quot; /&gt;&lt;Relationship Id=&quot;rId10&quot; Type=&quot;http://schemas.openxmlformats.org/officeDocument/2006/relationships/header&quot; Target=&quot;header2.xml&quot; /&gt;&lt;Relationship Id=&quot;rId4&quot; Type=&quot;http://schemas.openxmlformats.org/officeDocument/2006/relationships/settings&quot; Target=&quot;settings.xml&quot; /&gt;&lt;Relationship Id=&quot;rId9&quot; Type=&quot;http://schemas.openxmlformats.org/officeDocument/2006/relationships/footer&quot; Target=&quot;footer1.xml&quot; /&gt;&lt;Relationship Id=&quot;rId14&quot; Type=&quot;http://schemas.openxmlformats.org/officeDocument/2006/relationships/theme&quot; Target=&quot;theme/theme1.xml&quot; /&gt;&lt;/Relationships&gt;&lt;/pkg:xmlData&gt;&lt;/pkg:part&gt;&lt;pkg:part pkg:name=&quot;/word/document.xml&quot; pkg:contentType=&quot;application/vnd.openxmlformats-officedocument.wordprocessingml.document.main+xml&quot;&gt;&lt;pkg:xmlData&gt;&lt;w:document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body&gt;&lt;w:tbl&gt;&lt;w:tblPr&gt;&lt;w:tblStyle w:val=&quot;TableGrid&quot; /&gt;&lt;w:tblW w:w=&quot;0&quot; w:type=&quot;auto&quot; /&gt;&lt;w:tblBorders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w:insideH w:val=&quot;none&quot; w:sz=&quot;0&quot; w:space=&quot;0&quot; w:color=&quot;auto&quot; /&gt;&lt;w:insideV w:val=&quot;none&quot; w:sz=&quot;0&quot; w:space=&quot;0&quot; w:color=&quot;auto&quot; /&gt;&lt;/w:tblBorders&gt;&lt;w:tblLook w:val=&quot;04A0&quot; w:firstRow=&quot;1&quot; w:lastRow=&quot;0&quot; w:firstColumn=&quot;1&quot; w:lastColumn=&quot;0&quot; w:noHBand=&quot;0&quot; w:noVBand=&quot;1&quot; /&gt;&lt;/w:tblPr&gt;&lt;w:tblGrid&gt;&lt;w:gridCol w:w=&quot;4231&quot; /&gt;&lt;w:gridCol w:w=&quot;4949&quot; /&gt;&lt;/w:tblGrid&gt;&lt;w:tr w:rsidR=&quot;00D17F22&quot; w:rsidTr=&quot;004E7EA3&quot;&gt;&lt;w:tc&gt;&lt;w:tcPr&gt;&lt;w:tcW w:w=&quot;4252&quot; w:type=&quot;dxa&quot; /&gt;&lt;/w:tcPr&gt;&lt;w:p w:rsidR=&quot;00D17F22&quot; w:rsidRPr=&quot;00856F3F&quot; w:rsidRDefault=&quot;00D17F22&quot; w:rsidP=&quot;00BF2B3C&quot;&gt;&lt;w:pPr&gt;&lt;w:pStyle w:val=&quot;Title&quot; /&gt;&lt;w:rPr&gt;&lt;w:lang w:val=&quot;en-US&quot; /&gt;&lt;/w:rPr&gt;&lt;/w:pPr&gt;&lt;w:sdt&gt;&lt;w:sdtPr&gt;&lt;w:rPr&gt;&lt;w:lang w:val=&quot;en-US&quot; /&gt;&lt;/w:rPr&gt;&lt;w:alias w:val=&quot;Aktennotiz&quot; /&gt;&lt;w:tag w:val=&quot;varAktennotiz&quot; /&gt;&lt;w:id w:val=&quot;23111190&quot; /&gt;&lt;w:lock w:val=&quot;sdtLocked&quot; /&gt;&lt;w:placeholder&gt;&lt;w:docPart w:val=&quot;E29D287DD65742F8BE98F580451E9B61&quot; /&gt;&lt;/w:placeholder&gt;&lt;w:text /&gt;&lt;/w:sdtPr&gt;&lt;w:sdtContent&gt;&lt;w:proofErr w:type=&quot;spellStart&quot; /&gt;&lt;w:r w:rsidRPr=&quot;00856F3F&quot;&gt;&lt;w:rPr&gt;&lt;w:lang w:val=&quot;en-US&quot; /&gt;&lt;/w:rPr&gt;&lt;w:t&gt;Aktennotiz&lt;/w:t&gt;&lt;/w:r&gt;&lt;w:proofErr w:type=&quot;spellEnd&quot; /&gt;&lt;/w:sdtContent&gt;&lt;/w:sdt&gt;&lt;/w:p&gt;&lt;/w:tc&gt;&lt;w:tc&gt;&lt;w:tcPr&gt;&lt;w:tcW w:w=&quot;4960&quot; w:type=&quot;dxa&quot; /&gt;&lt;/w:tcPr&gt;&lt;w:p w:rsidR=&quot;00D17F22&quot; w:rsidRDefault=&quot;00D17F22&quot; w:rsidP=&quot;005B5497&quot;&gt;&lt;w:pPr&gt;&lt;w:pStyle w:val=&quot;Klassifizierung&quot; /&gt;&lt;/w:pPr&gt;&lt;w:sdt&gt;&lt;w:sdtPr&gt;&lt;w:alias w:val=&quot;Klassifizierung_Mapper_Tab&quot; /&gt;&lt;w:tag w:val=&quot;Klassifizierung_Mapper_Tab&quot; /&gt;&lt;w:id w:val=&quot;23111193&quot; /&gt;&lt;w:lock w:val=&quot;sdtLocked&quot; /&gt;&lt;w:placeholder&gt;&lt;w:docPart w:val=&quot;E29D287DD65742F8BE98F580451E9B61&quot; /&gt;&lt;/w:placeholder&gt;&lt;w:text /&gt;&lt;/w:sdtPr&gt;&lt;w:sdtContent&gt;&lt;w:r&gt;&lt;w:t&gt;Klassifizierung_Mapper_Tab&lt;/w:t&gt;&lt;/w:r&gt;&lt;/w:sdtContent&gt;&lt;/w:sdt&gt;&lt;/w:p&gt;&lt;w:p w:rsidR=&quot;00D17F22&quot; w:rsidRDefault=&quot;00D17F22&quot; w:rsidP=&quot;005B5497&quot;&gt;&lt;w:pPr&gt;&lt;w:pStyle w:val=&quot;Klassifizierung&quot; /&gt;&lt;/w:pPr&gt;&lt;/w:p&gt;&lt;/w:tc&gt;&lt;/w:tr&gt;&lt;/w:tbl&gt;&lt;w:p w:rsidR=&quot;00D17F22&quot; w:rsidRPr=&quot;00503A98&quot; w:rsidRDefault=&quot;00D17F22&quot;&gt;&lt;w:pPr&gt;&lt;w:pStyle w:val=&quot;Linie1&quot; /&gt;&lt;w:rPr&gt;&lt;w:b /&gt;&lt;w:noProof /&gt;&lt;/w:rPr&gt;&lt;/w:pPr&gt;&lt;/w:p&gt;&lt;w:tbl&gt;&lt;w:tblPr&gt;&lt;w:tblStyle w:val=&quot;TableGrid&quot; /&gt;&lt;w:tblW w:w=&quot;9214&quot; w:type=&quot;dxa&quot; /&gt;&lt;w:tblBorders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w:insideH w:val=&quot;none&quot; w:sz=&quot;0&quot; w:space=&quot;0&quot; w:color=&quot;auto&quot; /&gt;&lt;w:insideV w:val=&quot;none&quot; w:sz=&quot;0&quot; w:space=&quot;0&quot; w:color=&quot;auto&quot; /&gt;&lt;/w:tblBorders&gt;&lt;w:tblLook w:val=&quot;01E0&quot; w:firstRow=&quot;1&quot; w:lastRow=&quot;1&quot; w:firstColumn=&quot;1&quot; w:lastColumn=&quot;1&quot; w:noHBand=&quot;0&quot; w:noVBand=&quot;0&quot; /&gt;&lt;/w:tblPr&gt;&lt;w:tblGrid&gt;&lt;w:gridCol w:w=&quot;4253&quot; /&gt;&lt;w:gridCol w:w=&quot;4961&quot; /&gt;&lt;/w:tblGrid&gt;&lt;w:tr w:rsidR=&quot;00D17F22&quot; w:rsidRPr=&quot;003A6944&quot; w:rsidTr=&quot;004E7EA3&quot;&gt;&lt;w:tc&gt;&lt;w:tcPr&gt;&lt;w:tcW w:w=&quot;4253&quot; w:type=&quot;dxa&quot; /&gt;&lt;/w:tcPr&gt;&lt;w:p w:rsidR=&quot;00D17F22&quot; w:rsidRPr=&quot;003A6944&quot; w:rsidRDefault=&quot;00D17F22&quot; w:rsidP=&quot;00FA23CE&quot;&gt;&lt;w:pPr&gt;&lt;w:pStyle w:val=&quot;Form&quot; /&gt;&lt;/w:pPr&gt;&lt;w:sdt&gt;&lt;w:sdtPr&gt;&lt;w:alias w:val=&quot;Datum&quot; /&gt;&lt;w:tag w:val=&quot;varDatum&quot; /&gt;&lt;w:id w:val=&quot;23910498&quot; /&gt;&lt;w:lock w:val=&quot;sdtLocked&quot; /&gt;&lt;w:placeholder&gt;&lt;w:docPart w:val=&quot;E29D287DD65742F8BE98F580451E9B61&quot; /&gt;&lt;/w:placeholder&gt;&lt;w:text /&gt;&lt;/w:sdtPr&gt;&lt;w:sdtContent&gt;&lt;w:r&gt;&lt;w:t&gt;Datum&lt;/w:t&gt;&lt;/w:r&gt;&lt;/w:sdtContent&gt;&lt;/w:sdt&gt;&lt;w:r&gt;&lt;w:t xml:space=&quot;preserve&quot;&gt; &lt;/w:t&gt;&lt;/w:r&gt;&lt;/w:p&gt;&lt;/w:tc&gt;&lt;w:tc&gt;&lt;w:tcPr&gt;&lt;w:tcW w:w=&quot;4961&quot; w:type=&quot;dxa&quot; /&gt;&lt;/w:tcPr&gt;&lt;w:p w:rsidR=&quot;00D17F22&quot; w:rsidRPr=&quot;004B5CAF&quot; w:rsidRDefault=&quot;00D17F22&quot; w:rsidP=&quot;0096704B&quot;&gt;&lt;w:sdt&gt;&lt;w:sdtPr&gt;&lt;w:alias w:val=&quot;Datum&quot; /&gt;&lt;w:tag w:val=&quot;Datum&quot; /&gt;&lt;w:id w:val=&quot;16148319&quot; /&gt;&lt;w:lock w:val=&quot;sdtLocked&quot; /&gt;&lt;w:placeholder&gt;&lt;w:docPart w:val=&quot;E29D287DD65742F8BE98F580451E9B61&quot; /&gt;&lt;/w:placeholder&gt;&lt;w:text /&gt;&lt;/w:sdtPr&gt;&lt;w:sdtContent&gt;&lt;w:r&gt;&lt;w:t&gt;Datum&lt;/w:t&gt;&lt;/w:r&gt;&lt;/w:sdtContent&gt;&lt;/w:sdt&gt;&lt;/w:p&gt;&lt;/w:tc&gt;&lt;/w:tr&gt;&lt;w:tr w:rsidR=&quot;00D17F22&quot; w:rsidRPr=&quot;0033080F&quot; w:rsidTr=&quot;004E7EA3&quot;&gt;&lt;w:tc&gt;&lt;w:tcPr&gt;&lt;w:tcW w:w=&quot;4253&quot; w:type=&quot;dxa&quot; /&gt;&lt;/w:tcPr&gt;&lt;w:p w:rsidR=&quot;00D17F22&quot; w:rsidRPr=&quot;003A6944&quot; w:rsidRDefault=&quot;00D17F22&quot;&gt;&lt;w:pPr&gt;&lt;w:pStyle w:val=&quot;Form&quot; /&gt;&lt;/w:pPr&gt;&lt;w:sdt&gt;&lt;w:sdtPr&gt;&lt;w:alias w:val=&quot;Für&quot; /&gt;&lt;w:tag w:val=&quot;varFür&quot; /&gt;&lt;w:id w:val=&quot;23365738&quot; /&gt;&lt;w:lock w:val=&quot;sdtLocked&quot; /&gt;&lt;w:placeholder&gt;&lt;w:docPart w:val=&quot;E29D287DD65742F8BE98F580451E9B61&quot; /&gt;&lt;/w:placeholder&gt;&lt;w:text /&gt;&lt;/w:sdtPr&gt;&lt;w:sdtContent&gt;&lt;w:r&gt;&lt;w:t&gt;Für&lt;/w:t&gt;&lt;/w:r&gt;&lt;/w:sdtContent&gt;&lt;/w:sdt&gt;&lt;w:r&gt;&lt;w:t xml:space=&quot;preserve&quot;&gt; &lt;/w:t&gt;&lt;/w:r&gt;&lt;/w:p&gt;&lt;/w:tc&gt;&lt;w:tc&gt;&lt;w:tcPr&gt;&lt;w:tcW w:w=&quot;4961&quot; w:type=&quot;dxa&quot; /&gt;&lt;/w:tcPr&gt;&lt;w:p w:rsidR=&quot;00D17F22&quot; w:rsidRDefault=&quot;00D17F22&quot;&gt;&lt;w:sdt&gt;&lt;w:sdtPr&gt;&lt;w:alias w:val=&quot;Für&quot; /&gt;&lt;w:tag w:val=&quot;Für&quot; /&gt;&lt;w:id w:val=&quot;16148321&quot; /&gt;&lt;w:lock w:val=&quot;sdtLocked&quot; /&gt;&lt;w:placeholder&gt;&lt;w:docPart w:val=&quot;E29D287DD65742F8BE98F580451E9B61&quot; /&gt;&lt;/w:placeholder&gt;&lt;w:text /&gt;&lt;/w:sdtPr&gt;&lt;w:sdtContent&gt;&lt;w:r&gt;&lt;w:t&gt;Für&lt;/w:t&gt;&lt;/w:r&gt;&lt;/w:sdtContent&gt;&lt;/w:sdt&gt;&lt;/w:p&gt;&lt;w:p w:rsidR=&quot;00D17F22&quot; w:rsidRPr=&quot;00CA2ED5&quot; w:rsidRDefault=&quot;00D17F22&quot; w:rsidP=&quot;00A55147&quot;&gt;&lt;w:pPr&gt;&lt;w:pStyle w:val=&quot;Header&quot; /&gt;&lt;/w:pPr&gt;&lt;/w:p&gt;&lt;/w:tc&gt;&lt;/w:tr&gt;&lt;w:tr w:rsidR=&quot;00D17F22&quot; w:rsidRPr=&quot;009748F0&quot; w:rsidTr=&quot;004E7EA3&quot;&gt;&lt;w:tc&gt;&lt;w:tcPr&gt;&lt;w:tcW w:w=&quot;4253&quot; w:type=&quot;dxa&quot; /&gt;&lt;/w:tcPr&gt;&lt;w:p w:rsidR=&quot;00D17F22&quot; w:rsidRPr=&quot;003A6944&quot; w:rsidRDefault=&quot;00D17F22&quot; w:rsidP=&quot;00B84F5C&quot;&gt;&lt;w:pPr&gt;&lt;w:pStyle w:val=&quot;Form&quot; /&gt;&lt;w:tabs&gt;&lt;w:tab w:val=&quot;left&quot; w:pos=&quot;1210&quot; /&gt;&lt;/w:tabs&gt;&lt;/w:pPr&gt;&lt;w:sdt&gt;&lt;w:sdtPr&gt;&lt;w:alias w:val=&quot;Kopie an&quot; /&gt;&lt;w:tag w:val=&quot;varKopie&quot; /&gt;&lt;w:id w:val=&quot;23365739&quot; /&gt;&lt;w:lock w:val=&quot;sdtLocked&quot; /&gt;&lt;w:placeholder&gt;&lt;w:docPart w:val=&quot;E29D287DD65742F8BE98F580451E9B61&quot; /&gt;&lt;/w:placeholder&gt;&lt;w:text /&gt;&lt;/w:sdtPr&gt;&lt;w:sdtContent&gt;&lt;w:r&gt;&lt;w:t&gt;Kopie an&lt;/w:t&gt;&lt;/w:r&gt;&lt;/w:sdtContent&gt;&lt;/w:sdt&gt;&lt;w:r&gt;&lt;w:t xml:space=&quot;preserve&quot;&gt; &lt;/w:t&gt;&lt;/w:r&gt;&lt;/w:p&gt;&lt;/w:tc&gt;&lt;w:tc&gt;&lt;w:tcPr&gt;&lt;w:tcW w:w=&quot;4961&quot; w:type=&quot;dxa&quot; /&gt;&lt;/w:tcPr&gt;&lt;w:p w:rsidR=&quot;00D17F22&quot; w:rsidRDefault=&quot;00D17F22&quot;&gt;&lt;w:sdt&gt;&lt;w:sdtPr&gt;&lt;w:alias w:val=&quot;Kopie an&quot; /&gt;&lt;w:tag w:val=&quot;Kopien_an&quot; /&gt;&lt;w:id w:val=&quot;16148322&quot; /&gt;&lt;w:lock w:val=&quot;sdtLocked&quot; /&gt;&lt;w:placeholder&gt;&lt;w:docPart w:val=&quot;E29D287DD65742F8BE98F580451E9B61&quot; /&gt;&lt;/w:placeholder&gt;&lt;w:text /&gt;&lt;/w:sdtPr&gt;&lt;w:sdtContent&gt;&lt;w:r&gt;&lt;w:t&gt;Kopie an&lt;/w:t&gt;&lt;/w:r&gt;&lt;/w:sdtContent&gt;&lt;/w:sdt&gt;&lt;/w:p&gt;&lt;w:p w:rsidR=&quot;00D17F22&quot; w:rsidRPr=&quot;004B5CAF&quot; w:rsidRDefault=&quot;00D17F22&quot; w:rsidP=&quot;00A55147&quot;&gt;&lt;w:pPr&gt;&lt;w:pStyle w:val=&quot;Header&quot; /&gt;&lt;/w:pPr&gt;&lt;/w:p&gt;&lt;/w:tc&gt;&lt;/w:tr&gt;&lt;/w:tbl&gt;&lt;w:p w:rsidR=&quot;00D17F22&quot; w:rsidRPr=&quot;009748F0&quot; w:rsidRDefault=&quot;00D17F22&quot;&gt;&lt;w:pPr&gt;&lt;w:pStyle w:val=&quot;Linie2&quot; /&gt;&lt;w:rPr&gt;&lt;w:noProof /&gt;&lt;/w:rPr&gt;&lt;/w:pPr&gt;&lt;/w:p&gt;&lt;w:p w:rsidR=&quot;00D17F22&quot; w:rsidRPr=&quot;0057618D&quot; w:rsidRDefault=&quot;00D17F22&quot; w:rsidP=&quot;00AE2D8B&quot;&gt;&lt;w:pPr&gt;&lt;w:spacing w:line=&quot;260&quot; w:lineRule=&quot;atLeast&quot; /&gt;&lt;w:rPr&gt;&lt;w:sz w:val=&quot;15&quot; /&gt;&lt;w:szCs w:val=&quot;15&quot; /&gt;&lt;/w:rPr&gt;&lt;/w:pPr&gt;&lt;w:sdt&gt;&lt;w:sdtPr&gt;&lt;w:rPr&gt;&lt;w:sz w:val=&quot;15&quot; /&gt;&lt;w:szCs w:val=&quot;15&quot; /&gt;&lt;/w:rPr&gt;&lt;w:alias w:val=&quot;Referenz&quot; /&gt;&lt;w:tag w:val=&quot;var Referenz&quot; /&gt;&lt;w:id w:val=&quot;2014645064&quot; /&gt;&lt;w:lock w:val=&quot;sdtLocked&quot; /&gt;&lt;w:placeholder&gt;&lt;w:docPart w:val=&quot;0E9898685D204000A1CB57045AEB1CDB&quot; /&gt;&lt;/w:placeholder&gt;&lt;w:text /&gt;&lt;/w:sdtPr&gt;&lt;w:sdtContent&gt;&lt;w:r&gt;&lt;w:rPr&gt;&lt;w:sz w:val=&quot;15&quot; /&gt;&lt;w:szCs w:val=&quot;15&quot; /&gt;&lt;/w:rPr&gt;&lt;w:t&gt;Referenz&lt;/w:t&gt;&lt;/w:r&gt;&lt;/w:sdtContent&gt;&lt;/w:sdt&gt;&lt;w:r&gt;&lt;w:rPr&gt;&lt;w:sz w:val=&quot;15&quot; /&gt;&lt;w:szCs w:val=&quot;15&quot; /&gt;&lt;/w:rPr&gt;&lt;w:t xml:space=&quot;preserve&quot;&gt; &lt;/w:t&gt;&lt;/w:r&gt;&lt;w:sdt&gt;&lt;w:sdtPr&gt;&lt;w:rPr&gt;&lt;w:sz w:val=&quot;15&quot; /&gt;&lt;w:szCs w:val=&quot;15&quot; /&gt;&lt;/w:rPr&gt;&lt;w:alias w:val=&quot;Referenz/Aktenzeichen&quot; /&gt;&lt;w:tag w:val=&quot;Referenz/Aktenzeichen&quot; /&gt;&lt;w:id w:val=&quot;432873188&quot; /&gt;&lt;w:lock w:val=&quot;sdtLocked&quot; /&gt;&lt;w:placeholder&gt;&lt;w:docPart w:val=&quot;0E9898685D204000A1CB57045AEB1CDB&quot; /&gt;&lt;/w:placeholder&gt;&lt;w:text /&gt;&lt;/w:sdtPr&gt;&lt;w:sdtContent&gt;&lt;w:r&gt;&lt;w:rPr&gt;&lt;w:sz w:val=&quot;15&quot; /&gt;&lt;w:szCs w:val=&quot;15&quot; /&gt;&lt;/w:rPr&gt;&lt;w:t&gt;Referenz/Aktenzeichen&lt;/w:t&gt;&lt;/w:r&gt;&lt;/w:sdtContent&gt;&lt;/w:sdt&gt;&lt;/w:p&gt;&lt;w:p w:rsidR=&quot;00D17F22&quot; w:rsidRPr=&quot;00503A98&quot; w:rsidRDefault=&quot;00D17F22&quot; w:rsidP=&quot;00BF2B3C&quot; /&gt;&lt;w:p w:rsidR=&quot;00D17F22&quot; w:rsidRPr=&quot;004B5CAF&quot; w:rsidRDefault=&quot;00D17F22&quot; /&gt;&lt;w:p w:rsidR=&quot;00D17F22&quot; w:rsidRPr=&quot;004B5CAF&quot; w:rsidRDefault=&quot;00D17F22&quot; w:rsidP=&quot;00301C7B&quot;&gt;&lt;w:pPr&gt;&lt;w:pStyle w:val=&quot;VermerkeBetreff&quot; /&gt;&lt;w:suppressAutoHyphens /&gt;&lt;/w:pPr&gt;&lt;w:sdt&gt;&lt;w:sdtPr&gt;&lt;w:alias w:val=&quot;Betreff&quot; /&gt;&lt;w:tag w:val=&quot;Betreff&quot; /&gt;&lt;w:id w:val=&quot;16148325&quot; /&gt;&lt;w:lock w:val=&quot;sdtLocked&quot; /&gt;&lt;w:placeholder&gt;&lt;w:docPart w:val=&quot;E29D287DD65742F8BE98F580451E9B61&quot; /&gt;&lt;/w:placeholder&gt;&lt;w:text /&gt;&lt;/w:sdtPr&gt;&lt;w:sdtContent&gt;&lt;w:r&gt;&lt;w:t&gt;Betreff&lt;/w:t&gt;&lt;/w:r&gt;&lt;/w:sdtContent&gt;&lt;/w:sdt&gt;&lt;/w:p&gt;&lt;w:p w:rsidR=&quot;00D17F22&quot; w:rsidRPr=&quot;004B5CAF&quot; w:rsidRDefault=&quot;00D17F22&quot; /&gt;&lt;w:p w:rsidR=&quot;00D17F22&quot; w:rsidRPr=&quot;004B5CAF&quot; w:rsidRDefault=&quot;00D17F22&quot;&gt;&lt;w:sdt&gt;&lt;w:sdtPr&gt;&lt;w:alias w:val=&quot;Anrede&quot; /&gt;&lt;w:tag w:val=&quot;Anrede&quot; /&gt;&lt;w:id w:val=&quot;11166599&quot; /&gt;&lt;w:lock w:val=&quot;sdtLocked&quot; /&gt;&lt;w:placeholder&gt;&lt;w:docPart w:val=&quot;F89362369A674412AEA9B8EB56DA13FD&quot; /&gt;&lt;/w:placeholder&gt;&lt;w:text /&gt;&lt;/w:sdtPr&gt;&lt;w:sdtContent&gt;&lt;w:r&gt;&lt;w:t&gt;Anrede&lt;/w:t&gt;&lt;/w:r&gt;&lt;/w:sdtContent&gt;&lt;/w:sdt&gt;&lt;w:r&gt;&lt;w:t xml:space=&quot;preserve&quot;&gt; &lt;/w:t&gt;&lt;/w:r&gt;&lt;/w:p&gt;&lt;w:p w:rsidR=&quot;00D17F22&quot; w:rsidRPr=&quot;00FD4941&quot; w:rsidRDefault=&quot;00D17F22&quot; w:rsidP=&quot;00FD4941&quot; /&gt;&lt;w:p w:rsidR=&quot;00D17F22&quot; w:rsidRPr=&quot;00FD4941&quot; w:rsidRDefault=&quot;00D17F22&quot; w:rsidP=&quot;00FD4941&quot;&gt;&lt;w:r w:rsidRPr=&quot;007556BF&quot;&gt;&lt;w:t&gt;[TextStart]&lt;/w:t&gt;&lt;/w:r&gt;&lt;/w:p&gt;&lt;w:p w:rsidR=&quot;00D17F22&quot; w:rsidRPr=&quot;00FD4941&quot; w:rsidRDefault=&quot;00D17F22&quot; w:rsidP=&quot;00FD4941&quot; /&gt;&lt;w:p w:rsidR=&quot;00D17F22&quot; w:rsidRPr=&quot;00FD4941&quot; w:rsidRDefault=&quot;00D17F22&quot; w:rsidP=&quot;00FD4941&quot; /&gt;&lt;w:p w:rsidR=&quot;00D17F22&quot; w:rsidRDefault=&quot;00D17F22&quot; /&gt;&lt;w:p w:rsidR=&quot;00D17F22&quot; w:rsidRPr=&quot;00737852&quot; w:rsidRDefault=&quot;00D17F22&quot; w:rsidP=&quot;00737852&quot; /&gt;&lt;w:sectPr w:rsidR=&quot;00D17F22&quot; w:rsidRPr=&quot;00737852&quot; w:rsidSect=&quot;003F63E9&quot;&gt;&lt;w:headerReference w:type=&quot;default&quot; r:id=&quot;rId8&quot; /&gt;&lt;w:footerReference w:type=&quot;default&quot; r:id=&quot;rId9&quot; /&gt;&lt;w:headerReference w:type=&quot;first&quot; r:id=&quot;rId10&quot; /&gt;&lt;w:footerReference w:type=&quot;first&quot; r:id=&quot;rId11&quot; /&gt;&lt;w:pgSz w:w=&quot;11907&quot; w:h=&quot;16840&quot; w:code=&quot;9&quot; /&gt;&lt;w:pgMar w:top=&quot;1191&quot; w:right=&quot;1134&quot; w:bottom=&quot;907&quot; w:left=&quot;1701&quot; w:header=&quot;624&quot; w:footer=&quot;284&quot; w:gutter=&quot;0&quot; /&gt;&lt;w:cols w:space=&quot;708&quot; /&gt;&lt;w:titlePg /&gt;&lt;w:docGrid w:linePitch=&quot;360&quot; /&gt;&lt;/w:sectPr&gt;&lt;/w:body&gt;&lt;/w:document&gt;&lt;/pkg:xmlData&gt;&lt;/pkg:part&gt;&lt;pkg:part pkg:name=&quot;/word/_rels/header2.xml.rels&quot; pkg:contentType=&quot;application/vnd.openxmlformats-package.relationships+xml&quot;&gt;&lt;pkg:xmlData&gt;&lt;Relationships xmlns=&quot;http://schemas.openxmlformats.org/package/2006/relationships&quot;&gt;&lt;Relationship Id=&quot;rId1&quot; Type=&quot;http://schemas.openxmlformats.org/officeDocument/2006/relationships/image&quot; Target=&quot;media/image1.png&quot; /&gt;&lt;/Relationships&gt;&lt;/pkg:xmlData&gt;&lt;/pkg:part&gt;&lt;pkg:part pkg:name=&quot;/word/footer1.xml&quot; pkg:contentType=&quot;application/vnd.openxmlformats-officedocument.wordprocessingml.footer+xml&quot;&gt;&lt;pkg:xmlData&gt;&lt;w:ftr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p w:rsidR=&quot;00D17F22&quot; w:rsidRDefault=&quot;00D17F22&quot; w:rsidP=&quot;00D17F22&quot; /&gt;&lt;w:tbl&gt;&lt;w:tblPr&gt;&lt;w:tblW w:w=&quot;9894&quot; w:type=&quot;dxa&quot; /&gt;&lt;w:tblInd w:w=&quot;-108&quot; w:type=&quot;dxa&quot; /&gt;&lt;w:tblLayout w:type=&quot;fixed&quot; /&gt;&lt;w:tblLook w:val=&quot;01E0&quot; w:firstRow=&quot;1&quot; w:lastRow=&quot;1&quot; w:firstColumn=&quot;1&quot; w:lastColumn=&quot;1&quot; w:noHBand=&quot;0&quot; w:noVBand=&quot;0&quot; /&gt;&lt;/w:tblPr&gt;&lt;w:tblGrid&gt;&lt;w:gridCol w:w=&quot;9485&quot; /&gt;&lt;w:gridCol w:w=&quot;409&quot; /&gt;&lt;/w:tblGrid&gt;&lt;w:tr w:rsidR=&quot;00D17F22&quot; w:rsidRPr=&quot;00D33E17&quot; w:rsidTr=&quot;00D17F22&quot;&gt;&lt;w:trPr&gt;&lt;w:cantSplit /&gt;&lt;/w:trPr&gt;&lt;w:tc&gt;&lt;w:tcPr&gt;&lt;w:tcW w:w=&quot;9894&quot; w:type=&quot;dxa&quot; /&gt;&lt;w:gridSpan w:val=&quot;2&quot; /&gt;&lt;w:vAlign w:val=&quot;bottom&quot; /&gt;&lt;/w:tcPr&gt;&lt;w:p w:rsidR=&quot;00D17F22&quot; w:rsidRPr=&quot;00D33E17&quot; w:rsidRDefault=&quot;00D17F22&quot; w:rsidP=&quot;00D17F22&quot;&gt;&lt;w:pPr&gt;&lt;w:pStyle w:val=&quot;Seite&quot; /&gt;&lt;/w:pPr&gt;&lt;w:r&gt;&lt;w:fldChar w:fldCharType=&quot;begin&quot; /&gt;&lt;/w:r&gt;&lt;w:r&gt;&lt;w:instrText xml:space=&quot;preserve&quot;&gt; PAGE  &lt;/w:instrText&gt;&lt;/w:r&gt;&lt;w:r&gt;&lt;w:fldChar w:fldCharType=&quot;separate&quot; /&gt;&lt;/w:r&gt;&lt;w:r&gt;&lt;w:rPr&gt;&lt;w:noProof /&gt;&lt;/w:rPr&gt;&lt;w:t&gt;2&lt;/w:t&gt;&lt;/w:r&gt;&lt;w:r&gt;&lt;w:rPr&gt;&lt;w:noProof /&gt;&lt;/w:rPr&gt;&lt;w:fldChar w:fldCharType=&quot;end&quot; /&gt;&lt;/w:r&gt;&lt;w:r w:rsidRPr=&quot;00D33E17&quot;&gt;&lt;w:t&gt;/&lt;/w:t&gt;&lt;/w:r&gt;&lt;w:r&gt;&lt;w:fldChar w:fldCharType=&quot;begin&quot; /&gt;&lt;/w:r&gt;&lt;w:r&gt;&lt;w:instrText xml:space=&quot;preserve&quot;&gt; NUMPAGES  &lt;/w:instrText&gt;&lt;/w:r&gt;&lt;w:r&gt;&lt;w:fldChar w:fldCharType=&quot;separate&quot; /&gt;&lt;/w:r&gt;&lt;w:r&gt;&lt;w:rPr&gt;&lt;w:noProof /&gt;&lt;/w:rPr&gt;&lt;w:t&gt;2&lt;/w:t&gt;&lt;/w:r&gt;&lt;w:r&gt;&lt;w:rPr&gt;&lt;w:noProof /&gt;&lt;/w:rPr&gt;&lt;w:fldChar w:fldCharType=&quot;end&quot; /&gt;&lt;/w:r&gt;&lt;/w:p&gt;&lt;/w:tc&gt;&lt;/w:tr&gt;&lt;w:tr w:rsidR=&quot;00D17F22&quot; w:rsidRPr=&quot;004A7283&quot; w:rsidTr=&quot;00D17F22&quot;&gt;&lt;w:trPr&gt;&lt;w:gridAfter w:val=&quot;1&quot; /&gt;&lt;w:wAfter w:w=&quot;409&quot; w:type=&quot;dxa&quot; /&gt;&lt;w:cantSplit /&gt;&lt;w:trHeight w:hRule=&quot;exact&quot; w:val=&quot;397&quot; /&gt;&lt;/w:trPr&gt;&lt;w:tc&gt;&lt;w:tcPr&gt;&lt;w:tcW w:w=&quot;9485&quot; w:type=&quot;dxa&quot; /&gt;&lt;w:vAlign w:val=&quot;bottom&quot; /&gt;&lt;/w:tcPr&gt;&lt;w:p w:rsidR=&quot;00D17F22&quot; w:rsidRPr=&quot;004A7283&quot; w:rsidRDefault=&quot;00D17F22&quot; w:rsidP=&quot;00D17F22&quot;&gt;&lt;w:pPr&gt;&lt;w:pStyle w:val=&quot;FuzeilePlatzhalter&quot; /&gt;&lt;/w:pPr&gt;&lt;w:r&gt;&lt;w:fldChar w:fldCharType=&quot;begin&quot; /&gt;&lt;/w:r&gt;&lt;w:r&gt;&lt;w:instrText xml:space=&quot;preserve&quot;&gt; DOCVARIABLE  Betreff  \* CHARFORMAT &lt;/w:instrText&gt;&lt;/w:r&gt;&lt;w:r&gt;&lt;w:fldChar w:fldCharType=&quot;separate&quot; /&gt;&lt;/w:r&gt;&lt;w:r&gt;&lt;w:t&gt;Betreff&lt;/w:t&gt;&lt;/w:r&gt;&lt;w:r&gt;&lt;w:fldChar w:fldCharType=&quot;end&quot; /&gt;&lt;/w:r&gt;&lt;/w:p&gt;&lt;/w:tc&gt;&lt;/w:tr&gt;&lt;/w:tbl&gt;&lt;w:p w:rsidR=&quot;00D17F22&quot; w:rsidRPr=&quot;004A7283&quot; w:rsidRDefault=&quot;00D17F22&quot; w:rsidP=&quot;00D17F22&quot;&gt;&lt;w:pPr&gt;&lt;w:pStyle w:val=&quot;Platzhalter&quot; /&gt;&lt;/w:pPr&gt;&lt;/w:p&gt;&lt;w:p w:rsidR=&quot;00D17F22&quot; w:rsidRPr=&quot;00D17F22&quot; w:rsidRDefault=&quot;00D17F22&quot; w:rsidP=&quot;00D17F22&quot;&gt;&lt;w:pPr&gt;&lt;w:pStyle w:val=&quot;Pfad&quot; /&gt;&lt;w:rPr&gt;&lt;w:noProof w:val=&quot;0&quot; /&gt;&lt;w:lang w:val=&quot;it-CH&quot; /&gt;&lt;/w:rPr&gt;&lt;/w:pPr&gt;&lt;/w:p&gt;&lt;/w:ftr&gt;&lt;/pkg:xmlData&gt;&lt;/pkg:part&gt;&lt;pkg:part pkg:name=&quot;/word/header1.xml&quot; pkg:contentType=&quot;application/vnd.openxmlformats-officedocument.wordprocessingml.header+xml&quot;&gt;&lt;pkg:xmlData&gt;&lt;w:hdr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tbl&gt;&lt;w:tblPr&gt;&lt;w:tblStyle w:val=&quot;TableGrid&quot; /&gt;&lt;w:tblW w:w=&quot;9809&quot; w:type=&quot;dxa&quot; /&gt;&lt;w:tblBorders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w:insideH w:val=&quot;none&quot; w:sz=&quot;0&quot; w:space=&quot;0&quot; w:color=&quot;auto&quot; /&gt;&lt;w:insideV w:val=&quot;none&quot; w:sz=&quot;0&quot; w:space=&quot;0&quot; w:color=&quot;auto&quot; /&gt;&lt;/w:tblBorders&gt;&lt;w:tblLayout w:type=&quot;fixed&quot; /&gt;&lt;w:tblLook w:val=&quot;04A0&quot; w:firstRow=&quot;1&quot; w:lastRow=&quot;0&quot; w:firstColumn=&quot;1&quot; w:lastColumn=&quot;0&quot; w:noHBand=&quot;0&quot; w:noVBand=&quot;1&quot; /&gt;&lt;/w:tblPr&gt;&lt;w:tblGrid&gt;&lt;w:gridCol w:w=&quot;4848&quot; /&gt;&lt;w:gridCol w:w=&quot;4474&quot; /&gt;&lt;w:gridCol w:w=&quot;487&quot; /&gt;&lt;/w:tblGrid&gt;&lt;w:tr w:rsidR=&quot;00D17F22&quot; w:rsidTr=&quot;00A35B9C&quot;&gt;&lt;w:tc&gt;&lt;w:tcPr&gt;&lt;w:tcW w:w=&quot;4848&quot; w:type=&quot;dxa&quot; /&gt;&lt;/w:tcPr&gt;&lt;w:p w:rsidR=&quot;00D17F22&quot; w:rsidRPr=&quot;00E534A0&quot; w:rsidRDefault=&quot;00D17F22&quot; w:rsidP=&quot;00D17F22&quot;&gt;&lt;w:pPr&gt;&lt;w:pStyle w:val=&quot;Logo&quot; /&gt;&lt;w:spacing w:line=&quot;20&quot; w:lineRule=&quot;exact&quot; /&gt;&lt;/w:pPr&gt;&lt;/w:p&gt;&lt;/w:tc&gt;&lt;w:tc&gt;&lt;w:tcPr&gt;&lt;w:tcW w:w=&quot;4961&quot; w:type=&quot;dxa&quot; /&gt;&lt;w:gridSpan w:val=&quot;2&quot; /&gt;&lt;/w:tcPr&gt;&lt;w:p w:rsidR=&quot;00D17F22&quot; w:rsidRPr=&quot;00D33E17&quot; w:rsidRDefault=&quot;00D17F22&quot; w:rsidP=&quot;00D17F22&quot;&gt;&lt;w:pPr&gt;&lt;w:pStyle w:val=&quot;Header&quot; /&gt;&lt;w:spacing w:line=&quot;20&quot; w:lineRule=&quot;exact&quot; /&gt;&lt;/w:pPr&gt;&lt;/w:p&gt;&lt;/w:tc&gt;&lt;/w:tr&gt;&lt;w:tr w:rsidR=&quot;00D17F22&quot; w:rsidTr=&quot;00A35B9C&quot;&gt;&lt;w:trPr&gt;&lt;w:gridAfter w:val=&quot;1&quot; /&gt;&lt;w:wAfter w:w=&quot;487&quot; w:type=&quot;dxa&quot; /&gt;&lt;/w:trPr&gt;&lt;w:tc&gt;&lt;w:tcPr&gt;&lt;w:tcW w:w=&quot;4848&quot; w:type=&quot;dxa&quot; /&gt;&lt;/w:tcPr&gt;&lt;w:p w:rsidR=&quot;00D17F22&quot; w:rsidRPr=&quot;00737852&quot; w:rsidRDefault=&quot;00D17F22&quot; w:rsidP=&quot;00D17F22&quot;&gt;&lt;w:pPr&gt;&lt;w:pStyle w:val=&quot;Header&quot; /&gt;&lt;/w:pPr&gt;&lt;w:sdt&gt;&lt;w:sdtPr&gt;&lt;w:alias w:val=&quot;Referenz&quot; /&gt;&lt;w:tag w:val=&quot;var Referenz&quot; /&gt;&lt;w:id w:val=&quot;1209989359&quot; /&gt;&lt;w:lock w:val=&quot;sdtContentLocked&quot; /&gt;&lt;w:placeholder&gt;&lt;w:docPart w:val=&quot;F68A3E811770449493A7316F3B19EB56&quot; /&gt;&lt;/w:placeholder&gt;&lt;w:text /&gt;&lt;/w:sdtPr&gt;&lt;w:sdtContent&gt;&lt;w:r&gt;&lt;w:t&gt;Referenz&lt;/w:t&gt;&lt;/w:r&gt;&lt;/w:sdtContent&gt;&lt;/w:sdt&gt;&lt;w:r&gt;&lt;w:t xml:space=&quot;preserve&quot;&gt; &lt;/w:t&gt;&lt;/w:r&gt;&lt;w:sdt&gt;&lt;w:sdtPr&gt;&lt;w:alias w:val=&quot;Referenz/Aktenzeichen&quot; /&gt;&lt;w:tag w:val=&quot;Referenz/Aktenzeichen&quot; /&gt;&lt;w:id w:val=&quot;-1520686748&quot; /&gt;&lt;w:lock w:val=&quot;sdtLocked&quot; /&gt;&lt;w:placeholder&gt;&lt;w:docPart w:val=&quot;F68A3E811770449493A7316F3B19EB56&quot; /&gt;&lt;/w:placeholder&gt;&lt;w:text /&gt;&lt;/w:sdtPr&gt;&lt;w:sdtContent&gt;&lt;w:r&gt;&lt;w:t&gt;Referenz/Aktenzeichen&lt;/w:t&gt;&lt;/w:r&gt;&lt;/w:sdtContent&gt;&lt;/w:sdt&gt;&lt;/w:p&gt;&lt;/w:tc&gt;&lt;w:tc&gt;&lt;w:tcPr&gt;&lt;w:tcW w:w=&quot;4474&quot; w:type=&quot;dxa&quot; /&gt;&lt;/w:tcPr&gt;&lt;w:p w:rsidR=&quot;00D17F22&quot; w:rsidRDefault=&quot;00D17F22&quot; w:rsidP=&quot;00D17F22&quot;&gt;&lt;w:pPr&gt;&lt;w:pStyle w:val=&quot;Klassifizierung&quot; /&gt;&lt;/w:pPr&gt;&lt;w:sdt&gt;&lt;w:sdtPr&gt;&lt;w:alias w:val=&quot;Klassifizierung_Mapper_Tab&quot; /&gt;&lt;w:tag w:val=&quot;Klassifizierung_Mapper_Tab&quot; /&gt;&lt;w:id w:val=&quot;14588699&quot; /&gt;&lt;w:lock w:val=&quot;sdtContentLocked&quot; /&gt;&lt;w:placeholder&gt;&lt;w:docPart w:val=&quot;9819BF624B694296A20696A2F66C0FBE&quot; /&gt;&lt;/w:placeholder&gt;&lt;w:text /&gt;&lt;/w:sdtPr&gt;&lt;w:sdtContent&gt;&lt;w:r&gt;&lt;w:t&gt;Klassifizierung_Mapper_Tab&lt;/w:t&gt;&lt;/w:r&gt;&lt;/w:sdtContent&gt;&lt;/w:sdt&gt;&lt;/w:p&gt;&lt;w:p w:rsidR=&quot;00D17F22&quot; w:rsidRDefault=&quot;00D17F22&quot; w:rsidP=&quot;00D17F22&quot;&gt;&lt;w:pPr&gt;&lt;w:pStyle w:val=&quot;MapperEnd&quot; /&gt;&lt;/w:pPr&gt;&lt;/w:p&gt;&lt;/w:tc&gt;&lt;/w:tr&gt;&lt;/w:tbl&gt;&lt;w:p w:rsidR=&quot;00D17F22&quot; w:rsidRDefault=&quot;00D17F22&quot; w:rsidP=&quot;00D17F22&quot;&gt;&lt;w:pPr&gt;&lt;w:pStyle w:val=&quot;Header&quot; /&gt;&lt;/w:pPr&gt;&lt;/w:p&gt;&lt;/w:hdr&gt;&lt;/pkg:xmlData&gt;&lt;/pkg:part&gt;&lt;pkg:part pkg:name=&quot;/word/endnotes.xml&quot; pkg:contentType=&quot;application/vnd.openxmlformats-officedocument.wordprocessingml.endnotes+xml&quot;&gt;&lt;pkg:xmlData&gt;&lt;w:endnotes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endnote w:type=&quot;separator&quot; w:id=&quot;-1&quot;&gt;&lt;w:p w:rsidR=&quot;002725CD&quot; w:rsidRDefault=&quot;002725CD&quot;&gt;&lt;w:r&gt;&lt;w:separator /&gt;&lt;/w:r&gt;&lt;/w:p&gt;&lt;/w:endnote&gt;&lt;w:endnote w:type=&quot;continuationSeparator&quot; w:id=&quot;0&quot;&gt;&lt;w:p w:rsidR=&quot;002725CD&quot; w:rsidRDefault=&quot;002725CD&quot;&gt;&lt;w:r&gt;&lt;w:continuationSeparator /&gt;&lt;/w:r&gt;&lt;/w:p&gt;&lt;/w:endnote&gt;&lt;/w:endnotes&gt;&lt;/pkg:xmlData&gt;&lt;/pkg:part&gt;&lt;pkg:part pkg:name=&quot;/word/footnotes.xml&quot; pkg:contentType=&quot;application/vnd.openxmlformats-officedocument.wordprocessingml.footnotes+xml&quot;&gt;&lt;pkg:xmlData&gt;&lt;w:footnotes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footnote w:type=&quot;separator&quot; w:id=&quot;-1&quot;&gt;&lt;w:p w:rsidR=&quot;002725CD&quot; w:rsidRDefault=&quot;002725CD&quot;&gt;&lt;w:r&gt;&lt;w:separator /&gt;&lt;/w:r&gt;&lt;/w:p&gt;&lt;/w:footnote&gt;&lt;w:footnote w:type=&quot;continuationSeparator&quot; w:id=&quot;0&quot;&gt;&lt;w:p w:rsidR=&quot;002725CD&quot; w:rsidRDefault=&quot;002725CD&quot;&gt;&lt;w:r&gt;&lt;w:continuationSeparator /&gt;&lt;/w:r&gt;&lt;/w:p&gt;&lt;/w:footnote&gt;&lt;/w:footnotes&gt;&lt;/pkg:xmlData&gt;&lt;/pkg:part&gt;&lt;pkg:part pkg:name=&quot;/word/footer2.xml&quot; pkg:contentType=&quot;application/vnd.openxmlformats-officedocument.wordprocessingml.footer+xml&quot;&gt;&lt;pkg:xmlData&gt;&lt;w:ftr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p w:rsidR=&quot;00D17F22&quot; w:rsidRDefault=&quot;00D17F22&quot; w:rsidP=&quot;00D17F22&quot; /&gt;&lt;w:tbl&gt;&lt;w:tblPr&gt;&lt;w:tblStyle w:val=&quot;TableGrid&quot; /&gt;&lt;w:tblW w:w=&quot;9752&quot; w:type=&quot;dxa&quot; /&gt;&lt;w:tblBorders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w:insideH w:val=&quot;none&quot; w:sz=&quot;0&quot; w:space=&quot;0&quot; w:color=&quot;auto&quot; /&gt;&lt;w:insideV w:val=&quot;none&quot; w:sz=&quot;0&quot; w:space=&quot;0&quot; w:color=&quot;auto&quot; /&gt;&lt;/w:tblBorders&gt;&lt;w:tblLayout w:type=&quot;fixed&quot; /&gt;&lt;w:tblLook w:val=&quot;01E0&quot; w:firstRow=&quot;1&quot; w:lastRow=&quot;1&quot; w:firstColumn=&quot;1&quot; w:lastColumn=&quot;1&quot; w:noHBand=&quot;0&quot; w:noVBand=&quot;0&quot; /&gt;&lt;/w:tblPr&gt;&lt;w:tblGrid&gt;&lt;w:gridCol w:w=&quot;4265&quot; /&gt;&lt;w:gridCol w:w=&quot;3242&quot; /&gt;&lt;w:gridCol w:w=&quot;910&quot; /&gt;&lt;w:gridCol w:w=&quot;910&quot; /&gt;&lt;w:gridCol w:w=&quot;425&quot; /&gt;&lt;/w:tblGrid&gt;&lt;w:tr w:rsidR=&quot;00D17F22&quot; w:rsidRPr=&quot;00B131ED&quot; w:rsidTr=&quot;00A35B9C&quot;&gt;&lt;w:trPr&gt;&lt;w:gridAfter w:val=&quot;1&quot; /&gt;&lt;w:wAfter w:w=&quot;424&quot; w:type=&quot;dxa&quot; /&gt;&lt;w:trHeight w:val=&quot;1000&quot; /&gt;&lt;/w:trPr&gt;&lt;w:tc&gt;&lt;w:tcPr&gt;&lt;w:tcW w:w=&quot;4253&quot; w:type=&quot;dxa&quot; /&gt;&lt;/w:tcPr&gt;&lt;w:p w:rsidR=&quot;00D17F22&quot; w:rsidRPr=&quot;00881C54&quot; w:rsidRDefault=&quot;00D17F22&quot; w:rsidP=&quot;00D17F22&quot;&gt;&lt;w:pPr&gt;&lt;w:pStyle w:val=&quot;Footer&quot; /&gt;&lt;/w:pPr&gt;&lt;/w:p&gt;&lt;/w:tc&gt;&lt;w:tc&gt;&lt;w:tcPr&gt;&lt;w:tcW w:w=&quot;3232&quot; w:type=&quot;dxa&quot; /&gt;&lt;/w:tcPr&gt;&lt;w:p w:rsidR=&quot;00D17F22&quot; w:rsidRDefault=&quot;00D17F22&quot; w:rsidP=&quot;00D17F22&quot;&gt;&lt;w:pPr&gt;&lt;w:pStyle w:val=&quot;Footer&quot; /&gt;&lt;/w:pPr&gt;&lt;w:sdt&gt;&lt;w:sdtPr&gt;&lt;w:alias w:val=&quot;varlookup2&quot; /&gt;&lt;w:tag w:val=&quot;varlookup2&quot; /&gt;&lt;w:id w:val=&quot;25488520&quot; /&gt;&lt;w:lock w:val=&quot;sdtLocked&quot; /&gt;&lt;w:text /&gt;&lt;/w:sdtPr&gt;&lt;w:sdtContent&gt;&lt;w:r&gt;&lt;w:t&gt;varlookup2&lt;/w:t&gt;&lt;/w:r&gt;&lt;/w:sdtContent&gt;&lt;/w:sdt&gt;&lt;/w:p&gt;&lt;w:p w:rsidR=&quot;00D17F22&quot; w:rsidRDefault=&quot;00D17F22&quot; w:rsidP=&quot;00D17F22&quot;&gt;&lt;w:pPr&gt;&lt;w:pStyle w:val=&quot;Footer&quot; /&gt;&lt;/w:pPr&gt;&lt;w:sdt&gt;&lt;w:sdtPr&gt;&lt;w:alias w:val=&quot;Absenderinfo1&quot; /&gt;&lt;w:tag w:val=&quot;Absenderinfo1_Mapper&quot; /&gt;&lt;w:id w:val=&quot;25488522&quot; /&gt;&lt;w:lock w:val=&quot;sdtLocked&quot; /&gt;&lt;w:text /&gt;&lt;/w:sdtPr&gt;&lt;w:sdtContent&gt;&lt;w:r&gt;&lt;w:t&gt;Absenderinfo1&lt;/w:t&gt;&lt;/w:r&gt;&lt;/w:sdtContent&gt;&lt;/w:sdt&gt;&lt;/w:p&gt;&lt;w:p w:rsidR=&quot;00D17F22&quot; w:rsidRDefault=&quot;00D17F22&quot; w:rsidP=&quot;00D17F22&quot;&gt;&lt;w:pPr&gt;&lt;w:pStyle w:val=&quot;Footer&quot; /&gt;&lt;/w:pPr&gt;&lt;w:sdt&gt;&lt;w:sdtPr&gt;&lt;w:alias w:val=&quot;Tel&quot; /&gt;&lt;w:tag w:val=&quot;varTel&quot; /&gt;&lt;w:id w:val=&quot;26081511&quot; /&gt;&lt;w:lock w:val=&quot;sdtLocked&quot; /&gt;&lt;w:text /&gt;&lt;/w:sdtPr&gt;&lt;w:sdtContent&gt;&lt;w:r&gt;&lt;w:t&gt;Tel&lt;/w:t&gt;&lt;/w:r&gt;&lt;/w:sdtContent&gt;&lt;/w:sdt&gt;&lt;w:r w:rsidRPr=&quot;00EA6A4E&quot;&gt;&lt;w:t xml:space=&quot;preserve&quot;&gt; &lt;/w:t&gt;&lt;/w:r&gt;&lt;w:sdt&gt;&lt;w:sdtPr&gt;&lt;w:alias w:val=&quot;Telefon&quot; /&gt;&lt;w:tag w:val=&quot;Absender_Telefon&quot; /&gt;&lt;w:id w:val=&quot;25488542&quot; /&gt;&lt;w:lock w:val=&quot;sdtLocked&quot; /&gt;&lt;w:text /&gt;&lt;/w:sdtPr&gt;&lt;w:sdtContent&gt;&lt;w:r&gt;&lt;w:t&gt;Telefon&lt;/w:t&gt;&lt;/w:r&gt;&lt;/w:sdtContent&gt;&lt;/w:sdt&gt;&lt;w:r w:rsidRPr=&quot;00B131ED&quot;&gt;&lt;w:t xml:space=&quot;preserve&quot;&gt;, &lt;/w:t&gt;&lt;/w:r&gt;&lt;w:sdt&gt;&lt;w:sdtPr&gt;&lt;w:alias w:val=&quot;Fax&quot; /&gt;&lt;w:tag w:val=&quot;varFax&quot; /&gt;&lt;w:id w:val=&quot;26081534&quot; /&gt;&lt;w:lock w:val=&quot;sdtLocked&quot; /&gt;&lt;w:text /&gt;&lt;/w:sdtPr&gt;&lt;w:sdtContent&gt;&lt;w:r&gt;&lt;w:t&gt;Fax&lt;/w:t&gt;&lt;/w:r&gt;&lt;/w:sdtContent&gt;&lt;/w:sdt&gt;&lt;w:r w:rsidRPr=&quot;00B131ED&quot;&gt;&lt;w:t xml:space=&quot;preserve&quot;&gt; &lt;/w:t&gt;&lt;/w:r&gt;&lt;w:sdt&gt;&lt;w:sdtPr&gt;&lt;w:alias w:val=&quot;Fax&quot; /&gt;&lt;w:tag w:val=&quot;Absender_Fax&quot; /&gt;&lt;w:id w:val=&quot;25488532&quot; /&gt;&lt;w:lock w:val=&quot;sdtLocked&quot; /&gt;&lt;w:text /&gt;&lt;/w:sdtPr&gt;&lt;w:sdtContent&gt;&lt;w:r&gt;&lt;w:t&gt;Fax&lt;/w:t&gt;&lt;/w:r&gt;&lt;/w:sdtContent&gt;&lt;/w:sdt&gt;&lt;/w:p&gt;&lt;w:p w:rsidR=&quot;00D17F22&quot; w:rsidRDefault=&quot;00D17F22&quot; w:rsidP=&quot;00D17F22&quot;&gt;&lt;w:pPr&gt;&lt;w:pStyle w:val=&quot;Footer&quot; /&gt;&lt;/w:pPr&gt;&lt;w:sdt&gt;&lt;w:sdtPr&gt;&lt;w:alias w:val=&quot;Absenderinfo2&quot; /&gt;&lt;w:tag w:val=&quot;Absenderinfo2_Mapper&quot; /&gt;&lt;w:id w:val=&quot;25488524&quot; /&gt;&lt;w:lock w:val=&quot;sdtLocked&quot; /&gt;&lt;w:text /&gt;&lt;/w:sdtPr&gt;&lt;w:sdtContent&gt;&lt;w:r&gt;&lt;w:t&gt;Absenderinfo2&lt;/w:t&gt;&lt;/w:r&gt;&lt;/w:sdtContent&gt;&lt;/w:sdt&gt;&lt;/w:p&gt;&lt;w:p w:rsidR=&quot;00D17F22&quot; w:rsidRPr=&quot;00B131ED&quot; w:rsidRDefault=&quot;00D17F22&quot; w:rsidP=&quot;00D17F22&quot;&gt;&lt;w:pPr&gt;&lt;w:pStyle w:val=&quot;MapperEnd&quot; /&gt;&lt;/w:pPr&gt;&lt;/w:p&gt;&lt;/w:tc&gt;&lt;w:tc&gt;&lt;w:tcPr&gt;&lt;w:tcW w:w=&quot;907&quot; w:type=&quot;dxa&quot; /&gt;&lt;/w:tcPr&gt;&lt;w:p w:rsidR=&quot;00D17F22&quot; w:rsidRPr=&quot;00C83794&quot; w:rsidRDefault=&quot;00D17F22&quot; w:rsidP=&quot;00D17F22&quot;&gt;&lt;w:pPr&gt;&lt;w:pStyle w:val=&quot;Footer&quot; /&gt;&lt;/w:pPr&gt;&lt;/w:p&gt;&lt;/w:tc&gt;&lt;w:tc&gt;&lt;w:tcPr&gt;&lt;w:tcW w:w=&quot;907&quot; w:type=&quot;dxa&quot; /&gt;&lt;/w:tcPr&gt;&lt;w:p w:rsidR=&quot;00D17F22&quot; w:rsidRPr=&quot;00C83794&quot; w:rsidRDefault=&quot;00D17F22&quot; w:rsidP=&quot;00D17F22&quot;&gt;&lt;w:pPr&gt;&lt;w:pStyle w:val=&quot;Footer&quot; /&gt;&lt;/w:pPr&gt;&lt;/w:p&gt;&lt;/w:tc&gt;&lt;/w:tr&gt;&lt;w:tr w:rsidR=&quot;00D17F22&quot; w:rsidRPr=&quot;00D33E17&quot; w:rsidTr=&quot;00A35B9C&quot;&gt;&lt;w:tc&gt;&lt;w:tcPr&gt;&lt;w:tcW w:w=&quot;907&quot; w:type=&quot;dxa&quot; /&gt;&lt;w:gridSpan w:val=&quot;5&quot; /&gt;&lt;/w:tcPr&gt;&lt;w:p w:rsidR=&quot;00D17F22&quot; w:rsidRPr=&quot;00D33E17&quot; w:rsidRDefault=&quot;00D17F22&quot; w:rsidP=&quot;00D17F22&quot;&gt;&lt;w:pPr&gt;&lt;w:pStyle w:val=&quot;Seite&quot; /&gt;&lt;/w:pPr&gt;&lt;w:r&gt;&lt;w:fldChar w:fldCharType=&quot;begin&quot; /&gt;&lt;/w:r&gt;&lt;w:r&gt;&lt;w:instrText xml:space=&quot;preserve&quot;&gt; PAGE  &lt;/w:instrText&gt;&lt;/w:r&gt;&lt;w:r&gt;&lt;w:fldChar w:fldCharType=&quot;separate&quot; /&gt;&lt;/w:r&gt;&lt;w:r&gt;&lt;w:rPr&gt;&lt;w:noProof /&gt;&lt;/w:rPr&gt;&lt;w:t&gt;1&lt;/w:t&gt;&lt;/w:r&gt;&lt;w:r&gt;&lt;w:rPr&gt;&lt;w:noProof /&gt;&lt;/w:rPr&gt;&lt;w:fldChar w:fldCharType=&quot;end&quot; /&gt;&lt;/w:r&gt;&lt;w:r w:rsidRPr=&quot;007666E0&quot;&gt;&lt;w:t&gt;/&lt;/w:t&gt;&lt;/w:r&gt;&lt;w:r&gt;&lt;w:fldChar w:fldCharType=&quot;begin&quot; /&gt;&lt;/w:r&gt;&lt;w:r&gt;&lt;w:instrText xml:space=&quot;preserve&quot;&gt; NUMPAGES  &lt;/w:instrText&gt;&lt;/w:r&gt;&lt;w:r&gt;&lt;w:fldChar w:fldCharType=&quot;separate&quot; /&gt;&lt;/w:r&gt;&lt;w:r&gt;&lt;w:rPr&gt;&lt;w:noProof /&gt;&lt;/w:rPr&gt;&lt;w:t&gt;1&lt;/w:t&gt;&lt;/w:r&gt;&lt;w:r&gt;&lt;w:rPr&gt;&lt;w:noProof /&gt;&lt;/w:rPr&gt;&lt;w:fldChar w:fldCharType=&quot;end&quot; /&gt;&lt;/w:r&gt;&lt;/w:p&gt;&lt;/w:tc&gt;&lt;/w:tr&gt;&lt;w:tr w:rsidR=&quot;00D17F22&quot; w:rsidRPr=&quot;004A7283&quot; w:rsidTr=&quot;00A35B9C&quot;&gt;&lt;w:trPr&gt;&lt;w:gridAfter w:val=&quot;1&quot; /&gt;&lt;w:wAfter w:w=&quot;424&quot; w:type=&quot;dxa&quot; /&gt;&lt;w:trHeight w:hRule=&quot;exact&quot; w:val=&quot;397&quot; /&gt;&lt;/w:trPr&gt;&lt;w:tc&gt;&lt;w:tcPr&gt;&lt;w:tcW w:w=&quot;907&quot; w:type=&quot;dxa&quot; /&gt;&lt;w:gridSpan w:val=&quot;4&quot; /&gt;&lt;/w:tcPr&gt;&lt;w:p w:rsidR=&quot;00D17F22&quot; w:rsidRPr=&quot;004A7283&quot; w:rsidRDefault=&quot;00D17F22&quot; w:rsidP=&quot;00D17F22&quot;&gt;&lt;w:pPr&gt;&lt;w:pStyle w:val=&quot;FuzeilePlatzhalter&quot; /&gt;&lt;/w:pPr&gt;&lt;/w:p&gt;&lt;/w:tc&gt;&lt;/w:tr&gt;&lt;/w:tbl&gt;&lt;w:p w:rsidR=&quot;00D17F22&quot; w:rsidRPr=&quot;00D33E17&quot; w:rsidRDefault=&quot;00D17F22&quot; w:rsidP=&quot;00D17F22&quot;&gt;&lt;w:pPr&gt;&lt;w:pStyle w:val=&quot;Platzhalter&quot; /&gt;&lt;/w:pPr&gt;&lt;/w:p&gt;&lt;w:p w:rsidR=&quot;00D17F22&quot; w:rsidRDefault=&quot;00D17F22&quot; w:rsidP=&quot;00D17F22&quot;&gt;&lt;w:pPr&gt;&lt;w:pStyle w:val=&quot;Pfad&quot; /&gt;&lt;/w:pPr&gt;&lt;/w:p&gt;&lt;/w:ftr&gt;&lt;/pkg:xmlData&gt;&lt;/pkg:part&gt;&lt;pkg:part pkg:name=&quot;/word/header2.xml&quot; pkg:contentType=&quot;application/vnd.openxmlformats-officedocument.wordprocessingml.header+xml&quot;&gt;&lt;pkg:xmlData&gt;&lt;w:hdr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tbl&gt;&lt;w:tblPr&gt;&lt;w:tblW w:w=&quot;9809&quot; w:type=&quot;dxa&quot; /&gt;&lt;w:tblInd w:w=&quot;-703&quot; w:type=&quot;dxa&quot; /&gt;&lt;w:tblLayout w:type=&quot;fixed&quot; /&gt;&lt;w:tblLook w:val=&quot;01E0&quot; w:firstRow=&quot;1&quot; w:lastRow=&quot;1&quot; w:firstColumn=&quot;1&quot; w:lastColumn=&quot;1&quot; w:noHBand=&quot;0&quot; w:noVBand=&quot;0&quot; /&gt;&lt;/w:tblPr&gt;&lt;w:tblGrid&gt;&lt;w:gridCol w:w=&quot;4848&quot; /&gt;&lt;w:gridCol w:w=&quot;4961&quot; /&gt;&lt;/w:tblGrid&gt;&lt;w:tr w:rsidR=&quot;00D17F22&quot; w:rsidTr=&quot;00A35B9C&quot;&gt;&lt;w:trPr&gt;&lt;w:cantSplit /&gt;&lt;w:trHeight w:hRule=&quot;exact&quot; w:val=&quot;2041&quot; /&gt;&lt;/w:trPr&gt;&lt;w:sdt&gt;&lt;w:sdtPr&gt;&lt;w:alias w:val=&quot;Logo&quot; /&gt;&lt;w:tag w:val=&quot;varLogo&quot; /&gt;&lt;w:id w:val=&quot;20491700&quot; /&gt;&lt;w:lock w:val=&quot;sdtLocked&quot; /&gt;&lt;w:picture /&gt;&lt;/w:sdtPr&gt;&lt;w:sdtContent&gt;&lt;w:tc&gt;&lt;w:tcPr&gt;&lt;w:tcW w:w=&quot;4848&quot; w:type=&quot;dxa&quot; /&gt;&lt;/w:tcPr&gt;&lt;w:p w:rsidR=&quot;00D17F22&quot; w:rsidRPr=&quot;00E534A0&quot; w:rsidRDefault=&quot;00D17F22&quot; w:rsidP=&quot;00D17F22&quot;&gt;&lt;w:pPr&gt;&lt;w:pStyle w:val=&quot;Logo&quot; /&gt;&lt;/w:pPr&gt;&lt;w:r&gt;&lt;w:drawing&gt;&lt;wp:inline distT=&quot;0&quot; distB=&quot;0&quot; distL=&quot;0&quot; distR=&quot;0&quot; wp14:anchorId=&quot;4555C75C&quot; wp14:editId=&quot;06CDEA25&quot;&gt;&lt;wp:extent cx=&quot;2066925&quot; cy=&quot;790575&quot; /&gt;&lt;wp:effectExtent l=&quot;19050&quot; t=&quot;0&quot; r=&quot;9525&quot; b=&quot;0&quot; /&gt;&lt;wp:docPr id=&quot;6&quot; name=&quot;Bild 1&quot; /&gt;&lt;wp:cNvGraphicFramePr&gt;&lt;a:graphicFrameLocks xmlns:a=&quot;http://schemas.openxmlformats.org/drawingml/2006/main&quot; noChangeAspect=&quot;1&quot; /&gt;&lt;/wp:cNvGraphicFramePr&gt;&lt;a:graphic xmlns:a=&quot;http://schemas.openxmlformats.org/drawingml/2006/main&quot;&gt;&lt;a:graphicData uri=&quot;http://schemas.openxmlformats.org/drawingml/2006/picture&quot;&gt;&lt;pic:pic xmlns:pic=&quot;http://schemas.openxmlformats.org/drawingml/2006/picture&quot;&gt;&lt;pic:nvPicPr&gt;&lt;pic:cNvPr id=&quot;0&quot; name=&quot;Picture 1&quot; /&gt;&lt;pic:cNvPicPr&gt;&lt;a:picLocks noChangeAspect=&quot;1&quot; noChangeArrowheads=&quot;1&quot; /&gt;&lt;/pic:cNvPicPr&gt;&lt;/pic:nvPicPr&gt;&lt;pic:blipFill&gt;&lt;a:blip r:embed=&quot;rId1&quot; /&gt;&lt;a:srcRect /&gt;&lt;a:stretch&gt;&lt;a:fillRect /&gt;&lt;/a:stretch&gt;&lt;/pic:blipFill&gt;&lt;pic:spPr bwMode=&quot;auto&quot;&gt;&lt;a:xfrm&gt;&lt;a:off x=&quot;0&quot; y=&quot;0&quot; /&gt;&lt;a:ext cx=&quot;2066925&quot; cy=&quot;790575&quot; /&gt;&lt;/a:xfrm&gt;&lt;a:prstGeom prst=&quot;rect&quot;&gt;&lt;a:avLst /&gt;&lt;/a:prstGeom&gt;&lt;a:noFill /&gt;&lt;a:ln w=&quot;9525&quot;&gt;&lt;a:noFill /&gt;&lt;a:miter lim=&quot;800000&quot; /&gt;&lt;a:headEnd /&gt;&lt;a:tailEnd /&gt;&lt;/a:ln&gt;&lt;/pic:spPr&gt;&lt;/pic:pic&gt;&lt;/a:graphicData&gt;&lt;/a:graphic&gt;&lt;/wp:inline&gt;&lt;/w:drawing&gt;&lt;/w:r&gt;&lt;/w:p&gt;&lt;/w:tc&gt;&lt;/w:sdtContent&gt;&lt;/w:sdt&gt;&lt;w:tc&gt;&lt;w:tcPr&gt;&lt;w:tcW w:w=&quot;4961&quot; w:type=&quot;dxa&quot; /&gt;&lt;/w:tcPr&gt;&lt;w:p w:rsidR=&quot;00D17F22&quot; w:rsidRPr=&quot;006D6F2D&quot; w:rsidRDefault=&quot;00D17F22&quot; w:rsidP=&quot;00D17F22&quot;&gt;&lt;w:pPr&gt;&lt;w:pStyle w:val=&quot;KopfDept&quot; /&gt;&lt;/w:pPr&gt;&lt;w:sdt&gt;&lt;w:sdtPr&gt;&lt;w:alias w:val=&quot;varlookup1&quot; /&gt;&lt;w:tag w:val=&quot;varlookup1&quot; /&gt;&lt;w:id w:val=&quot;14588715&quot; /&gt;&lt;w:lock w:val=&quot;sdtContentLocked&quot; /&gt;&lt;w:text /&gt;&lt;/w:sdtPr&gt;&lt;w:sdtContent&gt;&lt;w:r&gt;&lt;w:t&gt;varlookup1&lt;/w:t&gt;&lt;/w:r&gt;&lt;/w:sdtContent&gt;&lt;/w:sdt&gt;&lt;/w:p&gt;&lt;w:p w:rsidR=&quot;00D17F22&quot; w:rsidRPr=&quot;006D6F2D&quot; w:rsidRDefault=&quot;00D17F22&quot; w:rsidP=&quot;00D17F22&quot;&gt;&lt;w:pPr&gt;&lt;w:pStyle w:val=&quot;KopfFett&quot; /&gt;&lt;/w:pPr&gt;&lt;w:sdt&gt;&lt;w:sdtPr&gt;&lt;w:alias w:val=&quot;varlookup2&quot; /&gt;&lt;w:tag w:val=&quot;varlookup2&quot; /&gt;&lt;w:id w:val=&quot;14588718&quot; /&gt;&lt;w:lock w:val=&quot;sdtContentLocked&quot; /&gt;&lt;w:text /&gt;&lt;/w:sdtPr&gt;&lt;w:sdtContent&gt;&lt;w:r&gt;&lt;w:t&gt;varlookup2&lt;/w:t&gt;&lt;/w:r&gt;&lt;/w:sdtContent&gt;&lt;/w:sdt&gt;&lt;/w:p&gt;&lt;w:p w:rsidR=&quot;00D17F22&quot; w:rsidRPr=&quot;00D33E17&quot; w:rsidRDefault=&quot;00D17F22&quot; w:rsidP=&quot;00D17F22&quot;&gt;&lt;w:pPr&gt;&lt;w:pStyle w:val=&quot;Header&quot; /&gt;&lt;/w:pPr&gt;&lt;w:sdt&gt;&lt;w:sdtPr&gt;&lt;w:alias w:val=&quot;varlookup3&quot; /&gt;&lt;w:tag w:val=&quot;varlookup3&quot; /&gt;&lt;w:id w:val=&quot;14588721&quot; /&gt;&lt;w:lock w:val=&quot;sdtContentLocked&quot; /&gt;&lt;w:text /&gt;&lt;/w:sdtPr&gt;&lt;w:sdtContent&gt;&lt;w:r&gt;&lt;w:t&gt;varlookup3&lt;/w:t&gt;&lt;/w:r&gt;&lt;/w:sdtContent&gt;&lt;/w:sdt&gt;&lt;/w:p&gt;&lt;/w:tc&gt;&lt;/w:tr&gt;&lt;/w:tbl&gt;&lt;w:p w:rsidR=&quot;00D17F22&quot; w:rsidRPr=&quot;00D33E17&quot; w:rsidRDefault=&quot;00D17F22&quot; w:rsidP=&quot;00D17F22&quot;&gt;&lt;w:pPr&gt;&lt;w:pStyle w:val=&quot;Platzhalter&quot; /&gt;&lt;/w:pPr&gt;&lt;/w:p&gt;&lt;/w:hdr&gt;&lt;/pkg:xmlData&gt;&lt;/pkg:part&gt;&lt;pkg:part pkg:name=&quot;/word/theme/theme1.xml&quot; pkg:contentType=&quot;application/vnd.openxmlformats-officedocument.theme+xml&quot;&gt;&lt;pkg:xmlData&gt;&lt;a:theme xmlns:a=&quot;http://schemas.openxmlformats.org/drawingml/2006/main&quot; name=&quot;Larissa-Design&quot;&gt;&lt;a:themeElements&gt;&lt;a:clrScheme name=&quot;Larissa&quot;&gt;&lt;a:dk1&gt;&lt;a:sysClr val=&quot;windowText&quot; lastClr=&quot;000000&quot; /&gt;&lt;/a:dk1&gt;&lt;a:lt1&gt;&lt;a:sysClr val=&quot;window&quot; lastClr=&quot;FFFFFF&quot; /&gt;&lt;/a:lt1&gt;&lt;a:dk2&gt;&lt;a:srgbClr val=&quot;1F497D&quot; /&gt;&lt;/a:dk2&gt;&lt;a:lt2&gt;&lt;a:srgbClr val=&quot;EEECE1&quot; /&gt;&lt;/a:lt2&gt;&lt;a:accent1&gt;&lt;a:srgbClr val=&quot;4F81BD&quot; /&gt;&lt;/a:accent1&gt;&lt;a:accent2&gt;&lt;a:srgbClr val=&quot;C0504D&quot; /&gt;&lt;/a:accent2&gt;&lt;a:accent3&gt;&lt;a:srgbClr val=&quot;9BBB59&quot; /&gt;&lt;/a:accent3&gt;&lt;a:accent4&gt;&lt;a:srgbClr val=&quot;8064A2&quot; /&gt;&lt;/a:accent4&gt;&lt;a:accent5&gt;&lt;a:srgbClr val=&quot;4BACC6&quot; /&gt;&lt;/a:accent5&gt;&lt;a:accent6&gt;&lt;a:srgbClr val=&quot;F79646&quot; /&gt;&lt;/a:accent6&gt;&lt;a:hlink&gt;&lt;a:srgbClr val=&quot;0000FF&quot; /&gt;&lt;/a:hlink&gt;&lt;a:folHlink&gt;&lt;a:srgbClr val=&quot;800080&quot; /&gt;&lt;/a:folHlink&gt;&lt;/a:clrScheme&gt;&lt;a:fontScheme name=&quot;Larissa&quot;&gt;&lt;a:majorFont&gt;&lt;a:latin typeface=&quot;Cambria&quot; /&gt;&lt;a:ea typeface=&quot;&quot; /&gt;&lt;a:cs typeface=&quot;&quot; /&gt;&lt;a:font script=&quot;Jpan&quot; typeface=&quot;ＭＳ ゴシック&quot; /&gt;&lt;a:font script=&quot;Hang&quot; typeface=&quot;맑은 고딕&quot; /&gt;&lt;a:font script=&quot;Hans&quot; typeface=&quot;宋体&quot; /&gt;&lt;a:font script=&quot;Hant&quot; typeface=&quot;新細明體&quot; /&gt;&lt;a:font script=&quot;Arab&quot; typeface=&quot;Times New Roman&quot; /&gt;&lt;a:font script=&quot;Hebr&quot; typeface=&quot;Times New Roman&quot; /&gt;&lt;a:font script=&quot;Thai&quot; typeface=&quot;Angsana New&quot; /&gt;&lt;a:font script=&quot;Ethi&quot; typeface=&quot;Nyala&quot; /&gt;&lt;a:font script=&quot;Beng&quot; typeface=&quot;Vrinda&quot; /&gt;&lt;a:font script=&quot;Gujr&quot; typeface=&quot;Shruti&quot; /&gt;&lt;a:font script=&quot;Khmr&quot; typeface=&quot;MoolBoran&quot; /&gt;&lt;a:font script=&quot;Knda&quot; typeface=&quot;Tunga&quot; /&gt;&lt;a:font script=&quot;Guru&quot; typeface=&quot;Raavi&quot; /&gt;&lt;a:font script=&quot;Cans&quot; typeface=&quot;Euphemia&quot; /&gt;&lt;a:font script=&quot;Cher&quot; typeface=&quot;Plantagenet Cherokee&quot; /&gt;&lt;a:font script=&quot;Yiii&quot; typeface=&quot;Microsoft Yi Baiti&quot; /&gt;&lt;a:font script=&quot;Tibt&quot; typeface=&quot;Microsoft Himalaya&quot; /&gt;&lt;a:font script=&quot;Thaa&quot; typeface=&quot;MV Boli&quot; /&gt;&lt;a:font script=&quot;Deva&quot; typeface=&quot;Mangal&quot; /&gt;&lt;a:font script=&quot;Telu&quot; typeface=&quot;Gautami&quot; /&gt;&lt;a:font script=&quot;Taml&quot; typeface=&quot;Latha&quot; /&gt;&lt;a:font script=&quot;Syrc&quot; typeface=&quot;Estrangelo Edessa&quot; /&gt;&lt;a:font script=&quot;Orya&quot; typeface=&quot;Kalinga&quot; /&gt;&lt;a:font script=&quot;Mlym&quot; typeface=&quot;Kartika&quot; /&gt;&lt;a:font script=&quot;Laoo&quot; typeface=&quot;DokChampa&quot; /&gt;&lt;a:font script=&quot;Sinh&quot; typeface=&quot;Iskoola Pota&quot; /&gt;&lt;a:font script=&quot;Mong&quot; typeface=&quot;Mongolian Baiti&quot; /&gt;&lt;a:font script=&quot;Viet&quot; typeface=&quot;Times New Roman&quot; /&gt;&lt;a:font script=&quot;Uigh&quot; typeface=&quot;Microsoft Uighur&quot; /&gt;&lt;/a:majorFont&gt;&lt;a:minorFont&gt;&lt;a:latin typeface=&quot;Calibri&quot; /&gt;&lt;a:ea typeface=&quot;&quot; /&gt;&lt;a:cs typeface=&quot;&quot; /&gt;&lt;a:font script=&quot;Jpan&quot; typeface=&quot;ＭＳ 明朝&quot; /&gt;&lt;a:font script=&quot;Hang&quot; typeface=&quot;맑은 고딕&quot; /&gt;&lt;a:font script=&quot;Hans&quot; typeface=&quot;宋体&quot; /&gt;&lt;a:font script=&quot;Hant&quot; typeface=&quot;新細明體&quot; /&gt;&lt;a:font script=&quot;Arab&quot; typeface=&quot;Arial&quot; /&gt;&lt;a:font script=&quot;Hebr&quot; typeface=&quot;Arial&quot; /&gt;&lt;a:font script=&quot;Thai&quot; typeface=&quot;Cordia New&quot; /&gt;&lt;a:font script=&quot;Ethi&quot; typeface=&quot;Nyala&quot; /&gt;&lt;a:font script=&quot;Beng&quot; typeface=&quot;Vrinda&quot; /&gt;&lt;a:font script=&quot;Gujr&quot; typeface=&quot;Shruti&quot; /&gt;&lt;a:font script=&quot;Khmr&quot; typeface=&quot;DaunPenh&quot; /&gt;&lt;a:font script=&quot;Knda&quot; typeface=&quot;Tunga&quot; /&gt;&lt;a:font script=&quot;Guru&quot; typeface=&quot;Raavi&quot; /&gt;&lt;a:font script=&quot;Cans&quot; typeface=&quot;Euphemia&quot; /&gt;&lt;a:font script=&quot;Cher&quot; typeface=&quot;Plantagenet Cherokee&quot; /&gt;&lt;a:font script=&quot;Yiii&quot; typeface=&quot;Microsoft Yi Baiti&quot; /&gt;&lt;a:font script=&quot;Tibt&quot; typeface=&quot;Microsoft Himalaya&quot; /&gt;&lt;a:font script=&quot;Thaa&quot; typeface=&quot;MV Boli&quot; /&gt;&lt;a:font script=&quot;Deva&quot; typeface=&quot;Mangal&quot; /&gt;&lt;a:font script=&quot;Telu&quot; typeface=&quot;Gautami&quot; /&gt;&lt;a:font script=&quot;Taml&quot; typeface=&quot;Latha&quot; /&gt;&lt;a:font script=&quot;Syrc&quot; typeface=&quot;Estrangelo Edessa&quot; /&gt;&lt;a:font script=&quot;Orya&quot; typeface=&quot;Kalinga&quot; /&gt;&lt;a:font script=&quot;Mlym&quot; typeface=&quot;Kartika&quot; /&gt;&lt;a:font script=&quot;Laoo&quot; typeface=&quot;DokChampa&quot; /&gt;&lt;a:font script=&quot;Sinh&quot; typeface=&quot;Iskoola Pota&quot; /&gt;&lt;a:font script=&quot;Mong&quot; typeface=&quot;Mongolian Baiti&quot; /&gt;&lt;a:font script=&quot;Viet&quot; typeface=&quot;Arial&quot; /&gt;&lt;a:font script=&quot;Uigh&quot; typeface=&quot;Microsoft Uighur&quot; /&gt;&lt;/a:minorFont&gt;&lt;/a:fontScheme&gt;&lt;a:fmtScheme name=&quot;Larissa&quot;&gt;&lt;a:fillStyleLst&gt;&lt;a:solidFill&gt;&lt;a:schemeClr val=&quot;phClr&quot; /&gt;&lt;/a:solidFill&gt;&lt;a:gradFill rotWithShape=&quot;1&quot;&gt;&lt;a:gsLst&gt;&lt;a:gs pos=&quot;0&quot;&gt;&lt;a:schemeClr val=&quot;phClr&quot;&gt;&lt;a:tint val=&quot;50000&quot; /&gt;&lt;a:satMod val=&quot;300000&quot; /&gt;&lt;/a:schemeClr&gt;&lt;/a:gs&gt;&lt;a:gs pos=&quot;35000&quot;&gt;&lt;a:schemeClr val=&quot;phClr&quot;&gt;&lt;a:tint val=&quot;37000&quot; /&gt;&lt;a:satMod val=&quot;300000&quot; /&gt;&lt;/a:schemeClr&gt;&lt;/a:gs&gt;&lt;a:gs pos=&quot;100000&quot;&gt;&lt;a:schemeClr val=&quot;phClr&quot;&gt;&lt;a:tint val=&quot;15000&quot; /&gt;&lt;a:satMod val=&quot;350000&quot; /&gt;&lt;/a:schemeClr&gt;&lt;/a:gs&gt;&lt;/a:gsLst&gt;&lt;a:lin ang=&quot;16200000&quot; scaled=&quot;1&quot; /&gt;&lt;/a:gradFill&gt;&lt;a:gradFill rotWithShape=&quot;1&quot;&gt;&lt;a:gsLst&gt;&lt;a:gs pos=&quot;0&quot;&gt;&lt;a:schemeClr val=&quot;phClr&quot;&gt;&lt;a:shade val=&quot;51000&quot; /&gt;&lt;a:satMod val=&quot;130000&quot; /&gt;&lt;/a:schemeClr&gt;&lt;/a:gs&gt;&lt;a:gs pos=&quot;80000&quot;&gt;&lt;a:schemeClr val=&quot;phClr&quot;&gt;&lt;a:shade val=&quot;93000&quot; /&gt;&lt;a:satMod val=&quot;130000&quot; /&gt;&lt;/a:schemeClr&gt;&lt;/a:gs&gt;&lt;a:gs pos=&quot;100000&quot;&gt;&lt;a:schemeClr val=&quot;phClr&quot;&gt;&lt;a:shade val=&quot;94000&quot; /&gt;&lt;a:satMod val=&quot;135000&quot; /&gt;&lt;/a:schemeClr&gt;&lt;/a:gs&gt;&lt;/a:gsLst&gt;&lt;a:lin ang=&quot;16200000&quot; scaled=&quot;0&quot; /&gt;&lt;/a:gradFill&gt;&lt;/a:fillStyleLst&gt;&lt;a:lnStyleLst&gt;&lt;a:ln w=&quot;9525&quot; cap=&quot;flat&quot; cmpd=&quot;sng&quot; algn=&quot;ctr&quot;&gt;&lt;a:solidFill&gt;&lt;a:schemeClr val=&quot;phClr&quot;&gt;&lt;a:shade val=&quot;95000&quot; /&gt;&lt;a:satMod val=&quot;105000&quot; /&gt;&lt;/a:schemeClr&gt;&lt;/a:solidFill&gt;&lt;a:prstDash val=&quot;solid&quot; /&gt;&lt;/a:ln&gt;&lt;a:ln w=&quot;25400&quot; cap=&quot;flat&quot; cmpd=&quot;sng&quot; algn=&quot;ctr&quot;&gt;&lt;a:solidFill&gt;&lt;a:schemeClr val=&quot;phClr&quot; /&gt;&lt;/a:solidFill&gt;&lt;a:prstDash val=&quot;solid&quot; /&gt;&lt;/a:ln&gt;&lt;a:ln w=&quot;38100&quot; cap=&quot;flat&quot; cmpd=&quot;sng&quot; algn=&quot;ctr&quot;&gt;&lt;a:solidFill&gt;&lt;a:schemeClr val=&quot;phClr&quot; /&gt;&lt;/a:solidFill&gt;&lt;a:prstDash val=&quot;solid&quot; /&gt;&lt;/a:ln&gt;&lt;/a:lnStyleLst&gt;&lt;a:effectStyleLst&gt;&lt;a:effectStyle&gt;&lt;a:effectLst&gt;&lt;a:outerShdw blurRad=&quot;40000&quot; dist=&quot;20000&quot; dir=&quot;5400000&quot; rotWithShape=&quot;0&quot;&gt;&lt;a:srgbClr val=&quot;000000&quot;&gt;&lt;a:alpha val=&quot;38000&quot; /&gt;&lt;/a:srgbClr&gt;&lt;/a:outerShdw&gt;&lt;/a:effectLst&gt;&lt;/a:effectStyle&gt;&lt;a:effectStyle&gt;&lt;a:effectLst&gt;&lt;a:outerShdw blurRad=&quot;40000&quot; dist=&quot;23000&quot; dir=&quot;5400000&quot; rotWithShape=&quot;0&quot;&gt;&lt;a:srgbClr val=&quot;000000&quot;&gt;&lt;a:alpha val=&quot;35000&quot; /&gt;&lt;/a:srgbClr&gt;&lt;/a:outerShdw&gt;&lt;/a:effectLst&gt;&lt;/a:effectStyle&gt;&lt;a:effectStyle&gt;&lt;a:effectLst&gt;&lt;a:outerShdw blurRad=&quot;40000&quot; dist=&quot;23000&quot; dir=&quot;5400000&quot; rotWithShape=&quot;0&quot;&gt;&lt;a:srgbClr val=&quot;000000&quot;&gt;&lt;a:alpha val=&quot;35000&quot; /&gt;&lt;/a:srgbClr&gt;&lt;/a:outerShdw&gt;&lt;/a:effectLst&gt;&lt;a:scene3d&gt;&lt;a:camera prst=&quot;orthographicFront&quot;&gt;&lt;a:rot lat=&quot;0&quot; lon=&quot;0&quot; rev=&quot;0&quot; /&gt;&lt;/a:camera&gt;&lt;a:lightRig rig=&quot;threePt&quot; dir=&quot;t&quot;&gt;&lt;a:rot lat=&quot;0&quot; lon=&quot;0&quot; rev=&quot;1200000&quot; /&gt;&lt;/a:lightRig&gt;&lt;/a:scene3d&gt;&lt;a:sp3d&gt;&lt;a:bevelT w=&quot;63500&quot; h=&quot;25400&quot; /&gt;&lt;/a:sp3d&gt;&lt;/a:effectStyle&gt;&lt;/a:effectStyleLst&gt;&lt;a:bgFillStyleLst&gt;&lt;a:solidFill&gt;&lt;a:schemeClr val=&quot;phClr&quot; /&gt;&lt;/a:solidFill&gt;&lt;a:gradFill rotWithShape=&quot;1&quot;&gt;&lt;a:gsLst&gt;&lt;a:gs pos=&quot;0&quot;&gt;&lt;a:schemeClr val=&quot;phClr&quot;&gt;&lt;a:tint val=&quot;40000&quot; /&gt;&lt;a:satMod val=&quot;350000&quot; /&gt;&lt;/a:schemeClr&gt;&lt;/a:gs&gt;&lt;a:gs pos=&quot;40000&quot;&gt;&lt;a:schemeClr val=&quot;phClr&quot;&gt;&lt;a:tint val=&quot;45000&quot; /&gt;&lt;a:shade val=&quot;99000&quot; /&gt;&lt;a:satMod val=&quot;350000&quot; /&gt;&lt;/a:schemeClr&gt;&lt;/a:gs&gt;&lt;a:gs pos=&quot;100000&quot;&gt;&lt;a:schemeClr val=&quot;phClr&quot;&gt;&lt;a:shade val=&quot;20000&quot; /&gt;&lt;a:satMod val=&quot;255000&quot; /&gt;&lt;/a:schemeClr&gt;&lt;/a:gs&gt;&lt;/a:gsLst&gt;&lt;a:path path=&quot;circle&quot;&gt;&lt;a:fillToRect l=&quot;50000&quot; t=&quot;-80000&quot; r=&quot;50000&quot; b=&quot;180000&quot; /&gt;&lt;/a:path&gt;&lt;/a:gradFill&gt;&lt;a:gradFill rotWithShape=&quot;1&quot;&gt;&lt;a:gsLst&gt;&lt;a:gs pos=&quot;0&quot;&gt;&lt;a:schemeClr val=&quot;phClr&quot;&gt;&lt;a:tint val=&quot;80000&quot; /&gt;&lt;a:satMod val=&quot;300000&quot; /&gt;&lt;/a:schemeClr&gt;&lt;/a:gs&gt;&lt;a:gs pos=&quot;100000&quot;&gt;&lt;a:schemeClr val=&quot;phClr&quot;&gt;&lt;a:shade val=&quot;30000&quot; /&gt;&lt;a:satMod val=&quot;200000&quot; /&gt;&lt;/a:schemeClr&gt;&lt;/a:gs&gt;&lt;/a:gsLst&gt;&lt;a:path path=&quot;circle&quot;&gt;&lt;a:fillToRect l=&quot;50000&quot; t=&quot;50000&quot; r=&quot;50000&quot; b=&quot;50000&quot; /&gt;&lt;/a:path&gt;&lt;/a:gradFill&gt;&lt;/a:bgFillStyleLst&gt;&lt;/a:fmtScheme&gt;&lt;/a:themeElements&gt;&lt;a:objectDefaults /&gt;&lt;a:extraClrSchemeLst /&gt;&lt;/a:theme&gt;&lt;/pkg:xmlData&gt;&lt;/pkg:part&gt;&lt;pkg:part pkg:name=&quot;/word/media/image1.png&quot; pkg:contentType=&quot;image/png&quot; pkg:compression=&quot;store&quot;&gt;&lt;pkg:binaryData&gt;iVBORw0KGgoAAAANSUhEUgAAAMgAAADICAIAAAAiOjnJAAAAAXNSR0IArs4c6QAAAAlwSFlzAAAO_x000d__x000a_xAAADsQBlSsOGwAAA5dJREFUeF7t0rEVgkAAREG4BgjpvzvJsAA9DSiBHzFbwAb/zTrnPN7fxRS4_x000d__x000a_r8C+jfV1fu479KTAVWAooUBRAKyiqs8FLAiSAmAlWZ2CxUBSAKwkq1OwGEgKgJVkdQoWA0kBsJKs_x000d__x000a_TsFiICkAVpLVKVgMJAXASrI6BYuBpABYSVanYDGQFAAryeoULAaSAmAlWZ2CxUBSAKwkq1OwGEgK_x000d__x000a_gJVkdQoWA0kBsJKsTsFiICkAVpLVKVgMJAXASrI6BYuBpABYSVanYDGQFAAryeoULAaSAmAlWZ2C_x000d__x000a_xUBSAKwkq1OwGEgKgJVkdQoWA0kBsJKsTsFiICkAVpLVKVgMJAXASrI6BYuBpABYSVanYDGQFAAr_x000d__x000a_yeoULAaSAmAlWZ2CxUBSAKwkq1OwGEgKgJVkdQoWA0kBsJKsTsFiICkAVpLVKVgMJAXASrI6BYuB_x000d__x000a_pABYSVanYDGQFAAryeoULAaSAmAlWZ2CxUBSAKwkq1OwGEgKgJVkdQoWA0kBsJKsTsFiICkAVpLV_x000d__x000a_KVgMJAXASrI6BYuBpABYSVanYDGQFAAryeoULAaSAmAlWZ2CxUBSAKwkq1OwGEgKgJVkdQoWA0kB_x000d__x000a_sJKsTsFiICkAVpLVKVgMJAXASrI6BYuBpABYSVanYDGQFAAryeoULAaSAmAlWZ2CxUBSAKwkq1Ow_x000d__x000a_GEgKgJVkdQoWA0kBsJKsTsFiICkAVpLVKVgMJAXASrI6BYuBpABYSVanYDGQFAAryeoULAaSAmAl_x000d__x000a_WZ2CxUBSAKwkq1OwGEgKgJVkdQoWA0kBsJKsTsFiICkAVpLVKVgMJAXASrI6BYuBpABYSVanYDGQ_x000d__x000a_FAAryeoULAaSAmAlWZ2CxUBSAKwkq1OwGEgKgJVkdQoWA0kBsJKsTsFiICkAVpLVKVgMJAXASrI6_x000d__x000a_BYuBpABYSVanYDGQFAAryeoULAaSAmAlWZ2CxUBSAKwkq1OwGEgKgJVkdQoWA0kBsJKsTsFiICkA_x000d__x000a_VpLVKVgMJAXASrI6BYuBpABYSVanYDGQFAAryeoULAaSAmAlWZ2CxUBSAKwkq1OwGEgKgJVkdQoW_x000d__x000a_A0kBsJKsTsFiICkAVpLVKVgMJAXASrI6BYuBpABYSVanYDGQFAAryeoULAaSAmAlWZ2CxUBSAKwk_x000d__x000a_q1OwGEgKgJVkdQoWA0kBsJKsTsFiICkAVpLVKVgMJAXASrI6BYuBpABYSVanYDGQFAAryeoULAaS_x000d__x000a_AmAlWZ2CxUBSYOwbW0nZJ5/+Uf0Ahm8Ksdfm760AAAAASUVORK5CYII=&lt;/pkg:binaryData&gt;&lt;/pkg:part&gt;&lt;pkg:part pkg:name=&quot;/word/settings.xml&quot; pkg:contentType=&quot;application/vnd.openxmlformats-officedocument.wordprocessingml.settings+xml&quot;&gt;&lt;pkg:xmlData&gt;&lt;w:settings xmlns:mc=&quot;http://schemas.openxmlformats.org/markup-compatibility/2006&quot; xmlns:o=&quot;urn:sc"/>
    <w:docVar w:name="it-CH1_LanguageVersion" w:val="hemas-microsoft-com:office:office&quot; xmlns:r=&quot;http://schemas.openxmlformats.org/officeDocument/2006/relationships&quot; xmlns:m=&quot;http://schemas.openxmlformats.org/officeDocument/2006/math&quot; xmlns:v=&quot;urn:schemas-microsoft-com:vml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sl=&quot;http://schemas.openxmlformats.org/schemaLibrary/2006/main&quot; mc:Ignorable=&quot;w14 w15 w16se&quot;&gt;&lt;w:zoom w:percent=&quot;100&quot; /&gt;&lt;w:proofState w:spelling=&quot;clean&quot; w:grammar=&quot;clean&quot; /&gt;&lt;w:stylePaneFormatFilter w:val=&quot;3821&quot; w:allStyles=&quot;1&quot; w:customStyles=&quot;0&quot; w:latentStyles=&quot;0&quot; w:stylesInUse=&quot;0&quot; w:headingStyles=&quot;1&quot; w:numberingStyles=&quot;0&quot; w:tableStyles=&quot;0&quot; w:directFormattingOnRuns=&quot;0&quot; w:directFormattingOnParagraphs=&quot;0&quot; w:directFormattingOnNumbering=&quot;0&quot; w:directFormattingOnTables=&quot;1&quot; w:clearFormatting=&quot;1&quot; w:top3HeadingStyles=&quot;1&quot; w:visibleStyles=&quot;0&quot; w:alternateStyleNames=&quot;0&quot; /&gt;&lt;w:defaultTabStop w:val=&quot;709&quot; /&gt;&lt;w:autoHyphenation /&gt;&lt;w:hyphenationZone w:val=&quot;425&quot; /&gt;&lt;w:drawingGridHorizontalSpacing w:val=&quot;100&quot; /&gt;&lt;w:displayHorizontalDrawingGridEvery w:val=&quot;2&quot; /&gt;&lt;w:displayVerticalDrawingGridEvery w:val=&quot;2&quot; /&gt;&lt;w:noPunctuationKerning /&gt;&lt;w:characterSpacingControl w:val=&quot;doNotCompress&quot; /&gt;&lt;w:hdrShapeDefaults&gt;&lt;o:shapedefaults v:ext=&quot;edit&quot; spidmax=&quot;2049&quot; /&gt;&lt;/w:hdrShapeDefaults&gt;&lt;w:footnotePr&gt;&lt;w:footnote w:id=&quot;-1&quot; /&gt;&lt;w:footnote w:id=&quot;0&quot; /&gt;&lt;/w:footnotePr&gt;&lt;w:endnotePr&gt;&lt;w:endnote w:id=&quot;-1&quot; /&gt;&lt;w:endnote w:id=&quot;0&quot; /&gt;&lt;/w:endnotePr&gt;&lt;w:compat&gt;&lt;w:compatSetting w:name=&quot;compatibilityMode&quot; w:uri=&quot;http://schemas.microsoft.com/office/word&quot; w:val=&quot;15&quot; /&gt;&lt;w:compatSetting w:name=&quot;overrideTableStyleFontSizeAndJustification&quot; w:uri=&quot;http://schemas.microsoft.com/office/word&quot; w:val=&quot;1&quot; /&gt;&lt;w:compatSetting w:name=&quot;enableOpenTypeFeatures&quot; w:uri=&quot;http://schemas.microsoft.com/office/word&quot; w:val=&quot;1&quot; /&gt;&lt;w:compatSetting w:name=&quot;doNotFlipMirrorIndents&quot; w:uri=&quot;http://schemas.microsoft.com/office/word&quot; w:val=&quot;1&quot; /&gt;&lt;w:compatSetting w:name=&quot;differentiateMultirowTableHeaders&quot; w:uri=&quot;http://schemas.microsoft.com/office/word&quot; w:val=&quot;1&quot; /&gt;&lt;/w:compat&gt;&lt;w:docVars&gt;&lt;/w:docVars&gt;&lt;w:rsids&gt;&lt;w:rsidRoot w:val=&quot;00131EC1&quot; /&gt;&lt;w:rsid w:val=&quot;0000043C&quot; /&gt;&lt;w:rsid w:val=&quot;0000360D&quot; /&gt;&lt;w:rsid w:val=&quot;000076B0&quot; /&gt;&lt;w:rsid w:val=&quot;0001142F&quot; /&gt;&lt;w:rsid w:val=&quot;00012F3F&quot; /&gt;&lt;w:rsid w:val=&quot;0001505E&quot; /&gt;&lt;w:rsid w:val=&quot;00015A28&quot; /&gt;&lt;w:rsid w:val=&quot;000212E9&quot; /&gt;&lt;w:rsid w:val=&quot;00023D75&quot; /&gt;&lt;w:rsid w:val=&quot;00024175&quot; /&gt;&lt;w:rsid w:val=&quot;000246DC&quot; /&gt;&lt;w:rsid w:val=&quot;0002513C&quot; /&gt;&lt;w:rsid w:val=&quot;00027DDF&quot; /&gt;&lt;w:rsid w:val=&quot;00027FCC&quot; /&gt;&lt;w:rsid w:val=&quot;00032E96&quot; /&gt;&lt;w:rsid w:val=&quot;000353FB&quot; /&gt;&lt;w:rsid w:val=&quot;00035BAB&quot; /&gt;&lt;w:rsid w:val=&quot;000409A8&quot; /&gt;&lt;w:rsid w:val=&quot;00042CFC&quot; /&gt;&lt;w:rsid w:val=&quot;00042D41&quot; /&gt;&lt;w:rsid w:val=&quot;000431E7&quot; /&gt;&lt;w:rsid w:val=&quot;00044A91&quot; /&gt;&lt;w:rsid w:val=&quot;00046DC9&quot; /&gt;&lt;w:rsid w:val=&quot;00046F64&quot; /&gt;&lt;w:rsid w:val=&quot;00050061&quot; /&gt;&lt;w:rsid w:val=&quot;00052AA3&quot; /&gt;&lt;w:rsid w:val=&quot;00052F00&quot; /&gt;&lt;w:rsid w:val=&quot;00054114&quot; /&gt;&lt;w:rsid w:val=&quot;00054AF0&quot; /&gt;&lt;w:rsid w:val=&quot;0005583A&quot; /&gt;&lt;w:rsid w:val=&quot;00060E35&quot; /&gt;&lt;w:rsid w:val=&quot;000646AD&quot; /&gt;&lt;w:rsid w:val=&quot;000679FD&quot; /&gt;&lt;w:rsid w:val=&quot;0007072D&quot; /&gt;&lt;w:rsid w:val=&quot;000721A5&quot; /&gt;&lt;w:rsid w:val=&quot;00074CAE&quot; /&gt;&lt;w:rsid w:val=&quot;00074EAE&quot; /&gt;&lt;w:rsid w:val=&quot;000760FF&quot; /&gt;&lt;w:rsid w:val=&quot;00076BEC&quot; /&gt;&lt;w:rsid w:val=&quot;00077D73&quot; /&gt;&lt;w:rsid w:val=&quot;0008232C&quot; /&gt;&lt;w:rsid w:val=&quot;00084F05&quot; /&gt;&lt;w:rsid w:val=&quot;00086290&quot; /&gt;&lt;w:rsid w:val=&quot;000874C0&quot; /&gt;&lt;w:rsid w:val=&quot;00090DF3&quot; /&gt;&lt;w:rsid w:val=&quot;00091671&quot; /&gt;&lt;w:rsid w:val=&quot;00091B3B&quot; /&gt;&lt;w:rsid w:val=&quot;0009588A&quot; /&gt;&lt;w:rsid w:val=&quot;000A08B9&quot; /&gt;&lt;w:rsid w:val=&quot;000A246E&quot; /&gt;&lt;w:rsid w:val=&quot;000A4838&quot; /&gt;&lt;w:rsid w:val=&quot;000A7E18&quot; /&gt;&lt;w:rsid w:val=&quot;000B3796&quot; /&gt;&lt;w:rsid w:val=&quot;000B381E&quot; /&gt;&lt;w:rsid w:val=&quot;000B3CAF&quot; /&gt;&lt;w:rsid w:val=&quot;000B7CBA&quot; /&gt;&lt;w:rsid w:val=&quot;000C0F49&quot; /&gt;&lt;w:rsid w:val=&quot;000C4424&quot; /&gt;&lt;w:rsid w:val=&quot;000D1DDD&quot; /&gt;&lt;w:rsid w:val=&quot;000D261E&quot; /&gt;&lt;w:rsid w:val=&quot;000D3856&quot; /&gt;&lt;w:rsid w:val=&quot;000D3EA4&quot; /&gt;&lt;w:rsid w:val=&quot;000D4873&quot; /&gt;&lt;w:rsid w:val=&quot;000D48A7&quot; /&gt;&lt;w:rsid w:val=&quot;000D521F&quot; /&gt;&lt;w:rsid w:val=&quot;000E275B&quot; /&gt;&lt;w:rsid w:val=&quot;000E2C74&quot; /&gt;&lt;w:rsid w:val=&quot;000E6742&quot; /&gt;&lt;w:rsid w:val=&quot;000E6C24&quot; /&gt;&lt;w:rsid w:val=&quot;000E6CC5&quot; /&gt;&lt;w:rsid w:val=&quot;000F2F76&quot; /&gt;&lt;w:rsid w:val=&quot;000F3B7C&quot; /&gt;&lt;w:rsid w:val=&quot;000F4AA7&quot; /&gt;&lt;w:rsid w:val=&quot;000F4ABC&quot; /&gt;&lt;w:rsid w:val=&quot;000F5244&quot; /&gt;&lt;w:rsid w:val=&quot;000F56A6&quot; /&gt;&lt;w:rsid w:val=&quot;000F5AA2&quot; /&gt;&lt;w:rsid w:val=&quot;00101A47&quot; /&gt;&lt;w:rsid w:val=&quot;00102484&quot; /&gt;&lt;w:rsid w:val=&quot;00107088&quot; /&gt;&lt;w:rsid w:val=&quot;00107CCC&quot; /&gt;&lt;w:rsid w:val=&quot;001132B5&quot; /&gt;&lt;w:rsid w:val=&quot;00115214&quot; /&gt;&lt;w:rsid w:val=&quot;00115AB8&quot; /&gt;&lt;w:rsid w:val=&quot;00117F9D&quot; /&gt;&lt;w:rsid w:val=&quot;00121EC2&quot; /&gt;&lt;w:rsid w:val=&quot;00122267&quot; /&gt;&lt;w:rsid w:val=&quot;001229F4&quot; /&gt;&lt;w:rsid w:val=&quot;00124133&quot; /&gt;&lt;w:rsid w:val=&quot;00124C3B&quot; /&gt;&lt;w:rsid w:val=&quot;0012506D&quot; /&gt;&lt;w:rsid w:val=&quot;001250E8&quot; /&gt;&lt;w:rsid w:val=&quot;00125751&quot; /&gt;&lt;w:rsid w:val=&quot;00125EDB&quot; /&gt;&lt;w:rsid w:val=&quot;00131CEA&quot; /&gt;&lt;w:rsid w:val=&quot;00131EC1&quot; /&gt;&lt;w:rsid w:val=&quot;001323BA&quot; /&gt;&lt;w:rsid w:val=&quot;001323EA&quot; /&gt;&lt;w:rsid w:val=&quot;00133161&quot; /&gt;&lt;w:rsid w:val=&quot;00133C18&quot; /&gt;&lt;w:rsid w:val=&quot;00134109&quot; /&gt;&lt;w:rsid w:val=&quot;00134E47&quot; /&gt;&lt;w:rsid w:val=&quot;001360DD&quot; /&gt;&lt;w:rsid w:val=&quot;00142065&quot; /&gt;&lt;w:rsid w:val=&quot;00144686&quot; /&gt;&lt;w:rsid w:val=&quot;00145D7F&quot; /&gt;&lt;w:rsid w:val=&quot;00145E5C&quot; /&gt;&lt;w:rsid w:val=&quot;0015275A&quot; /&gt;&lt;w:rsid w:val=&quot;0015471D&quot; /&gt;&lt;w:rsid w:val=&quot;0015486F&quot; /&gt;&lt;w:rsid w:val=&quot;001559C3&quot; /&gt;&lt;w:rsid w:val=&quot;001606FC&quot; /&gt;&lt;w:rsid w:val=&quot;001633D0&quot; /&gt;&lt;w:rsid w:val=&quot;00163DCF&quot; /&gt;&lt;w:rsid w:val=&quot;001670A5&quot; /&gt;&lt;w:rsid w:val=&quot;001707C3&quot; /&gt;&lt;w:rsid w:val=&quot;00171842&quot; /&gt;&lt;w:rsid w:val=&quot;001770A9&quot; /&gt;&lt;w:rsid w:val=&quot;00177E24&quot; /&gt;&lt;w:rsid w:val=&quot;00182520&quot; /&gt;&lt;w:rsid w:val=&quot;00183CF0&quot; /&gt;&lt;w:rsid w:val=&quot;0018797F&quot; /&gt;&lt;w:rsid w:val=&quot;00187D68&quot; /&gt;&lt;w:rsid w:val=&quot;00191AD6&quot; /&gt;&lt;w:rsid w:val=&quot;001945D1&quot; /&gt;&lt;w:rsid w:val=&quot;001947E4&quot; /&gt;&lt;w:rsid w:val=&quot;00195DC4&quot; /&gt;&lt;w:rsid w:val=&quot;001967DB&quot; /&gt;&lt;w:rsid w:val=&quot;001967F6&quot; /&gt;&lt;w:rsid w:val=&quot;00196DC3&quot; /&gt;&lt;w:rsid w:val=&quot;001A2A79&quot; /&gt;&lt;w:rsid w:val=&quot;001A3937&quot; /&gt;&lt;w:rsid w:val=&quot;001A47D1&quot; /&gt;&lt;w:rsid w:val=&quot;001A654C&quot; /&gt;&lt;w:rsid w:val=&quot;001A78CC&quot; /&gt;&lt;w:rsid w:val=&quot;001B0F9A&quot; /&gt;&lt;w:rsid w:val=&quot;001B6206&quot; /&gt;&lt;w:rsid w:val=&quot;001C3A53&quot; /&gt;&lt;w:rsid w:val=&quot;001C48D8&quot; /&gt;&lt;w:rsid w:val=&quot;001C77C6&quot; /&gt;&lt;w:rsid w:val=&quot;001D0939&quot; /&gt;&lt;w:rsid w:val=&quot;001D0E83&quot; /&gt;&lt;w:rsid w:val=&quot;001D0EBC&quot; /&gt;&lt;w:rsid w:val=&quot;001D1BDE&quot; /&gt;&lt;w:rsid w:val=&quot;001D3136&quot; /&gt;&lt;w:rsid w:val=&quot;001D51BD&quot; /&gt;&lt;w:rsid w:val=&quot;001D5CDD&quot; /&gt;&lt;w:rsid w:val=&quot;001D7C38&quot; /&gt;&lt;w:rsid w:val=&quot;001E1DE9&quot; /&gt;&lt;w:rsid w:val=&quot;001E21FE&quot; /&gt;&lt;w:rsid w:val=&quot;001E3C4D&quot; /&gt;&lt;w:rsid w:val=&quot;001E5DF2&quot; /&gt;&lt;w:rsid w:val=&quot;001E5E5B&quot; /&gt;&lt;w:rsid w:val=&quot;001E62A7&quot; /&gt;&lt;w:rsid w:val=&quot;001E678B&quot; /&gt;&lt;w:rsid w:val=&quot;001E6CBA&quot; /&gt;&lt;w:rsid w:val=&quot;001F0A63&quot; /&gt;&lt;w:rsid w:val=&quot;001F210B&quot; /&gt;&lt;w:rsid w:val=&quot;001F27D3&quot; /&gt;&lt;w:rsid w:val=&quot;001F3279&quot; /&gt;&lt;w:rsid w:val=&quot;001F5B26&quot; /&gt;&lt;w:rsid w:val=&quot;001F71E6&quot; /&gt;&lt;w:rsid w:val=&quot;00201D30&quot; /&gt;&lt;w:rsid w:val=&quot;00202AF4&quot; /&gt;&lt;w:rsid w:val=&quot;002049FB&quot; /&gt;&lt;w:rsid w:val=&quot;00204CBE&quot; /&gt;&lt;w:rsid w:val=&quot;002058ED&quot; /&gt;&lt;w:rsid w:val=&quot;002064C0&quot; /&gt;&lt;w:rsid w:val=&quot;00207841&quot; /&gt;&lt;w:rsid w:val=&quot;002113A0&quot; /&gt;&lt;w:rsid w:val=&quot;00212B6B&quot; /&gt;&lt;w:rsid w:val=&quot;00212C2B&quot; /&gt;&lt;w:rsid w:val=&quot;00213516&quot; /&gt;&lt;w:rsid w:val=&quot;002160CD&quot; /&gt;&lt;w:rsid w:val=&quot;002169BF&quot; /&gt;&lt;w:rsid w:val=&quot;00220CB7&quot; /&gt;&lt;w:rsid w:val=&quot;00221610&quot; /&gt;&lt;w:rsid w:val=&quot;00222428&quot; /&gt;&lt;w:rsid w:val=&quot;00225989&quot; /&gt;&lt;w:rsid w:val=&quot;002269D7&quot; /&gt;&lt;w:rsid w:val=&quot;002274D6&quot; /&gt;&lt;w:rsid w:val=&quot;00227852&quot; /&gt;&lt;w:rsid w:val=&quot;002303B2&quot; /&gt;&lt;w:rsid w:val=&quot;00230BA4&quot; /&gt;&lt;w:rsid w:val=&quot;00232464&quot; /&gt;&lt;w:rsid w:val=&quot;002324E2&quot; /&gt;&lt;w:rsid w:val=&quot;00233926&quot; /&gt;&lt;w:rsid w:val=&quot;00233C0B&quot; /&gt;&lt;w:rsid w:val=&quot;002340AD&quot; /&gt;&lt;w:rsid w:val=&quot;00235072&quot; /&gt;&lt;w:rsid w:val=&quot;00240A48&quot; /&gt;&lt;w:rsid w:val=&quot;00241823&quot; /&gt;&lt;w:rsid w:val=&quot;00241CB5&quot; /&gt;&lt;w:rsid w:val=&quot;00241F73&quot; /&gt;&lt;w:rsid w:val=&quot;00242326&quot; /&gt;&lt;w:rsid w:val=&quot;0024445E&quot; /&gt;&lt;w:rsid w:val=&quot;0024561A&quot; /&gt;&lt;w:rsid w:val=&quot;002504B9&quot; /&gt;&lt;w:rsid w:val=&quot;002505A6&quot; /&gt;&lt;w:rsid w:val=&quot;00251AFD&quot; /&gt;&lt;w:rsid w:val=&quot;00251E83&quot; /&gt;&lt;w:rsid w:val=&quot;00251F9F&quot; /&gt;&lt;w:rsid w:val=&quot;002531E2&quot; /&gt;&lt;w:rsid w:val=&quot;0025585C&quot; /&gt;&lt;w:rsid w:val=&quot;002563E2&quot; /&gt;&lt;w:rsid w:val=&quot;0026243C&quot; /&gt;&lt;w:rsid w:val=&quot;002635C3&quot; /&gt;&lt;w:rsid w:val=&quot;00263A9E&quot; /&gt;&lt;w:rsid w:val=&quot;002654AB&quot; /&gt;&lt;w:rsid w:val=&quot;002657C7&quot; /&gt;&lt;w:rsid w:val=&quot;002665C4&quot; /&gt;&lt;w:rsid w:val=&quot;002712E0&quot; /&gt;&lt;w:rsid w:val=&quot;00271A28&quot; /&gt;&lt;w:rsid w:val=&quot;002725CD&quot; /&gt;&lt;w:rsid w:val=&quot;00273F88&quot; /&gt;&lt;w:rsid w:val=&quot;0027430D&quot; /&gt;&lt;w:rsid w:val=&quot;00274399&quot; /&gt;&lt;w:rsid w:val=&quot;002845BF&quot; /&gt;&lt;w:rsid w:val=&quot;00284F29&quot; /&gt;&lt;w:rsid w:val=&quot;002866D8&quot; /&gt;&lt;w:rsid w:val=&quot;0029026F&quot; /&gt;&lt;w:rsid w:val=&quot;002921CA&quot; /&gt;&lt;w:rsid w:val=&quot;00292DD5&quot; /&gt;&lt;w:rsid w:val=&quot;00292F6D&quot; /&gt;&lt;w:rsid w:val=&quot;002960EB&quot; /&gt;&lt;w:rsid w:val=&quot;0029700B&quot; /&gt;&lt;w:rsid w:val=&quot;00297630&quot; /&gt;&lt;w:rsid w:val=&quot;002A0017&quot; /&gt;&lt;w:rsid w:val=&quot;002A0CAD&quot; /&gt;&lt;w:rsid w:val=&quot;002A3924&quot; /&gt;&lt;w:rsid w:val=&quot;002A3A71&quot; /&gt;&lt;w:rsid w:val=&quot;002B1CD7&quot; /&gt;&lt;w:rsid w:val=&quot;002B4770&quot; /&gt;&lt;w:rsid w:val=&quot;002B555E&quot; /&gt;&lt;w:rsid w:val=&quot;002B60B2&quot; /&gt;&lt;w:rsid w:val=&quot;002B7AE9&quot; /&gt;&lt;w:rsid w:val=&quot;002C1207&quot; /&gt;&lt;w:rsid w:val=&quot;002C5D9D&quot; /&gt;&lt;w:rsid w:val=&quot;002C7D95&quot; /&gt;&lt;w:rsid w:val=&quot;002D0F7F&quot; /&gt;&lt;w:rsid w:val=&quot;002D4880&quot; /&gt;&lt;w:rsid w:val=&quot;002D4ACD&quot; /&gt;&lt;w:rsid w:val=&quot;002D6861&quot; /&gt;&lt;w:rsid w:val=&quot;002E0146&quot; /&gt;&lt;w:rsid w:val=&quot;002E0238&quot; /&gt;&lt;w:rsid w:val=&quot;002E067D&quot; /&gt;&lt;w:rsid w:val=&quot;002E1D97&quot; /&gt;&lt;w:rsid w:val=&quot;002E2138&quot; /&gt;&lt;w:rsid w:val=&quot;002E2A17&quot; /&gt;&lt;w:rsid w:val=&quot;002E3074&quot; /&gt;&lt;w:rsid w:val=&quot;002E325E&quot; /&gt;&lt;w:rsid w:val=&quot;002E40F1&quot; /&gt;&lt;w:rsid w:val=&quot;002E4323&quot; /&gt;&lt;w:rsid w:val=&quot;002E441C&quot; /&gt;&lt;w:rsid w:val=&quot;002E4875&quot; /&gt;&lt;w:rsid w:val=&quot;002E50A9&quot; /&gt;&lt;w:rsid w:val=&quot;002E6920&quot; /&gt;&lt;w:rsid w:val=&quot;002E6A69&quot; /&gt;&lt;w:rsid w:val=&quot;002E7726&quot; /&gt;&lt;w:rsid w:val=&quot;002E78B2&quot; /&gt;&lt;w:rsid w:val=&quot;002E79C6&quot; /&gt;&lt;w:rsid w:val=&quot;002E7B7C&quot; /&gt;&lt;w:rsid w:val=&quot;002F28CF&quot; /&gt;&lt;w:rsid w:val=&quot;002F2F12&quot; /&gt;&lt;w:rsid w:val=&quot;002F4510&quot; /&gt;&lt;w:rsid w:val=&quot;002F4A5E&quot; /&gt;&lt;w:rsid w:val=&quot;002F5810&quot; /&gt;&lt;w:rsid w:val=&quot;002F5988&quot; /&gt;&lt;w:rsid w:val=&quot;00300FAC&quot; /&gt;&lt;w:rsid w:val=&quot;00301C7B&quot; /&gt;&lt;w:rsid w:val=&quot;00304001&quot; /&gt;&lt;w:rsid w:val=&quot;00304904&quot; /&gt;&lt;w:rsid w:val=&quot;00304ECA&quot; /&gt;&lt;w:rsid w:val=&quot;0030762B&quot; /&gt;&lt;w:rsid w:val=&quot;00310D61&quot; /&gt;&lt;w:rsid w:val=&quot;003110C4&quot; /&gt;&lt;w:rsid w:val=&quot;00311CBE&quot; /&gt;&lt;w:rsid w:val=&quot;0031293B&quot; /&gt;&lt;w:rsid w:val=&quot;003132BC&quot; /&gt;&lt;w:rsid w:val=&quot;00317D2C&quot; /&gt;&lt;w:rsid w:val=&quot;00317FCA&quot; /&gt;&lt;w:rsid w:val=&quot;00320007&quot; /&gt;&lt;w:rsid w:val=&quot;003202C8&quot; /&gt;&lt;w:rsid w:val=&quot;00325C4E&quot; /&gt;&lt;w:rsid w:val=&quot;003271B0&quot; /&gt;&lt;w:rsid w:val=&quot;0033080F&quot; /&gt;&lt;w:rsid w:val=&quot;00331B6D&quot; /&gt;&lt;w:rsid w:val=&quot;0033217E&quot; /&gt;&lt;w:rsid w:val=&quot;003337FE&quot; /&gt;&lt;w:rsid w:val=&quot;00335674&quot; /&gt;&lt;w:rsid w:val=&quot;00335B15&quot; /&gt;&lt;w:rsid w:val=&quot;003376A4&quot; /&gt;&lt;w:rsid w:val=&quot;00337986&quot; /&gt;&lt;w:rsid w:val=&quot;00341976&quot; /&gt;&lt;w:rsid w:val=&quot;00341A57&quot; /&gt;&lt;w:rsid w:val=&quot;0034603F&quot; /&gt;&lt;w:rsid w:val=&quot;00347A57&quot; /&gt;&lt;w:rsid w:val=&quot;00347EE0&quot; /&gt;&lt;w:rsid w:val=&quot;00353095&quot; /&gt;&lt;w:rsid w:val=&quot;00355727&quot; /&gt;&lt;w:rsid w:val=&quot;003562EA&quot; /&gt;&lt;w:rsid w:val=&quot;0035636C&quot; /&gt;&lt;w:rsid w:val=&quot;003618B8&quot; /&gt;&lt;w:rsid w:val=&quot;00361913&quot; /&gt;&lt;w:rsid w:val=&quot;00362420&quot; /&gt;&lt;w:rsid w:val=&quot;003633A6&quot; /&gt;&lt;w:rsid w:val=&quot;003644E4&quot; /&gt;&lt;w:rsid w:val=&quot;00364E34&quot; /&gt;&lt;w:rsid w:val=&quot;003657D4&quot; /&gt;&lt;w:rsid w:val=&quot;0036673E&quot; /&gt;&lt;w:rsid w:val=&quot;00366851&quot; /&gt;&lt;w:rsid w:val=&quot;003678DA&quot; /&gt;&lt;w:rsid w:val=&quot;00374B91&quot; /&gt;&lt;w:rsid w:val=&quot;00374EA2&quot; /&gt;&lt;w:rsid w:val=&quot;00375D32&quot; /&gt;&lt;w:rsid w:val=&quot;003760B8&quot; /&gt;&lt;w:rsid w:val=&quot;00376922&quot; /&gt;&lt;w:rsid w:val=&quot;0038242E&quot; /&gt;&lt;w:rsid w:val=&quot;0038689C&quot; /&gt;&lt;w:rsid w:val=&quot;00387894&quot; /&gt;&lt;w:rsid w:val=&quot;00387DC9&quot; /&gt;&lt;w:rsid w:val=&quot;00391C71&quot; /&gt;&lt;w:rsid w:val=&quot;00393CD9&quot; /&gt;&lt;w:rsid w:val=&quot;00394124&quot; /&gt;&lt;w:rsid w:val=&quot;00395A7D&quot; /&gt;&lt;w:rsid w:val=&quot;003979D9&quot; /&gt;&lt;w:rsid w:val=&quot;003A0F38&quot; /&gt;&lt;w:rsid w:val=&quot;003A230C&quot; /&gt;&lt;w:rsid w:val=&quot;003A375A&quot; /&gt;&lt;w:rsid w:val=&quot;003A5B7A&quot; /&gt;&lt;w:rsid w:val=&quot;003A5CA7&quot; /&gt;&lt;w:rsid w:val=&quot;003A6944&quot; /&gt;&lt;w:rsid w:val=&quot;003A6B9F&quot; /&gt;&lt;w:rsid w:val=&quot;003A79BA&quot; /&gt;&lt;w:rsid w:val=&quot;003A7A02&quot; /&gt;&lt;w:rsid w:val=&quot;003B02A6&quot; /&gt;&lt;w:rsid w:val=&quot;003B38E6&quot; /&gt;&lt;w:rsid w:val=&quot;003B5BA0&quot; /&gt;&lt;w:rsid w:val=&quot;003C0FF9&quot; /&gt;&lt;w:rsid w:val=&quot;003C2571&quot; /&gt;&lt;w:rsid w:val=&quot;003D111E&quot; /&gt;&lt;w:rsid w:val=&quot;003D44AA&quot; /&gt;&lt;w:rsid w:val=&quot;003D48B6&quot; /&gt;&lt;w:rsid w:val=&quot;003D6264&quot; /&gt;&lt;w:rsid w:val=&quot;003D667B&quot; /&gt;&lt;w:rsid w:val=&quot;003D7949&quot; /&gt;&lt;w:rsid w:val=&quot;003D7DCE&quot; /&gt;&lt;w:rsid w:val=&quot;003D7E41&quot; /&gt;&lt;w:rsid w:val=&quot;003E1E5A&quot; /&gt;&lt;w:rsid w:val=&quot;003E28D7&quot; /&gt;&lt;w:rsid w:val=&quot;003E51F4&quot; /&gt;&lt;w:rsid w:val=&quot;003E54A3&quot; /&gt;&lt;w:rsid w:val=&quot;003E6418&quot; /&gt;&lt;w:rsid w:val=&quot;003E7249&quot; /&gt;&lt;w:rsid w:val=&quot;003F0112&quot; /&gt;&lt;w:rsid w:val=&quot;003F0D45&quot; /&gt;&lt;w:rsid w:val=&quot;003F1AEB&quot; /&gt;&lt;w:rsid w:val=&quot;003F357B&quot; /&gt;&lt;w:rsid w:val=&quot;003F4B01&quot; /&gt;&lt;w:rsid w:val=&quot;003F5FE4&quot; /&gt;&lt;w:rsid w:val=&quot;003F63E9&quot; /&gt;&lt;w:rsid w:val=&quot;00402467&quot; /&gt;&lt;w:rsid w:val=&quot;004025A1&quot; /&gt;&lt;w:rsid w:val=&quot;00404CB5&quot; /&gt;&lt;w:rsid w:val=&quot;00407EF1&quot; /&gt;&lt;w:rsid w:val=&quot;00411A88&quot; /&gt;&lt;w:rsid w:val=&quot;00412A3F&quot; /&gt;&lt;w:rsid w:val=&quot;00413336&quot; /&gt;&lt;w:rsid w:val=&quot;00415C45&quot; /&gt;&lt;w:rsid w:val=&quot;0041672C&quot; /&gt;&lt;w:rsid w:val=&quot;00420B62&quot; /&gt;&lt;w:rsid w:val=&quot;00421E0A&quot; /&gt;&lt;w:rsid w:val=&quot;00426371&quot; /&gt;&lt;w:rsid w:val=&quot;00430D16&quot; /&gt;&lt;w:rsid w:val=&quot;00433DB7&quot; /&gt;&lt;w:rsid w:val=&quot;00437803&quot; /&gt;&lt;w:rsid w:val=&quot;00440E61&quot; /&gt;&lt;w:rsid w:val=&quot;00442D78&quot; /&gt;&lt;w:rsid w:val=&quot;00442FDA&quot; /&gt;&lt;w:rsid w:val=&quot;004456BB&quot; /&gt;&lt;w:rsid w:val=&quot;00445E85&quot; /&gt;&lt;w:rsid w:val=&quot;00450428&quot; /&gt;&lt;w:rsid w:val=&quot;0045045E&quot; /&gt;&lt;w:rsid w:val=&quot;00450E36&quot; /&gt;&lt;w:rsid w:val=&quot;00455F02&quot; /&gt;&lt;w:rsid w:val=&quot;004561FC&quot; /&gt;&lt;w:rsid w:val=&quot;004574FB&quot; /&gt;&lt;w:rsid w:val=&quot;00457BDB&quot; /&gt;&lt;w:rsid w:val=&quot;0046035B&quot; /&gt;&lt;w:rsid w:val=&quot;004604EB&quot; /&gt;&lt;w:rsid w:val=&quot;0046105E&quot; /&gt;&lt;w:rsid w:val=&quot;0046216C&quot; /&gt;&lt;w:rsid w:val=&quot;00462809&quot; /&gt;&lt;w:rsid w:val=&quot;00462E31&quot; /&gt;&lt;w:rsid w:val=&quot;00464080&quot; /&gt;&lt;w:rsid w:val=&quot;004640A8&quot; /&gt;&lt;w:rsid w:val=&quot;0046490A&quot; /&gt;&lt;w:rsid w:val=&quot;00464930&quot; /&gt;&lt;w:rsid w:val=&quot;00465702&quot; /&gt;&lt;w:rsid w:val=&quot;0046729D&quot; /&gt;&lt;w:rsid w:val=&quot;00470C84&quot; /&gt;&lt;w:rsid w:val=&quot;00473D89&quot; /&gt;&lt;w:rsid w:val=&quot;00475C4F&quot; /&gt;&lt;w:rsid w:val=&quot;00482D58&quot; /&gt;&lt;w:rsid w:val=&quot;00484D92&quot; /&gt;&lt;w:rsid w:val=&quot;00484FE4&quot; /&gt;&lt;w:rsid w:val=&quot;00485909&quot; /&gt;&lt;w:rsid w:val=&quot;0048672A&quot; /&gt;&lt;w:rsid w:val=&quot;0048756A&quot; /&gt;&lt;w:rsid w:val=&quot;00490C36&quot; /&gt;&lt;w:rsid w:val=&quot;00491221&quot; /&gt;&lt;w:rsid w:val=&quot;004933FB&quot; /&gt;&lt;w:rsid w:val=&quot;00493727&quot; /&gt;&lt;w:rsid w:val=&quot;00493C57&quot; /&gt;&lt;w:rsid w:val=&quot;00495ACE&quot; /&gt;&lt;w:rsid w:val=&quot;004A0F96&quot; /&gt;&lt;w:rsid w:val=&quot;004A4C51&quot; /&gt;&lt;w:rsid w:val=&quot;004A7283&quot; /&gt;&lt;w:rsid w:val=&quot;004A7387&quot; /&gt;&lt;w:rsid w:val=&quot;004B25DC&quot; /&gt;&lt;w:rsid w:val=&quot;004B38DC&quot; /&gt;&lt;w:rsid w:val=&quot;004B3C6D&quot; /&gt;&lt;w:rsid w:val=&quot;004B5CAF&quot; /&gt;&lt;w:rsid w:val=&quot;004B61FC&quot; /&gt;&lt;w:rsid w:val=&quot;004C20D3&quot; /&gt;&lt;w:rsid w:val=&quot;004C33E4&quot; /&gt;&lt;w:rsid w:val=&quot;004C3F39&quot; /&gt;&lt;w:rsid w:val=&quot;004D124C&quot; /&gt;&lt;w:rsid w:val=&quot;004D1F03&quot; /&gt;&lt;w:rsid w:val=&quot;004D2F17&quot; /&gt;&lt;w:rsid w:val=&quot;004D7471&quot; /&gt;&lt;w:rsid w:val=&quot;004E12FD&quot; /&gt;&lt;w:rsid w:val=&quot;004E6414&quot; /&gt;&lt;w:rsid w:val=&quot;004E7EA3&quot; /&gt;&lt;w:rsid w:val=&quot;004F38FC&quot; /&gt;&lt;w:rsid w:val=&quot;004F4CBB&quot; /&gt;&lt;w:rsid w:val=&quot;004F536C&quot; /&gt;&lt;w:rsid w:val=&quot;004F55DF&quot; /&gt;&lt;w:rsid w:val=&quot;004F6242&quot; /&gt;&lt;w:rsid w:val=&quot;004F6C5D&quot; /&gt;&lt;w:rsid w:val=&quot;005004F2&quot; /&gt;&lt;w:rsid w:val=&quot;00502789&quot; /&gt;&lt;w:rsid w:val=&quot;00503A98&quot; /&gt;&lt;w:rsid w:val=&quot;00505225&quot; /&gt;&lt;w:rsid w:val=&quot;0051060B&quot; /&gt;&lt;w:rsid w:val=&quot;00511FD8&quot; /&gt;&lt;w:rsid w:val=&quot;005154D2&quot; /&gt;&lt;w:rsid w:val=&quot;005158BE&quot; /&gt;&lt;w:rsid w:val=&quot;0051644B&quot; /&gt;&lt;w:rsid w:val=&quot;005164F4&quot; /&gt;&lt;w:rsid w:val=&quot;00516D83&quot; /&gt;&lt;w:rsid w:val=&quot;00516F69&quot; /&gt;&lt;w:rsid w:val=&quot;00520B33&quot; /&gt;&lt;w:rsid w:val=&quot;00522C09&quot; /&gt;&lt;w:rsid w:val=&quot;00526617&quot; /&gt;&lt;w:rsid w:val=&quot;00530D61&quot; /&gt;&lt;w:rsid w:val=&quot;00531BA6&quot; /&gt;&lt;w:rsid w:val=&quot;005325A6&quot; /&gt;&lt;w:rsid w:val=&quot;00532CA2&quot; /&gt;&lt;w:rsid w:val=&quot;00533622&quot; /&gt;&lt;w:rsid w:val=&quot;005337A1&quot; /&gt;&lt;w:rsid w:val=&quot;00534E13&quot; /&gt;&lt;w:rsid w:val=&quot;00534E4C&quot; /&gt;&lt;w:rsid w:val=&quot;0053529A&quot; /&gt;&lt;w:rsid w:val=&quot;005352FE&quot; /&gt;&lt;w:rsid w:val=&quot;0053574C&quot; /&gt;&lt;w:rsid w:val=&quot;005377E4&quot; /&gt;&lt;w:rsid w:val=&quot;00541255&quot; /&gt;&lt;w:rsid w:val=&quot;00541AA6&quot; /&gt;&lt;w:rsid w:val=&quot;00542E3F&quot; /&gt;&lt;w:rsid w:val=&quot;00542F40&quot; /&gt;&lt;w:rsid w:val=&quot;0054374C&quot; /&gt;&lt;w:rsid w:val=&quot;00543A41&quot; /&gt;&lt;w:rsid w:val=&quot;00544A0B&quot; /&gt;&lt;w:rsid w:val=&quot;005454E2&quot; /&gt;&lt;w:rsid w:val=&quot;0055014D&quot; /&gt;&lt;w:rsid w:val=&quot;00550924&quot; /&gt;&lt;w:rsid w:val=&quot;00552143&quot; /&gt;&lt;w:rsid w:val=&quot;00552332&quot; /&gt;&lt;w:rsid w:val=&quot;0055236F&quot; /&gt;&lt;w:rsid w:val=&quot;005527AC&quot; /&gt;&lt;w:rsid w:val=&quot;005528AD&quot; /&gt;&lt;w:rsid w:val=&quot;00553389&quot; /&gt;&lt;w:rsid w:val=&quot;00554096&quot; /&gt;&lt;w:rsid w:val=&quot;00556430&quot; /&gt;&lt;w:rsid w:val=&quot;00556E9B&quot; /&gt;&lt;w:rsid w:val=&quot;005571FB&quot; /&gt;&lt;w:rsid w:val=&quot;00557487&quot; /&gt;&lt;w:rsid w:val=&quot;00560015&quot; /&gt;&lt;w:rsid w:val=&quot;00560F97&quot; /&gt;&lt;w:rsid w:val=&quot;005706E8&quot; /&gt;&lt;w:rsid w:val=&quot;00570D29&quot; /&gt;&lt;w:rsid w:val=&quot;00571230&quot; /&gt;&lt;w:rsid w:val=&quot;00571D4D&quot; /&gt;&lt;w:rsid w:val=&quot;00575A4D&quot; /&gt;&lt;w:rsid w:val=&quot;00575E05&quot; /&gt;&lt;w:rsid w:val=&quot;0057618D&quot; /&gt;&lt;w:rsid w:val=&quot;0057733A&quot; /&gt;&lt;w:rsid w:val=&quot;005778DA&quot; /&gt;&lt;w:rsid w:val=&quot;0058109F&quot; /&gt;&lt;w:rsid w:val=&quot;00581835&quot; /&gt;&lt;w:rsid w:val=&quot;00581C0C&quot; /&gt;&lt;w:rsid w:val=&quot;00582C89&quot; /&gt;&lt;w:rsid w:val=&quot;005836A2&quot; /&gt;&lt;w:rsid w:val=&quot;00583755&quot; /&gt;&lt;w:rsid w:val=&quot;00584130&quot; /&gt;&lt;w:rsid w:val=&quot;00584451&quot; /&gt;&lt;w:rsid w:val=&quot;005917E7&quot; /&gt;&lt;w:rsid w:val=&quot;00591939&quot; /&gt;&lt;w:rsid w:val=&quot;005942A4&quot; /&gt;&lt;w:rsid w:val=&quot;0059601E&quot; /&gt;&lt;w:rsid w:val=&quot;0059755B&quot; /&gt;&lt;w:rsid w:val=&quot;005A055E&quot; /&gt;&lt;w:rsid w:val=&quot;005A13D8&quot; /&gt;&lt;w:rsid w:val=&quot;005A32D2&quot; /&gt;&lt;w:rsid w:val=&quot;005A4B66&quot; /&gt;&lt;w:rsid w:val=&quot;005A621E&quot; /&gt;&lt;w:rsid w:val=&quot;005A6BA2&quot; /&gt;&lt;w:rsid w:val=&quot;005B2C56&quot; /&gt;&lt;w:rsid w:val=&quot;005B37DF&quot; /&gt;&lt;w:rsid w:val=&quot;005B39AC&quot; /&gt;&lt;w:rsid w:val=&quot;005B4D5A&quot; /&gt;&lt;w:rsid w:val=&quot;005B5497&quot; /&gt;&lt;w:rsid w:val=&quot;005B6C34&quot; /&gt;&lt;w:rsid w:val=&quot;005B75B9&quot; /&gt;&lt;w:rsid w:val=&quot;005C0280&quot; /&gt;&lt;w:rsid w:val=&quot;005C121F&quot; /&gt;&lt;w:rsid w:val=&quot;005C23D2&quot; /&gt;&lt;w:rsid w:val=&quot;005C40E6&quot; /&gt;&lt;w:rsid w:val=&quot;005C5463&quot; /&gt;&lt;w:rsid w:val=&quot;005C6D4F&quot; /&gt;&lt;w:rsid w:val=&quot;005C7F32&quot; /&gt;&lt;w:rsid w:val=&quot;005D0016&quot; /&gt;&lt;w:rsid w:val=&quot;005D0DF2&quot; /&gt;&lt;w:rsid w:val=&quot;005D13F0&quot; /&gt;&lt;w:rsid w:val=&quot;005D21A4&quot; /&gt;&lt;w:rsid w:val=&quot;005D688C&quot; /&gt;&lt;w:rsid w:val=&quot;005D7D7E&quot; /&gt;&lt;w:rsid w:val=&quot;005E1228&quot; /&gt;&lt;w:rsid w:val=&quot;005E2C5F&quot; /&gt;&lt;w:rsid w:val=&quot;005E4625&quot; /&gt;&lt;w:rsid w:val=&quot;005E4A71&quot; /&gt;&lt;w:rsid w:val=&quot;005F1DDA&quot; /&gt;&lt;w:rsid w:val=&quot;005F220E&quot; /&gt;&lt;w:rsid w:val=&quot;005F2919&quot; /&gt;&lt;w:rsid w:val=&quot;005F2D94&quot; /&gt;&lt;w:rsid w:val=&quot;005F4555&quot; /&gt;&lt;w:rsid w:val=&quot;005F5806&quot; /&gt;&lt;w:rsid w:val=&quot;0060214F&quot; /&gt;&lt;w:rsid w:val=&quot;006041A6&quot; /&gt;&lt;w:rsid w:val=&quot;006044C2&quot; /&gt;&lt;w:rsid w:val=&quot;00604777&quot; /&gt;&lt;w:rsid w:val=&quot;00607055&quot; /&gt;&lt;w:rsid w:val=&quot;0060736C&quot; /&gt;&lt;w:rsid w:val=&quot;00612F75&quot; /&gt;&lt;w:rsid w:val=&quot;0061562D&quot; /&gt;&lt;w:rsid w:val=&quot;00616C7E&quot; /&gt;&lt;w:rsid w:val=&quot;00617680&quot; /&gt;&lt;w:rsid w:val=&quot;006202C3&quot; /&gt;&lt;w:rsid w:val=&quot;006205DB&quot; /&gt;&lt;w:rsid w:val=&quot;00620DBF&quot; /&gt;&lt;w:rsid w:val=&quot;006214DF&quot; /&gt;&lt;w:rsid w:val=&quot;006215BC&quot; /&gt;&lt;w:rsid w:val=&quot;00621DC7&quot; /&gt;&lt;w:rsid w:val=&quot;0062250E&quot; /&gt;&lt;w:rsid w:val=&quot;006244B2&quot; /&gt;&lt;w:rsid w:val=&quot;006321FA&quot; /&gt;&lt;w:rsid w:val=&quot;0063545B&quot; /&gt;&lt;w:rsid w:val=&quot;0063561D&quot; /&gt;&lt;w:rsid w:val=&quot;00636F2D&quot; /&gt;&lt;w:rsid w:val=&quot;0063746E&quot; /&gt;&lt;w:rsid w:val=&quot;00640CE8&quot; /&gt;&lt;w:rsid w:val=&quot;006413BB&quot; /&gt;&lt;w:rsid w:val=&quot;006413E2&quot; /&gt;&lt;w:rsid w:val=&quot;006415DC&quot; /&gt;&lt;w:rsid w:val=&quot;00643E36&quot; /&gt;&lt;w:rsid w:val=&quot;006463A2&quot; /&gt;&lt;w:rsid w:val=&quot;00651189&quot; /&gt;&lt;w:rsid w:val=&quot;00651551&quot; /&gt;&lt;w:rsid w:val=&quot;0065198B&quot; /&gt;&lt;w:rsid w:val=&quot;00652B45&quot; /&gt;&lt;w:rsid w:val=&quot;006540F5&quot; /&gt;&lt;w:rsid w:val=&quot;00656BEB&quot; /&gt;&lt;w:rsid w:val=&quot;00656F35&quot; /&gt;&lt;w:rsid w:val=&quot;00657CEA&quot; /&gt;&lt;w:rsid w:val=&quot;00657E85&quot; /&gt;&lt;w:rsid w:val=&quot;0066051F&quot; /&gt;&lt;w:rsid w:val=&quot;006613B3&quot; /&gt;&lt;w:rsid w:val=&quot;00661A23&quot; /&gt;&lt;w:rsid w:val=&quot;00663DF8&quot; /&gt;&lt;w:rsid w:val=&quot;00664291&quot; /&gt;&lt;w:rsid w:val=&quot;00667CC5&quot; /&gt;&lt;w:rsid w:val=&quot;00667FE1&quot; /&gt;&lt;w:rsid w:val=&quot;0067098C&quot; /&gt;&lt;w:rsid w:val=&quot;00671FA5&quot; /&gt;&lt;w:rsid w:val=&quot;006731AA&quot; /&gt;&lt;w:rsid w:val=&quot;00677B2D&quot; /&gt;&lt;w:rsid w:val=&quot;0068143C&quot; /&gt;&lt;w:rsid w:val=&quot;006814E3&quot; /&gt;&lt;w:rsid w:val=&quot;00682EEF&quot; /&gt;&lt;w:rsid w:val=&quot;00683039&quot; /&gt;&lt;w:rsid w:val=&quot;00683822&quot; /&gt;&lt;w:rsid w:val=&quot;006852B5&quot; /&gt;&lt;w:rsid w:val=&quot;00687FC3&quot; /&gt;&lt;w:rsid w:val=&quot;00691AE0&quot; /&gt;&lt;w:rsid w:val=&quot;0069308C&quot; /&gt;&lt;w:rsid w:val=&quot;006931E6&quot; /&gt;&lt;w:rsid w:val=&quot;00695A0F&quot; /&gt;&lt;w:rsid w:val=&quot;006962D1&quot; /&gt;&lt;w:rsid w:val=&quot;006A3C15&quot; /&gt;&lt;w:rsid w:val=&quot;006A467C&quot; /&gt;&lt;w:rsid w:val=&quot;006A59E8&quot; /&gt;&lt;w:rsid w:val=&quot;006B07AB&quot; /&gt;&lt;w:rsid w:val=&quot;006B102C&quot; /&gt;&lt;w:rsid w:val=&quot;006B338A&quot; /&gt;&lt;w:rsid w:val=&quot;006B5D6E&quot; /&gt;&lt;w:rsid w:val=&quot;006C013E&quot; /&gt;&lt;w:rsid w:val=&quot;006C051E&quot; /&gt;&lt;w:rsid w:val=&quot;006C0BA8&quot; /&gt;&lt;w:rsid w:val=&quot;006C2E43&quot; /&gt;&lt;w:rsid w:val=&quot;006C3BF9&quot; /&gt;&lt;w:rsid w:val=&quot;006C3E1C&quot; /&gt;&lt;w:rsid w:val=&quot;006C3FB5&quot; /&gt;&lt;w:rsid w:val=&quot;006C4655&quot; /&gt;&lt;w:rsid w:val=&quot;006C546D&quot; /&gt;&lt;w:rsid w:val=&quot;006C5A23&quot; /&gt;&lt;w:rsid w:val=&quot;006C6C6C&quot; /&gt;&lt;w:rsid w:val=&quot;006D00FB&quot; /&gt;&lt;w:rsid w:val=&quot;006D013E&quot; /&gt;&lt;w:rsid w:val=&quot;006D0E03&quot; /&gt;&lt;w:rsid w:val=&quot;006D0FC2&quot; /&gt;&lt;w:rsid w:val=&quot;006D2197&quot; /&gt;&lt;w:rsid w:val=&quot;006D4662&quot; /&gt;&lt;w:rsid w:val=&quot;006D4961&quot; /&gt;&lt;w:rsid w:val=&quot;006D5936&quot; /&gt;&lt;w:rsid w:val=&quot;006D6C86&quot; /&gt;&lt;w:rsid w:val=&quot;006D6F2D&quot; /&gt;&lt;w:rsid w:val=&quot;006D7364&quot; /&gt;&lt;w:rsid w:val=&quot;006D75E6&quot; /&gt;&lt;w:rsid w:val=&quot;006E03C1&quot; /&gt;&lt;w:rsid w:val=&quot;006E7691&quot; /&gt;&lt;w:rsid w:val=&quot;006F0686&quot; /&gt;&lt;w:rsid w:val=&quot;006F22FA&quot; /&gt;&lt;w:rsid w:val=&quot;006F3219&quot; /&gt;&lt;w:rsid w:val=&quot;006F69DB&quot; /&gt;&lt;w:rsid w:val=&quot;0070090E&quot; /&gt;&lt;w:rsid w:val=&quot;00700C50&quot; /&gt;&lt;w:rsid w:val=&quot;00701659&quot; /&gt;&lt;w:rsid w:val=&quot;007025E6&quot; /&gt;&lt;w:rsid w:val=&quot;0070396E&quot; /&gt;&lt;w:rsid w:val=&quot;007115A3&quot; /&gt;&lt;w:rsid w:val=&quot;00711BB9&quot; /&gt;&lt;w:rsid w:val=&quot;00712C1D&quot; /&gt;&lt;w:rsid w:val=&quot;00712C50&quot; /&gt;&lt;w:rsid w:val=&quot;00712DB9&quot; /&gt;&lt;w:rsid w:val=&quot;007144E4&quot; /&gt;&lt;w:rsid w:val=&quot;00715932&quot; /&gt;&lt;w:rsid w:val=&quot;00715E08&quot; /&gt;&lt;w:rsid w:val=&quot;00716387&quot; /&gt;&lt;w:rsid w:val=&quot;007171C3&quot; /&gt;&lt;w:rsid w:val=&quot;00722D83&quot; /&gt;&lt;w:rsid w:val=&quot;007236F7&quot; /&gt;&lt;w:rsid w:val=&quot;007237A0&quot; /&gt;&lt;w:rsid w:val=&quot;00723C74&quot; /&gt;&lt;w:rsid w:val=&quot;00730A3F&quot; /&gt;&lt;w:rsid w:val=&quot;007312FC&quot; /&gt;&lt;w:rsid w:val=&quot;00731A0A&quot; /&gt;&lt;w:rsid w:val=&quot;00733195&quot; /&gt;&lt;w:rsid w:val=&quot;00737631&quot; /&gt;&lt;w:rsid w:val=&quot;00737852&quot; /&gt;&lt;w:rsid w:val=&quot;00740F5D&quot; /&gt;&lt;w:rsid w:val=&quot;007424DD&quot; /&gt;&lt;w:rsid w:val=&quot;00742F0D&quot; /&gt;&lt;w:rsid w:val=&quot;00744D69&quot; /&gt;&lt;w:rsid w:val=&quot;00744FE2&quot; /&gt;&lt;w:rsid w:val=&quot;0074567C&quot; /&gt;&lt;w:rsid w:val=&quot;00745ED9&quot; /&gt;&lt;w:rsid w:val=&quot;00745FF0&quot; /&gt;&lt;w:rsid w:val=&quot;007468F5&quot; /&gt;&lt;w:rsid w:val=&quot;00747452&quot; /&gt;&lt;w:rsid w:val=&quot;00750BF8&quot; /&gt;&lt;w:rsid w:val=&quot;0075118C&quot; /&gt;&lt;w:rsid w:val=&quot;00751FB3&quot; /&gt;&lt;w:rsid w:val=&quot;007533BA&quot; /&gt;&lt;w:rsid w:val=&quot;00754454&quot; /&gt;&lt;w:rsid w:val=&quot;007548F3&quot; /&gt;&lt;w:rsid w:val=&quot;007556BF&quot; /&gt;&lt;w:rsid w:val=&quot;00762FCF&quot; /&gt;&lt;w:rsid w:val=&quot;00763F01&quot; /&gt;&lt;w:rsid w:val=&quot;00764848&quot; /&gt;&lt;w:rsid w:val=&quot;00764AEB&quot; /&gt;&lt;w:rsid w:val=&quot;00764DB6&quot; /&gt;&lt;w:rsid w:val=&quot;00764F1F&quot; /&gt;&lt;w:rsid w:val=&quot;0076617D&quot; /&gt;&lt;w:rsid w:val=&quot;007666E0&quot; /&gt;&lt;w:rsid w:val=&quot;007708CD&quot; /&gt;&lt;w:rsid w:val=&quot;007719C7&quot; /&gt;&lt;w:rsid w:val=&quot;00776B1C&quot; /&gt;&lt;w:rsid w:val=&quot;00780795&quot; /&gt;&lt;w:rsid w:val=&quot;00781691&quot; /&gt;&lt;w:rsid w:val=&quot;00782FDA&quot; /&gt;&lt;w:rsid w:val=&quot;0078355F&quot; /&gt;&lt;w:rsid w:val=&quot;00785073&quot; /&gt;&lt;w:rsid w:val=&quot;0078587B&quot; /&gt;&lt;w:rsid w:val=&quot;00785B9D&quot; /&gt;&lt;w:rsid w:val=&quot;00785BD1&quot; /&gt;&lt;w:rsid w:val=&quot;007867C6&quot; /&gt;&lt;w:rsid w:val=&quot;00786A03&quot; /&gt;&lt;w:rsid w:val=&quot;00792742&quot; /&gt;&lt;w:rsid w:val=&quot;0079416B&quot; /&gt;&lt;w:rsid w:val=&quot;00794272&quot; /&gt;&lt;w:rsid w:val=&quot;00794E43&quot; /&gt;&lt;w:rsid w:val=&quot;00795F9D&quot; /&gt;&lt;w:rsid w:val=&quot;0079744A&quot; /&gt;&lt;w:rsid w:val=&quot;00797FE9&quot; /&gt;&lt;w:rsid w:val=&quot;007A08D7&quot; /&gt;&lt;w:rsid w:val=&quot;007A29ED&quot; /&gt;&lt;w:rsid w:val=&quot;007A34D1&quot; /&gt;&lt;w:rsid w:val=&quot;007A48C3&quot; /&gt;&lt;w:rsid w:val=&quot;007A59C1&quot; /&gt;&lt;w:rsid w:val=&quot;007A5F87&quot; /&gt;&lt;w:rsid w:val=&quot;007A72D0&quot; /&gt;&lt;w:rsid w:val=&quot;007B6E71&quot; /&gt;&lt;w:rsid w:val=&quot;007B7653&quot; /&gt;&lt;w:rsid w:val=&quot;007C076F&quot; /&gt;&lt;w:rsid w:val=&quot;007C090E&quot; /&gt;&lt;w:rsid w:val=&quot;007C0ADA&quot; /&gt;&lt;w:rsid w:val=&quot;007C25FF&quot; /&gt;&lt;w:rsid w:val=&quot;007C630A&quot; /&gt;&lt;w:rsid w:val=&quot;007C6BD7&quot; /&gt;&lt;w:rsid w:val=&quot;007C7BCF&quot; /&gt;&lt;w:rsid w:val=&quot;007C7F30&quot; /&gt;&lt;w:rsid w:val=&quot;007D10D2&quot; /&gt;&lt;w:rsid w:val=&quot;007D4BC5&quot; /&gt;&lt;w:rsid w:val=&quot;007D66AB&quot; /&gt;&lt;w:rsid w:val=&quot;007D73F9&quot; /&gt;&lt;w:rsid w:val=&quot;007D7ED7&quot; /&gt;&lt;w:rsid w:val=&quot;007E0B64&quot; /&gt;&lt;w:rsid w:val=&quot;007E1AC3&quot; /&gt;&lt;w:rsid w:val=&quot;007E3965&quot; /&gt;&lt;w:rsid w:val=&quot;007E454B&quot; /&gt;&lt;w:rsid w:val=&quot;007E487B&quot; /&gt;&lt;w:rsid w:val=&quot;007E582F&quot; /&gt;&lt;w:rsid w:val=&quot;007E583B&quot; /&gt;&lt;w:rsid w:val=&quot;007E6EFB&quot; /&gt;&lt;w:rsid w:val=&quot;007F0B21&quot; /&gt;&lt;w:rsid w:val=&quot;007F0D91&quot; /&gt;&lt;w:rsid w:val=&quot;007F50DD&quot; /&gt;&lt;w:rsid w:val=&quot;007F55A5&quot; /&gt;&lt;w:rsid w:val=&quot;007F6DA3&quot; /&gt;&lt;w:rsid w:val=&quot;007F7795&quot; /&gt;&lt;w:rsid w:val=&quot;008005FE&quot; /&gt;&lt;w:rsid w:val=&quot;00800E84&quot; /&gt;&lt;w:rsid w:val=&quot;008022E1&quot; /&gt;&lt;w:rsid w:val=&quot;00802516&quot; /&gt;&lt;w:rsid w:val=&quot;00802634&quot; /&gt;&lt;w:rsid w:val=&quot;0080316C&quot; /&gt;&lt;w:rsid w:val=&quot;00803395&quot; /&gt;&lt;w:rsid w:val=&quot;00803BDD&quot; /&gt;&lt;w:rsid w:val=&quot;00803BFC&quot; /&gt;&lt;w:rsid w:val=&quot;0080601B&quot; /&gt;&lt;w:rsid w:val=&quot;008064DB&quot; /&gt;&lt;w:rsid w:val=&quot;00811624&quot; /&gt;&lt;w:rsid w:val=&quot;00811EFB&quot; /&gt;&lt;w:rsid w:val=&quot;008135DD&quot; /&gt;&lt;w:rsid w:val=&quot;0081511B&quot; /&gt;&lt;w:rsid w:val=&quot;00817E21&quot; /&gt;&lt;w:rsid w:val=&quot;008207D0&quot; /&gt;&lt;w:rsid w:val=&quot;0082217E&quot; /&gt;&lt;w:rsid w:val=&quot;0082219B&quot; /&gt;&lt;w:rsid w:val=&quot;0082340D&quot; /&gt;&lt;w:rsid w:val=&quot;008241BA&quot; /&gt;&lt;w:rsid w:val=&quot;008248FE&quot; /&gt;&lt;w:rsid w:val=&quot;008257B3&quot; /&gt;&lt;w:rsid w:val=&quot;008258B4&quot; /&gt;&lt;w:rsid w:val=&quot;00830854&quot; /&gt;&lt;w:rsid w:val=&quot;00832EB2&quot; /&gt;&lt;w:rsid w:val=&quot;00833710&quot; /&gt;&lt;w:rsid w:val=&quot;008375A1&quot; /&gt;&lt;w:rsid w:val=&quot;00837DBA&quot; /&gt;&lt;w:rsid w:val=&quot;008418C1&quot; /&gt;&lt;w:rsid w:val=&quot;00842C36&quot; /&gt;&lt;w:rsid w:val=&quot;008438C4&quot; /&gt;&lt;w:rsid w:val=&quot;0084425D&quot; /&gt;&lt;w:rsid w:val=&quot;008463A0&quot; /&gt;&lt;w:rsid w:val=&quot;0084688A&quot; /&gt;&lt;w:rsid w:val=&quot;008469AC&quot; /&gt;&lt;w:rsid w:val=&quot;00847FAF&quot; /&gt;&lt;w:rsid w:val=&quot;008502BE&quot; /&gt;&lt;w:rsid w:val=&quot;00850C88&quot; /&gt;&lt;w:rsid w:val=&quot;008526A8&quot; /&gt;&lt;w:rsid w:val=&quot;00855DE9&quot; /&gt;&lt;w:rsid w:val=&quot;0085610F&quot; /&gt;&lt;w:rsid w:val=&quot;00856F3F&quot; /&gt;&lt;w:rsid w:val=&quot;00861537&quot; /&gt;&lt;w:rsid w:val=&quot;0086203C&quot; /&gt;&lt;w:rsid w:val=&quot;00863C52&quot; /&gt;&lt;w:rsid w:val=&quot;00863CC9&quot; /&gt;&lt;w:rsid w:val=&quot;0086423B&quot; /&gt;&lt;w:rsid w:val=&quot;008666CC&quot; /&gt;&lt;w:rsid w:val=&quot;00870E5B&quot; /&gt;&lt;w:rsid w:val=&quot;00872898&quot; /&gt;&lt;w:rsid w:val=&quot;008744DF&quot; /&gt;&lt;w:rsid w:val=&quot;00881C54&quot; /&gt;&lt;w:rsid w:val=&quot;00881D04&quot; /&gt;&lt;w:rsid w:val=&quot;0088508A&quot; /&gt;&lt;w:rsid w:val=&quot;00885634&quot; /&gt;&lt;w:rsid w:val=&quot;0088639B&quot; /&gt;&lt;w:rsid w:val=&quot;00887024&quot; /&gt;&lt;w:rsid w:val=&quot;0089156F&quot; /&gt;&lt;w:rsid w:val=&quot;008935CE&quot; /&gt;&lt;w:rsid w:val=&quot;008937BC&quot; /&gt;&lt;w:rsid w:val=&quot;00894D23&quot; /&gt;&lt;w:rsid w:val=&quot;00895EB5&quot; /&gt;&lt;w:rsid w:val=&quot;00897758&quot; /&gt;&lt;w:rsid w:val=&quot;008A28B0&quot; /&gt;&lt;w:rsid w:val=&quot;008A32C8&quot; /&gt;&lt;w:rsid w:val=&quot;008A4E4B&quot; /&gt;&lt;w:rsid w:val=&quot;008A5183&quot; /&gt;&lt;w:rsid w:val=&quot;008A544A&quot; /&gt;&lt;w:rsid w:val=&quot;008A5923&quot; /&gt;&lt;w:rsid w:val=&quot;008A6A2B&quot; /&gt;&lt;w:rsid w:val=&quot;008B2E95&quot; /&gt;&lt;w:rsid w:val=&quot;008B4229&quot; /&gt;&lt;w:rsid w:val=&quot;008B50F4&quot; /&gt;&lt;w:rsid w:val=&quot;008B71C0&quot; /&gt;&lt;w:rsid w:val=&quot;008B7A84&quot; /&gt;&lt;w:rsid w:val=&quot;008C03F4&quot; /&gt;&lt;w:rsid w:val=&quot;008C088E&quot; /&gt;&lt;w:rsid w:val=&quot;008C12CD&quot; /&gt;&lt;w:rsid w:val=&quot;008C1528&quot; /&gt;&lt;w:rsid w:val=&quot;008C239F&quot; /&gt;&lt;w:rsid w:val=&quot;008C343B&quot; /&gt;&lt;w:rsid w:val=&quot;008C3B07&quot; /&gt;&lt;w:rsid w:val=&quot;008C3D33&quot; /&gt;&lt;w:rsid w:val=&quot;008C79CF&quot; /&gt;&lt;w:rsid w:val=&quot;008D1CFF&quot; /&gt;&lt;w:rsid w:val=&quot;008D22F1&quot; /&gt;&lt;w:rsid w:val=&quot;008D2F0D&quot; /&gt;&lt;w:rsid w:val=&quot;008D2F5B&quot; /&gt;&lt;w:rsid w:val=&quot;008D3666&quot; /&gt;&lt;w:rsid w:val=&quot;008D514E&quot; /&gt;&lt;w:rsid w:val=&quot;008D5480&quot; /&gt;&lt;w:rsid w:val=&quot;008E0D39&quot; /&gt;&lt;w:rsid w:val=&quot;008E40AF&quot; /&gt;&lt;w:rsid w:val=&quot;008E641A&quot; /&gt;&lt;w:rsid w:val=&quot;008E6929&quot; /&gt;&lt;w:rsid w:val=&quot;008E6D18&quot; /&gt;&lt;w:rsid w:val=&quot;008E78E2&quot; /&gt;&lt;w:rsid w:val=&quot;008F0283&quot; /&gt;&lt;w:rsid w:val=&quot;008F04A7&quot; /&gt;&lt;w:rsid w:val=&quot;008F0605&quot; /&gt;&lt;w:rsid w:val=&quot;008F2528&quot; /&gt;&lt;w:rsid w:val=&quot;008F4C12&quot; /&gt;&lt;w:rsid w:val=&quot;008F5040&quot; /&gt;&lt;w:rsid w:val=&quot;008F55C7&quot; /&gt;&lt;w:rsid w:val=&quot;008F584C&quot; /&gt;&lt;w:rsid w:val=&quot;009034DB&quot; /&gt;&lt;w:rsid w:val=&quot;009035E4&quot; /&gt;&lt;w:rsid w:val=&quot;00904A32&quot; /&gt;&lt;w:rsid w:val=&quot;00904DC8&quot; /&gt;&lt;w:rsid w:val=&quot;009050FB&quot; /&gt;&lt;w:rsid w:val=&quot;009121A9&quot; /&gt;&lt;w:rsid w:val=&quot;00912C70&quot; /&gt;&lt;w:rsid w:val=&quot;00913EE8&quot; /&gt;&lt;w:rsid w:val=&quot;00914F47&quot; /&gt;&lt;w:rsid w:val=&quot;00916476&quot; /&gt;&lt;w:rsid w:val=&quot;00917A84&quot; /&gt;&lt;w:rsid w:val=&quot;00920614&quot; /&gt;&lt;w:rsid w:val=&quot;00920ED4&quot; /&gt;&lt;w:rsid w:val=&quot;0092111C&quot; /&gt;&lt;w:rsid w:val=&quot;00921BCC&quot; /&gt;&lt;w:rsid w:val=&quot;009242E9&quot; /&gt;&lt;w:rsid w:val=&quot;009252E5&quot; /&gt;&lt;w:rsid w:val=&quot;00930E7F&quot; /&gt;&lt;w:rsid w:val=&quot;0093193D&quot; /&gt;&lt;w:rsid w:val=&quot;00931BB1&quot; /&gt;&lt;w:rsid w:val=&quot;00931C41&quot; /&gt;&lt;w:rsid w:val=&quot;009334F8&quot; /&gt;&lt;w:rsid w:val=&quot;009355F9&quot; /&gt;&lt;w:rsid w:val=&quot;009379DF&quot; /&gt;&lt;w:rsid w:val=&quot;00940EB5&quot; /&gt;&lt;w:rsid w:val=&quot;009419E7&quot; /&gt;&lt;w:rsid w:val=&quot;009457B5&quot; /&gt;&lt;w:rsid w:val=&quot;0094705C&quot; /&gt;&lt;w:rsid w:val=&quot;0094708F&quot; /&gt;&lt;w:rsid w:val=&quot;009478DC&quot; /&gt;&lt;w:rsid w:val=&quot;0095181B&quot; /&gt;&lt;w:rsid w:val=&quot;00952047&quot; /&gt;&lt;w:rsid w:val=&quot;009523A3&quot; /&gt;&lt;w:rsid w:val=&quot;0095272A&quot; /&gt;&lt;w:rsid w:val=&quot;009535AA&quot; /&gt;&lt;w:rsid w:val=&quot;0095368D&quot; /&gt;&lt;w:rsid w:val=&quot;0095369E&quot; /&gt;&lt;w:rsid w:val=&quot;00953C5D&quot; /&gt;&lt;w:rsid w:val=&quot;00953C64&quot; /&gt;&lt;w:rsid w:val=&quot;00955ECE&quot; /&gt;&lt;w:rsid w:val=&quot;00960932&quot; /&gt;&lt;w:rsid w:val=&quot;00962672&quot; /&gt;&lt;w:rsid w:val=&quot;00965A7F&quot; /&gt;&lt;w:rsid w:val=&quot;00965B82&quot; /&gt;&lt;w:rsid w:val=&quot;00966C68&quot; /&gt;&lt;w:rsid w:val=&quot;0096704B&quot; /&gt;&lt;w:rsid w:val=&quot;009675DA&quot; /&gt;&lt;w:rsid w:val=&quot;00970263&quot; /&gt;&lt;w:rsid w:val=&quot;00972ADB&quot; /&gt;&lt;w:rsid w:val=&quot;009748F0&quot; /&gt;&lt;w:rsid w:val=&quot;00975185&quot; /&gt;&lt;w:rsid w:val=&quot;00977D58&quot; /&gt;&lt;w:rsid w:val=&quot;0098055C&quot; /&gt;&lt;w:rsid w:val=&quot;00981B88&quot; /&gt;&lt;w:rsid w:val=&quot;009832CC&quot; /&gt;&lt;w:rsid w:val=&quot;00984640&quot; /&gt;&lt;w:rsid w:val=&quot;0098464B&quot; /&gt;&lt;w:rsid w:val=&quot;00990164&quot; /&gt;&lt;w:rsid w:val=&quot;009902E0&quot; /&gt;&lt;w:rsid w:val=&quot;009913CA&quot; /&gt;&lt;w:rsid w:val=&quot;00991B35&quot; /&gt;&lt;w:rsid w:val=&quot;00992827&quot; /&gt;&lt;w:rsid w:val=&quot;0099403D&quot; /&gt;&lt;w:rsid w:val=&quot;0099470A&quot; /&gt;&lt;w:rsid w:val=&quot;009949C7&quot; /&gt;&lt;w:rsid w:val=&quot;0099588B&quot; /&gt;&lt;w:rsid w:val=&quot;00995B16&quot; /&gt;&lt;w:rsid w:val=&quot;009961BE&quot; /&gt;&lt;w:rsid w:val=&quot;00996BD2&quot; /&gt;&lt;w:rsid w:val=&quot;009A0F11&quot; /&gt;&lt;w:rsid w:val=&quot;009A144E&quot; /&gt;&lt;w:rsid w:val=&quot;009A2455&quot; /&gt;&lt;w:rsid w:val=&quot;009A3899&quot; /&gt;&lt;w:rsid w:val=&quot;009A59D5&quot; /&gt;&lt;w:rsid w:val=&quot;009A61CF&quot; /&gt;&lt;w:rsid w:val=&quot;009A73DC&quot; /&gt;&lt;w:rsid w:val=&quot;009B1180&quot; /&gt;&lt;w:rsid w:val=&quot;009B52BB&quot; /&gt;&lt;w:rsid w:val=&quot;009B5393&quot; /&gt;&lt;w:rsid w:val=&quot;009B6FB4&quot; /&gt;&lt;w:rsid w:val=&quot;009B7F03&quot; /&gt;&lt;w:rsid w:val=&quot;009C00A2&quot; /&gt;&lt;w:rsid w:val=&quot;009C07B4&quot; /&gt;&lt;w:rsid w:val=&quot;009C1DB5&quot; /&gt;&lt;w:rsid w:val=&quot;009C391C&quot; /&gt;&lt;w:rsid w:val=&quot;009C4BA6&quot; /&gt;&lt;w:rsid w:val=&quot;009C5FC9&quot; /&gt;&lt;w:rsid w:val=&quot;009D10DA&quot; /&gt;&lt;w:rsid w:val=&quot;009D3ACC&quot; /&gt;&lt;w:rsid w:val=&quot;009D3D41&quot; /&gt;&lt;w:rsid w:val=&quot;009D445B&quot; /&gt;&lt;w:rsid w:val=&quot;009D4FE2&quot; /&gt;&lt;w:rsid w:val=&quot;009D67FE&quot; /&gt;&lt;w:rsid w:val=&quot;009D6A01&quot; /&gt;&lt;w:rsid w:val=&quot;009E0092&quot; /&gt;&lt;w:rsid w:val=&quot;009E06A8&quot; /&gt;&lt;w:rsid w:val=&quot;009E2D0F&quot; /&gt;&lt;w:rsid w:val=&quot;009E3A80&quot; /&gt;&lt;w:rsid w:val=&quot;009E4C25&quot; /&gt;&lt;w:rsid w:val=&quot;009E4D32&quot; /&gt;&lt;w:rsid w:val=&quot;009E54E6&quot; /&gt;&lt;w:rsid w:val=&quot;009E583A&quot; /&gt;&lt;w:rsid w:val=&quot;009E6770&quot; /&gt;&lt;w:rsid w:val=&quot;009F0F73&quot; /&gt;&lt;w:rsid w:val=&quot;009F4777&quot; /&gt;&lt;w:rsid w:val=&quot;009F6769&quot; /&gt;&lt;w:rsid w:val=&quot;009F6DAC&quot; /&gt;&lt;w:rsid w:val=&quot;00A0247E&quot; /&gt;&lt;w:rsid w:val=&quot;00A02BFA&quot; /&gt;&lt;w:rsid w:val=&quot;00A0456E&quot; /&gt;&lt;w:rsid w:val=&quot;00A04BBF&quot; /&gt;&lt;w:rsid w:val=&quot;00A1159C&quot; /&gt;&lt;w:rsid w:val=&quot;00A13763&quot; /&gt;&lt;w:rsid w:val=&quot;00A14602&quot; /&gt;&lt;w:rsid w:val=&quot;00A24A6C&quot; /&gt;&lt;w:rsid w:val=&quot;00A24DA3&quot; /&gt;&lt;w:rsid w:val=&quot;00A24F2D&quot; /&gt;&lt;w:rsid w:val=&quot;00A26309&quot; /&gt;&lt;w:rsid w:val=&quot;00A268EC&quot; /&gt;&lt;w:rsid w:val=&quot;00A308D2&quot; /&gt;&lt;w:rsid w:val=&quot;00A31D0F&quot; /&gt;&lt;w:rsid w:val=&quot;00A337E7&quot; /&gt;&lt;w:rsid w:val=&quot;00A34597&quot; /&gt;&lt;w:rsid w:val=&quot;00A352BE&quot; /&gt;&lt;w:rsid w:val=&quot;00A36403&quot; /&gt;&lt;w:rsid w:val=&quot;00A3680B&quot; /&gt;&lt;w:rsid w:val=&quot;00A37A55&quot; /&gt;&lt;w:rsid w:val=&quot;00A4119E&quot; /&gt;&lt;w:rsid w:val=&quot;00A428DA&quot; /&gt;&lt;w:rsid w:val=&quot;00A434DE&quot; /&gt;&lt;w:rsid w:val=&quot;00A44685&quot; /&gt;&lt;w:rsid w:val=&quot;00A451C4&quot; /&gt;&lt;w:rsid w:val=&quot;00A465AF&quot; /&gt;&lt;w:rsid w:val=&quot;00A5041B&quot; /&gt;&lt;w:rsid w:val=&quot;00A50729&quot; /&gt;&lt;w:rsid w:val=&quot;00A519B3&quot; /&gt;&lt;w:rsid w:val=&quot;00A51ADD&quot; /&gt;&lt;w:rsid w:val=&quot;00A5284B&quot; /&gt;&lt;w:rsid w:val=&quot;00A544A2&quot; /&gt;&lt;w:rsid w:val=&quot;00A54E14&quot; /&gt;&lt;w:rsid w:val=&quot;00A55147&quot; /&gt;&lt;w:rsid w:val=&quot;00A55D9E&quot; /&gt;&lt;w:rsid w:val=&quot;00A57526&quot; /&gt;&lt;w:rsid w:val=&quot;00A60183&quot; /&gt;&lt;w:rsid w:val=&quot;00A615E3&quot; /&gt;&lt;w:rsid w:val=&quot;00A619A3&quot; /&gt;&lt;w:rsid w:val=&quot;00A61D19&quot; /&gt;&lt;w:rsid w:val=&quot;00A653ED&quot; /&gt;&lt;w:rsid w:val=&quot;00A65818&quot; /&gt;&lt;w:rsid w:val=&quot;00A663F1&quot; /&gt;&lt;w:rsid w:val=&quot;00A67B68&quot; /&gt;&lt;w:rsid w:val=&quot;00A753D4&quot; /&gt;&lt;w:rsid w:val=&quot;00A75D30&quot; /&gt;&lt;w:rsid w:val=&quot;00A7629B&quot; /&gt;&lt;w:rsid w:val=&quot;00A8153E&quot; /&gt;&lt;w:rsid w:val=&quot;00A81D28&quot; /&gt;&lt;w:rsid w:val=&quot;00A86B49&quot; /&gt;&lt;w:rsid w:val=&quot;00A87439&quot; /&gt;&lt;w:rsid w:val=&quot;00A9208B&quot; /&gt;&lt;w:rsid w:val=&quot;00A92819&quot; /&gt;&lt;w:rsid w:val=&quot;00A95002&quot; /&gt;&lt;w:rsid w:val=&quot;00A9524F&quot; /&gt;&lt;w:rsid w:val=&quot;00A95531&quot; /&gt;&lt;w:rsid w:val=&quot;00A9618E&quot; /&gt;&lt;w:rsid w:val=&quot;00A97D99&quot; /&gt;&lt;w:rsid w:val=&quot;00AA0DA8&quot; /&gt;&lt;w:rsid w:val=&quot;00AA140F&quot; /&gt;&lt;w:rsid w:val=&quot;00AA15A7&quot; /&gt;&lt;w:rsid w:val=&quot;00AA15D7&quot; /&gt;&lt;w:rsid w:val=&quot;00AA1CEF&quot; /&gt;&lt;w:rsid w:val=&quot;00AA2728&quot; /&gt;&lt;w:rsid w:val=&quot;00AA2D8C&quot; /&gt;&lt;w:rsid w:val=&quot;00AA44F3&quot; /&gt;&lt;w:rsid w:val=&quot;00AA694B&quot; /&gt;&lt;w:rsid w:val=&quot;00AA7E18&quot; /&gt;&lt;w:rsid w:val=&quot;00AB31CC&quot; /&gt;&lt;w:rsid w:val=&quot;00AB38A2&quot; /&gt;&lt;w:rsid w:val=&quot;00AB5493&quot; /&gt;&lt;w:rsid w:val=&quot;00AB73C3&quot; /&gt;&lt;w:rsid w:val=&quot;00AC015F&quot; /&gt;&lt;w:rsid w:val=&quot;00AC0F71&quot; /&gt;&lt;w:rsid w:val=&quot;00AC4723&quot; /&gt;&lt;w:rsid w:val=&quot;00AC5FCE&quot; /&gt;&lt;w:rsid w:val=&quot;00AD05D7&quot; /&gt;&lt;w:rsid w:val=&quot;00AD0BB6&quot; /&gt;&lt;w:rsid w:val=&quot;00AD37F8&quot; /&gt;&lt;w:rsid w:val=&quot;00AD46ED&quot; /&gt;&lt;w:rsid w:val=&quot;00AD4811&quot; /&gt;&lt;w:rsid w:val=&quot;00AD6411&quot; /&gt;&lt;w:rsid w:val=&quot;00AD6691&quot; /&gt;&lt;w:rsid w:val=&quot;00AD736E&quot; /&gt;&lt;w:rsid w:val=&quot;00AE01BD&quot; /&gt;&lt;w:rsid w:val=&quot;00AE189D&quot; /&gt;&lt;w:rsid w:val=&quot;00AE2734&quot; /&gt;&lt;w:rsid w:val=&quot;00AE2D03&quot; /&gt;&lt;w:rsid w:val=&quot;00AE2D8B&quot; /&gt;&lt;w:rsid w:val=&quot;00AE2F51&quot; /&gt;&lt;w:rsid w:val=&quot;00AE35B0&quot; /&gt;&lt;w:rsid w:val=&quot;00AE6832&quot; /&gt;&lt;w:rsid w:val=&quot;00AE7255&quot; /&gt;&lt;w:rsid w:val=&quot;00AE774B&quot; /&gt;&lt;w:rsid w:val=&quot;00AF053D&quot; /&gt;&lt;w:rsid w:val=&quot;00AF058E&quot; /&gt;&lt;w:rsid w:val=&quot;00AF0B6F&quot; /&gt;&lt;w:rsid w:val=&quot;00AF10D6&quot; /&gt;&lt;w:rsid w:val=&quot;00AF2232&quot; /&gt;&lt;w:rsid w:val=&quot;00AF2B46&quot; /&gt;&lt;w:rsid w:val=&quot;00AF3CA0&quot; /&gt;&lt;w:rsid w:val=&quot;00AF61AA&quot; /&gt;&lt;w:rsid w:val=&quot;00B004F8&quot; /&gt;&lt;w:rsid w:val=&quot;00B00BE9&quot; /&gt;&lt;w:rsid w:val=&quot;00B01F85&quot; /&gt;&lt;w:rsid w:val=&quot;00B03684&quot; /&gt;&lt;w:rsid w:val=&quot;00B038F5&quot; /&gt;&lt;w:rsid w:val=&quot;00B044DE&quot; /&gt;&lt;w:rsid w:val=&quot;00B05E5A&quot; /&gt;&lt;w:rsid w:val=&quot;00B10976&quot; /&gt;&lt;w:rsid w:val=&quot;00B11043&quot; /&gt;&lt;w:rsid w:val=&quot;00B131ED&quot; /&gt;&lt;w:rsid w:val=&quot;00B14D1A&quot; /&gt;&lt;w:rsid w:val=&quot;00B16A29&quot; /&gt;&lt;w:rsid w:val=&quot;00B208CD&quot; /&gt;&lt;w:rsid w:val=&quot;00B23722&quot; /&gt;&lt;w:rsid w:val=&quot;00B2389B&quot; /&gt;&lt;w:rsid w:val=&quot;00B24F5D&quot; /&gt;&lt;w:rsid w:val=&quot;00B25B3B&quot; /&gt;&lt;w:rsid w:val=&quot;00B30819&quot; /&gt;&lt;w:rsid w:val=&quot;00B33F07&quot; /&gt;&lt;w:rsid w:val=&quot;00B34013&quot; /&gt;&lt;w:rsid w:val=&quot;00B351F4&quot; /&gt;&lt;w:rsid w:val=&quot;00B35F8C&quot; /&gt;&lt;w:rsid w:val=&quot;00B375EB&quot; /&gt;&lt;w:rsid w:val=&quot;00B41C5C&quot; /&gt;&lt;w:rsid w:val=&quot;00B526AC&quot; /&gt;&lt;w:rsid w:val=&quot;00B53A9B&quot; /&gt;&lt;w:rsid w:val=&quot;00B53FF5&quot; /&gt;&lt;w:rsid w:val=&quot;00B55104&quot; /&gt;&lt;w:rsid w:val=&quot;00B55A4E&quot; /&gt;&lt;w:rsid w:val=&quot;00B56762&quot; /&gt;&lt;w:rsid w:val=&quot;00B56FDC&quot; /&gt;&lt;w:rsid w:val=&quot;00B5768B&quot; /&gt;&lt;w:rsid w:val=&quot;00B63DD2&quot; /&gt;&lt;w:rsid w:val=&quot;00B64223&quot; /&gt;&lt;w:rsid w:val=&quot;00B65DE7&quot; /&gt;&lt;w:rsid w:val=&quot;00B6641E&quot; /&gt;&lt;w:rsid w:val=&quot;00B72459&quot; /&gt;&lt;w:rsid w:val=&quot;00B728BA&quot; /&gt;&lt;w:rsid w:val=&quot;00B801BB&quot; /&gt;&lt;w:rsid w:val=&quot;00B82380&quot; /&gt;&lt;w:rsid w:val=&quot;00B82D50&quot; /&gt;&lt;w:rsid w:val=&quot;00B82EE4&quot; /&gt;&lt;w:rsid w:val=&quot;00B8361F&quot; /&gt;&lt;w:rsid w:val=&quot;00B83D6C&quot; /&gt;&lt;w:rsid w:val=&quot;00B83F28&quot; /&gt;&lt;w:rsid w:val=&quot;00B84F5C&quot; /&gt;&lt;w:rsid w:val=&quot;00B85EE5&quot; /&gt;&lt;w:rsid w:val=&quot;00B87895&quot; /&gt;&lt;w:rsid w:val=&quot;00B93711&quot; /&gt;&lt;w:rsid w:val=&quot;00B979C5&quot; /&gt;&lt;w:rsid w:val=&quot;00BA0C29&quot; /&gt;&lt;w:rsid w:val=&quot;00BA0EF2&quot; /&gt;&lt;w:rsid w:val=&quot;00BA1484&quot; /&gt;&lt;w:rsid w:val=&quot;00BA1776&quot; /&gt;&lt;w:rsid w:val=&quot;00BA3690&quot; /&gt;&lt;w:rsid w:val=&quot;00BA4341&quot; /&gt;&lt;w:rsid w:val=&quot;00BA57C7&quot; /&gt;&lt;w:rsid w:val=&quot;00BA65A2&quot; /&gt;&lt;w:rsid w:val=&quot;00BB3DAC&quot; /&gt;&lt;w:rsid w:val=&quot;00BB41AA&quot; /&gt;&lt;w:rsid w:val=&quot;00BB522C&quot; /&gt;&lt;w:rsid w:val=&quot;00BB6890&quot; /&gt;&lt;w:rsid w:val=&quot;00BB6FEF&quot; /&gt;&lt;w:rsid w:val=&quot;00BB7C5D&quot; /&gt;&lt;w:rsid w:val=&quot;00BC16F7&quot; /&gt;&lt;w:rsid w:val=&quot;00BC4DD9&quot; /&gt;&lt;w:rsid w:val=&quot;00BC5548&quot; /&gt;&lt;w:rsid w:val=&quot;00BD212D&quot; /&gt;&lt;w:rsid w:val=&quot;00BD381C&quot; /&gt;&lt;w:rsid w:val=&quot;00BD4FEB&quot; /&gt;&lt;w:rsid w:val=&quot;00BD6482&quot; /&gt;&lt;w:rsid w:val=&quot;00BD6862&quot; /&gt;&lt;w:rsid w:val=&quot;00BD6880&quot; /&gt;&lt;w:rsid w:val=&quot;00BD6A8D&quot; /&gt;&lt;w:rsid w:val=&quot;00BE1738&quot; /&gt;&lt;w:rsid w:val=&quot;00BE19B3&quot; /&gt;&lt;w:rsid w:val=&quot;00BE2DA3&quot; /&gt;&lt;w:rsid w:val=&quot;00BE520D&quot; /&gt;&lt;w:rsid w:val=&quot;00BE5988&quot; /&gt;&lt;w:rsid w:val=&quot;00BE617E&quot; /&gt;&lt;w:rsid w:val=&quot;00BE6678&quot; /&gt;&lt;w:rsid w:val=&quot;00BF0288&quot; /&gt;&lt;w:rsid w:val=&quot;00BF0847&quot; /&gt;&lt;w:rsid w:val=&quot;00BF0ED3&quot; /&gt;&lt;w:rsid w:val=&quot;00BF2B3C&quot; /&gt;&lt;w:rsid w:val=&quot;00BF31BB&quot; /&gt;&lt;w:rsid w:val=&quot;00BF3796&quot; /&gt;&lt;w:rsid w:val=&quot;00BF5039&quot; /&gt;&lt;w:rsid w:val=&quot;00BF5B93&quot; /&gt;&lt;w:rsid w:val=&quot;00C004A8&quot; /&gt;&lt;w:rsid w:val=&quot;00C019F9&quot; /&gt;&lt;w:rsid w:val=&quot;00C02A0F&quot; /&gt;&lt;w:rsid w:val=&quot;00C039C7&quot; /&gt;&lt;w:rsid w:val=&quot;00C04830&quot; /&gt;&lt;w:rsid w:val=&quot;00C04E24&quot; /&gt;&lt;w:rsid w:val=&quot;00C0565F&quot; /&gt;&lt;w:rsid w:val=&quot;00C07C76&quot; /&gt;&lt;w:rsid w:val=&quot;00C11DC4&quot; /&gt;&lt;w:rsid w:val=&quot;00C141D5&quot; /&gt;&lt;w:rsid w:val=&quot;00C20C60&quot; /&gt;&lt;w:rsid w:val=&quot;00C2177E&quot; /&gt;&lt;w:rsid w:val=&quot;00C2226D&quot; /&gt;&lt;w:rsid w:val=&quot;00C22A51&quot; /&gt;&lt;w:rsid w:val=&quot;00C2626F&quot; /&gt;&lt;w:rsid w:val=&quot;00C26A1E&quot; /&gt;&lt;w:rsid w:val=&quot;00C31A15&quot; /&gt;&lt;w:rsid w:val=&quot;00C3239B&quot; /&gt;&lt;w:rsid w:val=&quot;00C34054&quot; /&gt;&lt;w:rsid w:val=&quot;00C35488&quot; /&gt;&lt;w:rsid w:val=&quot;00C359A9&quot; /&gt;&lt;w:rsid w:val=&quot;00C37FF5&quot; /&gt;&lt;w:rsid w:val=&quot;00C40965&quot; /&gt;&lt;w:rsid w:val=&quot;00C42185&quot; /&gt;&lt;w:rsid w:val=&quot;00C42A75&quot; /&gt;&lt;w:rsid w:val=&quot;00C446B1&quot; /&gt;&lt;w:rsid w:val=&quot;00C45321&quot; /&gt;&lt;w:rsid w:val=&quot;00C4732F&quot; /&gt;&lt;w:rsid w:val=&quot;00C5035C&quot; /&gt;&lt;w:rsid w:val=&quot;00C5093D&quot; /&gt;&lt;w:rsid w:val=&quot;00C55518&quot; /&gt;&lt;w:rsid w:val=&quot;00C57472&quot; /&gt;&lt;w:rsid w:val=&quot;00C57C60&quot; /&gt;&lt;w:rsid w:val=&quot;00C60AE8&quot; /&gt;&lt;w:rsid w:val=&quot;00C60CF4&quot; /&gt;&lt;w:rsid w:val=&quot;00C635A0&quot; /&gt;&lt;w:rsid w:val=&quot;00C64B80&quot; /&gt;&lt;w:rsid w:val=&quot;00C64BCF&quot; /&gt;&lt;w:rsid w:val=&quot;00C64CFE&quot; /&gt;&lt;w:rsid w:val=&quot;00C655A2&quot; /&gt;&lt;w:rsid w:val=&quot;00C65BA2&quot; /&gt;&lt;w:rsid w:val=&quot;00C72F74&quot; /&gt;&lt;w:rsid w:val=&quot;00C733C7&quot; /&gt;&lt;w:rsid w:val=&quot;00C7425A&quot; /&gt;&lt;w:rsid w:val=&quot;00C75999&quot; /&gt;&lt;w:rsid w:val=&quot;00C75A7E&quot; /&gt;&lt;w:rsid w:val=&quot;00C767BC&quot; /&gt;&lt;w:rsid w:val=&quot;00C773DB&quot; /&gt;&lt;w:rsid w:val=&quot;00C7756A&quot; /&gt;&lt;w:rsid w:val=&quot;00C77DFB&quot; /&gt;&lt;w:rsid w:val=&quot;00C825F0&quot; /&gt;&lt;w:rsid w:val=&quot;00C83794&quot; /&gt;&lt;w:rsid w:val=&quot;00C86A33&quot; /&gt;&lt;w:rsid w:val=&quot;00C86B21&quot; /&gt;&lt;w:rsid w:val=&quot;00C86FE1&quot; /&gt;&lt;w:rsid w:val=&quot;00C87864&quot; /&gt;&lt;w:rsid w:val=&quot;00C91820&quot; /&gt;&lt;w:rsid w:val=&quot;00C92B65&quot; /&gt;&lt;w:rsid w:val=&quot;00C9698A&quot; /&gt;&lt;w:rsid w:val=&quot;00C97E83&quot; /&gt;&lt;w:rsid w:val=&quot;00CA2ED5&quot; /&gt;&lt;w:rsid w:val=&quot;00CA52EC&quot; /&gt;&lt;w:rsid w:val=&quot;00CA7EE0&quot; /&gt;&lt;w:rsid w:val=&quot;00CA7F3E&quot; /&gt;&lt;w:rsid w:val=&quot;00CA7FC8&quot; /&gt;&lt;w:rsid w:val=&quot;00CB0235&quot; /&gt;&lt;w:rsid w:val=&quot;00CB089C&quot; /&gt;&lt;w:rsid w:val=&quot;00CB2BE1&quot; /&gt;&lt;w:rsid w:val=&quot;00CB2FE9&quot; /&gt;&lt;w:rsid w:val=&quot;00CB367E&quot; /&gt;&lt;w:rsid w:val=&quot;00CC0AF6&quot; /&gt;&lt;w:rsid w:val=&quot;00CC2558&quot; /&gt;&lt;w:rsid w:val=&quot;00CC2A2A&quot; /&gt;&lt;w:rsid w:val=&quot;00CC39C2&quot; /&gt;&lt;w:rsid w:val=&quot;00CC3FE2&quot; /&gt;&lt;w:rsid w:val=&quot;00CD0992&quot; /&gt;&lt;w:rsid w:val=&quot;00CD2C91&quot; /&gt;&lt;w:rsid w:val=&quot;00CD345C&quot; /&gt;&lt;w:rsid w:val=&quot;00CD375D&quot; /&gt;&lt;w:rsid w:val=&quot;00CD5BB5&quot; /&gt;&lt;w:rsid w:val=&quot;00CD69B3&quot; /&gt;&lt;w:rsid w:val=&quot;00CE1B1A&quot; /&gt;&lt;w:rsid w:val=&quot;00CE1CEA&quot; /&gt;&lt;w:rsid w:val=&quot;00CE2EC8&quot; /&gt;&lt;w:rsid w:val=&quot;00CE6B28&quot; /&gt;&lt;w:rsid w:val=&quot;00CE79CB&quot; /&gt;&lt;w:rsid w:val=&quot;00CF30D8&quot; /&gt;&lt;w:rsid w:val=&quot;00CF3420&quot; /&gt;&lt;w:rsid w:val=&quot;00CF3C84&quot; /&gt;&lt;w:rsid w:val=&quot;00CF606F&quot; /&gt;&lt;w:rsid w:val=&quot;00CF6B4A&quot; /&gt;&lt;w:rsid w:val=&quot;00CF6F6F&quot; /&gt;&lt;w:rsid w:val=&quot;00D021E4&quot; /&gt;&lt;w:rsid w:val=&quot;00D028C7&quot; /&gt;&lt;w:rsid w:val=&quot;00D035B8&quot; /&gt;&lt;w:rsid w:val=&quot;00D0456E&quot; /&gt;&lt;w:rsid w:val=&quot;00D05B2C&quot; /&gt;&lt;w:rsid w:val=&quot;00D10A7A&quot; /&gt;&lt;w:rsid w:val=&quot;00D10CA5&quot; /&gt;&lt;w:rsid w:val=&quot;00D12927&quot; /&gt;&lt;w:rsid w:val=&quot;00D14800&quot; /&gt;&lt;w:rsid w:val=&quot;00D14D6F&quot; /&gt;&lt;w:rsid w:val=&quot;00D15164&quot; /&gt;&lt;w:rsid w:val=&quot;00D15467&quot; /&gt;&lt;w:rsid w:val=&quot;00D17F22&quot; /&gt;&lt;w:rsid w:val=&quot;00D205BD&quot; /&gt;&lt;w:rsid w:val=&quot;00D20C9E&quot; /&gt;&lt;w:rsid w:val=&quot;00D21742&quot; /&gt;&lt;w:rsid w:val=&quot;00D21808&quot; /&gt;&lt;w:rsid w:val=&quot;00D22B0A&quot; /&gt;&lt;w:rsid w:val=&quot;00D26CA0&quot; /&gt;&lt;w:rsid w:val=&quot;00D27D86&quot; /&gt;&lt;w:rsid w:val=&quot;00D30740&quot; /&gt;&lt;w:rsid w:val=&quot;00D314F5&quot; /&gt;&lt;w:rsid w:val=&quot;00D33E17&quot; /&gt;&lt;w:rsid w:val=&quot;00D35526&quot; /&gt;&lt;w:rsid w:val=&quot;00D35FAB&quot; /&gt;&lt;w:rsid w:val=&quot;00D36272&quot; /&gt;&lt;w:rsid w:val=&quot;00D41E33&quot; /&gt;&lt;w:rsid w:val=&quot;00D43CFE&quot; /&gt;&lt;w:rsid w:val=&quot;00D44F79&quot; /&gt;&lt;w:rsid w:val=&quot;00D454C8&quot; /&gt;&lt;w:rsid w:val=&quot;00D46F97&quot; /&gt;&lt;w:rsid w:val=&quot;00D51D52&quot; /&gt;&lt;w:rsid w:val=&quot;00D51F77&quot; /&gt;&lt;w:rsid w:val=&quot;00D52922&quot; /&gt;&lt;w:rsid w:val=&quot;00D52C5A&quot; /&gt;&lt;w:rsid w:val=&quot;00D53176&quot; /&gt;&lt;w:rsid w:val=&quot;00D54F65&quot; /&gt;&lt;w:rsid w:val=&quot;00D5645A&quot; /&gt;&lt;w:rsid w:val=&quot;00D56504&quot; /&gt;&lt;w:rsid w:val=&quot;00D56973&quot; /&gt;&lt;w:rsid w:val=&quot;00D604F3&quot; /&gt;&lt;w:rsid w:val=&quot;00D6279C&quot; /&gt;&lt;w:rsid w:val=&quot;00D62BEB&quot; /&gt;&lt;w:rsid w:val=&quot;00D63D1E&quot; /&gt;&lt;w:rsid w:val=&quot;00D66782&quot; /&gt;&lt;w:rsid w:val=&quot;00D7071F&quot; /&gt;&lt;w:rsid w:val=&quot;00D73736&quot; /&gt;&lt;w:rsid w:val=&quot;00D7391F&quot; /&gt;&lt;w:rsid w:val=&quot;00D73C6B&quot; /&gt;&lt;w:rsid w:val=&quot;00D74567&quot; /&gt;&lt;w:rsid w:val=&quot;00D75563&quot; /&gt;&lt;w:rsid w:val=&quot;00D76E7E&quot; /&gt;&lt;w:rsid w:val=&quot;00D7709B&quot; /&gt;&lt;w:rsid w:val=&quot;00D77305&quot; /&gt;&lt;w:rsid w:val=&quot;00D809C9&quot; /&gt;&lt;w:rsid w:val=&quot;00D84777&quot; /&gt;&lt;w:rsid w:val=&quot;00D84F23&quot; /&gt;&lt;w:rsid w:val=&quot;00D8548C&quot; /&gt;&lt;w:rsid w:val=&quot;00D87799&quot; /&gt;&lt;w:rsid w:val=&quot;00D90898&quot; /&gt;&lt;w:rsid w:val=&quot;00D926B2&quot; /&gt;&lt;w:rsid w:val=&quot;00D938FA&quot; /&gt;&lt;w:rsid w:val=&quot;00D95039&quot; /&gt;&lt;w:rsid w:val=&quot;00D96CC8&quot; /&gt;&lt;w:rsid w:val=&quot;00DA04AC&quot; /&gt;&lt;w:rsid w:val=&quot;00DA0B8E&quot; /&gt;&lt;w:rsid w:val=&quot;00DA23CF&quot; /&gt;&lt;w:rsid w:val=&quot;00DA2487&quot; /&gt;&lt;w:rsid w:val=&quot;00DA38F3&quot; /&gt;&lt;w:rsid w:val=&quot;00DB0811&quot; /&gt;&lt;w:rsid w:val=&quot;00DB08FA&quot; /&gt;&lt;w:rsid w:val=&quot;00DB09B0&quot; /&gt;&lt;w:rsid w:val=&quot;00DB48E2&quot; /&gt;&lt;w:rsid w:val=&quot;00DB5FC7&quot; /&gt;&lt;w:rsid w:val=&quot;00DB7E9E&quot; /&gt;&lt;w:rsid w:val=&quot;00DC042B&quot; /&gt;&lt;w:rsid w:val=&quot;00DC06FD&quot; /&gt;&lt;w:rsid w:val=&quot;00DC1159&quot; /&gt;&lt;w:rsid w:val=&quot;00DC16CE&quot; /&gt;&lt;w:rsid w:val=&quot;00DC2819&quot; /&gt;&lt;w:rsid w:val=&quot;00DC47DB&quot; /&gt;&lt;w:rsid w:val=&quot;00DC4BD8&quot; /&gt;&lt;w:rsid w:val=&quot;00DC4ED7&quot; /&gt;&lt;w:rsid w:val=&quot;00DC52DE&quot; /&gt;&lt;w:rsid w:val=&quot;00DC7B83&quot; /&gt;&lt;w:rsid w:val=&quot;00DD25F1&quot; /&gt;&lt;w:rsid w:val=&quot;00DD2EED&quot; /&gt;&lt;w:rsid w:val=&quot;00DD2F8C&quot; /&gt;&lt;w:rsid w:val=&quot;00DD5AF9&quot; /&gt;&lt;w:rsid w:val=&quot;00DD6B47&quot; /&gt;&lt;w:rsid w:val=&quot;00DD7926&quot; /&gt;&lt;w:rsid w:val=&quot;00DE0263&quot; /&gt;&lt;w:rsid w:val=&quot;00DE3C56&quot; /&gt;&lt;w:rsid w:val=&quot;00DF06BF&quot; /&gt;&lt;w:rsid w:val=&quot;00DF1019&quot; /&gt;&lt;w:rsid w:val=&quot;00DF1DCE&quot; /&gt;&lt;w:rsid w:val=&quot;00DF25C1&quot; /&gt;&lt;w:rsid w:val=&quot;00DF2644&quot; /&gt;&lt;w:rsid w:val=&quot;00DF3E38&quot; /&gt;&lt;w:rsid w:val=&quot;00DF5627&quot; /&gt;&lt;w:rsid w:val=&quot;00DF68A9&quot; /&gt;&lt;w:rsid w:val=&quot;00DF6F70&quot; /&gt;&lt;w:rsid w:val=&quot;00DF77C2&quot; /&gt;&lt;w:rsid w:val=&quot;00E0035D&quot; /&gt;&lt;w:rsid w:val=&quot;00E01909&quot; /&gt;&lt;w:rsid w:val=&quot;00E03D76&quot; /&gt;&lt;w:rsid w:val=&quot;00E04988&quot; /&gt;&lt;w:rsid w:val=&quot;00E052CA&quot; /&gt;&lt;w:rsid w:val=&quot;00E063FD&quot; /&gt;&lt;w:rsid w:val=&quot;00E0658F&quot; /&gt;&lt;w:rsid w:val=&quot;00E067A6&quot; /&gt;&lt;w:rsid w:val=&quot;00E06A8C&quot; /&gt;&lt;w:rsid w:val=&quot;00E07FFD&quot; /&gt;&lt;w:rsid w:val=&quot;00E11490&quot; /&gt;&lt;w:rsid w:val=&quot;00E13B55&quot; /&gt;&lt;w:rsid w:val=&quot;00E153ED&quot; /&gt;&lt;w:rsid w:val=&quot;00E154B3&quot; /&gt;&lt;w:rsid w:val=&quot;00E1592A&quot; /&gt;&lt;w:rsid w:val=&quot;00E1701A&quot; /&gt;&lt;w:rsid w:val=&quot;00E20F2F&quot; /&gt;&lt;w:rsid w:val=&quot;00E2121D&quot; /&gt;&lt;w:rsid w:val=&quot;00E21A96&quot; /&gt;&lt;w:rsid w:val=&quot;00E22C73&quot; /&gt;&lt;w:rsid w:val=&quot;00E25B5C&quot; /&gt;&lt;w:rsid w:val=&quot;00E31189&quot; /&gt;&lt;w:rsid w:val=&quot;00E3164B&quot; /&gt;&lt;w:rsid w:val=&quot;00E3170C&quot; /&gt;&lt;w:rsid w:val=&quot;00E31DD4&quot; /&gt;&lt;w:rsid w:val=&quot;00E31ECF&quot; /&gt;&lt;w:rsid w:val=&quot;00E31F3F&quot; /&gt;&lt;w:rsid w:val=&quot;00E32850&quot; /&gt;&lt;w:rsid w:val=&quot;00E33D8D&quot; /&gt;&lt;w:rsid w:val=&quot;00E365B5&quot; /&gt;&lt;w:rsid w:val=&quot;00E410E9&quot; /&gt;&lt;w:rsid w:val=&quot;00E41222&quot; /&gt;&lt;w:rsid w:val=&quot;00E414D6&quot; /&gt;&lt;w:rsid w:val=&quot;00E4167A&quot; /&gt;&lt;w:rsid w:val=&quot;00E4335B&quot; /&gt;&lt;w:rsid w:val=&quot;00E44869&quot; /&gt;&lt;w:rsid w:val=&quot;00E45EA6&quot; /&gt;&lt;w:rsid w:val=&quot;00E46FB6&quot; /&gt;&lt;w:rsid w:val=&quot;00E477EB&quot; /&gt;&lt;w:rsid w:val=&quot;00E50221&quot; /&gt;&lt;w:rsid w:val=&quot;00E5089D&quot; /&gt;&lt;w:rsid w:val=&quot;00E51399&quot; /&gt;&lt;w:rsid w:val=&quot;00E51A04&quot; /&gt;&lt;w:rsid w:val=&quot;00E51D72&quot; /&gt;&lt;w:rsid w:val=&quot;00E534A0&quot; /&gt;&lt;w:rsid w:val=&quot;00E537BC&quot; /&gt;&lt;w:rsid w:val=&quot;00E53EDF&quot; /&gt;&lt;w:rsid w:val=&quot;00E540F6&quot; /&gt;&lt;w:rsid w:val=&quot;00E54570&quot; /&gt;&lt;w:rsid w:val=&quot;00E54C21&quot; /&gt;&lt;w:rsid w:val=&quot;00E572BD&quot; /&gt;&lt;w:rsid w:val=&quot;00E57E02&quot; /&gt;&lt;w:rsid w:val=&quot;00E60A55&quot; /&gt;&lt;w:rsid w:val=&quot;00E621A2&quot; /&gt;&lt;w:rsid w:val=&quot;00E6300A&quot; /&gt;&lt;w:rsid w:val=&quot;00E637F5&quot; /&gt;&lt;w:rsid w:val=&quot;00E63B65&quot; /&gt;&lt;w:rsid w:val=&quot;00E64082&quot; /&gt;&lt;w:rsid w:val=&quot;00E674D5&quot; /&gt;&lt;w:rsid w:val=&quot;00E70712&quot; /&gt;&lt;w:rsid w:val=&quot;00E70A89&quot; /&gt;&lt;w:rsid w:val=&quot;00E718A7&quot; /&gt;&lt;w:rsid w:val=&quot;00E7593D&quot; /&gt;&lt;w:rsid w:val=&quot;00E81C41&quot; /&gt;&lt;w:rsid w:val=&quot;00E83CE1&quot; /&gt;&lt;w:rsid w:val=&quot;00E84468&quot; /&gt;&lt;w:rsid w:val=&quot;00E85677&quot; /&gt;&lt;w:rsid w:val=&quot;00E85FCC&quot; /&gt;&lt;w:rsid w:val=&quot;00E86EFD&quot; /&gt;&lt;w:rsid w:val=&quot;00E876DB&quot; /&gt;&lt;w:rsid w:val=&quot;00E90587&quot; /&gt;&lt;w:rsid w:val=&quot;00E908D0&quot; /&gt;&lt;w:rsid w:val=&quot;00E909CB&quot; /&gt;&lt;w:rsid w:val=&quot;00E91964&quot; /&gt;&lt;w:rsid w:val=&quot;00E919FD&quot; /&gt;&lt;w:rsid w:val=&quot;00E92846&quot; /&gt;&lt;w:rsid w:val=&quot;00E930D7&quot; /&gt;&lt;w:rsid w:val=&quot;00E935AB&quot; /&gt;&lt;w:rsid w:val=&quot;00E96CB5&quot; /&gt;&lt;w:rsid w:val=&quot;00E975EB&quot; /&gt;&lt;w:rsid w:val=&quot;00E9786F&quot; /&gt;&lt;w:rsid w:val=&quot;00EA0CA7&quot; /&gt;&lt;w:rsid w:val=&quot;00EA1099&quot; /&gt;&lt;w:rsid w:val=&quot;00EA1445&quot; /&gt;&lt;w:rsid w:val=&quot;00EA20FD&quot; /&gt;&lt;w:rsid w:val=&quot;00EA28EF&quot; /&gt;&lt;w:rsid w:val=&quot;00EA2D9F&quot; /&gt;&lt;w:rsid w:val=&quot;00EA3206&quot; /&gt;&lt;w:rsid w:val=&quot;00EA5362&quot; /&gt;&lt;w:rsid w:val=&quot;00EA59AF&quot; /&gt;&lt;w:rsid w:val=&quot;00EA60EF&quot; /&gt;&lt;w:rsid w:val=&quot;00EA6A4E&quot; /&gt;&lt;w:rsid w:val=&quot;00EB0643&quot; /&gt;&lt;w:rsid w:val=&quot;00EB5855&quot; /&gt;&lt;w:rsid w:val=&quot;00EB6535&quot; /&gt;&lt;w:rsid w:val=&quot;00EB7B61&quot; /&gt;&lt;w:rsid w:val=&quot;00EC0CBF&quot; /&gt;&lt;w:rsid w:val=&quot;00EC1628&quot; /&gt;&lt;w:rsid w:val=&quot;00EC24F8&quot; /&gt;&lt;w:rsid w:val=&quot;00EC2A5E&quot; /&gt;&lt;w:rsid w:val=&quot;00EC34A6&quot; /&gt;&lt;w:rsid w:val=&quot;00EC3A00&quot; /&gt;&lt;w:rsid w:val=&quot;00EC46E7&quot; /&gt;&lt;w:rsid w:val=&quot;00EC5DE1&quot; /&gt;&lt;w:rsid w:val=&quot;00EC7C70&quot; /&gt;&lt;w:rsid w:val=&quot;00ED15FC&quot; /&gt;&lt;w:rsid w:val=&quot;00ED254B&quot; /&gt;&lt;w:rsid w:val=&quot;00ED2569&quot; /&gt;&lt;w:rsid w:val=&quot;00ED54F9&quot; /&gt;&lt;w:rsid w:val=&quot;00ED73A9&quot; /&gt;&lt;w:rsid w:val=&quot;00ED7803&quot; /&gt;&lt;w:rsid w:val=&quot;00EE154D&quot; /&gt;&lt;w:rsid w:val=&quot;00EE2238&quot; /&gt;&lt;w:rsid w:val=&quot;00EE3741&quot; /&gt;&lt;w:rsid w:val=&quot;00EF095E&quot; /&gt;&lt;w:rsid w:val=&quot;00EF71E2&quot; /&gt;&lt;w:rsid w:val=&quot;00F00326&quot; /&gt;&lt;w:rsid w:val=&quot;00F0071D&quot; /&gt;&lt;w:rsid w:val=&quot;00F053A9&quot; /&gt;&lt;w:rsid w:val=&quot;00F060AB&quot; /&gt;&lt;w:rsid w:val=&quot;00F0737A&quot; /&gt;&lt;w:rsid w:val=&quot;00F13731&quot; /&gt;&lt;w:rsid w:val=&quot;00F14EC3&quot; /&gt;&lt;w:rsid w:val=&quot;00F15534&quot; /&gt;&lt;w:rsid w:val=&quot;00F159A2&quot; /&gt;&lt;w:rsid w:val=&quot;00F161D3&quot; /&gt;&lt;w:rsid w:val=&quot;00F20134&quot; /&gt;&lt;w:rsid w:val=&quot;00F21BCE&quot; /&gt;&lt;w:rsid w:val=&quot;00F2265C&quot; /&gt;&lt;w:rsid w:val=&quot;00F22C3B&quot; /&gt;&lt;w:rsid w:val=&quot;00F248AB&quot; /&gt;&lt;w:rsid w:val=&quot;00F25441&quot; /&gt;&lt;w:rsid w:val=&quot;00F2685D&quot; /&gt;&lt;w:rsid w:val=&quot;00F277D7&quot; /&gt;&lt;w:rsid w:val=&quot;00F27FC0&quot; /&gt;&lt;w:rsid w:val=&quot;00F303DA&quot; /&gt;&lt;w:rsid w:val=&quot;00F30D7B&quot; /&gt;&lt;w:rsid w:val=&quot;00F320A8&quot; /&gt;&lt;w:rsid w:val=&quot;00F35080&quot; /&gt;&lt;w:rsid w:val=&quot;00F355C0&quot; /&gt;&lt;w:rsid w:val=&quot;00F35D51&quot; /&gt;&lt;w:rsid w:val=&quot;00F36013&quot; /&gt;&lt;w:rsid w:val=&quot;00F40659&quot; /&gt;&lt;w:rsid w:val=&quot;00F40AA1&quot; /&gt;&lt;w:rsid w:val=&quot;00F41848&quot; /&gt;&lt;w:rsid w:val=&quot;00F41BE6&quot; /&gt;&lt;w:rsid w:val=&quot;00F441CF&quot; /&gt;&lt;w:rsid w:val=&quot;00F45353&quot; /&gt;&lt;w:rsid w:val=&quot;00F45EEC&quot; /&gt;&lt;w:rsid w:val=&quot;00F464E3&quot; /&gt;&lt;w:rsid w:val=&quot;00F5410A&quot; /&gt;&lt;w:rsid w:val=&quot;00F5502A&quot; /&gt;&lt;w:rsid w:val=&quot;00F556DC&quot; /&gt;&lt;w:rsid w:val=&quot;00F56DFF&quot; /&gt;&lt;w:rsid w:val=&quot;00F57FC1&quot; /&gt;&lt;w:rsid w:val=&quot;00F6010C&quot; /&gt;&lt;w:rsid w:val=&quot;00F6133E&quot; /&gt;&lt;w:rsid w:val=&quot;00F61642&quot; /&gt;&lt;w:rsid w:val=&quot;00F62E84&quot; /&gt;&lt;w:rsid w:val=&quot;00F632E2&quot; /&gt;&lt;w:rsid w:val=&quot;00F6506B&quot; /&gt;&lt;w:rsid w:val=&quot;00F66229&quot; /&gt;&lt;w:rsid w:val=&quot;00F675CA&quot; /&gt;&lt;w:rsid w:val=&quot;00F70A9A&quot; /&gt;&lt;w:rsid w:val=&quot;00F71A96&quot; /&gt;&lt;w:rsid w:val=&quot;00F72116&quot; /&gt;&lt;w:rsid w:val=&quot;00F7237D&quot; /&gt;&lt;w:rsid w:val=&quot;00F72EC9&quot; /&gt;&lt;w:rsid w:val=&quot;00F74B7F&quot; /&gt;&lt;w:rsid w:val=&quot;00F750B2&quot; /&gt;&lt;w:rsid w:val=&quot;00F76D25&quot; /&gt;&lt;w:rsid w:val=&quot;00F80038&quot; /&gt;&lt;w:rsid w:val=&quot;00F80443&quot; /&gt;&lt;w:rsid w:val=&quot;00F80A78&quot; /&gt;&lt;w:rsid w:val=&quot;00F862A6&quot; /&gt;&lt;w:rsid w:val=&quot;00F87B97&quot; /&gt;&lt;w:rsid w:val=&quot;00F92810&quot; /&gt;&lt;w:rsid w:val=&quot;00F94F43&quot; /&gt;&lt;w:rsid w:val=&quot;00F95252&quot; /&gt;&lt;w:rsid w:val=&quot;00F95509&quot; /&gt;&lt;w:rsid w:val=&quot;00F958CF&quot; /&gt;&lt;w:rsid w:val=&quot;00F97997&quot; /&gt;&lt;w:rsid w:val=&quot;00FA1474&quot; /&gt;&lt;w:rsid w:val=&quot;00FA23CE&quot; /&gt;&lt;w:rsid w:val=&quot;00FA549B&quot; /&gt;&lt;w:rsid w:val=&quot;00FB0F8C&quot; /&gt;&lt;w:rsid w:val=&quot;00FB151D&quot; /&gt;&lt;w:rsid w:val=&quot;00FB1DA7&quot; /&gt;&lt;w:rsid w:val=&quot;00FB1DCC&quot; /&gt;&lt;w:rsid w:val=&quot;00FB38E6&quot; /&gt;&lt;w:rsid w:val=&quot;00FB3A43&quot; /&gt;&lt;w:rsid w:val=&quot;00FB3B23&quot; /&gt;&lt;w:rsid w:val=&quot;00FB4313&quot; /&gt;&lt;w:rsid w:val=&quot;00FB566D&quot; /&gt;&lt;w:rsid w:val=&quot;00FB5BE5&quot; /&gt;&lt;w:rsid w:val=&quot;00FB6021&quot; /&gt;&lt;w:rsid w:val=&quot;00FB6086&quot; /&gt;&lt;w:rsid w:val=&quot;00FB7B45&quot; /&gt;&lt;w:rsid w:val=&quot;00FC13C8&quot; /&gt;&lt;w:rsid w:val=&quot;00FC355A&quot; /&gt;&lt;w:rsid w:val=&quot;00FC3A1F&quot; /&gt;&lt;w:rsid w:val=&quot;00FC5541&quot; /&gt;&lt;w:rsid w:val=&quot;00FC796E&quot; /&gt;&lt;w:rsid w:val=&quot;00FD2F83&quot; /&gt;&lt;w:rsid w:val=&quot;00FD4941&quot; /&gt;&lt;w:rsid w:val=&quot;00FD7289&quot; /&gt;&lt;w:rsid w:val=&quot;00FE0B63&quot; /&gt;&lt;w:rsid w:val=&quot;00FE15F9&quot; /&gt;&lt;w:rsid w:val=&quot;00FE2623&quot; /&gt;&lt;w:rsid w:val=&quot;00FE3AA9&quot; /&gt;&lt;w:rsid w:val=&quot;00FE3DF7&quot; /&gt;&lt;w:rsid w:val=&quot;00FE4209&quot; /&gt;&lt;w:rsid w:val=&quot;00FE4CE1&quot; /&gt;&lt;w:rsid w:val=&quot;00FE70EE&quot; /&gt;&lt;w:rsid w:val=&quot;00FE76D9&quot; /&gt;&lt;w:rsid w:val=&quot;00FE773E&quot; /&gt;&lt;w:rsid w:val=&quot;00FF0723&quot; /&gt;&lt;w:rsid w:val=&quot;00FF1701&quot; /&gt;&lt;w:rsid w:val=&quot;00FF2677&quot; /&gt;&lt;w:rsid w:val=&quot;00FF3183&quot; /&gt;&lt;w:rsid w:val=&quot;00FF35C6&quot; /&gt;&lt;w:rsid w:val=&quot;00FF5E0E&quot; /&gt;&lt;w:rsid w:val=&quot;00FF73BC&quot; /&gt;&lt;w:rsid w:val=&quot;00FF778D&quot; /&gt;&lt;/w:rsids&gt;&lt;m:mathPr&gt;&lt;m:mathFont m:val=&quot;Cambria Math&quot; /&gt;&lt;m:brkBin m:val=&quot;before&quot; /&gt;&lt;m:brkBinSub m:val=&quot;--&quot; /&gt;&lt;m:smallFrac m:val=&quot;0&quot; /&gt;&lt;m:dispDef /&gt;&lt;m:lMargin m:val=&quot;0&quot; /&gt;&lt;m:rMargin m:val=&quot;0&quot; /&gt;&lt;m:defJc m:val=&quot;centerGroup&quot; /&gt;&lt;m:wrapIndent m:val=&quot;1440&quot; /&gt;&lt;m:intLim m:val=&quot;subSup&quot; /&gt;&lt;m:naryLim m:val=&quot;undOvr&quot; /&gt;&lt;/m:mathPr&gt;&lt;w:themeFontLang w:val=&quot;en-US&quot; /&gt;&lt;w:clrSchemeMapping w:bg1=&quot;light1&quot; w:t1=&quot;dark1&quot; w:bg2=&quot;light2&quot; w:t2=&quot;dark2&quot; w:accent1=&quot;accent1&quot; w:accent2=&quot;accent2&quot; w:accent3=&quot;accent3&quot; w:accent4=&quot;accent4&quot; w:accent5=&quot;accent5&quot; w:accent6=&quot;accent6&quot; w:hyperlink=&quot;hyperlink&quot; w:followedHyperlink=&quot;followedHyperlink&quot; /&gt;&lt;w:doNotIncludeSubdocsInStats /&gt;&lt;w:shapeDefaults&gt;&lt;o:shapedefaults v:ext=&quot;edit&quot; spidmax=&quot;2049&quot; /&gt;&lt;o:shapelayout v:ext=&quot;edit&quot;&gt;&lt;o:idmap v:ext=&quot;edit&quot; data=&quot;1&quot; /&gt;&lt;/o:shapelayout&gt;&lt;/w:shapeDefaults&gt;&lt;w:decimalSymbol w:val=&quot;.&quot; /&gt;&lt;w:listSeparator w:val=&quot;;&quot; /&gt;&lt;w14:docId w14:val=&quot;4C17C0A3&quot; /&gt;&lt;/w:settings&gt;&lt;/pkg:xmlData&gt;&lt;/pkg:part&gt;&lt;pkg:part pkg:name=&quot;/word/attachedToolbars.bin&quot; pkg:contentType=&quot;application/vnd.ms-word.attachedToolbars&quot;&gt;&lt;pkg:binaryData&gt;EgAABwYADAASAAIAQQEAAAMBAAoBAAAAKAADBw1TAGUAbgBkACAAdABvACAATQBDACYATQBTAAAM_x000d__x000a_UwBlAG4AZAAgAHQAbwAgAE0AQwBNAFMAAAAAAAALTQBzAEMAbQBzAE8AYwBNAGUAbgB1AAAAAAMB_x000d__x000a_AAAAFEMAdQBzAHQAbwBtACAAUABvAHAAdQBwACAAMQAwADQANQAzADkAMwADARMEAQAAACgAA+MA_x000d__x000a_AAANIlAAYQByAGEAZABvAGMAcwAtAEQAbwBrAHUAbQBlAG4AdAB2AGEAcgBpAGEAYgBsAGUAIABl_x000d__x000a_AGkAbgBmAPwAZwBlAG4AAAAAAAAAAAABAwEAJDwAUABhAHIAYQBkAG8AYwBzAC0ARABvAGsAdQBt_x000d__x000a_AGUAbgB0AHYAYQByAGkAYQBiAGwAZQAgAGUAaQBuAGYA/ABnAGUAbgA+AP//AAABAOMAACgAAAAA_x000d__x000a_AAEAABL5HgAA+R4AABAAAAABAI4ACQAAAAAAAgACHPkeAAAAAAAAAAAAAAAAAAAFHP/////5HgAA_x000d__x000a_ngAAAAEAswA=&lt;/pkg:binaryData&gt;&lt;/pkg:part&gt;&lt;pkg:part pkg:name=&quot;/word/_rels/customizations.xml.rels&quot; pkg:contentType=&quot;application/vnd.openxmlformats-package.relationships+xml&quot;&gt;&lt;pkg:xmlData&gt;&lt;Relationships xmlns=&quot;http://schemas.openxmlformats.org/package/2006/relationships&quot;&gt;&lt;Relationship Id=&quot;rId1&quot; Type=&quot;http://schemas.microsoft.com/office/2006/relationships/attachedToolbars&quot; Target=&quot;attachedToolbars.bin&quot; /&gt;&lt;/Relationships&gt;&lt;/pkg:xmlData&gt;&lt;/pkg:part&gt;&lt;pkg:part pkg:name=&quot;/word/glossary/settings.xml&quot; pkg:contentType=&quot;application/vnd.openxmlformats-officedocument.wordprocessingml.settings+xml&quot;&gt;&lt;pkg:xmlData&gt;&lt;w:settings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sl=&quot;http://schemas.openxmlformats.org/schemaLibrary/2006/main&quot; mc:Ignorable=&quot;w14 w15 w16se&quot;&gt;&lt;w:view w:val=&quot;normal&quot; /&gt;&lt;w:defaultTabStop w:val=&quot;720&quot; /&gt;&lt;w:hyphenationZone w:val=&quot;425&quot; /&gt;&lt;w:characterSpacingControl w:val=&quot;doNotCompress&quot; /&gt;&lt;w:compat&gt;&lt;w:useFELayout /&gt;&lt;w:compatSetting w:name=&quot;compatibilityMode&quot; w:uri=&quot;http://schemas.microsoft.com/office/word&quot; w:val=&quot;15&quot; /&gt;&lt;w:compatSetting w:name=&quot;overrideTableStyleFontSizeAndJustification&quot; w:uri=&quot;http://schemas.microsoft.com/office/word&quot; w:val=&quot;1&quot; /&gt;&lt;w:compatSetting w:name=&quot;enableOpenTypeFeatures&quot; w:uri=&quot;http://schemas.microsoft.com/office/word&quot; w:val=&quot;1&quot; /&gt;&lt;w:compatSetting w:name=&quot;doNotFlipMirrorIndents&quot; w:uri=&quot;http://schemas.microsoft.com/office/word&quot; w:val=&quot;1&quot; /&gt;&lt;w:compatSetting w:name=&quot;differentiateMultirowTableHeaders&quot; w:uri=&quot;http://schemas.microsoft.com/office/word&quot; w:val=&quot;1&quot; /&gt;&lt;/w:compat&gt;&lt;w:rsids&gt;&lt;w:rsidRoot w:val=&quot;00A43B8D&quot; /&gt;&lt;w:rsid w:val=&quot;00001D02&quot; /&gt;&lt;w:rsid w:val=&quot;00045472&quot; /&gt;&lt;w:rsid w:val=&quot;00054325&quot; /&gt;&lt;w:rsid w:val=&quot;00060200&quot; /&gt;&lt;w:rsid w:val=&quot;00061E3A&quot; /&gt;&lt;w:rsid w:val=&quot;00066628&quot; /&gt;&lt;w:rsid w:val=&quot;000A6213&quot; /&gt;&lt;w:rsid w:val=&quot;000B26FC&quot; /&gt;&lt;w:rsid w:val=&quot;000C25D3&quot; /&gt;&lt;w:rsid w:val=&quot;000C445C&quot; /&gt;&lt;w:rsid w:val=&quot;000D6D0A&quot; /&gt;&lt;w:rsid w:val=&quot;000E5742&quot; /&gt;&lt;w:rsid w:val=&quot;0016625E&quot; /&gt;&lt;w:rsid w:val=&quot;00166990&quot; /&gt;&lt;w:rsid w:val=&quot;001A671D&quot; /&gt;&lt;w:rsid w:val=&quot;001C15E6&quot; /&gt;&lt;w:rsid w:val=&quot;001E56BE&quot; /&gt;&lt;w:rsid w:val=&quot;00220D3A&quot; /&gt;&lt;w:rsid w:val=&quot;00234870&quot; /&gt;&lt;w:rsid w:val=&quot;00252875&quot; /&gt;&lt;w:rsid w:val=&quot;00341035&quot; /&gt;&lt;w:rsid w:val=&quot;00371149&quot; /&gt;&lt;w:rsid w:val=&quot;00376293&quot; /&gt;&lt;w:rsid w:val=&quot;00384D29&quot; /&gt;&lt;w:rsid w:val=&quot;003948A7&quot; /&gt;&lt;w:rsid w:val=&quot;003C5355&quot; /&gt;&lt;w:rsid w:val=&quot;0040567B&quot; /&gt;&lt;w:rsid w:val=&quot;00462686&quot; /&gt;&lt;w:rsid w:val=&quot;004F10B7&quot; /&gt;&lt;w:rsid w:val=&quot;004F2BCF&quot; /&gt;&lt;w:rsid w:val=&quot;00533C33&quot; /&gt;&lt;w:rsid w:val=&quot;005523AA&quot; /&gt;&lt;w:rsid w:val=&quot;005B0CDB&quot; /&gt;&lt;w:rsid w:val=&quot;0068602A&quot; /&gt;&lt;w:rsid w:val=&quot;006A2185&quot; /&gt;&lt;w:rsid w:val=&quot;006A7122&quot; /&gt;&lt;w:rsid w:val=&quot;006D7454&quot; /&gt;&lt;w:rsid w:val=&quot;006F06B1&quot; /&gt;&lt;w:rsid w:val=&quot;006F45F6&quot; /&gt;&lt;w:rsid w:val=&quot;006F7556&quot; /&gt;&lt;w:rsid w:val=&quot;00736DB0&quot; /&gt;&lt;w:rsid w:val=&quot;007D417D&quot; /&gt;&lt;w:rsid w:val=&quot;007D6F5E&quot; /&gt;&lt;w:rsid w:val=&quot;0080348E&quot; /&gt;&lt;w:rsid w:val=&quot;00896EB6&quot; /&gt;&lt;w:rsid w:val=&quot;008F240E&quot; /&gt;&lt;w:rsid w:val=&quot;00903809&quot; /&gt;&lt;w:rsid w:val=&quot;009376E0&quot; /&gt;&lt;w:rsid w:val=&quot;00966C8D&quot; /&gt;&lt;w:rsid w:val=&quot;00982370&quot; /&gt;&lt;w:rsid w:val=&quot;00A43B8D&quot; /&gt;&lt;w:rsid w:val=&quot;00A4483E&quot; /&gt;&lt;w:rsid w:val=&quot;00A72546&quot; /&gt;&lt;w:rsid w:val"/>
    <w:docVar w:name="it-CH2_LanguageVersion" w:val="=&quot;00A80C8B&quot; /&gt;&lt;w:rsid w:val=&quot;00AC7131&quot; /&gt;&lt;w:rsid w:val=&quot;00AD332D&quot; /&gt;&lt;w:rsid w:val=&quot;00AD3A6D&quot; /&gt;&lt;w:rsid w:val=&quot;00AE49E0&quot; /&gt;&lt;w:rsid w:val=&quot;00AF4F91&quot; /&gt;&lt;w:rsid w:val=&quot;00B957D4&quot; /&gt;&lt;w:rsid w:val=&quot;00BD449C&quot; /&gt;&lt;w:rsid w:val=&quot;00C00B09&quot; /&gt;&lt;w:rsid w:val=&quot;00C20C2D&quot; /&gt;&lt;w:rsid w:val=&quot;00C33FF2&quot; /&gt;&lt;w:rsid w:val=&quot;00C54147&quot; /&gt;&lt;w:rsid w:val=&quot;00C96519&quot; /&gt;&lt;w:rsid w:val=&quot;00D00979&quot; /&gt;&lt;w:rsid w:val=&quot;00D0415F&quot; /&gt;&lt;w:rsid w:val=&quot;00D1649A&quot; /&gt;&lt;w:rsid w:val=&quot;00D236AB&quot; /&gt;&lt;w:rsid w:val=&quot;00D66352&quot; /&gt;&lt;w:rsid w:val=&quot;00D76C91&quot; /&gt;&lt;w:rsid w:val=&quot;00DC7878&quot; /&gt;&lt;w:rsid w:val=&quot;00DD0414&quot; /&gt;&lt;w:rsid w:val=&quot;00DE70E0&quot; /&gt;&lt;w:rsid w:val=&quot;00DF4D3D&quot; /&gt;&lt;w:rsid w:val=&quot;00E172E9&quot; /&gt;&lt;w:rsid w:val=&quot;00E25D63&quot; /&gt;&lt;w:rsid w:val=&quot;00E44B38&quot; /&gt;&lt;w:rsid w:val=&quot;00EB3BED&quot; /&gt;&lt;w:rsid w:val=&quot;00EC188B&quot; /&gt;&lt;w:rsid w:val=&quot;00ED50CC&quot; /&gt;&lt;w:rsid w:val=&quot;00F06D96&quot; /&gt;&lt;w:rsid w:val=&quot;00F17098&quot; /&gt;&lt;w:rsid w:val=&quot;00F51CB7&quot; /&gt;&lt;w:rsid w:val=&quot;00F65863&quot; /&gt;&lt;w:rsid w:val=&quot;00F809AA&quot; /&gt;&lt;w:rsid w:val=&quot;00F8283E&quot; /&gt;&lt;w:rsid w:val=&quot;00F82C1E&quot; /&gt;&lt;w:rsid w:val=&quot;00FA297D&quot; /&gt;&lt;w:rsid w:val=&quot;00FE5078&quot; /&gt;&lt;/w:rsids&gt;&lt;m:mathPr&gt;&lt;m:mathFont m:val=&quot;Cambria Math&quot; /&gt;&lt;m:brkBin m:val=&quot;before&quot; /&gt;&lt;m:brkBinSub m:val=&quot;--&quot; /&gt;&lt;m:smallFrac m:val=&quot;0&quot; /&gt;&lt;m:dispDef /&gt;&lt;m:lMargin m:val=&quot;0&quot; /&gt;&lt;m:rMargin m:val=&quot;0&quot; /&gt;&lt;m:defJc m:val=&quot;centerGroup&quot; /&gt;&lt;m:wrapIndent m:val=&quot;1440&quot; /&gt;&lt;m:intLim m:val=&quot;subSup&quot; /&gt;&lt;m:naryLim m:val=&quot;undOvr&quot; /&gt;&lt;/m:mathPr&gt;&lt;w:themeFontLang w:val=&quot;en-US&quot; /&gt;&lt;w:clrSchemeMapping w:bg1=&quot;light1&quot; w:t1=&quot;dark1&quot; w:bg2=&quot;light2&quot; w:t2=&quot;dark2&quot; w:accent1=&quot;accent1&quot; w:accent2=&quot;accent2&quot; w:accent3=&quot;accent3&quot; w:accent4=&quot;accent4&quot; w:accent5=&quot;accent5&quot; w:accent6=&quot;accent6&quot; w:hyperlink=&quot;hyperlink&quot; w:followedHyperlink=&quot;followedHyperlink&quot; /&gt;&lt;w:decimalSymbol w:val=&quot;.&quot; /&gt;&lt;w:listSeparator w:val=&quot;;&quot; /&gt;&lt;/w:settings&gt;&lt;/pkg:xmlData&gt;&lt;/pkg:part&gt;&lt;pkg:part pkg:name=&quot;/word/customizations.xml&quot; pkg:contentType=&quot;application/vnd.ms-word.keyMapCustomizations+xml&quot;&gt;&lt;pkg:xmlData&gt;&lt;wne:tcg xmlns:r=&quot;http://schemas.openxmlformats.org/officeDocument/2006/relationships&quot; xmlns:wne=&quot;http://schemas.microsoft.com/office/word/2006/wordml&quot;&gt;&lt;wne:toolbars&gt;&lt;wne:toolbarData r:id=&quot;rId1&quot; /&gt;&lt;/wne:toolbars&gt;&lt;/wne:tcg&gt;&lt;/pkg:xmlData&gt;&lt;/pkg:part&gt;&lt;pkg:part pkg:name=&quot;/word/glossary/document.xml&quot; pkg:contentType=&quot;application/vnd.openxmlformats-officedocument.wordprocessingml.document.glossary+xml&quot;&gt;&lt;pkg:xmlData&gt;&lt;w:glossaryDocument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docParts&gt;&lt;w:docPart&gt;&lt;w:docPartPr&gt;&lt;w:name w:val=&quot;E29D287DD65742F8BE98F580451E9B61&quot; /&gt;&lt;w:category&gt;&lt;w:name w:val=&quot;General&quot; /&gt;&lt;w:gallery w:val=&quot;placeholder&quot; /&gt;&lt;/w:category&gt;&lt;w:types&gt;&lt;w:type w:val=&quot;bbPlcHdr&quot; /&gt;&lt;/w:types&gt;&lt;w:behaviors&gt;&lt;w:behavior w:val=&quot;content&quot; /&gt;&lt;/w:behaviors&gt;&lt;w:guid w:val=&quot;{02D10BF5-B487-45E3-9905-729C0CB246C6}&quot; /&gt;&lt;/w:docPartPr&gt;&lt;w:docPartBody&gt;&lt;w:p w:rsidR=&quot;00000000&quot; w:rsidRDefault=&quot;00C96519&quot; w:rsidP=&quot;00C96519&quot;&gt;&lt;w:pPr&gt;&lt;w:pStyle w:val=&quot;E29D287DD65742F8BE98F580451E9B61&quot; /&gt;&lt;/w:pPr&gt;&lt;w:r w:rsidRPr=&quot;00812DF7&quot;&gt;&lt;w:rPr&gt;&lt;w:rStyle w:val=&quot;PlaceholderText&quot; /&gt;&lt;/w:rPr&gt;&lt;w:t&gt;Klicken Sie hier, um Text einzugeben.&lt;/w:t&gt;&lt;/w:r&gt;&lt;/w:p&gt;&lt;/w:docPartBody&gt;&lt;/w:docPart&gt;&lt;w:docPart&gt;&lt;w:docPartPr&gt;&lt;w:name w:val=&quot;0E9898685D204000A1CB57045AEB1CDB&quot; /&gt;&lt;w:category&gt;&lt;w:name w:val=&quot;General&quot; /&gt;&lt;w:gallery w:val=&quot;placeholder&quot; /&gt;&lt;/w:category&gt;&lt;w:types&gt;&lt;w:type w:val=&quot;bbPlcHdr&quot; /&gt;&lt;/w:types&gt;&lt;w:behaviors&gt;&lt;w:behavior w:val=&quot;content&quot; /&gt;&lt;/w:behaviors&gt;&lt;w:guid w:val=&quot;{F380A089-3840-4340-B4DC-F9EA1A9C3547}&quot; /&gt;&lt;/w:docPartPr&gt;&lt;w:docPartBody&gt;&lt;w:p w:rsidR=&quot;00000000&quot; w:rsidRDefault=&quot;00C96519&quot; w:rsidP=&quot;00C96519&quot;&gt;&lt;w:pPr&gt;&lt;w:pStyle w:val=&quot;0E9898685D204000A1CB57045AEB1CDB&quot; /&gt;&lt;/w:pPr&gt;&lt;w:r w:rsidRPr=&quot;00460057&quot;&gt;&lt;w:rPr&gt;&lt;w:rStyle w:val=&quot;PlaceholderText&quot; /&gt;&lt;/w:rPr&gt;&lt;w:t&gt;Klicken Sie hier, um Text einzugeben.&lt;/w:t&gt;&lt;/w:r&gt;&lt;/w:p&gt;&lt;/w:docPartBody&gt;&lt;/w:docPart&gt;&lt;w:docPart&gt;&lt;w:docPartPr&gt;&lt;w:name w:val=&quot;F89362369A674412AEA9B8EB56DA13FD&quot; /&gt;&lt;w:category&gt;&lt;w:name w:val=&quot;General&quot; /&gt;&lt;w:gallery w:val=&quot;placeholder&quot; /&gt;&lt;/w:category&gt;&lt;w:types&gt;&lt;w:type w:val=&quot;bbPlcHdr&quot; /&gt;&lt;/w:types&gt;&lt;w:behaviors&gt;&lt;w:behavior w:val=&quot;content&quot; /&gt;&lt;/w:behaviors&gt;&lt;w:guid w:val=&quot;{D0EF985E-DE69-427E-855A-C256FC2E93ED}&quot; /&gt;&lt;/w:docPartPr&gt;&lt;w:docPartBody&gt;&lt;w:p w:rsidR=&quot;00000000&quot; w:rsidRDefault=&quot;00C96519&quot; w:rsidP=&quot;00C96519&quot;&gt;&lt;w:pPr&gt;&lt;w:pStyle w:val=&quot;F89362369A674412AEA9B8EB56DA13FD&quot; /&gt;&lt;/w:pPr&gt;&lt;w:r w:rsidRPr=&quot;00C21F1C&quot;&gt;&lt;w:rPr&gt;&lt;w:rStyle w:val=&quot;PlaceholderText&quot; /&gt;&lt;/w:rPr&gt;&lt;w:t&gt;Klicken Sie hier, um Text einzugeben.&lt;/w:t&gt;&lt;/w:r&gt;&lt;/w:p&gt;&lt;/w:docPartBody&gt;&lt;/w:docPart&gt;&lt;w:docPart&gt;&lt;w:docPartPr&gt;&lt;w:name w:val=&quot;F68A3E811770449493A7316F3B19EB56&quot; /&gt;&lt;w:category&gt;&lt;w:name w:val=&quot;General&quot; /&gt;&lt;w:gallery w:val=&quot;placeholder&quot; /&gt;&lt;/w:category&gt;&lt;w:types&gt;&lt;w:type w:val=&quot;bbPlcHdr&quot; /&gt;&lt;/w:types&gt;&lt;w:behaviors&gt;&lt;w:behavior w:val=&quot;content&quot; /&gt;&lt;/w:behaviors&gt;&lt;w:guid w:val=&quot;{0952B971-A062-4636-AB30-35A0BBE6D403}&quot; /&gt;&lt;/w:docPartPr&gt;&lt;w:docPartBody&gt;&lt;w:p w:rsidR=&quot;00000000&quot; w:rsidRDefault=&quot;00C96519&quot; w:rsidP=&quot;00C96519&quot;&gt;&lt;w:pPr&gt;&lt;w:pStyle w:val=&quot;F68A3E811770449493A7316F3B19EB56&quot; /&gt;&lt;/w:pPr&gt;&lt;w:r w:rsidRPr=&quot;00D53C08&quot;&gt;&lt;w:rPr&gt;&lt;w:rStyle w:val=&quot;PlaceholderText&quot; /&gt;&lt;/w:rPr&gt;&lt;w:t&gt;Klicken Sie hier, um Text einzugeben.&lt;/w:t&gt;&lt;/w:r&gt;&lt;/w:p&gt;&lt;/w:docPartBody&gt;&lt;/w:docPart&gt;&lt;w:docPart&gt;&lt;w:docPartPr&gt;&lt;w:name w:val=&quot;9819BF624B694296A20696A2F66C0FBE&quot; /&gt;&lt;w:category&gt;&lt;w:name w:val=&quot;General&quot; /&gt;&lt;w:gallery w:val=&quot;placeholder&quot; /&gt;&lt;/w:category&gt;&lt;w:types&gt;&lt;w:type w:val=&quot;bbPlcHdr&quot; /&gt;&lt;/w:types&gt;&lt;w:behaviors&gt;&lt;w:behavior w:val=&quot;content&quot; /&gt;&lt;/w:behaviors&gt;&lt;w:guid w:val=&quot;{59F821C4-2071-405E-993E-38417B9FFA47}&quot; /&gt;&lt;/w:docPartPr&gt;&lt;w:docPartBody&gt;&lt;w:p w:rsidR=&quot;00000000&quot; w:rsidRDefault=&quot;00C96519&quot; w:rsidP=&quot;00C96519&quot;&gt;&lt;w:pPr&gt;&lt;w:pStyle w:val=&quot;9819BF624B694296A20696A2F66C0FBE&quot; /&gt;&lt;/w:pPr&gt;&lt;w:r w:rsidRPr=&quot;00C2269C&quot;&gt;&lt;w:rPr&gt;&lt;w:rStyle w:val=&quot;PlaceholderText&quot; /&gt;&lt;/w:rPr&gt;&lt;w:t&gt;Klicken Sie hier, um Text einzugeben.&lt;/w:t&gt;&lt;/w:r&gt;&lt;/w:p&gt;&lt;/w:docPartBody&gt;&lt;/w:docPart&gt;&lt;/w:docParts&gt;&lt;/w:glossaryDocument&gt;&lt;/pkg:xmlData&gt;&lt;/pkg:part&gt;&lt;pkg:part pkg:name=&quot;/word/glossary/_rels/document.xml.rels&quot; pkg:contentType=&quot;application/vnd.openxmlformats-package.relationships+xml&quot;&gt;&lt;pkg:xmlData&gt;&lt;Relationships xmlns=&quot;http://schemas.openxmlformats.org/package/2006/relationships&quot;&gt;&lt;Relationship Id=&quot;rId3&quot; Type=&quot;http://schemas.openxmlformats.org/officeDocument/2006/relationships/webSettings&quot; Target=&quot;webSettings.xml&quot; /&gt;&lt;Relationship Id=&quot;rId2&quot; Type=&quot;http://schemas.openxmlformats.org/officeDocument/2006/relationships/settings&quot; Target=&quot;settings.xml&quot; /&gt;&lt;Relationship Id=&quot;rId1&quot; Type=&quot;http://schemas.openxmlformats.org/officeDocument/2006/relationships/styles&quot; Target=&quot;styles.xml&quot; /&gt;&lt;Relationship Id=&quot;rId4&quot; Type=&quot;http://schemas.openxmlformats.org/officeDocument/2006/relationships/fontTable&quot; Target=&quot;fontTable.xml&quot; /&gt;&lt;/Relationships&gt;&lt;/pkg:xmlData&gt;&lt;/pkg:part&gt;&lt;pkg:part pkg:name=&quot;/word/styles.xml&quot; pkg:contentType=&quot;application/vnd.openxmlformats-officedocument.wordprocessingml.styles+xml&quot;&gt;&lt;pkg:xmlData&gt;&lt;w:styles xmlns:mc=&quot;http://schemas.openxmlformats.org/markup-compatibility/2006&quot; xmlns:r=&quot;http://schemas.openxmlformats.org/officeDocument/2006/relationships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mc:Ignorable=&quot;w14 w15 w16se&quot;&gt;&lt;w:docDefaults&gt;&lt;w:rPrDefault&gt;&lt;w:rPr&gt;&lt;w:rFonts w:ascii=&quot;Arial&quot; w:eastAsia=&quot;Times New Roman&quot; w:hAnsi=&quot;Arial&quot; w:cs=&quot;Times New Roman&quot; /&gt;&lt;w:sz w:val=&quot;22&quot; /&gt;&lt;w:szCs w:val=&quot;22&quot; /&gt;&lt;w:lang w:val=&quot;de-CH&quot; w:eastAsia=&quot;de-CH&quot; w:bidi=&quot;ar-SA&quot; /&gt;&lt;/w:rPr&gt;&lt;/w:rPrDefault&gt;&lt;w:pPrDefault /&gt;&lt;/w:docDefaults&gt;&lt;w:latentStyles w:defLockedState=&quot;0&quot; w:defUIPriority=&quot;0&quot; w:defSemiHidden=&quot;0&quot; w:defUnhideWhenUsed=&quot;0&quot; w:defQFormat=&quot;0&quot; w:count=&quot;374&quot;&gt;&lt;w:lsdException w:name=&quot;Normal&quot; w:qFormat=&quot;1&quot; /&gt;&lt;w:lsdException w:name=&quot;heading 1&quot; w:semiHidden=&quot;1&quot; w:qFormat=&quot;1&quot; /&gt;&lt;w:lsdException w:name=&quot;heading 2&quot; w:semiHidden=&quot;1&quot; w:qFormat=&quot;1&quot; /&gt;&lt;w:lsdException w:name=&quot;heading 3&quot; w:semiHidden=&quot;1&quot; w:qFormat=&quot;1&quot; /&gt;&lt;w:lsdException w:name=&quot;heading 4&quot; w:semiHidden=&quot;1&quot; w:unhideWhenUsed=&quot;1&quot; w:qFormat=&quot;1&quot; /&gt;&lt;w:lsdException w:name=&quot;heading 5&quot; w:semiHidden=&quot;1&quot; w:unhideWhenUsed=&quot;1&quot; w:qFormat=&quot;1&quot; /&gt;&lt;w:lsdException w:name=&quot;heading 6&quot; w:semiHidden=&quot;1&quot; w:unhideWhenUsed=&quot;1&quot; w:qFormat=&quot;1&quot; /&gt;&lt;w:lsdException w:name=&quot;heading 7&quot; w:semiHidden=&quot;1&quot; w:unhideWhenUsed=&quot;1&quot; w:qFormat=&quot;1&quot; /&gt;&lt;w:lsdException w:name=&quot;heading 8&quot; w:semiHidden=&quot;1&quot; w:unhideWhenUsed=&quot;1&quot; w:qFormat=&quot;1&quot; /&gt;&lt;w:lsdException w:name=&quot;heading 9&quot; w:semiHidden=&quot;1&quot; w:unhideWhenUsed=&quot;1&quot; w:qFormat=&quot;1&quot; /&gt;&lt;w:lsdException w:name=&quot;index 1&quot; w:semiHidden=&quot;1&quot; w:unhideWhenUsed=&quot;1&quot; /&gt;&lt;w:lsdException w:name=&quot;index 2&quot; w:semiHidden=&quot;1&quot; w:unhideWhenUsed=&quot;1&quot; /&gt;&lt;w:lsdException w:name=&quot;index 3&quot; w:semiHidden=&quot;1&quot; w:unhideWhenUsed=&quot;1&quot; /&gt;&lt;w:lsdException w:name=&quot;index 4&quot; w:semiHidden=&quot;1&quot; w:unhideWhenUsed=&quot;1&quot; /&gt;&lt;w:lsdException w:name=&quot;index 5&quot; w:semiHidden=&quot;1&quot; w:unhideWhenUsed=&quot;1&quot; /&gt;&lt;w:lsdException w:name=&quot;index 6&quot; w:semiHidden=&quot;1&quot; w:unhideWhenUsed=&quot;1&quot; /&gt;&lt;w:lsdException w:name=&quot;index 7&quot; w:semiHidden=&quot;1&quot; w:unhideWhenUsed=&quot;1&quot; /&gt;&lt;w:lsdException w:name=&quot;index 8&quot; w:semiHidden=&quot;1&quot; w:unhideWhenUsed=&quot;1&quot; /&gt;&lt;w:lsdException w:name=&quot;index 9&quot; w:semiHidden=&quot;1&quot; w:unhideWhenUsed=&quot;1&quot; /&gt;&lt;w:lsdException w:name=&quot;toc 1&quot; w:semiHidden=&quot;1&quot; w:unhideWhenUsed=&quot;1&quot; /&gt;&lt;w:lsdException w:name=&quot;toc 2&quot; w:semiHidden=&quot;1&quot; w:unhideWhenUsed=&quot;1&quot; /&gt;&lt;w:lsdException w:name=&quot;toc 3&quot; w:semiHidden=&quot;1&quot; w:unhideWhenUsed=&quot;1&quot; /&gt;&lt;w:lsdException w:name=&quot;toc 4&quot; w:semiHidden=&quot;1&quot; w:unhideWhenUsed=&quot;1&quot; /&gt;&lt;w:lsdException w:name=&quot;toc 5&quot; w:semiHidden=&quot;1&quot; w:unhideWhenUsed=&quot;1&quot; /&gt;&lt;w:lsdException w:name=&quot;toc 6&quot; w:semiHidden=&quot;1&quot; w:unhideWhenUsed=&quot;1&quot; /&gt;&lt;w:lsdException w:name=&quot;toc 7&quot; w:semiHidden=&quot;1&quot; w:unhideWhenUsed=&quot;1&quot; /&gt;&lt;w:lsdException w:name=&quot;toc 8&quot; w:semiHidden=&quot;1&quot; w:unhideWhenUsed=&quot;1&quot; /&gt;&lt;w:lsdException w:name=&quot;toc 9&quot; w:semiHidden=&quot;1&quot; w:unhideWhenUsed=&quot;1&quot; /&gt;&lt;w:lsdException w:name=&quot;Normal Indent&quot; w:semiHidden=&quot;1&quot; w:unhideWhenUsed=&quot;1&quot; /&gt;&lt;w:lsdException w:name=&quot;footnote text&quot; w:semiHidden=&quot;1&quot; w:unhideWhenUsed=&quot;1&quot; /&gt;&lt;w:lsdException w:name=&quot;annotation text&quot; w:semiHidden=&quot;1&quot; w:unhideWhenUsed=&quot;1&quot; /&gt;&lt;w:lsdException w:name=&quot;header&quot; w:semiHidden=&quot;1&quot; w:unhideWhenUsed=&quot;1&quot; /&gt;&lt;w:lsdException w:name=&quot;footer&quot; w:semiHidden=&quot;1&quot; w:unhideWhenUsed=&quot;1&quot; /&gt;&lt;w:lsdException w:name=&quot;index heading&quot; w:semiHidden=&quot;1&quot; w:unhideWhenUsed=&quot;1&quot; /&gt;&lt;w:lsdException w:name=&quot;caption&quot; w:semiHidden=&quot;1&quot; w:unhideWhenUsed=&quot;1&quot; w:qFormat=&quot;1&quot; /&gt;&lt;w:lsdException w:name=&quot;table of figures&quot; w:semiHidden=&quot;1&quot; w:unhideWhenUsed=&quot;1&quot; /&gt;&lt;w:lsdException w:name=&quot;envelope address&quot; w:semiHidden=&quot;1&quot; w:unhideWhenUsed=&quot;1&quot; /&gt;&lt;w:lsdException w:name=&quot;envelope return&quot; w:semiHidden=&quot;1&quot; w:unhideWhenUsed=&quot;1&quot; /&gt;&lt;w:lsdException w:name=&quot;footnote reference&quot; w:semiHidden=&quot;1&quot; w:unhideWhenUsed=&quot;1&quot; /&gt;&lt;w:lsdException w:name=&quot;annotation reference&quot; w:semiHidden=&quot;1&quot; w:unhideWhenUsed=&quot;1&quot; /&gt;&lt;w:lsdException w:name=&quot;line number&quot; w:semiHidden=&quot;1&quot; w:unhideWhenUsed=&quot;1&quot; /&gt;&lt;w:lsdException w:name=&quot;page number&quot; w:semiHidden=&quot;1&quot; w:unhideWhenUsed=&quot;1&quot; /&gt;&lt;w:lsdException w:name=&quot;endnote reference&quot; w:semiHidden=&quot;1&quot; w:unhideWhenUsed=&quot;1&quot; /&gt;&lt;w:lsdException w:name=&quot;endnote text&quot; w:semiHidden=&quot;1&quot; w:unhideWhenUsed=&quot;1&quot; /&gt;&lt;w:lsdException w:name=&quot;table of authorities&quot; w:semiHidden=&quot;1&quot; w:unhideWhenUsed=&quot;1&quot; /&gt;&lt;w:lsdException w:name=&quot;macro&quot; w:semiHidden=&quot;1&quot; w:unhideWhenUsed=&quot;1&quot; /&gt;&lt;w:lsdException w:name=&quot;toa heading&quot; w:semiHidden=&quot;1&quot; /&gt;&lt;w:lsdException w:name=&quot;List&quot; w:semiHidden=&quot;1&quot; w:unhideWhenUsed=&quot;1&quot; /&gt;&lt;w:lsdException w:name=&quot;List Bullet&quot; w:semiHidden=&quot;1&quot; w:unhideWhenUsed=&quot;1&quot; /&gt;&lt;w:lsdException w:name=&quot;List Number&quot; w:semiHidden=&quot;1&quot; /&gt;&lt;w:lsdException w:name=&quot;List 2&quot; w:semiHidden=&quot;1&quot; /&gt;&lt;w:lsdException w:name=&quot;List 3&quot; w:semiHidden=&quot;1&quot; w:unhideWhenUsed=&quot;1&quot; /&gt;&lt;w:lsdException w:name=&quot;List 4&quot; w:semiHidden=&quot;1&quot; w:unhideWhenUsed=&quot;1&quot; /&gt;&lt;w:lsdException w:name=&quot;List 5&quot; w:semiHidden=&quot;1&quot; w:unhideWhenUsed=&quot;1&quot; /&gt;&lt;w:lsdException w:name=&quot;List Bullet 2&quot; w:semiHidden=&quot;1&quot; w:unhideWhenUsed=&quot;1&quot; /&gt;&lt;w:lsdException w:name=&quot;List Bullet 3&quot; w:semiHidden=&quot;1&quot; w:unhideWhenUsed=&quot;1&quot; /&gt;&lt;w:lsdException w:name=&quot;List Bullet 4&quot; w:semiHidden=&quot;1&quot; w:unhideWhenUsed=&quot;1&quot; /&gt;&lt;w:lsdException w:name=&quot;List Bullet 5&quot; w:semiHidden=&quot;1&quot; w:unhideWhenUsed=&quot;1&quot; /&gt;&lt;w:lsdException w:name=&quot;List Number 2&quot; w:semiHidden=&quot;1&quot; w:unhideWhenUsed=&quot;1&quot; /&gt;&lt;w:lsdException w:name=&quot;List Number 3&quot; w:semiHidden=&quot;1&quot; w:unhideWhenUsed=&quot;1&quot; /&gt;&lt;w:lsdException w:name=&quot;List Number 4&quot; w:semiHidden=&quot;1&quot; w:unhideWhenUsed=&quot;1&quot; /&gt;&lt;w:lsdException w:name=&quot;List Number 5&quot; w:semiHidden=&quot;1&quot; w:unhideWhenUsed=&quot;1&quot; /&gt;&lt;w:lsdException w:name=&quot;Title&quot; w:qFormat=&quot;1&quot; /&gt;&lt;w:lsdException w:name=&quot;Closing&quot; w:semiHidden=&quot;1&quot; w:unhideWhenUsed=&quot;1&quot; /&gt;&lt;w:lsdException w:name=&quot;Signature&quot; w:semiHidden=&quot;1&quot; w:unhideWhenUsed=&quot;1&quot; /&gt;&lt;w:lsdException w:name=&quot;Default Paragraph Font&quot; w:semiHidden=&quot;1&quot; w:unhideWhenUsed=&quot;1&quot; /&gt;&lt;w:lsdException w:name=&quot;Body Text&quot; w:semiHidden=&quot;1&quot; w:unhideWhenUsed=&quot;1&quot; /&gt;&lt;w:lsdException w:name=&quot;Body Text Indent&quot; w:semiHidden=&quot;1&quot; w:unhideWhenUsed=&quot;1&quot; /&gt;&lt;w:lsdException w:name=&quot;List Continue&quot; w:semiHidden=&quot;1&quot; w:unhideWhenUsed=&quot;1&quot; /&gt;&lt;w:lsdException w:name=&quot;List Continue 2&quot; w:semiHidden=&quot;1&quot; w:unhideWhenUsed=&quot;1&quot; /&gt;&lt;w:lsdException w:name=&quot;List Continue 3&quot; w:semiHidden=&quot;1&quot; w:unhideWhenUsed=&quot;1&quot; /&gt;&lt;w:lsdException w:name=&quot;List Continue 4&quot; w:semiHidden=&quot;1&quot; /&gt;&lt;w:lsdException w:name=&quot;List Continue 5&quot; w:semiHidden=&quot;1&quot; /&gt;&lt;w:lsdException w:name=&quot;Message Header&quot; w:semiHidden=&quot;1&quot; /&gt;&lt;w:lsdException w:name=&quot;Subtitle&quot; w:semiHidden=&quot;1&quot; w:qFormat=&quot;1&quot; /&gt;&lt;w:lsdException w:name=&quot;Salutation&quot; w:semiHidden=&quot;1&quot; w:unhideWhenUsed=&quot;1&quot; /&gt;&lt;w:lsdException w:name=&quot;Date&quot; w:semiHidden=&quot;1&quot; w:unhideWhenUsed=&quot;1&quot; /&gt;&lt;w:lsdException w:name=&quot;Body Text First Indent&quot; w:semiHidden=&quot;1&quot; w:unhideWhenUsed=&quot;1&quot; /&gt;&lt;w:lsdException w:name=&quot;Body Text First Indent 2&quot; w:semiHidden=&quot;1&quot; w:unhideWhenUsed=&quot;1&quot; /&gt;&lt;w:lsdException w:name=&quot;Note Heading&quot; w:semiHidden=&quot;1&quot; w:unhideWhenUsed=&quot;1&quot; /&gt;&lt;w:lsdException w:name=&quot;Body Text 2&quot; w:semiHidden=&quot;1&quot; w:unhideWhenUsed=&quot;1&quot; /&gt;&lt;w:lsdException w:name=&quot;Body Text 3&quot; w:semiHidden=&quot;1&quot; w:unhideWhenUsed=&quot;1&quot; /&gt;&lt;w:lsdException w:name=&quot;Body Text Indent 2&quot; w:semiHidden=&quot;1&quot; w:unhideWhenUsed=&quot;1&quot; /&gt;&lt;w:lsdException w:name=&quot;Body Text Indent 3&quot; w:semiHidden=&quot;1&quot; w:unhideWhenUsed=&quot;1&quot; /&gt;&lt;w:lsdException w:name=&quot;Block Text&quot; w:semiHidden=&quot;1&quot; w:unhideWhenUsed=&quot;1&quot; /&gt;&lt;w:lsdException w:name=&quot;Hyperlink&quot; w:semiHidden=&quot;1&quot; w:unhideWhenUsed=&quot;1&quot; /&gt;&lt;w:lsdException w:name=&quot;FollowedHyperlink&quot; w:semiHidden=&quot;1&quot; w:unhideWhenUsed=&quot;1&quot; /&gt;&lt;w:lsdException w:name=&quot;Strong&quot; w:semiHidden=&quot;1&quot; w:qFormat=&quot;1&quot; /&gt;&lt;w:lsdException w:name=&quot;Emphasis&quot; w:qFormat=&quot;1&quot; /&gt;&lt;w:lsdException w:name=&quot;Document Map&quot; w:semiHidden=&quot;1&quot; w:unhideWhenUsed=&quot;1&quot; /&gt;&lt;w:lsdException w:name=&quot;Plain Text&quot; w:semiHidden=&quot;1&quot; w:unhideWhenUsed=&quot;1&quot; /&gt;&lt;w:lsdException w:name=&quot;E-mail Signature&quot; w:semiHidden=&quot;1&quot; w:unhideWhenUsed=&quot;1&quot; /&gt;&lt;w:lsdException w:name=&quot;HTML Top of Form&quot; w:semiHidden=&quot;1&quot; w:unhideWhenUsed=&quot;1&quot; /&gt;&lt;w:lsdException w:name=&quot;HTML Bottom of Form&quot; w:semiHidden=&quot;1&quot; w:unhideWhenUsed=&quot;1&quot; /&gt;&lt;w:lsdException w:name=&quot;Normal (Web)&quot; w:semiHidden=&quot;1&quot; w:unhideWhenUsed=&quot;1&quot; /&gt;&lt;w:lsdException w:name=&quot;HTML Acronym&quot; w:semiHidden=&quot;1&quot; w:unhideWhenUsed=&quot;1&quot; /&gt;&lt;w:lsdException w:name=&quot;HTML Address&quot; w:semiHidden=&quot;1&quot; w:unhideWhenUsed=&quot;1&quot; /&gt;&lt;w:lsdException w:name=&quot;HTML Cite&quot; w:semiHidden=&quot;1&quot; w:unhideWhenUsed=&quot;1&quot; /&gt;&lt;w:lsdException w:name=&quot;HTML Code&quot; w:semiHidden=&quot;1&quot; w:unhideWhenUsed=&quot;1&quot; /&gt;&lt;w:lsdException w:name=&quot;HTML Definition&quot; w:semiHidden=&quot;1&quot; w:unhideWhenUsed=&quot;1&quot; /&gt;&lt;w:lsdException w:name=&quot;HTML Keyboard&quot; w:semiHidden=&quot;1&quot; w:unhideWhenUsed=&quot;1&quot; /&gt;&lt;w:lsdException w:name=&quot;HTML Preformatted&quot; w:semiHidden=&quot;1&quot; w:unhideWhenUsed=&quot;1&quot; /&gt;&lt;w:lsdException w:name=&quot;HTML Sample&quot; w:semiHidden=&quot;1&quot; w:unhideWhenUsed=&quot;1&quot; /&gt;&lt;w:lsdException w:name=&quot;HTML Typewriter&quot; w:semiHidden=&quot;1&quot; w:unhideWhenUsed=&quot;1&quot; /&gt;&lt;w:lsdException w:name=&quot;HTML Variable&quot; w:semiHidden=&quot;1&quot; w:unhideWhenUsed=&quot;1&quot; /&gt;&lt;w:lsdException w:name=&quot;Normal Table&quot; w:semiHidden=&quot;1&quot; w:unhideWhenUsed=&quot;1&quot; /&gt;&lt;w:lsdException w:name=&quot;annotation subject&quot; w:semiHidden=&quot;1&quot; w:unhideWhenUsed=&quot;1&quot; /&gt;&lt;w:lsdException w:name=&quot;No List&quot; w:semiHidden=&quot;1&quot; w:unhideWhenUsed=&quot;1&quot; /&gt;&lt;w:lsdException w:name=&quot;Outline List 1&quot; w:semiHidden=&quot;1&quot; w:unhideWhenUsed=&quot;1&quot; /&gt;&lt;w:lsdException w:name=&quot;Outline List 2&quot; w:semiHidden=&quot;1&quot; w:unhideWhenUsed=&quot;1&quot; /&gt;&lt;w:lsdException w:name=&quot;Outline List 3&quot; w:semiHidden=&quot;1&quot; w:unhideWhenUsed=&quot;1&quot; /&gt;&lt;w:lsdException w:name=&quot;Table Simple 1&quot; w:semiHidden=&quot;1&quot; w:unhideWhenUsed=&quot;1&quot; /&gt;&lt;w:lsdException w:name=&quot;Table Simple 2&quot; w:semiHidden=&quot;1&quot; w:unhideWhenUsed=&quot;1&quot; /&gt;&lt;w:lsdException w:name=&quot;Table Simple 3&quot; w:semiHidden=&quot;1&quot; w:unhideWhenUsed=&quot;1&quot; /&gt;&lt;w:lsdException w:name=&quot;Table Classic 1&quot; w:semiHidden=&quot;1&quot; w:unhideWhenUsed=&quot;1&quot; /&gt;&lt;w:lsdException w:name=&quot;Table Classic 2&quot; w:semiHidden=&quot;1&quot; w:unhideWhenUsed=&quot;1&quot; /&gt;&lt;w:lsdException w:name=&quot;Table Classic 3&quot; w:semiHidden=&quot;1&quot; w:unhideWhenUsed=&quot;1&quot; /&gt;&lt;w:lsdException w:name=&quot;Table Classic 4&quot; w:semiHidden=&quot;1&quot; w:unhideWhenUsed=&quot;1&quot; /&gt;&lt;w:lsdException w:name=&quot;Table Colorful 1&quot; w:semiHidden=&quot;1&quot; w:unhideWhenUsed=&quot;1&quot; /&gt;&lt;w:lsdException w:name=&quot;Table Colorful 2&quot; w:semiHidden=&quot;1&quot; w:unhideWhenUsed=&quot;1&quot; /&gt;&lt;w:lsdException w:name=&quot;Table Colorful 3&quot; w:semiHidden=&quot;1&quot; w:unhideWhenUsed=&quot;1&quot; /&gt;&lt;w:lsdException w:name=&quot;Table Columns 1&quot; w:semiHidden=&quot;1&quot; w:unhideWhenUsed=&quot;1&quot; /&gt;&lt;w:lsdException w:name=&quot;Table Columns 2&quot; w:semiHidden=&quot;1&quot; w:unhideWhenUsed=&quot;1&quot; /&gt;&lt;w:lsdException w:name=&quot;Table Columns 3&quot; w:semiHidden=&quot;1&quot; w:unhideWhenUsed=&quot;1&quot; /&gt;&lt;w:lsdException w:name=&quot;Table Columns 4&quot; w:semiHidden=&quot;1&quot; w:unhideWhenUsed=&quot;1&quot; /&gt;&lt;w:lsdException w:name=&quot;Table Columns 5&quot; w:semiHidden=&quot;1&quot; w:unhideWhenUsed=&quot;1&quot; /&gt;&lt;w:lsdException w:name=&quot;Table Grid 1&quot; w:semiHidden=&quot;1&quot; w:unhideWhenUsed=&quot;1&quot; /&gt;&lt;w:lsdException w:name=&quot;Table Grid 2&quot; w:semiHidden=&quot;1&quot; w:unhideWhenUsed=&quot;1&quot; /&gt;&lt;w:lsdException w:name=&quot;Table Grid 3&quot; w:semiHidden=&quot;1&quot; w:unhideWhenUsed=&quot;1&quot; /&gt;&lt;w:lsdException w:name=&quot;Table Grid 4&quot; w:semiHidden=&quot;1&quot; w:unhideWhenUsed=&quot;1&quot; /&gt;&lt;w:lsdException w:name=&quot;Table Grid 5&quot; w:semiHidden=&quot;1&quot; w:unhideWhenUsed=&quot;1&quot; /&gt;&lt;w:lsdException w:name=&quot;Table Grid 6&quot; w:semiHidden=&quot;1&quot; w:unhideWhenUsed=&quot;1&quot; /&gt;&lt;w:lsdException w:name=&quot;Table Grid 7&quot; w:semiHidden=&quot;1&quot; w:unhideWhenUsed=&quot;1&quot; /&gt;&lt;w:lsdException w:name=&quot;Table Grid 8&quot; w:semiHidden=&quot;1&quot; w:unhideWhenUsed=&quot;1&quot; /&gt;&lt;w:lsdException w:name=&quot;Table List 1&quot; w:semiHidden=&quot;1&quot; w:unhideWhenUsed=&quot;1&quot; /&gt;&lt;w:lsdException w:name=&quot;Table List 2&quot; w:semiHidden=&quot;1&quot; w:unhideWhenUsed=&quot;1&quot; /&gt;&lt;w:lsdException w:name=&quot;Table List 3&quot; w:semiHidden=&quot;1&quot; w:unhideWhenUsed=&quot;1&quot; /&gt;&lt;w:lsdException w:name=&quot;Table List 4&quot; w:semiHidden=&quot;1&quot; w:unhideWhenUsed=&quot;1&quot; /&gt;&lt;w:lsdException w:name=&quot;Table List 5&quot; w:semiHidden=&quot;1&quot; w:unhideWhenUsed=&quot;1&quot; /&gt;&lt;w:lsdException w:name=&quot;Table List 6&quot; w:semiHidden=&quot;1&quot; w:unhideWhenUsed=&quot;1&quot; /&gt;&lt;w:lsdException w:name=&quot;Table List 7&quot; w:semiHidden=&quot;1&quot; w:unhideWhenUsed=&quot;1&quot; /&gt;&lt;w:lsdException w:name=&quot;Table List 8&quot; w:semiHidden=&quot;1&quot; w:unhideWhenUsed=&quot;1&quot; /&gt;&lt;w:lsdException w:name=&quot;Table 3D effects 1&quot; w:semiHidden=&quot;1&quot; w:unhideWhenUsed=&quot;1&quot; /&gt;&lt;w:lsdException w:name=&quot;Table 3D effects 2&quot; w:semiHidden=&quot;1&quot; w:unhideWhenUsed=&quot;1&quot; /&gt;&lt;w:lsdException w:name=&quot;Table 3D effects 3&quot; w:semiHidden=&quot;1&quot; w:unhideWhenUsed=&quot;1&quot; /&gt;&lt;w:lsdException w:name=&quot;Table Contemporary&quot; w:semiHidden=&quot;1&quot; w:unhideWhenUsed=&quot;1&quot; /&gt;&lt;w:lsdException w:name=&quot;Table Elegant&quot; w:semiHidden=&quot;1&quot; w:unhideWhenUsed=&quot;1&quot; /&gt;&lt;w:lsdException w:name=&quot;Table Professional&quot; w:semiHidden=&quot;1&quot; w:unhideWhenUsed=&quot;1&quot; /&gt;&lt;w:lsdException w:name=&quot;Table Subtle 1&quot; w:semiHidden=&quot;1&quot; w:unhideWhenUsed=&quot;1&quot; /&gt;&lt;w:lsdException w:name=&quot;Table Subtle 2&quot; w:semiHidden=&quot;1&quot; w:unhideWhenUsed=&quot;1&quot; /&gt;&lt;w:lsdException w:name=&quot;Table Web 1&quot; w:semiHidden=&quot;1&quot; w:unhideWhenUsed=&quot;1&quot; /&gt;&lt;w:lsdException w:name=&quot;Table Web 2&quot; w:semiHidden=&quot;1&quot; w:unhideWhenUsed=&quot;1&quot; /&gt;&lt;w:lsdException w:name=&quot;Table Web 3&quot; w:semiHidden=&quot;1&quot; w:unhideWhenUsed=&quot;1&quot; /&gt;&lt;w:lsdException w:name=&quot;Table Theme&quot; w:semiHidden=&quot;1&quot; w:unhideWhenUsed=&quot;1&quot; /&gt;&lt;w:lsdException w:name=&quot;Placeholder Text&quot; w:semiHidden=&quot;1&quot; w:uiPriority=&quot;99&quot; /&gt;&lt;w:lsdException w:name=&quot;No Spacing&quot; w:semiHidden=&quot;1&quot; w:uiPriority=&quot;1&quot; w:qFormat=&quot;1&quot; /&gt;&lt;w:lsdException w:name=&quot;Light Shading&quot; w:uiPriority=&quot;60&quot; /&gt;&lt;w:lsdException w:name=&quot;Light List&quot; w:uiPriority=&quot;61&quot; /&gt;&lt;w:lsdException w:name=&quot;Light Grid&quot; w:uiPriority=&quot;62&quot; /&gt;&lt;w:lsdException w:name=&quot;Medium Shading 1&quot; w:uiPriority=&quot;63&quot; /&gt;&lt;w:lsdException w:name=&quot;Medium Shading 2&quot; w:uiPriority=&quot;64&quot; /&gt;&lt;w:lsdException w:name=&quot;Medium List 1&quot; w:uiPriority=&quot;65&quot; /&gt;&lt;w:lsdException w:name=&quot;Medium List 2&quot; w:uiPriority=&quot;66&quot; /&gt;&lt;w:lsdException w:name=&quot;Medium Grid 1&quot; w:uiPriority=&quot;67&quot; /&gt;&lt;w:lsdException w:name=&quot;Medium Grid 2&quot; w:uiPriority=&quot;68&quot; /&gt;&lt;w:lsdException w:name=&quot;Medium Grid 3&quot; w:uiPriority=&quot;69&quot; /&gt;&lt;w:lsdException w:name=&quot;Dark List&quot; w:uiPriority=&quot;70&quot; /&gt;&lt;w:lsdException w:name=&quot;Colorful Shading&quot; w:uiPriority=&quot;71&quot; /&gt;&lt;w:lsdException w:name=&quot;Colorful List&quot; w:uiPriority=&quot;72&quot; /&gt;&lt;w:lsdException w:name=&quot;Colorful Grid&quot; w:uiPriority=&quot;73&quot; /&gt;&lt;w:lsdException w:name=&quot;Light Shading Accent 1&quot; w:uiPriority=&quot;60&quot; /&gt;&lt;w:lsdException w:name=&quot;Light List Accent 1&quot; w:uiPriority=&quot;61&quot; /&gt;&lt;w:lsdException w:name=&quot;Light Grid Accent 1&quot; w:uiPriority=&quot;62&quot; /&gt;&lt;w:lsdException w:name=&quot;Medium Shading 1 Accent 1&quot; w:uiPriority=&quot;63&quot; /&gt;&lt;w:lsdException w:name=&quot;Medium Shading 2 Accent 1&quot; w:uiPriority=&quot;64&quot; /&gt;&lt;w:lsdException w:name=&quot;Medium List 1 Accent 1&quot; w:uiPriority=&quot;65&quot; /&gt;&lt;w:lsdException w:name=&quot;Revision&quot; w:semiHidden=&quot;1&quot; w:uiPriority=&quot;99&quot; /&gt;&lt;w:lsdException w:name=&quot;List Paragraph&quot; w:semiHidden=&quot;1&quot; w:uiPriority=&quot;34&quot; w:qFormat=&quot;1&quot; /&gt;&lt;w:lsdException w:name=&quot;Quote&quot; w:semiHidden=&quot;1&quot; w:uiPriority=&quot;29&quot; w:qFormat=&quot;1&quot; /&gt;&lt;w:lsdException w:name=&quot;Intense Quote&quot; w:semiHidden=&quot;1&quot; w:uiPriority=&quot;30&quot; w:qFormat=&quot;1&quot; /&gt;&lt;w:lsdException w:name=&quot;Medium List 2 Accent 1&quot; w:uiPriority=&quot;66&quot; /&gt;&lt;w:lsdException w:name=&quot;Medium Grid 1 Accent 1&quot; w:uiPriority=&quot;67&quot; /&gt;&lt;w:lsdException w:name=&quot;Medium Grid 2 Accent 1&quot; w:uiPriority=&quot;68&quot; /&gt;&lt;w:lsdException w:name=&quot;Medium Grid 3 Accent 1&quot; w:uiPriority=&quot;69&quot; /&gt;&lt;w:lsdException w:name=&quot;Dark List Accent 1&quot; w:uiPriority=&quot;70&quot; /&gt;&lt;w:lsdException w:name=&quot;Colorful Shading Accent 1&quot; w:uiPriority=&quot;71&quot; /&gt;&lt;w:lsdException w:name=&quot;Colorful List Accent 1&quot; w:uiPriority=&quot;72&quot; /&gt;&lt;w:lsdException w:name=&quot;Colorful Grid Accent 1&quot; w:uiPriority=&quot;73&quot; /&gt;&lt;w:lsdException w:name=&quot;Light Shading Accent 2&quot; w:uiPriority=&quot;60&quot; /&gt;&lt;w:lsdException w:name=&quot;Light List Accent 2&quot; w:uiPriority=&quot;61&quot; /&gt;&lt;w:lsdException w:name=&quot;Light Grid Accent 2&quot; w:uiPriority=&quot;62&quot; /&gt;&lt;w:lsdException w:name=&quot;Medium Shading 1 Accent 2&quot; w:uiPriority=&quot;63&quot; /&gt;&lt;w:lsdException w:name=&quot;Medium Shading 2 Accent 2&quot; w:uiPriority=&quot;64&quot; /&gt;&lt;w:lsdException w:name=&quot;Medium List 1 Accent 2&quot; w:uiPriority=&quot;65&quot; /&gt;&lt;w:lsdException w:name=&quot;Medium List 2 Accent 2&quot; w:uiPriority=&quot;66&quot; /&gt;&lt;w:lsdException w:name=&quot;Medium Grid 1 Accent 2&quot; w:uiPriority=&quot;67&quot; /&gt;&lt;w:lsdException w:name=&quot;Medium Grid 2 Accent 2&quot; w:uiPriority=&quot;68&quot; /&gt;&lt;w:lsdException w:name=&quot;Medium Grid 3 Accent 2&quot; w:uiPriority=&quot;69&quot; /&gt;&lt;w:lsdException w:name=&quot;Dark List Accent 2&quot; w:uiPriority=&quot;70&quot; /&gt;&lt;w:lsdException w:name=&quot;Colorful Shading Accent 2&quot; w:uiPriority=&quot;71&quot; /&gt;&lt;w:lsdException w:name=&quot;Colorful List Accent 2&quot; w:uiPriority=&quot;72&quot; /&gt;&lt;w:lsdException w:name=&quot;Colorful Grid Accent 2&quot; w:uiPriority=&quot;73&quot; /&gt;&lt;w:lsdException w:name=&quot;Light Shading Accent 3&quot; w:uiPriority=&quot;60&quot; /&gt;&lt;w:lsdException w:name=&quot;Light List Accent 3&quot; w:uiPriority=&quot;61&quot; /&gt;&lt;w:lsdException w:name=&quot;Light Grid Accent 3&quot; w:uiPriority=&quot;62&quot; /&gt;&lt;w:lsdException w:name=&quot;Medium Shading 1 Accent 3&quot; w:uiPriority=&quot;63&quot; /&gt;&lt;w:lsdException w:name=&quot;Medium Shading 2 Accent 3&quot; w:uiPriority=&quot;64&quot; /&gt;&lt;w:lsdException w:name=&quot;Medium List 1 Accent 3&quot; w:uiPriority=&quot;65&quot; /&gt;&lt;w:lsdException w:name=&quot;Medium List 2 Accent 3&quot; w:uiPriority=&quot;66&quot; /&gt;&lt;w:lsdException w:name=&quot;Medium Grid 1 Accent 3&quot; w:uiPriority=&quot;67&quot; /&gt;&lt;w:lsdException w:name=&quot;Medium Grid 2 Accent 3&quot; w:uiPriority=&quot;68&quot; /&gt;&lt;w:lsdException w:name=&quot;Medium Grid 3 Accent 3&quot; w:uiPriority=&quot;69&quot; /&gt;&lt;w:lsdException w:name=&quot;Dark List Accent 3&quot; w:uiPriority=&quot;70&quot; /&gt;&lt;w:lsdException w:name=&quot;Colorful Shading Accent 3&quot; w:uiPriority=&quot;71&quot; /&gt;&lt;w:lsdException w:name=&quot;Colorful List Accent 3&quot; w:uiPriority=&quot;72&quot; /&gt;&lt;w:lsdException w:name=&quot;Colorful Grid Accent 3&quot; w:uiPriority=&quot;73&quot; /&gt;&lt;w:lsdException w:name=&quot;Light Shading Accent 4&quot; w:uiPriority=&quot;60&quot; /&gt;&lt;w:lsdException w:name=&quot;Light List Accent 4&quot; w:uiPriority=&quot;61&quot; /&gt;&lt;w:lsdException w:name=&quot;Light Grid Accent 4&quot; w:uiPriority=&quot;62&quot; /&gt;&lt;w:lsdException w:name=&quot;Medium Shading 1 Accent 4&quot; w:uiPriority=&quot;63&quot; /&gt;&lt;w:lsdException w:name=&quot;Medium Shading 2 Accent 4&quot; w:uiPriority=&quot;64&quot; /&gt;&lt;w:lsdException w:name=&quot;Medium List 1 Accent 4&quot; w:uiPriority=&quot;65&quot; /&gt;&lt;w:lsdException w:name=&quot;Medium List 2 Accent 4&quot; w:uiPriority=&quot;66&quot; /&gt;&lt;w:lsdException w:name=&quot;Medium Grid 1 Accent 4&quot; w:uiPriority=&quot;67&quot; /&gt;&lt;w:lsdException w:name=&quot;Medium Grid 2 Accent 4&quot; w:uiPriority=&quot;68&quot; /&gt;&lt;w:lsdException w:name=&quot;Medium Grid 3 Accent 4&quot; w:uiPriority=&quot;69&quot; /&gt;&lt;w:lsdException w:name=&quot;Dark List Accent 4&quot; w:uiPriority=&quot;70&quot; /&gt;&lt;w:lsdException w:name=&quot;Colorful Shading Accent 4&quot; w:uiPriority=&quot;71&quot; /&gt;&lt;w:lsdException w:name=&quot;Colorful List Accent 4&quot; w:uiPriority=&quot;72&quot; /&gt;&lt;w:lsdException w:name=&quot;Colorful Grid Accent 4&quot; w:uiPriority=&quot;73&quot; /&gt;&lt;w:lsdException w:name=&quot;Light Shading Accent 5&quot; w:uiPriority=&quot;60&quot; /&gt;&lt;w:lsdException w:name=&quot;Light List Accent 5&quot; w:uiPriority=&quot;61&quot; /&gt;&lt;w:lsdException w:name=&quot;Light Grid Accent 5&quot; w:uiPriority=&quot;62&quot; /&gt;&lt;w:lsdException w:name=&quot;Medium Shading 1 Accent 5&quot; w:uiPriority=&quot;63&quot; /&gt;&lt;w:lsdException w:name=&quot;Medium Shading 2 Accent 5&quot; w:uiPriority=&quot;64&quot; /&gt;&lt;w:lsdException w:name=&quot;Medium List 1 Accent 5&quot; w:uiPriority=&quot;65&quot; /&gt;&lt;w:lsdException w:name=&quot;Medium List 2 Accent 5&quot; w:uiPriority=&quot;66&quot; /&gt;&lt;w:lsdException w:name=&quot;Medium Grid 1 Accent 5&quot; w:uiPriority=&quot;67&quot; /&gt;&lt;w:lsdException w:name=&quot;Medium Grid 2 Accent 5&quot; w:uiPriority=&quot;68&quot; /&gt;&lt;w:lsdException w:name=&quot;Medium Grid 3 Accent 5&quot; w:uiPriority=&quot;69&quot; /&gt;&lt;w:lsdException w:name=&quot;Dark List Accent 5&quot; w:uiPriority=&quot;70&quot; /&gt;&lt;w:lsdException w:name=&quot;Colorful Shading Accent 5&quot; w:uiPriority=&quot;71&quot; /&gt;&lt;w:lsdException w:name=&quot;Colorful List Accent 5&quot; w:uiPriority=&quot;72&quot; /&gt;&lt;w:lsdException w:name=&quot;Colorful Grid Accent 5&quot; w:uiPriority=&quot;73&quot; /&gt;&lt;w:lsdException w:name=&quot;Light Shading Accent 6&quot; w:uiPriority=&quot;60&quot; /&gt;&lt;w:lsdException w:name=&quot;Light List Accent 6&quot; w:uiPriority=&quot;61&quot; /&gt;&lt;w:lsdException w:name=&quot;Light Grid Accent 6&quot; w:uiPriority=&quot;62&quot; /&gt;&lt;w:lsdException w:name=&quot;Medium Shading 1 Accent 6&quot; w:uiPriority=&quot;63&quot; /&gt;&lt;w:lsdException w:name=&quot;Medium Shading 2 Accent 6&quot; w:uiPriority=&quot;64&quot; /&gt;&lt;w:lsdException w:name=&quot;Medium List 1 Accent 6&quot; w:uiPriority=&quot;65&quot; /&gt;&lt;w:lsdException w:name=&quot;Medium List 2 Accent 6&quot; w:uiPriority=&quot;66&quot; /&gt;&lt;w:lsdException w:name=&quot;Medium Grid 1 Accent 6&quot; w:uiPriority=&quot;67&quot; /&gt;&lt;w:lsdException w:name=&quot;Medium Grid 2 Accent 6&quot; w:uiPriority=&quot;68&quot; /&gt;&lt;w:lsdException w:name=&quot;Medium Grid 3 Accent 6&quot; w:uiPriority=&quot;69&quot; /&gt;&lt;w:lsdException w:name=&quot;Dark List Accent 6&quot; w:uiPriority=&quot;70&quot; /&gt;&lt;w:lsdException w:name=&quot;Colorful Shading Accent 6&quot; w:uiPriority=&quot;71&quot; /&gt;&lt;w:lsdException w:name=&quot;Colorful List Accent 6&quot; w:uiPriority=&quot;72&quot; /&gt;&lt;w:lsdException w:name=&quot;Colorful Grid Accent 6&quot; w:uiPriority=&quot;73&quot; /&gt;&lt;w:lsdException w:name=&quot;Subtle Emphasis&quot; w:semiHidden=&quot;1&quot; w:uiPriority=&quot;19&quot; w:qFormat=&quot;1&quot; /&gt;&lt;w:lsdException w:name=&quot;Intense Emphasis&quot; w:semiHidden=&quot;1&quot; w:uiPriority=&quot;21&quot; w:qFormat=&quot;1&quot; /&gt;&lt;w:lsdException w:name=&quot;Subtle Reference&quot; w:semiHidden=&quot;1&quot; w:uiPriority=&quot;31&quot; w:qFormat=&quot;1&quot; /&gt;&lt;w:lsdException w:name=&quot;Intense Reference&quot; w:semiHidden=&quot;1&quot; w:uiPriority=&quot;32&quot; w:qFormat=&quot;1&quot; /&gt;&lt;w:lsdException w:name=&quot;Book Title&quot; w:semiHidden=&quot;1&quot; w:uiPriority=&quot;33&quot; w:qFormat=&quot;1&quot; /&gt;&lt;w:lsdException w:name=&quot;Bibliography&quot; w:semiHidden=&quot;1&quot; w:uiPriority=&quot;37&quot; /&gt;&lt;w:lsdException w:name=&quot;TOC Heading&quot; w:semiHidden=&quot;1&quot; w:uiPriority=&quot;39&quot; w:qFormat=&quot;1&quot; /&gt;&lt;w:lsdException w:name=&quot;Plain Table 1&quot; w:uiPriority=&quot;41&quot; /&gt;&lt;w:lsdException w:name=&quot;Plain Table 2&quot; w:uiPriority=&quot;42&quot; /&gt;&lt;w:lsdException w:name=&quot;Plain Table 3&quot; w:uiPriority=&quot;43&quot; /&gt;&lt;w:lsdException w:name=&quot;Plain Table 4&quot; w:uiPriority=&quot;44&quot; /&gt;&lt;w:lsdException w:name=&quot;Plain Table 5&quot; w:uiPriority=&quot;45&quot; /&gt;&lt;w:lsdException w:name=&quot;Grid Table Light&quot; w:uiPriority=&quot;40&quot; /&gt;&lt;w:lsdException w:name=&quot;Grid Table 1 Light&quot; w:uiPriority=&quot;46&quot; /&gt;&lt;w:lsdException w:name=&quot;Grid Table 2&quot; w:uiPriority=&quot;47&quot; /&gt;&lt;w:lsdException w:name=&quot;Grid Table 3&quot; w:uiPriority=&quot;48&quot; /&gt;&lt;w:lsdException w:name=&quot;Grid Table 4&quot; w:uiPriority=&quot;49&quot; /&gt;&lt;w:lsdException w:name=&quot;Grid Table 5 Dark&quot; w:uiPriority=&quot;50&quot; /&gt;&lt;w:lsdException w:name=&quot;Grid Table 6 Colorful&quot; w:uiPriority=&quot;51&quot; /&gt;&lt;w:lsdException w:name=&quot;Grid Table 7 Colorful&quot; w:uiPriority=&quot;52&quot; /&gt;&lt;w:lsdException w:name=&quot;Grid Table 1 Light Accent 1&quot; w:uiPriority=&quot;46&quot; /&gt;&lt;w:lsdException w:name=&quot;Grid Table 2 Accent 1&quot; w:uiPriority=&quot;47&quot; /&gt;&lt;w:lsdException w:name=&quot;Grid Table 3 Accent 1&quot; w:uiPriority=&quot;48&quot; /&gt;&lt;w:lsdException w:name=&quot;Grid Table 4 Accent 1&quot; w:uiPriority=&quot;49&quot; /&gt;&lt;w:lsdException w:name=&quot;Grid Table 5 Dark Accent 1&quot; w:uiPriority=&quot;50&quot; /&gt;&lt;w:lsdException w:name=&quot;Grid Table 6 Colorful Accent 1&quot; w:uiPriority=&quot;51&quot; /&gt;&lt;w:lsdException w:name=&quot;Grid Table 7 Colorful Accent 1&quot; w:uiPriority=&quot;52&quot; /&gt;&lt;w:lsdException w:name=&quot;Grid Table 1 Light Accent 2&quot; w:uiPriority=&quot;46&quot; /&gt;&lt;w:lsdException w:name=&quot;Grid Table 2 Accent 2&quot; w:uiPriority=&quot;47&quot; /&gt;&lt;w:lsdException w:name=&quot;Grid Table 3 Accent 2&quot; w:uiPriority=&quot;48&quot; /&gt;&lt;w:lsdException w:name=&quot;Grid Table 4 Accent 2&quot; w:uiPriority=&quot;49&quot; /&gt;&lt;w:lsdException w:name=&quot;Grid Table 5 Dark Accent 2&quot; w:uiPriority=&quot;50&quot; /&gt;&lt;w:lsdException w:name=&quot;Grid Table 6 Colorful Accent 2&quot; w:uiPriority=&quot;51&quot; /&gt;&lt;w:lsdException w:name=&quot;Grid Table 7 Colorful Accent 2&quot; w:uiPriority=&quot;52&quot; /&gt;&lt;w:lsdException w:name=&quot;Grid Table 1 Light Accent 3&quot; w:uiPriority=&quot;46&quot; /&gt;&lt;w:lsdException w:name=&quot;Grid Table 2 Accent 3&quot; w:uiPriority=&quot;47&quot; /&gt;&lt;w:lsdException w:name=&quot;Grid Table 3 Accent 3&quot; w:uiPriority=&quot;48&quot; /&gt;&lt;w:lsdException w:name=&quot;Grid Table 4 Accent 3&quot; w:uiPriority=&quot;49&quot; /&gt;&lt;w:lsdException w:name=&quot;Grid Table 5 Dark Accent 3&quot; w:uiPriority=&quot;50&quot; /&gt;&lt;w:lsdException w:name=&quot;Grid Table 6 Colorful Accent 3&quot; w:uiPriority=&quot;51&quot; /&gt;&lt;w:lsdException w:name=&quot;Grid Table 7 Colorful Accent 3&quot; w:uiPriority=&quot;52&quot; /&gt;&lt;w:lsdException w:name=&quot;Grid Table 1 Light Accent 4&quot; w:uiPriority=&quot;46&quot; /&gt;&lt;w:lsdException w:name=&quot;Grid Table 2 Accent 4&quot; w:uiPriority=&quot;47&quot; /&gt;&lt;w:lsdException w:name=&quot;Grid Table 3 Accent 4&quot; w:uiPriority=&quot;48&quot; /&gt;&lt;w:lsdException w:name=&quot;Grid Table 4 Accent 4&quot; w:uiPriority=&quot;49&quot; /&gt;&lt;w:lsdException w:name=&quot;Grid Table 5 Dark Accent 4&quot; w:uiPriority=&quot;50&quot; /&gt;&lt;w:lsdException w:name=&quot;Grid Table 6 Colorful Accent 4&quot; w:uiPriority=&quot;51&quot; /&gt;&lt;w:lsdException w:name=&quot;Grid Table 7 Colorful Accent 4&quot; w:uiPriority=&quot;52&quot; /&gt;&lt;w:lsdException w:name=&quot;Grid Table 1 Light Accent 5&quot; w:uiPriority=&quot;46&quot; /&gt;&lt;w:lsdException w:name=&quot;Grid Table 2 Accent 5&quot; w:uiPriority=&quot;47&quot; /&gt;&lt;w:lsdException w:name=&quot;Grid Table 3 Accent 5&quot; w:uiPriority=&quot;48&quot; /&gt;&lt;w:lsdException w:name=&quot;Grid Table 4 Accent 5&quot; w:uiPriority=&quot;49&quot; /&gt;&lt;w:lsdException w:name=&quot;Grid Table 5 Dark Accent 5&quot; w:uiPriority=&quot;50&quot; /&gt;&lt;w:lsdException w:name=&quot;Grid Table 6 Colorful Accent 5&quot; w:uiPriority=&quot;51&quot; /&gt;&lt;w:lsdException w:name=&quot;Grid Table 7 Colorful Accent 5&quot; w:uiPriority=&quot;52&quot; /&gt;&lt;w:lsdException w:name=&quot;Grid Table 1 Light Accent 6&quot; w:uiPriority=&quot;46&quot; /&gt;&lt;w:lsdException w:name=&quot;Grid Table 2 Accent 6&quot; w:uiPriority=&quot;47&quot; /&gt;&lt;w:lsdException w:name=&quot;Grid Table 3 Accent 6&quot; w:uiPriority=&quot;48&quot; /&gt;&lt;w:lsdException w:name=&quot;Grid Table 4 Accent 6&quot; w:uiPriority=&quot;49&quot; /&gt;&lt;w:lsdException w:name=&quot;Grid Table 5 Dark Accent 6&quot; w:uiPriority=&quot;50&quot; /&gt;&lt;w:lsdException w:name=&quot;Grid Table 6 Colorful Accent 6&quot; w:uiPriority=&quot;51&quot; /&gt;&lt;w:lsdException w:name=&quot;Grid Table 7 Colorful Accent 6&quot; w:uiPriority=&quot;52&quot; /&gt;&lt;w:lsdException w:name=&quot;List Table 1 Light&quot; w:uiPriority=&quot;46&quot; /&gt;&lt;w:lsdException w:name=&quot;List Table 2&quot; w:uiPriority=&quot;47&quot; /&gt;&lt;w:lsdException w:name=&quot;List Table 3&quot; w:uiPriority=&quot;48&quot; /&gt;&lt;w:lsdException w:name=&quot;List Table 4&quot; w:uiPriority=&quot;49&quot; /&gt;&lt;w:lsdException w:name=&quot;List Table 5 Dark&quot; w:uiPriority=&quot;50&quot; /&gt;&lt;w:lsdException w:name=&quot;List Table 6 Colorful&quot; w:uiPriority=&quot;51&quot; /&gt;&lt;w:lsdException w:name=&quot;List Table 7 Colorful&quot; w:uiPriority=&quot;52&quot; /&gt;&lt;w:lsdException w:name=&quot;List Table 1 Light Accent 1&quot; w:uiPriority=&quot;46&quot; /&gt;&lt;w:lsdException w:name=&quot;List Table 2 Accent 1&quot; w:uiPriority=&quot;47&quot; /&gt;&lt;w:lsdException w:name=&quot;List Table 3 Accent 1&quot; w:uiPriority=&quot;48&quot; /&gt;&lt;w:lsdException w:name=&quot;List Table 4 Accent 1&quot; w:uiPriority=&quot;49&quot; /&gt;&lt;w:lsdException w:name=&quot;List Table 5 Dark Accent 1&quot; w:uiPriority=&quot;50&quot; /&gt;&lt;w:lsdException w:name=&quot;List Table 6 Colorful Accent 1&quot; w:uiPriority=&quot;51&quot; /&gt;&lt;w:lsdException w:name=&quot;List Table 7 Colorful Accent 1&quot; w:uiPriority=&quot;52&quot; /&gt;&lt;w:lsdException w:name=&quot;List Table 1 Light Accent 2&quot; w:uiPriority=&quot;46&quot; /&gt;&lt;w:lsdException w:name=&quot;List Table 2 Accent 2&quot; w:uiPriority=&quot;47&quot; /&gt;&lt;w:lsdException w:name=&quot;List Table 3 Accent 2&quot; w:uiPriority=&quot;48&quot; /&gt;&lt;w:lsdException w:name=&quot;List Table 4 Accent 2&quot; w:uiPriority=&quot;49&quot; /&gt;&lt;w:lsdException w:name=&quot;List Table 5 Dark Accent 2&quot; w:uiPriority=&quot;50&quot; /&gt;&lt;w:lsdException w:name=&quot;List Table 6 Colorful Accent 2&quot; w:uiPriority=&quot;51&quot; /&gt;&lt;w:lsdException w:name=&quot;List Table 7 Colorful Accent 2&quot; w:uiPriority=&quot;52&quot; /&gt;&lt;w:lsdException w:name=&quot;List Table 1 Light Accent 3&quot; w:uiPriority=&quot;46&quot; /&gt;&lt;w:lsdException w:name=&quot;List Table 2 Accent 3&quot; w:uiPriority=&quot;47&quot; /&gt;&lt;w:lsdException w:name=&quot;List Table 3 Accent 3&quot; w:uiPriority=&quot;48&quot; /&gt;&lt;w:lsdException w:name=&quot;List Table 4 Accent 3&quot; w:uiPriority=&quot;49&quot; /&gt;&lt;w:lsdException w:name=&quot;List Table 5 Dark Accent 3&quot; w:uiPriority=&quot;50&quot; /&gt;&lt;w:lsdException w:name=&quot;List Table 6 Colorful Accent 3&quot; w:uiPriority=&quot;51&quot; /&gt;&lt;w:lsdException w:name=&quot;List Table 7 Colorful Accent 3&quot; w:uiPriority=&quot;52&quot; /&gt;&lt;w:lsdException w:name=&quot;List Table 1 Light Accent 4&quot; w:uiPriority=&quot;46&quot; /&gt;&lt;w:lsdException w:name=&quot;List Table 2 Accent 4&quot; w:uiPriority=&quot;47&quot; /&gt;&lt;w:lsdException w:name=&quot;List Table 3 Accent 4&quot; w:uiPriority=&quot;48&quot; /&gt;&lt;w:lsdException w:name=&quot;List Table 4 Accent 4&quot; w:uiPriority=&quot;49&quot; /&gt;&lt;w:lsdException w:name=&quot;List Table 5 Dark Accent 4&quot; w:uiPriority=&quot;50&quot; /&gt;&lt;w:lsdException w:name=&quot;List Table 6 Colorful Accent 4&quot; w:uiPriority=&quot;51&quot; /&gt;&lt;w:lsdException w:name=&quot;List Table 7 Colorful Accent 4&quot; w:uiPriority=&quot;52&quot; /&gt;&lt;w:lsdException w:name=&quot;List Table 1 Light Accent 5&quot; w:uiPriority=&quot;46&quot; /&gt;&lt;w:lsdException w:name=&quot;List Table 2 Accent 5&quot; w:uiPriority=&quot;47&quot; /&gt;&lt;w:lsdException w:name=&quot;List Table 3 Accent 5&quot; w:uiPriority=&quot;48&quot; /&gt;&lt;w:lsdException w:name=&quot;List Table 4 Accent 5&quot; w:uiPriority=&quot;49&quot; /&gt;&lt;w:lsdException w:name=&quot;List Table 5 Dark Accent 5&quot; w:uiPriority=&quot;50&quot; /&gt;&lt;w:lsdException w:name=&quot;List Table 6 Colorful Accent 5&quot; w:uiPriority=&quot;51&quot; /&gt;&lt;w:lsdException w:name=&quot;List Table 7 Colorful Accent 5&quot; w:uiPriority=&quot;52&quot; /&gt;&lt;w:lsdException w:name=&quot;List Table 1 Light Accent 6&quot; w:uiPriority=&quot;46&quot; /&gt;&lt;w:lsdException w:name=&quot;List Table 2 Accent 6&quot; w:uiPriority=&quot;47&quot; /&gt;&lt;w:lsdException w:name=&quot;List Table 3 Accent 6&quot; w:uiPriority=&quot;48&quot; /&gt;&lt;w:lsdException w:name=&quot;List Table 4 Accent 6&quot; w:uiPriority=&quot;49&quot; /&gt;&lt;w:lsdException w:name=&quot;List Table 5 Dark Accent 6&quot; w:uiPriority=&quot;50&quot; /&gt;&lt;w:lsdException w:name=&quot;List Table 6 Colorful Accent 6&quot; w:uiPriority=&quot;51&quot; /&gt;&lt;w:lsdException w:name=&quot;List Table 7 Colorful Accent 6&quot; w:uiPriority=&quot;52&quot; /&gt;&lt;w:lsdException w:name=&quot;Mention&quot; w:semiHidden=&quot;1&quot; w:uiPriority=&quot;99&quot; w:unhideWhenUsed=&quot;1&quot; /&gt;&lt;w:lsdException w:name=&quot;Smart Hyperlink&quot; w:semiHidden=&quot;1&quot; w:uiPriority=&quot;99&quot; w:unhideWhenUsed=&quot;1&quot; /&gt;&lt;w:lsdException w:name=&quot;Hashtag&quot; w:semiHidden=&quot;1&quot; w:uiPriority=&quot;99&quot; w:unhideWhenUsed=&quot;1&quot; /&gt;&lt;/w:latentStyles&gt;&lt;w:style w:type=&quot;paragraph&quot; w:default=&quot;1&quot; w:styleId=&quot;Normal&quot;&gt;&lt;w:name w:val=&quot;Normal&quot; /&gt;&lt;w:aliases w:val=&quot;VBS-Normal&quot; /&gt;&lt;w:qFormat /&gt;&lt;w:rsid w:val=&quot;000353FB&quot; /&gt;&lt;w:rPr&gt;&lt;w:rFonts w:eastAsia=&quot;Calibri&quot; /&gt;&lt;w:lang w:eastAsia=&quot;en-US&quot; /&gt;&lt;/w:rPr&gt;&lt;/w:style&gt;&lt;w:style w:type=&quot;paragraph&quot; w:styleId=&quot;Heading1&quot;&gt;&lt;w:name w:val=&quot;heading 1&quot; /&gt;&lt;w:aliases w:val=&quot;VBS-Hauptitel&quot; /&gt;&lt;w:basedOn w:val=&quot;Normal&quot; /&gt;&lt;w:next w:val=&quot;Normal&quot; /&gt;&lt;w:link w:val=&quot;Heading1Char&quot; /&gt;&lt;w:qFormat /&gt;&lt;w:rsid w:val=&quot;000353FB&quot; /&gt;&lt;w:pPr&gt;&lt;w:keepNext /&gt;&lt;w:keepLines /&gt;&lt;w:numPr&gt;&lt;w:numId w:val=&quot;31&quot; /&gt;&lt;/w:numPr&gt;&lt;w:tabs&gt;&lt;w:tab w:val=&quot;clear&quot; w:pos=&quot;432&quot; /&gt;&lt;w:tab w:val=&quot;left&quot; w:pos=&quot;992&quot; /&gt;&lt;/w:tabs&gt;&lt;w:ind w:left=&quot;992&quot; w:hanging=&quot;992&quot; /&gt;&lt;w:outlineLvl w:val=&quot;0&quot; /&gt;&lt;/w:pPr&gt;&lt;w:rPr&gt;&lt;w:rFonts w:eastAsia=&quot;Times New Roman&quot; w:cs=&quot;Arial&quot; /&gt;&lt;w:b /&gt;&lt;w:bCs /&gt;&lt;w:szCs w:val=&quot;24&quot; /&gt;&lt;w:lang w:eastAsia=&quot;de-DE&quot; /&gt;&lt;/w:rPr&gt;&lt;/w:style&gt;&lt;w:style w:type=&quot;paragraph&quot; w:styleId=&quot;Heading2&quot;&gt;&lt;w:name w:val=&quot;heading 2&quot; /&gt;&lt;w:aliases w:val=&quot;VBS-Titel&quot; /&gt;&lt;w:basedOn w:val=&quot;Normal&quot; /&gt;&lt;w:next w:val=&quot;Normal&quot; /&gt;&lt;w:link w:val=&quot;Heading2Char&quot; /&gt;&lt;w:qFormat /&gt;&lt;w:rsid w:val=&quot;000353FB&quot; /&gt;&lt;w:pPr&gt;&lt;w:keepNext /&gt;&lt;w:keepLines /&gt;&lt;w:numPr&gt;&lt;w:ilvl w:val=&quot;1&quot; /&gt;&lt;w:numId w:val=&quot;31&quot; /&gt;&lt;/w:numPr&gt;&lt;w:tabs&gt;&lt;w:tab w:val=&quot;clear&quot; w:pos=&quot;576&quot; /&gt;&lt;w:tab w:val=&quot;left&quot; w:pos=&quot;992&quot; /&gt;&lt;/w:tabs&gt;&lt;w:ind w:left=&quot;992&quot; w:hanging=&quot;992&quot; /&gt;&lt;w:outlineLvl w:val=&quot;1&quot; /&gt;&lt;/w:pPr&gt;&lt;w:rPr&gt;&lt;w:rFonts w:eastAsia=&quot;Times New Roman&quot; /&gt;&lt;w:b /&gt;&lt;w:bCs /&gt;&lt;w:szCs w:val=&quot;24&quot; /&gt;&lt;w:lang w:eastAsia=&quot;de-DE&quot; /&gt;&lt;/w:rPr&gt;&lt;/w:style&gt;&lt;w:style w:type=&quot;paragraph&quot; w:styleId=&quot;Heading3&quot;&gt;&lt;w:name w:val=&quot;heading 3&quot; /&gt;&lt;w:aliases w:val=&quot;VBS-Untertitel&quot; /&gt;&lt;w:basedOn w:val=&quot;Normal&quot; /&gt;&lt;w:next w:val=&quot;Normal&quot; /&gt;&lt;w:link w:val=&quot;Heading3Char&quot; /&gt;&lt;w:qFormat /&gt;&lt;w:rsid w:val=&quot;000353FB&quot; /&gt;&lt;w:pPr&gt;&lt;w:keepNext /&gt;&lt;w:keepLines /&gt;&lt;w:numPr&gt;&lt;w:ilvl w:val=&quot;2&quot; /&gt;&lt;w:numId w:val=&quot;31&quot; /&gt;&lt;/w:numPr&gt;&lt;w:tabs&gt;&lt;w:tab w:val=&quot;clear&quot; w:pos=&quot;720&quot; /&gt;&lt;w:tab w:val=&quot;left&quot; w:pos=&quot;992&quot; /&gt;&lt;/w:tabs&gt;&lt;w:ind w:left=&quot;992&quot; w:hanging=&quot;992&quot; /&gt;&lt;w:outlineLvl w:val=&quot;2&quot; /&gt;&lt;/w:pPr&gt;&lt;w:rPr&gt;&lt;w:rFonts w:eastAsia=&quot;Times New Roman&quot; w:cs=&quot;Arial&quot; /&gt;&lt;w:b /&gt;&lt;w:bCs /&gt;&lt;w:szCs w:val=&quot;24&quot; /&gt;&lt;w:lang w:eastAsia=&quot;de-DE&quot; /&gt;&lt;/w:rPr&gt;&lt;/w:style&gt;&lt;w:style w:type=&quot;character&quot; w:default=&quot;1&quot; w:styleId=&quot;DefaultParagraphFont&quot;&gt;&lt;w:name w:val=&quot;Default Paragraph Font&quot; /&gt;&lt;w:uiPriority w:val=&quot;1&quot; /&gt;&lt;w:semiHidden /&gt;&lt;w:unhideWhenUsed /&gt;&lt;/w:style&gt;&lt;w:style w:type=&quot;table&quot; w:default=&quot;1&quot; w:styleId=&quot;TableNormal&quot;&gt;&lt;w:name w:val=&quot;Normal Table&quot; /&gt;&lt;w:uiPriority w:val=&quot;99&quot; /&gt;&lt;w:semiHidden /&gt;&lt;w:unhideWhenUsed /&gt;&lt;w:tblPr&gt;&lt;w:tblInd w:w=&quot;0&quot; w:type=&quot;dxa&quot; /&gt;&lt;w:tblCellMar&gt;&lt;w:top w:w=&quot;0&quot; w:type=&quot;dxa&quot; /&gt;&lt;w:left w:w=&quot;108&quot; w:type=&quot;dxa&quot; /&gt;&lt;w:bottom w:w=&quot;0&quot; w:type=&quot;dxa&quot; /&gt;&lt;w:right w:w=&quot;108&quot; w:type=&quot;dxa&quot; /&gt;&lt;/w:tblCellMar&gt;&lt;/w:tblPr&gt;&lt;/w:style&gt;&lt;w:style w:type=&quot;numbering&quot; w:default=&quot;1&quot; w:styleId=&quot;NoList&quot;&gt;&lt;w:name w:val=&quot;No List&quot; /&gt;&lt;w:uiPriority w:val=&quot;99&quot; /&gt;&lt;w:semiHidden /&gt;&lt;w:unhideWhenUsed /&gt;&lt;/w:style&gt;&lt;w:style w:type=&quot;paragraph&quot; w:styleId=&quot;Header&quot;&gt;&lt;w:name w:val=&quot;header&quot; /&gt;&lt;w:basedOn w:val=&quot;Normal&quot; /&gt;&lt;w:semiHidden /&gt;&lt;w:rsid w:val=&quot;00304001&quot; /&gt;&lt;w:pPr&gt;&lt;w:suppressAutoHyphens /&gt;&lt;w:spacing w:line=&quot;200&quot; w:lineRule=&quot;exact&quot; /&gt;&lt;/w:pPr&gt;&lt;w:rPr&gt;&lt;w:noProof /&gt;&lt;w:sz w:val=&quot;15&quot; /&gt;&lt;/w:rPr&gt;&lt;/w:style&gt;&lt;w:style w:type=&quot;paragraph&quot; w:styleId=&quot;Footer&quot;&gt;&lt;w:name w:val=&quot;footer&quot; /&gt;&lt;w:basedOn w:val=&quot;Normal&quot; /&gt;&lt;w:semiHidden /&gt;&lt;w:rsid w:val=&quot;00C83794&quot; /&gt;&lt;w:pPr&gt;&lt;w:suppressAutoHyphens /&gt;&lt;w:spacing w:line=&quot;200&quot; w:lineRule=&quot;atLeast&quot; /&gt;&lt;/w:pPr&gt;&lt;w:rPr&gt;&lt;w:noProof /&gt;&lt;w:sz w:val=&quot;15&quot; /&gt;&lt;w:szCs w:val=&quot;15&quot; /&gt;&lt;/w:rPr&gt;&lt;/w:style&gt;&lt;w:style w:type=&quot;paragraph&quot; w:customStyle=&quot;1&quot; w:styleId=&quot;KopfFett&quot;&gt;&lt;w:name w:val=&quot;KopfFett&quot; /&gt;&lt;w:basedOn w:val=&quot;Header&quot; /&gt;&lt;w:next w:val=&quot;Header&quot; /&gt;&lt;w:semiHidden /&gt;&lt;w:rsid w:val=&quot;008D3666&quot; /&gt;&lt;w:rPr&gt;&lt;w:b /&gt;&lt;/w:rPr&gt;&lt;/w:style&gt;&lt;w:style w:type=&quot;paragraph&quot; w:customStyle=&quot;1&quot; w:styleId=&quot;KopfDept&quot;&gt;&lt;w:name w:val=&quot;KopfDept&quot; /&gt;&lt;w:basedOn w:val=&quot;Header&quot; /&gt;&lt;w:next w:val=&quot;KopfFett&quot; /&gt;&lt;w:semiHidden /&gt;&lt;w:rsid w:val=&quot;008D3666&quot; /&gt;&lt;w:pPr&gt;&lt;w:spacing w:after=&quot;100&quot; /&gt;&lt;w:contextualSpacing /&gt;&lt;/w:pPr&gt;&lt;/w:style&gt;&lt;w:style w:type=&quot;paragraph&quot; w:customStyle=&quot;1&quot; w:styleId=&quot;Logo&quot;&gt;&lt;w:name w:val=&quot;Logo&quot; /&gt;&lt;w:semiHidden /&gt;&lt;w:rsid w:val=&quot;009E0092&quot; /&gt;&lt;w:rPr&gt;&lt;w:noProof /&gt;&lt;w:sz w:val=&quot;15&quot; /&gt;&lt;/w:rPr&gt;&lt;/w:style&gt;&lt;w:style w:type=&quot;paragraph&quot; w:customStyle=&quot;1&quot; w:styleId=&quot;Ref&quot;&gt;&lt;w:name w:val=&quot;Ref&quot; /&gt;&lt;w:basedOn w:val=&quot;Normal&quot; /&gt;&lt;w:next w:val=&quot;Normal&quot; /&gt;&lt;w:semiHidden /&gt;&lt;w:rsid w:val=&quot;00A75D30&quot; /&gt;&lt;w:pPr&gt;&lt;w:spacing w:line=&quot;240&quot; w:lineRule=&quot;atLeast&quot; /&gt;&lt;/w:pPr&gt;&lt;w:rPr&gt;&lt;w:sz w:val=&quot;15&quot; /&gt;&lt;/w:rPr&gt;&lt;/w:style&gt;&lt;w:style w:type=&quot;paragraph&quot; w:customStyle=&quot;1&quot; w:styleId=&quot;Form&quot;&gt;&lt;w:name w:val=&quot;Form&quot; /&gt;&lt;w:basedOn w:val=&quot;Normal&quot; /&gt;&lt;w:semiHidden /&gt;&lt;w:rsid w:val=&quot;006D0E03&quot; /&gt;&lt;w:rPr&gt;&lt;w:sz w:val=&quot;15&quot; /&gt;&lt;/w:rPr&gt;&lt;/w:style&gt;&lt;w:style w:type=&quot;paragraph&quot; w:styleId=&quot;Title&quot;&gt;&lt;w:name w:val=&quot;Title&quot; /&gt;&lt;w:basedOn w:val=&quot;Normal&quot; /&gt;&lt;w:next w:val=&quot;Normal&quot; /&gt;&lt;w:semiHidden /&gt;&lt;w:qFormat /&gt;&lt;w:rsid w:val=&quot;00FB6021&quot; /&gt;&lt;w:pPr&gt;&lt;w:spacing w:line=&quot;480&quot; w:lineRule=&quot;exact&quot; /&gt;&lt;w:outlineLvl w:val=&quot;0&quot; /&gt;&lt;/w:pPr&gt;&lt;w:rPr&gt;&lt;w:rFonts w:cs=&quot;Arial&quot; /&gt;&lt;w:b /&gt;&lt;w:bCs /&gt;&lt;w:kern w:val=&quot;28&quot; /&gt;&lt;w:sz w:val=&quot;42&quot; /&gt;&lt;w:szCs w:val=&quot;32&quot; /&gt;&lt;/w:rPr&gt;&lt;/w:style&gt;&lt;w:style w:type=&quot;paragraph&quot; w:customStyle=&quot;1&quot; w:styleId=&quot;Pfad&quot;&gt;&lt;w:name w:val=&quot;Pfad&quot; /&gt;&lt;w:next w:val=&quot;Footer&quot; /&gt;&lt;w:semiHidden /&gt;&lt;w:rsid w:val=&quot;005377E4&quot; /&gt;&lt;w:pPr&gt;&lt;w:spacing w:line=&quot;160&quot; w:lineRule=&quot;exact&quot; /&gt;&lt;/w:pPr&gt;&lt;w:rPr&gt;&lt;w:noProof /&gt;&lt;w:sz w:val=&quot;12&quot; /&gt;&lt;w:szCs w:val=&quot;12&quot; /&gt;&lt;/w:rPr&gt;&lt;/w:style&gt;&lt;w:style w:type=&quot;paragraph&quot; w:customStyle=&quot;1&quot; w:styleId=&quot;Linie1&quot;&gt;&lt;w:name w:val=&quot;Linie1&quot; /&gt;&lt;w:basedOn w:val=&quot;Normal&quot; /&gt;&lt;w:next w:val=&quot;Normal&quot; /&gt;&lt;w:semiHidden /&gt;&lt;w:rsid w:val=&quot;00300FAC&quot; /&gt;&lt;w:pPr&gt;&lt;w:pBdr&gt;&lt;w:top w:val=&quot;single&quot; w:sz=&quot;2&quot; w:space=&quot;1&quot; w:color=&quot;auto&quot; /&gt;&lt;/w:pBdr&gt;&lt;w:spacing w:before=&quot;270&quot; w:line=&quot;160&quot; w:lineRule=&quot;exact&quot; /&gt;&lt;w:ind w:left=&quot;28&quot; w:right=&quot;28&quot; /&gt;&lt;/w:pPr&gt;&lt;/w:style&gt;&lt;w:style w:type=&quot;paragraph&quot; w:customStyle=&quot;1&quot; w:styleId=&quot;Seite&quot;&gt;&lt;w:name w:val=&quot;Seite&quot; /&gt;&lt;w:basedOn w:val=&quot;Normal&quot; /&gt;&lt;w:semiHidden /&gt;&lt;w:rsid w:val=&quot;00304001&quot; /&gt;&lt;w:pPr&gt;&lt;w:suppressAutoHyphens /&gt;&lt;w:spacing w:line=&quot;200&quot; w:lineRule=&quot;exact&quot; /&gt;&lt;w:jc w:val=&quot;right&quot; /&gt;&lt;/w:pPr&gt;&lt;w:rPr&gt;&lt;w:sz w:val=&quot;14&quot; /&gt;&lt;w:szCs w:val=&quot;14&quot; /&gt;&lt;/w:rPr&gt;&lt;/w:style&gt;&lt;w:style w:type=&quot;character&quot; w:styleId=&quot;Emphasis&quot;&gt;&lt;w:name w:val=&quot;Emphasis&quot; /&gt;&lt;w:basedOn w:val=&quot;DefaultParagraphFont&quot; /&gt;&lt;w:semiHidden /&gt;&lt;w:qFormat /&gt;&lt;w:rsid w:val=&quot;00144686&quot; /&gt;&lt;w:rPr&gt;&lt;w:i /&gt;&lt;w:iCs /&gt;&lt;/w:rPr&gt;&lt;/w:style&gt;&lt;w:style w:type=&quot;paragraph&quot; w:customStyle=&quot;1&quot; w:styleId=&quot;Linie2&quot;&gt;&lt;w:name w:val=&quot;Linie2&quot; /&gt;&lt;w:basedOn w:val=&quot;Normal&quot; /&gt;&lt;w:next w:val=&quot;Normal&quot; /&gt;&lt;w:semiHidden /&gt;&lt;w:rsid w:val=&quot;00A75D30&quot; /&gt;&lt;w:pPr&gt;&lt;w:pBdr&gt;&lt;w:bottom w:val=&quot;single&quot; w:sz=&quot;2&quot; w:space=&quot;1&quot; w:color=&quot;auto&quot; /&gt;&lt;/w:pBdr&gt;&lt;w:spacing w:before=&quot;90&quot; w:after=&quot;340&quot; /&gt;&lt;/w:pPr&gt;&lt;/w:style&gt;&lt;w:style w:type=&quot;paragraph&quot; w:styleId=&quot;BalloonText&quot;&gt;&lt;w:name w:val=&quot;Balloon Text&quot; /&gt;&lt;w:basedOn w:val=&quot;Normal&quot; /&gt;&lt;w:semiHidden /&gt;&lt;w:rsid w:val=&quot;00785B9D&quot; /&gt;&lt;w:rPr&gt;&lt;w:rFonts w:ascii=&quot;Tahoma&quot; w:hAnsi=&quot;Tahoma&quot; w:cs=&quot;Tahoma&quot; /&gt;&lt;w:sz w:val=&quot;16&quot; /&gt;&lt;w:szCs w:val=&quot;16&quot; /&gt;&lt;/w:rPr&gt;&lt;/w:style&gt;&lt;w:style w:type=&quot;paragraph&quot; w:customStyle=&quot;1&quot; w:styleId=&quot;Platzhalter&quot;&gt;&lt;w:name w:val=&quot;Platzhalter&quot; /&gt;&lt;w:basedOn w:val=&quot;Normal&quot; /&gt;&lt;w:semiHidden /&gt;&lt;w:rsid w:val=&quot;00E21A96&quot; /&gt;&lt;w:rPr&gt;&lt;w:sz w:val=&quot;2&quot; /&gt;&lt;w:szCs w:val=&quot;2&quot; /&gt;&lt;/w:rPr&gt;&lt;/w:style&gt;&lt;w:style w:type=&quot;paragraph&quot; w:customStyle=&quot;1&quot; w:styleId=&quot;FuzeilePlatzhalter&quot;&gt;&lt;w:name w:val=&quot;FußzeilePlatzhalter&quot; /&gt;&lt;w:basedOn w:val=&quot;Seite&quot; /&gt;&lt;w:semiHidden /&gt;&lt;w:rsid w:val=&quot;00715E08&quot; /&gt;&lt;w:pPr&gt;&lt;w:jc w:val=&quot;left&quot; /&gt;&lt;/w:pPr&gt;&lt;/w:style&gt;&lt;w:style w:type=&quot;paragraph&quot; w:customStyle=&quot;1&quot; w:styleId=&quot;Klassifizierung&quot;&gt;&lt;w:name w:val=&quot;Klassifizierung&quot; /&gt;&lt;w:basedOn w:val=&quot;Normal&quot; /&gt;&lt;w:semiHidden /&gt;&lt;w:qFormat /&gt;&lt;w:rsid w:val=&quot;00BF2B3C&quot; /&gt;&lt;w:pPr&gt;&lt;w:jc w:val=&quot;right&quot; /&gt;&lt;/w:pPr&gt;&lt;w:rPr&gt;&lt;w:b /&gt;&lt;/w:rPr&gt;&lt;/w:style&gt;&lt;w:style w:type=&quot;paragraph&quot; w:customStyle=&quot;1&quot; w:styleId=&quot;VermerkeBetreff&quot;&gt;&lt;w:name w:val=&quot;Vermerke_Betreff&quot; /&gt;&lt;w:basedOn w:val=&quot;Normal&quot; /&gt;&lt;w:semiHidden /&gt;&lt;w:qFormat /&gt;&lt;w:rsid w:val=&quot;00BF2B3C&quot; /&gt;&lt;w:rPr&gt;&lt;w:b /&gt;&lt;/w:rPr&gt;&lt;/w:style&gt;&lt;w:style w:type=&quot;table&quot; w:styleId=&quot;TableGrid&quot;&gt;&lt;w:name w:val=&quot;Table Grid&quot; /&gt;&lt;w:basedOn w:val=&quot;TableNormal&quot; /&gt;&lt;w:rsid w:val=&quot;00856F3F&quot; /&gt;&lt;w:tblPr&gt;&lt;w:tblInd w:w=&quot;-108&quot; w:type=&quot;dxa&quot; /&gt;&lt;w:tblBorders&gt;&lt;w:top w:val=&quot;single&quot; w:sz=&quot;4&quot; w:space=&quot;0&quot; w:color=&quot;000000&quot; w:themeColor=&quot;text1&quot; /&gt;&lt;w:left w:val=&quot;single&quot; w:sz=&quot;4&quot; w:space=&quot;0&quot; w:color=&quot;000000&quot; w:themeColor=&quot;text1&quot; /&gt;&lt;w:bottom w:val=&quot;single&quot; w:sz=&quot;4&quot; w:space=&quot;0&quot; w:color=&quot;000000&quot; w:themeColor=&quot;text1&quot; /&gt;&lt;w:right w:val=&quot;single&quot; w:sz=&quot;4&quot; w:space=&quot;0&quot; w:color=&quot;000000&quot; w:themeColor=&quot;text1&quot; /&gt;&lt;w:insideH w:val=&quot;single&quot; w:sz=&quot;4&quot; w:space=&quot;0&quot; w:color=&quot;000000&quot; w:themeColor=&quot;text1&quot; /&gt;&lt;w:insideV w:val=&quot;single&quot; w:sz=&quot;4&quot; w:space=&quot;0&quot; w:color=&quot;000000&quot; w:themeColor=&quot;text1&quot; /&gt;&lt;/w:tblBorders&gt;&lt;/w:tblPr&gt;&lt;/w:style&gt;&lt;w:style w:type=&quot;paragraph&quot; w:customStyle=&quot;1&quot; w:styleId=&quot;MapperEnd&quot;&gt;&lt;w:name w:val=&quot;MapperEnd&quot; /&gt;&lt;w:basedOn w:val=&quot;Footer&quot; /&gt;&lt;w:semiHidden /&gt;&lt;w:qFormat /&gt;&lt;w:rsid w:val=&quot;00C83794&quot; /&gt;&lt;w:pPr&gt;&lt;w:spacing w:line=&quot;240&quot; w:lineRule=&quot;auto&quot; /&gt;&lt;/w:pPr&gt;&lt;w:rPr&gt;&lt;w:sz w:val=&quot;2&quot; /&gt;&lt;/w:rPr&gt;&lt;/w:style&gt;&lt;w:style w:type=&quot;character&quot; w:styleId=&quot;PlaceholderText&quot;&gt;&lt;w:name w:val=&quot;Placeholder Text&quot; /&gt;&lt;w:basedOn w:val=&quot;DefaultParagraphFont&quot; /&gt;&lt;w:uiPriority w:val=&quot;99&quot; /&gt;&lt;w:semiHidden /&gt;&lt;w:rsid w:val=&quot;00531BA6&quot; /&gt;&lt;w:rPr&gt;&lt;w:color w:val=&quot;808080&quot; /&gt;&lt;/w:rPr&gt;&lt;/w:style&gt;&lt;w:style w:type=&quot;character&quot; w:customStyle=&quot;1&quot; w:styleId=&quot;Heading1Char&quot;&gt;&lt;w:name w:val=&quot;Heading 1 Char&quot; /&gt;&lt;w:aliases w:val=&quot;VBS-Hauptitel Char&quot; /&gt;&lt;w:basedOn w:val=&quot;DefaultParagraphFont&quot; /&gt;&lt;w:link w:val=&quot;Heading1&quot; /&gt;&lt;w:rsid w:val=&quot;000353FB&quot; /&gt;&lt;w:rPr&gt;&lt;w:rFonts w:cs=&quot;Arial&quot; /&gt;&lt;w:b /&gt;&lt;w:bCs /&gt;&lt;w:szCs w:val=&quot;24&quot; /&gt;&lt;w:lang w:eastAsia=&quot;de-DE&quot; /&gt;&lt;/w:rPr&gt;&lt;/w:style&gt;&lt;w:style w:type=&quot;character&quot; w:customStyle=&quot;1&quot; w:styleId=&quot;Heading2Char&quot;&gt;&lt;w:name w:val=&quot;Heading 2 Char&quot; /&gt;&lt;w:aliases w:val=&quot;VBS-Titel Char&quot; /&gt;&lt;w:basedOn w:val=&quot;DefaultParagraphFont&quot; /&gt;&lt;w:link w:val=&quot;Heading2&quot; /&gt;&lt;w:rsid w:val=&quot;000353FB&quot; /&gt;&lt;w:rPr&gt;&lt;w:b /&gt;&lt;w:bCs /&gt;&lt;w:szCs w:val=&quot;24&quot; /&gt;&lt;w:lang w:eastAsia=&quot;de-DE&quot; /&gt;&lt;/w:rPr&gt;&lt;/w:style&gt;&lt;w:style w:type=&quot;character&quot; w:customStyle=&quot;1&quot; w:styleId=&quot;Heading3Char&quot;&gt;&lt;w:name w:val=&quot;Heading 3 Char&quot; /&gt;&lt;w:aliases w:val=&quot;VBS-Untertitel Char&quot; /&gt;&lt;w:basedOn w:val=&quot;DefaultParagraphFont&quot; /&gt;&lt;w:link w:val=&quot;Heading3&quot; /&gt;&lt;w:rsid w:val=&quot;000353FB&quot; /&gt;&lt;w:rPr&gt;&lt;w:rFonts w:cs=&quot;Arial&quot; /&gt;&lt;w:b /&gt;&lt;w:bCs /&gt;&lt;w:szCs w:val=&quot;24&quot; /&gt;&lt;w:lang w:eastAsia=&quot;de-DE&quot; /&gt;&lt;/w:rPr&gt;&lt;/w:style&gt;&lt;w:style w:type=&quot;paragraph&quot; w:customStyle=&quot;1&quot; w:styleId=&quot;VBS-Tabellen&quot;&gt;&lt;w:name w:val=&quot;VBS-Tabellen&quot; /&gt;&lt;w:basedOn w:val=&quot;Normal&quot; /&gt;&lt;w:qFormat /&gt;&lt;w:rsid w:val=&quot;000353FB&quot; /&gt;&lt;w:pPr&gt;&lt;w:spacing w:before=&quot;40&quot; w:after=&quot;40&quot; /&gt;&lt;w:contextualSpacing /&gt;&lt;/w:pPr&gt;&lt;/w:style&gt;&lt;w:style w:type=&quot;paragraph&quot; w:customStyle=&quot;1&quot; w:styleId=&quot;VBS-Eingerckt&quot;&gt;&lt;w:name w:val=&quot;VBS-Eingerückt&quot; /&gt;&lt;w:basedOn w:val=&quot;Normal&quot; /&gt;&lt;w:qFormat /&gt;&lt;w:rsid w:val=&quot;000353FB&quot; /&gt;&lt;w:pPr&gt;&lt;w:ind w:left=&quot;992&quot; /&gt;&lt;/w:pPr&gt;&lt;w:rPr&gt;&lt;w:lang w:eastAsia=&quot;de-DE&quot; /&gt;&lt;/w:rPr&gt;&lt;/w:style&gt;&lt;w:style w:type=&quot;paragraph&quot; w:customStyle=&quot;1&quot; w:styleId=&quot;VBS-EingercktBullet1&quot;&gt;&lt;w:name w:val=&quot;VBS-EingerücktBullet1&quot; /&gt;&lt;w:basedOn w:val=&quot;VBS-Eingerckt&quot; /&gt;&lt;w:qFormat /&gt;&lt;w:rsid w:val=&quot;000353FB&quot; /&gt;&lt;w:pPr&gt;&lt;w:numPr&gt;&lt;w:numId w:val=&quot;32&quot; /&gt;&lt;/w:numPr&gt;&lt;w:ind w:left=&quot;1276&quot; w:hanging=&quot;284&quot; /&gt;&lt;/w:pPr&gt;&lt;/w:style&gt;&lt;w:style w:type=&quot;paragraph&quot; w:customStyle=&quot;1&quot; w:styleId=&quot;VBS-EingercktBullet2&quot;&gt;&lt;w:name w:val=&quot;VBS-EingerücktBullet2&quot; /&gt;&lt;w:basedOn w:val=&quot;VBS-Eingerckt&quot; /&gt;&lt;w:qFormat /&gt;&lt;w:rsid w:val=&quot;000353FB&quot; /&gt;&lt;w:pPr&gt;&lt;w:numPr&gt;&lt;w:numId w:val=&quot;33&quot; /&gt;&lt;/w:numPr&gt;&lt;w:ind w:left=&quot;1276&quot; w:hanging=&quot;284&quot; /&gt;&lt;/w:pPr&gt;&lt;/w:style&gt;&lt;w:style w:type=&quot;paragraph&quot; w:customStyle=&quot;1&quot; w:styleId=&quot;VBS-EingercktBullet3&quot;&gt;&lt;w:name w:val=&quot;VBS-EingerücktBullet3&quot; /&gt;&lt;w:basedOn w:val=&quot;VBS-Eingerckt&quot; /&gt;&lt;w:qFormat /&gt;&lt;w:rsid w:val=&quot;00353095&quot; /&gt;&lt;w:pPr&gt;&lt;w:numPr&gt;&lt;w:numId w:val=&quot;34&quot; /&gt;&lt;/w:numPr&gt;&lt;w:ind w:left=&quot;1276&quot; w:hanging=&quot;284&quot; /&gt;&lt;/w:pPr&gt;&lt;/w:style&gt;&lt;w:style w:type=&quot;paragraph&quot; w:customStyle=&quot;1&quot; w:styleId=&quot;VBS-EingercktBullet4&quot;&gt;&lt;w:name w:val=&quot;VBS-EingerücktBullet4&quot; /&gt;&lt;w:basedOn w:val=&quot;VBS-Eingerckt&quot; /&gt;&lt;w:qFormat /&gt;&lt;w:rsid w:val=&quot;000353FB&quot; /&gt;&lt;w:pPr&gt;&lt;w:numPr&gt;&lt;w:numId w:val=&quot;35&quot; /&gt;&lt;/w:numPr&gt;&lt;w:ind w:left=&quot;1276&quot; w:hanging=&quot;284&quot; /&gt;&lt;/w:pPr&gt;&lt;/w:style&gt;&lt;w:style w:type=&quot;paragraph&quot; w:customStyle=&quot;1&quot; w:styleId=&quot;VBS-TabelleBullet1&quot;&gt;&lt;w:name w:val=&quot;VBS-TabelleBullet1&quot; /&gt;&lt;w:basedOn w:val=&quot;Normal&quot; /&gt;&lt;w:qFormat /&gt;&lt;w:rsid w:val=&quot;000353FB&quot; /&gt;&lt;w:pPr&gt;&lt;w:numPr&gt;&lt;w:numId w:val=&quot;36&quot; /&gt;&lt;/w:numPr&gt;&lt;w:spacing w:before=&quot;40&quot; w:after=&quot;40&quot; /&gt;&lt;w:ind w:left=&quot;284&quot; w:hanging=&quot;284&quot; /&gt;&lt;w:contextualSpacing /&gt;&lt;/w:pPr&gt;&lt;w:rPr&gt;&lt;w:lang w:eastAsia=&quot;de-DE&quot; /&gt;&lt;/w:rPr&gt;&lt;/w:style&gt;&lt;w:style w:type=&quot;paragraph&quot; w:customStyle=&quot;1&quot; w:styleId=&quot;VBS-TabelleBullet2&quot;&gt;&lt;w:name w:val=&quot;VBS-TabelleBullet2&quot; /&gt;&lt;w:basedOn w:val=&quot;VBS-EingercktBullet2&quot; /&gt;&lt;w:qFormat /&gt;&lt;w:rsid w:val=&quot;000353FB&quot; /&gt;&lt;w:pPr&gt;&lt;w:numPr&gt;&lt;w:numId w:val=&quot;37&quot; /&gt;&lt;/w:numPr&gt;&lt;w:spacing w:before=&quot;40&quot; w:after=&quot;40&quot; /&gt;&lt;w:ind w:left=&quot;284&quot; w:hanging=&quot;284&quot; /&gt;&lt;w:contextualSpacing /&gt;&lt;/w:pPr&gt;&lt;/w:style&gt;&lt;w:style w:type=&quot;paragraph&quot; w:customStyle=&quot;1&quot; w:styleId=&quot;VBS-TabelleBullet3&quot;&gt;&lt;w:name w:val=&quot;VBS-TabelleBullet3&quot; /&gt;&lt;w:basedOn w:val=&quot;VBS-EingercktBullet3&quot; /&gt;&lt;w:qFormat /&gt;&lt;w:rsid w:val=&quot;000353FB&quot; /&gt;&lt;w:pPr&gt;&lt;w:numPr&gt;&lt;w:numId w:val=&quot;38&quot; /&gt;&lt;/w:numPr&gt;&lt;w:spacing w:before=&quot;40&quot; w:after=&quot;40&quot; /&gt;&lt;w:ind w:left=&quot;284&quot; w:hanging=&quot;284&quot; /&gt;&lt;w:contextualSpacing /&gt;&lt;/w:pPr&gt;&lt;/w:style&gt;&lt;w:style w:type=&quot;paragraph&quot; w:customStyle=&quot;1&quot; w:styleId=&quot;VBS-TabelleBullet4&quot;&gt;&lt;w:name w:val=&quot;VBS-TabelleBullet4&quot; /&gt;&lt;w:basedOn w:val=&quot;VBS-EingercktBullet4&quot; /&gt;&lt;w:qFormat /&gt;&lt;w:rsid w:val=&quot;000353FB&quot; /&gt;&lt;w:pPr&gt;&lt;w:numPr&gt;&lt;w:numId w:val=&quot;39&quot; /&gt;&lt;/w:numPr&gt;&lt;w:spacing w:before=&quot;40&quot; w:after=&quot;40&quot; /&gt;&lt;w:ind w:left=&quot;284&quot; w:hanging=&quot;284&quot; /&gt;&lt;w:contextualSpacing /&gt;&lt;/w:pPr&gt;&lt;/w:style&gt;&lt;w:style w:type=&quot;paragraph&quot; w:styleId=&quot;FootnoteText&quot;&gt;&lt;w:name w:val=&quot;footnote text&quot; /&gt;&lt;w:basedOn w:val=&quot;Normal&quot; /&gt;&lt;w:link w:val=&quot;FootnoteTextChar&quot; /&gt;&lt;w:semiHidden /&gt;&lt;w:rsid w:val=&quot;007F0D91&quot; /&gt;&lt;w:rPr&gt;&lt;w:sz w:val=&quot;20&quot; /&gt;&lt;w:szCs w:val=&quot;20&quot; /&gt;&lt;/w:rPr&gt;&lt;/w:style&gt;&lt;w:style w:type=&quot;character&quot; w:customStyle=&quot;1&quot; w:styleId=&quot;FootnoteTextChar&quot;&gt;&lt;w:name w:val=&quot;Footnote Text Char&quot; /&gt;&lt;w:basedOn w:val=&quot;DefaultParagraphFont&quot; /&gt;&lt;w:link w:val=&quot;FootnoteText&quot; /&gt;&lt;w:semiHidden /&gt;&lt;w:rsid w:val=&quot;007F0D91&quot; /&gt;&lt;w:rPr&gt;&lt;w:rFonts w:eastAsia=&quot;Calibri&quot; /&gt;&lt;w:sz w:val=&quot;20&quot; /&gt;&lt;w:szCs w:val=&quot;20&quot; /&gt;&lt;w:lang w:eastAsia=&quot;en-US&quot; /&gt;&lt;/w:rPr&gt;&lt;/w:style&gt;&lt;/w:styles&gt;&lt;/pkg:xmlData&gt;&lt;/pkg"/>
    <w:docVar w:name="it-CH3_LanguageVersion" w:val=":part&gt;&lt;pkg:part pkg:name=&quot;/word/numbering.xml&quot; pkg:contentType=&quot;application/vnd.openxmlformats-officedocument.wordprocessingml.numbering+xml&quot;&gt;&lt;pkg:xmlData&gt;&lt;w:numbering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mc=&quot;http://schemas.openxmlformats.org/markup-compatibility/2006&quot; xmlns:o=&quot;urn:schemas-microsoft-com:office:office&quot; xmlns:r=&quot;http://schemas.openxmlformats.org/officeDocument/2006/relationships&quot; xmlns:m=&quot;http://schemas.openxmlformats.org/officeDocument/2006/math&quot; xmlns:v=&quot;urn:schemas-microsoft-com:vml&quot; xmlns:wp14=&quot;http://schemas.microsoft.com/office/word/2010/wordprocessingDrawing&quot; xmlns:wp=&quot;http://schemas.openxmlformats.org/drawingml/2006/wordprocessingDrawing&quot; xmlns:w10=&quot;urn:schemas-microsoft-com:office:word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xmlns:wpg=&quot;http://schemas.microsoft.com/office/word/2010/wordprocessingGroup&quot; xmlns:wpi=&quot;http://schemas.microsoft.com/office/word/2010/wordprocessingInk&quot; xmlns:wne=&quot;http://schemas.microsoft.com/office/word/2006/wordml&quot; xmlns:wps=&quot;http://schemas.microsoft.com/office/word/2010/wordprocessingShape&quot; mc:Ignorable=&quot;w14 w15 w16se wp14&quot;&gt;&lt;w:abstractNum w:abstractNumId=&quot;0&quot; w15:restartNumberingAfterBreak=&quot;0&quot;&gt;&lt;w:nsid w:val=&quot;FFFFFF7C&quot; /&gt;&lt;w:multiLevelType w:val=&quot;singleLevel&quot; /&gt;&lt;w:tmpl w:val=&quot;06427B4C&quot; /&gt;&lt;w:lvl w:ilvl=&quot;0&quot;&gt;&lt;w:start w:val=&quot;1&quot; /&gt;&lt;w:numFmt w:val=&quot;decimal&quot; /&gt;&lt;w:lvlText w:val=&quot;%1.&quot; /&gt;&lt;w:lvlJc w:val=&quot;left&quot; /&gt;&lt;w:pPr&gt;&lt;w:tabs&gt;&lt;w:tab w:val=&quot;num&quot; w:pos=&quot;1492&quot; /&gt;&lt;/w:tabs&gt;&lt;w:ind w:left=&quot;1492&quot; w:hanging=&quot;360&quot; /&gt;&lt;/w:pPr&gt;&lt;/w:lvl&gt;&lt;/w:abstractNum&gt;&lt;w:abstractNum w:abstractNumId=&quot;1&quot; w15:restartNumberingAfterBreak=&quot;0&quot;&gt;&lt;w:nsid w:val=&quot;FFFFFF7D&quot; /&gt;&lt;w:multiLevelType w:val=&quot;singleLevel&quot; /&gt;&lt;w:tmpl w:val=&quot;1DEAF03E&quot; /&gt;&lt;w:lvl w:ilvl=&quot;0&quot;&gt;&lt;w:start w:val=&quot;1&quot; /&gt;&lt;w:numFmt w:val=&quot;decimal&quot; /&gt;&lt;w:lvlText w:val=&quot;%1.&quot; /&gt;&lt;w:lvlJc w:val=&quot;left&quot; /&gt;&lt;w:pPr&gt;&lt;w:tabs&gt;&lt;w:tab w:val=&quot;num&quot; w:pos=&quot;1209&quot; /&gt;&lt;/w:tabs&gt;&lt;w:ind w:left=&quot;1209&quot; w:hanging=&quot;360&quot; /&gt;&lt;/w:pPr&gt;&lt;/w:lvl&gt;&lt;/w:abstractNum&gt;&lt;w:abstractNum w:abstractNumId=&quot;2&quot; w15:restartNumberingAfterBreak=&quot;0&quot;&gt;&lt;w:nsid w:val=&quot;FFFFFF7E&quot; /&gt;&lt;w:multiLevelType w:val=&quot;singleLevel&quot; /&gt;&lt;w:tmpl w:val=&quot;84786C4C&quot; /&gt;&lt;w:lvl w:ilvl=&quot;0&quot;&gt;&lt;w:start w:val=&quot;1&quot; /&gt;&lt;w:numFmt w:val=&quot;decimal&quot; /&gt;&lt;w:lvlText w:val=&quot;%1.&quot; /&gt;&lt;w:lvlJc w:val=&quot;left&quot; /&gt;&lt;w:pPr&gt;&lt;w:tabs&gt;&lt;w:tab w:val=&quot;num&quot; w:pos=&quot;926&quot; /&gt;&lt;/w:tabs&gt;&lt;w:ind w:left=&quot;926&quot; w:hanging=&quot;360&quot; /&gt;&lt;/w:pPr&gt;&lt;/w:lvl&gt;&lt;/w:abstractNum&gt;&lt;w:abstractNum w:abstractNumId=&quot;3&quot; w15:restartNumberingAfterBreak=&quot;0&quot;&gt;&lt;w:nsid w:val=&quot;FFFFFF7F&quot; /&gt;&lt;w:multiLevelType w:val=&quot;singleLevel&quot; /&gt;&lt;w:tmpl w:val=&quot;421ECF70&quot; /&gt;&lt;w:lvl w:ilvl=&quot;0&quot;&gt;&lt;w:start w:val=&quot;1&quot; /&gt;&lt;w:numFmt w:val=&quot;decimal&quot; /&gt;&lt;w:lvlText w:val=&quot;%1.&quot; /&gt;&lt;w:lvlJc w:val=&quot;left&quot; /&gt;&lt;w:pPr&gt;&lt;w:tabs&gt;&lt;w:tab w:val=&quot;num&quot; w:pos=&quot;643&quot; /&gt;&lt;/w:tabs&gt;&lt;w:ind w:left=&quot;643&quot; w:hanging=&quot;360&quot; /&gt;&lt;/w:pPr&gt;&lt;/w:lvl&gt;&lt;/w:abstractNum&gt;&lt;w:abstractNum w:abstractNumId=&quot;4&quot; w15:restartNumberingAfterBreak=&quot;0&quot;&gt;&lt;w:nsid w:val=&quot;FFFFFF80&quot; /&gt;&lt;w:multiLevelType w:val=&quot;singleLevel&quot; /&gt;&lt;w:tmpl w:val=&quot;4ECA133C&quot; /&gt;&lt;w:lvl w:ilvl=&quot;0&quot;&gt;&lt;w:start w:val=&quot;1&quot; /&gt;&lt;w:numFmt w:val=&quot;bullet&quot; /&gt;&lt;w:lvlText w:val=&quot;&quot; /&gt;&lt;w:lvlJc w:val=&quot;left&quot; /&gt;&lt;w:pPr&gt;&lt;w:tabs&gt;&lt;w:tab w:val=&quot;num&quot; w:pos=&quot;1492&quot; /&gt;&lt;/w:tabs&gt;&lt;w:ind w:left=&quot;1492&quot; w:hanging=&quot;360&quot; /&gt;&lt;/w:pPr&gt;&lt;w:rPr&gt;&lt;w:rFonts w:ascii=&quot;Symbol&quot; w:hAnsi=&quot;Symbol&quot; w:hint=&quot;default&quot; /&gt;&lt;/w:rPr&gt;&lt;/w:lvl&gt;&lt;/w:abstractNum&gt;&lt;w:abstractNum w:abstractNumId=&quot;5&quot; w15:restartNumberingAfterBreak=&quot;0&quot;&gt;&lt;w:nsid w:val=&quot;FFFFFF81&quot; /&gt;&lt;w:multiLevelType w:val=&quot;singleLevel&quot; /&gt;&lt;w:tmpl w:val=&quot;F044E414&quot; /&gt;&lt;w:lvl w:ilvl=&quot;0&quot;&gt;&lt;w:start w:val=&quot;1&quot; /&gt;&lt;w:numFmt w:val=&quot;bullet&quot; /&gt;&lt;w:lvlText w:val=&quot;&quot; /&gt;&lt;w:lvlJc w:val=&quot;left&quot; /&gt;&lt;w:pPr&gt;&lt;w:tabs&gt;&lt;w:tab w:val=&quot;num&quot; w:pos=&quot;1209&quot; /&gt;&lt;/w:tabs&gt;&lt;w:ind w:left=&quot;1209&quot; w:hanging=&quot;360&quot; /&gt;&lt;/w:pPr&gt;&lt;w:rPr&gt;&lt;w:rFonts w:ascii=&quot;Symbol&quot; w:hAnsi=&quot;Symbol&quot; w:hint=&quot;default&quot; /&gt;&lt;/w:rPr&gt;&lt;/w:lvl&gt;&lt;/w:abstractNum&gt;&lt;w:abstractNum w:abstractNumId=&quot;6&quot; w15:restartNumberingAfterBreak=&quot;0&quot;&gt;&lt;w:nsid w:val=&quot;FFFFFF82&quot; /&gt;&lt;w:multiLevelType w:val=&quot;singleLevel&quot; /&gt;&lt;w:tmpl w:val=&quot;5780410C&quot; /&gt;&lt;w:lvl w:ilvl=&quot;0&quot;&gt;&lt;w:start w:val=&quot;1&quot; /&gt;&lt;w:numFmt w:val=&quot;bullet&quot; /&gt;&lt;w:lvlText w:val=&quot;&quot; /&gt;&lt;w:lvlJc w:val=&quot;left&quot; /&gt;&lt;w:pPr&gt;&lt;w:tabs&gt;&lt;w:tab w:val=&quot;num&quot; w:pos=&quot;926&quot; /&gt;&lt;/w:tabs&gt;&lt;w:ind w:left=&quot;926&quot; w:hanging=&quot;360&quot; /&gt;&lt;/w:pPr&gt;&lt;w:rPr&gt;&lt;w:rFonts w:ascii=&quot;Symbol&quot; w:hAnsi=&quot;Symbol&quot; w:hint=&quot;default&quot; /&gt;&lt;/w:rPr&gt;&lt;/w:lvl&gt;&lt;/w:abstractNum&gt;&lt;w:abstractNum w:abstractNumId=&quot;7&quot; w15:restartNumberingAfterBreak=&quot;0&quot;&gt;&lt;w:nsid w:val=&quot;FFFFFF83&quot; /&gt;&lt;w:multiLevelType w:val=&quot;singleLevel&quot; /&gt;&lt;w:tmpl w:val=&quot;507026F8&quot; /&gt;&lt;w:lvl w:ilvl=&quot;0&quot;&gt;&lt;w:start w:val=&quot;1&quot; /&gt;&lt;w:numFmt w:val=&quot;bullet&quot; /&gt;&lt;w:lvlText w:val=&quot;&quot; /&gt;&lt;w:lvlJc w:val=&quot;left&quot; /&gt;&lt;w:pPr&gt;&lt;w:tabs&gt;&lt;w:tab w:val=&quot;num&quot; w:pos=&quot;643&quot; /&gt;&lt;/w:tabs&gt;&lt;w:ind w:left=&quot;643&quot; w:hanging=&quot;360&quot; /&gt;&lt;/w:pPr&gt;&lt;w:rPr&gt;&lt;w:rFonts w:ascii=&quot;Symbol&quot; w:hAnsi=&quot;Symbol&quot; w:hint=&quot;default&quot; /&gt;&lt;/w:rPr&gt;&lt;/w:lvl&gt;&lt;/w:abstractNum&gt;&lt;w:abstractNum w:abstractNumId=&quot;8&quot; w15:restartNumberingAfterBreak=&quot;0&quot;&gt;&lt;w:nsid w:val=&quot;FFFFFF88&quot; /&gt;&lt;w:multiLevelType w:val=&quot;singleLevel&quot; /&gt;&lt;w:tmpl w:val=&quot;3CA03F8C&quot; /&gt;&lt;w:lvl w:ilvl=&quot;0&quot;&gt;&lt;w:start w:val=&quot;1&quot; /&gt;&lt;w:numFmt w:val=&quot;decimal&quot; /&gt;&lt;w:lvlText w:val=&quot;%1.&quot; /&gt;&lt;w:lvlJc w:val=&quot;left&quot; /&gt;&lt;w:pPr&gt;&lt;w:tabs&gt;&lt;w:tab w:val=&quot;num&quot; w:pos=&quot;360&quot; /&gt;&lt;/w:tabs&gt;&lt;w:ind w:left=&quot;360&quot; w:hanging=&quot;360&quot; /&gt;&lt;/w:pPr&gt;&lt;/w:lvl&gt;&lt;/w:abstractNum&gt;&lt;w:abstractNum w:abstractNumId=&quot;9&quot; w15:restartNumberingAfterBreak=&quot;0&quot;&gt;&lt;w:nsid w:val=&quot;FFFFFF89&quot; /&gt;&lt;w:multiLevelType w:val=&quot;singleLevel&quot; /&gt;&lt;w:tmpl w:val=&quot;DE74B3B2&quot; /&gt;&lt;w:lvl w:ilvl=&quot;0&quot;&gt;&lt;w:start w:val=&quot;1&quot; /&gt;&lt;w:numFmt w:val=&quot;bullet&quot; /&gt;&lt;w:lvlText w:val=&quot;&quot; /&gt;&lt;w:lvlJc w:val=&quot;left&quot; /&gt;&lt;w:pPr&gt;&lt;w:tabs&gt;&lt;w:tab w:val=&quot;num&quot; w:pos=&quot;360&quot; /&gt;&lt;/w:tabs&gt;&lt;w:ind w:left=&quot;360&quot; w:hanging=&quot;360&quot; /&gt;&lt;/w:pPr&gt;&lt;w:rPr&gt;&lt;w:rFonts w:ascii=&quot;Symbol&quot; w:hAnsi=&quot;Symbol&quot; w:hint=&quot;default&quot; /&gt;&lt;/w:rPr&gt;&lt;/w:lvl&gt;&lt;/w:abstractNum&gt;&lt;w:abstractNum w:abstractNumId=&quot;10&quot; w15:restartNumberingAfterBreak=&quot;0&quot;&gt;&lt;w:nsid w:val=&quot;085A26DF&quot; /&gt;&lt;w:multiLevelType w:val=&quot;hybridMultilevel&quot; /&gt;&lt;w:tmpl w:val=&quot;18724C76&quot; /&gt;&lt;w:lvl w:ilvl=&quot;0&quot; w:tplc=&quot;989C3EFC&quot;&gt;&lt;w:start w:val=&quot;1&quot; /&gt;&lt;w:numFmt w:val=&quot;bullet&quot; /&gt;&lt;w:lvlText w:val=&quot;-&quot; /&gt;&lt;w:lvlJc w:val=&quot;left&quot; /&gt;&lt;w:pPr&gt;&lt;w:ind w:left=&quot;1712&quot; w:hanging=&quot;360&quot; /&gt;&lt;/w:pPr&gt;&lt;w:rPr&gt;&lt;w:rFonts w:ascii=&quot;Arial&quot; w:hAnsi=&quot;Arial&quot; w:hint=&quot;default&quot; /&gt;&lt;/w:rPr&gt;&lt;/w:lvl&gt;&lt;w:lvl w:ilvl=&quot;1&quot; w:tplc=&quot;04090003&quot; w:tentative=&quot;1&quot;&gt;&lt;w:start w:val=&quot;1&quot; /&gt;&lt;w:numFmt w:val=&quot;bullet&quot; /&gt;&lt;w:lvlText w:val=&quot;o&quot; /&gt;&lt;w:lvlJc w:val=&quot;left&quot; /&gt;&lt;w:pPr&gt;&lt;w:ind w:left=&quot;2432&quot; w:hanging=&quot;360&quot; /&gt;&lt;/w:pPr&gt;&lt;w:rPr&gt;&lt;w:rFonts w:ascii=&quot;Courier New&quot; w:hAnsi=&quot;Courier New&quot; w:cs=&quot;Courier New&quot; w:hint=&quot;default&quot; /&gt;&lt;/w:rPr&gt;&lt;/w:lvl&gt;&lt;w:lvl w:ilvl=&quot;2&quot; w:tplc=&quot;04090005&quot; w:tentative=&quot;1&quot;&gt;&lt;w:start w:val=&quot;1&quot; /&gt;&lt;w:numFmt w:val=&quot;bullet&quot; /&gt;&lt;w:lvlText w:val=&quot;&quot; /&gt;&lt;w:lvlJc w:val=&quot;left&quot; /&gt;&lt;w:pPr&gt;&lt;w:ind w:left=&quot;3152&quot; w:hanging=&quot;360&quot; /&gt;&lt;/w:pPr&gt;&lt;w:rPr&gt;&lt;w:rFonts w:ascii=&quot;Wingdings&quot; w:hAnsi=&quot;Wingdings&quot; w:hint=&quot;default&quot; /&gt;&lt;/w:rPr&gt;&lt;/w:lvl&gt;&lt;w:lvl w:ilvl=&quot;3&quot; w:tplc=&quot;04090001&quot; w:tentative=&quot;1&quot;&gt;&lt;w:start w:val=&quot;1&quot; /&gt;&lt;w:numFmt w:val=&quot;bullet&quot; /&gt;&lt;w:lvlText w:val=&quot;&quot; /&gt;&lt;w:lvlJc w:val=&quot;left&quot; /&gt;&lt;w:pPr&gt;&lt;w:ind w:left=&quot;3872&quot; w:hanging=&quot;360&quot; /&gt;&lt;/w:pPr&gt;&lt;w:rPr&gt;&lt;w:rFonts w:ascii=&quot;Symbol&quot; w:hAnsi=&quot;Symbol&quot; w:hint=&quot;default&quot; /&gt;&lt;/w:rPr&gt;&lt;/w:lvl&gt;&lt;w:lvl w:ilvl=&quot;4&quot; w:tplc=&quot;04090003&quot; w:tentative=&quot;1&quot;&gt;&lt;w:start w:val=&quot;1&quot; /&gt;&lt;w:numFmt w:val=&quot;bullet&quot; /&gt;&lt;w:lvlText w:val=&quot;o&quot; /&gt;&lt;w:lvlJc w:val=&quot;left&quot; /&gt;&lt;w:pPr&gt;&lt;w:ind w:left=&quot;4592&quot; w:hanging=&quot;360&quot; /&gt;&lt;/w:pPr&gt;&lt;w:rPr&gt;&lt;w:rFonts w:ascii=&quot;Courier New&quot; w:hAnsi=&quot;Courier New&quot; w:cs=&quot;Courier New&quot; w:hint=&quot;default&quot; /&gt;&lt;/w:rPr&gt;&lt;/w:lvl&gt;&lt;w:lvl w:ilvl=&quot;5&quot; w:tplc=&quot;04090005&quot; w:tentative=&quot;1&quot;&gt;&lt;w:start w:val=&quot;1&quot; /&gt;&lt;w:numFmt w:val=&quot;bullet&quot; /&gt;&lt;w:lvlText w:val=&quot;&quot; /&gt;&lt;w:lvlJc w:val=&quot;left&quot; /&gt;&lt;w:pPr&gt;&lt;w:ind w:left=&quot;5312&quot; w:hanging=&quot;360&quot; /&gt;&lt;/w:pPr&gt;&lt;w:rPr&gt;&lt;w:rFonts w:ascii=&quot;Wingdings&quot; w:hAnsi=&quot;Wingdings&quot; w:hint=&quot;default&quot; /&gt;&lt;/w:rPr&gt;&lt;/w:lvl&gt;&lt;w:lvl w:ilvl=&quot;6&quot; w:tplc=&quot;04090001&quot; w:tentative=&quot;1&quot;&gt;&lt;w:start w:val=&quot;1&quot; /&gt;&lt;w:numFmt w:val=&quot;bullet&quot; /&gt;&lt;w:lvlText w:val=&quot;&quot; /&gt;&lt;w:lvlJc w:val=&quot;left&quot; /&gt;&lt;w:pPr&gt;&lt;w:ind w:left=&quot;6032&quot; w:hanging=&quot;360&quot; /&gt;&lt;/w:pPr&gt;&lt;w:rPr&gt;&lt;w:rFonts w:ascii=&quot;Symbol&quot; w:hAnsi=&quot;Symbol&quot; w:hint=&quot;default&quot; /&gt;&lt;/w:rPr&gt;&lt;/w:lvl&gt;&lt;w:lvl w:ilvl=&quot;7&quot; w:tplc=&quot;04090003&quot; w:tentative=&quot;1&quot;&gt;&lt;w:start w:val=&quot;1&quot; /&gt;&lt;w:numFmt w:val=&quot;bullet&quot; /&gt;&lt;w:lvlText w:val=&quot;o&quot; /&gt;&lt;w:lvlJc w:val=&quot;left&quot; /&gt;&lt;w:pPr&gt;&lt;w:ind w:left=&quot;6752&quot; w:hanging=&quot;360&quot; /&gt;&lt;/w:pPr&gt;&lt;w:rPr&gt;&lt;w:rFonts w:ascii=&quot;Courier New&quot; w:hAnsi=&quot;Courier New&quot; w:cs=&quot;Courier New&quot; w:hint=&quot;default&quot; /&gt;&lt;/w:rPr&gt;&lt;/w:lvl&gt;&lt;w:lvl w:ilvl=&quot;8&quot; w:tplc=&quot;04090005&quot; w:tentative=&quot;1&quot;&gt;&lt;w:start w:val=&quot;1&quot; /&gt;&lt;w:numFmt w:val=&quot;bullet&quot; /&gt;&lt;w:lvlText w:val=&quot;&quot; /&gt;&lt;w:lvlJc w:val=&quot;left&quot; /&gt;&lt;w:pPr&gt;&lt;w:ind w:left=&quot;7472&quot; w:hanging=&quot;360&quot; /&gt;&lt;/w:pPr&gt;&lt;w:rPr&gt;&lt;w:rFonts w:ascii=&quot;Wingdings&quot; w:hAnsi=&quot;Wingdings&quot; w:hint=&quot;default&quot; /&gt;&lt;/w:rPr&gt;&lt;/w:lvl&gt;&lt;/w:abstractNum&gt;&lt;w:abstractNum w:abstractNumId=&quot;11&quot; w15:restartNumberingAfterBreak=&quot;0&quot;&gt;&lt;w:nsid w:val=&quot;09E0080F&quot; /&gt;&lt;w:multiLevelType w:val=&quot;hybridMultilevel&quot; /&gt;&lt;w:tmpl w:val=&quot;47ECB094&quot; /&gt;&lt;w:lvl w:ilvl=&quot;0&quot; w:tplc=&quot;C762A78C&quot;&gt;&lt;w:start w:val=&quot;1&quot; /&gt;&lt;w:numFmt w:val=&quot;bullet&quot; /&gt;&lt;w:pStyle w:val=&quot;VBS-EingercktBullet2&quot; /&gt;&lt;w:lvlText w:val=&quot;-&quot; /&gt;&lt;w:lvlJc w:val=&quot;left&quot; /&gt;&lt;w:pPr&gt;&lt;w:ind w:left=&quot;1353&quot; w:hanging=&quot;360&quot; /&gt;&lt;/w:pPr&gt;&lt;w:rPr&gt;&lt;w:rFonts w:ascii=&quot;Arial&quot; w:hAnsi=&quot;Arial&quot; w:hint=&quot;default&quot; /&gt;&lt;/w:rPr&gt;&lt;/w:lvl&gt;&lt;w:lvl w:ilvl=&quot;1&quot; w:tplc=&quot;08070003&quot; w:tentative=&quot;1&quot;&gt;&lt;w:start w:val=&quot;1&quot; /&gt;&lt;w:numFmt w:val=&quot;bullet&quot; /&gt;&lt;w:lvlText w:val=&quot;o&quot; /&gt;&lt;w:lvlJc w:val=&quot;left&quot; /&gt;&lt;w:pPr&gt;&lt;w:ind w:left=&quot;2432&quot; w:hanging=&quot;360&quot; /&gt;&lt;/w:pPr&gt;&lt;w:rPr&gt;&lt;w:rFonts w:ascii=&quot;Courier New&quot; w:hAnsi=&quot;Courier New&quot; w:cs=&quot;Courier New&quot; w:hint=&quot;default&quot; /&gt;&lt;/w:rPr&gt;&lt;/w:lvl&gt;&lt;w:lvl w:ilvl=&quot;2&quot; w:tplc=&quot;08070005&quot; w:tentative=&quot;1&quot;&gt;&lt;w:start w:val=&quot;1&quot; /&gt;&lt;w:numFmt w:val=&quot;bullet&quot; /&gt;&lt;w:lvlText w:val=&quot;&quot; /&gt;&lt;w:lvlJc w:val=&quot;left&quot; /&gt;&lt;w:pPr&gt;&lt;w:ind w:left=&quot;3152&quot; w:hanging=&quot;360&quot; /&gt;&lt;/w:pPr&gt;&lt;w:rPr&gt;&lt;w:rFonts w:ascii=&quot;Wingdings&quot; w:hAnsi=&quot;Wingdings&quot; w:hint=&quot;default&quot; /&gt;&lt;/w:rPr&gt;&lt;/w:lvl&gt;&lt;w:lvl w:ilvl=&quot;3&quot; w:tplc=&quot;08070001&quot; w:tentative=&quot;1&quot;&gt;&lt;w:start w:val=&quot;1&quot; /&gt;&lt;w:numFmt w:val=&quot;bullet&quot; /&gt;&lt;w:lvlText w:val=&quot;&quot; /&gt;&lt;w:lvlJc w:val=&quot;left&quot; /&gt;&lt;w:pPr&gt;&lt;w:ind w:left=&quot;3872&quot; w:hanging=&quot;360&quot; /&gt;&lt;/w:pPr&gt;&lt;w:rPr&gt;&lt;w:rFonts w:ascii=&quot;Symbol&quot; w:hAnsi=&quot;Symbol&quot; w:hint=&quot;default&quot; /&gt;&lt;/w:rPr&gt;&lt;/w:lvl&gt;&lt;w:lvl w:ilvl=&quot;4&quot; w:tplc=&quot;08070003&quot; w:tentative=&quot;1&quot;&gt;&lt;w:start w:val=&quot;1&quot; /&gt;&lt;w:numFmt w:val=&quot;bullet&quot; /&gt;&lt;w:lvlText w:val=&quot;o&quot; /&gt;&lt;w:lvlJc w:val=&quot;left&quot; /&gt;&lt;w:pPr&gt;&lt;w:ind w:left=&quot;4592&quot; w:hanging=&quot;360&quot; /&gt;&lt;/w:pPr&gt;&lt;w:rPr&gt;&lt;w:rFonts w:ascii=&quot;Courier New&quot; w:hAnsi=&quot;Courier New&quot; w:cs=&quot;Courier New&quot; w:hint=&quot;default&quot; /&gt;&lt;/w:rPr&gt;&lt;/w:lvl&gt;&lt;w:lvl w:ilvl=&quot;5&quot; w:tplc=&quot;08070005&quot; w:tentative=&quot;1&quot;&gt;&lt;w:start w:val=&quot;1&quot; /&gt;&lt;w:numFmt w:val=&quot;bullet&quot; /&gt;&lt;w:lvlText w:val=&quot;&quot; /&gt;&lt;w:lvlJc w:val=&quot;left&quot; /&gt;&lt;w:pPr&gt;&lt;w:ind w:left=&quot;5312&quot; w:hanging=&quot;360&quot; /&gt;&lt;/w:pPr&gt;&lt;w:rPr&gt;&lt;w:rFonts w:ascii=&quot;Wingdings&quot; w:hAnsi=&quot;Wingdings&quot; w:hint=&quot;default&quot; /&gt;&lt;/w:rPr&gt;&lt;/w:lvl&gt;&lt;w:lvl w:ilvl=&quot;6&quot; w:tplc=&quot;08070001&quot; w:tentative=&quot;1&quot;&gt;&lt;w:start w:val=&quot;1&quot; /&gt;&lt;w:numFmt w:val=&quot;bullet&quot; /&gt;&lt;w:lvlText w:val=&quot;&quot; /&gt;&lt;w:lvlJc w:val=&quot;left&quot; /&gt;&lt;w:pPr&gt;&lt;w:ind w:left=&quot;6032&quot; w:hanging=&quot;360&quot; /&gt;&lt;/w:pPr&gt;&lt;w:rPr&gt;&lt;w:rFonts w:ascii=&quot;Symbol&quot; w:hAnsi=&quot;Symbol&quot; w:hint=&quot;default&quot; /&gt;&lt;/w:rPr&gt;&lt;/w:lvl&gt;&lt;w:lvl w:ilvl=&quot;7&quot; w:tplc=&quot;08070003&quot; w:tentative=&quot;1&quot;&gt;&lt;w:start w:val=&quot;1&quot; /&gt;&lt;w:numFmt w:val=&quot;bullet&quot; /&gt;&lt;w:lvlText w:val=&quot;o&quot; /&gt;&lt;w:lvlJc w:val=&quot;left&quot; /&gt;&lt;w:pPr&gt;&lt;w:ind w:left=&quot;6752&quot; w:hanging=&quot;360&quot; /&gt;&lt;/w:pPr&gt;&lt;w:rPr&gt;&lt;w:rFonts w:ascii=&quot;Courier New&quot; w:hAnsi=&quot;Courier New&quot; w:cs=&quot;Courier New&quot; w:hint=&quot;default&quot; /&gt;&lt;/w:rPr&gt;&lt;/w:lvl&gt;&lt;w:lvl w:ilvl=&quot;8&quot; w:tplc=&quot;08070005&quot; w:tentative=&quot;1&quot;&gt;&lt;w:start w:val=&quot;1&quot; /&gt;&lt;w:numFmt w:val=&quot;bullet&quot; /&gt;&lt;w:lvlText w:val=&quot;&quot; /&gt;&lt;w:lvlJc w:val=&quot;left&quot; /&gt;&lt;w:pPr&gt;&lt;w:ind w:left=&quot;7472&quot; w:hanging=&quot;360&quot; /&gt;&lt;/w:pPr&gt;&lt;w:rPr&gt;&lt;w:rFonts w:ascii=&quot;Wingdings&quot; w:hAnsi=&quot;Wingdings&quot; w:hint=&quot;default&quot; /&gt;&lt;/w:rPr&gt;&lt;/w:lvl&gt;&lt;/w:abstractNum&gt;&lt;w:abstractNum w:abstractNumId=&quot;12&quot; w15:restartNumberingAfterBreak=&quot;0&quot;&gt;&lt;w:nsid w:val=&quot;16D22784&quot; /&gt;&lt;w:multiLevelType w:val=&quot;multilevel&quot; /&gt;&lt;w:tmpl w:val=&quot;0807001F&quot; /&gt;&lt;w:lvl w:ilvl=&quot;0&quot;&gt;&lt;w:start w:val=&quot;1&quot; /&gt;&lt;w:numFmt w:val=&quot;decimal&quot; /&gt;&lt;w:lvlText w:val=&quot;%1.&quot; /&gt;&lt;w:lvlJc w:val=&quot;left&quot; /&gt;&lt;w:pPr&gt;&lt;w:ind w:left=&quot;360&quot; w:hanging=&quot;360&quot; /&gt;&lt;/w:pPr&gt;&lt;/w:lvl&gt;&lt;w:lvl w:ilvl=&quot;1&quot;&gt;&lt;w:start w:val=&quot;1&quot; /&gt;&lt;w:numFmt w:val=&quot;decimal&quot; /&gt;&lt;w:lvlText w:val=&quot;%1.%2.&quot; /&gt;&lt;w:lvlJc w:val=&quot;left&quot; /&gt;&lt;w:pPr&gt;&lt;w:ind w:left=&quot;792&quot; w:hanging=&quot;432&quot; /&gt;&lt;/w:pPr&gt;&lt;/w:lvl&gt;&lt;w:lvl w:ilvl=&quot;2&quot;&gt;&lt;w:start w:val=&quot;1&quot; /&gt;&lt;w:numFmt w:val=&quot;decimal&quot; /&gt;&lt;w:lvlText w:val=&quot;%1.%2.%3.&quot; /&gt;&lt;w:lvlJc w:val=&quot;left&quot; /&gt;&lt;w:pPr&gt;&lt;w:ind w:left=&quot;1224&quot; w:hanging=&quot;504&quot; /&gt;&lt;/w:pPr&gt;&lt;/w:lvl&gt;&lt;w:lvl w:ilvl=&quot;3&quot;&gt;&lt;w:start w:val=&quot;1&quot; /&gt;&lt;w:numFmt w:val=&quot;decimal&quot; /&gt;&lt;w:lvlText w:val=&quot;%1.%2.%3.%4.&quot; /&gt;&lt;w:lvlJc w:val=&quot;left&quot; /&gt;&lt;w:pPr&gt;&lt;w:ind w:left=&quot;1728&quot; w:hanging=&quot;648&quot; /&gt;&lt;/w:pPr&gt;&lt;/w:lvl&gt;&lt;w:lvl w:ilvl=&quot;4&quot;&gt;&lt;w:start w:val=&quot;1&quot; /&gt;&lt;w:numFmt w:val=&quot;decimal&quot; /&gt;&lt;w:lvlText w:val=&quot;%1.%2.%3.%4.%5.&quot; /&gt;&lt;w:lvlJc w:val=&quot;left&quot; /&gt;&lt;w:pPr&gt;&lt;w:ind w:left=&quot;2232&quot; w:hanging=&quot;792&quot; /&gt;&lt;/w:pPr&gt;&lt;/w:lvl&gt;&lt;w:lvl w:ilvl=&quot;5&quot;&gt;&lt;w:start w:val=&quot;1&quot; /&gt;&lt;w:numFmt w:val=&quot;decimal&quot; /&gt;&lt;w:lvlText w:val=&quot;%1.%2.%3.%4.%5.%6.&quot; /&gt;&lt;w:lvlJc w:val=&quot;left&quot; /&gt;&lt;w:pPr&gt;&lt;w:ind w:left=&quot;2736&quot; w:hanging=&quot;936&quot; /&gt;&lt;/w:pPr&gt;&lt;/w:lvl&gt;&lt;w:lvl w:ilvl=&quot;6&quot;&gt;&lt;w:start w:val=&quot;1&quot; /&gt;&lt;w:numFmt w:val=&quot;decimal&quot; /&gt;&lt;w:lvlText w:val=&quot;%1.%2.%3.%4.%5.%6.%7.&quot; /&gt;&lt;w:lvlJc w:val=&quot;left&quot; /&gt;&lt;w:pPr&gt;&lt;w:ind w:left=&quot;3240&quot; w:hanging=&quot;1080&quot; /&gt;&lt;/w:pPr&gt;&lt;/w:lvl&gt;&lt;w:lvl w:ilvl=&quot;7&quot;&gt;&lt;w:start w:val=&quot;1&quot; /&gt;&lt;w:numFmt w:val=&quot;decimal&quot; /&gt;&lt;w:lvlText w:val=&quot;%1.%2.%3.%4.%5.%6.%7.%8.&quot; /&gt;&lt;w:lvlJc w:val=&quot;left&quot; /&gt;&lt;w:pPr&gt;&lt;w:ind w:left=&quot;3744&quot; w:hanging=&quot;1224&quot; /&gt;&lt;/w:pPr&gt;&lt;/w:lvl&gt;&lt;w:lvl w:ilvl=&quot;8&quot;&gt;&lt;w:start w:val=&quot;1&quot; /&gt;&lt;w:numFmt w:val=&quot;decimal&quot; /&gt;&lt;w:lvlText w:val=&quot;%1.%2.%3.%4.%5.%6.%7.%8.%9.&quot; /&gt;&lt;w:lvlJc w:val=&quot;left&quot; /&gt;&lt;w:pPr&gt;&lt;w:ind w:left=&quot;4320&quot; w:hanging=&quot;1440&quot; /&gt;&lt;/w:pPr&gt;&lt;/w:lvl&gt;&lt;/w:abstractNum&gt;&lt;w:abstractNum w:abstractNumId=&quot;13&quot; w15:restartNumberingAfterBreak=&quot;0&quot;&gt;&lt;w:nsid w:val=&quot;17AA109A&quot; /&gt;&lt;w:multiLevelType w:val=&quot;multilevel&quot; /&gt;&lt;w:tmpl w:val=&quot;1ADE288E&quot; /&gt;&lt;w:lvl w:ilvl=&quot;0&quot;&gt;&lt;w:start w:val=&quot;1&quot; /&gt;&lt;w:numFmt w:val=&quot;decimal&quot; /&gt;&lt;w:pStyle w:val=&quot;Heading1&quot; /&gt;&lt;w:lvlText w:val=&quot;%1&quot; /&gt;&lt;w:lvlJc w:val=&quot;left&quot; /&gt;&lt;w:pPr&gt;&lt;w:tabs&gt;&lt;w:tab w:val=&quot;num&quot; w:pos=&quot;432&quot; /&gt;&lt;/w:tabs&gt;&lt;w:ind w:left=&quot;432&quot; w:hanging=&quot;432&quot; /&gt;&lt;/w:pPr&gt;&lt;/w:lvl&gt;&lt;w:lvl w:ilvl=&quot;1&quot;&gt;&lt;w:start w:val=&quot;1&quot; /&gt;&lt;w:numFmt w:val=&quot;decimal&quot; /&gt;&lt;w:pStyle w:val=&quot;Heading2&quot; /&gt;&lt;w:lvlText w:val=&quot;%1.%2&quot; /&gt;&lt;w:lvlJc w:val=&quot;left&quot; /&gt;&lt;w:pPr&gt;&lt;w:tabs&gt;&lt;w:tab w:val=&quot;num&quot; w:pos=&quot;576&quot; /&gt;&lt;/w:tabs&gt;&lt;w:ind w:left=&quot;576&quot; w:hanging=&quot;576&quot; /&gt;&lt;/w:pPr&gt;&lt;w:rPr&gt;&lt;w:sz w:val=&quot;22&quot; /&gt;&lt;w:szCs w:val=&quot;22&quot; /&gt;&lt;/w:rPr&gt;&lt;/w:lvl&gt;&lt;w:lvl w:ilvl=&quot;2&quot;&gt;&lt;w:start w:val=&quot;1&quot; /&gt;&lt;w:numFmt w:val=&quot;decimal&quot; /&gt;&lt;w:pStyle w:val=&quot;Heading3&quot; /&gt;&lt;w:lvlText w:val=&quot;%1.%2.%3&quot; /&gt;&lt;w:lvlJc w:val=&quot;left&quot; /&gt;&lt;w:pPr&gt;&lt;w:tabs&gt;&lt;w:tab w:val=&quot;num&quot; w:pos=&quot;720&quot; /&gt;&lt;/w:tabs&gt;&lt;w:ind w:left=&quot;720&quot; w:hanging=&quot;720&quot; /&gt;&lt;/w:pPr&gt;&lt;/w:lvl&gt;&lt;w:lvl w:ilvl=&quot;3&quot;&gt;&lt;w:start w:val=&quot;1&quot; /&gt;&lt;w:numFmt w:val=&quot;decimal&quot; /&gt;&lt;w:lvlText w:val=&quot;%1.%2.%3.%4&quot; /&gt;&lt;w:lvlJc w:val=&quot;left&quot; /&gt;&lt;w:pPr&gt;&lt;w:tabs&gt;&lt;w:tab w:val=&quot;num&quot; w:pos=&quot;864&quot; /&gt;&lt;/w:tabs&gt;&lt;w:ind w:left=&quot;864&quot; w:hanging=&quot;864&quot; /&gt;&lt;/w:pPr&gt;&lt;/w:lvl&gt;&lt;w:lvl w:ilvl=&quot;4&quot;&gt;&lt;w:start w:val=&quot;1&quot; /&gt;&lt;w:numFmt w:val=&quot;decimal&quot; /&gt;&lt;w:lvlText w:val=&quot;%1.%2.%3.%4.%5&quot; /&gt;&lt;w:lvlJc w:val=&quot;left&quot; /&gt;&lt;w:pPr&gt;&lt;w:tabs&gt;&lt;w:tab w:val=&quot;num&quot; w:pos=&quot;1008&quot; /&gt;&lt;/w:tabs&gt;&lt;w:ind w:left=&quot;1008&quot; w:hanging=&quot;1008&quot; /&gt;&lt;/w:pPr&gt;&lt;/w:lvl&gt;&lt;w:lvl w:ilvl=&quot;5&quot;&gt;&lt;w:start w:val=&quot;1&quot; /&gt;&lt;w:numFmt w:val=&quot;decimal&quot; /&gt;&lt;w:lvlText w:val=&quot;%1.%2.%3.%4.%5.%6&quot; /&gt;&lt;w:lvlJc w:val=&quot;left&quot; /&gt;&lt;w:pPr&gt;&lt;w:tabs&gt;&lt;w:tab w:val=&quot;num&quot; w:pos=&quot;1152&quot; /&gt;&lt;/w:tabs&gt;&lt;w:ind w:left=&quot;1152&quot; w:hanging=&quot;1152&quot; /&gt;&lt;/w:pPr&gt;&lt;/w:lvl&gt;&lt;w:lvl w:ilvl=&quot;6&quot;&gt;&lt;w:start w:val=&quot;1&quot; /&gt;&lt;w:numFmt w:val=&quot;decimal&quot; /&gt;&lt;w:lvlText w:val=&quot;%1.%2.%3.%4.%5.%6.%7&quot; /&gt;&lt;w:lvlJc w:val=&quot;left&quot; /&gt;&lt;w:pPr&gt;&lt;w:tabs&gt;&lt;w:tab w:val=&quot;num&quot; w:pos=&quot;1296&quot; /&gt;&lt;/w:tabs&gt;&lt;w:ind w:left=&quot;1296&quot; w:hanging=&quot;1296&quot; /&gt;&lt;/w:pPr&gt;&lt;/w:lvl&gt;&lt;w:lvl w:ilvl=&quot;7&quot;&gt;&lt;w:start w:val=&quot;1&quot; /&gt;&lt;w:numFmt w:val=&quot;decimal&quot; /&gt;&lt;w:lvlText w:val=&quot;%1.%2.%3.%4.%5.%6.%7.%8&quot; /&gt;&lt;w:lvlJc w:val=&quot;left&quot; /&gt;&lt;w:pPr&gt;&lt;w:tabs&gt;&lt;w:tab w:val=&quot;num&quot; w:pos=&quot;1440&quot; /&gt;&lt;/w:tabs&gt;&lt;w:ind w:left=&quot;1440&quot; w:hanging=&quot;1440&quot; /&gt;&lt;/w:pPr&gt;&lt;/w:lvl&gt;&lt;w:lvl w:ilvl=&quot;8&quot;&gt;&lt;w:start w:val=&quot;1&quot; /&gt;&lt;w:numFmt w:val=&quot;decimal&quot; /&gt;&lt;w:lvlText w:val=&quot;%1.%2.%3.%4.%5.%6.%7.%8.%9&quot; /&gt;&lt;w:lvlJc w:val=&quot;left&quot; /&gt;&lt;w:pPr&gt;&lt;w:tabs&gt;&lt;w:tab w:val=&quot;num&quot; w:pos=&quot;1584&quot; /&gt;&lt;/w:tabs&gt;&lt;w:ind w:left=&quot;1584&quot; w:hanging=&quot;1584&quot; /&gt;&lt;/w:pPr&gt;&lt;/w:lvl&gt;&lt;/w:abstractNum&gt;&lt;w:abstractNum w:abstractNumId=&quot;14&quot; w15:restartNumberingAfterBreak=&quot;0&quot;&gt;&lt;w:nsid w:val=&quot;25001849&quot; /&gt;&lt;w:multiLevelType w:val=&quot;multilevel&quot; /&gt;&lt;w:tmpl w:val=&quot;0807001F&quot; /&gt;&lt;w:lvl w:ilvl=&quot;0&quot;&gt;&lt;w:start w:val=&quot;1&quot; /&gt;&lt;w:numFmt w:val=&quot;decimal&quot; /&gt;&lt;w:lvlText w:val=&quot;%1.&quot; /&gt;&lt;w:lvlJc w:val=&quot;left&quot; /&gt;&lt;w:pPr&gt;&lt;w:ind w:left=&quot;360&quot; w:hanging=&quot;360&quot; /&gt;&lt;/w:pPr&gt;&lt;/w:lvl&gt;&lt;w:lvl w:ilvl=&quot;1&quot;&gt;&lt;w:start w:val=&quot;1&quot; /&gt;&lt;w:numFmt w:val=&quot;decimal&quot; /&gt;&lt;w:lvlText w:val=&quot;%1.%2.&quot; /&gt;&lt;w:lvlJc w:val=&quot;left&quot; /&gt;&lt;w:pPr&gt;&lt;w:ind w:left=&quot;792&quot; w:hanging=&quot;432&quot; /&gt;&lt;/w:pPr&gt;&lt;/w:lvl&gt;&lt;w:lvl w:ilvl=&quot;2&quot;&gt;&lt;w:start w:val=&quot;1&quot; /&gt;&lt;w:numFmt w:val=&quot;decimal&quot; /&gt;&lt;w:lvlText w:val=&quot;%1.%2.%3.&quot; /&gt;&lt;w:lvlJc w:val=&quot;left&quot; /&gt;&lt;w:pPr&gt;&lt;w:ind w:left=&quot;1224&quot; w:hanging=&quot;504&quot; /&gt;&lt;/w:pPr&gt;&lt;/w:lvl&gt;&lt;w:lvl w:ilvl=&quot;3&quot;&gt;&lt;w:start w:val=&quot;1&quot; /&gt;&lt;w:numFmt w:val=&quot;decimal&quot; /&gt;&lt;w:lvlText w:val=&quot;%1.%2.%3.%4.&quot; /&gt;&lt;w:lvlJc w:val=&quot;left&quot; /&gt;&lt;w:pPr&gt;&lt;w:ind w:left=&quot;1728&quot; w:hanging=&quot;648&quot; /&gt;&lt;/w:pPr&gt;&lt;/w:lvl&gt;&lt;w:lvl w:ilvl=&quot;4&quot;&gt;&lt;w:start w:val=&quot;1&quot; /&gt;&lt;w:numFmt w:val=&quot;decimal&quot; /&gt;&lt;w:lvlText w:val=&quot;%1.%2.%3.%4.%5.&quot; /&gt;&lt;w:lvlJc w:val=&quot;left&quot; /&gt;&lt;w:pPr&gt;&lt;w:ind w:left=&quot;2232&quot; w:hanging=&quot;792&quot; /&gt;&lt;/w:pPr&gt;&lt;/w:lvl&gt;&lt;w:lvl w:ilvl=&quot;5&quot;&gt;&lt;w:start w:val=&quot;1&quot; /&gt;&lt;w:numFmt w:val=&quot;decimal&quot; /&gt;&lt;w:lvlText w:val=&quot;%1.%2.%3.%4.%5.%6.&quot; /&gt;&lt;w:lvlJc w:val=&quot;left&quot; /&gt;&lt;w:pPr&gt;&lt;w:ind w:left=&quot;2736&quot; w:hanging=&quot;936&quot; /&gt;&lt;/w:pPr&gt;&lt;/w:lvl&gt;&lt;w:lvl w:ilvl=&quot;6&quot;&gt;&lt;w:start w:val=&quot;1&quot; /&gt;&lt;w:numFmt w:val=&quot;decimal&quot; /&gt;&lt;w:lvlText w:val=&quot;%1.%2.%3.%4.%5.%6.%7.&quot; /&gt;&lt;w:lvlJc w:val=&quot;left&quot; /&gt;&lt;w:pPr&gt;&lt;w:ind w:left=&quot;3240&quot; w:hanging=&quot;1080&quot; /&gt;&lt;/w:pPr&gt;&lt;/w:lvl&gt;&lt;w:lvl w:ilvl=&quot;7&quot;&gt;&lt;w:start w:val=&quot;1&quot; /&gt;&lt;w:numFmt w:val=&quot;decimal&quot; /&gt;&lt;w:lvlText w:val=&quot;%1.%2.%3.%4.%5.%6.%7.%8.&quot; /&gt;&lt;w:lvlJc w:val=&quot;left&quot; /&gt;&lt;w:pPr&gt;&lt;w:ind w:left=&quot;3744&quot; w:hanging=&quot;1224&quot; /&gt;&lt;/w:pPr&gt;&lt;/w:lvl&gt;&lt;w:lvl w:ilvl=&quot;8&quot;&gt;&lt;w:start w:val=&quot;1&quot; /&gt;&lt;w:numFmt w:val=&quot;decimal&quot; /&gt;&lt;w:lvlText w:val=&quot;%1.%2.%3.%4.%5.%6.%7.%8.%9.&quot; /&gt;&lt;w:lvlJc w:val=&quot;left&quot; /&gt;&lt;w:pPr&gt;&lt;w:ind w:left=&quot;4320&quot; w:hanging=&quot;1440&quot; /&gt;&lt;/w:pPr&gt;&lt;/w:lvl&gt;&lt;/w:abstractNum&gt;&lt;w:abstractNum w:abstractNumId=&quot;15&quot; w15:restartNumberingAfterBreak=&quot;0&quot;&gt;&lt;w:nsid w:val=&quot;26640EB9&quot; /&gt;&lt;w:multiLevelType w:val=&quot;hybridMultilevel&quot; /&gt;&lt;w:tmpl w:val=&quot;19EA9EA2&quot; /&gt;&lt;w:lvl w:ilvl=&quot;0&quot; w:tplc=&quot;65BA0F46&quot;&gt;&lt;w:start w:val=&quot;1&quot; /&gt;&lt;w:numFmt w:val=&quot;bullet&quot; /&gt;&lt;w:pStyle w:val=&quot;VBS-TabelleBullet1&quot; /&gt;&lt;w:lvlText w:val=&quot;&quot; /&gt;&lt;w:lvlJc w:val=&quot;left&quot; /&gt;&lt;w:pPr&gt;&lt;w:ind w:left=&quot;720&quot; w:hanging=&quot;360&quot; /&gt;&lt;/w:pPr&gt;&lt;w:rPr&gt;&lt;w:rFonts w:ascii=&quot;Symbol&quot; w:hAnsi=&quot;Symbol&quot; w:hint=&quot;default&quot; /&gt;&lt;/w:rPr&gt;&lt;/w:lvl&gt;&lt;w:lvl w:ilvl=&quot;1&quot; w:tplc=&quot;08070003&quot; w:tentative=&quot;1&quot;&gt;&lt;w:start w:val=&quot;1&quot; /&gt;&lt;w:numFmt w:val=&quot;bullet&quot; /&gt;&lt;w:lvlText w:val=&quot;o&quot; /&gt;&lt;w:lvlJc w:val=&quot;left&quot; /&gt;&lt;w:pPr&gt;&lt;w:ind w:left=&quot;1440&quot; w:hanging=&quot;360&quot; /&gt;&lt;/w:pPr&gt;&lt;w:rPr&gt;&lt;w:rFonts w:ascii=&quot;Courier New&quot; w:hAnsi=&quot;Courier New&quot; w:cs=&quot;Courier New&quot; w:hint=&quot;default&quot; /&gt;&lt;/w:rPr&gt;&lt;/w:lvl&gt;&lt;w:lvl w:ilvl=&quot;2&quot; w:tplc=&quot;08070005&quot; w:tentative=&quot;1&quot;&gt;&lt;w:start w:val=&quot;1&quot; /&gt;&lt;w:numFmt w:val=&quot;bullet&quot; /&gt;&lt;w:lvlText w:val=&quot;&quot; /&gt;&lt;w:lvlJc w:val=&quot;left&quot; /&gt;&lt;w:pPr&gt;&lt;w:ind w:left=&quot;2160&quot; w:hanging=&quot;360&quot; /&gt;&lt;/w:pPr&gt;&lt;w:rPr&gt;&lt;w:rFonts w:ascii=&quot;Wingdings&quot; w:hAnsi=&quot;Wingdings&quot; w:hint=&quot;default&quot; /&gt;&lt;/w:rPr&gt;&lt;/w:lvl&gt;&lt;w:lvl w:ilvl=&quot;3&quot; w:tplc=&quot;08070001&quot; w:tentative=&quot;1&quot;&gt;&lt;w:start w:val=&quot;1&quot; /&gt;&lt;w:numFmt w:val=&quot;bullet&quot; /&gt;&lt;w:lvlText w:val=&quot;&quot; /&gt;&lt;w:lvlJc w:val=&quot;left&quot; /&gt;&lt;w:pPr&gt;&lt;w:ind w:left=&quot;2880&quot; w:hanging=&quot;360&quot; /&gt;&lt;/w:pPr&gt;&lt;w:rPr&gt;&lt;w:rFonts w:ascii=&quot;Symbol&quot; w:hAnsi=&quot;Symbol&quot; w:hint=&quot;default&quot; /&gt;&lt;/w:rPr&gt;&lt;/w:lvl&gt;&lt;w:lvl w:ilvl=&quot;4&quot; w:tplc=&quot;08070003&quot; w:tentative=&quot;1&quot;&gt;&lt;w:start w:val=&quot;1&quot; /&gt;&lt;w:numFmt w:val=&quot;bullet&quot; /&gt;&lt;w:lvlText w:val=&quot;o&quot; /&gt;&lt;w:lvlJc w:val=&quot;left&quot; /&gt;&lt;w:pPr&gt;&lt;w:ind w:left=&quot;3600&quot; w:hanging=&quot;360&quot; /&gt;&lt;/w:pPr&gt;&lt;w:rPr&gt;&lt;w:rFonts w:ascii=&quot;Courier New&quot; w:hAnsi=&quot;Courier New&quot; w:cs=&quot;Courier New&quot; w:hint=&quot;default&quot; /&gt;&lt;/w:rPr&gt;&lt;/w:lvl&gt;&lt;w:lvl w:ilvl=&quot;5&quot; w:tplc=&quot;08070005&quot; w:tentative=&quot;1&quot;&gt;&lt;w:start w:val=&quot;1&quot; /&gt;&lt;w:numFmt w:val=&quot;bullet&quot; /&gt;&lt;w:lvlText w:val=&quot;&quot; /&gt;&lt;w:lvlJc w:val=&quot;left&quot; /&gt;&lt;w:pPr&gt;&lt;w:ind w:left=&quot;4320&quot; w:hanging=&quot;360&quot; /&gt;&lt;/w:pPr&gt;&lt;w:rPr&gt;&lt;w:rFonts w:ascii=&quot;Wingdings&quot; w:hAnsi=&quot;Wingdings&quot; w:hint=&quot;default&quot; /&gt;&lt;/w:rPr&gt;&lt;/w:lvl&gt;&lt;w:lvl w:ilvl=&quot;6&quot; w:tplc=&quot;08070001&quot; w:tentative=&quot;1&quot;&gt;&lt;w:start w:val=&quot;1&quot; /&gt;&lt;w:numFmt w:val=&quot;bullet&quot; /&gt;&lt;w:lvlText w:val=&quot;&quot; /&gt;&lt;w:lvlJc w:val=&quot;left&quot; /&gt;&lt;w:pPr&gt;&lt;w:ind w:left=&quot;5040&quot; w:hanging=&quot;360&quot; /&gt;&lt;/w:pPr&gt;&lt;w:rPr&gt;&lt;w:rFonts w:ascii=&quot;Symbol&quot; w:hAnsi=&quot;Symbol&quot; w:hint=&quot;default&quot; /&gt;&lt;/w:rPr&gt;&lt;/w:lvl&gt;&lt;w:lvl w:ilvl=&quot;7&quot; w:tplc=&quot;08070003&quot; w:tentative=&quot;1&quot;&gt;&lt;w:start w:val=&quot;1&quot; /&gt;&lt;w:numFmt w:val=&quot;bullet&quot; /&gt;&lt;w:lvlText w:val=&quot;o&quot; /&gt;&lt;w:lvlJc w:val=&quot;left&quot; /&gt;&lt;w:pPr&gt;&lt;w:ind w:left=&quot;5760&quot; w:hanging=&quot;360&quot; /&gt;&lt;/w:pPr&gt;&lt;w:rPr&gt;&lt;w:rFonts w:ascii=&quot;Courier New&quot; w:hAnsi=&quot;Courier New&quot; w:cs=&quot;Courier New&quot; w:hint=&quot;default&quot; /&gt;&lt;/w:rPr&gt;&lt;/w:lvl&gt;&lt;w:lvl w:ilvl=&quot;8&quot; w:tplc=&quot;08070005&quot; w:tentative=&quot;1&quot;&gt;&lt;w:start w:val=&quot;1&quot; /&gt;&lt;w:numFmt w:val=&quot;bullet&quot; /&gt;&lt;w:lvlText w:val=&quot;&quot; /&gt;&lt;w:lvlJc w:val=&quot;left&quot; /&gt;&lt;w:pPr&gt;&lt;w:ind w:left=&quot;6480&quot; w:hanging=&quot;360&quot; /&gt;&lt;/w:pPr&gt;&lt;w:rPr&gt;&lt;w:rFonts w:ascii=&quot;Wingdings&quot; w:hAnsi=&quot;Wingdings&quot; w:hint=&quot;default&quot; /&gt;&lt;/w:rPr&gt;&lt;/w:lvl&gt;&lt;/w:abstractNum&gt;&lt;w:abstractNum w:abstractNumId=&quot;16&quot; w15:restartNumberingAfterBreak=&quot;0&quot;&gt;&lt;w:nsid w:val=&quot;27C4355F&quot; /&gt;&lt;w:multiLevelType w:val=&quot;hybridMultilevel&quot; /&gt;&lt;w:tmpl w:val=&quot;33A8F9DA&quot; /&gt;&lt;w:lvl w:ilvl=&quot;0&quot; w:tplc=&quot;B54CBC60&quot;&gt;&lt;w:start w:val=&quot;1&quot; /&gt;&lt;w:numFmt w:val=&quot;lowerLetter&quot; /&gt;&lt;w:pStyle w:val=&quot;VBS-EingercktBullet4&quot; /&gt;&lt;w:lvlText w:val=&quot;%1.&quot; /&gt;&lt;w:lvlJc w:val=&quot;left&quot; /&gt;&lt;w:pPr&gt;&lt;w:ind w:left=&quot;1713&quot; w:hanging=&quot;360&quot; /&gt;&lt;/w:pPr&gt;&lt;/w:lvl&gt;&lt;w:lvl w:ilvl=&quot;1&quot; w:tplc=&quot;08070019&quot; w:tentative=&quot;1&quot;&gt;&lt;w:start w:val=&quot;1&quot; /&gt;&lt;w:numFmt w:val=&quot;lowerLetter&quot; /&gt;&lt;w:lvlText w:val=&quot;%2.&quot; /&gt;&lt;w:lvlJc w:val=&quot;left&quot; /&gt;&lt;w:pPr&gt;&lt;w:ind w:left=&quot;2433&quot; w:hanging=&quot;360&quot; /&gt;&lt;/w:pPr&gt;&lt;/w:lvl&gt;&lt;w:lvl w:ilvl=&quot;2&quot; w:tplc=&quot;0807001B&quot; w:tentative=&quot;1&quot;&gt;&lt;w:start w:val=&quot;1&quot; /&gt;&lt;w:numFmt w:val=&quot;lowerRoman&quot; /&gt;&lt;w:lvlText w:val=&quot;%3.&quot; /&gt;&lt;w:lvlJc w:val=&quot;right&quot; /&gt;&lt;w:pPr&gt;&lt;w:ind w:left=&quot;3153&quot; w:hanging=&quot;180&quot; /&gt;&lt;/w:pPr&gt;&lt;/w:lvl&gt;&lt;w:lvl w:ilvl=&quot;3&quot; w:tplc=&quot;0807000F&quot; w:tentative=&quot;1&quot;&gt;&lt;w:start w:val=&quot;1&quot; /&gt;&lt;w:numFmt w:val=&quot;decimal&quot; /&gt;&lt;w:lvlText w:val=&quot;%4.&quot; /&gt;&lt;w:lvlJc w:val=&quot;left&quot; /&gt;&lt;w:pPr&gt;&lt;w:ind w:left=&quot;3873&quot; w:hanging=&quot;360&quot; /&gt;&lt;/w:pPr&gt;&lt;/w:lvl&gt;&lt;w:lvl w:ilvl=&quot;4&quot; w:tplc=&quot;08070019&quot; w:tentative=&quot;1&quot;&gt;&lt;w:start w:val=&quot;1&quot; /&gt;&lt;w:numFmt w:val=&quot;lowerLetter&quot; /&gt;&lt;w:lvlText w:val=&quot;%5.&quot; /&gt;&lt;w:lvlJc w:val=&quot;left&quot; /&gt;&lt;w:pPr&gt;&lt;w:ind w:left=&quot;4593&quot; w:hanging=&quot;360&quot; /&gt;&lt;/w:pPr&gt;&lt;/w:lvl&gt;&lt;w:lvl w:ilvl=&quot;5&quot; w:tplc=&quot;0807001B&quot; w:tentative=&quot;1&quot;&gt;&lt;w:start w:val=&quot;1&quot; /&gt;&lt;w:numFmt w:val=&quot;lowerRoman&quot; /&gt;&lt;w:lvlText w:val=&quot;%6.&quot; /&gt;&lt;w:lvlJc w:val=&quot;right&quot; /&gt;&lt;w:pPr&gt;&lt;w:ind w:left=&quot;5313&quot; w:hanging=&quot;180&quot; /&gt;&lt;/w:pPr&gt;&lt;/w:lvl&gt;&lt;w:lvl w:ilvl=&quot;6&quot; w:tplc=&quot;0807000F&quot; w:tentative=&quot;1&quot;&gt;&lt;w:start w:val=&quot;1&quot; /&gt;&lt;w:numFmt w:val=&quot;decimal&quot; /&gt;&lt;w:lvlText w:val=&quot;%7.&quot; /&gt;&lt;w:lvlJc w:val=&quot;left&quot; /&gt;&lt;w:pPr&gt;&lt;w:ind w:left=&quot;6033&quot; w:hanging=&quot;360&quot; /&gt;&lt;/w:pPr&gt;&lt;/w:lvl&gt;&lt;w:lvl w:ilvl=&quot;7&quot; w:tplc=&quot;08070019&quot; w:tentative=&quot;1&quot;&gt;&lt;w:start w:val=&quot;1&quot; /&gt;&lt;w:numFmt w:val=&quot;lowerLetter&quot; /&gt;&lt;w:lvlText w:val=&quot;%8.&quot; /&gt;&lt;w:lvlJc w:val=&quot;left&quot; /&gt;&lt;w:pPr&gt;&lt;w:ind w:left=&quot;6753&quot; w:hanging=&quot;360&quot; /&gt;&lt;/w:pPr&gt;&lt;/w:lvl&gt;&lt;w:lvl w:ilvl=&quot;8&quot; w:tplc=&quot;0807001B&quot; w:tentative=&quot;1&quot;&gt;&lt;w:start w:val=&quot;1&quot; /&gt;&lt;w:numFmt w:val=&quot;lowerRoman&quot; /&gt;&lt;w:lvlText w:val=&quot;%9.&quot; /&gt;&lt;w:lvlJc w:val=&quot;right&quot; /&gt;&lt;w:pPr&gt;&lt;w:ind w:left=&quot;7473&quot; w:hanging=&quot;180&quot; /&gt;&lt;/w:pPr&gt;&lt;/w:lvl&gt;&lt;/w:abstractNum&gt;&lt;w:abstractNum w:abstractNumId=&quot;17&quot; w15:restartNumberingAfterBreak=&quot;0&quot;&gt;&lt;w:nsid w:val=&quot;27D138BC&quot; /&gt;&lt;w:multiLevelType w:val=&quot;hybridMultilevel&quot; /&gt;&lt;w:tmpl w:val=&quot;F78EA4CC&quot; /&gt;&lt;w:lvl w:ilvl=&quot;0&quot; w:tplc=&quot;5E02E576&quot;&gt;&lt;w:numFmt w:val=&quot;bullet&quot; /&gt;&lt;w:pStyle w:val=&quot;VBS-EingercktBullet3&quot; /&gt;&lt;w:lvlText w:val=&quot;+&quot; /&gt;&lt;w:lvlJc w:val=&quot;left&quot; /&gt;&lt;w:pPr&gt;&lt;w:ind w:left=&quot;1713&quot; w:hanging=&quot;360&quot; /&gt;&lt;/w:pPr&gt;&lt;w:rPr&gt;&lt;w:rFonts w:ascii=&quot;Arial&quot; w:eastAsia=&quot;Calibri&quot; w:hAnsi=&quot;Arial&quot; w:hint=&quot;default&quot; /&gt;&lt;/w:rPr&gt;&lt;/w:lvl&gt;&lt;w:lvl w:ilvl=&quot;1&quot; w:tplc=&quot;08070003&quot; w:tentative=&quot;1&quot;&gt;&lt;w:start w:val=&quot;1&quot; /&gt;&lt;w:numFmt w:val=&quot;bullet&quot; /&gt;&lt;w:lvlText w:val=&quot;o&quot; /&gt;&lt;w:lvlJc w:val=&quot;left&quot; /&gt;&lt;w:pPr&gt;&lt;w:ind w:left=&quot;2433&quot; w:hanging=&quot;360&quot; /&gt;&lt;/w:pPr&gt;&lt;w:rPr&gt;&lt;w:rFonts w:ascii=&quot;Courier New&quot; w:hAnsi=&quot;Courier New&quot; w:cs=&quot;Courier New&quot; w:hint=&quot;default&quot; /&gt;&lt;/w:rPr&gt;&lt;/w:lvl&gt;&lt;w:lvl w:ilvl=&quot;2&quot; w:tplc=&quot;08070005&quot; w:tentative=&quot;1&quot;&gt;&lt;w:start w:val=&quot;1&quot; /&gt;&lt;w:numFmt w:val=&quot;bullet&quot; /&gt;&lt;w:lvlText w:val=&quot;&quot; /&gt;&lt;w:lvlJc w:val=&quot;left&quot; /&gt;&lt;w:pPr&gt;&lt;w:ind w:left=&quot;3153&quot; w:hanging=&quot;360&quot; /&gt;&lt;/w:pPr&gt;&lt;w:rPr&gt;&lt;w:rFonts w:ascii=&quot;Wingdings&quot; w:hAnsi=&quot;Wingdings&quot; w:hint=&quot;default&quot; /&gt;&lt;/w:rPr&gt;&lt;/w:lvl&gt;&lt;w:lvl w:ilvl=&quot;3&quot; w:tplc=&quot;08070001&quot; w:tentative=&quot;1&quot;&gt;&lt;w:start w:val=&quot;1&quot; /&gt;&lt;w:numFmt w:val=&quot;bullet&quot; /&gt;&lt;w:lvlText w:val=&quot;&quot; /&gt;&lt;w:lvlJc w:val=&quot;left&quot; /&gt;&lt;w:pPr&gt;&lt;w:ind w:left=&quot;3873&quot; w:hanging=&quot;360&quot; /&gt;&lt;/w:pPr&gt;&lt;w:rPr&gt;&lt;w:rFonts w:ascii=&quot;Symbol&quot; w:hAnsi=&quot;Symbol&quot; w:hint=&quot;default&quot; /&gt;&lt;/w:rPr&gt;&lt;/w:lvl&gt;&lt;w:lvl w:ilvl=&quot;4&quot; w:tplc=&quot;08070003&quot; w:tentative=&quot;1&quot;&gt;&lt;w:start w:val=&quot;1&quot; /&gt;&lt;w:numFmt w:val=&quot;bullet&quot; /&gt;&lt;w:lvlText w:val=&quot;o&quot; /&gt;&lt;w:lvlJc w:val=&quot;left&quot; /&gt;&lt;w:pPr&gt;&lt;w:ind w:left=&quot;4593&quot; w:hanging=&quot;360&quot; /&gt;&lt;/w:pPr&gt;&lt;w:rPr&gt;&lt;w:rFonts w:ascii=&quot;Courier New&quot; w:hAnsi=&quot;Courier New&quot; w:cs=&quot;Courier New&quot; w:hint=&quot;default&quot; /&gt;&lt;/w:rPr&gt;&lt;/w:lvl&gt;&lt;w:lvl w:ilvl=&quot;5&quot; w:tplc=&quot;08070005&quot; w:tentative=&quot;1&quot;&gt;&lt;w:start w:val=&quot;1&quot; /&gt;&lt;w:numFmt w:val=&quot;bullet&quot; /&gt;&lt;w:lvlText w:val=&quot;&quot; /&gt;&lt;w:lvlJc w:val=&quot;left&quot; /&gt;&lt;w:pPr&gt;&lt;w:ind w:left=&quot;5313&quot; w:hanging=&quot;360&quot; /&gt;&lt;/w:pPr&gt;&lt;w:rPr&gt;&lt;w:rFonts w:ascii=&quot;Wingdings&quot; w:hAnsi=&quot;Wingdings&quot; w:hint=&quot;default&quot; /&gt;&lt;/w:rPr&gt;&lt;/w:lvl&gt;&lt;w:lvl w:ilvl=&quot;6&quot; w:tplc=&quot;08070001&quot; w:tentative=&quot;1&quot;&gt;&lt;w:start w:val=&quot;1&quot; /&gt;&lt;w:numFmt w:val=&quot;bullet&quot; /&gt;&lt;w:lvlText w:val=&quot;&quot; /&gt;&lt;w:lvlJc w:val=&quot;left&quot; /&gt;&lt;w:pPr&gt;&lt;w:ind w:left=&quot;6033&quot; w:hanging=&quot;360&quot; /&gt;&lt;/w:pPr&gt;&lt;w:rPr&gt;&lt;w:rFonts w:ascii=&quot;Symbol&quot; w:hAnsi=&quot;Symbol&quot; w:hint=&quot;default&quot; /&gt;&lt;/w:rPr&gt;&lt;/w:lvl&gt;&lt;w:lvl w:ilvl=&quot;7&quot; w:tplc=&quot;08070003&quot; w:tentative=&quot;1&quot;&gt;&lt;w:start w:val=&quot;1&quot; /&gt;&lt;w:numFmt w:val=&quot;bullet&quot; /&gt;&lt;w:lvlText w:val=&quot;o&quot; /&gt;&lt;w:lvlJc w:val=&quot;left&quot; /&gt;&lt;w:pPr&gt;&lt;w:ind w:left=&quot;6753&quot; w:hanging=&quot;360&quot; /&gt;&lt;/w:pPr&gt;&lt;w:rPr&gt;&lt;w:rFonts w:ascii=&quot;Courier New&quot; w:hAnsi=&quot;Courier New&quot; w:cs=&quot;Courier New&quot; w:hint=&quot;default&quot; /&gt;&lt;/w:rPr&gt;&lt;/w:lvl&gt;&lt;w:lvl w:ilvl=&quot;8&quot; w:tplc=&quot;08070005&quot; w:tentative=&quot;1&quot;&gt;&lt;w:start w:val=&quot;1&quot; /&gt;&lt;w:numFmt w:val=&quot;bullet&quot; /&gt;&lt;w:lvlText w:val=&quot;&quot; /&gt;&lt;w:lvlJc w:val=&quot;left&quot; /&gt;&lt;w:pPr&gt;&lt;w:ind w:left=&quot;7473&quot; w:hanging=&quot;360&quot; /&gt;&lt;/w:pPr&gt;&lt;w:rPr&gt;&lt;w:rFonts w:ascii=&quot;Wingdings&quot; w:hAnsi=&quot;Wingdings&quot; w:hint=&quot;default&quot; /&gt;&lt;/w:rPr&gt;&lt;/w:lvl&gt;&lt;/w:abstractNum&gt;&lt;w:abstractNum w:abstractNumId=&quot;18&quot; w15:restartNumberingAfterBreak=&quot;0&quot;&gt;&lt;w:nsid w:val=&quot;2C381E27&quot; /&gt;&lt;w:multiLevelType w:val=&quot;hybridMultilevel&quot; /&gt;&lt;w:tmpl w:val=&quot;81726B26&quot; /&gt;&lt;w:lvl w:ilvl=&quot;0&quot; w:tplc=&quot;8A8487BE&quot;&gt;&lt;w:start w:val=&quot;1&quot; /&gt;&lt;w:numFmt w:val=&quot;bullet&quot; /&gt;&lt;w:pStyle w:val=&quot;VBS-EingercktBullet1&quot; /&gt;&lt;w:lvlText w:val=&quot;&quot; /&gt;&lt;w:lvlJc w:val=&quot;left&quot; /&gt;&lt;w:pPr&gt;&lt;w:ind w:left=&quot;1352&quot; w:hanging=&quot;360&quot; /&gt;&lt;/w:pPr&gt;&lt;w:rPr&gt;&lt;w:rFonts w:ascii=&quot;Symbol&quot; w:hAnsi=&quot;Symbol&quot; w:hint=&quot;default&quot; /&gt;&lt;/w:rPr&gt;&lt;/w:lvl&gt;&lt;w:lvl w:ilvl=&quot;1&quot; w:tplc=&quot;08070003&quot; w:tentative=&quot;1&quot;&gt;&lt;w:start w:val=&quot;1&quot; /&gt;&lt;w:numFmt w:val=&quot;bullet&quot; /&gt;&lt;w:lvlText w:val=&quot;o&quot; /&gt;&lt;w:lvlJc w:val=&quot;left&quot; /&gt;&lt;w:pPr&gt;&lt;w:ind w:left=&quot;2072&quot; w:hanging=&quot;360&quot; /&gt;&lt;/w:pPr&gt;&lt;w:rPr&gt;&lt;w:rFonts w:ascii=&quot;Courier New&quot; w:hAnsi=&quot;Courier New&quot; w:cs=&quot;Courier New&quot; w:hint=&quot;default&quot; /&gt;&lt;/w:rPr&gt;&lt;/w:lvl&gt;&lt;w:lvl w:ilvl=&quot;2&quot; w:tplc=&quot;08070005&quot; w:tentative=&quot;1&quot;&gt;&lt;w:start w:val=&quot;1&quot; /&gt;&lt;w:numFmt w:val=&quot;bullet&quot; /&gt;&lt;w:lvlText w:val=&quot;&quot; /&gt;&lt;w:lvlJc w:val=&quot;left&quot; /&gt;&lt;w:pPr&gt;&lt;w:ind w:left=&quot;2792&quot; w:hanging=&quot;360&quot; /&gt;&lt;/w:pPr&gt;&lt;w:rPr&gt;&lt;w:rFonts w:ascii=&quot;Wingdings&quot; w:hAnsi=&quot;Wingdings&quot; w:hint=&quot;default&quot; /&gt;&lt;/w:rPr&gt;&lt;/w:lvl&gt;&lt;w:lvl w:ilvl=&quot;3&quot; w:tplc=&quot;08070001&quot; w:tentative=&quot;1&quot;&gt;&lt;w:start w:val=&quot;1&quot; /&gt;&lt;w:numFmt w:val=&quot;bullet&quot; /&gt;&lt;w:lvlText w:val=&quot;&quot; /&gt;&lt;w:lvlJc w:val=&quot;left&quot; /&gt;&lt;w:pPr&gt;&lt;w:ind w:left=&quot;3512&quot; w:hanging=&quot;360&quot; /&gt;&lt;/w:pPr&gt;&lt;w:rPr&gt;&lt;w:rFonts w:ascii=&quot;Symbol&quot; w:hAnsi=&quot;Symbol&quot; w:hint=&quot;default&quot; /&gt;&lt;/w:rPr&gt;&lt;/w:lvl&gt;&lt;w:lvl w:ilvl=&quot;4&quot; w:tplc=&quot;08070003&quot; w:tentative=&quot;1&quot;&gt;&lt;w:start w:val=&quot;1&quot; /&gt;&lt;w:numFmt w:val=&quot;bullet&quot; /&gt;&lt;w:lvlText w:val=&quot;o&quot; /&gt;&lt;w:lvlJc w:val=&quot;left&quot; /&gt;&lt;w:pPr&gt;&lt;w:ind w:left=&quot;4232&quot; w:hanging=&quot;360&quot; /&gt;&lt;/w:pPr&gt;&lt;w:rPr&gt;&lt;w:rFonts w:ascii=&quot;Courier New&quot; w:hAnsi=&quot;Courier New&quot; w:cs=&quot;Courier New&quot; w:hint=&quot;default&quot; /&gt;&lt;/w:rPr&gt;&lt;/w:lvl&gt;&lt;w:lvl w:ilvl=&quot;5&quot; w:tplc=&quot;08070005&quot; w:tentative=&quot;1&quot;&gt;&lt;w:start w:val=&quot;1&quot; /&gt;&lt;w:numFmt w:val=&quot;bullet&quot; /&gt;&lt;w:lvlText w:val=&quot;&quot; /&gt;&lt;w:lvlJc w:val=&quot;left&quot; /&gt;&lt;w:pPr&gt;&lt;w:ind w:left=&quot;4952&quot; w:hanging=&quot;360&quot; /&gt;&lt;/w:pPr&gt;&lt;w:rPr&gt;&lt;w:rFonts w:ascii=&quot;Wingdings&quot; w:hAnsi=&quot;Wingdings&quot; w:hint=&quot;default&quot; /&gt;&lt;/w:rPr&gt;&lt;/w:lvl&gt;&lt;w:lvl w:ilvl=&quot;6&quot; w:tplc=&quot;08070001&quot; w:tentative=&quot;1&quot;&gt;&lt;w:start w:val=&quot;1&quot; /&gt;&lt;w:numFmt w:val=&quot;bullet&quot; /&gt;&lt;w:lvlText w:val=&quot;&quot; /&gt;&lt;w:lvlJc w:val=&quot;left&quot; /&gt;&lt;w:pPr&gt;&lt;w:ind w:left=&quot;5672&quot; w:hanging=&quot;360&quot; /&gt;&lt;/w:pPr&gt;&lt;w:rPr&gt;&lt;w:rFonts w:ascii=&quot;Symbol&quot; w:hAnsi=&quot;Symbol&quot; w:hint=&quot;default&quot; /&gt;&lt;/w:rPr&gt;&lt;/w:lvl&gt;&lt;w:lvl w:ilvl=&quot;7&quot; w:tplc=&quot;08070003&quot; w:tentative=&quot;1&quot;&gt;&lt;w:start w:val=&quot;1&quot; /&gt;&lt;w:numFmt w:val=&quot;bullet&quot; /&gt;&lt;w:lvlText w:val=&quot;o&quot; /&gt;&lt;w:lvlJc w:val=&quot;left&quot; /&gt;&lt;w:pPr&gt;&lt;w:ind w:left=&quot;6392&quot; w:hanging=&quot;360&quot; /&gt;&lt;/w:pPr&gt;&lt;w:rPr&gt;&lt;w:rFonts w:ascii=&quot;Courier New&quot; w:hAnsi=&quot;Courier New&quot; w:cs=&quot;Courier New&quot; w:hint=&quot;default&quot; /&gt;&lt;/w:rPr&gt;&lt;/w:lvl&gt;&lt;w:lvl w:ilvl=&quot;8&quot; w:tplc=&quot;08070005&quot; w:tentative=&quot;1&quot;&gt;&lt;w:start w:val=&quot;1&quot; /&gt;&lt;w:numFmt w:val=&quot;bullet&quot; /&gt;&lt;w:lvlText w:val=&quot;&quot; /&gt;&lt;w:lvlJc w:val=&quot;left&quot; /&gt;&lt;w:pPr&gt;&lt;w:ind w:left=&quot;7112&quot; w:hanging=&quot;360&quot; /&gt;&lt;/w:pPr&gt;&lt;w:rPr&gt;&lt;w:rFonts w:ascii=&quot;Wingdings&quot; w:hAnsi=&quot;Wingdings&quot; w:hint=&quot;default&quot; /&gt;&lt;/w:rPr&gt;&lt;/w:lvl&gt;&lt;/w:abstractNum&gt;&lt;w:abstractNum w:abstractNumId=&quot;19&quot; w15:restartNumberingAfterBreak=&quot;0&quot;&gt;&lt;w:nsid w:val=&quot;2D695BA8&quot; /&gt;&lt;w:multiLevelType w:val=&quot;hybridMultilevel&quot; /&gt;&lt;w:tmpl w:val=&quot;17DE13FA&quot; /&gt;&lt;w:lvl w:ilvl=&quot;0&quot; w:tplc=&quot;3DAC4820&quot;&gt;&lt;w:start w:val=&quot;1&quot; /&gt;&lt;w:numFmt w:val=&quot;bullet&quot; /&gt;&lt;w:lvlText w:val=&quot;-&quot; /&gt;&lt;w:lvlJc w:val=&quot;left&quot; /&gt;&lt;w:pPr&gt;&lt;w:tabs&gt;&lt;w:tab w:val=&quot;num&quot; w:pos=&quot;170&quot; /&gt;&lt;/w:tabs&gt;&lt;w:ind w:left=&quot;170&quot; w:hanging=&quot;170&quot; /&gt;&lt;/w:pPr&gt;&lt;w:rPr&gt;&lt;w:rFonts w:ascii=&quot;Arial&quot; w:hAnsi=&quot;Arial&quot; w:hint=&quot;default&quot; /&gt;&lt;w:b w:val=&quot;0&quot; /&gt;&lt;w:i w:val=&quot;0&quot; /&gt;&lt;w:caps w:val=&quot;0&quot; /&gt;&lt;w:strike w:val=&quot;0&quot; /&gt;&lt;w:dstrike w:val=&quot;0&quot; /&gt;&lt;w:vanish w:val=&quot;0&quot; /&gt;&lt;w:color w:val=&quot;000000&quot; /&gt;&lt;w:spacing w:val=&quot;0&quot; /&gt;&lt;w:w w:val=&quot;100&quot; /&gt;&lt;w:kern w:val=&quot;0&quot; /&gt;&lt;w:position w:val=&quot;0&quot; /&gt;&lt;w:sz w:val=&quot;22&quot; /&gt;&lt;w:szCs w:val=&quot;22&quot; /&gt;&lt;w:vertAlign w:val=&quot;baseline&quot; /&gt;&lt;w14:shadow w14:blurRad=&quot;0&quot; w14:dist=&quot;0&quot; w14:dir=&quot;0&quot; w14:sx=&quot;0&quot; w14:sy=&quot;0&quot; w14:kx=&quot;0&quot; w14:ky=&quot;0&quot; w14:algn=&quot;none&quot;&gt;&lt;w14:srgbClr w14:val=&quot;000000&quot; /&gt;&lt;/w14:shadow&gt;&lt;w14:textOutline w14:w=&quot;0&quot; w14:cap=&quot;rnd&quot; w14:cmpd=&quot;sng&quot; w14:algn=&quot;ctr&quot;&gt;&lt;w14:noFill /&gt;&lt;w14:prstDash w14:val=&quot;solid&quot; /&gt;&lt;w14:bevel /&gt;&lt;/w14:textOutline&gt;&lt;/w:rPr&gt;&lt;/w:lvl&gt;&lt;w:lvl w:ilvl=&quot;1&quot; w:tplc=&quot;08070003&quot; w:tentative=&quot;1&quot;&gt;&lt;w:start w:val=&quot;1&quot; /&gt;&lt;w:numFmt w:val=&quot;bullet&quot; /&gt;&lt;w:lvlText w:val=&quot;o&quot; /&gt;&lt;w:lvlJc w:val=&quot;left&quot; /&gt;&lt;w:pPr&gt;&lt;w:tabs&gt;&lt;w:tab w:val=&quot;num&quot; w:pos=&quot;1440&quot; /&gt;&lt;/w:tabs&gt;&lt;w:ind w:left=&quot;1440&quot; w:hanging=&quot;360&quot; /&gt;&lt;/w:pPr&gt;&lt;w:rPr&gt;&lt;w:rFonts w:ascii=&quot;Courier New&quot; w:hAnsi=&quot;Courier New&quot; w:cs=&quot;Courier New&quot; w:hint=&quot;default&quot; /&gt;&lt;/w:rPr&gt;&lt;/w:lvl&gt;&lt;w:lvl w:ilvl=&quot;2&quot; w:tplc=&quot;08070005&quot; w:tentative=&quot;1&quot;&gt;&lt;w:start w:val=&quot;1&quot; /&gt;&lt;w:numFmt w:val=&quot;bullet&quot; /&gt;&lt;w:lvlText w:val=&quot;&quot; /&gt;&lt;w:lvlJc w:val=&quot;left&quot; /&gt;&lt;w:pPr&gt;&lt;w:tabs&gt;&lt;w:tab w:val=&quot;num&quot; w:pos=&quot;2160&quot; /&gt;&lt;/w:tabs&gt;&lt;w:ind w:left=&quot;2160&quot; w:hanging=&quot;360&quot; /&gt;&lt;/w:pPr&gt;&lt;w:rPr&gt;&lt;w:rFonts w:ascii=&quot;Wingdings&quot; w:hAnsi=&quot;Wingdings&quot; w:hint=&quot;default&quot; /&gt;&lt;/w:rPr&gt;&lt;/w:lvl&gt;&lt;w:lvl w:ilvl=&quot;3&quot; w:tplc=&quot;08070001&quot; w:tentative=&quot;1&quot;&gt;&lt;w:start w:val=&quot;1&quot; /&gt;&lt;w:numFmt w:val=&quot;bullet&quot; /&gt;&lt;w:lvlText w:val=&quot;&quot; /&gt;&lt;w:lvlJc w:val=&quot;left&quot; /&gt;&lt;w:pPr&gt;&lt;w:tabs&gt;&lt;w:tab w:val=&quot;num&quot; w:pos=&quot;2880&quot; /&gt;&lt;/w:tabs&gt;&lt;w:ind w:left=&quot;2880&quot; w:hanging=&quot;360&quot; /&gt;&lt;/w:pPr&gt;&lt;w:rPr&gt;&lt;w:rFonts w:ascii=&quot;Symbol&quot; w:hAnsi=&quot;Symbol&quot; w:hint=&quot;default&quot; /&gt;&lt;/w:rPr&gt;&lt;/w:lvl&gt;&lt;w:lvl w:ilvl=&quot;4&quot; w:tplc=&quot;08070003&quot; w:tentative=&quot;1&quot;&gt;&lt;w:start w:val=&quot;1&quot; /&gt;&lt;w:numFmt w:val=&quot;bullet&quot; /&gt;&lt;w:lvlText w:val=&quot;o&quot; /&gt;&lt;w:lvlJc w:val=&quot;left&quot; /&gt;&lt;w:pPr&gt;&lt;w:tabs&gt;&lt;w:tab w:val=&quot;num&quot; w:pos=&quot;3600&quot; /&gt;&lt;/w:tabs&gt;&lt;w:ind w:left=&quot;3600&quot; w:hanging=&quot;360&quot; /&gt;&lt;/w:pPr&gt;&lt;w:rPr&gt;&lt;w:rFonts w:ascii=&quot;Courier New&quot; w:hAnsi=&quot;Courier New&quot; w:cs=&quot;Courier New&quot; w:hint=&quot;default&quot; /&gt;&lt;/w:rPr&gt;&lt;/w:lvl&gt;&lt;w:lvl w:ilvl=&quot;5&quot; w:tplc=&quot;08070005&quot; w:tentative=&quot;1&quot;&gt;&lt;w:start w:val=&quot;1&quot; /&gt;&lt;w:numFmt w:val=&quot;bullet&quot; /&gt;&lt;w:lvlText w:val=&quot;&quot; /&gt;&lt;w:lvlJc w:val=&quot;left&quot; /&gt;&lt;w:pPr&gt;&lt;w:tabs&gt;&lt;w:tab w:val=&quot;num&quot; w:pos=&quot;4320&quot; /&gt;&lt;/w:tabs&gt;&lt;w:ind w:left=&quot;4320&quot; w:hanging=&quot;360&quot; /&gt;&lt;/w:pPr&gt;&lt;w:rPr&gt;&lt;w:rFonts w:ascii=&quot;Wingdings&quot; w:hAnsi=&quot;Wingdings&quot; w:hint=&quot;default&quot; /&gt;&lt;/w:rPr&gt;&lt;/w:lvl&gt;&lt;w:lvl w:ilvl=&quot;6&quot; w:tplc=&quot;08070001&quot; w:tentative=&quot;1&quot;&gt;&lt;w:start w:val=&quot;1&quot; /&gt;&lt;w:numFmt w:val=&quot;bullet&quot; /&gt;&lt;w:lvlText w:val=&quot;&quot; /&gt;&lt;w:lvlJc w:val=&quot;left&quot; /&gt;&lt;w:pPr&gt;&lt;w:tabs&gt;&lt;w:tab w:val=&quot;num&quot; w:pos=&quot;5040&quot; /&gt;&lt;/w:tabs&gt;&lt;w:ind w:left=&quot;5040&quot; w:hanging=&quot;360&quot; /&gt;&lt;/w:pPr&gt;&lt;w:rPr&gt;&lt;w:rFonts w:ascii=&quot;Symbol&quot; w:hAnsi=&quot;Symbol&quot; w:hint=&quot;default&quot; /&gt;&lt;/w:rPr&gt;&lt;/w:lvl&gt;&lt;w:lvl w:ilvl=&quot;7&quot; w:tplc=&quot;08070003&quot; w:tentative=&quot;1&quot;&gt;&lt;w:start w:val=&quot;1&quot; /&gt;&lt;w:numFmt w:val=&quot;bullet&quot; /&gt;&lt;w:lvlText w:val=&quot;o&quot; /&gt;&lt;w:lvlJc w:val=&quot;left&quot; /&gt;&lt;w:pPr&gt;&lt;w:tabs&gt;&lt;w:tab w:val=&quot;num&quot; w:pos=&quot;5760&quot; /&gt;&lt;/w:tabs&gt;&lt;w:ind w:left=&quot;5760&quot; w:hanging=&quot;360&quot; /&gt;&lt;/w:pPr&gt;&lt;w:rPr&gt;&lt;w:rFonts w:ascii=&quot;Courier New&quot; w:hAnsi=&quot;Courier New&quot; w:cs=&quot;Courier New&quot; w:hint=&quot;default&quot; /&gt;&lt;/w:rPr&gt;&lt;/w:lvl&gt;&lt;w:lvl w:ilvl=&quot;8&quot; w:tplc=&quot;08070005&quot; w:tentative=&quot;1&quot;&gt;&lt;w:start w:val=&quot;1&quot; /&gt;&lt;w:numFmt w:val=&quot;bullet&quot; /&gt;&lt;w:lvlText w:val=&quot;&quot; /&gt;&lt;w:lvlJc w:val=&quot;left&quot; /&gt;&lt;w:pPr&gt;&lt;w:tabs&gt;&lt;w:tab w:val=&quot;num&quot; w:pos=&quot;6480&quot; /&gt;&lt;/w:tabs&gt;&lt;w:ind w:left=&quot;6480&quot; w:hanging=&quot;360&quot; /&gt;&lt;/w:pPr&gt;&lt;w:rPr&gt;&lt;w:rFonts w:ascii=&quot;Wingdings&quot; w:hAnsi=&quot;Wingdings&quot; w:hint=&quot;default&quot; /&gt;&lt;/w:rPr&gt;&lt;/w:lvl&gt;&lt;/w:abstractNum&gt;&lt;w:abstractNum w:abstractNumId=&quot;20&quot; w15:restartNumberingAfterBreak=&quot;0&quot;&gt;&lt;w:nsid w:val=&quot;30141C16&quot; /&gt;&lt;w:multiLevelType w:val=&quot;hybridMultilevel&quot; /&gt;&lt;w:tmpl w:val=&quot;5746A82A&quot; /&gt;&lt;w:lvl w:ilvl=&quot;0&quot; w:tplc=&quot;FD960462&quot;&gt;&lt;w:start w:val=&quot;1&quot; /&gt;&lt;w:numFmt w:val=&quot;lowerLetter&quot; /&gt;&lt;w:lvlText w:val=&quot;%1.&quot; /&gt;&lt;w:lvlJc w:val=&quot;left&quot; /&gt;&lt;w:pPr&gt;&lt;w:ind w:left=&quot;1712&quot; w:hanging=&quot;360&quot; /&gt;&lt;/w:pPr&gt;&lt;/w:lvl&gt;&lt;w:lvl w:ilvl=&quot;1&quot; w:tplc=&quot;04090019&quot; w:tentative=&quot;1&quot;&gt;&lt;w:start w:val=&quot;1&quot; /&gt;&lt;w:numFmt w:val=&quot;lowerLetter&quot; /&gt;&lt;w:lvlText w:val=&quot;%2.&quot; /&gt;&lt;w:lvlJc w:val=&quot;left&quot; /&gt;&lt;w:pPr&gt;&lt;w:ind w:left=&quot;2432&quot; w:hanging=&quot;360&quot; /&gt;&lt;/w:pPr&gt;&lt;/w:lvl&gt;&lt;w:lvl w:ilvl=&quot;2&quot; w:tplc=&quot;0409001B&quot; w:tentative=&quot;1&quot;&gt;&lt;w:start w:val=&quot;1&quot; /&gt;&lt;w:numFmt w:val=&quot;lowerRoman&quot; /&gt;&lt;w:lvlText w:val=&quot;%3.&quot; /&gt;&lt;w:lvlJc w:val=&quot;right&quot; /&gt;&lt;w:pPr&gt;&lt;w:ind w:left=&quot;3152&quot; w:hanging=&quot;180&quot; /&gt;&lt;/w:pPr&gt;&lt;/w:lvl&gt;&lt;w:lvl w:ilvl=&quot;3&quot; w:tplc=&quot;0409000F&quot; w:tentative=&quot;1&quot;&gt;&lt;w:start w:val=&quot;1&quot; /&gt;&lt;w:numFmt w:val=&quot;decimal&quot; /&gt;&lt;w:lvlText w:val=&quot;%4.&quot; /&gt;&lt;w:lvlJc w:val=&quot;left&quot; /&gt;&lt;w:pPr&gt;&lt;w:ind w:left=&quot;3872&quot; w:hanging=&quot;360&quot; /&gt;&lt;/w:pPr&gt;&lt;/w:lvl&gt;&lt;w:lvl w:ilvl=&quot;4&quot; w:tplc=&quot;04090019&quot; w:tentative=&quot;1&quot;&gt;&lt;w:start w:val=&quot;1&quot; /&gt;&lt;w:numFmt w:val=&quot;lowerLetter&quot; /&gt;&lt;w:lvlText w:val=&quot;%5.&quot; /&gt;&lt;w:lvlJc w:val=&quot;left&quot; /&gt;&lt;w:pPr&gt;&lt;w:ind w:left=&quot;4592&quot; w:hanging=&quot;360&quot; /&gt;&lt;/w:pPr&gt;&lt;/w:lvl&gt;&lt;w:lvl w:ilvl=&quot;5&quot; w:tplc=&quot;0409001B&quot; w:tentative=&quot;1&quot;&gt;&lt;w:start w:val=&quot;1&quot; /&gt;&lt;w:numFmt w:val=&quot;lowerRoman&quot; /&gt;&lt;w:lvlText w:val=&quot;%6.&quot; /&gt;&lt;w:lvlJc w:val=&quot;right&quot; /&gt;&lt;w:pPr&gt;&lt;w:ind w:left=&quot;5312&quot; w:hanging=&quot;180&quot; /&gt;&lt;/w:pPr&gt;&lt;/w:lvl&gt;&lt;w:lvl w:ilvl=&quot;6&quot; w:tplc=&quot;0409000F&quot; w:tentative=&quot;1&quot;&gt;&lt;w:start w:val=&quot;1&quot; /&gt;&lt;w:numFmt w:val=&quot;decimal&quot; /&gt;&lt;w:lvlText w:val=&quot;%7.&quot; /&gt;&lt;w:lvlJc w:val=&quot;left&quot; /&gt;&lt;w:pPr&gt;&lt;w:ind w:left=&quot;6032&quot; w:hanging=&quot;360&quot; /&gt;&lt;/w:pPr&gt;&lt;/w:lvl&gt;&lt;w:lvl w:ilvl=&quot;7&quot; w:tplc=&quot;04090019&quot; w:tentative=&quot;1&quot;&gt;&lt;w:start w:val=&quot;1&quot; /&gt;&lt;w:numFmt w:val=&quot;lowerLetter&quot; /&gt;&lt;w:lvlText w:val=&quot;%8.&quot; /&gt;&lt;w:lvlJc w:val=&quot;left&quot; /&gt;&lt;w:pPr&gt;&lt;w:ind w:left=&quot;6752&quot; w:hanging=&quot;360&quot; /&gt;&lt;/w:pPr&gt;&lt;/w:lvl&gt;&lt;w:lvl w:ilvl=&quot;8&quot; w:tplc=&quot;0409001B&quot; w:tentative=&quot;1&quot;&gt;&lt;w:start w:val=&quot;1&quot; /&gt;&lt;w:numFmt w:val=&quot;lowerRoman&quot; /&gt;&lt;w:lvlText w:val=&quot;%9.&quot; /&gt;&lt;w:lvlJc w:val=&quot;right&quot; /&gt;&lt;w:pPr&gt;&lt;w:ind w:left=&quot;7472&quot; w:hanging=&quot;180&quot; /&gt;&lt;/w:pPr&gt;&lt;/w:lvl&gt;&lt;/w:abstractNum&gt;&lt;w:abstractNum w:abstractNumId=&quot;21&quot; w15:restartNumberingAfterBreak=&quot;0&quot;&gt;&lt;w:nsid w:val=&quot;371858DB&quot; /&gt;&lt;w:multiLevelType w:val=&quot;multilevel&quot; /&gt;&lt;w:tmpl w:val=&quot;0807001F&quot; /&gt;&lt;w:lvl w:ilvl=&quot;0&quot;&gt;&lt;w:start w:val=&quot;1&quot; /&gt;&lt;w:numFmt w:val=&quot;decimal&quot; /&gt;&lt;w:lvlText w:val=&quot;%1.&quot; /&gt;&lt;w:lvlJc w:val=&quot;left&quot; /&gt;&lt;w:pPr&gt;&lt;w:ind w:left=&quot;360&quot; w:hanging=&quot;360&quot; /&gt;&lt;/w:pPr&gt;&lt;/w:lvl&gt;&lt;w:lvl w:ilvl=&quot;1&quot;&gt;&lt;w:start w:val=&quot;1&quot; /&gt;&lt;w:numFmt w:val=&quot;decimal&quot; /&gt;&lt;w:lvlText w:val=&quot;%1.%2.&quot; /&gt;&lt;w:lvlJc w:val=&quot;left&quot; /&gt;&lt;w:pPr&gt;&lt;w:ind w:left=&quot;792&quot; w:hanging=&quot;432&quot; /&gt;&lt;/w:pPr&gt;&lt;/w:lvl&gt;&lt;w:lvl w:ilvl=&quot;2&quot;&gt;&lt;w:start w:val=&quot;1&quot; /&gt;&lt;w:numFmt w:val=&quot;decimal&quot; /&gt;&lt;w:lvlText w:val=&quot;%1.%2.%3.&quot; /&gt;&lt;w:lvlJc w:val=&quot;left&quot; /&gt;&lt;w:pPr&gt;&lt;w:ind w:left=&quot;1224&quot; w:hanging=&quot;504&quot; /&gt;&lt;/w:pPr&gt;&lt;/w:lvl&gt;&lt;w:lvl w:ilvl=&quot;3&quot;&gt;&lt;w:start w:val=&quot;1&quot; /&gt;&lt;w:numFmt w:val=&quot;decimal&quot; /&gt;&lt;w:lvlText w:val=&quot;%1.%2.%3.%4.&quot; /&gt;&lt;w:lvlJc w:val=&quot;left&quot; /&gt;&lt;w:pPr&gt;&lt;w:ind w:left=&quot;1728&quot; w:hanging=&quot;648&quot; /&gt;&lt;/w:pPr&gt;&lt;/w:lvl&gt;&lt;w:lvl w:ilvl=&quot;4&quot;&gt;&lt;w:start w:val=&quot;1&quot; /&gt;&lt;w:numFmt w:val=&quot;decimal&quot; /&gt;&lt;w:lvlText w:val=&quot;%1.%2.%3.%4.%5.&quot; /&gt;&lt;w:lvlJc w:val=&quot;left&quot; /&gt;&lt;w:pPr&gt;&lt;w:ind w:left=&quot;2232&quot; w:hanging=&quot;792&quot; /&gt;&lt;/w:pPr&gt;&lt;/w:lvl&gt;&lt;w:lvl w:ilvl=&quot;5&quot;&gt;&lt;w:start w:val=&quot;1&quot; /&gt;&lt;w:numFmt w:val=&quot;decimal&quot; /&gt;&lt;w:lvlText w:val=&quot;%1.%2.%3.%4.%5.%6.&quot; /&gt;&lt;w:lvlJc w:val=&quot;left&quot; /&gt;&lt;w:pPr&gt;&lt;w:ind w:left=&quot;2736&quot; w:hanging=&quot;936&quot; /&gt;&lt;/w:pPr&gt;&lt;/w:lvl&gt;&lt;w:lvl w:ilvl=&quot;6&quot;&gt;&lt;w:start w:val=&quot;1&quot; /&gt;&lt;w:numFmt w:val=&quot;decimal&quot; /&gt;&lt;w:lvlText w:val=&quot;%1.%2.%3.%4.%5.%6.%7.&quot; /&gt;&lt;w:lvlJc w:val=&quot;left&quot; /&gt;&lt;w:pPr&gt;&lt;w:ind w:left=&quot;3240&quot; w:hanging=&quot;1080&quot; /&gt;&lt;/w:pPr&gt;&lt;/w:lvl&gt;&lt;w:lvl w:ilvl=&quot;7&quot;&gt;&lt;w:start w:val=&quot;1&quot; /&gt;&lt;w:numFmt w:val=&quot;decimal&quot; /&gt;&lt;w:lvlText w:val=&quot;%1.%2.%3.%4.%5.%6.%7.%8.&quot; /&gt;&lt;w:lvlJc w:val=&quot;left&quot; /&gt;&lt;w:pPr&gt;&lt;w:ind w:left=&quot;3744&quot; w:hanging=&quot;1224&quot; /&gt;&lt;/w:pPr&gt;&lt;/w:lvl&gt;&lt;w:lvl w:ilvl=&quot;8&quot;&gt;&lt;w:start w:val=&quot;1&quot; /&gt;&lt;w:numFmt w:val=&quot;decimal&quot; /&gt;&lt;w:lvlText w:val=&quot;%1.%2.%3.%4.%5.%6.%7.%8.%9.&quot; /&gt;&lt;w:lvlJc w:val=&quot;left&quot; /&gt;&lt;w:pPr&gt;&lt;w:ind w:left=&quot;4320&quot; w:hanging=&quot;1440&quot; /&gt;&lt;/w:pPr&gt;&lt;/w:lvl&gt;&lt;/w:abstractNum&gt;&lt;w:abstractNum w:abstractNumId=&quot;22&quot; w15:restartNumberingAfterBreak=&quot;0&quot;&gt;&lt;w:nsid w:val=&quot;37C95ACA&quot; /&gt;&lt;w:multiLevelType w:val=&quot;hybridMultilevel&quot; /&gt;&lt;w:tmpl w:val=&quot;978A1B18&quot; /&gt;&lt;w:lvl w:ilvl=&quot;0&quot; w:tplc=&quot;C8BAFE2E&quot;&gt;&lt;w:start w:val=&quot;1&quot; /&gt;&lt;w:numFmt w:val=&quot;bullet&quot; /&gt;&lt;w:lvlText w:val=&quot;-&quot; /&gt;&lt;w:lvlJc w:val=&quot;left&quot; /&gt;&lt;w:pPr&gt;&lt;w:tabs&gt;&lt;w:tab w:val=&quot;num&quot; w:pos=&quot;170&quot; /&gt;&lt;/w:tabs&gt;&lt;w:ind w:left=&quot;170&quot; w:hanging=&quot;170&quot; /&gt;&lt;/w:pPr&gt;&lt;w:rPr&gt;&lt;w:rFonts w:ascii=&quot;Arial&quot; w:hAnsi=&quot;Arial&quot; w:hint=&quot;default&quot; /&gt;&lt;w:b w:val=&quot;0&quot; /&gt;&lt;w:i w:val=&quot;0&quot; /&gt;&lt;w:caps w:val=&quot;0&quot; /&gt;&lt;w:strike w:val=&quot;0&quot; /&gt;&lt;w:dstrike w:val=&quot;0&quot; /&gt;&lt;w:vanish w:val=&quot;0&quot; /&gt;&lt;w:color w:val=&quot;000000&quot; /&gt;&lt;w:spacing w:val=&quot;0&quot; /&gt;&lt;w:w w:val=&quot;100&quot; /&gt;&lt;w:kern w:val=&quot;0&quot; /&gt;&lt;w:position w:val=&quot;0&quot; /&gt;&lt;w:sz w:val=&quot;12&quot; /&gt;&lt;w:szCs w:val=&quot;12&quot; /&gt;&lt;w:vertAlign w:val=&quot;baseline&quot; /&gt;&lt;w14:shadow w14:blurRad=&quot;0&quot; w14:dist=&quot;0&quot; w14:dir=&quot;0&quot; w14:sx=&quot;0&quot; w14:sy=&quot;0&quot; w14:kx=&quot;0&quot; w14:ky=&quot;0&quot; w14:algn=&quot;none&quot;&gt;&lt;w14:srgbClr w14:val=&quot;000000&quot; /&gt;&lt;/w14:shadow&gt;&lt;w14:textOutline w14:w=&quot;0&quot; w14:cap=&quot;rnd&quot; w14:cmpd=&quot;sng&quot; w14:algn=&quot;ctr&quot;&gt;&lt;w14:noFill /&gt;&lt;w14:prstDash w14:val=&quot;solid&quot; /&gt;&lt;w14:bevel /&gt;&lt;/w14:textOutline&gt;&lt;/w:rPr&gt;&lt;/w:lvl&gt;&lt;w:lvl w:ilvl=&quot;1&quot; w:tplc=&quot;08070003&quot; w:tentative=&quot;1&quot;&gt;&lt;w:start w:val=&quot;1&quot; /&gt;&lt;w:numFmt w:val=&quot;bullet&quot; /&gt;&lt;w:lvlText w:val=&quot;o&quot; /&gt;&lt;w:lvlJc w:val=&quot;left&quot; /&gt;&lt;w:pPr&gt;&lt;w:tabs&gt;&lt;w:tab w:val=&quot;num&quot; w:pos=&quot;1440&quot; /&gt;&lt;/w:tabs&gt;&lt;w:ind w:left=&quot;1440&quot; w:hanging=&quot;360&quot; /&gt;&lt;/w:pPr&gt;&lt;w:rPr&gt;&lt;w:rFonts w:ascii=&quot;Courier New&quot; w:hAnsi=&quot;Courier New&quot; w:cs=&quot;Courier New&quot; w:hint=&quot;default&quot; /&gt;&lt;/w:rPr&gt;&lt;/w:lvl&gt;&lt;w:lvl w:ilvl=&quot;2&quot; w:tplc=&quot;08070005&quot; w:tentative=&quot;1&quot;&gt;&lt;w:start w:val=&quot;1&quot; /&gt;&lt;w:numFmt w:val=&quot;bullet&quot; /&gt;&lt;w:lvlText w:val=&quot;&quot; /&gt;&lt;w:lvlJc w:val=&quot;left&quot; /&gt;&lt;w:pPr&gt;&lt;w:tabs&gt;&lt;w:tab w:val=&quot;num&quot; w:pos=&quot;2160&quot; /&gt;&lt;/w:tabs&gt;&lt;w:ind w:left=&quot;2160&quot; w:hanging=&quot;360&quot; /&gt;&lt;/w:pPr&gt;&lt;w:rPr&gt;&lt;w:rFonts w:ascii=&quot;Wingdings&quot; w:hAnsi=&quot;Wingdings&quot; w:hint=&quot;default&quot; /&gt;&lt;/w:rPr&gt;&lt;/w:lvl&gt;&lt;w:lvl w:ilvl=&quot;3&quot; w:tplc=&quot;08070001&quot; w:tentative=&quot;1&quot;&gt;&lt;w:start w:val=&quot;1&quot; /&gt;&lt;w:numFmt w:val=&quot;bullet&quot; /&gt;&lt;w:lvlText w:val=&quot;&quot; /&gt;&lt;w:lvlJc w:val=&quot;left&quot; /&gt;&lt;w:pPr&gt;&lt;w:tabs&gt;&lt;w:tab w:val=&quot;num&quot; w:pos=&quot;2880&quot; /&gt;&lt;/w:tabs&gt;&lt;w:ind w:left=&quot;2880&quot; w:hanging=&quot;360&quot; /&gt;&lt;/w:pPr&gt;&lt;w:rPr&gt;&lt;w:rFonts w:ascii=&quot;Symbol&quot; w:hAnsi=&quot;Symbol&quot; w:hint=&quot;default&quot; /&gt;&lt;/w:rPr&gt;&lt;/w:lvl&gt;&lt;w:lvl w:ilvl=&quot;4&quot; w:tplc=&quot;08070003&quot; w:tentative=&quot;1&quot;&gt;&lt;w:start w:val=&quot;1&quot; /&gt;&lt;w:numFmt w:val=&quot;bullet&quot; /&gt;&lt;w:lvlText w:val=&quot;o&quot; /&gt;&lt;w:lvlJc w:val=&quot;left&quot; /&gt;&lt;w:pPr&gt;&lt;w:tabs&gt;&lt;w:tab w:val=&quot;num&quot; w:pos=&quot;3600&quot; /&gt;&lt;/w:tabs&gt;&lt;w:ind w:left=&quot;3600&quot; w:hanging=&quot;360&quot; /&gt;&lt;/w:pPr&gt;&lt;w:rPr&gt;&lt;w:rFonts w:ascii=&quot;Courier New&quot; w:hAnsi=&quot;Courier New&quot; w:cs=&quot;Courier New&quot; w:hint=&quot;default&quot; /&gt;&lt;/w:rPr&gt;&lt;/w:lvl&gt;&lt;w:lvl w:ilvl=&quot;5&quot; w:tplc=&quot;08070005&quot; w:tentative=&quot;1&quot;&gt;&lt;w:start w:val=&quot;1&quot; /&gt;&lt;w:numFmt w:val=&quot;bullet&quot; /&gt;&lt;w:lvlText w:val=&quot;&quot; /&gt;&lt;w:lvlJc w:val=&quot;left&quot; /&gt;&lt;w:pPr&gt;&lt;w:tabs&gt;&lt;w:tab w:val=&quot;num&quot; w:pos=&quot;4320&quot; /&gt;&lt;/w:tabs&gt;&lt;w:ind w:left=&quot;4320&quot; w:hanging=&quot;360&quot; /&gt;&lt;/w:pPr&gt;&lt;w:rPr&gt;&lt;w:rFonts w:ascii=&quot;Wingdings&quot; w:hAnsi=&quot;Wingdings&quot; w:hint=&quot;default&quot; /&gt;&lt;/w:rPr&gt;&lt;/w:lvl&gt;&lt;w:lvl w:ilvl=&quot;6&quot; w:tplc=&quot;08070001&quot; w:tentative=&quot;1&quot;&gt;&lt;w:start w:val=&quot;1&quot; /&gt;&lt;w:numFmt w:val=&quot;bullet&quot; /&gt;&lt;w:lvlText w:val=&quot;&quot; /&gt;&lt;w:lvlJc w:val=&quot;left&quot; /&gt;&lt;w:pPr&gt;&lt;w:tabs&gt;&lt;w:tab w:val=&quot;num&quot; w:pos=&quot;5040&quot; /&gt;&lt;/w:tabs&gt;&lt;w:ind w:left=&quot;5040&quot; w:hanging=&quot;360&quot; /&gt;&lt;/w:pPr&gt;&lt;w:rPr&gt;&lt;w:rFonts w:ascii=&quot;Symbol&quot; w:hAnsi=&quot;Symbol&quot; w:hint=&quot;default&quot; /&gt;&lt;/w:rPr&gt;&lt;/w:lvl&gt;&lt;w:lvl w:ilvl=&quot;7&quot; w:tplc=&quot;08070003&quot; w:tentative=&quot;1&quot;&gt;&lt;w:start w:val=&quot;1&quot; /&gt;&lt;w:numFmt w:val=&quot;bullet&quot; /&gt;&lt;w:lvlText w:val=&quot;o&quot; /&gt;&lt;w:lvlJc w:val=&quot;left&quot; /&gt;&lt;w:pPr&gt;&lt;w:tabs&gt;&lt;w:tab w:val=&quot;num&quot; w:pos=&quot;5760&quot; /&gt;&lt;/w:tabs&gt;&lt;w:ind w:left=&quot;5760&quot; w:hanging=&quot;360&quot; /&gt;&lt;/w:pPr&gt;&lt;w:rPr&gt;&lt;w:rFonts w:ascii=&quot;Courier New&quot; w:hAnsi=&quot;Courier New&quot; w:cs=&quot;Courier New&quot; w:hint=&quot;default&quot; /&gt;&lt;/w:rPr&gt;&lt;/w:lvl&gt;&lt;w:lvl w:ilvl=&quot;8&quot; w:tplc=&quot;08070005&quot; w:tentative=&quot;1&quot;&gt;&lt;w:start w:val=&quot;1&quot; /&gt;&lt;w:numFmt w:val=&quot;bullet&quot; /&gt;&lt;w:lvlText w:val=&quot;&quot; /&gt;&lt;w:lvlJc w:val=&quot;left&quot; /&gt;&lt;w:pPr&gt;&lt;w:tabs&gt;&lt;w:tab w:val=&quot;num&quot; w:pos=&quot;6480&quot; /&gt;&lt;/w:tabs&gt;&lt;w:ind w:left=&quot;6480&quot; w:hanging=&quot;360&quot; /&gt;&lt;/w:pPr&gt;&lt;w:rPr&gt;&lt;w:rFonts w:ascii=&quot;Wingdings&quot; w:hAnsi=&quot;Wingdings&quot; w:hint=&quot;default&quot; /&gt;&lt;/w:rPr&gt;&lt;/w:lvl&gt;&lt;/w:abstractNum&gt;&lt;w:abstractNum w:abstractNumId=&quot;23&quot; w15:restartNumberingAfterBreak=&quot;0&quot;&gt;&lt;w:nsid w:val=&quot;390005EE&quot; /&gt;&lt;w:multiLevelType w:val=&quot;multilevel&quot; /&gt;&lt;w:tmpl w:val=&quot;0807001F&quot; /&gt;&lt;w:lvl w:ilvl=&quot;0&quot;&gt;&lt;w:start w:val=&quot;1&quot; /&gt;&lt;w:numFmt w:val=&quot;decimal&quot; /&gt;&lt;w:lvlText w:val=&quot;%1.&quot; /&gt;&lt;w:lvlJc w:val=&quot;left&quot; /&gt;&lt;w:pPr&gt;&lt;w:ind w:left=&quot;360&quot; w:hanging=&quot;360&quot; /&gt;&lt;/w:pPr&gt;&lt;/w:lvl&gt;&lt;w:lvl w:ilvl=&quot;1&quot;&gt;&lt;w:start w:val=&quot;1&quot; /&gt;&lt;w:numFmt w:val=&quot;decimal&quot; /&gt;&lt;w:lvlText w:val=&quot;%1.%2.&quot; /&gt;&lt;w:lvlJc w:val=&quot;left&quot; /&gt;&lt;w:pPr&gt;&lt;w:ind w:left=&quot;792&quot; w:hanging=&quot;432&quot; /&gt;&lt;/w:pPr&gt;&lt;/w:lvl&gt;&lt;w:lvl w:ilvl=&quot;2&quot;&gt;&lt;w:start w:val=&quot;1&quot; /&gt;&lt;w:numFmt w:val=&quot;decimal&quot; /&gt;&lt;w:lvlText w:val=&quot;%1.%2.%3.&quot; /&gt;&lt;w:lvlJc w:val=&quot;left&quot; /&gt;&lt;w:pPr&gt;&lt;w:ind w:left=&quot;1224&quot; w:hanging=&quot;504&quot; /&gt;&lt;/w:pPr&gt;&lt;/w:lvl&gt;&lt;w:lvl w:ilvl=&quot;3&quot;&gt;&lt;w:start w:val=&quot;1&quot; /&gt;&lt;w:numFmt w:val=&quot;decimal&quot; /&gt;&lt;w:lvlText w:val=&quot;%1.%2.%3.%4.&quot; /&gt;&lt;w:lvlJc w:val=&quot;left&quot; /&gt;&lt;w:pPr&gt;&lt;w:ind w:left=&quot;1728&quot; w:hanging=&quot;648&quot; /&gt;&lt;/w:pPr&gt;&lt;/w:lvl&gt;&lt;w:lvl w:ilvl=&quot;4&quot;&gt;&lt;w:start w:val=&quot;1&quot; /&gt;&lt;w:numFmt w:val=&quot;decimal&quot; /&gt;&lt;w:lvlText w:val=&quot;%1.%2.%3.%4.%5.&quot; /&gt;&lt;w:lvlJc w:val=&quot;left&quot; /&gt;&lt;w:pPr&gt;&lt;w:ind w:left=&quot;2232&quot; w:hanging=&quot;792&quot; /&gt;&lt;/w:pPr&gt;&lt;/w:lvl&gt;&lt;w:lvl w:ilvl=&quot;5&quot;&gt;&lt;w:start w:val=&quot;1&quot; /&gt;&lt;w:numFmt w:val=&quot;decimal&quot; /&gt;&lt;w:lvlText w:val=&quot;%1.%2.%3.%4.%5.%6.&quot; /&gt;&lt;w:lvlJc w:val=&quot;left&quot; /&gt;&lt;w:pPr&gt;&lt;w:ind w:left=&quot;2736&quot; w:hanging=&quot;936&quot; /&gt;&lt;/w:pPr&gt;&lt;/w:lvl&gt;&lt;w:lvl w:ilvl=&quot;6&quot;&gt;&lt;w:start w:val=&quot;1&quot; /&gt;&lt;w:numFmt w:val=&quot;decimal&quot; /&gt;&lt;w:lvlText w:val=&quot;%1.%2.%3.%4.%5.%6.%7.&quot; /&gt;&lt;w:lvlJc w:val=&quot;left&quot; /&gt;&lt;w:pPr&gt;&lt;w:ind w:left=&quot;3240&quot; w:hanging=&quot;1080&quot; /&gt;&lt;/w:pPr&gt;&lt;/w:lvl&gt;&lt;w:lvl w:ilvl=&quot;7&quot;&gt;&lt;w:start w:val=&quot;1&quot; /&gt;&lt;w:numFmt w:val=&quot;decimal&quot; /&gt;&lt;w:lvlText w:val=&quot;%1.%2.%3.%4.%5.%6.%7.%8.&quot; /&gt;&lt;w:lvlJc w:val=&quot;left&quot; /&gt;&lt;w:pPr&gt;&lt;w:ind w:left=&quot;3744&quot; w:hanging=&quot;1224&quot; /&gt;&lt;/w:pPr&gt;&lt;/w:lvl&gt;&lt;w:lvl w:ilvl=&quot;8&quot;&gt;&lt;w:start w:val=&quot;1&quot; /&gt;&lt;w:numFmt w:val=&quot;decimal&quot; /&gt;&lt;w:lvlText w:val=&quot;%1.%2.%3.%4.%5.%6.%7.%8.%9.&quot; /&gt;&lt;w:lvlJc w:val=&quot;left&quot; /&gt;&lt;w:pPr&gt;&lt;w:ind w:left=&quot;4320&quot; w:hanging=&quot;1440&quot; /&gt;&lt;/w:pPr&gt;&lt;/w:lvl&gt;&lt;/w:abstractNum&gt;&lt;w:abstractNum w:abstractNumId=&quot;24&quot; w15:restartNumberingAfterBreak=&quot;0&quot;&gt;&lt;w:nsid w:val=&quot;404378C7&quot; /&gt;&lt;w:multiLevelType w:val=&quot;multilevel&quot; /&gt;&lt;w:tmpl w:val=&quot;0807001F&quot; /&gt;&lt;w:lvl w:ilvl=&quot;0&quot;&gt;&lt;w:start w:val=&quot;1&quot; /&gt;&lt;w:numFmt w:val=&quot;decimal&quot; /&gt;&lt;w:lvlText w:val=&quot;%1.&quot; /&gt;&lt;w:lvlJc w:val=&quot;left&quot; /&gt;&lt;w:pPr&gt;&lt;w:ind w:left=&quot;360&quot; w:hanging=&quot;360&quot; /&gt;&lt;/w:pPr&gt;&lt;/w:lvl&gt;&lt;w:lvl w:ilvl=&quot;1&quot;&gt;&lt;w:start w:val=&quot;1&quot; /&gt;&lt;w:numFmt w:val=&quot;decimal&quot; /&gt;&lt;w:lvlText w:val=&quot;%1.%2.&quot; /&gt;&lt;w:lvlJc w:val=&quot;left&quot; /&gt;&lt;w:pPr&gt;&lt;w:ind w:left=&quot;792&quot; w:hanging=&quot;432&quot; /&gt;&lt;/w:pPr&gt;&lt;/w:lvl&gt;&lt;w:lvl w:ilvl=&quot;2&quot;&gt;&lt;w:start w:val=&quot;1&quot; /&gt;&lt;w:numFmt w:val=&quot;decimal&quot; /&gt;&lt;w:lvlText w:val=&quot;%1.%2.%3.&quot; /&gt;&lt;w:lvlJc w:val=&quot;left&quot; /&gt;&lt;w:pPr&gt;&lt;w:ind w:left=&quot;1224&quot; w:hanging=&quot;504&quot; /&gt;&lt;/w:pPr&gt;&lt;/w:lvl&gt;&lt;w:lvl w:ilvl=&quot;3&quot;&gt;&lt;w:start w:val=&quot;1&quot; /&gt;&lt;w:numFmt w:val=&quot;decimal&quot; /&gt;&lt;w:lvlText w:val=&quot;%1.%2.%3.%4.&quot; /&gt;&lt;w:lvlJc w:val=&quot;left&quot; /&gt;&lt;w:pPr&gt;&lt;w:ind w:left=&quot;1728&quot; w:hanging=&quot;648&quot; /&gt;&lt;/w:pPr&gt;&lt;/w:lvl&gt;&lt;w:lvl w:ilvl=&quot;4&quot;&gt;&lt;w:start w:val=&quot;1&quot; /&gt;&lt;w:numFmt w:val=&quot;decimal&quot; /&gt;&lt;w:lvlText w:val=&quot;%1.%2.%3.%4.%5.&quot; /&gt;&lt;w:lvlJc w:val=&quot;left&quot; /&gt;&lt;w:pPr&gt;&lt;w:ind w:left=&quot;2232&quot; w:hanging=&quot;792&quot; /&gt;&lt;/w:pPr&gt;&lt;/w:lvl&gt;&lt;w:lvl w:ilvl=&quot;5&quot;&gt;&lt;w:start w:val=&quot;1&quot; /&gt;&lt;w:numFmt w:val=&quot;decimal&quot; /&gt;&lt;w:lvlText w:val=&quot;%1.%2.%3.%4.%5.%6.&quot; /&gt;&lt;w:lvlJc w:val=&quot;left&quot; /&gt;&lt;w:pPr&gt;&lt;w:ind w:left=&quot;2736&quot; w:hanging=&quot;936&quot; /&gt;&lt;/w:pPr&gt;&lt;/w:lvl&gt;&lt;w:lvl w:ilvl=&quot;6&quot;&gt;&lt;w:start w:val=&quot;1&quot; /&gt;&lt;w:numFmt w:val=&quot;decimal&quot; /&gt;&lt;w:lvlText w:val=&quot;%1.%2.%3.%4.%5.%6.%7.&quot; /&gt;&lt;w:lvlJc w:val=&quot;left&quot; /&gt;&lt;w:pPr&gt;&lt;w:ind w:left=&quot;3240&quot; w:hanging=&quot;1080&quot; /&gt;&lt;/w:pPr&gt;&lt;/w:lvl&gt;&lt;w:lvl w:ilvl=&quot;7&quot;&gt;&lt;w:start w:val=&quot;1&quot; /&gt;&lt;w:numFmt w:val=&quot;decimal&quot; /&gt;&lt;w:lvlText w:val=&quot;%1.%2.%3.%4.%5.%6.%7.%8.&quot; /&gt;&lt;w:lvlJc w:val=&quot;left&quot; /&gt;&lt;w:pPr&gt;&lt;w:ind w:left=&quot;3744&quot; w:hanging=&quot;1224&quot; /&gt;&lt;/w:pPr&gt;&lt;/w:lvl&gt;&lt;w:lvl w:ilvl=&quot;8&quot;&gt;&lt;w:start w:val=&quot;1&quot; /&gt;&lt;w:numFmt w:val=&quot;decimal&quot; /&gt;&lt;w:lvlText w:val=&quot;%1.%2.%3.%4.%5.%6.%7.%8.%9.&quot; /&gt;&lt;w:lvlJc w:val=&quot;left&quot; /&gt;&lt;w:pPr&gt;&lt;w:ind w:left=&quot;4320&quot; w:hanging=&quot;1440&quot; /&gt;&lt;/w:pPr&gt;&lt;/w:lvl&gt;&lt;/w:abstractNum&gt;&lt;w:abstractNum w:abstractNumId=&quot;25&quot; w15:restartNumberingAfterBreak=&quot;0&quot;&gt;&lt;w:nsid w:val=&quot;4F984677&quot; /&gt;&lt;w:multiLevelType w:val=&quot;hybridMultilevel&quot; /&gt;&lt;w:tmpl w:val=&quot;2B0CB038&quot; /&gt;&lt;w:lvl w:ilvl=&quot;0&quot; w:tplc=&quot;CD7CA954&quot;&gt;&lt;w:start w:val=&quot;1&quot; /&gt;&lt;w:numFmt w:val=&quot;lowerLetter&quot; /&gt;&lt;w:pStyle w:val=&quot;VBS-TabelleBullet4&quot; /&gt;&lt;w:lvlText w:val=&quot;%1.&quot; /&gt;&lt;w:lvlJc w:val=&quot;left&quot; /&gt;&lt;w:pPr&gt;&lt;w:ind w:left=&quot;720&quot; w:hanging=&quot;360&quot; /&gt;&lt;/w:pPr&gt;&lt;/w:lvl&gt;&lt;w:lvl w:ilvl=&quot;1&quot; w:tplc=&quot;08070019&quot; w:tentative=&quot;1&quot;&gt;&lt;w:start w:val=&quot;1&quot; /&gt;&lt;w:numFmt w:val=&quot;lowerLetter&quot; /&gt;&lt;w:lvlText w:val=&quot;%2.&quot; /&gt;&lt;w:lvlJc w:val=&quot;left&quot; /&gt;&lt;w:pPr&gt;&lt;w:ind w:left=&quot;1440&quot; w:hanging=&quot;360&quot; /&gt;&lt;/w:pPr&gt;&lt;/w:lvl&gt;&lt;w:lvl w:ilvl=&quot;2&quot; w:tplc=&quot;0807001B&quot; w:tentative=&quot;1&quot;&gt;&lt;w:start w:val=&quot;1&quot; /&gt;&lt;w:numFmt w:val=&quot;lowerRoman&quot; /&gt;&lt;w:lvlText w:val=&quot;%3.&quot; /&gt;&lt;w:lvlJc w:val=&quot;right&quot; /&gt;&lt;w:pPr&gt;&lt;w:ind w:left=&quot;2160&quot; w:hanging=&quot;180&quot; /&gt;&lt;/w:pPr&gt;&lt;/w:lvl&gt;&lt;w:lvl w:ilvl=&quot;3&quot; w:tplc=&quot;0807000F&quot; w:tentative=&quot;1&quot;&gt;&lt;w:start w:val=&quot;1&quot; /&gt;&lt;w:numFmt w:val=&quot;decimal&quot; /&gt;&lt;w:lvlText w:val=&quot;%4.&quot; /&gt;&lt;w:lvlJc w:val=&quot;left&quot; /&gt;&lt;w:pPr&gt;&lt;w:ind w:left=&quot;2880&quot; w:hanging=&quot;360&quot; /&gt;&lt;/w:pPr&gt;&lt;/w:lvl&gt;&lt;w:lvl w:ilvl=&quot;4&quot; w:tplc=&quot;08070019&quot; w:tentative=&quot;1&quot;&gt;&lt;w:start w:val=&quot;1&quot; /&gt;&lt;w:numFmt w:val=&quot;lowerLetter&quot; /&gt;&lt;w:lvlText w:val=&quot;%5.&quot; /&gt;&lt;w:lvlJc w:val=&quot;left&quot; /&gt;&lt;w:pPr&gt;&lt;w:ind w:left=&quot;3600&quot; w:hanging=&quot;360&quot; /&gt;&lt;/w:pPr&gt;&lt;/w:lvl&gt;&lt;w:lvl w:ilvl=&quot;5&quot; w:tplc=&quot;0807001B&quot; w:tentative=&quot;1&quot;&gt;&lt;w:start w:val=&quot;1&quot; /&gt;&lt;w:numFmt w:val=&quot;lowerRoman&quot; /&gt;&lt;w:lvlText w:val=&quot;%6.&quot; /&gt;&lt;w:lvlJc w:val=&quot;right&quot; /&gt;&lt;w:pPr&gt;&lt;w:ind w:left=&quot;4320&quot; w:hanging=&quot;180&quot; /&gt;&lt;/w:pPr&gt;&lt;/w:lvl&gt;&lt;w:lvl w:ilvl=&quot;6&quot; w:tplc=&quot;0807000F&quot; w:tentative=&quot;1&quot;&gt;&lt;w:start w:val=&quot;1&quot; /&gt;&lt;w:numFmt w:val=&quot;decimal&quot; /&gt;&lt;w:lvlText w:val=&quot;%7.&quot; /&gt;&lt;w:lvlJc w:val=&quot;left&quot; /&gt;&lt;w:pPr&gt;&lt;w:ind w:left=&quot;5040&quot; w:hanging=&quot;360&quot; /&gt;&lt;/w:pPr&gt;&lt;/w:lvl&gt;&lt;w:lvl w:ilvl=&quot;7&quot; w:tplc=&quot;08070019&quot; w:tentative=&quot;1&quot;&gt;&lt;w:start w:val=&quot;1&quot; /&gt;&lt;w:numFmt w:val=&quot;lowerLetter&quot; /&gt;&lt;w:lvlText w:val=&quot;%8.&quot; /&gt;&lt;w:lvlJc w:val=&quot;left&quot; /&gt;&lt;w:pPr&gt;&lt;w:ind w:left=&quot;5760&quot; w:hanging=&quot;360&quot; /&gt;&lt;/w:pPr&gt;&lt;/w:lvl&gt;&lt;w:lvl w:ilvl=&quot;8&quot; w:tplc=&quot;0807001B&quot; w:tentative=&quot;1&quot;&gt;&lt;w:start w:val=&quot;1&quot; /&gt;&lt;w:numFmt w:val=&quot;lowerRoman&quot; /&gt;&lt;w:lvlText w:val=&quot;%9.&quot; /&gt;&lt;w:lvlJc w:val=&quot;right&quot; /&gt;&lt;w:pPr&gt;&lt;w:ind w:left=&quot;6480&quot; w:hanging=&quot;180&quot; /&gt;&lt;/w:pPr&gt;&lt;/w:lvl&gt;&lt;/w:abstractNum&gt;&lt;w:abstractNum w:abstractNumId=&quot;26&quot; w15:restartNumberingAfterBreak=&quot;0&quot;&gt;&lt;w:nsid w:val=&quot;5201456C&quot; /&gt;&lt;w:multiLevelType w:val=&quot;hybridMultilevel&quot; /&gt;&lt;w:tmpl w:val=&quot;EE2CC700&quot; /&gt;&lt;w:lvl w:ilvl=&quot;0&quot; w:tplc=&quot;50484418&quot;&gt;&lt;w:start w:val=&quot;1&quot; /&gt;&lt;w:numFmt w:val=&quot;bullet&quot; /&gt;&lt;w:lvlText w:val=&quot;&quot; /&gt;&lt;w:lvlJc w:val=&quot;left&quot; /&gt;&lt;w:pPr&gt;&lt;w:ind w:left=&quot;1712&quot; w:hanging=&quot;360&quot; /&gt;&lt;/w:pPr&gt;&lt;w:rPr&gt;&lt;w:rFonts w:ascii=&quot;Symbol&quot; w:hAnsi=&quot;Symbol&quot; w:hint=&quot;default&quot; /&gt;&lt;/w:rPr&gt;&lt;/w:lvl&gt;&lt;w:lvl w:ilvl=&quot;1&quot; w:tplc=&quot;04090003&quot; w:tentative=&quot;1&quot;&gt;&lt;w:start w:val=&quot;1&quot; /&gt;&lt;w:numFmt w:val=&quot;bullet&quot; /&gt;&lt;w:lvlText w:val=&quot;o&quot; /&gt;&lt;w:lvlJc w:val=&quot;left&quot; /&gt;&lt;w:pPr&gt;&lt;w:ind w:left=&quot;2432&quot; w:hanging=&quot;360&quot; /&gt;&lt;/w:pPr&gt;&lt;w:rPr&gt;&lt;w:rFonts w:ascii=&quot;Courier New&quot; w:hAnsi=&quot;Courier New&quot; w:cs=&quot;Courier New&quot; w:hint=&quot;default&quot; /&gt;&lt;/w:rPr&gt;&lt;/w:lvl&gt;&lt;w:lvl w:ilvl=&quot;2&quot; w:tplc=&quot;04090005&quot; w:tentative=&quot;1&quot;&gt;&lt;w:start w:val=&quot;1&quot; /&gt;&lt;w:numFmt w:val=&quot;bullet&quot; /&gt;&lt;w:lvlText w:val=&quot;&quot; /&gt;&lt;w:lvlJc w:val=&quot;left&quot; /&gt;&lt;w:pPr&gt;&lt;w:ind w:left=&quot;3152&quot; w:hanging=&quot;360&quot; /&gt;&lt;/w:pPr&gt;&lt;w:rPr&gt;&lt;w:rFonts w:ascii=&quot;Wingdings&quot; w:hAnsi=&quot;Wingdings&quot; w:hint=&quot;default&quot; /&gt;&lt;/w:rPr&gt;&lt;/w:lvl&gt;&lt;w:lvl w:ilvl=&quot;3&quot; w:tplc=&quot;04090001&quot; w:tentative=&quot;1&quot;&gt;&lt;w:start w:val=&quot;1&quot; /&gt;&lt;w:numFmt w:val=&quot;bullet&quot; /&gt;&lt;w:lvlText w:val=&quot;&quot; /&gt;&lt;w:lvlJc w:val=&quot;left&quot; /&gt;&lt;w:pPr&gt;&lt;w:ind w:left=&quot;3872&quot; w:hanging=&quot;360&quot; /&gt;&lt;/w:pPr&gt;&lt;w:rPr&gt;&lt;w:rFonts w:ascii=&quot;Symbol&quot; w:hAnsi=&quot;Symbol&quot; w:hint=&quot;default&quot; /&gt;&lt;/w:rPr&gt;&lt;/w:lvl&gt;&lt;w:lvl w:ilvl=&quot;4&quot; w:tplc=&quot;04090003&quot; w:tentative=&quot;1&quot;&gt;&lt;w:start w:val=&quot;1&quot; /&gt;&lt;w:numFmt w:val=&quot;bullet&quot; /&gt;&lt;w:lvlText w:val=&quot;o&quot; /&gt;&lt;w:lvlJc w:val=&quot;left&quot; /&gt;&lt;w:pPr&gt;&lt;w:ind w:left=&quot;4592&quot; w:hanging=&quot;360&quot; /&gt;&lt;/w:pPr&gt;&lt;w:rPr&gt;&lt;w:rFonts w:ascii=&quot;Courier New&quot; w:hAnsi=&quot;Courier New&quot; w:cs=&quot;Courier New&quot; w:hint=&quot;default&quot; /&gt;&lt;/w:rPr&gt;&lt;/w:lvl&gt;&lt;w:lvl w:ilvl=&quot;5&quot; w:tplc=&quot;04090005&quot; w:tentative=&quot;1&quot;&gt;&lt;w:start w:val=&quot;1&quot; /&gt;&lt;w:numFmt w:val=&quot;bullet&quot; /&gt;&lt;w:lvlText w:val=&quot;&quot; /&gt;&lt;w:lvlJc w:val=&quot;left&quot; /&gt;&lt;w:pPr&gt;&lt;w:ind w:left=&quot;5312&quot; w:hanging=&quot;360&quot; /&gt;&lt;/w:pPr&gt;&lt;w:rPr&gt;&lt;w:rFonts w:ascii=&quot;Wingdings&quot; w:hAnsi=&quot;Wingdings&quot; w:hint=&quot;default&quot; /&gt;&lt;/w:rPr&gt;&lt;/w:lvl&gt;&lt;w:lvl w:ilvl=&quot;6&quot; w:tplc=&quot;04090001&quot; w:tentative=&quot;1&quot;&gt;&lt;w:start w:val=&quot;1&quot; /&gt;&lt;w:numFmt w:val=&quot;bullet&quot; /&gt;&lt;w:lvlText w:val=&quot;&quot; /&gt;&lt;w:lvlJc w:val=&quot;left&quot; /&gt;&lt;w:pPr&gt;&lt;w:ind w:left=&quot;6032&quot; w:hanging=&quot;360&quot; /&gt;&lt;/w:pPr&gt;&lt;w:rPr&gt;&lt;w:rFonts w:ascii=&quot;Symbol&quot; w:hAnsi=&quot;Symbol&quot; w:hint=&quot;default&quot; /&gt;&lt;/w:rPr&gt;&lt;/w:lvl&gt;&lt;w:lvl w:ilvl=&quot;7&quot; w:tplc=&quot;04090003&quot; w:tentative=&quot;1&quot;&gt;&lt;w:start w:val=&quot;1&quot; /&gt;&lt;w:numFmt w:val=&quot;bullet&quot; /&gt;&lt;w:lvlText w:val=&quot;o&quot; /&gt;&lt;w:lvlJc w:val=&quot;left&quot; /&gt;&lt;w:pPr&gt;&lt;w:ind w:left=&quot;6752&quot; w:hanging=&quot;360&quot; /&gt;&lt;/w:pPr&gt;&lt;w:rPr&gt;&lt;w:rFonts w:ascii=&quot;Courier New&quot; w:hAnsi=&quot;Courier New&quot; w:cs=&quot;Courier New&quot; w:hint=&quot;default&quot; /&gt;&lt;/w:rPr&gt;&lt;/w:lvl&gt;&lt;w:lvl w:ilvl=&quot;8&quot; w:tplc=&quot;04090005&quot; w:tentative=&quot;1&quot;&gt;&lt;w:start w:val=&quot;1&quot; /&gt;&lt;w:numFmt w:val=&quot;bullet&quot; /&gt;&lt;w:lvlText w:val=&quot;&quot; /&gt;&lt;w:lvlJc w:val=&quot;left&quot; /&gt;&lt;w:pPr&gt;&lt;w:ind w:left=&quot;7472&quot; w:hanging=&quot;360&quot; /&gt;&lt;/w:pPr&gt;&lt;w:rPr&gt;&lt;w:rFonts w:ascii=&quot;Wingdings&quot; w:hAnsi=&quot;Wingdings&quot; w:hint=&quot;default&quot; /&gt;&lt;/w:rPr&gt;&lt;/w:lvl&gt;&lt;/w:abstractNum&gt;&lt;w:abstractNum w:abstractNumId=&quot;27&quot; w15:restartNumberingAfterBreak=&quot;0&quot;&gt;&lt;w:nsid w:val=&quot;529A14D6&quot; /&gt;&lt;w:multiLevelType w:val=&quot;multilevel&quot; /&gt;&lt;w:tmpl w:val=&quot;0807001F&quot; /&gt;&lt;w:lvl w:ilvl=&quot;0&quot;&gt;&lt;w:start w:val=&quot;1&quot; /&gt;&lt;w:numFmt w:val=&quot;decimal&quot; /&gt;&lt;w:lvlText w:val=&quot;%1.&quot; /"/>
    <w:docVar w:name="it-CH4_LanguageVersion" w:val="&gt;&lt;w:lvlJc w:val=&quot;left&quot; /&gt;&lt;w:pPr&gt;&lt;w:ind w:left=&quot;360&quot; w:hanging=&quot;360&quot; /&gt;&lt;/w:pPr&gt;&lt;/w:lvl&gt;&lt;w:lvl w:ilvl=&quot;1&quot;&gt;&lt;w:start w:val=&quot;1&quot; /&gt;&lt;w:numFmt w:val=&quot;decimal&quot; /&gt;&lt;w:lvlText w:val=&quot;%1.%2.&quot; /&gt;&lt;w:lvlJc w:val=&quot;left&quot; /&gt;&lt;w:pPr&gt;&lt;w:ind w:left=&quot;792&quot; w:hanging=&quot;432&quot; /&gt;&lt;/w:pPr&gt;&lt;/w:lvl&gt;&lt;w:lvl w:ilvl=&quot;2&quot;&gt;&lt;w:start w:val=&quot;1&quot; /&gt;&lt;w:numFmt w:val=&quot;decimal&quot; /&gt;&lt;w:lvlText w:val=&quot;%1.%2.%3.&quot; /&gt;&lt;w:lvlJc w:val=&quot;left&quot; /&gt;&lt;w:pPr&gt;&lt;w:ind w:left=&quot;1224&quot; w:hanging=&quot;504&quot; /&gt;&lt;/w:pPr&gt;&lt;/w:lvl&gt;&lt;w:lvl w:ilvl=&quot;3&quot;&gt;&lt;w:start w:val=&quot;1&quot; /&gt;&lt;w:numFmt w:val=&quot;decimal&quot; /&gt;&lt;w:lvlText w:val=&quot;%1.%2.%3.%4.&quot; /&gt;&lt;w:lvlJc w:val=&quot;left&quot; /&gt;&lt;w:pPr&gt;&lt;w:ind w:left=&quot;1728&quot; w:hanging=&quot;648&quot; /&gt;&lt;/w:pPr&gt;&lt;/w:lvl&gt;&lt;w:lvl w:ilvl=&quot;4&quot;&gt;&lt;w:start w:val=&quot;1&quot; /&gt;&lt;w:numFmt w:val=&quot;decimal&quot; /&gt;&lt;w:lvlText w:val=&quot;%1.%2.%3.%4.%5.&quot; /&gt;&lt;w:lvlJc w:val=&quot;left&quot; /&gt;&lt;w:pPr&gt;&lt;w:ind w:left=&quot;2232&quot; w:hanging=&quot;792&quot; /&gt;&lt;/w:pPr&gt;&lt;/w:lvl&gt;&lt;w:lvl w:ilvl=&quot;5&quot;&gt;&lt;w:start w:val=&quot;1&quot; /&gt;&lt;w:numFmt w:val=&quot;decimal&quot; /&gt;&lt;w:lvlText w:val=&quot;%1.%2.%3.%4.%5.%6.&quot; /&gt;&lt;w:lvlJc w:val=&quot;left&quot; /&gt;&lt;w:pPr&gt;&lt;w:ind w:left=&quot;2736&quot; w:hanging=&quot;936&quot; /&gt;&lt;/w:pPr&gt;&lt;/w:lvl&gt;&lt;w:lvl w:ilvl=&quot;6&quot;&gt;&lt;w:start w:val=&quot;1&quot; /&gt;&lt;w:numFmt w:val=&quot;decimal&quot; /&gt;&lt;w:lvlText w:val=&quot;%1.%2.%3.%4.%5.%6.%7.&quot; /&gt;&lt;w:lvlJc w:val=&quot;left&quot; /&gt;&lt;w:pPr&gt;&lt;w:ind w:left=&quot;3240&quot; w:hanging=&quot;1080&quot; /&gt;&lt;/w:pPr&gt;&lt;/w:lvl&gt;&lt;w:lvl w:ilvl=&quot;7&quot;&gt;&lt;w:start w:val=&quot;1&quot; /&gt;&lt;w:numFmt w:val=&quot;decimal&quot; /&gt;&lt;w:lvlText w:val=&quot;%1.%2.%3.%4.%5.%6.%7.%8.&quot; /&gt;&lt;w:lvlJc w:val=&quot;left&quot; /&gt;&lt;w:pPr&gt;&lt;w:ind w:left=&quot;3744&quot; w:hanging=&quot;1224&quot; /&gt;&lt;/w:pPr&gt;&lt;/w:lvl&gt;&lt;w:lvl w:ilvl=&quot;8&quot;&gt;&lt;w:start w:val=&quot;1&quot; /&gt;&lt;w:numFmt w:val=&quot;decimal&quot; /&gt;&lt;w:lvlText w:val=&quot;%1.%2.%3.%4.%5.%6.%7.%8.%9.&quot; /&gt;&lt;w:lvlJc w:val=&quot;left&quot; /&gt;&lt;w:pPr&gt;&lt;w:ind w:left=&quot;4320&quot; w:hanging=&quot;1440&quot; /&gt;&lt;/w:pPr&gt;&lt;/w:lvl&gt;&lt;/w:abstractNum&gt;&lt;w:abstractNum w:abstractNumId=&quot;28&quot; w15:restartNumberingAfterBreak=&quot;0&quot;&gt;&lt;w:nsid w:val=&quot;5E9B3A9A&quot; /&gt;&lt;w:multiLevelType w:val=&quot;hybridMultilevel&quot; /&gt;&lt;w:tmpl w:val=&quot;102A645A&quot; /&gt;&lt;w:lvl w:ilvl=&quot;0&quot; w:tplc=&quot;F21237A4&quot;&gt;&lt;w:start w:val=&quot;1&quot; /&gt;&lt;w:numFmt w:val=&quot;decimal&quot; /&gt;&lt;w:lvlText w:val=&quot;%1.&quot; /&gt;&lt;w:lvlJc w:val=&quot;left&quot; /&gt;&lt;w:pPr&gt;&lt;w:tabs&gt;&lt;w:tab w:val=&quot;num&quot; w:pos=&quot;720&quot; /&gt;&lt;/w:tabs&gt;&lt;w:ind w:left=&quot;720&quot; w:hanging=&quot;360&quot; /&gt;&lt;/w:pPr&gt;&lt;w:rPr&gt;&lt;w:rFonts w:hint=&quot;default&quot; /&gt;&lt;/w:rPr&gt;&lt;/w:lvl&gt;&lt;w:lvl w:ilvl=&quot;1&quot; w:tplc=&quot;08070019&quot; w:tentative=&quot;1&quot;&gt;&lt;w:start w:val=&quot;1&quot; /&gt;&lt;w:numFmt w:val=&quot;lowerLetter&quot; /&gt;&lt;w:lvlText w:val=&quot;%2.&quot; /&gt;&lt;w:lvlJc w:val=&quot;left&quot; /&gt;&lt;w:pPr&gt;&lt;w:tabs&gt;&lt;w:tab w:val=&quot;num&quot; w:pos=&quot;1440&quot; /&gt;&lt;/w:tabs&gt;&lt;w:ind w:left=&quot;1440&quot; w:hanging=&quot;360&quot; /&gt;&lt;/w:pPr&gt;&lt;/w:lvl&gt;&lt;w:lvl w:ilvl=&quot;2&quot; w:tplc=&quot;0807001B&quot; w:tentative=&quot;1&quot;&gt;&lt;w:start w:val=&quot;1&quot; /&gt;&lt;w:numFmt w:val=&quot;lowerRoman&quot; /&gt;&lt;w:lvlText w:val=&quot;%3.&quot; /&gt;&lt;w:lvlJc w:val=&quot;right&quot; /&gt;&lt;w:pPr&gt;&lt;w:tabs&gt;&lt;w:tab w:val=&quot;num&quot; w:pos=&quot;2160&quot; /&gt;&lt;/w:tabs&gt;&lt;w:ind w:left=&quot;2160&quot; w:hanging=&quot;180&quot; /&gt;&lt;/w:pPr&gt;&lt;/w:lvl&gt;&lt;w:lvl w:ilvl=&quot;3&quot; w:tplc=&quot;0807000F&quot; w:tentative=&quot;1&quot;&gt;&lt;w:start w:val=&quot;1&quot; /&gt;&lt;w:numFmt w:val=&quot;decimal&quot; /&gt;&lt;w:lvlText w:val=&quot;%4.&quot; /&gt;&lt;w:lvlJc w:val=&quot;left&quot; /&gt;&lt;w:pPr&gt;&lt;w:tabs&gt;&lt;w:tab w:val=&quot;num&quot; w:pos=&quot;2880&quot; /&gt;&lt;/w:tabs&gt;&lt;w:ind w:left=&quot;2880&quot; w:hanging=&quot;360&quot; /&gt;&lt;/w:pPr&gt;&lt;/w:lvl&gt;&lt;w:lvl w:ilvl=&quot;4&quot; w:tplc=&quot;08070019&quot; w:tentative=&quot;1&quot;&gt;&lt;w:start w:val=&quot;1&quot; /&gt;&lt;w:numFmt w:val=&quot;lowerLetter&quot; /&gt;&lt;w:lvlText w:val=&quot;%5.&quot; /&gt;&lt;w:lvlJc w:val=&quot;left&quot; /&gt;&lt;w:pPr&gt;&lt;w:tabs&gt;&lt;w:tab w:val=&quot;num&quot; w:pos=&quot;3600&quot; /&gt;&lt;/w:tabs&gt;&lt;w:ind w:left=&quot;3600&quot; w:hanging=&quot;360&quot; /&gt;&lt;/w:pPr&gt;&lt;/w:lvl&gt;&lt;w:lvl w:ilvl=&quot;5&quot; w:tplc=&quot;0807001B&quot; w:tentative=&quot;1&quot;&gt;&lt;w:start w:val=&quot;1&quot; /&gt;&lt;w:numFmt w:val=&quot;lowerRoman&quot; /&gt;&lt;w:lvlText w:val=&quot;%6.&quot; /&gt;&lt;w:lvlJc w:val=&quot;right&quot; /&gt;&lt;w:pPr&gt;&lt;w:tabs&gt;&lt;w:tab w:val=&quot;num&quot; w:pos=&quot;4320&quot; /&gt;&lt;/w:tabs&gt;&lt;w:ind w:left=&quot;4320&quot; w:hanging=&quot;180&quot; /&gt;&lt;/w:pPr&gt;&lt;/w:lvl&gt;&lt;w:lvl w:ilvl=&quot;6&quot; w:tplc=&quot;0807000F&quot; w:tentative=&quot;1&quot;&gt;&lt;w:start w:val=&quot;1&quot; /&gt;&lt;w:numFmt w:val=&quot;decimal&quot; /&gt;&lt;w:lvlText w:val=&quot;%7.&quot; /&gt;&lt;w:lvlJc w:val=&quot;left&quot; /&gt;&lt;w:pPr&gt;&lt;w:tabs&gt;&lt;w:tab w:val=&quot;num&quot; w:pos=&quot;5040&quot; /&gt;&lt;/w:tabs&gt;&lt;w:ind w:left=&quot;5040&quot; w:hanging=&quot;360&quot; /&gt;&lt;/w:pPr&gt;&lt;/w:lvl&gt;&lt;w:lvl w:ilvl=&quot;7&quot; w:tplc=&quot;08070019&quot; w:tentative=&quot;1&quot;&gt;&lt;w:start w:val=&quot;1&quot; /&gt;&lt;w:numFmt w:val=&quot;lowerLetter&quot; /&gt;&lt;w:lvlText w:val=&quot;%8.&quot; /&gt;&lt;w:lvlJc w:val=&quot;left&quot; /&gt;&lt;w:pPr&gt;&lt;w:tabs&gt;&lt;w:tab w:val=&quot;num&quot; w:pos=&quot;5760&quot; /&gt;&lt;/w:tabs&gt;&lt;w:ind w:left=&quot;5760&quot; w:hanging=&quot;360&quot; /&gt;&lt;/w:pPr&gt;&lt;/w:lvl&gt;&lt;w:lvl w:ilvl=&quot;8&quot; w:tplc=&quot;0807001B&quot; w:tentative=&quot;1&quot;&gt;&lt;w:start w:val=&quot;1&quot; /&gt;&lt;w:numFmt w:val=&quot;lowerRoman&quot; /&gt;&lt;w:lvlText w:val=&quot;%9.&quot; /&gt;&lt;w:lvlJc w:val=&quot;right&quot; /&gt;&lt;w:pPr&gt;&lt;w:tabs&gt;&lt;w:tab w:val=&quot;num&quot; w:pos=&quot;6480&quot; /&gt;&lt;/w:tabs&gt;&lt;w:ind w:left=&quot;6480&quot; w:hanging=&quot;180&quot; /&gt;&lt;/w:pPr&gt;&lt;/w:lvl&gt;&lt;/w:abstractNum&gt;&lt;w:abstractNum w:abstractNumId=&quot;29&quot; w15:restartNumberingAfterBreak=&quot;0&quot;&gt;&lt;w:nsid w:val=&quot;66447DE2&quot; /&gt;&lt;w:multiLevelType w:val=&quot;hybridMultilevel&quot; /&gt;&lt;w:tmpl w:val=&quot;26FAADBE&quot; /&gt;&lt;w:lvl w:ilvl=&quot;0&quot; w:tplc=&quot;15108B34&quot;&gt;&lt;w:start w:val=&quot;1&quot; /&gt;&lt;w:numFmt w:val=&quot;bullet&quot; /&gt;&lt;w:pStyle w:val=&quot;VBS-TabelleBullet2&quot; /&gt;&lt;w:lvlText w:val=&quot;-&quot; /&gt;&lt;w:lvlJc w:val=&quot;left&quot; /&gt;&lt;w:pPr&gt;&lt;w:ind w:left=&quot;720&quot; w:hanging=&quot;360&quot; /&gt;&lt;/w:pPr&gt;&lt;w:rPr&gt;&lt;w:rFonts w:ascii=&quot;Arial&quot; w:hAnsi=&quot;Arial&quot; w:hint=&quot;default&quot; /&gt;&lt;/w:rPr&gt;&lt;/w:lvl&gt;&lt;w:lvl w:ilvl=&quot;1&quot; w:tplc=&quot;08070003&quot; w:tentative=&quot;1&quot;&gt;&lt;w:start w:val=&quot;1&quot; /&gt;&lt;w:numFmt w:val=&quot;bullet&quot; /&gt;&lt;w:lvlText w:val=&quot;o&quot; /&gt;&lt;w:lvlJc w:val=&quot;left&quot; /&gt;&lt;w:pPr&gt;&lt;w:ind w:left=&quot;1440&quot; w:hanging=&quot;360&quot; /&gt;&lt;/w:pPr&gt;&lt;w:rPr&gt;&lt;w:rFonts w:ascii=&quot;Courier New&quot; w:hAnsi=&quot;Courier New&quot; w:cs=&quot;Courier New&quot; w:hint=&quot;default&quot; /&gt;&lt;/w:rPr&gt;&lt;/w:lvl&gt;&lt;w:lvl w:ilvl=&quot;2&quot; w:tplc=&quot;08070005&quot; w:tentative=&quot;1&quot;&gt;&lt;w:start w:val=&quot;1&quot; /&gt;&lt;w:numFmt w:val=&quot;bullet&quot; /&gt;&lt;w:lvlText w:val=&quot;&quot; /&gt;&lt;w:lvlJc w:val=&quot;left&quot; /&gt;&lt;w:pPr&gt;&lt;w:ind w:left=&quot;2160&quot; w:hanging=&quot;360&quot; /&gt;&lt;/w:pPr&gt;&lt;w:rPr&gt;&lt;w:rFonts w:ascii=&quot;Wingdings&quot; w:hAnsi=&quot;Wingdings&quot; w:hint=&quot;default&quot; /&gt;&lt;/w:rPr&gt;&lt;/w:lvl&gt;&lt;w:lvl w:ilvl=&quot;3&quot; w:tplc=&quot;08070001&quot; w:tentative=&quot;1&quot;&gt;&lt;w:start w:val=&quot;1&quot; /&gt;&lt;w:numFmt w:val=&quot;bullet&quot; /&gt;&lt;w:lvlText w:val=&quot;&quot; /&gt;&lt;w:lvlJc w:val=&quot;left&quot; /&gt;&lt;w:pPr&gt;&lt;w:ind w:left=&quot;2880&quot; w:hanging=&quot;360&quot; /&gt;&lt;/w:pPr&gt;&lt;w:rPr&gt;&lt;w:rFonts w:ascii=&quot;Symbol&quot; w:hAnsi=&quot;Symbol&quot; w:hint=&quot;default&quot; /&gt;&lt;/w:rPr&gt;&lt;/w:lvl&gt;&lt;w:lvl w:ilvl=&quot;4&quot; w:tplc=&quot;08070003&quot; w:tentative=&quot;1&quot;&gt;&lt;w:start w:val=&quot;1&quot; /&gt;&lt;w:numFmt w:val=&quot;bullet&quot; /&gt;&lt;w:lvlText w:val=&quot;o&quot; /&gt;&lt;w:lvlJc w:val=&quot;left&quot; /&gt;&lt;w:pPr&gt;&lt;w:ind w:left=&quot;3600&quot; w:hanging=&quot;360&quot; /&gt;&lt;/w:pPr&gt;&lt;w:rPr&gt;&lt;w:rFonts w:ascii=&quot;Courier New&quot; w:hAnsi=&quot;Courier New&quot; w:cs=&quot;Courier New&quot; w:hint=&quot;default&quot; /&gt;&lt;/w:rPr&gt;&lt;/w:lvl&gt;&lt;w:lvl w:ilvl=&quot;5&quot; w:tplc=&quot;08070005&quot; w:tentative=&quot;1&quot;&gt;&lt;w:start w:val=&quot;1&quot; /&gt;&lt;w:numFmt w:val=&quot;bullet&quot; /&gt;&lt;w:lvlText w:val=&quot;&quot; /&gt;&lt;w:lvlJc w:val=&quot;left&quot; /&gt;&lt;w:pPr&gt;&lt;w:ind w:left=&quot;4320&quot; w:hanging=&quot;360&quot; /&gt;&lt;/w:pPr&gt;&lt;w:rPr&gt;&lt;w:rFonts w:ascii=&quot;Wingdings&quot; w:hAnsi=&quot;Wingdings&quot; w:hint=&quot;default&quot; /&gt;&lt;/w:rPr&gt;&lt;/w:lvl&gt;&lt;w:lvl w:ilvl=&quot;6&quot; w:tplc=&quot;08070001&quot; w:tentative=&quot;1&quot;&gt;&lt;w:start w:val=&quot;1&quot; /&gt;&lt;w:numFmt w:val=&quot;bullet&quot; /&gt;&lt;w:lvlText w:val=&quot;&quot; /&gt;&lt;w:lvlJc w:val=&quot;left&quot; /&gt;&lt;w:pPr&gt;&lt;w:ind w:left=&quot;5040&quot; w:hanging=&quot;360&quot; /&gt;&lt;/w:pPr&gt;&lt;w:rPr&gt;&lt;w:rFonts w:ascii=&quot;Symbol&quot; w:hAnsi=&quot;Symbol&quot; w:hint=&quot;default&quot; /&gt;&lt;/w:rPr&gt;&lt;/w:lvl&gt;&lt;w:lvl w:ilvl=&quot;7&quot; w:tplc=&quot;08070003&quot; w:tentative=&quot;1&quot;&gt;&lt;w:start w:val=&quot;1&quot; /&gt;&lt;w:numFmt w:val=&quot;bullet&quot; /&gt;&lt;w:lvlText w:val=&quot;o&quot; /&gt;&lt;w:lvlJc w:val=&quot;left&quot; /&gt;&lt;w:pPr&gt;&lt;w:ind w:left=&quot;5760&quot; w:hanging=&quot;360&quot; /&gt;&lt;/w:pPr&gt;&lt;w:rPr&gt;&lt;w:rFonts w:ascii=&quot;Courier New&quot; w:hAnsi=&quot;Courier New&quot; w:cs=&quot;Courier New&quot; w:hint=&quot;default&quot; /&gt;&lt;/w:rPr&gt;&lt;/w:lvl&gt;&lt;w:lvl w:ilvl=&quot;8&quot; w:tplc=&quot;08070005&quot; w:tentative=&quot;1&quot;&gt;&lt;w:start w:val=&quot;1&quot; /&gt;&lt;w:numFmt w:val=&quot;bullet&quot; /&gt;&lt;w:lvlText w:val=&quot;&quot; /&gt;&lt;w:lvlJc w:val=&quot;left&quot; /&gt;&lt;w:pPr&gt;&lt;w:ind w:left=&quot;6480&quot; w:hanging=&quot;360&quot; /&gt;&lt;/w:pPr&gt;&lt;w:rPr&gt;&lt;w:rFonts w:ascii=&quot;Wingdings&quot; w:hAnsi=&quot;Wingdings&quot; w:hint=&quot;default&quot; /&gt;&lt;/w:rPr&gt;&lt;/w:lvl&gt;&lt;/w:abstractNum&gt;&lt;w:abstractNum w:abstractNumId=&quot;30&quot; w15:restartNumberingAfterBreak=&quot;0&quot;&gt;&lt;w:nsid w:val=&quot;69327160&quot; /&gt;&lt;w:multiLevelType w:val=&quot;multilevel&quot; /&gt;&lt;w:tmpl w:val=&quot;0807001F&quot; /&gt;&lt;w:lvl w:ilvl=&quot;0&quot;&gt;&lt;w:start w:val=&quot;1&quot; /&gt;&lt;w:numFmt w:val=&quot;decimal&quot; /&gt;&lt;w:lvlText w:val=&quot;%1.&quot; /&gt;&lt;w:lvlJc w:val=&quot;left&quot; /&gt;&lt;w:pPr&gt;&lt;w:ind w:left=&quot;360&quot; w:hanging=&quot;360&quot; /&gt;&lt;/w:pPr&gt;&lt;/w:lvl&gt;&lt;w:lvl w:ilvl=&quot;1&quot;&gt;&lt;w:start w:val=&quot;1&quot; /&gt;&lt;w:numFmt w:val=&quot;decimal&quot; /&gt;&lt;w:lvlText w:val=&quot;%1.%2.&quot; /&gt;&lt;w:lvlJc w:val=&quot;left&quot; /&gt;&lt;w:pPr&gt;&lt;w:ind w:left=&quot;792&quot; w:hanging=&quot;432&quot; /&gt;&lt;/w:pPr&gt;&lt;/w:lvl&gt;&lt;w:lvl w:ilvl=&quot;2&quot;&gt;&lt;w:start w:val=&quot;1&quot; /&gt;&lt;w:numFmt w:val=&quot;decimal&quot; /&gt;&lt;w:lvlText w:val=&quot;%1.%2.%3.&quot; /&gt;&lt;w:lvlJc w:val=&quot;left&quot; /&gt;&lt;w:pPr&gt;&lt;w:ind w:left=&quot;1224&quot; w:hanging=&quot;504&quot; /&gt;&lt;/w:pPr&gt;&lt;/w:lvl&gt;&lt;w:lvl w:ilvl=&quot;3&quot;&gt;&lt;w:start w:val=&quot;1&quot; /&gt;&lt;w:numFmt w:val=&quot;decimal&quot; /&gt;&lt;w:lvlText w:val=&quot;%1.%2.%3.%4.&quot; /&gt;&lt;w:lvlJc w:val=&quot;left&quot; /&gt;&lt;w:pPr&gt;&lt;w:ind w:left=&quot;1728&quot; w:hanging=&quot;648&quot; /&gt;&lt;/w:pPr&gt;&lt;/w:lvl&gt;&lt;w:lvl w:ilvl=&quot;4&quot;&gt;&lt;w:start w:val=&quot;1&quot; /&gt;&lt;w:numFmt w:val=&quot;decimal&quot; /&gt;&lt;w:lvlText w:val=&quot;%1.%2.%3.%4.%5.&quot; /&gt;&lt;w:lvlJc w:val=&quot;left&quot; /&gt;&lt;w:pPr&gt;&lt;w:ind w:left=&quot;2232&quot; w:hanging=&quot;792&quot; /&gt;&lt;/w:pPr&gt;&lt;/w:lvl&gt;&lt;w:lvl w:ilvl=&quot;5&quot;&gt;&lt;w:start w:val=&quot;1&quot; /&gt;&lt;w:numFmt w:val=&quot;decimal&quot; /&gt;&lt;w:lvlText w:val=&quot;%1.%2.%3.%4.%5.%6.&quot; /&gt;&lt;w:lvlJc w:val=&quot;left&quot; /&gt;&lt;w:pPr&gt;&lt;w:ind w:left=&quot;2736&quot; w:hanging=&quot;936&quot; /&gt;&lt;/w:pPr&gt;&lt;/w:lvl&gt;&lt;w:lvl w:ilvl=&quot;6&quot;&gt;&lt;w:start w:val=&quot;1&quot; /&gt;&lt;w:numFmt w:val=&quot;decimal&quot; /&gt;&lt;w:lvlText w:val=&quot;%1.%2.%3.%4.%5.%6.%7.&quot; /&gt;&lt;w:lvlJc w:val=&quot;left&quot; /&gt;&lt;w:pPr&gt;&lt;w:ind w:left=&quot;3240&quot; w:hanging=&quot;1080&quot; /&gt;&lt;/w:pPr&gt;&lt;/w:lvl&gt;&lt;w:lvl w:ilvl=&quot;7&quot;&gt;&lt;w:start w:val=&quot;1&quot; /&gt;&lt;w:numFmt w:val=&quot;decimal&quot; /&gt;&lt;w:lvlText w:val=&quot;%1.%2.%3.%4.%5.%6.%7.%8.&quot; /&gt;&lt;w:lvlJc w:val=&quot;left&quot; /&gt;&lt;w:pPr&gt;&lt;w:ind w:left=&quot;3744&quot; w:hanging=&quot;1224&quot; /&gt;&lt;/w:pPr&gt;&lt;/w:lvl&gt;&lt;w:lvl w:ilvl=&quot;8&quot;&gt;&lt;w:start w:val=&quot;1&quot; /&gt;&lt;w:numFmt w:val=&quot;decimal&quot; /&gt;&lt;w:lvlText w:val=&quot;%1.%2.%3.%4.%5.%6.%7.%8.%9.&quot; /&gt;&lt;w:lvlJc w:val=&quot;left&quot; /&gt;&lt;w:pPr&gt;&lt;w:ind w:left=&quot;4320&quot; w:hanging=&quot;1440&quot; /&gt;&lt;/w:pPr&gt;&lt;/w:lvl&gt;&lt;/w:abstractNum&gt;&lt;w:abstractNum w:abstractNumId=&quot;31&quot; w15:restartNumberingAfterBreak=&quot;0&quot;&gt;&lt;w:nsid w:val=&quot;6A075E0E&quot; /&gt;&lt;w:multiLevelType w:val=&quot;hybridMultilevel&quot; /&gt;&lt;w:tmpl w:val=&quot;1194B8E4&quot; /&gt;&lt;w:lvl w:ilvl=&quot;0&quot; w:tplc=&quot;7AB6220E&quot;&gt;&lt;w:start w:val=&quot;1&quot; /&gt;&lt;w:numFmt w:val=&quot;bullet&quot; /&gt;&lt;w:lvlText w:val=&quot;+&quot; /&gt;&lt;w:lvlJc w:val=&quot;left&quot; /&gt;&lt;w:pPr&gt;&lt;w:ind w:left=&quot;1712&quot; w:hanging=&quot;360&quot; /&gt;&lt;/w:pPr&gt;&lt;w:rPr&gt;&lt;w:rFonts w:ascii=&quot;Arial&quot; w:hAnsi=&quot;Arial&quot; w:hint=&quot;default&quot; /&gt;&lt;/w:rPr&gt;&lt;/w:lvl&gt;&lt;w:lvl w:ilvl=&quot;1&quot; w:tplc=&quot;04090003&quot; w:tentative=&quot;1&quot;&gt;&lt;w:start w:val=&quot;1&quot; /&gt;&lt;w:numFmt w:val=&quot;bullet&quot; /&gt;&lt;w:lvlText w:val=&quot;o&quot; /&gt;&lt;w:lvlJc w:val=&quot;left&quot; /&gt;&lt;w:pPr&gt;&lt;w:ind w:left=&quot;2432&quot; w:hanging=&quot;360&quot; /&gt;&lt;/w:pPr&gt;&lt;w:rPr&gt;&lt;w:rFonts w:ascii=&quot;Courier New&quot; w:hAnsi=&quot;Courier New&quot; w:cs=&quot;Courier New&quot; w:hint=&quot;default&quot; /&gt;&lt;/w:rPr&gt;&lt;/w:lvl&gt;&lt;w:lvl w:ilvl=&quot;2&quot; w:tplc=&quot;04090005&quot; w:tentative=&quot;1&quot;&gt;&lt;w:start w:val=&quot;1&quot; /&gt;&lt;w:numFmt w:val=&quot;bullet&quot; /&gt;&lt;w:lvlText w:val=&quot;&quot; /&gt;&lt;w:lvlJc w:val=&quot;left&quot; /&gt;&lt;w:pPr&gt;&lt;w:ind w:left=&quot;3152&quot; w:hanging=&quot;360&quot; /&gt;&lt;/w:pPr&gt;&lt;w:rPr&gt;&lt;w:rFonts w:ascii=&quot;Wingdings&quot; w:hAnsi=&quot;Wingdings&quot; w:hint=&quot;default&quot; /&gt;&lt;/w:rPr&gt;&lt;/w:lvl&gt;&lt;w:lvl w:ilvl=&quot;3&quot; w:tplc=&quot;04090001&quot; w:tentative=&quot;1&quot;&gt;&lt;w:start w:val=&quot;1&quot; /&gt;&lt;w:numFmt w:val=&quot;bullet&quot; /&gt;&lt;w:lvlText w:val=&quot;&quot; /&gt;&lt;w:lvlJc w:val=&quot;left&quot; /&gt;&lt;w:pPr&gt;&lt;w:ind w:left=&quot;3872&quot; w:hanging=&quot;360&quot; /&gt;&lt;/w:pPr&gt;&lt;w:rPr&gt;&lt;w:rFonts w:ascii=&quot;Symbol&quot; w:hAnsi=&quot;Symbol&quot; w:hint=&quot;default&quot; /&gt;&lt;/w:rPr&gt;&lt;/w:lvl&gt;&lt;w:lvl w:ilvl=&quot;4&quot; w:tplc=&quot;04090003&quot; w:tentative=&quot;1&quot;&gt;&lt;w:start w:val=&quot;1&quot; /&gt;&lt;w:numFmt w:val=&quot;bullet&quot; /&gt;&lt;w:lvlText w:val=&quot;o&quot; /&gt;&lt;w:lvlJc w:val=&quot;left&quot; /&gt;&lt;w:pPr&gt;&lt;w:ind w:left=&quot;4592&quot; w:hanging=&quot;360&quot; /&gt;&lt;/w:pPr&gt;&lt;w:rPr&gt;&lt;w:rFonts w:ascii=&quot;Courier New&quot; w:hAnsi=&quot;Courier New&quot; w:cs=&quot;Courier New&quot; w:hint=&quot;default&quot; /&gt;&lt;/w:rPr&gt;&lt;/w:lvl&gt;&lt;w:lvl w:ilvl=&quot;5&quot; w:tplc=&quot;04090005&quot; w:tentative=&quot;1&quot;&gt;&lt;w:start w:val=&quot;1&quot; /&gt;&lt;w:numFmt w:val=&quot;bullet&quot; /&gt;&lt;w:lvlText w:val=&quot;&quot; /&gt;&lt;w:lvlJc w:val=&quot;left&quot; /&gt;&lt;w:pPr&gt;&lt;w:ind w:left=&quot;5312&quot; w:hanging=&quot;360&quot; /&gt;&lt;/w:pPr&gt;&lt;w:rPr&gt;&lt;w:rFonts w:ascii=&quot;Wingdings&quot; w:hAnsi=&quot;Wingdings&quot; w:hint=&quot;default&quot; /&gt;&lt;/w:rPr&gt;&lt;/w:lvl&gt;&lt;w:lvl w:ilvl=&quot;6&quot; w:tplc=&quot;04090001&quot; w:tentative=&quot;1&quot;&gt;&lt;w:start w:val=&quot;1&quot; /&gt;&lt;w:numFmt w:val=&quot;bullet&quot; /&gt;&lt;w:lvlText w:val=&quot;&quot; /&gt;&lt;w:lvlJc w:val=&quot;left&quot; /&gt;&lt;w:pPr&gt;&lt;w:ind w:left=&quot;6032&quot; w:hanging=&quot;360&quot; /&gt;&lt;/w:pPr&gt;&lt;w:rPr&gt;&lt;w:rFonts w:ascii=&quot;Symbol&quot; w:hAnsi=&quot;Symbol&quot; w:hint=&quot;default&quot; /&gt;&lt;/w:rPr&gt;&lt;/w:lvl&gt;&lt;w:lvl w:ilvl=&quot;7&quot; w:tplc=&quot;04090003&quot; w:tentative=&quot;1&quot;&gt;&lt;w:start w:val=&quot;1&quot; /&gt;&lt;w:numFmt w:val=&quot;bullet&quot; /&gt;&lt;w:lvlText w:val=&quot;o&quot; /&gt;&lt;w:lvlJc w:val=&quot;left&quot; /&gt;&lt;w:pPr&gt;&lt;w:ind w:left=&quot;6752&quot; w:hanging=&quot;360&quot; /&gt;&lt;/w:pPr&gt;&lt;w:rPr&gt;&lt;w:rFonts w:ascii=&quot;Courier New&quot; w:hAnsi=&quot;Courier New&quot; w:cs=&quot;Courier New&quot; w:hint=&quot;default&quot; /&gt;&lt;/w:rPr&gt;&lt;/w:lvl&gt;&lt;w:lvl w:ilvl=&quot;8&quot; w:tplc=&quot;04090005&quot; w:tentative=&quot;1&quot;&gt;&lt;w:start w:val=&quot;1&quot; /&gt;&lt;w:numFmt w:val=&quot;bullet&quot; /&gt;&lt;w:lvlText w:val=&quot;&quot; /&gt;&lt;w:lvlJc w:val=&quot;left&quot; /&gt;&lt;w:pPr&gt;&lt;w:ind w:left=&quot;7472&quot; w:hanging=&quot;360&quot; /&gt;&lt;/w:pPr&gt;&lt;w:rPr&gt;&lt;w:rFonts w:ascii=&quot;Wingdings&quot; w:hAnsi=&quot;Wingdings&quot; w:hint=&quot;default&quot; /&gt;&lt;/w:rPr&gt;&lt;/w:lvl&gt;&lt;/w:abstractNum&gt;&lt;w:abstractNum w:abstractNumId=&quot;32&quot; w15:restartNumberingAfterBreak=&quot;0&quot;&gt;&lt;w:nsid w:val=&quot;6A797F48&quot; /&gt;&lt;w:multiLevelType w:val=&quot;hybridMultilevel&quot; /&gt;&lt;w:tmpl w:val=&quot;99F25B1E&quot; /&gt;&lt;w:lvl w:ilvl=&quot;0&quot; w:tplc=&quot;7506DA28&quot;&gt;&lt;w:numFmt w:val=&quot;bullet&quot; /&gt;&lt;w:pStyle w:val=&quot;VBS-TabelleBullet3&quot; /&gt;&lt;w:lvlText w:val=&quot;+&quot; /&gt;&lt;w:lvlJc w:val=&quot;left&quot; /&gt;&lt;w:pPr&gt;&lt;w:ind w:left=&quot;720&quot; w:hanging=&quot;360&quot; /&gt;&lt;/w:pPr&gt;&lt;w:rPr&gt;&lt;w:rFonts w:ascii=&quot;Arial&quot; w:eastAsia=&quot;Calibri&quot; w:hAnsi=&quot;Arial&quot; w:hint=&quot;default&quot; /&gt;&lt;/w:rPr&gt;&lt;/w:lvl&gt;&lt;w:lvl w:ilvl=&quot;1&quot; w:tplc=&quot;08070003&quot; w:tentative=&quot;1&quot;&gt;&lt;w:start w:val=&quot;1&quot; /&gt;&lt;w:numFmt w:val=&quot;bullet&quot; /&gt;&lt;w:lvlText w:val=&quot;o&quot; /&gt;&lt;w:lvlJc w:val=&quot;left&quot; /&gt;&lt;w:pPr&gt;&lt;w:ind w:left=&quot;1440&quot; w:hanging=&quot;360&quot; /&gt;&lt;/w:pPr&gt;&lt;w:rPr&gt;&lt;w:rFonts w:ascii=&quot;Courier New&quot; w:hAnsi=&quot;Courier New&quot; w:cs=&quot;Courier New&quot; w:hint=&quot;default&quot; /&gt;&lt;/w:rPr&gt;&lt;/w:lvl&gt;&lt;w:lvl w:ilvl=&quot;2&quot; w:tplc=&quot;08070005&quot; w:tentative=&quot;1&quot;&gt;&lt;w:start w:val=&quot;1&quot; /&gt;&lt;w:numFmt w:val=&quot;bullet&quot; /&gt;&lt;w:lvlText w:val=&quot;&quot; /&gt;&lt;w:lvlJc w:val=&quot;left&quot; /&gt;&lt;w:pPr&gt;&lt;w:ind w:left=&quot;2160&quot; w:hanging=&quot;360&quot; /&gt;&lt;/w:pPr&gt;&lt;w:rPr&gt;&lt;w:rFonts w:ascii=&quot;Wingdings&quot; w:hAnsi=&quot;Wingdings&quot; w:hint=&quot;default&quot; /&gt;&lt;/w:rPr&gt;&lt;/w:lvl&gt;&lt;w:lvl w:ilvl=&quot;3&quot; w:tplc=&quot;08070001&quot; w:tentative=&quot;1&quot;&gt;&lt;w:start w:val=&quot;1&quot; /&gt;&lt;w:numFmt w:val=&quot;bullet&quot; /&gt;&lt;w:lvlText w:val=&quot;&quot; /&gt;&lt;w:lvlJc w:val=&quot;left&quot; /&gt;&lt;w:pPr&gt;&lt;w:ind w:left=&quot;2880&quot; w:hanging=&quot;360&quot; /&gt;&lt;/w:pPr&gt;&lt;w:rPr&gt;&lt;w:rFonts w:ascii=&quot;Symbol&quot; w:hAnsi=&quot;Symbol&quot; w:hint=&quot;default&quot; /&gt;&lt;/w:rPr&gt;&lt;/w:lvl&gt;&lt;w:lvl w:ilvl=&quot;4&quot; w:tplc=&quot;08070003&quot; w:tentative=&quot;1&quot;&gt;&lt;w:start w:val=&quot;1&quot; /&gt;&lt;w:numFmt w:val=&quot;bullet&quot; /&gt;&lt;w:lvlText w:val=&quot;o&quot; /&gt;&lt;w:lvlJc w:val=&quot;left&quot; /&gt;&lt;w:pPr&gt;&lt;w:ind w:left=&quot;3600&quot; w:hanging=&quot;360&quot; /&gt;&lt;/w:pPr&gt;&lt;w:rPr&gt;&lt;w:rFonts w:ascii=&quot;Courier New&quot; w:hAnsi=&quot;Courier New&quot; w:cs=&quot;Courier New&quot; w:hint=&quot;default&quot; /&gt;&lt;/w:rPr&gt;&lt;/w:lvl&gt;&lt;w:lvl w:ilvl=&quot;5&quot; w:tplc=&quot;08070005&quot; w:tentative=&quot;1&quot;&gt;&lt;w:start w:val=&quot;1&quot; /&gt;&lt;w:numFmt w:val=&quot;bullet&quot; /&gt;&lt;w:lvlText w:val=&quot;&quot; /&gt;&lt;w:lvlJc w:val=&quot;left&quot; /&gt;&lt;w:pPr&gt;&lt;w:ind w:left=&quot;4320&quot; w:hanging=&quot;360&quot; /&gt;&lt;/w:pPr&gt;&lt;w:rPr&gt;&lt;w:rFonts w:ascii=&quot;Wingdings&quot; w:hAnsi=&quot;Wingdings&quot; w:hint=&quot;default&quot; /&gt;&lt;/w:rPr&gt;&lt;/w:lvl&gt;&lt;w:lvl w:ilvl=&quot;6&quot; w:tplc=&quot;08070001&quot; w:tentative=&quot;1&quot;&gt;&lt;w:start w:val=&quot;1&quot; /&gt;&lt;w:numFmt w:val=&quot;bullet&quot; /&gt;&lt;w:lvlText w:val=&quot;&quot; /&gt;&lt;w:lvlJc w:val=&quot;left&quot; /&gt;&lt;w:pPr&gt;&lt;w:ind w:left=&quot;5040&quot; w:hanging=&quot;360&quot; /&gt;&lt;/w:pPr&gt;&lt;w:rPr&gt;&lt;w:rFonts w:ascii=&quot;Symbol&quot; w:hAnsi=&quot;Symbol&quot; w:hint=&quot;default&quot; /&gt;&lt;/w:rPr&gt;&lt;/w:lvl&gt;&lt;w:lvl w:ilvl=&quot;7&quot; w:tplc=&quot;08070003&quot; w:tentative=&quot;1&quot;&gt;&lt;w:start w:val=&quot;1&quot; /&gt;&lt;w:numFmt w:val=&quot;bullet&quot; /&gt;&lt;w:lvlText w:val=&quot;o&quot; /&gt;&lt;w:lvlJc w:val=&quot;left&quot; /&gt;&lt;w:pPr&gt;&lt;w:ind w:left=&quot;5760&quot; w:hanging=&quot;360&quot; /&gt;&lt;/w:pPr&gt;&lt;w:rPr&gt;&lt;w:rFonts w:ascii=&quot;Courier New&quot; w:hAnsi=&quot;Courier New&quot; w:cs=&quot;Courier New&quot; w:hint=&quot;default&quot; /&gt;&lt;/w:rPr&gt;&lt;/w:lvl&gt;&lt;w:lvl w:ilvl=&quot;8&quot; w:tplc=&quot;08070005&quot; w:tentative=&quot;1&quot;&gt;&lt;w:start w:val=&quot;1&quot; /&gt;&lt;w:numFmt w:val=&quot;bullet&quot; /&gt;&lt;w:lvlText w:val=&quot;&quot; /&gt;&lt;w:lvlJc w:val=&quot;left&quot; /&gt;&lt;w:pPr&gt;&lt;w:ind w:left=&quot;6480&quot; w:hanging=&quot;360&quot; /&gt;&lt;/w:pPr&gt;&lt;w:rPr&gt;&lt;w:rFonts w:ascii=&quot;Wingdings&quot; w:hAnsi=&quot;Wingdings&quot; w:hint=&quot;default&quot; /&gt;&lt;/w:rPr&gt;&lt;/w:lvl&gt;&lt;/w:abstractNum&gt;&lt;w:abstractNum w:abstractNumId=&quot;33&quot; w15:restartNumberingAfterBreak=&quot;0&quot;&gt;&lt;w:nsid w:val=&quot;6C25091C&quot; /&gt;&lt;w:multiLevelType w:val=&quot;multilevel&quot; /&gt;&lt;w:tmpl w:val=&quot;17DE13FA&quot; /&gt;&lt;w:lvl w:ilvl=&quot;0&quot;&gt;&lt;w:start w:val=&quot;1&quot; /&gt;&lt;w:numFmt w:val=&quot;bullet&quot; /&gt;&lt;w:lvlText w:val=&quot;-&quot; /&gt;&lt;w:lvlJc w:val=&quot;left&quot; /&gt;&lt;w:pPr&gt;&lt;w:tabs&gt;&lt;w:tab w:val=&quot;num&quot; w:pos=&quot;170&quot; /&gt;&lt;/w:tabs&gt;&lt;w:ind w:left=&quot;170&quot; w:hanging=&quot;170&quot; /&gt;&lt;/w:pPr&gt;&lt;w:rPr&gt;&lt;w:rFonts w:ascii=&quot;Arial&quot; w:hAnsi=&quot;Arial&quot; w:hint=&quot;default&quot; /&gt;&lt;w:b w:val=&quot;0&quot; /&gt;&lt;w:i w:val=&quot;0&quot; /&gt;&lt;w:caps w:val=&quot;0&quot; /&gt;&lt;w:strike w:val=&quot;0&quot; /&gt;&lt;w:dstrike w:val=&quot;0&quot; /&gt;&lt;w:vanish w:val=&quot;0&quot; /&gt;&lt;w:color w:val=&quot;000000&quot; /&gt;&lt;w:spacing w:val=&quot;0&quot; /&gt;&lt;w:w w:val=&quot;100&quot; /&gt;&lt;w:kern w:val=&quot;0&quot; /&gt;&lt;w:position w:val=&quot;0&quot; /&gt;&lt;w:sz w:val=&quot;22&quot; /&gt;&lt;w:szCs w:val=&quot;22&quot; /&gt;&lt;w:vertAlign w:val=&quot;baseline&quot; /&gt;&lt;w14:shadow w14:blurRad=&quot;0&quot; w14:dist=&quot;0&quot; w14:dir=&quot;0&quot; w14:sx=&quot;0&quot; w14:sy=&quot;0&quot; w14:kx=&quot;0&quot; w14:ky=&quot;0&quot; w14:algn=&quot;none&quot;&gt;&lt;w14:srgbClr w14:val=&quot;000000&quot; /&gt;&lt;/w14:shadow&gt;&lt;w14:textOutline w14:w=&quot;0&quot; w14:cap=&quot;rnd&quot; w14:cmpd=&quot;sng&quot; w14:algn=&quot;ctr&quot;&gt;&lt;w14:noFill /&gt;&lt;w14:prstDash w14:val=&quot;solid&quot; /&gt;&lt;w14:bevel /&gt;&lt;/w14:textOutline&gt;&lt;/w:rPr&gt;&lt;/w:lvl&gt;&lt;w:lvl w:ilvl=&quot;1&quot;&gt;&lt;w:start w:val=&quot;1&quot; /&gt;&lt;w:numFmt w:val=&quot;bullet&quot; /&gt;&lt;w:lvlText w:val=&quot;o&quot; /&gt;&lt;w:lvlJc w:val=&quot;left&quot; /&gt;&lt;w:pPr&gt;&lt;w:tabs&gt;&lt;w:tab w:val=&quot;num&quot; w:pos=&quot;1440&quot; /&gt;&lt;/w:tabs&gt;&lt;w:ind w:left=&quot;1440&quot; w:hanging=&quot;360&quot; /&gt;&lt;/w:pPr&gt;&lt;w:rPr&gt;&lt;w:rFonts w:ascii=&quot;Courier New&quot; w:hAnsi=&quot;Courier New&quot; w:cs=&quot;Courier New&quot; w:hint=&quot;default&quot; /&gt;&lt;/w:rPr&gt;&lt;/w:lvl&gt;&lt;w:lvl w:ilvl=&quot;2&quot;&gt;&lt;w:start w:val=&quot;1&quot; /&gt;&lt;w:numFmt w:val=&quot;bullet&quot; /&gt;&lt;w:lvlText w:val=&quot;&quot; /&gt;&lt;w:lvlJc w:val=&quot;left&quot; /&gt;&lt;w:pPr&gt;&lt;w:tabs&gt;&lt;w:tab w:val=&quot;num&quot; w:pos=&quot;2160&quot; /&gt;&lt;/w:tabs&gt;&lt;w:ind w:left=&quot;2160&quot; w:hanging=&quot;360&quot; /&gt;&lt;/w:pPr&gt;&lt;w:rPr&gt;&lt;w:rFonts w:ascii=&quot;Wingdings&quot; w:hAnsi=&quot;Wingdings&quot; w:hint=&quot;default&quot; /&gt;&lt;/w:rPr&gt;&lt;/w:lvl&gt;&lt;w:lvl w:ilvl=&quot;3&quot;&gt;&lt;w:start w:val=&quot;1&quot; /&gt;&lt;w:numFmt w:val=&quot;bullet&quot; /&gt;&lt;w:lvlText w:val=&quot;&quot; /&gt;&lt;w:lvlJc w:val=&quot;left&quot; /&gt;&lt;w:pPr&gt;&lt;w:tabs&gt;&lt;w:tab w:val=&quot;num&quot; w:pos=&quot;2880&quot; /&gt;&lt;/w:tabs&gt;&lt;w:ind w:left=&quot;2880&quot; w:hanging=&quot;360&quot; /&gt;&lt;/w:pPr&gt;&lt;w:rPr&gt;&lt;w:rFonts w:ascii=&quot;Symbol&quot; w:hAnsi=&quot;Symbol&quot; w:hint=&quot;default&quot; /&gt;&lt;/w:rPr&gt;&lt;/w:lvl&gt;&lt;w:lvl w:ilvl=&quot;4&quot;&gt;&lt;w:start w:val=&quot;1&quot; /&gt;&lt;w:numFmt w:val=&quot;bullet&quot; /&gt;&lt;w:lvlText w:val=&quot;o&quot; /&gt;&lt;w:lvlJc w:val=&quot;left&quot; /&gt;&lt;w:pPr&gt;&lt;w:tabs&gt;&lt;w:tab w:val=&quot;num&quot; w:pos=&quot;3600&quot; /&gt;&lt;/w:tabs&gt;&lt;w:ind w:left=&quot;3600&quot; w:hanging=&quot;360&quot; /&gt;&lt;/w:pPr&gt;&lt;w:rPr&gt;&lt;w:rFonts w:ascii=&quot;Courier New&quot; w:hAnsi=&quot;Courier New&quot; w:cs=&quot;Courier New&quot; w:hint=&quot;default&quot; /&gt;&lt;/w:rPr&gt;&lt;/w:lvl&gt;&lt;w:lvl w:ilvl=&quot;5&quot;&gt;&lt;w:start w:val=&quot;1&quot; /&gt;&lt;w:numFmt w:val=&quot;bullet&quot; /&gt;&lt;w:lvlText w:val=&quot;&quot; /&gt;&lt;w:lvlJc w:val=&quot;left&quot; /&gt;&lt;w:pPr&gt;&lt;w:tabs&gt;&lt;w:tab w:val=&quot;num&quot; w:pos=&quot;4320&quot; /&gt;&lt;/w:tabs&gt;&lt;w:ind w:left=&quot;4320&quot; w:hanging=&quot;360&quot; /&gt;&lt;/w:pPr&gt;&lt;w:rPr&gt;&lt;w:rFonts w:ascii=&quot;Wingdings&quot; w:hAnsi=&quot;Wingdings&quot; w:hint=&quot;default&quot; /&gt;&lt;/w:rPr&gt;&lt;/w:lvl&gt;&lt;w:lvl w:ilvl=&quot;6&quot;&gt;&lt;w:start w:val=&quot;1&quot; /&gt;&lt;w:numFmt w:val=&quot;bullet&quot; /&gt;&lt;w:lvlText w:val=&quot;&quot; /&gt;&lt;w:lvlJc w:val=&quot;left&quot; /&gt;&lt;w:pPr&gt;&lt;w:tabs&gt;&lt;w:tab w:val=&quot;num&quot; w:pos=&quot;5040&quot; /&gt;&lt;/w:tabs&gt;&lt;w:ind w:left=&quot;5040&quot; w:hanging=&quot;360&quot; /&gt;&lt;/w:pPr&gt;&lt;w:rPr&gt;&lt;w:rFonts w:ascii=&quot;Symbol&quot; w:hAnsi=&quot;Symbol&quot; w:hint=&quot;default&quot; /&gt;&lt;/w:rPr&gt;&lt;/w:lvl&gt;&lt;w:lvl w:ilvl=&quot;7&quot;&gt;&lt;w:start w:val=&quot;1&quot; /&gt;&lt;w:numFmt w:val=&quot;bullet&quot; /&gt;&lt;w:lvlText w:val=&quot;o&quot; /&gt;&lt;w:lvlJc w:val=&quot;left&quot; /&gt;&lt;w:pPr&gt;&lt;w:tabs&gt;&lt;w:tab w:val=&quot;num&quot; w:pos=&quot;5760&quot; /&gt;&lt;/w:tabs&gt;&lt;w:ind w:left=&quot;5760&quot; w:hanging=&quot;360&quot; /&gt;&lt;/w:pPr&gt;&lt;w:rPr&gt;&lt;w:rFonts w:ascii=&quot;Courier New&quot; w:hAnsi=&quot;Courier New&quot; w:cs=&quot;Courier New&quot; w:hint=&quot;default&quot; /&gt;&lt;/w:rPr&gt;&lt;/w:lvl&gt;&lt;w:lvl w:ilvl=&quot;8&quot;&gt;&lt;w:start w:val=&quot;1&quot; /&gt;&lt;w:numFmt w:val=&quot;bullet&quot; /&gt;&lt;w:lvlText w:val=&quot;&quot; /&gt;&lt;w:lvlJc w:val=&quot;left&quot; /&gt;&lt;w:pPr&gt;&lt;w:tabs&gt;&lt;w:tab w:val=&quot;num&quot; w:pos=&quot;6480&quot; /&gt;&lt;/w:tabs&gt;&lt;w:ind w:left=&quot;6480&quot; w:hanging=&quot;360&quot; /&gt;&lt;/w:pPr&gt;&lt;w:rPr&gt;&lt;w:rFonts w:ascii=&quot;Wingdings&quot; w:hAnsi=&quot;Wingdings&quot; w:hint=&quot;default&quot; /&gt;&lt;/w:rPr&gt;&lt;/w:lvl&gt;&lt;/w:abstractNum&gt;&lt;w:abstractNum w:abstractNumId=&quot;34&quot; w15:restartNumberingAfterBreak=&quot;0&quot;&gt;&lt;w:nsid w:val=&quot;6FAE2B60&quot; /&gt;&lt;w:multiLevelType w:val=&quot;multilevel&quot; /&gt;&lt;w:tmpl w:val=&quot;0807001F&quot; /&gt;&lt;w:lvl w:ilvl=&quot;0&quot;&gt;&lt;w:start w:val=&quot;1&quot; /&gt;&lt;w:numFmt w:val=&quot;decimal&quot; /&gt;&lt;w:lvlText w:val=&quot;%1.&quot; /&gt;&lt;w:lvlJc w:val=&quot;left&quot; /&gt;&lt;w:pPr&gt;&lt;w:ind w:left=&quot;360&quot; w:hanging=&quot;360&quot; /&gt;&lt;/w:pPr&gt;&lt;/w:lvl&gt;&lt;w:lvl w:ilvl=&quot;1&quot;&gt;&lt;w:start w:val=&quot;1&quot; /&gt;&lt;w:numFmt w:val=&quot;decimal&quot; /&gt;&lt;w:lvlText w:val=&quot;%1.%2.&quot; /&gt;&lt;w:lvlJc w:val=&quot;left&quot; /&gt;&lt;w:pPr&gt;&lt;w:ind w:left=&quot;792&quot; w:hanging=&quot;432&quot; /&gt;&lt;/w:pPr&gt;&lt;/w:lvl&gt;&lt;w:lvl w:ilvl=&quot;2&quot;&gt;&lt;w:start w:val=&quot;1&quot; /&gt;&lt;w:numFmt w:val=&quot;decimal&quot; /&gt;&lt;w:lvlText w:val=&quot;%1.%2.%3.&quot; /&gt;&lt;w:lvlJc w:val=&quot;left&quot; /&gt;&lt;w:pPr&gt;&lt;w:ind w:left=&quot;1224&quot; w:hanging=&quot;504&quot; /&gt;&lt;/w:pPr&gt;&lt;/w:lvl&gt;&lt;w:lvl w:ilvl=&quot;3&quot;&gt;&lt;w:start w:val=&quot;1&quot; /&gt;&lt;w:numFmt w:val=&quot;decimal&quot; /&gt;&lt;w:lvlText w:val=&quot;%1.%2.%3.%4.&quot; /&gt;&lt;w:lvlJc w:val=&quot;left&quot; /&gt;&lt;w:pPr&gt;&lt;w:ind w:left=&quot;1728&quot; w:hanging=&quot;648&quot; /&gt;&lt;/w:pPr&gt;&lt;/w:lvl&gt;&lt;w:lvl w:ilvl=&quot;4&quot;&gt;&lt;w:start w:val=&quot;1&quot; /&gt;&lt;w:numFmt w:val=&quot;decimal&quot; /&gt;&lt;w:lvlText w:val=&quot;%1.%2.%3.%4.%5.&quot; /&gt;&lt;w:lvlJc w:val=&quot;left&quot; /&gt;&lt;w:pPr&gt;&lt;w:ind w:left=&quot;2232&quot; w:hanging=&quot;792&quot; /&gt;&lt;/w:pPr&gt;&lt;/w:lvl&gt;&lt;w:lvl w:ilvl=&quot;5&quot;&gt;&lt;w:start w:val=&quot;1&quot; /&gt;&lt;w:numFmt w:val=&quot;decimal&quot; /&gt;&lt;w:lvlText w:val=&quot;%1.%2.%3.%4.%5.%6.&quot; /&gt;&lt;w:lvlJc w:val=&quot;left&quot; /&gt;&lt;w:pPr&gt;&lt;w:ind w:left=&quot;2736&quot; w:hanging=&quot;936&quot; /&gt;&lt;/w:pPr&gt;&lt;/w:lvl&gt;&lt;w:lvl w:ilvl=&quot;6&quot;&gt;&lt;w:start w:val=&quot;1&quot; /&gt;&lt;w:numFmt w:val=&quot;decimal&quot; /&gt;&lt;w:lvlText w:val=&quot;%1.%2.%3.%4.%5.%6.%7.&quot; /&gt;&lt;w:lvlJc w:val=&quot;left&quot; /&gt;&lt;w:pPr&gt;&lt;w:ind w:left=&quot;3240&quot; w:hanging=&quot;1080&quot; /&gt;&lt;/w:pPr&gt;&lt;/w:lvl&gt;&lt;w:lvl w:ilvl=&quot;7&quot;&gt;&lt;w:start w:val=&quot;1&quot; /&gt;&lt;w:numFmt w:val=&quot;decimal&quot; /&gt;&lt;w:lvlText w:val=&quot;%1.%2.%3.%4.%5.%6.%7.%8.&quot; /&gt;&lt;w:lvlJc w:val=&quot;left&quot; /&gt;&lt;w:pPr&gt;&lt;w:ind w:left=&quot;3744&quot; w:hanging=&quot;1224&quot; /&gt;&lt;/w:pPr&gt;&lt;/w:lvl&gt;&lt;w:lvl w:ilvl=&quot;8&quot;&gt;&lt;w:start w:val=&quot;1&quot; /&gt;&lt;w:numFmt w:val=&quot;decimal&quot; /&gt;&lt;w:lvlText w:val=&quot;%1.%2.%3.%4.%5.%6.%7.%8.%9.&quot; /&gt;&lt;w:lvlJc w:val=&quot;left&quot; /&gt;&lt;w:pPr&gt;&lt;w:ind w:left=&quot;4320&quot; w:hanging=&quot;1440&quot; /&gt;&lt;/w:pPr&gt;&lt;/w:lvl&gt;&lt;/w:abstractNum&gt;&lt;w:abstractNum w:abstractNumId=&quot;35&quot; w15:restartNumberingAfterBreak=&quot;0&quot;&gt;&lt;w:nsid w:val=&quot;72575555&quot; /&gt;&lt;w:multiLevelType w:val=&quot;multilevel&quot; /&gt;&lt;w:tmpl w:val=&quot;5896FEF6&quot; /&gt;&lt;w:lvl w:ilvl=&quot;0&quot;&gt;&lt;w:start w:val=&quot;1&quot; /&gt;&lt;w:numFmt w:val=&quot;decimal&quot; /&gt;&lt;w:lvlText w:val=&quot;%1&quot; /&gt;&lt;w:lvlJc w:val=&quot;left&quot; /&gt;&lt;w:pPr&gt;&lt;w:ind w:left=&quot;432&quot; w:hanging=&quot;432&quot; /&gt;&lt;/w:pPr&gt;&lt;/w:lvl&gt;&lt;w:lvl w:ilvl=&quot;1&quot;&gt;&lt;w:start w:val=&quot;1&quot; /&gt;&lt;w:numFmt w:val=&quot;decimal&quot; /&gt;&lt;w:lvlText w:val=&quot;%1.%2&quot; /&gt;&lt;w:lvlJc w:val=&quot;left&quot; /&gt;&lt;w:pPr&gt;&lt;w:ind w:left=&quot;576&quot; w:hanging=&quot;576&quot; /&gt;&lt;/w:pPr&gt;&lt;/w:lvl&gt;&lt;w:lvl w:ilvl=&quot;2&quot;&gt;&lt;w:start w:val=&quot;1&quot; /&gt;&lt;w:numFmt w:val=&quot;decimal&quot; /&gt;&lt;w:lvlText w:val=&quot;%1.%2.%3&quot; /&gt;&lt;w:lvlJc w:val=&quot;left&quot; /&gt;&lt;w:pPr&gt;&lt;w:ind w:left=&quot;720&quot; w:hanging=&quot;720&quot; /&gt;&lt;/w:pPr&gt;&lt;/w:lvl&gt;&lt;w:lvl w:ilvl=&quot;3&quot;&gt;&lt;w:start w:val=&quot;1&quot; /&gt;&lt;w:numFmt w:val=&quot;decimal&quot; /&gt;&lt;w:lvlText w:val=&quot;%1.%2.%3.%4&quot; /&gt;&lt;w:lvlJc w:val=&quot;left&quot; /&gt;&lt;w:pPr&gt;&lt;w:ind w:left=&quot;864&quot; w:hanging=&quot;864&quot; /&gt;&lt;/w:pPr&gt;&lt;/w:lvl&gt;&lt;w:lvl w:ilvl=&quot;4&quot;&gt;&lt;w:start w:val=&quot;1&quot; /&gt;&lt;w:numFmt w:val=&quot;decimal&quot; /&gt;&lt;w:lvlText w:val=&quot;%1.%2.%3.%4.%5&quot; /&gt;&lt;w:lvlJc w:val=&quot;left&quot; /&gt;&lt;w:pPr&gt;&lt;w:ind w:left=&quot;1008&quot; w:hanging=&quot;1008&quot; /&gt;&lt;/w:pPr&gt;&lt;/w:lvl&gt;&lt;w:lvl w:ilvl=&quot;5&quot;&gt;&lt;w:start w:val=&quot;1&quot; /&gt;&lt;w:numFmt w:val=&quot;decimal&quot; /&gt;&lt;w:lvlText w:val=&quot;%1.%2.%3.%4.%5.%6&quot; /&gt;&lt;w:lvlJc w:val=&quot;left&quot; /&gt;&lt;w:pPr&gt;&lt;w:ind w:left=&quot;1152&quot; w:hanging=&quot;1152&quot; /&gt;&lt;/w:pPr&gt;&lt;/w:lvl&gt;&lt;w:lvl w:ilvl=&quot;6&quot;&gt;&lt;w:start w:val=&quot;1&quot; /&gt;&lt;w:numFmt w:val=&quot;decimal&quot; /&gt;&lt;w:lvlText w:val=&quot;%1.%2.%3.%4.%5.%6.%7&quot; /&gt;&lt;w:lvlJc w:val=&quot;left&quot; /&gt;&lt;w:pPr&gt;&lt;w:ind w:left=&quot;1296&quot; w:hanging=&quot;1296&quot; /&gt;&lt;/w:pPr&gt;&lt;/w:lvl&gt;&lt;w:lvl w:ilvl=&quot;7&quot;&gt;&lt;w:start w:val=&quot;1&quot; /&gt;&lt;w:numFmt w:val=&quot;decimal&quot; /&gt;&lt;w:lvlText w:val=&quot;%1.%2.%3.%4.%5.%6.%7.%8&quot; /&gt;&lt;w:lvlJc w:val=&quot;left&quot; /&gt;&lt;w:pPr&gt;&lt;w:ind w:left=&quot;1440&quot; w:hanging=&quot;1440&quot; /&gt;&lt;/w:pPr&gt;&lt;/w:lvl&gt;&lt;w:lvl w:ilvl=&quot;8&quot;&gt;&lt;w:start w:val=&quot;1&quot; /&gt;&lt;w:numFmt w:val=&quot;decimal&quot; /&gt;&lt;w:lvlText w:val=&quot;%1.%2.%3.%4.%5.%6.%7.%8.%9&quot; /&gt;&lt;w:lvlJc w:val=&quot;left&quot; /&gt;&lt;w:pPr&gt;&lt;w:ind w:left=&quot;1584&quot; w:hanging=&quot;1584&quot; /&gt;&lt;/w:pPr&gt;&lt;/w:lvl&gt;&lt;/w:abstractNum&gt;&lt;w:abstractNum w:abstractNumId=&quot;36&quot; w15:restartNumberingAfterBreak=&quot;0&quot;&gt;&lt;w:nsid w:val=&quot;75D53033&quot; /&gt;&lt;w:multiLevelType w:val=&quot;multilevel&quot; /&gt;&lt;w:tmpl w:val=&quot;08070023&quot; /&gt;&lt;w:lvl w:ilvl=&quot;0&quot;&gt;&lt;w:start w:val=&quot;1&quot; /&gt;&lt;w:numFmt w:val=&quot;upperRoman&quot; /&gt;&lt;w:lvlText w:val=&quot;Artikel %1.&quot; /&gt;&lt;w:lvlJc w:val=&quot;left&quot; /&gt;&lt;w:pPr&gt;&lt;w:ind w:left=&quot;0&quot; w:firstLine=&quot;0&quot; /&gt;&lt;/w:pPr&gt;&lt;/w:lvl&gt;&lt;w:lvl w:ilvl=&quot;1&quot;&gt;&lt;w:start w:val=&quot;1&quot; /&gt;&lt;w:numFmt w:val=&quot;decimalZero&quot; /&gt;&lt;w:isLgl /&gt;&lt;w:lvlText w:val=&quot;Abschnitt %1.%2&quot; /&gt;&lt;w:lvlJc w:val=&quot;left&quot; /&gt;&lt;w:pPr&gt;&lt;w:ind w:left=&quot;0&quot; w:firstLine=&quot;0&quot; /&gt;&lt;/w:pPr&gt;&lt;/w:lvl&gt;&lt;w:lvl w:ilvl=&quot;2&quot;&gt;&lt;w:start w:val=&quot;1&quot; /&gt;&lt;w:numFmt w:val=&quot;lowerLetter&quot; /&gt;&lt;w:lvlText w:val=&quot;(%3)&quot; /&gt;&lt;w:lvlJc w:val=&quot;left&quot; /&gt;&lt;w:pPr&gt;&lt;w:ind w:left=&quot;720&quot; w:hanging=&quot;432&quot; /&gt;&lt;/w:pPr&gt;&lt;/w:lvl&gt;&lt;w:lvl w:ilvl=&quot;3&quot;&gt;&lt;w:start w:val=&quot;1&quot; /&gt;&lt;w:numFmt w:val=&quot;lowerRoman&quot; /&gt;&lt;w:lvlText w:val=&quot;(%4)&quot; /&gt;&lt;w:lvlJc w:val=&quot;right&quot; /&gt;&lt;w:pPr&gt;&lt;w:ind w:left=&quot;864&quot; w:hanging=&quot;144&quot; /&gt;&lt;/w:pPr&gt;&lt;/w:lvl&gt;&lt;w:lvl w:ilvl=&quot;4&quot;&gt;&lt;w:start w:val=&quot;1&quot; /&gt;&lt;w:numFmt w:val=&quot;decimal&quot; /&gt;&lt;w:lvlText w:val=&quot;%5)&quot; /&gt;&lt;w:lvlJc w:val=&quot;left&quot; /&gt;&lt;w:pPr&gt;&lt;w:ind w:left=&quot;1008&quot; w:hanging=&quot;432&quot; /&gt;&lt;/w:pPr&gt;&lt;/w:lvl&gt;&lt;w:lvl w:ilvl=&quot;5&quot;&gt;&lt;w:start w:val=&quot;1&quot; /&gt;&lt;w:numFmt w:val=&quot;lowerLetter&quot; /&gt;&lt;w:lvlText w:val=&quot;%6)&quot; /&gt;&lt;w:lvlJc w:val=&quot;left&quot; /&gt;&lt;w:pPr&gt;&lt;w:ind w:left=&quot;1152&quot; w:hanging=&quot;432&quot; /&gt;&lt;/w:pPr&gt;&lt;/w:lvl&gt;&lt;w:lvl w:ilvl=&quot;6&quot;&gt;&lt;w:start w:val=&quot;1&quot; /&gt;&lt;w:numFmt w:val=&quot;lowerRoman&quot; /&gt;&lt;w:lvlText w:val=&quot;%7)&quot; /&gt;&lt;w:lvlJc w:val=&quot;right&quot; /&gt;&lt;w:pPr&gt;&lt;w:ind w:left=&quot;1296&quot; w:hanging=&quot;288&quot; /&gt;&lt;/w:pPr&gt;&lt;/w:lvl&gt;&lt;w:lvl w:ilvl=&quot;7&quot;&gt;&lt;w:start w:val=&quot;1&quot; /&gt;&lt;w:numFmt w:val=&quot;lowerLetter&quot; /&gt;&lt;w:lvlText w:val=&quot;%8.&quot; /&gt;&lt;w:lvlJc w:val=&quot;left&quot; /&gt;&lt;w:pPr&gt;&lt;w:ind w:left=&quot;1440&quot; w:hanging=&quot;432&quot; /&gt;&lt;/w:pPr&gt;&lt;/w:lvl&gt;&lt;w:lvl w:ilvl=&quot;8&quot;&gt;&lt;w:start w:val=&quot;1&quot; /&gt;&lt;w:numFmt w:val=&quot;lowerRoman&quot; /&gt;&lt;w:lvlText w:val=&quot;%9.&quot; /&gt;&lt;w:lvlJc w:val=&quot;right&quot; /&gt;&lt;w:pPr&gt;&lt;w:ind w:left=&quot;1584&quot; w:hanging=&quot;144&quot; /&gt;&lt;/w:pPr&gt;&lt;/w:lvl&gt;&lt;/w:abstractNum&gt;&lt;w:num w:numId=&quot;1&quot;&gt;&lt;w:abstractNumId w:val=&quot;28&quot; /&gt;&lt;/w:num&gt;&lt;w:num w:numId=&quot;2&quot;&gt;&lt;w:abstractNumId w:val=&quot;19&quot; /&gt;&lt;/w:num&gt;&lt;w:num w:numId=&quot;3&quot;&gt;&lt;w:abstractNumId w:val=&quot;33&quot; /&gt;&lt;/w:num&gt;&lt;w:num w:numId=&quot;4&quot;&gt;&lt;w:abstractNumId w:val=&quot;22&quot; /&gt;&lt;/w:num&gt;&lt;w:num w:numId=&quot;5&quot;&gt;&lt;w:abstractNumId w:val=&quot;9&quot; /&gt;&lt;/w:num&gt;&lt;w:num w:numId=&quot;6&quot;&gt;&lt;w:abstractNumId w:val=&quot;7&quot; /&gt;&lt;/w:num&gt;&lt;w:num w:numId=&quot;7&quot;&gt;&lt;w:abstractNumId w:val=&quot;6&quot; /&gt;&lt;/w:num&gt;&lt;w:num w:numId=&quot;8&quot;&gt;&lt;w:abstractNumId w:val=&quot;5&quot; /&gt;&lt;/w:num&gt;&lt;w:num w:numId=&quot;9&quot;&gt;&lt;w:abstractNumId w:val=&quot;4&quot; /&gt;&lt;/w:num&gt;&lt;w:num w:numId=&quot;10&quot;&gt;&lt;w:abstractNumId w:val=&quot;8&quot; /&gt;&lt;/w:num&gt;&lt;w:num w:numId=&quot;11&quot;&gt;&lt;w:abstractNumId w:val=&quot;3&quot; /&gt;&lt;/w:num&gt;&lt;w:num w:numId=&quot;12&quot;&gt;&lt;w:abstractNumId w:val=&quot;2&quot; /&gt;&lt;/w:num&gt;&lt;w:num w:numId=&quot;13&quot;&gt;&lt;w:abstractNumId w:val=&quot;1&quot; /&gt;&lt;/w:num&gt;&lt;w:num w:numId=&quot;14&quot;&gt;&lt;w:abstractNumId w:val=&quot;0&quot; /&gt;&lt;/w:num&gt;&lt;w:num w:numId=&quot;15&quot;&gt;&lt;w:abstractNumId w:val=&quot;26&quot; /&gt;&lt;/w:num&gt;&lt;w:num w:numId=&quot;16&quot;&gt;&lt;w:abstractNumId w:val=&quot;10&quot; /&gt;&lt;/w:num&gt;&lt;w:num w:numId=&quot;17&quot;&gt;&lt;w:abstractNumId w:val=&quot;31&quot; /&gt;&lt;/w:num&gt;&lt;w:num w:numId=&quot;18&quot;&gt;&lt;w:abstractNumId w:val=&quot;20&quot; /&gt;&lt;/w:num&gt;&lt;w:num w:numId=&quot;19&quot;&gt;&lt;w:abstractNumId w:val=&quot;35&quot; /&gt;&lt;/w:num&gt;&lt;w:num w:numId=&quot;20&quot;&gt;&lt;w:abstractNumId w:val=&quot;35&quot; /&gt;&lt;/w:num&gt;&lt;w:num w:numId=&quot;21&quot;&gt;&lt;w:abstractNumId w:val=&quot;35&quot; /&gt;&lt;/w:num&gt;&lt;w:num w:numId=&quot;22&quot;&gt;&lt;w:abstractNumId w:val=&quot;35&quot; /&gt;&lt;/w:num&gt;&lt;w:num w:numId=&quot;23&quot;&gt;&lt;w:abstractNumId w:val=&quot;35&quot; /&gt;&lt;/w:num&gt;&lt;w:num w:numId=&quot;24&quot;&gt;&lt;w:abstractNumId w:val=&quot;35&quot; /&gt;&lt;/w:num&gt;&lt;w:num w:numId=&quot;25&quot;&gt;&lt;w:abstractNumId w:val=&quot;30&quot; /&gt;&lt;/w:num&gt;&lt;w:num w:numId=&quot;26&quot;&gt;&lt;w:abstractNumId w:val=&quot;24&quot; /&gt;&lt;/w:num&gt;&lt;w:num w:numId=&quot;27&quot;&gt;&lt;w:abstractNumId w:val=&quot;14&quot; /&gt;&lt;/w:num&gt;&lt;w:num w:numId=&quot;28&quot;&gt;&lt;w:abstractNumId w:val=&quot;23&quot; /&gt;&lt;/w:num&gt;&lt;w:num w:numId=&quot;29&quot;&gt;&lt;w:abstractNumId w:val=&quot;13&quot; /&gt;&lt;/w:num&gt;&lt;w:num w:numId=&quot;30&quot;&gt;&lt;w:abstractNumId w:val=&quot;13&quot; /&gt;&lt;/w:num&gt;&lt;w:num w:numId=&quot;31&quot;&gt;&lt;w:abstractNumId w:val=&quot;13&quot; /&gt;&lt;/w:num&gt;&lt;w:num w:numId=&quot;32&quot;&gt;&lt;w:abstractNumId w:val=&quot;18&quot; /&gt;&lt;/w:num&gt;&lt;w:num w:numId=&quot;33&quot;&gt;&lt;w:abstractNumId w:val=&quot;11&quot; /&gt;&lt;/w:num&gt;&lt;w:num w:numId=&quot;34&quot;&gt;&lt;w:abstractNumId w:val=&quot;17&quot; /&gt;&lt;/w:num&gt;&lt;w:num w:numId=&quot;35&quot;&gt;&lt;w:abstractNumId w:val=&quot;16&quot; /&gt;&lt;/w:num&gt;&lt;w:num w:numId=&quot;36&quot;&gt;&lt;w:abstractNumId w:val=&quot;15&quot; /&gt;&lt;/w:num&gt;&lt;w:num w:numId=&quot;37&quot;&gt;&lt;w:abstractNumId w:val=&quot;29&quot; /&gt;&lt;/w:num&gt;&lt;w:num w:numId=&quot;38&quot;&gt;&lt;w:abstractNumId w:val=&quot;32&quot; /&gt;&lt;/w:num&gt;&lt;w:num w:numId=&quot;39&quot;&gt;&lt;w:abstractNumId w:val=&quot;25&quot; /&gt;&lt;/w:num&gt;&lt;w:num w:numId=&quot;40&quot;&gt;&lt;w:abstractNumId w:val=&quot;27&quot; /&gt;&lt;/w:num&gt;&lt;w:num w:numId=&quot;41&quot;&gt;&lt;w:abstractNumId w:val=&quot;21&quot; /&gt;&lt;/w:num&gt;&lt;w:num w:numId=&quot;42&quot;&gt;&lt;w:abstractNumId w:val=&quot;12&quot; /&gt;&lt;/w:num&gt;&lt;w:num w:numId=&quot;43&quot;&gt;&lt;w:abstractNumId w:val=&quot;34&quot; /&gt;&lt;/w:num&gt;&lt;w:num w:numId=&quot;44&quot;&gt;&lt;w:abstractNumId w:val=&quot;36&quot; /&gt;&lt;/w:num&gt;&lt;/w:numbering&gt;&lt;/pkg:xmlData&gt;&lt;/pkg:part&gt;&lt;pkg:part pkg:name=&quot;/word/glossary/styles.xml&quot; pkg:contentType=&quot;application/vnd.openxmlformats-officedocument.wordprocessingml.styles+xml&quot;&gt;&lt;pkg:xmlData&gt;&lt;w:styles xmlns:mc=&quot;http://schemas.openxmlformats.org/markup-compatibility/2006&quot; xmlns:r=&quot;http://schemas.openxmlformats.org/officeDocument/2006/relationships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mc:Ignorable=&quot;w14 w15 w16se&quot;&gt;&lt;w:docDefaults&gt;&lt;w:rPrDefault&gt;&lt;w:rPr&gt;&lt;w:rFonts w:asciiTheme=&quot;minorHAnsi&quot; w:eastAsiaTheme=&quot;minorEastAsia&quot; w:hAnsiTheme=&quot;minorHAnsi&quot; w:cstheme=&quot;minorBidi&quot; /&gt;&lt;w:sz w:val=&quot;22&quot; /&gt;&lt;w:szCs w:val=&quot;22&quot; /&gt;&lt;w:lang w:val=&quot;en-US&quot; w:eastAsia=&quot;en-US&quot; w:bidi=&quot;ar-SA&quot; /&gt;&lt;/w:rPr&gt;&lt;/w:rPrDefault&gt;&lt;w:pPrDefault&gt;&lt;w:pPr&gt;&lt;w:spacing w:after=&quot;200&quot; w:line=&quot;276&quot; w:lineRule=&quot;auto&quot; /&gt;&lt;/w:pPr&gt;&lt;/w:pPrDefault&gt;&lt;/w:docDefaults&gt;&lt;w:latentStyles w:defLockedState=&quot;0&quot; w:defUIPriority=&quot;99&quot; w:defSemiHidden=&quot;0&quot; w:defUnhideWhenUsed=&quot;0&quot; w:defQFormat=&quot;0&quot; w:count=&quot;374&quot;&gt;&lt;w:lsdException w:name=&quot;Normal&quot; w:uiPriority=&quot;0&quot; w:qFormat=&quot;1&quot; /&gt;&lt;w:lsdException w:name=&quot;heading 1&quot; w:uiPriority=&quot;9&quot; w:qFormat=&quot;1&quot; /&gt;&lt;w:lsdException w:name=&quot;heading 2&quot; w:semiHidden=&quot;1&quot; w:uiPriority=&quot;9&quot; w:unhideWhenUsed=&quot;1&quot; w:qFormat=&quot;1&quot; /&gt;&lt;w:lsdException w:name=&quot;heading 3&quot; w:semiHidden=&quot;1&quot; w:uiPriority=&quot;9&quot; w:unhideWhenUsed=&quot;1&quot; w:qFormat=&quot;1&quot; /&gt;&lt;w:lsdException w:name=&quot;heading 4&quot; w:semiHidden=&quot;1&quot; w:uiPriority=&quot;9&quot; w:unhideWhenUsed=&quot;1&quot; w:qFormat=&quot;1&quot; /&gt;&lt;w:lsdException w:name=&quot;heading 5&quot; w:semiHidden=&quot;1&quot; w:uiPriority=&quot;9&quot; w:unhideWhenUsed=&quot;1&quot; w:qFormat=&quot;1&quot; /&gt;&lt;w:lsdException w:name=&quot;heading 6&quot; w:semiHidden=&quot;1&quot; w:uiPriority=&quot;9&quot; w:unhideWhenUsed=&quot;1&quot; w:qFormat=&quot;1&quot; /&gt;&lt;w:lsdException w:name=&quot;heading 7&quot; w:semiHidden=&quot;1&quot; w:uiPriority=&quot;9&quot; w:unhideWhenUsed=&quot;1&quot; w:qFormat=&quot;1&quot; /&gt;&lt;w:lsdException w:name=&quot;heading 8&quot; w:semiHidden=&quot;1&quot; w:uiPriority=&quot;9&quot; w:unhideWhenUsed=&quot;1&quot; w:qFormat=&quot;1&quot; /&gt;&lt;w:lsdException w:name=&quot;heading 9&quot; w:semiHidden=&quot;1&quot; w:uiPriority=&quot;9&quot; w:unhideWhenUsed=&quot;1&quot; w:qFormat=&quot;1&quot; /&gt;&lt;w:lsdException w:name=&quot;index 1&quot; w:semiHidden=&quot;1&quot; w:unhideWhenUsed=&quot;1&quot; /&gt;&lt;w:lsdException w:name=&quot;index 2&quot; w:semiHidden=&quot;1&quot; w:unhideWhenUsed=&quot;1&quot; /&gt;&lt;w:lsdException w:name=&quot;index 3&quot; w:semiHidden=&quot;1&quot; w:unhideWhenUsed=&quot;1&quot; /&gt;&lt;w:lsdException w:name=&quot;index 4&quot; w:semiHidden=&quot;1&quot; w:unhideWhenUsed=&quot;1&quot; /&gt;&lt;w:lsdException w:name=&quot;index 5&quot; w:semiHidden=&quot;1&quot; w:unhideWhenUsed=&quot;1&quot; /&gt;&lt;w:lsdException w:name=&quot;index 6&quot; w:semiHidden=&quot;1&quot; w:unhideWhenUsed=&quot;1&quot; /&gt;&lt;w:lsdException w:name=&quot;index 7&quot; w:semiHidden=&quot;1&quot; w:unhideWhenUsed=&quot;1&quot; /&gt;&lt;w:lsdException w:name=&quot;index 8&quot; w:semiHidden=&quot;1&quot; w:unhideWhenUsed=&quot;1&quot; /&gt;&lt;w:lsdException w:name=&quot;index 9&quot; w:semiHidden=&quot;1&quot; w:unhideWhenUsed=&quot;1&quot; /&gt;&lt;w:lsdException w:name=&quot;toc 1&quot; w:semiHidden=&quot;1&quot; w:uiPriority=&quot;39&quot; w:unhideWhenUsed=&quot;1&quot; /&gt;&lt;w:lsdException w:name=&quot;toc 2&quot; w:semiHidden=&quot;1&quot; w:uiPriority=&quot;39&quot; w:unhideWhenUsed=&quot;1&quot; /&gt;&lt;w:lsdException w:name=&quot;toc 3&quot; w:semiHidden=&quot;1&quot; w:uiPriority=&quot;39&quot; w:unhideWhenUsed=&quot;1&quot; /&gt;&lt;w:lsdException w:name=&quot;toc 4&quot; w:semiHidden=&quot;1&quot; w:uiPriority=&quot;39&quot; w:unhideWhenUsed=&quot;1&quot; /&gt;&lt;w:lsdException w:name=&quot;toc 5&quot; w:semiHidden=&quot;1&quot; w:uiPriority=&quot;39&quot; w:unhideWhenUsed=&quot;1&quot; /&gt;&lt;w:lsdException w:name=&quot;toc 6&quot; w:semiHidden=&quot;1&quot; w:uiPriority=&quot;39&quot; w:unhideWhenUsed=&quot;1&quot; /&gt;&lt;w:lsdException w:name=&quot;toc 7&quot; w:semiHidden=&quot;1&quot; w:uiPriority=&quot;39&quot; w:unhideWhenUsed=&quot;1&quot; /&gt;&lt;w:lsdException w:name=&quot;toc 8&quot; w:semiHidden=&quot;1&quot; w:uiPriority=&quot;39&quot; w:unhideWhenUsed=&quot;1&quot; /&gt;&lt;w:lsdException w:name=&quot;toc 9&quot; w:semiHidden=&quot;1&quot; w:uiPriority=&quot;39&quot; w:unhideWhenUsed=&quot;1&quot; /&gt;&lt;w:lsdException w:name=&quot;Normal Indent&quot; w:semiHidden=&quot;1&quot; w:unhideWhenUsed=&quot;1&quot; /&gt;&lt;w:lsdException w:name=&quot;footnote text&quot; w:semiHidden=&quot;1&quot; w:unhideWhenUsed=&quot;1&quot; /&gt;&lt;w:lsdException w:name=&quot;annotation text&quot; w:semiHidden=&quot;1&quot; w:unhideWhenUsed=&quot;1&quot; /&gt;&lt;w:lsdException w:name=&quot;header&quot; w:semiHidden=&quot;1&quot; w:unhideWhenUsed=&quot;1&quot; /&gt;&lt;w:lsdException w:name=&quot;footer&quot; w:semiHidden=&quot;1&quot; w:unhideWhenUsed=&quot;1&quot; /&gt;&lt;w:lsdException w:name=&quot;index heading&quot; w:semiHidden=&quot;1&quot; w:unhideWhenUsed=&quot;1&quot; /&gt;&lt;w:lsdException w:name=&quot;caption&quot; w:semiHidden=&quot;1&quot; w:uiPriority=&quot;35&quot; w:unhideWhenUsed=&quot;1&quot; w:qFormat=&quot;1&quot; /&gt;&lt;w:lsdException w:name=&quot;table of figures&quot; w:semiHidden=&quot;1&quot; w:unhideWhenUsed=&quot;1&quot; /&gt;&lt;w:lsdException w:name=&quot;envelope address&quot; w:semiHidden=&quot;1&quot; w:unhideWhenUsed=&quot;1&quot; /&gt;&lt;w:lsdException w:name=&quot;envelope return&quot; w:semiHidden=&quot;1&quot; w:unhideWhenUsed=&quot;1&quot; /&gt;&lt;w:lsdException w:name=&quot;footnote reference&quot; w:semiHidden=&quot;1&quot; w:unhideWhenUsed=&quot;1&quot; /&gt;&lt;w:lsdException w:name=&quot;annotation reference&quot; w:semiHidden=&quot;1&quot; w:unhideWhenUsed=&quot;1&quot; /&gt;&lt;w:lsdException w:name=&quot;line number&quot; w:semiHidden=&quot;1&quot; w:unhideWhenUsed=&quot;1&quot; /&gt;&lt;w:lsdException w:name=&quot;page number&quot; w:semiHidden=&quot;1&quot; w:unhideWhenUsed=&quot;1&quot; /&gt;&lt;w:lsdException w:name=&quot;endnote reference&quot; w:semiHidden=&quot;1&quot; w:unhideWhenUsed=&quot;1&quot; /&gt;&lt;w:lsdException w:name=&quot;endnote text&quot; w:semiHidden=&quot;1&quot; w:unhideWhenUsed=&quot;1&quot; /&gt;&lt;w:lsdException w:name=&quot;table of authorities&quot; w:semiHidden=&quot;1&quot; w:unhideWhenUsed=&quot;1&quot; /&gt;&lt;w:lsdException w:name=&quot;macro&quot; w:semiHidden=&quot;1&quot; w:unhideWhenUsed=&quot;1&quot; /&gt;&lt;w:lsdException w:name=&quot;toa heading&quot; w:semiHidden=&quot;1&quot; w:unhideWhenUsed=&quot;1&quot; /&gt;&lt;w:lsdException w:name=&quot;List&quot; w:semiHidden=&quot;1&quot; w:unhideWhenUsed=&quot;1&quot; /&gt;&lt;w:lsdException w:name=&quot;List Bullet&quot; w:semiHidden=&quot;1&quot; w:unhideWhenUsed=&quot;1&quot; /&gt;&lt;w:lsdException w:name=&quot;List Number&quot; w:semiHidden=&quot;1&quot; w:unhideWhenUsed=&quot;1&quot; /&gt;&lt;w:lsdException w:name=&quot;List 2&quot; w:semiHidden=&quot;1&quot; w:unhideWhenUsed=&quot;1&quot; /&gt;&lt;w:lsdException w:name=&quot;List 3&quot; w:semiHidden=&quot;1&quot; w:unhideWhenUsed=&quot;1&quot; /&gt;&lt;w:lsdException w:name=&quot;List 4&quot; w:semiHidden=&quot;1&quot; w:unhideWhenUsed=&quot;1&quot; /&gt;&lt;w:lsdException w:name=&quot;List 5&quot; w:semiHidden=&quot;1&quot; w:unhideWhenUsed=&quot;1&quot; /&gt;&lt;w:lsdException w:name=&quot;List Bullet 2&quot; w:semiHidden=&quot;1&quot; w:unhideWhenUsed=&quot;1&quot; /&gt;&lt;w:lsdException w:name=&quot;List Bullet 3&quot; w:semiHidden=&quot;1&quot; w:unhideWhenUsed=&quot;1&quot; /&gt;&lt;w:lsdException w:name=&quot;List Bullet 4&quot; w:semiHidden=&quot;1&quot; w:unhideWhenUsed=&quot;1&quot; /&gt;&lt;w:lsdException w:name=&quot;List Bullet 5&quot; w:semiHidden=&quot;1&quot; w:unhideWhenUsed=&quot;1&quot; /&gt;&lt;w:lsdException w:name=&quot;List Number 2&quot; w:semiHidden=&quot;1&quot; w:unhideWhenUsed=&quot;1&quot; /&gt;&lt;w:lsdException w:name=&quot;List Number 3&quot; w:semiHidden=&quot;1&quot; w:unhideWhenUsed=&quot;1&quot; /&gt;&lt;w:lsdException w:name=&quot;List Number 4&quot; w:semiHidden=&quot;1&quot; w:unhideWhenUsed=&quot;1&quot; /&gt;&lt;w:lsdException w:name=&quot;List Number 5&quot; w:semiHidden=&quot;1&quot; w:unhideWhenUsed=&quot;1&quot; /&gt;&lt;w:lsdException w:name=&quot;Title&quot; w:uiPriority=&quot;10&quot; w:qFormat=&quot;1&quot; /&gt;&lt;w:lsdException w:name=&quot;Closing&quot; w:semiHidden=&quot;1&quot; w:unhideWhenUsed=&quot;1&quot; /&gt;&lt;w:lsdException w:name=&quot;Signature&quot; w:semiHidden=&quot;1&quot; w:unhideWhenUsed=&quot;1&quot; /&gt;&lt;w:lsdException w:name=&quot;Default Paragraph Font&quot; w:semiHidden=&quot;1&quot; w:uiPriority=&quot;1&quot; w:unhideWhenUsed=&quot;1&quot; /&gt;&lt;w:lsdException w:name=&quot;Body Text&quot; w:semiHidden=&quot;1&quot; w:unhideWhenUsed=&quot;1&quot; /&gt;&lt;w:lsdException w:name=&quot;Body Text Indent&quot; w:semiHidden=&quot;1&quot; w:unhideWhenUsed=&quot;1&quot; /&gt;&lt;w:lsdException w:name=&quot;List Continue&quot; w:semiHidden=&quot;1&quot; w:unhideWhenUsed=&quot;1&quot; /&gt;&lt;w:lsdException w:name=&quot;List Continue 2&quot; w:semiHidden=&quot;1&quot; w:unhideWhenUsed=&quot;1&quot; /&gt;&lt;w:lsdException w:name=&quot;List Continue 3&quot; w:semiHidden=&quot;1&quot; w:unhideWhenUsed=&quot;1&quot; /&gt;&lt;w:lsdException w:name=&quot;List Continue 4&quot; w:semiHidden=&quot;1&quot; w:unhideWhenUsed=&quot;1&quot; /&gt;&lt;w:lsdException w:name=&quot;List Continue 5&quot; w:semiHidden=&quot;1&quot; w:unhideWhenUsed=&quot;1&quot; /&gt;&lt;w:lsdException w:name=&quot;Message Header&quot; w:semiHidden=&quot;1&quot; w:unhideWhenUsed=&quot;1&quot; /&gt;&lt;w:lsdException w:name=&quot;Subtitle&quot; w:uiPriority=&quot;11&quot; w:qFormat=&quot;1&quot; /&gt;&lt;w:lsdException w:name=&quot;Salutation&quot; w:semiHidden=&quot;1&quot; w:unhideWhenUsed=&quot;1&quot; /&gt;&lt;w:lsdException w:name=&quot;Date&quot; w:semiHidden=&quot;1&quot; w:unhideWhenUsed=&quot;1&quot; /&gt;&lt;w:lsdException w:name=&quot;Body Text First Indent&quot; w:semiHidden=&quot;1&quot; w:unhideWhenUsed=&quot;1&quot; /&gt;&lt;w:lsdException w:name=&quot;Body Text First Indent 2&quot; w:semiHidden=&quot;1&quot; w:unhideWhenUsed=&quot;1&quot; /&gt;&lt;w:lsdException w:name=&quot;Note Heading&quot; w:semiHidden=&quot;1&quot; w:unhideWhenUsed=&quot;1&quot; /&gt;&lt;w:lsdException w:name=&quot;Body Text 2&quot; w:semiHidden=&quot;1&quot; w:unhideWhenUsed=&quot;1&quot; /&gt;&lt;w:lsdException w:name=&quot;Body Text 3&quot; w:semiHidden=&quot;1&quot; w:unhideWhenUsed=&quot;1&quot; /&gt;&lt;w:lsdException w:name=&quot;Body Text Indent 2&quot; w:semiHidden=&quot;1&quot; w:unhideWhenUsed=&quot;1&quot; /&gt;&lt;w:lsdException w:name=&quot;Body Text Indent 3&quot; w:semiHidden=&quot;1&quot; w:unhideWhenUsed=&quot;1&quot; /&gt;&lt;w:lsdException w:name=&quot;Block Text&quot; w:semiHidden=&quot;1&quot; w:unhideWhenUsed=&quot;1&quot; /&gt;&lt;w:lsdException w:name=&quot;Hyperlink&quot; w:semiHidden=&quot;1&quot; w:unhideWhenUsed=&quot;1&quot; /&gt;&lt;w:lsdException w:name=&quot;FollowedHyperlink&quot; w:semiHidden=&quot;1&quot; w:unhideWhenUsed=&quot;1&quot; /&gt;&lt;w:lsdException w:name=&quot;Strong&quot; w:uiPriority=&quot;22&quot; w:qFormat=&quot;1&quot; /&gt;&lt;w:lsdException w:name=&quot;Emphasis&quot; w:uiPriority=&quot;20&quot; w:qFormat=&quot;1&quot; /&gt;&lt;w:lsdException w:name=&quot;Document Map&quot; w:semiHidden=&quot;1&quot; w:unhideWhenUsed=&quot;1&quot; /&gt;&lt;w:lsdException w:name=&quot;Plain Text&quot; w:semiHidden=&quot;1&quot; w:unhideWhenUsed=&quot;1&quot; /&gt;&lt;w:lsdException w:name=&quot;E-mail Signature&quot; w:semiHidden=&quot;1&quot; w:unhideWhenUsed=&quot;1&quot; /&gt;&lt;w:lsdException w:name=&quot;HTML Top of Form&quot; w:semiHidden=&quot;1&quot; w:unhideWhenUsed=&quot;1&quot; /&gt;&lt;w:lsdException w:name=&quot;HTML Bottom of Form&quot; w:semiHidden=&quot;1&quot; w:unhideWhenUsed=&quot;1&quot; /&gt;&lt;w:lsdException w:name=&quot;Normal (Web)&quot; w:semiHidden=&quot;1&quot; w:unhideWhenUsed=&quot;1&quot; /&gt;&lt;w:lsdException w:name=&quot;HTML Acronym&quot; w:semiHidden=&quot;1&quot; w:unhideWhenUsed=&quot;1&quot; /&gt;&lt;w:lsdException w:name=&quot;HTML Address&quot; w:semiHidden=&quot;1&quot; w:unhideWhenUsed=&quot;1&quot; /&gt;&lt;w:lsdException w:name=&quot;HTML Cite&quot; w:semiHidden=&quot;1&quot; w:unhideWhenUsed=&quot;1&quot; /&gt;&lt;w:lsdException w:name=&quot;HTML Code&quot; w:semiHidden=&quot;1&quot; w:unhideWhenUsed=&quot;1&quot; /&gt;&lt;w:lsdException w:name=&quot;HTML Definition&quot; w:semiHidden=&quot;1&quot; w:unhideWhenUsed=&quot;1&quot; /&gt;&lt;w:lsdException w:name=&quot;HTML Keyboard&quot; w:semiHidden=&quot;1&quot; w:unhideWhenUsed=&quot;1&quot; /&gt;&lt;w:lsdException w:name=&quot;HTML Preformatted&quot; w:semiHidden=&quot;1&quot; w:unhideWhenUsed=&quot;1&quot; /&gt;&lt;w:lsdException w:name=&quot;HTML Sample&quot; w:semiHidden=&quot;1&quot; w:unhideWhenUsed=&quot;1&quot; /&gt;&lt;w:lsdException w:name=&quot;HTML Typewriter&quot; w:semiHidden=&quot;1&quot; w:unhideWhenUsed=&quot;1&quot; /&gt;&lt;w:lsdException w:name=&quot;HTML Variable&quot; w:semiHidden=&quot;1&quot; w:unhideWhenUsed=&quot;1&quot; /&gt;&lt;w:lsdException w:name=&quot;Normal Table&quot; w:semiHidden=&quot;1&quot; w:unhideWhenUsed=&quot;1&quot; /&gt;&lt;w:lsdException w:name=&quot;annotation subject&quot; w:semiHidden=&quot;1&quot; w:unhideWhenUsed=&quot;1&quot; /&gt;&lt;w:lsdException w:name=&quot;No List&quot; w:semiHidden=&quot;1&quot; w:unhideWhenUsed=&quot;1&quot; /&gt;&lt;w:lsdException w:name=&quot;Outline List 1&quot; w:semiHidden=&quot;1&quot; w:unhideWhenUsed=&quot;1&quot; /&gt;&lt;w:lsdException w:name=&quot;Outline List 2&quot; w:semiHidden=&quot;1&quot; w:unhideWhenUsed=&quot;1&quot; /&gt;&lt;w:lsdException w:name=&quot;Outline List 3&quot; w:semiHidden=&quot;1&quot; w:unhideWhenUsed=&quot;1&quot; /&gt;&lt;w:lsdException w:name=&quot;Table Simple 1&quot; w:semiHidden=&quot;1&quot; w:unhideWhenUsed=&quot;1&quot; /&gt;&lt;w:lsdException w:name=&quot;Table Simple 2&quot; w:semiHidden=&quot;1&quot; w:unhideWhenUsed=&quot;1&quot; /&gt;&lt;w:lsdException w:name=&quot;Table Simple 3&quot; w:semiHidden=&quot;1&quot; w:unhideWhenUsed=&quot;1&quot; /&gt;&lt;w:lsdException w:name=&quot;Table Classic 1&quot; w:semiHidden=&quot;1&quot; w:unhideWhenUsed=&quot;1&quot; /&gt;&lt;w:lsdException w:name=&quot;Table Classic 2&quot; w:semiHidden=&quot;1&quot; w:unhideWhenUsed=&quot;1&quot; /&gt;&lt;w:lsdException w:name=&quot;Table Classic 3&quot; w:semiHidden=&quot;1&quot; w:unhideWhenUsed=&quot;1&quot; /&gt;&lt;w:lsdException w:name=&quot;Table Classic 4&quot; w:semiHidden=&quot;1&quot; w:unhideWhenUsed=&quot;1&quot; /&gt;&lt;w:lsdException w:name=&quot;Table Colorful 1&quot; w:semiHidden=&quot;1&quot; w:unhideWhenUsed=&quot;1&quot; /&gt;&lt;w:lsdException w:name=&quot;Table Colorful 2&quot; w:semiHidden=&quot;1&quot; w:unhideWhenUsed=&quot;1&quot; /&gt;&lt;w:lsdException w:name=&quot;Table Colorful 3&quot; w:semiHidden=&quot;1&quot; w:unhideWhenUsed=&quot;1&quot; /&gt;&lt;w:lsdException w:name=&quot;Table Columns 1&quot; w:semiHidden=&quot;1&quot; w:unhideWhenUsed=&quot;1&quot; /&gt;&lt;w:lsdException w:name=&quot;Table Columns 2&quot; w:semiHidden=&quot;1&quot; w:unhideWhenUsed=&quot;1&quot; /&gt;&lt;w:lsdException w:name=&quot;Table Columns 3&quot; w:semiHidden=&quot;1&quot; w:unhideWhenUsed=&quot;1&quot; /&gt;&lt;w:lsdException w:name=&quot;Table Columns 4&quot; w:semiHidden=&quot;1&quot; w:unhideWhenUsed=&quot;1&quot; /&gt;&lt;w:lsdException w:name=&quot;Table Columns 5&quot; w:semiHidden=&quot;1&quot; w:unhideWhenUsed=&quot;1&quot; /&gt;&lt;w:lsdException w:name=&quot;Table Grid 1&quot; w:semiHidden=&quot;1&quot; w:unhideWhenUsed=&quot;1&quot; /&gt;&lt;w:lsdException w:name=&quot;Table Grid 2&quot; w:semiHidden=&quot;1&quot; w:unhideWhenUsed=&quot;1&quot; /&gt;&lt;w:lsdException w:name=&quot;Table Grid 3&quot; w:semiHidden=&quot;1&quot; w:unhideWhenUsed=&quot;1&quot; /&gt;&lt;w:lsdException w:name=&quot;Table Grid 4&quot; w:semiHidden=&quot;1&quot; w:unhideWhenUsed=&quot;1&quot; /&gt;&lt;w:lsdException w:name=&quot;Table Grid 5&quot; w:semiHidden=&quot;1&quot; w:unhideWhenUsed=&quot;1&quot; /&gt;&lt;w:lsdException w:name=&quot;Table Grid 6&quot; w:semiHidden=&quot;1&quot; w:unhideWhenUsed=&quot;1&quot; /&gt;&lt;w:lsdException w:name=&quot;Table Grid 7&quot; w:semiHidden=&quot;1&quot; w:unhideWhenUsed=&quot;1&quot; /&gt;&lt;w:lsdException w:name=&quot;Table Grid 8&quot; w:semiHidden=&quot;1&quot; w:unhideWhenUsed=&quot;1&quot; /&gt;&lt;w:lsdException w:name=&quot;Table List 1&quot; w:semiHidden=&quot;1&quot; w:unhideWhenUsed=&quot;1&quot; /&gt;&lt;w:lsdException w:name=&quot;Table List 2&quot; w:semiHidden=&quot;1&quot; w:unhideWhenUsed=&quot;1&quot; /&gt;&lt;w:lsdException w:name=&quot;Table List 3&quot; w:semiHidden=&quot;1&quot; w:unhideWhenUsed=&quot;1&quot; /&gt;&lt;w:lsdException w:name=&quot;Table List 4&quot; w:semiHidden=&quot;1&quot; w:unhideWhenUsed=&quot;1&quot; /&gt;&lt;w:lsdException w:name=&quot;Table List 5&quot; w:semiHidden=&quot;1&quot; w:unhideWhenUsed=&quot;1&quot; /&gt;&lt;w:lsdException w:name=&quot;Table List 6&quot; w:semiHidden=&quot;1&quot; w:unhideWhenUsed=&quot;1&quot; /&gt;&lt;w:lsdException w:name=&quot;Table List 7&quot; w:semiHidden=&quot;1&quot; w:unhideWhenUsed=&quot;1&quot; /&gt;&lt;w:lsdException w:name=&quot;Table List 8&quot; w:semiHidden=&quot;1&quot; w:unhideWhenUsed=&quot;1&quot; /&gt;&lt;w:lsdException w:name=&quot;Table 3D effects 1&quot; w:semiHidden=&quot;1&quot; w:unhideWhenUsed=&quot;1&quot; /&gt;&lt;w:lsdException w:name=&quot;Table 3D effects 2&quot; w:semiHidden=&quot;1&quot; w:unhideWhenUsed=&quot;1&quot; /&gt;&lt;w:lsdException w:name=&quot;Table 3D effects 3&quot; w:semiHidden=&quot;1&quot; w:unhideWhenUsed=&quot;1&quot; /&gt;&lt;w:lsdException w:name=&quot;Table Contemporary&quot; w:semiHidden=&quot;1&quot; w:unhideWhenUsed=&quot;1&quot; /&gt;&lt;w:lsdException w:name=&quot;Table Elegant&quot; w:semiHidden=&quot;1&quot; w:unhideWhenUsed=&quot;1&quot; /&gt;&lt;w:lsdException w:name=&quot;Table Professional&quot; w:semiHidden=&quot;1&quot; w:unhideWhenUsed=&quot;1&quot; /&gt;&lt;w:lsdException w:name=&quot;Table Subtle 1&quot; w:semiHidden=&quot;1&quot; w:unhideWhenUsed=&quot;1&quot; /&gt;&lt;w:lsdException w:name=&quot;Table Subtle 2&quot; w:semiHidden=&quot;1&quot; w:unhideWhenUsed=&quot;1&quot; /&gt;&lt;w:lsdException w:name=&quot;Table Web 1&quot; w:semiHidden=&quot;1&quot; w:unhideWhenUsed=&quot;1&quot; /&gt;&lt;w:lsdException w:name=&quot;Table Web 2&quot; w:semiHidden=&quot;1&quot; w:unhideWhenUsed=&quot;1&quot; /&gt;&lt;w:lsdException w:name=&quot;Table Web 3&quot; w:semiHidden=&quot;1&quot; w:unhideWhenUsed=&quot;1&quot; /&gt;&lt;w:lsdException w:name=&quot;Balloon Text&quot; w:semiHidden=&quot;1&quot; w:unhideWhenUsed=&quot;1&quot; /&gt;&lt;w:lsdException w:name=&quot;Table Grid&quot; w:uiPriority=&quot;59&quot; /&gt;&lt;w:lsdException w:name=&quot;Table Theme&quot; w:semiHidden=&quot;1&quot; w:unhideWhenUsed=&quot;1&quot; /&gt;&lt;w:lsdException w:name=&quot;Placeholder Text&quot; w:semiHidden=&quot;1&quot; /&gt;&lt;w:lsdException w:name=&quot;No Spacing&quot; w:uiPriority=&quot;1&quot; w:qFormat=&quot;1&quot; /&gt;&lt;w:lsdException w:name=&quot;Light Shading&quot; w:uiPriority=&quot;60&quot; /&gt;&lt;w:lsdException w:name=&quot;Light List&quot; w:uiPriority=&quot;61&quot; /&gt;&lt;w:lsdException w:name=&quot;Light Grid&quot; w:uiPriority=&quot;62&quot; /&gt;&lt;w:lsdException w:name=&quot;Medium Shading 1&quot; w:uiPriority=&quot;63&quot; /&gt;&lt;w:lsdException w:name=&quot;Medium Shading 2&quot; w:uiPriority=&quot;64&quot; /&gt;&lt;w:lsdException w:name=&quot;Medium List 1&quot; w:uiPriority=&quot;65&quot; /&gt;&lt;w:lsdException w:name=&quot;Medium List 2&quot; w:uiPriority=&quot;66&quot; /&gt;&lt;w:lsdException w:name=&quot;Medium Grid 1&quot; w:uiPriority=&quot;67&quot; /&gt;&lt;w:lsdException w:name=&quot;Medium Grid 2&quot; w:uiPriority=&quot;68&quot; /&gt;&lt;w:lsdException w:name=&quot;Medium Grid 3&quot; w:uiPriority=&quot;69&quot; /&gt;&lt;w:lsdException w:name=&quot;Dark List&quot; w:uiPriority=&quot;70&quot; /&gt;&lt;w:lsdException w:name=&quot;Colorful Shading&quot; w:uiPriority=&quot;71&quot; /&gt;&lt;w:lsdException w:name=&quot;Colorful List&quot; w:uiPriority=&quot;72&quot; /&gt;&lt;w:lsdException w:name=&quot;Colorful Grid&quot; w:uiPriority=&quot;73&quot; /&gt;&lt;w:lsdException w:name=&quot;Light Shading Accent 1&quot; w:uiPriority=&quot;60&quot; /&gt;&lt;w:lsdException w:name=&quot;Light List Accent 1&quot; w:uiPriority=&quot;61&quot; /&gt;&lt;w:lsdException w:name=&quot;Light Grid Accent 1&quot; w:uiPriority=&quot;62&quot; /&gt;&lt;w:lsdException w:name=&quot;Medium Shading 1 Accent 1&quot; w:uiPriority=&quot;63&quot; /&gt;&lt;w:lsdException w:name=&quot;Medium Shading 2 Accent 1&quot; w:uiPriority=&quot;64&quot; /&gt;&lt;w:lsdException w:name=&quot;Medium List 1 Accent 1&quot; w:uiPriority=&quot;65&quot; /&gt;&lt;w:lsdException w:name=&quot;Revision&quot; w:semiHidden=&quot;1&quot; /&gt;&lt;w:lsdException w:name=&quot;List Paragraph&quot; w:uiPriority=&quot;34&quot; w:qFormat=&quot;1&quot; /&gt;&lt;w:lsdException w:name=&quot;Quote&quot; w:uiPriority=&quot;29&quot; w:qFormat=&quot;1&quot; /&gt;&lt;w:lsdException w:name=&quot;Intense Quote&quot; w:uiPriority=&quot;30&quot; w:qFormat=&quot;1&quot; /&gt;&lt;w:lsdException w:name=&quot;Medium List 2 Accent 1&quot; w:uiPriority=&quot;66&quot; /&gt;&lt;w:lsdException w:name=&quot;Medium Grid 1 Accent 1&quot; w:uiPriority=&quot;67&quot; /&gt;&lt;w:lsdException w:name=&quot;Medium Grid 2 Accent 1&quot; w:uiPriority=&quot;68&quot; /&gt;&lt;w:lsdException w:name=&quot;Medium Grid 3 Accent 1&quot; w:uiPriority=&quot;69&quot; /&gt;&lt;w:lsdException w:name=&quot;Dark List Accent 1&quot; w:uiPriority=&quot;70&quot; /&gt;&lt;w:lsdException w:name=&quot;Colorful Shading Accent 1&quot; w:uiPriority=&quot;71&quot; /&gt;&lt;w:lsdException w:name=&quot;Colorful List Accent 1&quot; w:uiPriority=&quot;72&quot; /&gt;&lt;w:lsdException w:name=&quot;Colorful Grid Accent 1&quot; w:uiPriority=&quot;73&quot; /&gt;&lt;w:lsdException w:name=&quot;Light Shading Accent 2&quot; w:uiPriority=&quot;60&quot; /&gt;&lt;w:lsdException w:name=&quot;Light List Accent 2&quot; w:uiPriority=&quot;61&quot; /&gt;&lt;w:lsdException w:name=&quot;Light Grid Accent 2&quot; w:uiPriority=&quot;62&quot; /&gt;&lt;w:lsdException w:name=&quot;Medium Shading 1 Accent 2&quot; w:uiPriority=&quot;63&quot; /&gt;&lt;w:lsdException w:name=&quot;Medium Shading 2 Accent 2&quot; w:uiPriority=&quot;64&quot; /&gt;&lt;w:lsdException w:name=&quot;Medium List 1 Accent 2&quot; w:uiPriority=&quot;65&quot; /&gt;&lt;w:lsdException w:name=&quot;Medium List 2 Accent 2&quot; w:uiPriority=&quot;66&quot; /&gt;&lt;w:lsdException w:name=&quot;Medium Grid 1 Accent 2&quot; w:uiPriority=&quot;67&quot; /&gt;&lt;w:lsdException w:name=&quot;Medium Grid 2 Accent 2&quot; w:uiPriority=&quot;68&quot; /&gt;&lt;w:lsdException w:name=&quot;Medium Grid 3 Accent 2&quot; w:uiPriority=&quot;69&quot; /&gt;&lt;w:lsdException w:name=&quot;Dark List Accent 2&quot; w:uiPriority=&quot;70&quot; /&gt;&lt;w:lsdException w:name=&quot;Colorful Shading Accent 2&quot; w:uiPriority=&quot;71&quot; /&gt;&lt;w:lsdException w:name=&quot;Colorful List Accent 2&quot; w:uiPriority=&quot;72&quot; /&gt;&lt;w:lsdException w:name=&quot;Colorful Grid Accent 2&quot; w:uiPriority=&quot;73&quot; /&gt;&lt;w:lsdException w:name=&quot;Light Shading Accent 3&quot; w:uiPriority=&quot;60&quot; /&gt;&lt;w:lsdException w:name=&quot;Light List Accent 3&quot; w:uiPriority=&quot;61&quot; /&gt;&lt;w:lsdException w:name=&quot;Light Grid Accent 3&quot; w:uiPriority=&quot;62&quot; /&gt;&lt;w:lsdException w:name=&quot;Medium Shading 1 Accent 3&quot; w:uiPriority=&quot;63&quot; /&gt;&lt;w:lsdException w:name=&quot;Medium Shading 2 Accent 3&quot; w:uiPriority=&quot;64&quot; /&gt;&lt;w:lsdException w:name=&quot;Medium List 1 Accent 3&quot; w:uiPriority=&quot;65&quot; /&gt;&lt;w:lsdException w:name=&quot;Medium List 2 Accent 3&quot; w:uiPriority=&quot;66&quot; /&gt;&lt;w:lsdException w:name=&quot;Medium Grid 1 Accent 3&quot; w:uiPriority=&quot;67&quot; /&gt;&lt;w:lsdException w:name=&quot;Medium Grid 2 Accent 3&quot; w:uiPriority=&quot;68&quot; /&gt;&lt;w:lsdException w:name=&quot;Medium Grid 3 Accent 3&quot; w:uiPriority=&quot;69&quot; /&gt;&lt;w:lsdException w:name=&quot;Dark List Accent 3&quot; w:uiPriority=&quot;70&quot; /&gt;&lt;w:lsdException w:name=&quot;Colorful Shading Accent 3&quot; w:uiPriority=&quot;71&quot; /&gt;&lt;w:lsdException w:name=&quot;Colorful List Accent 3&quot; w:uiPriority=&quot;72&quot; /&gt;&lt;w:lsdException w:name=&quot;Colorful Grid Accent 3&quot; w:uiPriority=&quot;73&quot; /&gt;&lt;w:lsdException w:name=&quot;Light Shading Accent 4&quot; w:uiPriority=&quot;60&quot; /&gt;&lt;w:lsdException w:name=&quot;Light List Accent 4&quot; w:uiPriority=&quot;61&quot; /&gt;&lt;w:lsdException w:name=&quot;Light Grid Accent 4&quot; w:uiPriority=&quot;62&quot; /&gt;&lt;w:lsdException w:name=&quot;Medium Shading 1 Accent 4&quot; w:uiPriority=&quot;63&quot; /&gt;&lt;w:lsdException w:name=&quot;Medium Shading 2 Accent 4&quot; w:uiPriority=&quot;64&quot; /&gt;&lt;w:lsdException w:name=&quot;Medium List 1 Accent 4&quot; w:uiPriority=&quot;65&quot; /&gt;&lt;w:lsdException w:name=&quot;Medium List 2 Accent 4&quot; w:uiPriority=&quot;66&quot; /&gt;&lt;w:lsdException w:name=&quot;Medium Grid 1 Accent 4&quot; w:uiPriority=&quot;67&quot; /&gt;&lt;w:lsdException w:name=&quot;Medium Grid 2 Accent 4&quot; w:uiPriority=&quot;68&quot; /&gt;&lt;w:lsdException w:name=&quot;Medium Grid 3 Accent 4&quot; w:uiPriority=&quot;69&quot; /&gt;&lt;w:lsdException w:name=&quot;Dark List Accent 4&quot; w:uiPriority=&quot;70&quot; /&gt;&lt;w:lsdException w:name=&quot;Colorful Shading Accent 4&quot; w:uiPriority=&quot;71&quot; /&gt;&lt;w:lsdException w:name=&quot;Colorful List Accent 4&quot; w:uiPriority=&quot;72&quot; /&gt;&lt;w:lsdException w:name=&quot;Colorful Grid Accent 4&quot; w:uiPriority=&quot;73&quot; /&gt;&lt;w:lsdException w:name=&quot;Light Shading Accent 5&quot; w:uiPriority=&quot;60&quot; /&gt;&lt;w:lsdException w:name=&quot;Light List Accent 5&quot; w:uiPriority=&quot;61&quot; /&gt;&lt;w:lsdException w:name=&quot;Light Grid Accent 5&quot; w:uiPriority=&quot;62&quot; /&gt;&lt;w:lsdException w:name=&quot;Medium Shading 1 Accent 5&quot; w:uiPriority=&quot;63&quot; /&gt;&lt;w:lsdException w:name=&quot;Medium Shading 2 Accent 5&quot; w:uiPriority=&quot;64&quot; /&gt;&lt;w:lsdException w:name=&quot;Medium List 1 Accent 5&quot; w:uiPriority=&quot;65&quot; /&gt;&lt;w:lsdException w:name=&quot;Medium List 2 Accent 5&quot; w:uiPriority=&quot;66&quot; /&gt;&lt;w:lsdException w:name=&quot;Medium Grid 1 Accent 5&quot; w:uiPriority=&quot;67&quot; /&gt;&lt;w:lsdException w:name=&quot;Medium Grid 2 Accent 5&quot; w:uiPriority=&quot;68&quot; /&gt;&lt;w:lsdException w:name=&quot;Medium Grid 3 Accent 5&quot; w:uiPriority=&quot;69&quot; /&gt;&lt;w:lsdException w:name=&quot;Dark List Accent 5&quot; w:uiPriority=&quot;70&quot; /&gt;&lt;w:lsdException w:name=&quot;Colorful Shading Accent 5&quot; w:uiPriority=&quot;71&quot; /&gt;&lt;w:lsdException w:name=&quot;Colorful List Accent 5&quot; w:uiPriority=&quot;72&quot; /&gt;&lt;w:lsdException w:name=&quot;Colorful Grid Accent 5&quot; w:uiPriority=&quot;73&quot; /&gt;&lt;w:lsdException w:name=&quot;Light Shading Accent 6&quot; w:uiPriority=&quot;60&quot; /&gt;&lt;w:lsdException w:name=&quot;Light List Accent 6&quot; w:uiPriority=&quot;61&quot; /&gt;&lt;w:lsdException w:name=&quot;Light Grid Accent 6&quot; w:uiPriority=&quot;62&quot; /&gt;&lt;w:lsdException w:name=&quot;Medium Shading 1 Accent 6&quot; w:uiPriority=&quot;63&quot; /&gt;&lt;w:lsdException w:name=&quot;Medium Shading 2 Accent 6&quot; w:uiPriority=&quot;64&quot; /&gt;&lt;w:lsdException w:name=&quot;Medium List 1 Accent 6&quot; w:uiPriority=&quot;65&quot; /&gt;&lt;w:lsdException w:name=&quot;Medium List 2 Accent 6&quot; w:uiPriority=&quot;66&quot; /&gt;&lt;w:lsdException w:name=&quot;Medium Grid 1 Accent 6&quot; w:uiPriority=&quot;67&quot; /&gt;&lt;w:lsdException w:name=&quot;Medium Grid 2 Accent 6&quot; w:uiPriority=&quot;68&quot; /&gt;&lt;w:lsdException w:name=&quot;Medium Grid 3 Accent 6&quot; w:uiPriority=&quot;69&quot; /&gt;&lt;w:lsdException w:name=&quot;Dark List Accent 6&quot; w:uiPriority=&quot;70&quot; /&gt;&lt;w:lsdException w:name=&quot;Colorful Shading Accent 6&quot; w:uiPriority=&quot;71&quot; /&gt;&lt;w:lsdException w:name=&quot;Colorful List Accent 6&quot; w:uiPriority=&quot;72&quot; /&gt;&lt;w:lsdException w:name=&quot;Colorful Grid Accent 6&quot; w:uiPriority=&quot;73&quot; /&gt;&lt;w:lsdException w:name=&quot;Subtle Emphasis&quot; w:uiPriority=&quot;19&quot; w:qFormat=&quot;1&quot; /&gt;&lt;w:lsdException w:name=&quot;Intense Emphasis&quot; w:uiPriority=&quot;21&quot; w:qFormat=&quot;1&quot; /&gt;&lt;w:lsdException w:name=&quot;Subtle Reference&quot; w:uiPriority=&quot;31&quot; w:qFormat=&quot;1&quot; /&gt;&lt;w:lsdException w:name=&quot;Intense Reference&quot; w:uiPriority=&quot;32&quot; w:qFormat=&quot;1&quot; /&gt;&lt;w:lsdException w:name=&quot;Book Title&quot; w:uiPriority=&quot;33&quot; w:qFormat=&quot;1&quot; /&gt;&lt;w:lsdException w:name=&quot;Bibliography&quot; w:semiHidden=&quot;1&quot; w:uiPriority=&quot;37&quot; w:unhideWhenUsed=&quot;1&quot; /&gt;&lt;w:lsdException w:name=&quot;TOC Heading&quot; w:semiHidden=&quot;1&quot; w:uiPriority=&quot;39&quot; w:unhideWhenUsed=&quot;1&quot; w:qFormat=&quot;1&quot; /&gt;&lt;w:lsdException w:name=&quot;Plain Table 1&quot; w:uiPriority=&quot;41&quot; /&gt;&lt;w:lsdException w:name=&quot;Plain Table 2&quot; w:uiPriority=&quot;42&quot; /&gt;&lt;w:lsdException w:name=&quot;Plain Table 3&quot; w:uiPriority=&quot;43&quot; /&gt;&lt;w:lsdException w:name=&quot;Plain Table 4&quot; w:uiPriority=&quot;44&quot; /&gt;&lt;w:lsdException w:name=&quot;Plain Table 5&quot; w:uiPriority=&quot;45&quot; /&gt;&lt;w:lsdException w:name=&quot;Grid Table Light&quot; w:uiPriority=&quot;40&quot; /&gt;&lt;w:lsdException w:name=&quot;Grid Table 1 Light&quot; w:uiPriority=&quot;46&quot; /&gt;&lt;w:lsdException w:name=&quot;Grid Table 2&quot; w:uiPriority=&quot;47&quot; /&gt;&lt;w:lsdException w:name=&quot;Grid Table 3&quot; w:uiPriority=&quot;48&quot; /&gt;&lt;w:lsdException w:name=&quot;Grid Table 4&quot; w:uiPriority=&quot;49&quot; /&gt;&lt;w:lsdException w:name=&quot;Grid Table 5 Dark&quot; w:uiPriority=&quot;50&quot; /&gt;&lt;w:lsdException w:name=&quot;Grid Table 6 Colorful&quot; w:uiPriority=&quot;51&quot; /&gt;&lt;w:lsdException w:name=&quot;Grid Table 7 Colorful&quot; w:uiPriority=&quot;52&quot; /&gt;&lt;w:lsdException w:name=&quot;Grid Table 1 Light Accent 1&quot; w:uiPriority=&quot;46&quot; /&gt;&lt;w:lsdException w:name=&quot;Grid Table 2 Accent 1&quot; w:uiPriority=&quot;47&quot; /&gt;&lt;w:lsdException w:name=&quot;Grid Table 3 Accent 1&quot; w:uiPriority=&quot;48&quot; /&gt;&lt;w:lsdException w:name=&quot;Grid Table 4 Accent 1&quot; w:uiPriority=&quot;49&quot; /&gt;&lt;w:lsdException w:name=&quot;Grid Table 5 Dark Accent 1&quot; w:uiPriority=&quot;50&quot; /&gt;&lt;w:lsdException w:name=&quot;Grid Table 6 Colorful Accent 1&quot; w:uiPriority=&quot;51&quot; /&gt;&lt;w:lsdException w:name=&quot;Grid Table 7 Colorful Accent 1&quot; w:uiPriority=&quot;52&quot; /&gt;&lt;w:lsdException w:name=&quot;Grid Table 1 Light Accent 2&quot; w:uiPriority=&quot;46&quot; /&gt;&lt;w:lsdException w:name=&quot;Grid Table 2 Accent 2&quot; w:uiPriority=&quot;47&quot; /&gt;&lt;w:lsdException w:name=&quot;Grid Table 3 Accent 2&quot; w:uiPriority=&quot;48&quot; /&gt;&lt;w:lsdException w:name=&quot;Grid Table 4 Accent 2&quot; w:uiPriority=&quot;49&quot; /&gt;&lt;w:lsdException w:name=&quot;Grid Table 5 Dark Accent 2&quot; w:uiPriority=&quot;50&quot; /&gt;&lt;w:lsdException w:name=&quot;Grid Table 6 Colorful Accent 2&quot; w:uiPriority=&quot;51&quot; /&gt;&lt;w:lsdException w:name=&quot;Grid Table 7 Colorful Accent 2&quot; w:uiPriority=&quot;52&quot; /&gt;&lt;w:lsdException w:name=&quot;Grid Table 1 Light Accent 3&quot; w:uiPriority=&quot;46&quot; /&gt;&lt;w:lsdException w:name=&quot;Grid Table 2 Accent 3&quot; w:uiPriority=&quot;47&quot; /&gt;&lt;w:lsdException w:name=&quot;Grid Table 3 Accent 3&quot; w:uiPriority=&quot;48&quot; /&gt;&lt;w:lsdException w:name=&quot;Grid Table 4 Accent 3&quot; w:uiPriority=&quot;49&quot; /&gt;&lt;w:lsdException w:name=&quot;Grid Table 5 Dark Accent 3&quot; w:uiPriority=&quot;50&quot; /&gt;&lt;w:lsdException w:name=&quot;Grid Table 6 Colorful Accent 3&quot; w:uiPriority=&quot;51&quot; /&gt;&lt;w:lsdException w:name"/>
    <w:docVar w:name="it-CH5_LanguageVersion" w:val="=&quot;Grid Table 7 Colorful Accent 3&quot; w:uiPriority=&quot;52&quot; /&gt;&lt;w:lsdException w:name=&quot;Grid Table 1 Light Accent 4&quot; w:uiPriority=&quot;46&quot; /&gt;&lt;w:lsdException w:name=&quot;Grid Table 2 Accent 4&quot; w:uiPriority=&quot;47&quot; /&gt;&lt;w:lsdException w:name=&quot;Grid Table 3 Accent 4&quot; w:uiPriority=&quot;48&quot; /&gt;&lt;w:lsdException w:name=&quot;Grid Table 4 Accent 4&quot; w:uiPriority=&quot;49&quot; /&gt;&lt;w:lsdException w:name=&quot;Grid Table 5 Dark Accent 4&quot; w:uiPriority=&quot;50&quot; /&gt;&lt;w:lsdException w:name=&quot;Grid Table 6 Colorful Accent 4&quot; w:uiPriority=&quot;51&quot; /&gt;&lt;w:lsdException w:name=&quot;Grid Table 7 Colorful Accent 4&quot; w:uiPriority=&quot;52&quot; /&gt;&lt;w:lsdException w:name=&quot;Grid Table 1 Light Accent 5&quot; w:uiPriority=&quot;46&quot; /&gt;&lt;w:lsdException w:name=&quot;Grid Table 2 Accent 5&quot; w:uiPriority=&quot;47&quot; /&gt;&lt;w:lsdException w:name=&quot;Grid Table 3 Accent 5&quot; w:uiPriority=&quot;48&quot; /&gt;&lt;w:lsdException w:name=&quot;Grid Table 4 Accent 5&quot; w:uiPriority=&quot;49&quot; /&gt;&lt;w:lsdException w:name=&quot;Grid Table 5 Dark Accent 5&quot; w:uiPriority=&quot;50&quot; /&gt;&lt;w:lsdException w:name=&quot;Grid Table 6 Colorful Accent 5&quot; w:uiPriority=&quot;51&quot; /&gt;&lt;w:lsdException w:name=&quot;Grid Table 7 Colorful Accent 5&quot; w:uiPriority=&quot;52&quot; /&gt;&lt;w:lsdException w:name=&quot;Grid Table 1 Light Accent 6&quot; w:uiPriority=&quot;46&quot; /&gt;&lt;w:lsdException w:name=&quot;Grid Table 2 Accent 6&quot; w:uiPriority=&quot;47&quot; /&gt;&lt;w:lsdException w:name=&quot;Grid Table 3 Accent 6&quot; w:uiPriority=&quot;48&quot; /&gt;&lt;w:lsdException w:name=&quot;Grid Table 4 Accent 6&quot; w:uiPriority=&quot;49&quot; /&gt;&lt;w:lsdException w:name=&quot;Grid Table 5 Dark Accent 6&quot; w:uiPriority=&quot;50&quot; /&gt;&lt;w:lsdException w:name=&quot;Grid Table 6 Colorful Accent 6&quot; w:uiPriority=&quot;51&quot; /&gt;&lt;w:lsdException w:name=&quot;Grid Table 7 Colorful Accent 6&quot; w:uiPriority=&quot;52&quot; /&gt;&lt;w:lsdException w:name=&quot;List Table 1 Light&quot; w:uiPriority=&quot;46&quot; /&gt;&lt;w:lsdException w:name=&quot;List Table 2&quot; w:uiPriority=&quot;47&quot; /&gt;&lt;w:lsdException w:name=&quot;List Table 3&quot; w:uiPriority=&quot;48&quot; /&gt;&lt;w:lsdException w:name=&quot;List Table 4&quot; w:uiPriority=&quot;49&quot; /&gt;&lt;w:lsdException w:name=&quot;List Table 5 Dark&quot; w:uiPriority=&quot;50&quot; /&gt;&lt;w:lsdException w:name=&quot;List Table 6 Colorful&quot; w:uiPriority=&quot;51&quot; /&gt;&lt;w:lsdException w:name=&quot;List Table 7 Colorful&quot; w:uiPriority=&quot;52&quot; /&gt;&lt;w:lsdException w:name=&quot;List Table 1 Light Accent 1&quot; w:uiPriority=&quot;46&quot; /&gt;&lt;w:lsdException w:name=&quot;List Table 2 Accent 1&quot; w:uiPriority=&quot;47&quot; /&gt;&lt;w:lsdException w:name=&quot;List Table 3 Accent 1&quot; w:uiPriority=&quot;48&quot; /&gt;&lt;w:lsdException w:name=&quot;List Table 4 Accent 1&quot; w:uiPriority=&quot;49&quot; /&gt;&lt;w:lsdException w:name=&quot;List Table 5 Dark Accent 1&quot; w:uiPriority=&quot;50&quot; /&gt;&lt;w:lsdException w:name=&quot;List Table 6 Colorful Accent 1&quot; w:uiPriority=&quot;51&quot; /&gt;&lt;w:lsdException w:name=&quot;List Table 7 Colorful Accent 1&quot; w:uiPriority=&quot;52&quot; /&gt;&lt;w:lsdException w:name=&quot;List Table 1 Light Accent 2&quot; w:uiPriority=&quot;46&quot; /&gt;&lt;w:lsdException w:name=&quot;List Table 2 Accent 2&quot; w:uiPriority=&quot;47&quot; /&gt;&lt;w:lsdException w:name=&quot;List Table 3 Accent 2&quot; w:uiPriority=&quot;48&quot; /&gt;&lt;w:lsdException w:name=&quot;List Table 4 Accent 2&quot; w:uiPriority=&quot;49&quot; /&gt;&lt;w:lsdException w:name=&quot;List Table 5 Dark Accent 2&quot; w:uiPriority=&quot;50&quot; /&gt;&lt;w:lsdException w:name=&quot;List Table 6 Colorful Accent 2&quot; w:uiPriority=&quot;51&quot; /&gt;&lt;w:lsdException w:name=&quot;List Table 7 Colorful Accent 2&quot; w:uiPriority=&quot;52&quot; /&gt;&lt;w:lsdException w:name=&quot;List Table 1 Light Accent 3&quot; w:uiPriority=&quot;46&quot; /&gt;&lt;w:lsdException w:name=&quot;List Table 2 Accent 3&quot; w:uiPriority=&quot;47&quot; /&gt;&lt;w:lsdException w:name=&quot;List Table 3 Accent 3&quot; w:uiPriority=&quot;48&quot; /&gt;&lt;w:lsdException w:name=&quot;List Table 4 Accent 3&quot; w:uiPriority=&quot;49&quot; /&gt;&lt;w:lsdException w:name=&quot;List Table 5 Dark Accent 3&quot; w:uiPriority=&quot;50&quot; /&gt;&lt;w:lsdException w:name=&quot;List Table 6 Colorful Accent 3&quot; w:uiPriority=&quot;51&quot; /&gt;&lt;w:lsdException w:name=&quot;List Table 7 Colorful Accent 3&quot; w:uiPriority=&quot;52&quot; /&gt;&lt;w:lsdException w:name=&quot;List Table 1 Light Accent 4&quot; w:uiPriority=&quot;46&quot; /&gt;&lt;w:lsdException w:name=&quot;List Table 2 Accent 4&quot; w:uiPriority=&quot;47&quot; /&gt;&lt;w:lsdException w:name=&quot;List Table 3 Accent 4&quot; w:uiPriority=&quot;48&quot; /&gt;&lt;w:lsdException w:name=&quot;List Table 4 Accent 4&quot; w:uiPriority=&quot;49&quot; /&gt;&lt;w:lsdException w:name=&quot;List Table 5 Dark Accent 4&quot; w:uiPriority=&quot;50&quot; /&gt;&lt;w:lsdException w:name=&quot;List Table 6 Colorful Accent 4&quot; w:uiPriority=&quot;51&quot; /&gt;&lt;w:lsdException w:name=&quot;List Table 7 Colorful Accent 4&quot; w:uiPriority=&quot;52&quot; /&gt;&lt;w:lsdException w:name=&quot;List Table 1 Light Accent 5&quot; w:uiPriority=&quot;46&quot; /&gt;&lt;w:lsdException w:name=&quot;List Table 2 Accent 5&quot; w:uiPriority=&quot;47&quot; /&gt;&lt;w:lsdException w:name=&quot;List Table 3 Accent 5&quot; w:uiPriority=&quot;48&quot; /&gt;&lt;w:lsdException w:name=&quot;List Table 4 Accent 5&quot; w:uiPriority=&quot;49&quot; /&gt;&lt;w:lsdException w:name=&quot;List Table 5 Dark Accent 5&quot; w:uiPriority=&quot;50&quot; /&gt;&lt;w:lsdException w:name=&quot;List Table 6 Colorful Accent 5&quot; w:uiPriority=&quot;51&quot; /&gt;&lt;w:lsdException w:name=&quot;List Table 7 Colorful Accent 5&quot; w:uiPriority=&quot;52&quot; /&gt;&lt;w:lsdException w:name=&quot;List Table 1 Light Accent 6&quot; w:uiPriority=&quot;46&quot; /&gt;&lt;w:lsdException w:name=&quot;List Table 2 Accent 6&quot; w:uiPriority=&quot;47&quot; /&gt;&lt;w:lsdException w:name=&quot;List Table 3 Accent 6&quot; w:uiPriority=&quot;48&quot; /&gt;&lt;w:lsdException w:name=&quot;List Table 4 Accent 6&quot; w:uiPriority=&quot;49&quot; /&gt;&lt;w:lsdException w:name=&quot;List Table 5 Dark Accent 6&quot; w:uiPriority=&quot;50&quot; /&gt;&lt;w:lsdException w:name=&quot;List Table 6 Colorful Accent 6&quot; w:uiPriority=&quot;51&quot; /&gt;&lt;w:lsdException w:name=&quot;List Table 7 Colorful Accent 6&quot; w:uiPriority=&quot;52&quot; /&gt;&lt;w:lsdException w:name=&quot;Mention&quot; w:semiHidden=&quot;1&quot; w:unhideWhenUsed=&quot;1&quot; /&gt;&lt;w:lsdException w:name=&quot;Smart Hyperlink&quot; w:semiHidden=&quot;1&quot; w:unhideWhenUsed=&quot;1&quot; /&gt;&lt;w:lsdException w:name=&quot;Hashtag&quot; w:semiHidden=&quot;1&quot; w:unhideWhenUsed=&quot;1&quot; /&gt;&lt;/w:latentStyles&gt;&lt;w:style w:type=&quot;paragraph&quot; w:default=&quot;1&quot; w:styleId=&quot;Normal&quot;&gt;&lt;w:name w:val=&quot;Normal&quot; /&gt;&lt;w:qFormat /&gt;&lt;w:rsid w:val=&quot;00376293&quot; /&gt;&lt;w:rPr&gt;&lt;w:rFonts w:cs=&quot;Times New Roman&quot; /&gt;&lt;w:sz w:val=&quot;3276&quot; /&gt;&lt;w:szCs w:val=&quot;3276&quot; /&gt;&lt;/w:rPr&gt;&lt;/w:style&gt;&lt;w:style w:type=&quot;character&quot; w:default=&quot;1&quot; w:styleId=&quot;DefaultParagraphFont&quot;&gt;&lt;w:name w:val=&quot;Default Paragraph Font&quot; /&gt;&lt;w:uiPriority w:val=&quot;1&quot; /&gt;&lt;w:semiHidden /&gt;&lt;w:unhideWhenUsed /&gt;&lt;/w:style&gt;&lt;w:style w:type=&quot;table&quot; w:default=&quot;1&quot; w:styleId=&quot;TableNormal&quot;&gt;&lt;w:name w:val=&quot;Normal Table&quot; /&gt;&lt;w:uiPriority w:val=&quot;99&quot; /&gt;&lt;w:semiHidden /&gt;&lt;w:unhideWhenUsed /&gt;&lt;w:tblPr&gt;&lt;w:tblInd w:w=&quot;0&quot; w:type=&quot;dxa&quot; /&gt;&lt;w:tblCellMar&gt;&lt;w:top w:w=&quot;0&quot; w:type=&quot;dxa&quot; /&gt;&lt;w:left w:w=&quot;108&quot; w:type=&quot;dxa&quot; /&gt;&lt;w:bottom w:w=&quot;0&quot; w:type=&quot;dxa&quot; /&gt;&lt;w:right w:w=&quot;108&quot; w:type=&quot;dxa&quot; /&gt;&lt;/w:tblCellMar&gt;&lt;/w:tblPr&gt;&lt;/w:style&gt;&lt;w:style w:type=&quot;numbering&quot; w:default=&quot;1&quot; w:styleId=&quot;NoList&quot;&gt;&lt;w:name w:val=&quot;No List&quot; /&gt;&lt;w:uiPriority w:val=&quot;99&quot; /&gt;&lt;w:semiHidden /&gt;&lt;w:unhideWhenUsed /&gt;&lt;/w:style&gt;&lt;w:style w:type=&quot;character&quot; w:styleId=&quot;PlaceholderText&quot;&gt;&lt;w:name w:val=&quot;Placeholder Text&quot; /&gt;&lt;w:basedOn w:val=&quot;DefaultParagraphFont&quot; /&gt;&lt;w:uiPriority w:val=&quot;99&quot; /&gt;&lt;w:semiHidden /&gt;&lt;w:rsid w:val=&quot;00C96519&quot; /&gt;&lt;w:rPr&gt;&lt;w:color w:val=&quot;808080&quot; /&gt;&lt;/w:rPr&gt;&lt;/w:style&gt;&lt;w:style w:type=&quot;paragraph&quot; w:customStyle=&quot;1&quot; w:styleId=&quot;22D9E3B013D248BA862D7FA6948EC95D&quot;&gt;&lt;w:name w:val=&quot;22D9E3B013D248BA862D7FA6948EC95D&quot; /&gt;&lt;w:rsid w:val=&quot;00A43B8D&quot; /&gt;&lt;/w:style&gt;&lt;w:style w:type=&quot;paragraph&quot; w:customStyle=&quot;1&quot; w:styleId=&quot;31C1063EDA25485CB40EF9A483F6785B&quot;&gt;&lt;w:name w:val=&quot;31C1063EDA25485CB40EF9A483F6785B&quot; /&gt;&lt;w:rsid w:val=&quot;00A43B8D&quot; /&gt;&lt;/w:style&gt;&lt;w:style w:type=&quot;paragraph&quot; w:customStyle=&quot;1&quot; w:styleId=&quot;0D708CD961E04B349B77D23FF1351C59&quot;&gt;&lt;w:name w:val=&quot;0D708CD961E04B349B77D23FF1351C59&quot; /&gt;&lt;w:rsid w:val=&quot;00A43B8D&quot; /&gt;&lt;/w:style&gt;&lt;w:style w:type=&quot;paragraph&quot; w:customStyle=&quot;1&quot; w:styleId=&quot;05FCEB9A9CA2487DA44094F2B0C1A549&quot;&gt;&lt;w:name w:val=&quot;05FCEB9A9CA2487DA44094F2B0C1A549&quot; /&gt;&lt;w:rsid w:val=&quot;00A43B8D&quot; /&gt;&lt;/w:style&gt;&lt;w:style w:type=&quot;paragraph&quot; w:customStyle=&quot;1&quot; w:styleId=&quot;930CB7F3459E4AF7802A55D51A166618&quot;&gt;&lt;w:name w:val=&quot;930CB7F3459E4AF7802A55D51A166618&quot; /&gt;&lt;w:rsid w:val=&quot;00A43B8D&quot; /&gt;&lt;/w:style&gt;&lt;w:style w:type=&quot;paragraph&quot; w:customStyle=&quot;1&quot; w:styleId=&quot;AE9E4479FD514030AE6052AF3464AF9E&quot;&gt;&lt;w:name w:val=&quot;AE9E4479FD514030AE6052AF3464AF9E&quot; /&gt;&lt;w:rsid w:val=&quot;00D00979&quot; /&gt;&lt;/w:style&gt;&lt;w:style w:type=&quot;paragraph&quot; w:customStyle=&quot;1&quot; w:styleId=&quot;8CFFC0D4D29143E492377EAA01BD2F24&quot;&gt;&lt;w:name w:val=&quot;8CFFC0D4D29143E492377EAA01BD2F24&quot; /&gt;&lt;w:rsid w:val=&quot;00D00979&quot; /&gt;&lt;/w:style&gt;&lt;w:style w:type=&quot;paragraph&quot; w:customStyle=&quot;1&quot; w:styleId=&quot;840216ECF0214AE4B273916964D76FDC&quot;&gt;&lt;w:name w:val=&quot;840216ECF0214AE4B273916964D76FDC&quot; /&gt;&lt;w:rsid w:val=&quot;00D00979&quot; /&gt;&lt;/w:style&gt;&lt;w:style w:type=&quot;paragraph&quot; w:customStyle=&quot;1&quot; w:styleId=&quot;5CD4C9DC4C3F4AE39FBAB3AFE2BAFEB6&quot;&gt;&lt;w:name w:val=&quot;5CD4C9DC4C3F4AE39FBAB3AFE2BAFEB6&quot; /&gt;&lt;w:rsid w:val=&quot;00D00979&quot; /&gt;&lt;/w:style&gt;&lt;w:style w:type=&quot;paragraph&quot; w:customStyle=&quot;1&quot; w:styleId=&quot;D980E0C644C54FB5B6F877455AE032E8&quot;&gt;&lt;w:name w:val=&quot;D980E0C644C54FB5B6F877455AE032E8&quot; /&gt;&lt;w:rsid w:val=&quot;00D00979&quot; /&gt;&lt;/w:style&gt;&lt;w:style w:type=&quot;paragraph&quot; w:customStyle=&quot;1&quot; w:styleId=&quot;2A2D616E7A4E425BACB0D1FCAA6357C0&quot;&gt;&lt;w:name w:val=&quot;2A2D616E7A4E425BACB0D1FCAA6357C0&quot; /&gt;&lt;w:rsid w:val=&quot;00D00979&quot; /&gt;&lt;/w:style&gt;&lt;w:style w:type=&quot;paragraph&quot; w:customStyle=&quot;1&quot; w:styleId=&quot;131669837F7B4E86B0296E3B6B3AC56C&quot;&gt;&lt;w:name w:val=&quot;131669837F7B4E86B0296E3B6B3AC56C&quot; /&gt;&lt;w:rsid w:val=&quot;00D00979&quot; /&gt;&lt;/w:style&gt;&lt;w:style w:type=&quot;paragraph&quot; w:customStyle=&quot;1&quot; w:styleId=&quot;4E45BDD88AAC4552871695D1202428B3&quot;&gt;&lt;w:name w:val=&quot;4E45BDD88AAC4552871695D1202428B3&quot; /&gt;&lt;w:rsid w:val=&quot;00D00979&quot; /&gt;&lt;/w:style&gt;&lt;w:style w:type=&quot;paragraph&quot; w:customStyle=&quot;1&quot; w:styleId=&quot;E5F1B6E512AE4E65BFF02769873D0051&quot;&gt;&lt;w:name w:val=&quot;E5F1B6E512AE4E65BFF02769873D0051&quot; /&gt;&lt;w:rsid w:val=&quot;00D00979&quot; /&gt;&lt;/w:style&gt;&lt;w:style w:type=&quot;paragraph&quot; w:customStyle=&quot;1&quot; w:styleId=&quot;04105DD175F04C929AFBDD559176B7FD&quot;&gt;&lt;w:name w:val=&quot;04105DD175F04C929AFBDD559176B7FD&quot; /&gt;&lt;w:rsid w:val=&quot;00D00979&quot; /&gt;&lt;/w:style&gt;&lt;w:style w:type=&quot;paragraph&quot; w:customStyle=&quot;1&quot; w:styleId=&quot;15E1F1A9820D4D85B9585F9478B6A57B&quot;&gt;&lt;w:name w:val=&quot;15E1F1A9820D4D85B9585F9478B6A57B&quot; /&gt;&lt;w:rsid w:val=&quot;00D00979&quot; /&gt;&lt;/w:style&gt;&lt;w:style w:type=&quot;paragraph&quot; w:customStyle=&quot;1&quot; w:styleId=&quot;200F01C5D7E1411DBA1E149CD65144BD&quot;&gt;&lt;w:name w:val=&quot;200F01C5D7E1411DBA1E149CD65144BD&quot; /&gt;&lt;w:rsid w:val=&quot;00D00979&quot; /&gt;&lt;/w:style&gt;&lt;w:style w:type=&quot;paragraph&quot; w:customStyle=&quot;1&quot; w:styleId=&quot;800C4C0204F640CA9C58F702B3AD20F4&quot;&gt;&lt;w:name w:val=&quot;800C4C0204F640CA9C58F702B3AD20F4&quot; /&gt;&lt;w:rsid w:val=&quot;00D00979&quot; /&gt;&lt;/w:style&gt;&lt;w:style w:type=&quot;paragraph&quot; w:customStyle=&quot;1&quot; w:styleId=&quot;8F39D61401C348B1908B259D6C8ECE61&quot;&gt;&lt;w:name w:val=&quot;8F39D61401C348B1908B259D6C8ECE61&quot; /&gt;&lt;w:rsid w:val=&quot;00D00979&quot; /&gt;&lt;/w:style&gt;&lt;w:style w:type=&quot;paragraph&quot; w:customStyle=&quot;1&quot; w:styleId=&quot;A1E7DF80BEE14A3092714C67BC7AC0F3&quot;&gt;&lt;w:name w:val=&quot;A1E7DF80BEE14A3092714C67BC7AC0F3&quot; /&gt;&lt;w:rsid w:val=&quot;00D00979&quot; /&gt;&lt;/w:style&gt;&lt;w:style w:type=&quot;paragraph&quot; w:customStyle=&quot;1&quot; w:styleId=&quot;6F9AADC676CD4CB7B75CD43445769472&quot;&gt;&lt;w:name w:val=&quot;6F9AADC676CD4CB7B75CD43445769472&quot; /&gt;&lt;w:rsid w:val=&quot;00D00979&quot; /&gt;&lt;/w:style&gt;&lt;w:style w:type=&quot;paragraph&quot; w:customStyle=&quot;1&quot; w:styleId=&quot;D63D4A88A8D144E5A48CA72699442335&quot;&gt;&lt;w:name w:val=&quot;D63D4A88A8D144E5A48CA72699442335&quot; /&gt;&lt;w:rsid w:val=&quot;00D00979&quot; /&gt;&lt;/w:style&gt;&lt;w:style w:type=&quot;paragraph&quot; w:customStyle=&quot;1&quot; w:styleId=&quot;40A3505764BB400698381101E6C3A933&quot;&gt;&lt;w:name w:val=&quot;40A3505764BB400698381101E6C3A933&quot; /&gt;&lt;w:rsid w:val=&quot;00D00979&quot; /&gt;&lt;/w:style&gt;&lt;w:style w:type=&quot;paragraph&quot; w:customStyle=&quot;1&quot; w:styleId=&quot;132796A8CB0144A596FDADF9B08BE301&quot;&gt;&lt;w:name w:val=&quot;132796A8CB0144A596FDADF9B08BE301&quot; /&gt;&lt;w:rsid w:val=&quot;00D00979&quot; /&gt;&lt;/w:style&gt;&lt;w:style w:type=&quot;paragraph&quot; w:customStyle=&quot;1&quot; w:styleId=&quot;6252C4D302EE4DFA9F05D52EEC8E6D80&quot;&gt;&lt;w:name w:val=&quot;6252C4D302EE4DFA9F05D52EEC8E6D80&quot; /&gt;&lt;w:rsid w:val=&quot;00D00979&quot; /&gt;&lt;/w:style&gt;&lt;w:style w:type=&quot;paragraph&quot; w:customStyle=&quot;1&quot; w:styleId=&quot;94022C7D7FE74D798D51F8B36170BB6D&quot;&gt;&lt;w:name w:val=&quot;94022C7D7FE74D798D51F8B36170BB6D&quot; /&gt;&lt;w:rsid w:val=&quot;00D00979&quot; /&gt;&lt;/w:style&gt;&lt;w:style w:type=&quot;paragraph&quot; w:customStyle=&quot;1&quot; w:styleId=&quot;4EF4157895AF4782942AF48627BCA7FB&quot;&gt;&lt;w:name w:val=&quot;4EF4157895AF4782942AF48627BCA7FB&quot; /&gt;&lt;w:rsid w:val=&quot;00D00979&quot; /&gt;&lt;/w:style&gt;&lt;w:style w:type=&quot;paragraph&quot; w:customStyle=&quot;1&quot; w:styleId=&quot;3A18CA95157143AEAD992D0B94F7DCD0&quot;&gt;&lt;w:name w:val=&quot;3A18CA95157143AEAD992D0B94F7DCD0&quot; /&gt;&lt;w:rsid w:val=&quot;00D00979&quot; /&gt;&lt;/w:style&gt;&lt;w:style w:type=&quot;paragraph&quot; w:customStyle=&quot;1&quot; w:styleId=&quot;D311842940E54695A1E177D51B9D8EBC&quot;&gt;&lt;w:name w:val=&quot;D311842940E54695A1E177D51B9D8EBC&quot; /&gt;&lt;w:rsid w:val=&quot;00D00979&quot; /&gt;&lt;/w:style&gt;&lt;w:style w:type=&quot;paragraph&quot; w:customStyle=&quot;1&quot; w:styleId=&quot;4805F8E956D145638512AA673E94132F&quot;&gt;&lt;w:name w:val=&quot;4805F8E956D145638512AA673E94132F&quot; /&gt;&lt;w:rsid w:val=&quot;00D00979&quot; /&gt;&lt;/w:style&gt;&lt;w:style w:type=&quot;paragraph&quot; w:customStyle=&quot;1&quot; w:styleId=&quot;E6B16C1DFFF245DF95A70F611CCE40A5&quot;&gt;&lt;w:name w:val=&quot;E6B16C1DFFF245DF95A70F611CCE40A5&quot; /&gt;&lt;w:rsid w:val=&quot;00D00979&quot; /&gt;&lt;/w:style&gt;&lt;w:style w:type=&quot;paragraph&quot; w:customStyle=&quot;1&quot; w:styleId=&quot;0259956A60414FABA9586FE674238B25&quot;&gt;&lt;w:name w:val=&quot;0259956A60414FABA9586FE674238B25&quot; /&gt;&lt;w:rsid w:val=&quot;00D00979&quot; /&gt;&lt;/w:style&gt;&lt;w:style w:type=&quot;paragraph&quot; w:customStyle=&quot;1&quot; w:styleId=&quot;CBBB13D9F5A9421A8C6CC9D68D820D77&quot;&gt;&lt;w:name w:val=&quot;CBBB13D9F5A9421A8C6CC9D68D820D77&quot; /&gt;&lt;w:rsid w:val=&quot;00D00979&quot; /&gt;&lt;/w:style&gt;&lt;w:style w:type=&quot;paragraph&quot; w:customStyle=&quot;1&quot; w:styleId=&quot;0CD2AE3A91ED41C7BC4188914CB66C1A&quot;&gt;&lt;w:name w:val=&quot;0CD2AE3A91ED41C7BC4188914CB66C1A&quot; /&gt;&lt;w:rsid w:val=&quot;00D00979&quot; /&gt;&lt;/w:style&gt;&lt;w:style w:type=&quot;paragraph&quot; w:customStyle=&quot;1&quot; w:styleId=&quot;885A853FD4C64914A199489BF33C4B59&quot;&gt;&lt;w:name w:val=&quot;885A853FD4C64914A199489BF33C4B59&quot; /&gt;&lt;w:rsid w:val=&quot;0040567B&quot; /&gt;&lt;/w:style&gt;&lt;w:style w:type=&quot;paragraph&quot; w:customStyle=&quot;1&quot; w:styleId=&quot;5822BB27FCF34C6D92A671405122E094&quot;&gt;&lt;w:name w:val=&quot;5822BB27FCF34C6D92A671405122E094&quot; /&gt;&lt;w:rsid w:val=&quot;0040567B&quot; /&gt;&lt;/w:style&gt;&lt;w:style w:type=&quot;paragraph&quot; w:customStyle=&quot;1&quot; w:styleId=&quot;F73C6A46CA9B43BAB4C249833E236915&quot;&gt;&lt;w:name w:val=&quot;F73C6A46CA9B43BAB4C249833E236915&quot; /&gt;&lt;w:rsid w:val=&quot;0040567B&quot; /&gt;&lt;/w:style&gt;&lt;w:style w:type=&quot;paragraph&quot; w:customStyle=&quot;1&quot; w:styleId=&quot;8B944430349244A0A4FA00EDBF74144C&quot;&gt;&lt;w:name w:val=&quot;8B944430349244A0A4FA00EDBF74144C&quot; /&gt;&lt;w:rsid w:val=&quot;0040567B&quot; /&gt;&lt;/w:style&gt;&lt;w:style w:type=&quot;paragraph&quot; w:customStyle=&quot;1&quot; w:styleId=&quot;DCDDFE37DF6C4FE698681DDAEC5409F9&quot;&gt;&lt;w:name w:val=&quot;DCDDFE37DF6C4FE698681DDAEC5409F9&quot; /&gt;&lt;w:rsid w:val=&quot;0040567B&quot; /&gt;&lt;/w:style&gt;&lt;w:style w:type=&quot;paragraph&quot; w:customStyle=&quot;1&quot; w:styleId=&quot;3C251CC1E6884A43AA5CC18804B31151&quot;&gt;&lt;w:name w:val=&quot;3C251CC1E6884A43AA5CC18804B31151&quot; /&gt;&lt;w:rsid w:val=&quot;0040567B&quot; /&gt;&lt;/w:style&gt;&lt;w:style w:type=&quot;paragraph&quot; w:customStyle=&quot;1&quot; w:styleId=&quot;9146675BF37846F498BA9F7C6CF5311C&quot;&gt;&lt;w:name w:val=&quot;9146675BF37846F498BA9F7C6CF5311C&quot; /&gt;&lt;w:rsid w:val=&quot;00F06D96&quot; /&gt;&lt;w:rPr&gt;&lt;w:lang w:val=&quot;de-CH&quot; w:eastAsia=&quot;de-CH&quot; /&gt;&lt;/w:rPr&gt;&lt;/w:style&gt;&lt;w:style w:type=&quot;paragraph&quot; w:customStyle=&quot;1&quot; w:styleId=&quot;C8AAC535ACD44F1ABCC8D2FFE20088CB&quot;&gt;&lt;w:name w:val=&quot;C8AAC535ACD44F1ABCC8D2FFE20088CB&quot; /&gt;&lt;w:rsid w:val=&quot;00F06D96&quot; /&gt;&lt;w:rPr&gt;&lt;w:lang w:val=&quot;de-CH&quot; w:eastAsia=&quot;de-CH&quot; /&gt;&lt;/w:rPr&gt;&lt;/w:style&gt;&lt;w:style w:type=&quot;paragraph&quot; w:customStyle=&quot;1&quot; w:styleId=&quot;8F2AC92B5B864F02A6F55FA52927DEDF&quot;&gt;&lt;w:name w:val=&quot;8F2AC92B5B864F02A6F55FA52927DEDF&quot; /&gt;&lt;w:rsid w:val=&quot;00F06D96&quot; /&gt;&lt;w:rPr&gt;&lt;w:lang w:val=&quot;de-CH&quot; w:eastAsia=&quot;de-CH&quot; /&gt;&lt;/w:rPr&gt;&lt;/w:style&gt;&lt;w:style w:type=&quot;paragraph&quot; w:customStyle=&quot;1&quot; w:styleId=&quot;0E8475F545A543BE9804E688D79F19B8&quot;&gt;&lt;w:name w:val=&quot;0E8475F545A543BE9804E688D79F19B8&quot; /&gt;&lt;w:rsid w:val=&quot;00F06D96&quot; /&gt;&lt;w:rPr&gt;&lt;w:lang w:val=&quot;de-CH&quot; w:eastAsia=&quot;de-CH&quot; /&gt;&lt;/w:rPr&gt;&lt;/w:style&gt;&lt;w:style w:type=&quot;paragraph&quot; w:customStyle=&quot;1&quot; w:styleId=&quot;5171B12063E64E379A175D727B336A29&quot;&gt;&lt;w:name w:val=&quot;5171B12063E64E379A175D727B336A29&quot; /&gt;&lt;w:rsid w:val=&quot;00F06D96&quot; /&gt;&lt;w:rPr&gt;&lt;w:lang w:val=&quot;de-CH&quot; w:eastAsia=&quot;de-CH&quot; /&gt;&lt;/w:rPr&gt;&lt;/w:style&gt;&lt;w:style w:type=&quot;paragraph&quot; w:customStyle=&quot;1&quot; w:styleId=&quot;8CE2C2D7E91C41668C7A27DB0165DE12&quot;&gt;&lt;w:name w:val=&quot;8CE2C2D7E91C41668C7A27DB0165DE12&quot; /&gt;&lt;w:rsid w:val=&quot;00F06D96&quot; /&gt;&lt;w:rPr&gt;&lt;w:lang w:val=&quot;de-CH&quot; w:eastAsia=&quot;de-CH&quot; /&gt;&lt;/w:rPr&gt;&lt;/w:style&gt;&lt;w:style w:type=&quot;paragraph&quot; w:customStyle=&quot;1&quot; w:styleId=&quot;95624EE00C7D426EB72996A9C514C6FF&quot;&gt;&lt;w:name w:val=&quot;95624EE00C7D426EB72996A9C514C6FF&quot; /&gt;&lt;w:rsid w:val=&quot;00AF4F91&quot; /&gt;&lt;w:rPr&gt;&lt;w:lang w:val=&quot;de-CH&quot; w:eastAsia=&quot;de-CH&quot; /&gt;&lt;/w:rPr&gt;&lt;/w:style&gt;&lt;w:style w:type=&quot;paragraph&quot; w:customStyle=&quot;1&quot; w:styleId=&quot;F0EC078BE60F4B928675BB7745BD69E1&quot;&gt;&lt;w:name w:val=&quot;F0EC078BE60F4B928675BB7745BD69E1&quot; /&gt;&lt;w:rsid w:val=&quot;00AF4F91&quot; /&gt;&lt;w:rPr&gt;&lt;w:lang w:val=&quot;de-CH&quot; w:eastAsia=&quot;de-CH&quot; /&gt;&lt;/w:rPr&gt;&lt;/w:style&gt;&lt;w:style w:type=&quot;paragraph&quot; w:customStyle=&quot;1&quot; w:styleId=&quot;4CCADE9DB1A74B5DA04404A9D57B322B&quot;&gt;&lt;w:name w:val=&quot;4CCADE9DB1A74B5DA04404A9D57B322B&quot; /&gt;&lt;w:rsid w:val=&quot;00AF4F91&quot; /&gt;&lt;w:rPr&gt;&lt;w:lang w:val=&quot;de-CH&quot; w:eastAsia=&quot;de-CH&quot; /&gt;&lt;/w:rPr&gt;&lt;/w:style&gt;&lt;w:style w:type=&quot;paragraph&quot; w:customStyle=&quot;1&quot; w:styleId=&quot;AC52972550654EA497E0FC4EDD1B7979&quot;&gt;&lt;w:name w:val=&quot;AC52972550654EA497E0FC4EDD1B7979&quot; /&gt;&lt;w:rsid w:val=&quot;00AF4F91&quot; /&gt;&lt;w:rPr&gt;&lt;w:lang w:val=&quot;de-CH&quot; w:eastAsia=&quot;de-CH&quot; /&gt;&lt;/w:rPr&gt;&lt;/w:style&gt;&lt;w:style w:type=&quot;paragraph&quot; w:customStyle=&quot;1&quot; w:styleId=&quot;89E9FFB2A6B44CDFBDB1C0CD983FA75A&quot;&gt;&lt;w:name w:val=&quot;89E9FFB2A6B44CDFBDB1C0CD983FA75A&quot; /&gt;&lt;w:rsid w:val=&quot;00AF4F91&quot; /&gt;&lt;w:rPr&gt;&lt;w:lang w:val=&quot;de-CH&quot; w:eastAsia=&quot;de-CH&quot; /&gt;&lt;/w:rPr&gt;&lt;/w:style&gt;&lt;w:style w:type=&quot;paragraph&quot; w:customStyle=&quot;1&quot; w:styleId=&quot;C853A0F3FEC14C2CBAB0F4C30394C194&quot;&gt;&lt;w:name w:val=&quot;C853A0F3FEC14C2CBAB0F4C30394C194&quot; /&gt;&lt;w:rsid w:val=&quot;00AF4F91&quot; /&gt;&lt;w:rPr&gt;&lt;w:lang w:val=&quot;de-CH&quot; w:eastAsia=&quot;de-CH&quot; /&gt;&lt;/w:rPr&gt;&lt;/w:style&gt;&lt;w:style w:type=&quot;paragraph&quot; w:customStyle=&quot;1&quot; w:styleId=&quot;FD8450D244E9462AB5A5F4B10C4E2BF7&quot;&gt;&lt;w:name w:val=&quot;FD8450D244E9462AB5A5F4B10C4E2BF7&quot; /&gt;&lt;w:rsid w:val=&quot;00AF4F91&quot; /&gt;&lt;w:rPr&gt;&lt;w:lang w:val=&quot;de-CH&quot; w:eastAsia=&quot;de-CH&quot; /&gt;&lt;/w:rPr&gt;&lt;/w:style&gt;&lt;w:style w:type=&quot;paragraph&quot; w:customStyle=&quot;1&quot; w:styleId=&quot;90A333F279FF4A0AA82AF53C313BA74A&quot;&gt;&lt;w:name w:val=&quot;90A333F279FF4A0AA82AF53C313BA74A&quot; /&gt;&lt;w:rsid w:val=&quot;00AF4F91&quot; /&gt;&lt;w:rPr&gt;&lt;w:lang w:val=&quot;de-CH&quot; w:eastAsia=&quot;de-CH&quot; /&gt;&lt;/w:rPr&gt;&lt;/w:style&gt;&lt;w:style w:type=&quot;paragraph&quot; w:customStyle=&quot;1&quot; w:styleId=&quot;A6831768C1914634B82F5A3508CCEC9C&quot;&gt;&lt;w:name w:val=&quot;A6831768C1914634B82F5A3508CCEC9C&quot; /&gt;&lt;w:rsid w:val=&quot;00AF4F91&quot; /&gt;&lt;w:rPr&gt;&lt;w:lang w:val=&quot;de-CH&quot; w:eastAsia=&quot;de-CH&quot; /&gt;&lt;/w:rPr&gt;&lt;/w:style&gt;&lt;w:style w:type=&quot;paragraph&quot; w:customStyle=&quot;1&quot; w:styleId=&quot;7DC9B608F3474F15B49A73F962401B99&quot;&gt;&lt;w:name w:val=&quot;7DC9B608F3474F15B49A73F962401B99&quot; /&gt;&lt;w:rsid w:val=&quot;00AF4F91&quot; /&gt;&lt;w:rPr&gt;&lt;w:lang w:val=&quot;de-CH&quot; w:eastAsia=&quot;de-CH&quot; /&gt;&lt;/w:rPr&gt;&lt;/w:style&gt;&lt;w:style w:type=&quot;paragraph&quot; w:customStyle=&quot;1&quot; w:styleId=&quot;FD4337DA911645CB9AF00755A35C478E&quot;&gt;&lt;w:name w:val=&quot;FD4337DA911645CB9AF00755A35C478E&quot; /&gt;&lt;w:rsid w:val=&quot;00AF4F91&quot; /&gt;&lt;w:rPr&gt;&lt;w:lang w:val=&quot;de-CH&quot; w:eastAsia=&quot;de-CH&quot; /&gt;&lt;/w:rPr&gt;&lt;/w:style&gt;&lt;w:style w:type=&quot;paragraph&quot; w:customStyle=&quot;1&quot; w:styleId=&quot;109DA3EBC05946EB92730910A3B84CED&quot;&gt;&lt;w:name w:val=&quot;109DA3EBC05946EB92730910A3B84CED&quot; /&gt;&lt;w:rsid w:val=&quot;00AF4F91&quot; /&gt;&lt;w:rPr&gt;&lt;w:lang w:val=&quot;de-CH&quot; w:eastAsia=&quot;de-CH&quot; /&gt;&lt;/w:rPr&gt;&lt;/w:style&gt;&lt;w:style w:type=&quot;paragraph&quot; w:customStyle=&quot;1&quot; w:styleId=&quot;07C82B5BDE6347FC8642EDAE29F3B2C9&quot;&gt;&lt;w:name w:val=&quot;07C82B5BDE6347FC8642EDAE29F3B2C9&quot; /&gt;&lt;w:rsid w:val=&quot;00AF4F91&quot; /&gt;&lt;w:rPr&gt;&lt;w:lang w:val=&quot;de-CH&quot; w:eastAsia=&quot;de-CH&quot; /&gt;&lt;/w:rPr&gt;&lt;/w:style&gt;&lt;w:style w:type=&quot;paragraph&quot; w:customStyle=&quot;1&quot; w:styleId=&quot;1EFDF802E7F04985AB7579B867DA148F&quot;&gt;&lt;w:name w:val=&quot;1EFDF802E7F04985AB7579B867DA148F&quot; /&gt;&lt;w:rsid w:val=&quot;00F82C1E&quot; /&gt;&lt;w:rPr&gt;&lt;w:lang w:val=&quot;de-CH&quot; w:eastAsia=&quot;de-CH&quot; /&gt;&lt;/w:rPr&gt;&lt;/w:style&gt;&lt;w:style w:type=&quot;paragraph&quot; w:customStyle=&quot;1&quot; w:styleId=&quot;BC394051F5E649C1A046C5293852F155&quot;&gt;&lt;w:name w:val=&quot;BC394051F5E649C1A046C5293852F155&quot; /&gt;&lt;w:rsid w:val=&quot;00F82C1E&quot; /&gt;&lt;w:rPr&gt;&lt;w:lang w:val=&quot;de-CH&quot; w:eastAsia=&quot;de-CH&quot; /&gt;&lt;/w:rPr&gt;&lt;/w:style&gt;&lt;w:style w:type=&quot;paragraph&quot; w:customStyle=&quot;1&quot; w:styleId=&quot;C2D44FE771EF4E608F6DF1CDCD9759CC&quot;&gt;&lt;w:name w:val=&quot;C2D44FE771EF4E608F6DF1CDCD9759CC&quot; /&gt;&lt;w:rsid w:val=&quot;00F82C1E&quot; /&gt;&lt;w:rPr&gt;&lt;w:lang w:val=&quot;de-CH&quot; w:eastAsia=&quot;de-CH&quot; /&gt;&lt;/w:rPr&gt;&lt;/w:style&gt;&lt;w:style w:type=&quot;paragraph&quot; w:customStyle=&quot;1&quot; w:styleId=&quot;8F7087D105F641939BA4BA4FF1D0BDE0&quot;&gt;&lt;w:name w:val=&quot;8F7087D105F641939BA4BA4FF1D0BDE0&quot; /&gt;&lt;w:rsid w:val=&quot;00F82C1E&quot; /&gt;&lt;w:rPr&gt;&lt;w:lang w:val=&quot;de-CH&quot; w:eastAsia=&quot;de-CH&quot; /&gt;&lt;/w:rPr&gt;&lt;/w:style&gt;&lt;w:style w:type=&quot;paragraph&quot; w:customStyle=&quot;1&quot; w:styleId=&quot;CB03C37813BA4FA0B3BA46783CDC1735&quot;&gt;&lt;w:name w:val=&quot;CB03C37813BA4FA0B3BA46783CDC1735&quot; /&gt;&lt;w:rsid w:val=&quot;00F82C1E&quot; /&gt;&lt;w:rPr&gt;&lt;w:lang w:val=&quot;de-CH&quot; w:eastAsia=&quot;de-CH&quot; /&gt;&lt;/w:rPr&gt;&lt;/w:style&gt;&lt;w:style w:type=&quot;paragraph&quot; w:customStyle=&quot;1&quot; w:styleId=&quot;06E78FAC364A4782A52DE9F02D1F8C7F&quot;&gt;&lt;w:name w:val=&quot;06E78FAC364A4782A52DE9F02D1F8C7F&quot; /&gt;&lt;w:rsid w:val=&quot;00F82C1E&quot; /&gt;&lt;w:rPr&gt;&lt;w:lang w:val=&quot;de-CH&quot; w:eastAsia=&quot;de-CH&quot; /&gt;&lt;/w:rPr&gt;&lt;/w:style&gt;&lt;w:style w:type=&quot;paragraph&quot; w:customStyle=&quot;1&quot; w:styleId=&quot;6E128BDCE7C94090939C7BCDB4A63672&quot;&gt;&lt;w:name w:val=&quot;6E128BDCE7C94090939C7BCDB4A63672&quot; /&gt;&lt;w:rsid w:val=&quot;00F82C1E&quot; /&gt;&lt;w:rPr&gt;&lt;w:lang w:val=&quot;de-CH&quot; w:eastAsia=&quot;de-CH&quot; /&gt;&lt;/w:rPr&gt;&lt;/w:style&gt;&lt;w:style w:type=&quot;paragraph&quot; w:customStyle=&quot;1&quot; w:styleId=&quot;A2CA94523EE3465880678AD40AD3FF29&quot;&gt;&lt;w:name w:val=&quot;A2CA94523EE3465880678AD40AD3FF29&quot; /&gt;&lt;w:rsid w:val=&quot;00F82C1E&quot; /&gt;&lt;w:rPr&gt;&lt;w:lang w:val=&quot;de-CH&quot; w:eastAsia=&quot;de-CH&quot; /&gt;&lt;/w:rPr&gt;&lt;/w:style&gt;&lt;w:style w:type=&quot;paragraph&quot; w:customStyle=&quot;1&quot; w:styleId=&quot;DF8910FC9BA94399AD092B214F463F70&quot;&gt;&lt;w:name w:val=&quot;DF8910FC9BA94399AD092B214F463F70&quot; /&gt;&lt;w:rsid w:val=&quot;00F82C1E&quot; /&gt;&lt;w:rPr&gt;&lt;w:lang w:val=&quot;de-CH&quot; w:eastAsia=&quot;de-CH&quot; /&gt;&lt;/w:rPr&gt;&lt;/w:style&gt;&lt;w:style w:type=&quot;paragraph&quot; w:customStyle=&quot;1&quot; w:styleId=&quot;605BF88D80BB47BBAE1AAEF26187B3A7&quot;&gt;&lt;w:name w:val=&quot;605BF88D80BB47BBAE1AAEF26187B3A7&quot; /&gt;&lt;w:rsid w:val=&quot;00F82C1E&quot; /&gt;&lt;w:rPr&gt;&lt;w:lang w:val=&quot;de-CH&quot; w:eastAsia=&quot;de-CH&quot; /&gt;&lt;/w:rPr&gt;&lt;/w:style&gt;&lt;w:style w:type=&quot;paragraph&quot; w:customStyle=&quot;1&quot; w:styleId=&quot;3350E3E2C2C7480D91F556ECDDAA7448&quot;&gt;&lt;w:name w:val=&quot;3350E3E2C2C7480D91F556ECDDAA7448&quot; /&gt;&lt;w:rsid w:val=&quot;00F82C1E&quot; /&gt;&lt;w:rPr&gt;&lt;w:lang w:val=&quot;de-CH&quot; w:eastAsia=&quot;de-CH&quot; /&gt;&lt;/w:rPr&gt;&lt;/w:style&gt;&lt;w:style w:type=&quot;paragraph&quot; w:customStyle=&quot;1&quot; w:styleId=&quot;E689EA0DF3EE4D118C00BC1CC8A83766&quot;&gt;&lt;w:name w:val=&quot;E689EA0DF3EE4D118C00BC1CC8A83766&quot; /&gt;&lt;w:rsid w:val=&quot;00F82C1E&quot; /&gt;&lt;w:rPr&gt;&lt;w:lang w:val=&quot;de-CH&quot; w:eastAsia=&quot;de-CH&quot; /&gt;&lt;/w:rPr&gt;&lt;/w:style&gt;&lt;w:style w:type=&quot;paragraph&quot; w:customStyle=&quot;1&quot; w:styleId=&quot;7A669202E9244C3D826D48D978AEE1D1&quot;&gt;&lt;w:name w:val=&quot;7A669202E9244C3D826D48D978AEE1D1&quot; /&gt;&lt;w:rsid w:val=&quot;00F82C1E&quot; /&gt;&lt;w:rPr&gt;&lt;w:lang w:val=&quot;de-CH&quot; w:eastAsia=&quot;de-CH&quot; /&gt;&lt;/w:rPr&gt;&lt;/w:style&gt;&lt;w:style w:type=&quot;paragraph&quot; w:customStyle=&quot;1&quot; w:styleId=&quot;E8C6B03672F845C9AAE50B6942895A2E&quot;&gt;&lt;w:name w:val=&quot;E8C6B03672F845C9AAE50B6942895A2E&quot; /&gt;&lt;w:rsid w:val=&quot;00F82C1E&quot; /&gt;&lt;w:rPr&gt;&lt;w:lang w:val=&quot;de-CH&quot; w:eastAsia=&quot;de-CH&quot; /&gt;&lt;/w:rPr&gt;&lt;/w:style&gt;&lt;w:style w:type=&quot;paragraph&quot; w:customStyle=&quot;1&quot; w:styleId=&quot;3E7DB20F30E343899850CF2F9694A892&quot;&gt;&lt;w:name w:val=&quot;3E7DB20F30E343899850CF2F9694A892&quot; /&gt;&lt;w:rsid w:val=&quot;00F82C1E&quot; /&gt;&lt;w:rPr&gt;&lt;w:lang w:val=&quot;de-CH&quot; w:eastAsia=&quot;de-CH&quot; /&gt;&lt;/w:rPr&gt;&lt;/w:style&gt;&lt;w:style w:type=&quot;paragraph&quot; w:customStyle=&quot;1&quot; w:styleId=&quot;E5FE49591E2B4A4392B7139FDB2A4634&quot;&gt;&lt;w:name w:val=&quot;E5FE49591E2B4A4392B7139FDB2A4634&quot; /&gt;&lt;w:rsid w:val=&quot;00220D3A&quot; /&gt;&lt;w:rPr&gt;&lt;w:lang w:val=&quot;de-CH&quot; w:eastAsia=&quot;de-CH&quot; /&gt;&lt;/w:rPr&gt;&lt;/w:style&gt;&lt;w:style w:type=&quot;paragraph&quot; w:customStyle=&quot;1&quot; w:styleId=&quot;00C71369FB2F44FF9283EC19FE2D812C&quot;&gt;&lt;w:name w:val=&quot;00C71369FB2F44FF9283EC19FE2D812C&quot; /&gt;&lt;w:rsid w:val=&quot;00220D3A&quot; /&gt;&lt;w:rPr&gt;&lt;w:lang w:val=&quot;de-CH&quot; w:eastAsia=&quot;de-CH&quot; /&gt;&lt;/w:rPr&gt;&lt;/w:style&gt;&lt;w:style w:type=&quot;paragraph&quot; w:customStyle=&quot;1&quot; w:styleId=&quot;6DE921EE85B84C0FAD96EEADDB8EA8B0&quot;&gt;&lt;w:name w:val=&quot;6DE921EE85B84C0FAD96EEADDB8EA8B0&quot; /&gt;&lt;w:rsid w:val=&quot;00220D3A&quot; /&gt;&lt;w:rPr&gt;&lt;w:lang w:val=&quot;de-CH&quot; w:eastAsia=&quot;de-CH&quot; /&gt;&lt;/w:rPr&gt;&lt;/w:style&gt;&lt;w:style w:type=&quot;paragraph&quot; w:customStyle=&quot;1&quot; w:styleId=&quot;BA5B000D0A5A4F058EC27354C4D9E606&quot;&gt;&lt;w:name w:val=&quot;BA5B000D0A5A4F058EC27354C4D9E606&quot; /&gt;&lt;w:rsid w:val=&quot;00220D3A&quot; /&gt;&lt;w:rPr&gt;&lt;w:lang w:val=&quot;de-CH&quot; w:eastAsia=&quot;de-CH&quot; /&gt;&lt;/w:rPr&gt;&lt;/w:style&gt;&lt;w:style w:type=&quot;paragraph&quot; w:customStyle=&quot;1&quot; w:styleId=&quot;D98DED21A9074B318D61BDF6AC3EC741&quot;&gt;&lt;w:name w:val=&quot;D98DED21A9074B318D61BDF6AC3EC741&quot; /&gt;&lt;w:rsid w:val=&quot;00220D3A&quot; /&gt;&lt;w:rPr&gt;&lt;w:lang w:val=&quot;de-CH&quot; w:eastAsia=&quot;de-CH&quot; /&gt;&lt;/w:rPr&gt;&lt;/w:style&gt;&lt;w:style w:type=&quot;paragraph&quot; w:customStyle=&quot;1&quot; w:styleId=&quot;7FAF5C005ED545E48F71E1BBC14013F4&quot;&gt;&lt;w:name w:val=&quot;7FAF5C005ED545E48F71E1BBC14013F4&quot; /&gt;&lt;w:rsid w:val=&quot;00220D3A&quot; /&gt;&lt;w:rPr&gt;&lt;w:lang w:val=&quot;de-CH&quot; w:eastAsia=&quot;de-CH&quot; /&gt;&lt;/w:rPr&gt;&lt;/w:style&gt;&lt;w:style w:type=&quot;paragraph&quot; w:customStyle=&quot;1&quot; w:styleId=&quot;AA159ADFAC344B9AB6DA1BF90703F231&quot;&gt;&lt;w:name w:val=&quot;AA159ADFAC344B9AB6DA1BF90703F231&quot; /&gt;&lt;w:rsid w:val=&quot;00220D3A&quot; /&gt;&lt;w:rPr&gt;&lt;w:lang w:val=&quot;de-CH&quot; w:eastAsia=&quot;de-CH&quot; /&gt;&lt;/w:rPr&gt;&lt;/w:style&gt;&lt;w:style w:type=&quot;paragraph&quot; w:customStyle=&quot;1&quot; w:styleId=&quot;AE32764070744B9E9C5E623745D9741F&quot;&gt;&lt;w:name w:val=&quot;AE32764070744B9E9C5E623745D9741F&quot; /&gt;&lt;w:rsid w:val=&quot;00220D3A&quot; /&gt;&lt;w:rPr&gt;&lt;w:lang w:val=&quot;de-CH&quot; w:eastAsia=&quot;de-CH&quot; /&gt;&lt;/w:rPr&gt;&lt;/w:style&gt;&lt;w:style w:type=&quot;paragraph&quot; w:customStyle=&quot;1&quot; w:styleId=&quot;E8F0BCA336EE495289A5A91D2550B0CB&quot;&gt;&lt;w:name w:val=&quot;E8F0BCA336EE495289A5A91D2550B0CB&quot; /&gt;&lt;w:rsid w:val=&quot;00220D3A&quot; /&gt;&lt;w:rPr&gt;&lt;w:lang w:val=&quot;de-CH&quot; w:eastAsia=&quot;de-CH&quot; /&gt;&lt;/w:rPr&gt;&lt;/w:style&gt;&lt;w:style w:type=&quot;paragraph&quot; w:customStyle=&quot;1&quot; w:styleId=&quot;4482D3319D384E04B555D08D2F3FD982&quot;&gt;&lt;w:name w:val=&quot;4482D3319D384E04B555D08D2F3FD982&quot; /&gt;&lt;w:rsid w:val=&quot;00220D3A&quot; /&gt;&lt;w:rPr&gt;&lt;w:lang w:val=&quot;de-CH&quot; w:eastAsia=&quot;de-CH&quot; /&gt;&lt;/w:rPr&gt;&lt;/w:style&gt;&lt;w:style w:type=&quot;paragraph&quot; w:customStyle=&quot;1&quot; w:styleId=&quot;48DEBB6F48AA449DA4895D1EADDE5C86&quot;&gt;&lt;w:name w:val=&quot;48DEBB6F48AA449DA4895D1EADDE5C86&quot; /&gt;&lt;w:rsid w:val=&quot;00220D3A&quot; /&gt;&lt;w:rPr&gt;&lt;w:lang w:val=&quot;de-CH&quot; w:eastAsia=&quot;de-CH&quot; /&gt;&lt;/w:rPr&gt;&lt;/w:style&gt;&lt;w:style w:type=&quot;paragraph&quot; w:customStyle=&quot;1&quot; w:styleId=&quot;90EEF0D9580A4FD1A31DB4F866C4B882&quot;&gt;&lt;w:name w:val=&quot;90EEF0D9580A4FD1A31DB4F866C4B882&quot; /&gt;&lt;w:rsid w:val=&quot;00220D3A&quot; /&gt;&lt;w:rPr&gt;&lt;w:lang w:val=&quot;de-CH&quot; w:eastAsia=&quot;de-CH&quot; /&gt;&lt;/w:rPr&gt;&lt;/w:style&gt;&lt;w:style w:type=&quot;paragraph&quot; w:customStyle=&quot;1&quot; w:styleId=&quot;A711376B4FCD429E8013B4C0F4E75587&quot;&gt;&lt;w:name w:val=&quot;A711376B4FCD429E8013B4C0F4E75587&quot; /&gt;&lt;w:rsid w:val=&quot;00220D3A&quot; /&gt;&lt;w:rPr&gt;&lt;w:lang w:val=&quot;de-CH&quot; w:eastAsia=&quot;de-CH&quot; /&gt;&lt;/w:rPr&gt;&lt;/w:style&gt;&lt;w:style w:type=&quot;paragraph&quot; w:customStyle=&quot;1&quot; w:styleId=&quot;487F6065F5C94CAE8A6B9676A427D175&quot;&gt;&lt;w:name w:val=&quot;487F6065F5C94CAE8A6B9676A427D175&quot; /&gt;&lt;w:rsid w:val=&quot;00220D3A&quot; /&gt;&lt;w:rPr&gt;&lt;w:lang w:val=&quot;de-CH&quot; w:eastAsia=&quot;de-CH&quot; /&gt;&lt;/w:rPr&gt;&lt;/w:style&gt;&lt;w:style w:type=&quot;paragraph&quot; w:customStyle=&quot;1&quot; w:styleId=&quot;C6B2776891844EE29392D3F1B4A03799&quot;&gt;&lt;w:name w:val=&quot;C6B2776891844EE29392D3F1B4A03799&quot; /&gt;&lt;w:rsid w:val=&quot;00220D3A&quot; /&gt;&lt;w:rPr&gt;&lt;w:lang w:val=&quot;de-CH&quot; w:eastAsia=&quot;de-CH&quot; /&gt;&lt;/w:rPr&gt;&lt;/w:style&gt;&lt;w:style w:type=&quot;paragraph&quot; w:customStyle=&quot;1&quot; w:styleId=&quot;3890859B781A49D89454221F2DC5BB61&quot;&gt;&lt;w:name w:val=&quot;3890859B781A49D89454221F2DC5BB61&quot; /&gt;&lt;w:rsid w:val=&quot;00220D3A&quot; /&gt;&lt;w:rPr&gt;&lt;w:lang w:val=&quot;de-CH&quot; w:eastAsia=&quot;de-CH&quot; /&gt;&lt;/w:rPr&gt;&lt;/w:style&gt;&lt;w:style w:type=&quot;paragraph&quot; w:customStyle=&quot;1&quot; w:styleId=&quot;D89F879519934F83B2BE7A912D3EB3F3&quot;&gt;&lt;w:name w:val=&quot;D89F879519934F83B2BE7A912D3EB3F3&quot; /&gt;&lt;w:rsid w:val=&quot;00220D3A&quot; /&gt;&lt;w:rPr&gt;&lt;w:lang w:val=&quot;de-CH&quot; w:eastAsia=&quot;de-CH&quot; /&gt;&lt;/w:rPr&gt;&lt;/w:style&gt;&lt;w:style w:type=&quot;paragraph&quot; w:customStyle=&quot;1&quot; w:styleId=&quot;B44B64CA23064F41A9FCD637F263EB63&quot;&gt;&lt;w:name w:val=&quot;B44B64CA23064F41A9FCD637F263EB63&quot; /&gt;&lt;w:rsid w:val=&quot;00220D3A&quot; /&gt;&lt;w:rPr&gt;&lt;w:lang w:val=&quot;de-CH&quot; w:eastAsia=&quot;de-CH&quot; /&gt;&lt;/w:rPr&gt;&lt;/w:style&gt;&lt;w:style w:type=&quot;paragraph&quot; w:customStyle=&quot;1&quot; w:styleId=&quot;844154E4DF3C47ADA139B3D55EF10470&quot;&gt;&lt;w:name w:val=&quot;844154E4DF3C47ADA139B3D55EF10470&quot; /&gt;&lt;w:rsid w:val=&quot;00220D3A&quot; /&gt;&lt;w:rPr&gt;&lt;w:lang w:val=&quot;de-CH&quot; w:eastAsia=&quot;de-CH&quot; /&gt;&lt;/w:rPr&gt;&lt;/w:style&gt;&lt;w:style w:type=&quot;paragraph&quot; w:customStyle=&quot;1&quot; w:styleId=&quot;BAA87A1D802B4A3DA676FEDFC37BDEA0&quot;&gt;&lt;w:name w:val=&quot;BAA87A1D802B4A3DA676FEDFC37BDEA0&quot; /&gt;&lt;w:rsid w:val=&quot;00220D3A&quot; /&gt;&lt;w:rPr&gt;&lt;w:lang w:val=&quot;de-CH&quot; w:eastAsia=&quot;de-CH&quot; /&gt;&lt;/w:rPr&gt;&lt;/w:style&gt;&lt;w:style w:type=&quot;paragraph&quot; w:customStyle=&quot;1&quot; w:styleId=&quot;1E7DCB8FB0064BA99D0E806005EF0FBF&quot;&gt;&lt;w:name w:val=&quot;1E7DCB8FB0064BA99D0E806005EF0FBF&quot; /&gt;&lt;w:rsid w:val=&quot;00220D3A&quot; /&gt;&lt;w:rPr&gt;&lt;w:lang w:val=&quot;de-CH&quot; w:eastAsia=&quot;de-CH&quot; /&gt;&lt;/w:rPr&gt;&lt;/w:style&gt;&lt;w:style w:type=&quot;paragraph&quot; w:customStyle=&quot;1&quot; w:styleId=&quot;845B1E11192E4F6B87501FD4AB553FDA&quot;&gt;&lt;w:name w:val=&quot;845B1E11192E4F6B87501FD4AB553FDA&quot; /&gt;&lt;w:rsid w:val=&quot;00220D3A&quot; /&gt;&lt;w:rPr&gt;&lt;w:lang w:val=&quot;de-CH&quot; w:eastAsia=&quot;de-CH&quot; /&gt;&lt;/w:rPr&gt;&lt;/w:style&gt;&lt;w:style w:type=&quot;paragraph&quot; w:customStyle=&quot;1&quot; w:styleId=&quot;3699137C1167471AAACD653B7928B993&quot;&gt;&lt;w:name w:val=&quot;3699137C1167471AAACD653B7928B993&quot; /&gt;&lt;w:rsid w:val=&quot;00220D3A&quot; /&gt;&lt;w:rPr&gt;&lt;w:lang w:val=&quot;de-CH&quot; w:eastAsia=&quot;de-CH&quot; /&gt;&lt;/w:rPr&gt;&lt;/w:style&gt;&lt;w:style w:type=&quot;paragraph&quot; w:customStyle=&quot;1&quot; w:styleId=&quot;E9F9885A976D495FBFC05F1CC79E9753&quot;&gt;&lt;w:name w:val=&quot;E9F9885A976D495FBFC05F1CC79E9753&quot; /&gt;&lt;w:rsid w:val=&quot;00220D3A&quot; /&gt;&lt;w:rPr&gt;&lt;w:lang w:val=&quot;de-CH&quot; w:eastAsia=&quot;de-CH&quot; /&gt;&lt;/w:rPr&gt;&lt;/w:style&gt;&lt;w:style w:type=&quot;paragraph&quot; w:customStyle=&quot;1&quot; w:styleId=&quot;1B9347273FA74A778D369ACEA97CC5F5&quot;&gt;&lt;w:name w:val=&quot;1B9347273FA74A778D369ACEA97CC5F5&quot; /&gt;&lt;w:rsid w:val=&quot;00E44B38&quot; /&gt;&lt;w:rPr&gt;&lt;w:lang w:val=&quot;de-CH&quot; w:eastAsia=&quot;de-CH&quot; /&gt;&lt;/w:rPr&gt;&lt;/w:style&gt;&lt;w:style w:type=&quot;paragraph&quot; w:customStyle=&quot;1&quot; w:styleId=&quot;1899EE8096B045F5981192C9692DF073&quot;&gt;&lt;w:name w:val=&quot;1899EE8096B045F5981192C9692DF073&quot; /&gt;&lt;w:rsid w:val=&quot;00E44B38&quot; /&gt;&lt;w:rPr&gt;&lt;w:lang w:val=&quot;de-CH&quot; w:eastAsia=&quot;de-CH&quot; /&gt;&lt;/w:rPr&gt;&lt;/w:style&gt;&lt;w:style w:type=&quot;paragraph&quot; w:customStyle=&quot;1&quot; w:styleId=&quot;4BFE09D61CE74A1E85B79BD5FD287D2D&quot;&gt;&lt;w:name w:val=&quot;4BFE09D61CE74A1E85B79BD5FD287D2D&quot; /&gt;&lt;w:rsid w:val=&quot;00E44B38&quot; /&gt;&lt;w:rPr&gt;&lt;w:lang w:val=&quot;de-CH&quot; w:eastAsia=&quot;de-CH&quot; /&gt;&lt;/w:rPr&gt;&lt;/w:style&gt;&lt;w:style w:type=&quot;paragraph&quot; w:customStyle=&quot;1&quot; w:styleId=&quot;CD788A3101694FDB9283A7B4C416BCCA&quot;&gt;&lt;w:name w:val=&quot;CD788A3101694FDB9283A7B4C416BCCA&quot; /&gt;&lt;w:rsid w:val=&quot;00E44B38&quot; /&gt;&lt;w:rPr&gt;&lt;w:lang w:val=&quot;de-CH&quot; w:eastAsia=&quot;de-CH&quot; /&gt;&lt;/w:rPr&gt;&lt;/w:style&gt;&lt;w:style w:type=&quot;paragraph&quot; w:customStyle=&quot;1&quot; w:styleId=&quot;4ED2E9881C2F401AB029E9CCE3BB99CD&quot;&gt;&lt;w:name w:val=&quot;4ED2E9881C2F401AB029E9CCE3BB99CD&quot; /&gt;&lt;w:rsid w:val=&quot;00E44B38&quot; /&gt;&lt;w:rPr&gt;&lt;w:lang w:val=&quot;de-CH&quot; w:eastAsia=&quot;de-CH&quot; /&gt;&lt;/w:rPr&gt;&lt;/w:style&gt;&lt;w:style w:type=&quot;paragraph&quot; w:customStyle=&quot;1&quot; w:styleId=&quot;3A6E58CD99FD47E4B8C241763B1B3EE4&quot;&gt;&lt;w:name w:val=&quot;3A6E58CD99FD47E4B8C241763B1B3EE4&quot; /&gt;&lt;w:rsid w:val=&quot;00E44B38&quot; /&gt;&lt;w:rPr&gt;&lt;w:lang w:val=&quot;de-CH&quot; w:eastAsia=&quot;de-CH&quot; /&gt;&lt;/w:rPr&gt;&lt;/w:style&gt;&lt;w:style w:type=&quot;paragraph&quot; w:customStyle=&quot;1&quot; w:styleId=&quot;7052E23265374F39B3A0C7449CBA58D1&quot;&gt;&lt;w:name w:val=&quot;7052E23265374F39B3A0C7449CBA58D1&quot; /&gt;&lt;w:rsid w:val=&quot;00E44B38&quot; /&gt;&lt;w:rPr&gt;&lt;w:lang w:val=&quot;de-CH&quot; w:eastAsia=&quot;de-CH&quot; /&gt;&lt;/w:rPr&gt;&lt;/w:style&gt;&lt;w:style w:type=&quot;paragraph&quot; w:customStyle=&quot;1&quot; w:styleId=&quot;67BC7BBEA6764E139ACD67B78D782EA1&quot;&gt;&lt;w:name w:val=&quot;67BC7BBEA6764E139ACD67B78D782EA1&quot; /&gt;&lt;w:rsid w:val=&quot;00E44B38&quot; /&gt;&lt;w:rPr&gt;&lt;w:lang w:val=&quot;de-CH&quot; w:eastAsia=&quot;de-CH&quot; /&gt;&lt;/w:rPr&gt;&lt;/w:style&gt;&lt;w:style w:type=&quot;paragraph&quot; w:customStyle=&quot;1&quot; w:styleId=&quot;8AE2D84EAFF34500B265D1943EA537D3&quot;&gt;&lt;w:name w:val=&quot;8AE2D84EAFF34500B265D1943EA537D3&quot; /&gt;&lt;w:rsid w:val=&quot;00E44B38&quot; /&gt;&lt;w:rPr&gt;&lt;w:lang w:val=&quot;de-CH&quot; w:eastAsia=&quot;de-CH&quot; /&gt;&lt;/w:rPr&gt;&lt;/w:style&gt;&lt;w:style w:type=&quot;paragraph&quot; w:customStyle=&quot;1&quot; w:styleId=&quot;5AD7D6396B1A416D9EAAD6CC11D5DCF6&quot;&gt;&lt;w:name w:val=&quot;5AD7D6396B1A416D9EAAD6CC11D5DCF6&quot; /&gt;&lt;w:rsid w:val=&quot;00E44B38&quot; /&gt;&lt;w:rPr&gt;&lt;w:lang w:val=&quot;de-CH&quot; w:eastAsia=&quot;de-CH&quot; /&gt;&lt;/w:rPr&gt;&lt;/w:style&gt;&lt;w:style w:type=&quot;paragraph&quot; w:customStyle=&quot;1&quot; w:styleId=&quot;D26376E64CEA4C72ABE8CC196E7BBF97&quot;&gt;&lt;w:name w:val=&quot;D26376E64CEA4C72ABE8CC196E7BBF97&quot; /&gt;&lt;w:rsid w:val=&quot;00E44B38&quot; /&gt;&lt;w:rPr&gt;&lt;w:lang w:val=&quot;de-CH&quot; w:eastAsia=&quot;de-CH&quot; /&gt;&lt;/w:rPr&gt;&lt;/w:style&gt;&lt;w:style w:type=&quot;paragraph&quot; w:customStyle=&quot;1&quot; w:styleId=&quot;E37CCAF714254D23A9A3454FD69649E9&quot;&gt;&lt;w:name w:val=&quot;E37CCAF714254D23A9A3454FD69649E9&quot; /&gt;&lt;w:rsid w:val=&quot;00E44B38&quot; /&gt;&lt;w:rPr&gt;&lt;w:lang w:val=&quot;de-CH&quot; w:eastAsia=&quot;de-CH&quot; /&gt;&lt;/w:rPr&gt;&lt;/w:style&gt;&lt;w:style w:type=&quot;paragraph&quot; w:customStyle=&quot;1&quot; w:styleId=&quot;B7A136B5090548F3ACB6F653D96247D9&quot;&gt;&lt;w:name w:val=&quot;B7A136B5090548F3ACB6F653D96247D9&quot; /&gt;&lt;w:rsid w:val=&quot;00E44B38&quot; /&gt;&lt;w:rPr&gt;&lt;w:lang w:val=&quot;de-CH&quot; w:eastAsia=&quot;de-CH&quot; /&gt;&lt;/w:rPr&gt;&lt;/w:style&gt;&lt;w:style w:type=&quot;paragraph&quot; w:customStyle=&quot;1&quot; w:styleId=&quot;EA5498B0DD904F81A7A061EDA8D66DE9&quot;&gt;&lt;w:name w:val=&quot;EA5498B0DD904F81A7A061EDA8D66DE9&quot; /&gt;&lt;w:rsid w:val=&quot;00F8283E&quot; /&gt;&lt;w:rPr&gt;&lt;w:lang w:val=&quot;de-CH&quot; w:eastAsia=&quot;de-CH&quot; /&gt;&lt;/w:rPr&gt;&lt;/w:style&gt;&lt;w:style w:type=&quot;paragraph&quot; w:customStyle=&quot;1&quot; w:styleId=&quot;B224E5810631427FADA4706A6D7AF896&quot;&gt;&lt;w:name w:val=&quot;B224E5810631427FADA4706A6D7AF896&quot; /&gt;&lt;w:rsid w:val=&quot;00F8283E&quot; /&gt;&lt;w:rPr&gt;&lt;w:lang w:val=&quot;de-CH&quot; w:eastAsia=&quot;de-CH&quot; /&gt;&lt;/w:rPr&gt;&lt;/w:style&gt;&lt;w:style w:type=&quot;paragraph&quot; w:customStyle=&quot;1&quot; w:styleId=&quot;1A6C08F90B9444AFBAA41CC65BC7F05F&quot;&gt;&lt;w:name w:val=&quot;1A6C08F90B9444AFBAA41CC65BC7F05F&quot; /&gt;&lt;w:rsid w:val=&quot;00F8283E&quot; /&gt;&lt;w:rPr&gt;&lt;w:lang w:val=&quot;de-CH&quot; w:eastAsia=&quot;de-CH&quot; /&gt;&lt;/w:rPr&gt;&lt;/w:style&gt;&lt;w:style w:type=&quot;paragraph&quot; w:customStyle=&quot;1&quot; w:styleId=&quot;F35E3D4E43584ADDAFDE7153DE6CDBF9&quot;&gt;&lt;w:name w:val=&quot;F35E3D4E43584ADDAFDE7153DE6CDBF9&quot; /&gt;&lt;w:rsid w:val=&quot;00F8283E&quot; /&gt;&lt;w:rPr&gt;&lt;w:lang w:val=&quot;de-CH&quot; w:eastAsia=&quot;de-CH&quot; /&gt;&lt;/w:rPr&gt;&lt;/w:style&gt;&lt;w:style w:type=&quot;paragraph&quot; w:customStyle=&quot;1&quot; w:styleId=&quot;149D5755F2A54517977DD9CDFDED3EDB&quot;&gt;&lt;w:name w:val=&quot;149D5755F2A54517977DD9CDFDED3EDB&quot; /&gt;&lt;w:rsid w:val=&quot;00F8283E&quot; /&gt;&lt;w:rPr&gt;&lt;w:lang w:val=&quot;de-CH&quot; w:eastAsia=&quot;de-CH&quot; /&gt;&lt;/w:rPr&gt;&lt;/w:style&gt;&lt;w:style w:type=&quot;paragraph&quot; w:customStyle=&quot;1&quot; w:styleId=&quot;52B9338A09B44536AFF60FE000C37C2F&quot;&gt;&lt;w:name w:val=&quot;52B9338A09B44536AFF60FE000C37C2F&quot; /&gt;&lt;w:rsid w:val=&quot;00F8283E&quot; /&gt;&lt;w:rPr&gt;&lt;w:lang w:val=&quot;de-CH&quot; w:eastAsia=&quot;de-CH&quot; /&gt;&lt;/w:rPr&gt;&lt;/w:style&gt;&lt;w:style w:type=&quot;paragraph&quot; w:customStyle=&quot;1&quot; w:styleId=&quot;D34BD1F233104FA9A494576E1038CAC3&quot;&gt;&lt;w:name w:val=&quot;D34BD1F233104FA9A494576E1038CAC3&quot; /&gt;&lt;w:rsid w:val=&quot;00F8283E&quot; /&gt;&lt;w:rPr&gt;&lt;w:lang w:val=&quot;de-CH&quot; w:eastAsia=&quot;de-CH&quot; /&gt;&lt;/w:rPr&gt;&lt;/w:style&gt;&lt;w:style w:type=&quot;paragraph&quot; w:customStyle=&quot;1&quot; w:styleId=&quot;7C6528B9263A4EE9B089C7A4B0FCF6F2&quot;&gt;&lt;w:name w:val=&quot;7C6528B9263A4EE9B089C7A4B0FCF6F2&quot; /&gt;&lt;w:rsid w:val=&quot;00F8283E&quot; /&gt;&lt;w:rPr&gt;&lt;w:lang w:val=&quot;de-CH&quot; w:eastAsia=&quot;de-CH&quot; /&gt;&lt;/w:rPr&gt;&lt;/w:style&gt;&lt;w:style w:type=&quot;paragraph&quot; w:customStyle=&quot;1&quot; w:styleId=&quot;49E9EBDB5E2C4F0D8209C34C973D0993&quot;&gt;&lt;w:name w:val=&quot;49E9EBDB5E2C4F0D8209C34C973D0993&quot; /&gt;&lt;w:rsid w:val=&quot;00F8283E&quot; /&gt;&lt;w:rPr&gt;&lt;w:lang w:val=&quot;de-CH&quot; w:eastAsia=&quot;de-CH&quot; /&gt;&lt;/w:rPr&gt;&lt;/w:style&gt;&lt;w:style w:type=&quot;paragraph&quot; w:customStyle=&quot;1&quot; w:styleId=&quot;D4329EF00BD74DA0AD5C61C25A91C6F5&quot;&gt;&lt;w:name w:val=&quot;D4329EF00BD74DA0AD5C61C25A91C6F5&quot; /&gt;&lt;w:rsid w:val=&quot;00F8283E&quot; /&gt;&lt;w:rPr&gt;&lt;w:lang w:val=&quot;de-CH&quot; w:eastAsia=&quot;de-CH&quot; /&gt;&lt;/w:rPr&gt;&lt;/w:style&gt;&lt;w:style w:type=&quot;paragraph&quot; w:customStyle=&quot;1&quot; w:styleId=&quot;A66230D7146C4B2A89535448B67A3A11&quot;&gt;&lt;w:name w:val=&quot;A66230D7146C4B2A89535448B67A3A11&quot; /&gt;&lt;w:rsid w:val=&quot;00F8283E&quot; /&gt;&lt;w:rPr&gt;&lt;w:lang w:val=&quot;de-CH&quot; w:eastAsia=&quot;de-CH&quot; /&gt;&lt;/w:rPr&gt;&lt;/w:style&gt;&lt;w:style w:type=&quot;paragraph&quot; w:customStyle=&quot;1&quot; w:styleId=&quot;2E5921412B3349869D518EB56B6170E4&quot;&gt;&lt;w:name w:val=&quot;2E5921412B3349869D518EB56B6170E4&quot; /&gt;&lt;w:rsid w:val=&quot;00F8283E&quot; /&gt;&lt;w:rPr&gt;&lt;w:lang w:val=&quot;de-CH&quot; w:eastAsia=&quot;de-CH&quot; /&gt;&lt;/w:rPr&gt;&lt;/w:style&gt;&lt;w:style w:type=&quot;paragraph&quot; w:customStyle=&quot;1&quot; w:styleId=&quot;5D1D724271FB433698D097E270435E3A&quot;&gt;&lt;w:name w:val=&quot;5D1D724271FB433698D097E270435E3A&quot; /&gt;&lt;w:rsid w:val=&quot;00F8283E&quot; /&gt;&lt;w:rPr&gt;&lt;w:lang w:val=&quot;de-CH&quot; w:eastAsia=&quot;de-CH&quot; /&gt;&lt;/w:rPr&gt;&lt;/w:style&gt;&lt;w:style w:type=&quot;paragraph&quot; w:customStyle=&quot;1&quot; w:styleId=&quot;866C1CF9C1F7499C827114F178BC4A55&quot;&gt;&lt;w:name w:val=&quot;866C1CF9C1F7499C827114F178BC4A55&quot; /&gt;&lt;w:rsid w:val=&quot;00F8283E&quot; /&gt;&lt;w:rPr&gt;&lt;w:lang w:val=&quot;de-CH&quot; w:eastAsia=&quot;de-CH&quot; /&gt;&lt;/w:rPr&gt;&lt;/w:style&gt;&lt;w:style w:type=&quot;paragraph&quot; w:customStyle=&quot;1&quot; w:styleId=&quot;D58FB79F67B345BD8D6A701E226D6041&quot;&gt;&lt;w:name w:val=&quot;D58FB79F67B345BD8D6A701E226D6041&quot; /&gt;&lt;w:rsid w:val=&quot;00F8283E&quot; /&gt;&lt;w:rPr&gt;&lt;w:lang w:val=&quot;de-CH&quot; w:eastAsia=&quot;de-CH&quot; /&gt;&lt;/w:rPr&gt;&lt;/w:style&gt;&lt;w:style w:type=&quot;paragraph&quot; w:customStyle=&quot;1&quot; w:styleId=&quot;766567D17AD14DE790922C273DAAA4A6&quot;&gt;&lt;w:name w:val=&quot;766567D17AD14DE790922C273DAAA4A6&quot; /&gt;&lt;w:rsid w:val=&quot;00F8283E&quot; /&gt;&lt;w:rPr&gt;&lt;w:lang w:val=&quot;de-CH&quot; w:eastAsia=&quot;de-CH&quot; /&gt;&lt;/w:rPr&gt;&lt;/w:style&gt;&lt;w:style w:type=&quot;paragraph&quot; w:customStyle=&quot;1&quot; w:styleId=&quot;1B5749BE7D404CCB981365B8E27DB017&quot;&gt;&lt;w:name w:val=&quot;1B5749BE7D404CCB981365B8E27DB017&quot; /&gt;&lt;w:rsid w:val=&quot;00F8283E&quot; /&gt;&lt;w:rPr&gt;&lt;w:lang w:val=&quot;de-CH&quot; w:eastAsia=&quot;de-CH&quot; /&gt;&lt;/w:rPr&gt;&lt;/w:style&gt;&lt;w:style w:type=&quot;paragraph&quot; w:customStyle=&quot;1&quot; w:styleId=&quot;81C4986F06D143509E9801E063A36F73&quot;&gt;&lt;w:name w:val=&quot;81C4986F06D143509E9801E063A36F73&quot; /&gt;&lt;w:rsid w:val=&quot;00F8283E&quot; /&gt;&lt;w:rPr&gt;&lt;w:lang w:val=&quot;de-CH&quot; w:eastAsia=&quot;de-CH&quot; /&gt;&lt;/w:rPr&gt;&lt;/w:style&gt;&lt;w:style w:type=&quot;paragraph&quot; w:customStyle=&quot;1&quot; w:styleId=&quot;BEF428DA097A4F0AB3EE119BAA0B3E7B&quot;&gt;&lt;w:name w:val=&quot;BEF428DA097A4F0AB3EE119BAA0B3E7B&quot; /&gt;&lt;w:rsid w:val=&quot;00F8283E&quot; /&gt;&lt;w:rPr&gt;&lt;w:lang w:val=&quot;de-CH&quot; w:eastAsia=&quot;de-CH&quot; /&gt;&lt;/w:rPr&gt;&lt;/w:style&gt;&lt;w:style w:type=&quot;paragraph&quot; w:customStyle=&quot;1&quot; w:styleId=&quot;53AC664D7CCD416B8FEA87854570CCA0&quot;&gt;&lt;w:name w:val=&quot;53AC664D7CCD416B8FEA87854570CCA0&quot; /&gt;&lt;w:rsid w:val=&quot;00F8283E&quot; /&gt;&lt;w:rPr&gt;&lt;w:lang w:val=&quot;de-CH&quot; w:eastAsia=&quot;de-CH&quot; /&gt;&lt;/w:rPr&gt;&lt;/w:style&gt;&lt;w:style w:type=&quot;paragraph&quot; w:customStyle=&quot;1&quot; w:styleId=&quot;A80591D090B34D589B4812D3DF9E6910&quot;&gt;&lt;w:name w:val=&quot;A80591D090B34D589B4812D3DF9E6910&quot; /&gt;&lt;w:rsid w:val=&quot;006F45F6&quot; /&gt;&lt;w:rPr&gt;&lt;w:lang w:val=&quot;de-CH&quot; w:eastAsia=&quot;de-CH&quot; /&gt;&lt;/w:rPr&gt;&lt;/w:style&gt;&lt;w:style w:type=&quot;paragraph&quot; w:customStyle=&quot;1&quot; w:styleId=&quot;BA5519E7B29E4BC480C570624E45B77E&quot;&gt;&lt;w:name w:val=&quot;BA5519E7B29E4BC480C570624E45B77E&quot; /&gt;&lt;w:rsid w:val=&quot;006F45F6&quot; /&gt;&lt;w:rPr&gt;&lt;w:lang w:val=&quot;de-CH&quot; w:eastAsia=&quot;de-CH&quot; /&gt;&lt;/w:rPr&gt;&lt;/w:style&gt;&lt;w:style w:type=&quot;paragraph&quot; w:customStyle=&quot;1&quot; w:styleId=&quot;DD6EC7C0F7804B15A11958107385079A&quot;&gt;&lt;w:name w:val=&quot;DD6EC7C0F7804B15A11958107385079A&quot; /&gt;&lt;w:rsid w:val=&quot;006F45F6&quot; /&gt;&lt;w:rPr&gt;&lt;w:lang w:val=&quot;de-CH&quot; w:eastAsia=&quot;de-CH&quot; /&gt;&lt;/w:rPr&gt;&lt;/w:style&gt;&lt;w:style w:type=&quot;paragraph&quot; w:customStyle=&quot;1&quot; w:styleId=&quot;6231D32B26F94EF3AB3EED6B767FA493&quot;&gt;&lt;w:name w:val=&quot;6231D32B26F94EF3AB3EED6B767FA493&quot; /&gt;&lt;w:rsid w:val=&quot;006F45F6&quot; /&gt;&lt;w:rPr&gt;&lt;w:lang w:val=&quot;de-CH&quot; w:eastAsia=&quot;de-CH&quot; /&gt;&lt;/w:rPr&gt;&lt;/w:style&gt;&lt;w:style w:type=&quot;paragraph&quot; w:customStyle=&quot;1&quot; w:styleId=&quot;CA25CF13D4754BD883D5C16C4C914BBE&quot;&gt;&lt;w:name w:val=&quot;CA25CF13D4754BD883D5C16C4C914BBE&quot; /&gt;&lt;w:rsid w:val=&quot;006F45F6&quot; /&gt;&lt;w:rPr&gt;&lt;w:lang w:val=&quot;de-CH&quot; w:eastAsia=&quot;de-CH&quot; /&gt;&lt;/w:rPr&gt;&lt;/w:style&gt;&lt;w:style w:type=&quot;paragraph&quot; w:customStyle=&quot;1&quot; w:styleId=&quot;BA25956EC5CE46E1BC65ED5906B1FA96&quot;&gt;&lt;w:name w:val=&quot;BA25956EC5CE46E1BC65ED5906B1FA96&quot; /&gt;&lt;w:rsid w:val=&quot;006F45F6&quot; /&gt;&lt;w:rPr&gt;&lt;w:lang w:val=&quot;de-CH&quot; w:eastAsia=&quot;de-CH&quot; /&gt;&lt;/w:rPr&gt;&lt;/w:style&gt;&lt;w:style w:type=&quot;paragraph&quot; w:customStyle=&quot;1&quot; w:styleId=&quot;CB3924A1FAA2467AA859E48777FC6CD4&quot;&gt;&lt;w:name w:val=&quot;CB3924A1FAA2467AA859E48777FC6CD4&quot; /&gt;&lt;w:rsid w:val=&quot;006F45F6&quot; /&gt;&lt;w:rPr&gt;&lt;w:lang w:val=&quot;de-CH&quot; w:eastAsia=&quot;de-CH&quot; /&gt;&lt;/w:rPr&gt;&lt;/w:style&gt;&lt;w:style w:type=&quot;paragraph&quot; w:customStyle=&quot;1&quot; w:styleId=&quot;43958A5195B648BEAA1640E0130ACDC6&quot;&gt;&lt;w:name w:val=&quot;43958A5195B648BEAA1640E0130ACDC6&quot; /&gt;&lt;w:rsid w:val=&quot;006F45F6&quot; /&gt;&lt;w:rPr&gt;&lt;w:lang w:val=&quot;de-CH&quot; w:eastAsia=&quot;de-CH&quot; /&gt;&lt;/w:rPr&gt;&lt;/w:style&gt;&lt;w:style w:type=&quot;paragraph&quot; w:customStyle=&quot;1&quot; w:styleId=&quot;DC0EE472EA8F4E37B15BF70769DA6EC3&quot;&gt;&lt;w:name w:val=&quot;DC0EE472EA8F4E37B15BF70769DA6EC3&quot; /&gt;&lt;w:rsid w:val=&quot;006F45F6&quot; /&gt;&lt;w:rPr&gt;&lt;w:lang w:val=&quot;de-CH&quot; w:eastAsia=&quot;de-CH&quot; /&gt;&lt;/w:rPr&gt;&lt;/w:style&gt;&lt;w:style w:type=&quot;paragraph&quot; w:customStyle=&quot;1&quot; w:styleId=&quot;5153CCDED4104AC291F7D9A96416E531&quot;&gt;&lt;w:name w:val=&quot;5153CCDED4104AC291F7D9A96416E531&quot; /&gt;&lt;w:rsid w:val=&quot;006F45F6&quot; /&gt;&lt;w:rPr&gt;&lt;w:lang w:val=&quot;de-CH&quot; w:eastAsia=&quot;de-CH&quot; /&gt;&lt;/w:rPr&gt;&lt;/w:style&gt;&lt;w:style w:type=&quot;paragraph&quot; w:customStyle=&quot;1&quot; w:styleId=&quot;94AAD51C85D04E078FE297C190A444AE&quot;&gt;&lt;w:name w:val=&quot;94AAD51C85D04E078FE297C190A444AE&quot; /&gt;&lt;w:rsid w:val=&quot;006F45F6&quot; /&gt;&lt;w:rPr&gt;&lt;w:lang w:val=&quot;de-CH&quot; w:eastAsia=&quot;de-CH&quot; /&gt;&lt;/w:rPr&gt;&lt;/w:style&gt;&lt;w:style w:type=&quot;paragraph&quot; w:customStyle=&quot;1&quot; w:styleId=&quot;C43020DFD4D94B76A605AB6F556A9576&quot;&gt;&lt;w:name w:val=&quot;C43020DFD4D94B76A605AB6F556A9576&quot; /&gt;&lt;w:rsid w:val=&quot;006F45F6&quot; /&gt;&lt;w:rPr&gt;&lt;w:lang w:val=&quot;de-CH&quot; w:eastAsia=&quot;de-CH&quot; /&gt;&lt;/w:rPr&gt;&lt;/w:style&gt;&lt;w:style w:type=&quot;paragraph&quot; w:customStyle=&quot;1&quot; w:styleId=&quot;D914817D1A5D42F69807AC6608274B79&quot;&gt;&lt;w:name w:val=&quot;D914817D1A5D42F69807AC6608274B79&quot; /&gt;&lt;w:rsid w:val=&quot;006F45F6&quot; /&gt;&lt;w:rPr&gt;&lt;w:lang w:val=&quot;de-CH&quot; w:eastAsia=&quot;de-CH&quot; /&gt;&lt;/w:rPr&gt;&lt;/w:style&gt;&lt;w:style w:type=&quot;paragraph&quot; w:customStyle=&quot;1&quot; w:styleId=&quot;47E2F60B637244CC8273A994D4E4B059&quot;&gt;&lt;w:name w:val=&quot;47E2F60B637244CC8273A994D4E4B059&quot; /&gt;&lt;w:rsid w:val=&quot;006F45F6&quot; /&gt;&lt;w:rPr&gt;&lt;w:lang w:val=&quot;de-CH&quot; w:eastAsia=&quot;de-CH&quot; /&gt;&lt;/w:rPr&gt;&lt;/w:style&gt;&lt;w:style w:type=&quot;paragraph&quot; w:customStyle=&quot;1&quot; w:styleId=&quot;5E66C0C1CD854680BE32CD0F70EB350E&quot;&gt;&lt;w:name w:val=&quot;5E66C0C1CD854680BE32CD0F70EB350E&quot; /&gt;&lt;w:rsid w:val=&quot;006F45F6&quot; /&gt;&lt;w:rPr&gt;&lt;w:lang w:val=&quot;de-CH&quot; w:eastAsia=&quot;de-CH&quot; /&gt;&lt;/w:rPr&gt;&lt;/w:style&gt;&lt;w:style w:type=&quot;paragraph&quot; w:customStyle=&quot;1&quot; w:styleId=&quot;FF196E75EA43455ABDD17D8667D739F4&quot;&gt;&lt;w:name w:val=&quot;FF196E75EA43455ABDD17D8667D739F4&quot; /&gt;&lt;w:rsid w:val=&quot;00D76C91&quot; /&gt;&lt;w:rPr&gt;&lt;w:lang w:val=&quot;de-CH&quot; w:eastAsia=&quot;de-CH&quot; /&gt;&lt;/w:rPr&gt;&lt;/w:style&gt;&lt;w:style w:type=&quot;paragraph&quot; w:customStyle=&quot;1&quot; w:styleId=&quot;83A24EFD3C3E4E1D9E40F6177BC27897&quot;&gt;&lt;w:name w:val=&quot;83A24EFD3C3E4E1D9E40F6177BC27897&quot; /&gt;&lt;w:rsid w:val=&quot;00D76C91&quot; /&gt;&lt;w:rPr&gt;&lt;w:lang w:val=&quot;de-CH&quot; w:eastAsia=&quot;de-CH&quot; /&gt;&lt;/w:rPr&gt;&lt;/w:style&gt;&lt;w:style w:type=&quot;paragraph&quot; w:customStyle=&quot;1&quot; w:styleId=&quot;12396C973D914E8B816F846AC736E126&quot;&gt;&lt;w:name w:val=&quot;12396C973D914E8B816F846AC736E126&quot; /&gt;&lt;w:rsid w:val=&quot;00D76C91&quot; /&gt;&lt;w:rPr&gt;&lt;w:lang w:val=&quot;de-CH&quot; w:eastAsia=&quot;de-CH&quot; /&gt;&lt;/w:rPr&gt;&lt;/w:style&gt;&lt;w:style w:type=&quot;paragraph&quot; w:customStyle=&quot;1&quot; w:styleId=&quot;0C68798362754D8C8BDBA96BCA80B36A&quot;&gt;&lt;w:name w:val=&quot;0C68798362754D8C8BDBA96BCA80B36A&quot; /&gt;&lt;w:rsid w:val=&quot;00D76C91&quot; /&gt;&lt;w:rPr&gt;&lt;w:lang w:val=&quot;de-CH&quot; w:eastAsia=&quot;de-CH&quot; /&gt;&lt;/w:rPr&gt;&lt;/w:style&gt;&lt;w:style w:type=&quot;paragraph&quot; w:customStyle=&quot;1&quot; w:styleId=&quot;69994681E7D24ACAB8F4D08D2D1B92A3&quot;&gt;&lt;w:name w:val=&quot;69994681E7D24ACAB8F4D08D2D1B92A3&quot; /&gt;&lt;w:rsid w:val=&quot;00D76C91&quot; /&gt;&lt;w:rPr&gt;&lt;w:lang w:val=&quot;de-CH&quot; w:eastAsia=&quot;de-CH&quot; /&gt;&lt;/w:rPr&gt;&lt;/w:style&gt;&lt;w:style w:type=&quot;paragraph&quot; w:customStyle=&quot;1&quot; w:styleId=&quot;0F4295CBC7954A8F9AB8F1879ED59115&quot;&gt;&lt;w:name w:val=&quot;0F4295CBC7954A8F9AB8F1879ED59115&quot; /&gt;&lt;w:rsid w:val=&quot;00D76C91&quot; /&gt;&lt;w:rPr&gt;&lt;w:lang w:val=&quot;de-CH&quot; w:eastAsia=&quot;de-CH&quot; /&gt;&lt;/w:rPr&gt;&lt;/w:style&gt;&lt;w:style w:type=&quot;paragraph&quot; w:customStyle=&quot;1&quot; w:styleId=&quot;59094F27820344C3923DDB1F34F535F6&quot;&gt;&lt;w:name w:val=&quot;59094F27820344C3923DDB1F34F535F6&quot; /&gt;&lt;w:rsid w:val=&quot;00D76C91&quot; /&gt;&lt;w:rPr&gt;&lt;w:lang w:val=&quot;de-CH&quot; w:eastAsia=&quot;de-CH&quot; /&gt;&lt;/w:rPr&gt;&lt;/w:style&gt;&lt;w:style w:type=&quot;paragraph&quot; w:customStyle=&quot;1&quot; w:styleId=&quot;94A2CB17F67F4DCDBEFC8CC9455C4F04&quot;&gt;&lt;w:name w:val=&quot;94A2CB17F67F4DCDBEFC8CC9455C4F04&quot; /&gt;&lt;w:rsid w:val=&quot;00D76C91&quot; /&gt;&lt;w:rPr&gt;&lt;w:lang w:val=&quot;de-CH&quot; w:eastAsia=&quot;de-CH&quot; /&gt;&lt;/w:rPr&gt;&lt;/w:style&gt;&lt;w:style w:type=&quot;paragraph&quot; w:customStyle=&quot;1&quot; w:styleId=&quot;925EFD7EA57E4BFEAA2DBD3B142A3D55&quot;&gt;&lt;w:name w:val=&quot;925EFD7EA57E4BFEAA2DBD3B142A3D55&quot; /&gt;&lt;w:rsid w:val=&quot;00D76C91&quot; /&gt;&lt;w:rPr&gt;&lt;w:lang w:val=&quot;de-CH&quot; w:eastAsia=&quot;de-CH&quot; /&gt;&lt;/w:rPr&gt;&lt;/w:style&gt;&lt;w:style w:type=&quot;paragraph&quot; w:customStyle=&quot;1&quot; w:styleId=&quot;6101E29EC6A747CFBD40AE97BB8F6B8C&quot;&gt;&lt;w:name w:val=&quot;6101E29EC6A747CFBD40AE97BB8F6B8C&quot; /&gt;&lt;w:rsid w:val=&quot;00D76C91&quot; /&gt;&lt;w:rPr&gt;&lt;w:lang w:val=&quot;de-CH&quot; w:eastAsia=&quot;de-CH&quot; /&gt;&lt;/w:rPr&gt;&lt;/w:style&gt;&lt;w:style w:type=&quot;paragraph&quot; w:customStyle=&quot;1&quot; w:styleId=&quot;92C167AFF2214FB0B7D4C1A4D4625D95&quot;&gt;&lt;w:name w:val=&quot;92C167AFF2214FB0B7D4C1A4D4625D95&quot; /&gt;&lt;w:rsid w:val=&quot;00D76C91&quot; /&gt;&lt;w:rPr&gt;&lt;w:lang w:val=&quot;de-CH&quot; w:eastAsia=&quot;de-CH&quot; /&gt;&lt;/w:rPr&gt;&lt;/w:style&gt;&lt;w:style w:type=&quot;paragraph&quot; w:customStyle=&quot;1&quot; w:styleId=&quot;43D95C0EF83A4442B3A883801CCF4D79&quot;&gt;&lt;w:name w:val=&quot;43D95C0EF83A4442B3A883801CCF4D79&quot; /&gt;&lt;w:rsid w:val=&quot;00D76C91&quot; /&gt;&lt;w:rPr&gt;&lt;w:lang w:val=&quot;de-CH&quot; w:eastAsia=&quot;de-CH&quot; /&gt;&lt;/w:rPr&gt;&lt;/w:style&gt;&lt;w:style w:type=&quot;paragraph&quot; w:customStyle=&quot;1&quot; w:styleId=&quot;8F932EA09645407F9B0E8E22BF67ADAD&quot;&gt;&lt;w:name w:val=&quot;8F932EA09645407F9B0E8E22BF67ADAD&quot; /&gt;&lt;w:rsid w:val=&quot;00D76C91&quot; /&gt;&lt;w:rPr&gt;&lt;w:lang w:val=&quot;de-CH&quot; w:eastAsia=&quot;de-CH&quot; /&gt;&lt;/w:rPr&gt;&lt;/w:style&gt;&lt;w:style w:type=&quot;paragraph&quot; w:customStyle=&quot;1&quot; w:styleId=&quot;91DCE5FD1FAD4ED984CA469513A5D826&quot;&gt;&lt;w:name w:val=&quot;91DCE5FD1FAD4ED984CA469513A5D826&quot; /&gt;&lt;w:rsid w:val=&quot;00D76C91&quot; /&gt;&lt;w:rPr&gt;&lt;w:lang w:val=&quot;de-CH&quot; w:eastAsia=&quot;de-CH&quot; /&gt;&lt;/w:rPr&gt;&lt;/w:style&gt;&lt;w:style w:type=&quot;paragraph&quot; w:customStyle=&quot;1&quot; w:styleId=&quot;4B00A3FD082F4AAC91F9E388E8C0F75E&quot;&gt;&lt;w:name w:val=&quot;4B00A3FD082F4AAC91F9E388E8C0F75E&quot; /&gt;&lt;w:rsid w:val=&quot;00D76C91&quot; /&gt;&lt;w:rPr&gt;&lt;w:lang w:val=&quot;de-CH&quot; w:eastAsia=&quot;de-CH&quot; /&gt;&lt;/w:rPr&gt;&lt;/w:style&gt;&lt;w:style w:type=&quot;paragraph&quot; w:customStyle=&quot;1&quot; w:styleId=&quot;C8E828F17BE04D5696A84B064F1C50A9&quot;&gt;&lt;w:name w:val=&quot;C8E828F17BE04D5696A84B064F1C50A9&quot; /&gt;&lt;w:rsid w:val=&quot;00166990&quot; /&gt;&lt;w:rPr&gt;&lt;w:lang w:val=&quot;de-CH&quot; w:eastAsia=&quot;de-CH&quot; /&gt;&lt;/w:rPr&gt;&lt;/w:style&gt;&lt;w:style w:type=&quot;paragraph&quot; w:customStyle=&quot;1&quot; w:styleId=&quot;3D1399AE672E404282B452B3CAAA3BF2&quot;&gt;&lt;w:name w:val=&quot;3D1399AE672E404282B452B3CAAA3BF2&quot; /&gt;&lt;w:rsid w:val=&quot;00166990&quot; /&gt;&lt;w:rPr&gt;&lt;w:lang w:val=&quot;de-CH&quot; w:eastAsia=&quot;de-CH&quot; /&gt;&lt;/w:rPr&gt;&lt;/w:style&gt;&lt;w:style w:type=&quot;paragraph&quot; w:customStyle=&quot;1&quot; w:styleId=&quot;615A056378C04E148BDEA2ED55D027B2&quot;&gt;&lt;w:name w:val=&quot;615A056378C04E148BDEA2ED55D027B2&quot; /&gt;&lt;w:rsid w:val=&quot;00166990&quot; /&gt;&lt;w:rPr&gt;&lt;w:lang w:val=&quot;de-CH&quot; w:eastAsia=&quot;de-CH&quot; /&gt;&lt;/w:rPr&gt;&lt;/w:style&gt;&lt;w:style w:type=&quot;paragraph&quot; w:customStyle=&quot;1&quot; w:styleId=&quot;7D58D1C80F2C4A81AD806908A4F90130&quot;&gt;&lt;w:name w:val=&quot;7D58D1C80F2C4A81AD806908A4F90130&quot; /&gt;&lt;w:rsid w:val=&quot;00166990&quot; /&gt;&lt;w:rPr&gt;&lt;w:lang w:val=&quot;de-CH&quot; w:eastAsia=&quot;de-CH&quot; /&gt;&lt;/w:rPr&gt;&lt;/w:style&gt;&lt;w:style w:type=&quot;paragraph&quot; w:customStyle=&quot;1&quot; w:styleId=&quot;4CF095F1FF3E402CA32BFC940B99A00E&quot;&gt;&lt;w:name w:val=&quot;4CF095F1FF3E402CA32BFC940B99A00E&quot; /&gt;&lt;w:rsid w:val=&quot;00166990&quot; /&gt;&lt;w:rPr&gt;&lt;w:lang w:val=&quot;de-CH&quot; w:eastAsia=&quot;de-CH&quot; /&gt;&lt;/w:rPr&gt;&lt;/w:style&gt;&lt;w:style w:type=&quot;paragraph&quot; w:customStyle=&quot;1&quot; w:styleId=&quot;6904A4EF80F44897AB8C0AD60DF001DF&quot;&gt;&lt;w:name w:val=&quot;6904A4EF80F44897AB8C0AD60DF001DF&quot; /&gt;&lt;w:rsid w:val=&quot;00166990&quot; /&gt;&lt;w:rPr&gt;&lt;w:lang w:val=&quot;de-CH&quot; w:eastAsia=&quot;de-CH&quot; /&gt;&lt;/w:rPr&gt;&lt;/w:style&gt;&lt;w:style w:type=&quot;paragraph&quot; w:customStyle=&quot;1&quot; w:styleId=&quot;03486C4689554EF59ED9356A63FF6EFE&quot;&gt;&lt;w:name w:val=&quot;03486C4689554EF59ED9356A63FF6EFE&quot; /&gt;&lt;w:rsid w:val=&quot;00166990&quot; /&gt;&lt;w:rPr&gt;&lt;w:lang w:val=&quot;de-CH&quot; w:eastAsia=&quot;de-CH&quot; /&gt;&lt;/w:rPr&gt;&lt;/w:style&gt;&lt;w:style w:type=&quot;paragraph&quot; w:customStyle=&quot;1&quot; w:styleId=&quot;47D6594D02084E13B280A0ED9A00787A&quot;&gt;&lt;w:name w:val=&quot;47D6594D02084E13B280A0ED9A00787A&quot; /&gt;&lt;w:rsid w:val=&quot;00166990&quot; /&gt;&lt;w:rPr&gt;&lt;w:lang w:val=&quot;de-CH&quot; w:eastAsia=&quot;de-CH&quot; /&gt;&lt;/w:rPr&gt;&lt;/w:style&gt;&lt;w:style w:type=&quot;paragraph&quot; w:customStyle=&quot;1&quot; w:styleId=&quot;5B6FD6F522AF4F65B84D7F62FE7F6964&quot;&gt;&lt;w:name w:val=&quot;5B6FD6F522AF4F65B84D7F62FE7F6964&quot; /&gt;&lt;w:rsid w:val=&quot;00166990&quot; /&gt;&lt;w:rPr&gt;&lt;w:lang w:val=&quot;de-CH&quot; w:eastAsia=&quot;de-CH&quot; /&gt;&lt;/w:rPr&gt;&lt;/w:style&gt;&lt;w:style w:type=&quot;paragraph&quot; w:customStyle=&quot;1&quot; w:styleId=&quot;80748977F1B44123BB70706A61DDC70C&quot;&gt;&lt;w:name w:val=&quot;80748977F1B44123BB70706A61DDC70C&quot; /&gt;&lt;w:rsid w:val=&quot;00166990&quot; /&gt;&lt;w:rPr&gt;&lt;w:lang w:val=&quot;de-CH&quot; w:eastAsia=&quot;de-CH&quot; /&gt;&lt;/w:rPr&gt;&lt;/w:style&gt;&lt;w:style w:type=&quot;paragraph&quot; w:customStyle=&quot;1&quot; w:styleId=&quot;C5A0DD43C9764F3BA5A958D590882D89&quot;&gt;&lt;w:name w:val=&quot;C5A0DD43C9764F3BA5A958D590882D89&quot; /&gt;&lt;w:rsid w:val=&quot;00166990&quot; /&gt;&lt;w:rPr&gt;&lt;w:lang w:val=&quot;de-CH&quot; w:eastAsia=&quot;de-CH&quot; /&gt;&lt;/w:rPr&gt;&lt;/w:style&gt;&lt;w:style w:type=&quot;paragraph&quot; w:customStyle=&quot;1&quot; w:styleId=&quot;747CF48EEB994AD4AD3E7FFE2B57EA2F&quot;&gt;&lt;w:name w:val=&quot;747CF48EEB994AD4AD3E7FFE2B57EA2F&quot; /&gt;&lt;w:rsid w:val=&quot;00166990&quot; /&gt;&lt;w:rPr&gt;&lt;w:lang w:val=&quot;de-CH&quot; w:eastAsia=&quot;de-CH&quot; /&gt;&lt;/w:rPr&gt;&lt;/w:style&gt;&lt;w:style w:type=&quot;paragraph&quot; w:customStyle=&quot;1&quot; w:styleId=&quot;588A372D222149329AFF3498EE2AA957&quot;&gt;&lt;w:name w:val=&quot;588A372D222149329AFF3498EE2AA957&quot; /&gt;&lt;w:rsid w:val=&quot;00166990&quot; /&gt;&lt;w:rPr&gt;&lt;w:lang w:val=&quot;de-CH&quot; w:eastAsia=&quot;de-CH&quot; /&gt;&lt;/w:rPr&gt;&lt;/w:style&gt;&lt;w:style w:type=&quot;paragraph&quot; w:customStyle=&quot;1&quot; w:styleId=&quot;28F67D8AF3154F13A9943F40A6FBCE55&quot;&gt;&lt;w:name w:val=&quot;28F67D8AF3154F13A9943F40A6FBCE55&quot; /&gt;&lt;w:rsid w:val=&quot;00166990&quot; /&gt;&lt;w:rPr&gt;&lt;w:lang w:val=&quot;de-CH&quot; w:eastAsia=&quot;de-CH&quot; /&gt;&lt;/w:rPr&gt;&lt;/w:style&gt;&lt;w:style w:type=&quot;paragraph&quot; w:customStyle=&quot;1&quot; w:styleId=&quot;EB2C968EF713496B8B6F5343A2672022&quot;&gt;&lt;w:name w:val=&quot;EB2C968EF713496B8B6F5343A2672022&quot; /&gt;&lt;w:rsid w:val=&quot;001E56BE&quot; /&gt;&lt;w:rPr&gt;&lt;w:lang w:val=&quot;de-CH&quot; w:eastAsia=&quot;de-CH&quot; /&gt;&lt;/w:rPr&gt;&lt;/w:style&gt;&lt;w:style w:type=&quot;paragraph&quot; w:customStyle=&quot;1&quot; w:styleId=&quot;57CCD7D697D945BD870596A5BA0F76A7&quot;&gt;&lt;w:name w:val=&quot;57CCD7D697D945BD870596A5BA0F76A7&quot; /&gt;&lt;w:rsid w:val=&quot;001E56BE&quot; /&gt;&lt;w:rPr&gt;&lt;w:lang w:val=&quot;de-CH&quot; w:eastAsia=&quot;de-CH&quot; /&gt;&lt;/w:rPr&gt;&lt;/w:style&gt;&lt;w:style w:type=&quot;paragraph&quot; w:customStyle=&quot;1&quot; w:styleId=&quot;95288B78E5FA43738E0F633A6B6457A8&quot;&gt;&lt;w:name w:val=&quot;95288B78E5FA43738E0F633A6B6457A8&quot; /&gt;&lt;w:rsid w:val=&quot;001E56BE&quot; /&gt;&lt;w:rPr&gt;&lt;w:lang w:val=&quot;de-CH&quot; w:eastAsia=&quot;de-CH&quot; /&gt;&lt;/w:rPr&gt;&lt;/w:style&gt;&lt;w:style w:type=&quot;paragraph&quot; w:customStyle=&quot;1&quot; w:styleId=&quot;9749D1FB35D141B5B83C95C8EA55D119&quot;&gt;&lt;w:name w:val=&quot;9749D1FB35D141B5B83C95C8EA55D119&quot; /&gt;&lt;w:rsid w:val=&quot;001E56BE&quot; /&gt;&lt;w:rPr&gt;&lt;w:lang w:val=&quot;de-CH&quot; w:eastAsia=&quot;de-CH&quot; /&gt;&lt;/w:rPr&gt;&lt;/w:style&gt;&lt;w:style w:type=&quot;paragraph&quot; w:customStyle=&quot;1&quot; w:styleId=&quot;87995C049BC844D1AE4F69991BF1F661&quot;&gt;&lt;w:name w:val=&quot;87995C049BC844D1AE4F69991BF1F661&quot; /&gt;&lt;w:rsid w:val=&quot;001E56BE&quot; /&gt;&lt;w:rPr&gt;&lt;w:lang w:val=&quot;de-CH&quot; w:eastAsia=&quot;de-CH&quot; /&gt;&lt;/w:rPr&gt;&lt;/w:style&gt;&lt;w:style w:type=&quot;paragraph&quot; w:customStyle=&quot;1&quot; w:styleId=&quot;C535108588934BD9B93ECF30AA3AD122&quot;&gt;&lt;w:name w:val=&quot;C535108588934BD9B93ECF30AA3AD122&quot; /&gt;&lt;w:rsid w:val=&quot;001E56BE&quot; /&gt;&lt;w:rPr&gt;&lt;w:lang w:val=&quot;de-CH&quot; w:eastAsia=&quot;de-CH&quot; /&gt;&lt;/w:rPr&gt;&lt;/w:style&gt;&lt;w:style w:type=&quot;paragraph&quot; w:customStyle=&quot;1&quot; w:styleId=&quot;397DA87FEE3D45FA9CE4F8660C45C6C9&quot;&gt;&lt;w:name w:val=&quot;397DA87FEE3D45FA9CE4F8660C45C6C9&quot; /&gt;&lt;w:rsid w:val=&quot;001E56BE&quot; /&gt;&lt;w:rPr&gt;&lt;w:lang w:val=&quot;de-CH&quot; w:eastAsia=&quot;de-CH&quot; /&gt;&lt;/w:rPr&gt;&lt;/w:style&gt;&lt;w:style w:type=&quot;paragraph&quot; w:customStyle=&quot;1&quot; w:styleId=&quot;8D585369AAEA407CA941AE723107F1C2&quot;&gt;&lt;w:name w:val=&quot;8D585369AAEA407CA941AE723107F1C2&quot; /&gt;&lt;w:rsid w:val=&quot;001E56BE&quot; /&gt;&lt;w:rPr&gt;&lt;w:lang w:val=&quot;de-CH&quot; w:eastAsia=&quot;de-CH&quot; /&gt;&lt;/w:rPr&gt;&lt;/w:style&gt;&lt;w:style w:type=&quot;paragraph&quot; w:customStyle=&quot;1&quot; w:styleId=&quot;92C1DBDDF6EE4074A97D4A765469F2AD&quot;&gt;&lt;w:name w:val=&quot;92C1DBDDF6EE4074A97D4A765469F2AD&quot; /&gt;&lt;w:rsid w:val=&quot;001E56BE&quot; /&gt;&lt;w:rPr&gt;&lt;w:lang w:val=&quot;de-CH&quot; w:eastAsia=&quot;de-CH&quot; /&gt;&lt;/w:rPr&gt;&lt;/w:style&gt;&lt;w:style w:type=&quot;paragraph&quot; w:customStyle=&quot;1&quot; w:styleId=&quot;6928FD7B35BC4936BC11FCDF0F582520&quot;&gt;&lt;w:name w:val=&quot;6928FD7B35BC4936BC11FCDF0F582520&quot; /&gt;&lt;w:rsid w:val=&quot;001E56BE&quot; /&gt;&lt;w:rPr&gt;&lt;w:lang w:val=&quot;de-CH&quot; w:eastAsia=&quot;de-CH&quot; /&gt;&lt;/w:rPr&gt;&lt;/w:style&gt;&lt;w:style w:type=&quot;paragraph&quot; w:customStyle=&quot;1&quot; w:styleId=&quot;90E13D56BEAB4C8C814C5AD19CA05A64&quot;&gt;&lt;w:name w:val=&quot;90E13D56BEAB4C8C814C5AD19CA05A64&quot; /&gt;&lt;w:rsid w:val=&quot;001E56BE&quot; /&gt;&lt;w:rPr&gt;&lt;w:lang w:val=&quot;de-CH&quot; w:eastAsia=&quot;de-CH&quot; /&gt;&lt;/w:rPr&gt;&lt;/w:style&gt;&lt;w:style w:type=&quot;paragraph&quot; w:customStyle=&quot;1&quot; w:styleId=&quot;6B86F75D14034609B8415FE69BF3FE9F&quot;&gt;&lt;w:name w:val=&quot;6B86F75D14034609B8415FE69BF3FE9F&quot; /&gt;&lt;w:rsid w:val=&quot;001E56BE&quot; /&gt;&lt;w:rPr&gt;&lt;w:lang w:val=&quot;de-CH&quot; w:eastAsia=&quot;de-CH&quot; /&gt;&lt;/w:rPr&gt;&lt;/w:style&gt;&lt;w:style w:type=&quot;paragraph&quot; w:customStyle=&quot;1&quot; w:styleId=&quot;8A5D56FCC3A14347A80A2C80D67F548F&quot;&gt;&lt;w:name w:val=&quot;8A5D56FCC3A14347A80A2C80D67F548F&quot; /&gt;&lt;w:rsid w:val=&quot;001E56BE&quot; /&gt;&lt;w:rPr&gt;&lt;w:lang w:val=&quot;de-CH&quot; w:eastAsia=&quot;de-CH&quot; /&gt;&lt;/w:rPr&gt;&lt;/w:style&gt;&lt;w:style w:type=&quot;paragraph&quot; w:customStyle=&quot;1&quot; w:styleId=&quot;D82752602CC14C99897A489AC1C841DE&quot;&gt;&lt;w:name w:val=&quot;D82752602CC14C99897A489AC1C841DE&quot; /&gt;&lt;w:rsid w:val=&quot;001E56BE&quot; /&gt;&lt;w:rPr&gt;&lt;w:lang w:val=&quot;de-CH&quot; w:eastAsia=&quot;de-CH&quot; /&gt;&lt;/w:rPr&gt;&lt;/w:style&gt;&lt;w:style w:type=&quot;paragraph&quot; w:customStyle=&quot;1&quot; w:styleId=&quot;12E8E09F778941E3AE999035A85D4A93&quot;&gt;&lt;w:name w:val=&quot;12E8E09F778941E3AE999035A85D4A93&quot; /&gt;&lt;w:rsid w:val=&quot;001E56BE&quot; /&gt;&lt;w:rPr&gt;&lt;w:lang w:val=&quot;de-CH&quot; w:eastAsia=&quot;de-CH&quot; /&gt;&lt;/w:rPr&gt;&lt;/w:style&gt;&lt;w:style w:type=&quot;paragraph&quot; w:customStyle=&quot;1&quot; w:styleId=&quot;F28ACAD0605F40238102CED809D28E05&quot;&gt;&lt;w:name w:val=&quot;F28ACAD0605F40238102CED809D28E05&quot; /&gt;&lt;w:rsid w:val=&quot;001E56BE&quot; /&gt;&lt;w:rPr&gt;&lt;w:lang w:val=&quot;de-CH&quot; w:eastAsia=&quot;de-CH&quot; /&gt;&lt;/w:rPr&gt;&lt;/w:style&gt;&lt;w:style w:type=&quot;paragraph&quot; w:customStyle=&quot;1&quot; w:styleId=&quot;381C2404D7D8480F995F9151F6CFB028&quot;&gt;&lt;w:name w:val=&quot;381C2404D7D8480F995F9151F6CFB028&quot; /&gt;&lt;w:rsid w:val=&quot;001E56BE&quot; /&gt;&lt;w:rPr&gt;&lt;w:lang w:val=&quot;de-CH&quot; w:eastAsia=&quot;de-CH&quot; /&gt;&lt;/w:rPr&gt;&lt;/w:style&gt;&lt;w:style w:type=&quot;paragraph&quot; w:customStyle=&quot;1&quot; w:styleId=&quot;47ADF503A5B149DEAE8E1A27CFA617FB&quot;&gt;&lt;w:name w:val=&quot;47ADF503A5B149DEAE8E1A27CFA617FB&quot; /&gt;&lt;w:rsid w:val=&quot;001E56BE&quot; /&gt;&lt;w:rPr&gt;&lt;w:lang w:val=&quot;de-CH&quot; w:eastAsia=&quot;de-CH&quot; /&gt;&lt;/w:rPr&gt;&lt;/w:style&gt;&lt;w:style w:type=&quot;paragraph&quot; w:customStyle=&quot;1&quot; w:styleId=&quot;D39984F946D847C2A2DBAA1D317D1828&quot;&gt;&lt;w:name w:val=&quot;D39984F946D847C2A2DBAA1D317D1828&quot; /&gt;&lt;w:rsid w:val"/>
    <w:docVar w:name="it-CH6_LanguageVersion" w:val="=&quot;001E56BE&quot; /&gt;&lt;w:rPr&gt;&lt;w:lang w:val=&quot;de-CH&quot; w:eastAsia=&quot;de-CH&quot; /&gt;&lt;/w:rPr&gt;&lt;/w:style&gt;&lt;w:style w:type=&quot;paragraph&quot; w:customStyle=&quot;1&quot; w:styleId=&quot;C20F65D8BB15473DB44E56324FCE6E80&quot;&gt;&lt;w:name w:val=&quot;C20F65D8BB15473DB44E56324FCE6E80&quot; /&gt;&lt;w:rsid w:val=&quot;001E56BE&quot; /&gt;&lt;w:rPr&gt;&lt;w:lang w:val=&quot;de-CH&quot; w:eastAsia=&quot;de-CH&quot; /&gt;&lt;/w:rPr&gt;&lt;/w:style&gt;&lt;w:style w:type=&quot;paragraph&quot; w:customStyle=&quot;1&quot; w:styleId=&quot;75D2F03B4719421492532719DFF4FD54&quot;&gt;&lt;w:name w:val=&quot;75D2F03B4719421492532719DFF4FD54&quot; /&gt;&lt;w:rsid w:val=&quot;001E56BE&quot; /&gt;&lt;w:rPr&gt;&lt;w:lang w:val=&quot;de-CH&quot; w:eastAsia=&quot;de-CH&quot; /&gt;&lt;/w:rPr&gt;&lt;/w:style&gt;&lt;w:style w:type=&quot;paragraph&quot; w:customStyle=&quot;1&quot; w:styleId=&quot;E012D6FA3A5447AE91079F8A5E926967&quot;&gt;&lt;w:name w:val=&quot;E012D6FA3A5447AE91079F8A5E926967&quot; /&gt;&lt;w:rsid w:val=&quot;001E56BE&quot; /&gt;&lt;w:rPr&gt;&lt;w:lang w:val=&quot;de-CH&quot; w:eastAsia=&quot;de-CH&quot; /&gt;&lt;/w:rPr&gt;&lt;/w:style&gt;&lt;w:style w:type=&quot;paragraph&quot; w:customStyle=&quot;1&quot; w:styleId=&quot;8C5A89E83D1447B4B20548669CCF700A&quot;&gt;&lt;w:name w:val=&quot;8C5A89E83D1447B4B20548669CCF700A&quot; /&gt;&lt;w:rsid w:val=&quot;001E56BE&quot; /&gt;&lt;w:rPr&gt;&lt;w:lang w:val=&quot;de-CH&quot; w:eastAsia=&quot;de-CH&quot; /&gt;&lt;/w:rPr&gt;&lt;/w:style&gt;&lt;w:style w:type=&quot;paragraph&quot; w:customStyle=&quot;1&quot; w:styleId=&quot;B57493C5FFE04B508B8A88F64C501782&quot;&gt;&lt;w:name w:val=&quot;B57493C5FFE04B508B8A88F64C501782&quot; /&gt;&lt;w:rsid w:val=&quot;001E56BE&quot; /&gt;&lt;w:rPr&gt;&lt;w:lang w:val=&quot;de-CH&quot; w:eastAsia=&quot;de-CH&quot; /&gt;&lt;/w:rPr&gt;&lt;/w:style&gt;&lt;w:style w:type=&quot;paragraph&quot; w:customStyle=&quot;1&quot; w:styleId=&quot;5B6F0097E5DE43AD91EE75728AF29634&quot;&gt;&lt;w:name w:val=&quot;5B6F0097E5DE43AD91EE75728AF29634&quot; /&gt;&lt;w:rsid w:val=&quot;001E56BE&quot; /&gt;&lt;w:rPr&gt;&lt;w:lang w:val=&quot;de-CH&quot; w:eastAsia=&quot;de-CH&quot; /&gt;&lt;/w:rPr&gt;&lt;/w:style&gt;&lt;w:style w:type=&quot;paragraph&quot; w:customStyle=&quot;1&quot; w:styleId=&quot;A80F51218D2D4B078812B033E8C4AF48&quot;&gt;&lt;w:name w:val=&quot;A80F51218D2D4B078812B033E8C4AF48&quot; /&gt;&lt;w:rsid w:val=&quot;001E56BE&quot; /&gt;&lt;w:rPr&gt;&lt;w:lang w:val=&quot;de-CH&quot; w:eastAsia=&quot;de-CH&quot; /&gt;&lt;/w:rPr&gt;&lt;/w:style&gt;&lt;w:style w:type=&quot;paragraph&quot; w:customStyle=&quot;1&quot; w:styleId=&quot;CBCF2B821B3441A98168AE0EFC2EAEC5&quot;&gt;&lt;w:name w:val=&quot;CBCF2B821B3441A98168AE0EFC2EAEC5&quot; /&gt;&lt;w:rsid w:val=&quot;001E56BE&quot; /&gt;&lt;w:rPr&gt;&lt;w:lang w:val=&quot;de-CH&quot; w:eastAsia=&quot;de-CH&quot; /&gt;&lt;/w:rPr&gt;&lt;/w:style&gt;&lt;w:style w:type=&quot;paragraph&quot; w:customStyle=&quot;1&quot; w:styleId=&quot;AC3AD567656146A38B93F2B2951B0F4B&quot;&gt;&lt;w:name w:val=&quot;AC3AD567656146A38B93F2B2951B0F4B&quot; /&gt;&lt;w:rsid w:val=&quot;001E56BE&quot; /&gt;&lt;w:rPr&gt;&lt;w:lang w:val=&quot;de-CH&quot; w:eastAsia=&quot;de-CH&quot; /&gt;&lt;/w:rPr&gt;&lt;/w:style&gt;&lt;w:style w:type=&quot;paragraph&quot; w:customStyle=&quot;1&quot; w:styleId=&quot;6F1A1BBDADD043FB8566377FEADA7D88&quot;&gt;&lt;w:name w:val=&quot;6F1A1BBDADD043FB8566377FEADA7D88&quot; /&gt;&lt;w:rsid w:val=&quot;001E56BE&quot; /&gt;&lt;w:rPr&gt;&lt;w:lang w:val=&quot;de-CH&quot; w:eastAsia=&quot;de-CH&quot; /&gt;&lt;/w:rPr&gt;&lt;/w:style&gt;&lt;w:style w:type=&quot;paragraph&quot; w:customStyle=&quot;1&quot; w:styleId=&quot;60F4FB9C339442B09B5782D60D48319C&quot;&gt;&lt;w:name w:val=&quot;60F4FB9C339442B09B5782D60D48319C&quot; /&gt;&lt;w:rsid w:val=&quot;001E56BE&quot; /&gt;&lt;w:rPr&gt;&lt;w:lang w:val=&quot;de-CH&quot; w:eastAsia=&quot;de-CH&quot; /&gt;&lt;/w:rPr&gt;&lt;/w:style&gt;&lt;w:style w:type=&quot;paragraph&quot; w:customStyle=&quot;1&quot; w:styleId=&quot;E9AB98233BD34C9AA098814FD0A6E331&quot;&gt;&lt;w:name w:val=&quot;E9AB98233BD34C9AA098814FD0A6E331&quot; /&gt;&lt;w:rsid w:val=&quot;001E56BE&quot; /&gt;&lt;w:rPr&gt;&lt;w:lang w:val=&quot;de-CH&quot; w:eastAsia=&quot;de-CH&quot; /&gt;&lt;/w:rPr&gt;&lt;/w:style&gt;&lt;w:style w:type=&quot;paragraph&quot; w:customStyle=&quot;1&quot; w:styleId=&quot;56649620DE3E4917AE157E43E7835BF6&quot;&gt;&lt;w:name w:val=&quot;56649620DE3E4917AE157E43E7835BF6&quot; /&gt;&lt;w:rsid w:val=&quot;001E56BE&quot; /&gt;&lt;w:rPr&gt;&lt;w:lang w:val=&quot;de-CH&quot; w:eastAsia=&quot;de-CH&quot; /&gt;&lt;/w:rPr&gt;&lt;/w:style&gt;&lt;w:style w:type=&quot;paragraph&quot; w:customStyle=&quot;1&quot; w:styleId=&quot;DF279EE69D5B41939D9A728EEB30A6D7&quot;&gt;&lt;w:name w:val=&quot;DF279EE69D5B41939D9A728EEB30A6D7&quot; /&gt;&lt;w:rsid w:val=&quot;001E56BE&quot; /&gt;&lt;w:rPr&gt;&lt;w:lang w:val=&quot;de-CH&quot; w:eastAsia=&quot;de-CH&quot; /&gt;&lt;/w:rPr&gt;&lt;/w:style&gt;&lt;w:style w:type=&quot;paragraph&quot; w:customStyle=&quot;1&quot; w:styleId=&quot;67557F4FE44644FCB9523501F5F00287&quot;&gt;&lt;w:name w:val=&quot;67557F4FE44644FCB9523501F5F00287&quot; /&gt;&lt;w:rsid w:val=&quot;001E56BE&quot; /&gt;&lt;w:rPr&gt;&lt;w:lang w:val=&quot;de-CH&quot; w:eastAsia=&quot;de-CH&quot; /&gt;&lt;/w:rPr&gt;&lt;/w:style&gt;&lt;w:style w:type=&quot;paragraph&quot; w:customStyle=&quot;1&quot; w:styleId=&quot;3DE27C7E47EB476AA35B3B0FAD6EF08A&quot;&gt;&lt;w:name w:val=&quot;3DE27C7E47EB476AA35B3B0FAD6EF08A&quot; /&gt;&lt;w:rsid w:val=&quot;001E56BE&quot; /&gt;&lt;w:rPr&gt;&lt;w:lang w:val=&quot;de-CH&quot; w:eastAsia=&quot;de-CH&quot; /&gt;&lt;/w:rPr&gt;&lt;/w:style&gt;&lt;w:style w:type=&quot;paragraph&quot; w:customStyle=&quot;1&quot; w:styleId=&quot;7AFECE13B335476886CBA9F70CD7DD39&quot;&gt;&lt;w:name w:val=&quot;7AFECE13B335476886CBA9F70CD7DD39&quot; /&gt;&lt;w:rsid w:val=&quot;001E56BE&quot; /&gt;&lt;w:rPr&gt;&lt;w:lang w:val=&quot;de-CH&quot; w:eastAsia=&quot;de-CH&quot; /&gt;&lt;/w:rPr&gt;&lt;/w:style&gt;&lt;w:style w:type=&quot;paragraph&quot; w:customStyle=&quot;1&quot; w:styleId=&quot;9DA7826A377945DAB03BFA70194F8A24&quot;&gt;&lt;w:name w:val=&quot;9DA7826A377945DAB03BFA70194F8A24&quot; /&gt;&lt;w:rsid w:val=&quot;001E56BE&quot; /&gt;&lt;w:rPr&gt;&lt;w:lang w:val=&quot;de-CH&quot; w:eastAsia=&quot;de-CH&quot; /&gt;&lt;/w:rPr&gt;&lt;/w:style&gt;&lt;w:style w:type=&quot;paragraph&quot; w:customStyle=&quot;1&quot; w:styleId=&quot;C7180F89EADE488EB2EEA35B1CBBBF67&quot;&gt;&lt;w:name w:val=&quot;C7180F89EADE488EB2EEA35B1CBBBF67&quot; /&gt;&lt;w:rsid w:val=&quot;001E56BE&quot; /&gt;&lt;w:rPr&gt;&lt;w:lang w:val=&quot;de-CH&quot; w:eastAsia=&quot;de-CH&quot; /&gt;&lt;/w:rPr&gt;&lt;/w:style&gt;&lt;w:style w:type=&quot;paragraph&quot; w:customStyle=&quot;1&quot; w:styleId=&quot;2675A04D3D374BF9911995C85258941C&quot;&gt;&lt;w:name w:val=&quot;2675A04D3D374BF9911995C85258941C&quot; /&gt;&lt;w:rsid w:val=&quot;001E56BE&quot; /&gt;&lt;w:rPr&gt;&lt;w:lang w:val=&quot;de-CH&quot; w:eastAsia=&quot;de-CH&quot; /&gt;&lt;/w:rPr&gt;&lt;/w:style&gt;&lt;w:style w:type=&quot;paragraph&quot; w:customStyle=&quot;1&quot; w:styleId=&quot;FFE9EDDD1442425F812DCCDE6E14A404&quot;&gt;&lt;w:name w:val=&quot;FFE9EDDD1442425F812DCCDE6E14A404&quot; /&gt;&lt;w:rsid w:val=&quot;001E56BE&quot; /&gt;&lt;w:rPr&gt;&lt;w:lang w:val=&quot;de-CH&quot; w:eastAsia=&quot;de-CH&quot; /&gt;&lt;/w:rPr&gt;&lt;/w:style&gt;&lt;w:style w:type=&quot;paragraph&quot; w:customStyle=&quot;1&quot; w:styleId=&quot;1ACD2F1A1A9C41B1B541134E28782ECB&quot;&gt;&lt;w:name w:val=&quot;1ACD2F1A1A9C41B1B541134E28782ECB&quot; /&gt;&lt;w:rsid w:val=&quot;001E56BE&quot; /&gt;&lt;w:rPr&gt;&lt;w:lang w:val=&quot;de-CH&quot; w:eastAsia=&quot;de-CH&quot; /&gt;&lt;/w:rPr&gt;&lt;/w:style&gt;&lt;w:style w:type=&quot;paragraph&quot; w:customStyle=&quot;1&quot; w:styleId=&quot;F859A0DCCCDE42BC9700D646290E70C4&quot;&gt;&lt;w:name w:val=&quot;F859A0DCCCDE42BC9700D646290E70C4&quot; /&gt;&lt;w:rsid w:val=&quot;001E56BE&quot; /&gt;&lt;w:rPr&gt;&lt;w:lang w:val=&quot;de-CH&quot; w:eastAsia=&quot;de-CH&quot; /&gt;&lt;/w:rPr&gt;&lt;/w:style&gt;&lt;w:style w:type=&quot;paragraph&quot; w:customStyle=&quot;1&quot; w:styleId=&quot;5C49DCECA09B4E0F96C4CB2238F14EA9&quot;&gt;&lt;w:name w:val=&quot;5C49DCECA09B4E0F96C4CB2238F14EA9&quot; /&gt;&lt;w:rsid w:val=&quot;001E56BE&quot; /&gt;&lt;w:rPr&gt;&lt;w:lang w:val=&quot;de-CH&quot; w:eastAsia=&quot;de-CH&quot; /&gt;&lt;/w:rPr&gt;&lt;/w:style&gt;&lt;w:style w:type=&quot;paragraph&quot; w:customStyle=&quot;1&quot; w:styleId=&quot;D07116D93B614988B3A125748136691D&quot;&gt;&lt;w:name w:val=&quot;D07116D93B614988B3A125748136691D&quot; /&gt;&lt;w:rsid w:val=&quot;001E56BE&quot; /&gt;&lt;w:rPr&gt;&lt;w:lang w:val=&quot;de-CH&quot; w:eastAsia=&quot;de-CH&quot; /&gt;&lt;/w:rPr&gt;&lt;/w:style&gt;&lt;w:style w:type=&quot;paragraph&quot; w:customStyle=&quot;1&quot; w:styleId=&quot;005849B7B480438EB41E56EAD5289FA5&quot;&gt;&lt;w:name w:val=&quot;005849B7B480438EB41E56EAD5289FA5&quot; /&gt;&lt;w:rsid w:val=&quot;001E56BE&quot; /&gt;&lt;w:rPr&gt;&lt;w:lang w:val=&quot;de-CH&quot; w:eastAsia=&quot;de-CH&quot; /&gt;&lt;/w:rPr&gt;&lt;/w:style&gt;&lt;w:style w:type=&quot;paragraph&quot; w:customStyle=&quot;1&quot; w:styleId=&quot;7C12373ADB9640E89C062A93F4962828&quot;&gt;&lt;w:name w:val=&quot;7C12373ADB9640E89C062A93F4962828&quot; /&gt;&lt;w:rsid w:val=&quot;001E56BE&quot; /&gt;&lt;w:rPr&gt;&lt;w:lang w:val=&quot;de-CH&quot; w:eastAsia=&quot;de-CH&quot; /&gt;&lt;/w:rPr&gt;&lt;/w:style&gt;&lt;w:style w:type=&quot;paragraph&quot; w:customStyle=&quot;1&quot; w:styleId=&quot;073A96C2F2C447D08DD3E4DD75E8DD24&quot;&gt;&lt;w:name w:val=&quot;073A96C2F2C447D08DD3E4DD75E8DD24&quot; /&gt;&lt;w:rsid w:val=&quot;001E56BE&quot; /&gt;&lt;w:rPr&gt;&lt;w:lang w:val=&quot;de-CH&quot; w:eastAsia=&quot;de-CH&quot; /&gt;&lt;/w:rPr&gt;&lt;/w:style&gt;&lt;w:style w:type=&quot;paragraph&quot; w:customStyle=&quot;1&quot; w:styleId=&quot;711CCE42E55546059474A7DC804D1B92&quot;&gt;&lt;w:name w:val=&quot;711CCE42E55546059474A7DC804D1B92&quot; /&gt;&lt;w:rsid w:val=&quot;001E56BE&quot; /&gt;&lt;w:rPr&gt;&lt;w:lang w:val=&quot;de-CH&quot; w:eastAsia=&quot;de-CH&quot; /&gt;&lt;/w:rPr&gt;&lt;/w:style&gt;&lt;w:style w:type=&quot;paragraph&quot; w:customStyle=&quot;1&quot; w:styleId=&quot;CF2DE0AC7598473C9D58968E64DDA459&quot;&gt;&lt;w:name w:val=&quot;CF2DE0AC7598473C9D58968E64DDA459&quot; /&gt;&lt;w:rsid w:val=&quot;001E56BE&quot; /&gt;&lt;w:rPr&gt;&lt;w:lang w:val=&quot;de-CH&quot; w:eastAsia=&quot;de-CH&quot; /&gt;&lt;/w:rPr&gt;&lt;/w:style&gt;&lt;w:style w:type=&quot;paragraph&quot; w:customStyle=&quot;1&quot; w:styleId=&quot;073A96C2F2C447D08DD3E4DD75E8DD241&quot;&gt;&lt;w:name w:val=&quot;073A96C2F2C447D08DD3E4DD75E8DD241&quot; /&gt;&lt;w:rsid w:val=&quot;001E56BE&quot; /&gt;&lt;w:pPr&gt;&lt;w:spacing w:after=&quot;0&quot; w:line=&quot;240&quot; w:lineRule=&quot;atLeast&quot; /&gt;&lt;/w:pPr&gt;&lt;w:rPr&gt;&lt;w:rFonts w:ascii=&quot;Arial&quot; w:eastAsia=&quot;Calibri&quot; w:hAnsi=&quot;Arial&quot; w:cs=&quot;Times New Roman&quot; /&gt;&lt;w:sz w:val=&quot;15&quot; /&gt;&lt;w:lang w:val=&quot;de-CH&quot; /&gt;&lt;/w:rPr&gt;&lt;/w:style&gt;&lt;w:style w:type=&quot;paragraph&quot; w:customStyle=&quot;1&quot; w:styleId=&quot;0FA501E5E2EF46BB8CD3F7555F1200BE&quot;&gt;&lt;w:name w:val=&quot;0FA501E5E2EF46BB8CD3F7555F1200BE&quot; /&gt;&lt;w:rsid w:val=&quot;001E56BE&quot; /&gt;&lt;w:rPr&gt;&lt;w:lang w:val=&quot;de-CH&quot; w:eastAsia=&quot;de-CH&quot; /&gt;&lt;/w:rPr&gt;&lt;/w:style&gt;&lt;w:style w:type=&quot;paragraph&quot; w:customStyle=&quot;1&quot; w:styleId=&quot;C19107CBC9984CCF99D7E12AB8FEBEC3&quot;&gt;&lt;w:name w:val=&quot;C19107CBC9984CCF99D7E12AB8FEBEC3&quot; /&gt;&lt;w:rsid w:val=&quot;001E56BE&quot; /&gt;&lt;w:rPr&gt;&lt;w:lang w:val=&quot;de-CH&quot; w:eastAsia=&quot;de-CH&quot; /&gt;&lt;/w:rPr&gt;&lt;/w:style&gt;&lt;w:style w:type=&quot;paragraph&quot; w:customStyle=&quot;1&quot; w:styleId=&quot;073A96C2F2C447D08DD3E4DD75E8DD242&quot;&gt;&lt;w:name w:val=&quot;073A96C2F2C447D08DD3E4DD75E8DD242&quot; /&gt;&lt;w:rsid w:val=&quot;001E56BE&quot; /&gt;&lt;w:pPr&gt;&lt;w:spacing w:after=&quot;0&quot; w:line=&quot;240&quot; w:lineRule=&quot;atLeast&quot; /&gt;&lt;/w:pPr&gt;&lt;w:rPr&gt;&lt;w:rFonts w:ascii=&quot;Arial&quot; w:eastAsia=&quot;Calibri&quot; w:hAnsi=&quot;Arial&quot; w:cs=&quot;Times New Roman&quot; /&gt;&lt;w:sz w:val=&quot;15&quot; /&gt;&lt;w:lang w:val=&quot;de-CH&quot; /&gt;&lt;/w:rPr&gt;&lt;/w:style&gt;&lt;w:style w:type=&quot;paragraph&quot; w:customStyle=&quot;1&quot; w:styleId=&quot;7EC5C4CFF72E40A9ADDDB0DC1CE75E57&quot;&gt;&lt;w:name w:val=&quot;7EC5C4CFF72E40A9ADDDB0DC1CE75E57&quot; /&gt;&lt;w:rsid w:val=&quot;001E56BE&quot; /&gt;&lt;w:rPr&gt;&lt;w:lang w:val=&quot;de-CH&quot; w:eastAsia=&quot;de-CH&quot; /&gt;&lt;/w:rPr&gt;&lt;/w:style&gt;&lt;w:style w:type=&quot;paragraph&quot; w:customStyle=&quot;1&quot; w:styleId=&quot;A96643D759794C18BA918D87227A6494&quot;&gt;&lt;w:name w:val=&quot;A96643D759794C18BA918D87227A6494&quot; /&gt;&lt;w:rsid w:val=&quot;001E56BE&quot; /&gt;&lt;w:rPr&gt;&lt;w:lang w:val=&quot;de-CH&quot; w:eastAsia=&quot;de-CH&quot; /&gt;&lt;/w:rPr&gt;&lt;/w:style&gt;&lt;w:style w:type=&quot;paragraph&quot; w:customStyle=&quot;1&quot; w:styleId=&quot;42554F1B296C47A8A7F3CCB54A291B22&quot;&gt;&lt;w:name w:val=&quot;42554F1B296C47A8A7F3CCB54A291B22&quot; /&gt;&lt;w:rsid w:val=&quot;001E56BE&quot; /&gt;&lt;w:rPr&gt;&lt;w:lang w:val=&quot;de-CH&quot; w:eastAsia=&quot;de-CH&quot; /&gt;&lt;/w:rPr&gt;&lt;/w:style&gt;&lt;w:style w:type=&quot;paragraph&quot; w:customStyle=&quot;1&quot; w:styleId=&quot;B56C47A6A3A3405483DF2E2913D8278F&quot;&gt;&lt;w:name w:val=&quot;B56C47A6A3A3405483DF2E2913D8278F&quot; /&gt;&lt;w:rsid w:val=&quot;001E56BE&quot; /&gt;&lt;w:rPr&gt;&lt;w:lang w:val=&quot;de-CH&quot; w:eastAsia=&quot;de-CH&quot; /&gt;&lt;/w:rPr&gt;&lt;/w:style&gt;&lt;w:style w:type=&quot;paragraph&quot; w:customStyle=&quot;1&quot; w:styleId=&quot;BBE6C45E59BE4093B280109481C02DB9&quot;&gt;&lt;w:name w:val=&quot;BBE6C45E59BE4093B280109481C02DB9&quot; /&gt;&lt;w:rsid w:val=&quot;001E56BE&quot; /&gt;&lt;w:rPr&gt;&lt;w:lang w:val=&quot;de-CH&quot; w:eastAsia=&quot;de-CH&quot; /&gt;&lt;/w:rPr&gt;&lt;/w:style&gt;&lt;w:style w:type=&quot;paragraph&quot; w:customStyle=&quot;1&quot; w:styleId=&quot;9DF6279DCBAC4F73BD46E996EFA65DE3&quot;&gt;&lt;w:name w:val=&quot;9DF6279DCBAC4F73BD46E996EFA65DE3&quot; /&gt;&lt;w:rsid w:val=&quot;001E56BE&quot; /&gt;&lt;w:rPr&gt;&lt;w:lang w:val=&quot;de-CH&quot; w:eastAsia=&quot;de-CH&quot; /&gt;&lt;/w:rPr&gt;&lt;/w:style&gt;&lt;w:style w:type=&quot;paragraph&quot; w:customStyle=&quot;1&quot; w:styleId=&quot;1BBCB507FE584998B38E30356FCB8911&quot;&gt;&lt;w:name w:val=&quot;1BBCB507FE584998B38E30356FCB8911&quot; /&gt;&lt;w:rsid w:val=&quot;001E56BE&quot; /&gt;&lt;w:rPr&gt;&lt;w:lang w:val=&quot;de-CH&quot; w:eastAsia=&quot;de-CH&quot; /&gt;&lt;/w:rPr&gt;&lt;/w:style&gt;&lt;w:style w:type=&quot;paragraph&quot; w:customStyle=&quot;1&quot; w:styleId=&quot;EB3242EB062E4668B03A9CEFF6290871&quot;&gt;&lt;w:name w:val=&quot;EB3242EB062E4668B03A9CEFF6290871&quot; /&gt;&lt;w:rsid w:val=&quot;001E56BE&quot; /&gt;&lt;w:rPr&gt;&lt;w:lang w:val=&quot;de-CH&quot; w:eastAsia=&quot;de-CH&quot; /&gt;&lt;/w:rPr&gt;&lt;/w:style&gt;&lt;w:style w:type=&quot;paragraph&quot; w:customStyle=&quot;1&quot; w:styleId=&quot;4F921A26D6EC4B86A42E8FD3C790B931&quot;&gt;&lt;w:name w:val=&quot;4F921A26D6EC4B86A42E8FD3C790B931&quot; /&gt;&lt;w:rsid w:val=&quot;001E56BE&quot; /&gt;&lt;w:rPr&gt;&lt;w:lang w:val=&quot;de-CH&quot; w:eastAsia=&quot;de-CH&quot; /&gt;&lt;/w:rPr&gt;&lt;/w:style&gt;&lt;w:style w:type=&quot;paragraph&quot; w:customStyle=&quot;1&quot; w:styleId=&quot;0EDCAC828320462D9312F37FA34B7B14&quot;&gt;&lt;w:name w:val=&quot;0EDCAC828320462D9312F37FA34B7B14&quot; /&gt;&lt;w:rsid w:val=&quot;001E56BE&quot; /&gt;&lt;w:rPr&gt;&lt;w:lang w:val=&quot;de-CH&quot; w:eastAsia=&quot;de-CH&quot; /&gt;&lt;/w:rPr&gt;&lt;/w:style&gt;&lt;w:style w:type=&quot;paragraph&quot; w:customStyle=&quot;1&quot; w:styleId=&quot;6B0514F2451F477E82A489E8ADC0ECDE&quot;&gt;&lt;w:name w:val=&quot;6B0514F2451F477E82A489E8ADC0ECDE&quot; /&gt;&lt;w:rsid w:val=&quot;001E56BE&quot; /&gt;&lt;w:rPr&gt;&lt;w:lang w:val=&quot;de-CH&quot; w:eastAsia=&quot;de-CH&quot; /&gt;&lt;/w:rPr&gt;&lt;/w:style&gt;&lt;w:style w:type=&quot;paragraph&quot; w:customStyle=&quot;1&quot; w:styleId=&quot;E4A42958140B49F58192A4663093EC23&quot;&gt;&lt;w:name w:val=&quot;E4A42958140B49F58192A4663093EC23&quot; /&gt;&lt;w:rsid w:val=&quot;001E56BE&quot; /&gt;&lt;w:rPr&gt;&lt;w:lang w:val=&quot;de-CH&quot; w:eastAsia=&quot;de-CH&quot; /&gt;&lt;/w:rPr&gt;&lt;/w:style&gt;&lt;w:style w:type=&quot;paragraph&quot; w:customStyle=&quot;1&quot; w:styleId=&quot;71F39EE3D7F745FA92CEDC8E2302888C&quot;&gt;&lt;w:name w:val=&quot;71F39EE3D7F745FA92CEDC8E2302888C&quot; /&gt;&lt;w:rsid w:val=&quot;001E56BE&quot; /&gt;&lt;w:rPr&gt;&lt;w:lang w:val=&quot;de-CH&quot; w:eastAsia=&quot;de-CH&quot; /&gt;&lt;/w:rPr&gt;&lt;/w:style&gt;&lt;w:style w:type=&quot;paragraph&quot; w:customStyle=&quot;1&quot; w:styleId=&quot;CEAE071DE113433AAE4D5DAE7385A1C8&quot;&gt;&lt;w:name w:val=&quot;CEAE071DE113433AAE4D5DAE7385A1C8&quot; /&gt;&lt;w:rsid w:val=&quot;001E56BE&quot; /&gt;&lt;w:rPr&gt;&lt;w:lang w:val=&quot;de-CH&quot; w:eastAsia=&quot;de-CH&quot; /&gt;&lt;/w:rPr&gt;&lt;/w:style&gt;&lt;w:style w:type=&quot;paragraph&quot; w:customStyle=&quot;1&quot; w:styleId=&quot;BA4649B945EE472DA6AF60290A964DA7&quot;&gt;&lt;w:name w:val=&quot;BA4649B945EE472DA6AF60290A964DA7&quot; /&gt;&lt;w:rsid w:val=&quot;001E56BE&quot; /&gt;&lt;w:rPr&gt;&lt;w:lang w:val=&quot;de-CH&quot; w:eastAsia=&quot;de-CH&quot; /&gt;&lt;/w:rPr&gt;&lt;/w:style&gt;&lt;w:style w:type=&quot;paragraph&quot; w:customStyle=&quot;1&quot; w:styleId=&quot;F71049C1ED844064B8E0CA07A30FC802&quot;&gt;&lt;w:name w:val=&quot;F71049C1ED844064B8E0CA07A30FC802&quot; /&gt;&lt;w:rsid w:val=&quot;001E56BE&quot; /&gt;&lt;w:rPr&gt;&lt;w:lang w:val=&quot;de-CH&quot; w:eastAsia=&quot;de-CH&quot; /&gt;&lt;/w:rPr&gt;&lt;/w:style&gt;&lt;w:style w:type=&quot;paragraph&quot; w:customStyle=&quot;1&quot; w:styleId=&quot;869BAFC87B594371ADBA589DA7325868&quot;&gt;&lt;w:name w:val=&quot;869BAFC87B594371ADBA589DA7325868&quot; /&gt;&lt;w:rsid w:val=&quot;00C00B09&quot; /&gt;&lt;w:rPr&gt;&lt;w:lang w:val=&quot;de-CH&quot; w:eastAsia=&quot;de-CH&quot; /&gt;&lt;/w:rPr&gt;&lt;/w:style&gt;&lt;w:style w:type=&quot;paragraph&quot; w:customStyle=&quot;1&quot; w:styleId=&quot;A7E736A53894487B92CC449E7D742C11&quot;&gt;&lt;w:name w:val=&quot;A7E736A53894487B92CC449E7D742C11&quot; /&gt;&lt;w:rsid w:val=&quot;00C00B09&quot; /&gt;&lt;w:rPr&gt;&lt;w:lang w:val=&quot;de-CH&quot; w:eastAsia=&quot;de-CH&quot; /&gt;&lt;/w:rPr&gt;&lt;/w:style&gt;&lt;w:style w:type=&quot;paragraph&quot; w:customStyle=&quot;1&quot; w:styleId=&quot;F2A845CA74BF4A368AA3C85DDB11C130&quot;&gt;&lt;w:name w:val=&quot;F2A845CA74BF4A368AA3C85DDB11C130&quot; /&gt;&lt;w:rsid w:val=&quot;00C00B09&quot; /&gt;&lt;w:rPr&gt;&lt;w:lang w:val=&quot;de-CH&quot; w:eastAsia=&quot;de-CH&quot; /&gt;&lt;/w:rPr&gt;&lt;/w:style&gt;&lt;w:style w:type=&quot;paragraph&quot; w:customStyle=&quot;1&quot; w:styleId=&quot;EAB73A91C887451DBEB5A17DA91240AD&quot;&gt;&lt;w:name w:val=&quot;EAB73A91C887451DBEB5A17DA91240AD&quot; /&gt;&lt;w:rsid w:val=&quot;00C00B09&quot; /&gt;&lt;w:rPr&gt;&lt;w:lang w:val=&quot;de-CH&quot; w:eastAsia=&quot;de-CH&quot; /&gt;&lt;/w:rPr&gt;&lt;/w:style&gt;&lt;w:style w:type=&quot;paragraph&quot; w:customStyle=&quot;1&quot; w:styleId=&quot;4E7D73820B78414D9B36126607F8A050&quot;&gt;&lt;w:name w:val=&quot;4E7D73820B78414D9B36126607F8A050&quot; /&gt;&lt;w:rsid w:val=&quot;00C00B09&quot; /&gt;&lt;w:rPr&gt;&lt;w:lang w:val=&quot;de-CH&quot; w:eastAsia=&quot;de-CH&quot; /&gt;&lt;/w:rPr&gt;&lt;/w:style&gt;&lt;w:style w:type=&quot;paragraph&quot; w:customStyle=&quot;1&quot; w:styleId=&quot;F1C68C095A194266B253D27F165E74EE&quot;&gt;&lt;w:name w:val=&quot;F1C68C095A194266B253D27F165E74EE&quot; /&gt;&lt;w:rsid w:val=&quot;00C00B09&quot; /&gt;&lt;w:rPr&gt;&lt;w:lang w:val=&quot;de-CH&quot; w:eastAsia=&quot;de-CH&quot; /&gt;&lt;/w:rPr&gt;&lt;/w:style&gt;&lt;w:style w:type=&quot;paragraph&quot; w:customStyle=&quot;1&quot; w:styleId=&quot;EBD00FF7940A45E68319BC6E38A4751E&quot;&gt;&lt;w:name w:val=&quot;EBD00FF7940A45E68319BC6E38A4751E&quot; /&gt;&lt;w:rsid w:val=&quot;00C00B09&quot; /&gt;&lt;w:rPr&gt;&lt;w:lang w:val=&quot;de-CH&quot; w:eastAsia=&quot;de-CH&quot; /&gt;&lt;/w:rPr&gt;&lt;/w:style&gt;&lt;w:style w:type=&quot;paragraph&quot; w:customStyle=&quot;1&quot; w:styleId=&quot;3A9A9935C0CE43F5B1AAFCC97BC7A893&quot;&gt;&lt;w:name w:val=&quot;3A9A9935C0CE43F5B1AAFCC97BC7A893&quot; /&gt;&lt;w:rsid w:val=&quot;00C00B09&quot; /&gt;&lt;w:rPr&gt;&lt;w:lang w:val=&quot;de-CH&quot; w:eastAsia=&quot;de-CH&quot; /&gt;&lt;/w:rPr&gt;&lt;/w:style&gt;&lt;w:style w:type=&quot;paragraph&quot; w:customStyle=&quot;1&quot; w:styleId=&quot;DE18A64FF56644C59CAD2E4A9E595F38&quot;&gt;&lt;w:name w:val=&quot;DE18A64FF56644C59CAD2E4A9E595F38&quot; /&gt;&lt;w:rsid w:val=&quot;00C00B09&quot; /&gt;&lt;w:rPr&gt;&lt;w:lang w:val=&quot;de-CH&quot; w:eastAsia=&quot;de-CH&quot; /&gt;&lt;/w:rPr&gt;&lt;/w:style&gt;&lt;w:style w:type=&quot;paragraph&quot; w:customStyle=&quot;1&quot; w:styleId=&quot;E2772E31639F4DE7B5FF8853D8381900&quot;&gt;&lt;w:name w:val=&quot;E2772E31639F4DE7B5FF8853D8381900&quot; /&gt;&lt;w:rsid w:val=&quot;00C00B09&quot; /&gt;&lt;w:rPr&gt;&lt;w:lang w:val=&quot;de-CH&quot; w:eastAsia=&quot;de-CH&quot; /&gt;&lt;/w:rPr&gt;&lt;/w:style&gt;&lt;w:style w:type=&quot;paragraph&quot; w:customStyle=&quot;1&quot; w:styleId=&quot;23B34A69A757490AB152FA2681C153A5&quot;&gt;&lt;w:name w:val=&quot;23B34A69A757490AB152FA2681C153A5&quot; /&gt;&lt;w:rsid w:val=&quot;00C00B09&quot; /&gt;&lt;w:rPr&gt;&lt;w:lang w:val=&quot;de-CH&quot; w:eastAsia=&quot;de-CH&quot; /&gt;&lt;/w:rPr&gt;&lt;/w:style&gt;&lt;w:style w:type=&quot;paragraph&quot; w:customStyle=&quot;1&quot; w:styleId=&quot;1E9548F93E364A8C8564D30C5B5A225E&quot;&gt;&lt;w:name w:val=&quot;1E9548F93E364A8C8564D30C5B5A225E&quot; /&gt;&lt;w:rsid w:val=&quot;00C00B09&quot; /&gt;&lt;w:rPr&gt;&lt;w:lang w:val=&quot;de-CH&quot; w:eastAsia=&quot;de-CH&quot; /&gt;&lt;/w:rPr&gt;&lt;/w:style&gt;&lt;w:style w:type=&quot;paragraph&quot; w:customStyle=&quot;1&quot; w:styleId=&quot;EA4270E450774C1F831443F05054A78F&quot;&gt;&lt;w:name w:val=&quot;EA4270E450774C1F831443F05054A78F&quot; /&gt;&lt;w:rsid w:val=&quot;00C00B09&quot; /&gt;&lt;w:rPr&gt;&lt;w:lang w:val=&quot;de-CH&quot; w:eastAsia=&quot;de-CH&quot; /&gt;&lt;/w:rPr&gt;&lt;/w:style&gt;&lt;w:style w:type=&quot;paragraph&quot; w:customStyle=&quot;1&quot; w:styleId=&quot;5B133E6C8DA04AAC9CF100C72AD7A3E7&quot;&gt;&lt;w:name w:val=&quot;5B133E6C8DA04AAC9CF100C72AD7A3E7&quot; /&gt;&lt;w:rsid w:val=&quot;00C00B09&quot; /&gt;&lt;w:rPr&gt;&lt;w:lang w:val=&quot;de-CH&quot; w:eastAsia=&quot;de-CH&quot; /&gt;&lt;/w:rPr&gt;&lt;/w:style&gt;&lt;w:style w:type=&quot;paragraph&quot; w:customStyle=&quot;1&quot; w:styleId=&quot;DDCEE1F03D6846068FE13A6FA235923B&quot;&gt;&lt;w:name w:val=&quot;DDCEE1F03D6846068FE13A6FA235923B&quot; /&gt;&lt;w:rsid w:val=&quot;00C00B09&quot; /&gt;&lt;w:rPr&gt;&lt;w:lang w:val=&quot;de-CH&quot; w:eastAsia=&quot;de-CH&quot; /&gt;&lt;/w:rPr&gt;&lt;/w:style&gt;&lt;w:style w:type=&quot;paragraph&quot; w:customStyle=&quot;1&quot; w:styleId=&quot;F9CC7222BF4A4A908CC6693CE545F2FA&quot;&gt;&lt;w:name w:val=&quot;F9CC7222BF4A4A908CC6693CE545F2FA&quot; /&gt;&lt;w:rsid w:val=&quot;00C00B09&quot; /&gt;&lt;w:rPr&gt;&lt;w:lang w:val=&quot;de-CH&quot; w:eastAsia=&quot;de-CH&quot; /&gt;&lt;/w:rPr&gt;&lt;/w:style&gt;&lt;w:style w:type=&quot;paragraph&quot; w:customStyle=&quot;1&quot; w:styleId=&quot;731DB1F5E3434910930DD860F6E52DCB&quot;&gt;&lt;w:name w:val=&quot;731DB1F5E3434910930DD860F6E52DCB&quot; /&gt;&lt;w:rsid w:val=&quot;007D417D&quot; /&gt;&lt;w:rPr&gt;&lt;w:lang w:val=&quot;de-CH&quot; w:eastAsia=&quot;de-CH&quot; /&gt;&lt;/w:rPr&gt;&lt;/w:style&gt;&lt;w:style w:type=&quot;paragraph&quot; w:customStyle=&quot;1&quot; w:styleId=&quot;A917757035824B7D8882626A7A07801B&quot;&gt;&lt;w:name w:val=&quot;A917757035824B7D8882626A7A07801B&quot; /&gt;&lt;w:rsid w:val=&quot;007D417D&quot; /&gt;&lt;w:rPr&gt;&lt;w:lang w:val=&quot;de-CH&quot; w:eastAsia=&quot;de-CH&quot; /&gt;&lt;/w:rPr&gt;&lt;/w:style&gt;&lt;w:style w:type=&quot;paragraph&quot; w:customStyle=&quot;1&quot; w:styleId=&quot;88F38999C4CF4036A3B149DC4F5FFD69&quot;&gt;&lt;w:name w:val=&quot;88F38999C4CF4036A3B149DC4F5FFD69&quot; /&gt;&lt;w:rsid w:val=&quot;007D417D&quot; /&gt;&lt;w:rPr&gt;&lt;w:lang w:val=&quot;de-CH&quot; w:eastAsia=&quot;de-CH&quot; /&gt;&lt;/w:rPr&gt;&lt;/w:style&gt;&lt;w:style w:type=&quot;paragraph&quot; w:customStyle=&quot;1&quot; w:styleId=&quot;070671423B1F4462BCD0D64EF0B6C6F7&quot;&gt;&lt;w:name w:val=&quot;070671423B1F4462BCD0D64EF0B6C6F7&quot; /&gt;&lt;w:rsid w:val=&quot;007D417D&quot; /&gt;&lt;w:rPr&gt;&lt;w:lang w:val=&quot;de-CH&quot; w:eastAsia=&quot;de-CH&quot; /&gt;&lt;/w:rPr&gt;&lt;/w:style&gt;&lt;w:style w:type=&quot;paragraph&quot; w:customStyle=&quot;1&quot; w:styleId=&quot;396FDE24F31044C1A685D15E8DA31C07&quot;&gt;&lt;w:name w:val=&quot;396FDE24F31044C1A685D15E8DA31C07&quot; /&gt;&lt;w:rsid w:val=&quot;007D417D&quot; /&gt;&lt;w:rPr&gt;&lt;w:lang w:val=&quot;de-CH&quot; w:eastAsia=&quot;de-CH&quot; /&gt;&lt;/w:rPr&gt;&lt;/w:style&gt;&lt;w:style w:type=&quot;paragraph&quot; w:customStyle=&quot;1&quot; w:styleId=&quot;7DB1F921E37A4564843853CCEE8C4FA3&quot;&gt;&lt;w:name w:val=&quot;7DB1F921E37A4564843853CCEE8C4FA3&quot; /&gt;&lt;w:rsid w:val=&quot;007D417D&quot; /&gt;&lt;w:rPr&gt;&lt;w:lang w:val=&quot;de-CH&quot; w:eastAsia=&quot;de-CH&quot; /&gt;&lt;/w:rPr&gt;&lt;/w:style&gt;&lt;w:style w:type=&quot;paragraph&quot; w:customStyle=&quot;1&quot; w:styleId=&quot;67000C4F84024D169DE6364E652DF3E2&quot;&gt;&lt;w:name w:val=&quot;67000C4F84024D169DE6364E652DF3E2&quot; /&gt;&lt;w:rsid w:val=&quot;007D417D&quot; /&gt;&lt;w:rPr&gt;&lt;w:lang w:val=&quot;de-CH&quot; w:eastAsia=&quot;de-CH&quot; /&gt;&lt;/w:rPr&gt;&lt;/w:style&gt;&lt;w:style w:type=&quot;paragraph&quot; w:customStyle=&quot;1&quot; w:styleId=&quot;B7A9BA1B3A93411195F47C9306C2CC6B&quot;&gt;&lt;w:name w:val=&quot;B7A9BA1B3A93411195F47C9306C2CC6B&quot; /&gt;&lt;w:rsid w:val=&quot;007D417D&quot; /&gt;&lt;w:rPr&gt;&lt;w:lang w:val=&quot;de-CH&quot; w:eastAsia=&quot;de-CH&quot; /&gt;&lt;/w:rPr&gt;&lt;/w:style&gt;&lt;w:style w:type=&quot;paragraph&quot; w:customStyle=&quot;1&quot; w:styleId=&quot;4B01B42D4DE94D3397B65D8392933622&quot;&gt;&lt;w:name w:val=&quot;4B01B42D4DE94D3397B65D8392933622&quot; /&gt;&lt;w:rsid w:val=&quot;007D417D&quot; /&gt;&lt;w:rPr&gt;&lt;w:lang w:val=&quot;de-CH&quot; w:eastAsia=&quot;de-CH&quot; /&gt;&lt;/w:rPr&gt;&lt;/w:style&gt;&lt;w:style w:type=&quot;paragraph&quot; w:customStyle=&quot;1&quot; w:styleId=&quot;0E23045B9B9948A7948B52D9466A83F5&quot;&gt;&lt;w:name w:val=&quot;0E23045B9B9948A7948B52D9466A83F5&quot; /&gt;&lt;w:rsid w:val=&quot;007D417D&quot; /&gt;&lt;w:rPr&gt;&lt;w:lang w:val=&quot;de-CH&quot; w:eastAsia=&quot;de-CH&quot; /&gt;&lt;/w:rPr&gt;&lt;/w:style&gt;&lt;w:style w:type=&quot;paragraph&quot; w:customStyle=&quot;1&quot; w:styleId=&quot;122C47BD54A449229F3DF3DABEB7EC49&quot;&gt;&lt;w:name w:val=&quot;122C47BD54A449229F3DF3DABEB7EC49&quot; /&gt;&lt;w:rsid w:val=&quot;007D417D&quot; /&gt;&lt;w:rPr&gt;&lt;w:lang w:val=&quot;de-CH&quot; w:eastAsia=&quot;de-CH&quot; /&gt;&lt;/w:rPr&gt;&lt;/w:style&gt;&lt;w:style w:type=&quot;paragraph&quot; w:customStyle=&quot;1&quot; w:styleId=&quot;8A19EE8FE5CD448693CC40704BC785DF&quot;&gt;&lt;w:name w:val=&quot;8A19EE8FE5CD448693CC40704BC785DF&quot; /&gt;&lt;w:rsid w:val=&quot;007D417D&quot; /&gt;&lt;w:rPr&gt;&lt;w:lang w:val=&quot;de-CH&quot; w:eastAsia=&quot;de-CH&quot; /&gt;&lt;/w:rPr&gt;&lt;/w:style&gt;&lt;w:style w:type=&quot;paragraph&quot; w:customStyle=&quot;1&quot; w:styleId=&quot;E4A5F227078444D7BA250F862945A95C&quot;&gt;&lt;w:name w:val=&quot;E4A5F227078444D7BA250F862945A95C&quot; /&gt;&lt;w:rsid w:val=&quot;007D417D&quot; /&gt;&lt;w:rPr&gt;&lt;w:lang w:val=&quot;de-CH&quot; w:eastAsia=&quot;de-CH&quot; /&gt;&lt;/w:rPr&gt;&lt;/w:style&gt;&lt;w:style w:type=&quot;paragraph&quot; w:customStyle=&quot;1&quot; w:styleId=&quot;14B35C50C5154F358815E5F8FFED5831&quot;&gt;&lt;w:name w:val=&quot;14B35C50C5154F358815E5F8FFED5831&quot; /&gt;&lt;w:rsid w:val=&quot;007D417D&quot; /&gt;&lt;w:rPr&gt;&lt;w:lang w:val=&quot;de-CH&quot; w:eastAsia=&quot;de-CH&quot; /&gt;&lt;/w:rPr&gt;&lt;/w:style&gt;&lt;w:style w:type=&quot;paragraph&quot; w:customStyle=&quot;1&quot; w:styleId=&quot;54C08FD3D6D34E02A744E09D69B515F0&quot;&gt;&lt;w:name w:val=&quot;54C08FD3D6D34E02A744E09D69B515F0&quot; /&gt;&lt;w:rsid w:val=&quot;007D417D&quot; /&gt;&lt;w:rPr&gt;&lt;w:lang w:val=&quot;de-CH&quot; w:eastAsia=&quot;de-CH&quot; /&gt;&lt;/w:rPr&gt;&lt;/w:style&gt;&lt;w:style w:type=&quot;paragraph&quot; w:customStyle=&quot;1&quot; w:styleId=&quot;599EEC68D126499B893C676006189C52&quot;&gt;&lt;w:name w:val=&quot;599EEC68D126499B893C676006189C52&quot; /&gt;&lt;w:rsid w:val=&quot;007D417D&quot; /&gt;&lt;w:rPr&gt;&lt;w:lang w:val=&quot;de-CH&quot; w:eastAsia=&quot;de-CH&quot; /&gt;&lt;/w:rPr&gt;&lt;/w:style&gt;&lt;w:style w:type=&quot;paragraph&quot; w:customStyle=&quot;1&quot; w:styleId=&quot;F590023107354BAF88D62AB13AA32FA4&quot;&gt;&lt;w:name w:val=&quot;F590023107354BAF88D62AB13AA32FA4&quot; /&gt;&lt;w:rsid w:val=&quot;007D417D&quot; /&gt;&lt;w:rPr&gt;&lt;w:lang w:val=&quot;de-CH&quot; w:eastAsia=&quot;de-CH&quot; /&gt;&lt;/w:rPr&gt;&lt;/w:style&gt;&lt;w:style w:type=&quot;paragraph&quot; w:customStyle=&quot;1&quot; w:styleId=&quot;D8729372078B42B1965CBFDFA8CD1C60&quot;&gt;&lt;w:name w:val=&quot;D8729372078B42B1965CBFDFA8CD1C60&quot; /&gt;&lt;w:rsid w:val=&quot;007D417D&quot; /&gt;&lt;w:rPr&gt;&lt;w:lang w:val=&quot;de-CH&quot; w:eastAsia=&quot;de-CH&quot; /&gt;&lt;/w:rPr&gt;&lt;/w:style&gt;&lt;w:style w:type=&quot;paragraph&quot; w:customStyle=&quot;1&quot; w:styleId=&quot;E8D69D194AD54193B6F4F090D7C1B3DA&quot;&gt;&lt;w:name w:val=&quot;E8D69D194AD54193B6F4F090D7C1B3DA&quot; /&gt;&lt;w:rsid w:val=&quot;007D417D&quot; /&gt;&lt;w:rPr&gt;&lt;w:lang w:val=&quot;de-CH&quot; w:eastAsia=&quot;de-CH&quot; /&gt;&lt;/w:rPr&gt;&lt;/w:style&gt;&lt;w:style w:type=&quot;paragraph&quot; w:customStyle=&quot;1&quot; w:styleId=&quot;F86BE49525BD45FAA33BEF9394173605&quot;&gt;&lt;w:name w:val=&quot;F86BE49525BD45FAA33BEF9394173605&quot; /&gt;&lt;w:rsid w:val=&quot;007D417D&quot; /&gt;&lt;w:rPr&gt;&lt;w:lang w:val=&quot;de-CH&quot; w:eastAsia=&quot;de-CH&quot; /&gt;&lt;/w:rPr&gt;&lt;/w:style&gt;&lt;w:style w:type=&quot;paragraph&quot; w:customStyle=&quot;1&quot; w:styleId=&quot;2BD56DF3A73349E7B7FF8E95ECC7013B&quot;&gt;&lt;w:name w:val=&quot;2BD56DF3A73349E7B7FF8E95ECC7013B&quot; /&gt;&lt;w:rsid w:val=&quot;007D417D&quot; /&gt;&lt;w:rPr&gt;&lt;w:lang w:val=&quot;de-CH&quot; w:eastAsia=&quot;de-CH&quot; /&gt;&lt;/w:rPr&gt;&lt;/w:style&gt;&lt;w:style w:type=&quot;paragraph&quot; w:customStyle=&quot;1&quot; w:styleId=&quot;60FA3F7144A243B8A5193BCEFD3677FB&quot;&gt;&lt;w:name w:val=&quot;60FA3F7144A243B8A5193BCEFD3677FB&quot; /&gt;&lt;w:rsid w:val=&quot;007D417D&quot; /&gt;&lt;w:rPr&gt;&lt;w:lang w:val=&quot;de-CH&quot; w:eastAsia=&quot;de-CH&quot; /&gt;&lt;/w:rPr&gt;&lt;/w:style&gt;&lt;w:style w:type=&quot;paragraph&quot; w:customStyle=&quot;1&quot; w:styleId=&quot;2A9DDB792753437BBA638F95AEC1EB72&quot;&gt;&lt;w:name w:val=&quot;2A9DDB792753437BBA638F95AEC1EB72&quot; /&gt;&lt;w:rsid w:val=&quot;007D417D&quot; /&gt;&lt;w:rPr&gt;&lt;w:lang w:val=&quot;de-CH&quot; w:eastAsia=&quot;de-CH&quot; /&gt;&lt;/w:rPr&gt;&lt;/w:style&gt;&lt;w:style w:type=&quot;paragraph&quot; w:customStyle=&quot;1&quot; w:styleId=&quot;17761E149FA942E590A465A18993983C&quot;&gt;&lt;w:name w:val=&quot;17761E149FA942E590A465A18993983C&quot; /&gt;&lt;w:rsid w:val=&quot;007D417D&quot; /&gt;&lt;w:rPr&gt;&lt;w:lang w:val=&quot;de-CH&quot; w:eastAsia=&quot;de-CH&quot; /&gt;&lt;/w:rPr&gt;&lt;/w:style&gt;&lt;w:style w:type=&quot;paragraph&quot; w:customStyle=&quot;1&quot; w:styleId=&quot;F562EE5FD6E3483093E850B4DC97F16D&quot;&gt;&lt;w:name w:val=&quot;F562EE5FD6E3483093E850B4DC97F16D&quot; /&gt;&lt;w:rsid w:val=&quot;007D417D&quot; /&gt;&lt;w:rPr&gt;&lt;w:lang w:val=&quot;de-CH&quot; w:eastAsia=&quot;de-CH&quot; /&gt;&lt;/w:rPr&gt;&lt;/w:style&gt;&lt;w:style w:type=&quot;paragraph&quot; w:customStyle=&quot;1&quot; w:styleId=&quot;499F4FBAA6754021A84AE6DA2D354750&quot;&gt;&lt;w:name w:val=&quot;499F4FBAA6754021A84AE6DA2D354750&quot; /&gt;&lt;w:rsid w:val=&quot;00C33FF2&quot; /&gt;&lt;w:rPr&gt;&lt;w:lang w:val=&quot;de-CH&quot; w:eastAsia=&quot;de-CH&quot; /&gt;&lt;/w:rPr&gt;&lt;/w:style&gt;&lt;w:style w:type=&quot;paragraph&quot; w:customStyle=&quot;1&quot; w:styleId=&quot;DF2E2A8CAFDA47999B5732311E99C047&quot;&gt;&lt;w:name w:val=&quot;DF2E2A8CAFDA47999B5732311E99C047&quot; /&gt;&lt;w:rsid w:val=&quot;00C33FF2&quot; /&gt;&lt;w:rPr&gt;&lt;w:lang w:val=&quot;de-CH&quot; w:eastAsia=&quot;de-CH&quot; /&gt;&lt;/w:rPr&gt;&lt;/w:style&gt;&lt;w:style w:type=&quot;paragraph&quot; w:customStyle=&quot;1&quot; w:styleId=&quot;7E6375DFED024057B526C590AF9D995F&quot;&gt;&lt;w:name w:val=&quot;7E6375DFED024057B526C590AF9D995F&quot; /&gt;&lt;w:rsid w:val=&quot;00C33FF2&quot; /&gt;&lt;w:rPr&gt;&lt;w:lang w:val=&quot;de-CH&quot; w:eastAsia=&quot;de-CH&quot; /&gt;&lt;/w:rPr&gt;&lt;/w:style&gt;&lt;w:style w:type=&quot;paragraph&quot; w:customStyle=&quot;1&quot; w:styleId=&quot;97BED12607C14E83889044699243EBE0&quot;&gt;&lt;w:name w:val=&quot;97BED12607C14E83889044699243EBE0&quot; /&gt;&lt;w:rsid w:val=&quot;00C33FF2&quot; /&gt;&lt;w:rPr&gt;&lt;w:lang w:val=&quot;de-CH&quot; w:eastAsia=&quot;de-CH&quot; /&gt;&lt;/w:rPr&gt;&lt;/w:style&gt;&lt;w:style w:type=&quot;paragraph&quot; w:customStyle=&quot;1&quot; w:styleId=&quot;F4FD1D59EAF24F708510BD30E81850AD&quot;&gt;&lt;w:name w:val=&quot;F4FD1D59EAF24F708510BD30E81850AD&quot; /&gt;&lt;w:rsid w:val=&quot;00C33FF2&quot; /&gt;&lt;w:rPr&gt;&lt;w:lang w:val=&quot;de-CH&quot; w:eastAsia=&quot;de-CH&quot; /&gt;&lt;/w:rPr&gt;&lt;/w:style&gt;&lt;w:style w:type=&quot;paragraph&quot; w:customStyle=&quot;1&quot; w:styleId=&quot;63AE96968E6F483FAE0347E30E836D5E&quot;&gt;&lt;w:name w:val=&quot;63AE96968E6F483FAE0347E30E836D5E&quot; /&gt;&lt;w:rsid w:val=&quot;00C33FF2&quot; /&gt;&lt;w:rPr&gt;&lt;w:lang w:val=&quot;de-CH&quot; w:eastAsia=&quot;de-CH&quot; /&gt;&lt;/w:rPr&gt;&lt;/w:style&gt;&lt;w:style w:type=&quot;paragraph&quot; w:customStyle=&quot;1&quot; w:styleId=&quot;0F1563BD4EFE4D578E4D41251A5911C1&quot;&gt;&lt;w:name w:val=&quot;0F1563BD4EFE4D578E4D41251A5911C1&quot; /&gt;&lt;w:rsid w:val=&quot;00C33FF2&quot; /&gt;&lt;w:rPr&gt;&lt;w:lang w:val=&quot;de-CH&quot; w:eastAsia=&quot;de-CH&quot; /&gt;&lt;/w:rPr&gt;&lt;/w:style&gt;&lt;w:style w:type=&quot;paragraph&quot; w:customStyle=&quot;1&quot; w:styleId=&quot;6370A818C911406BA5A341258EFA88CC&quot;&gt;&lt;w:name w:val=&quot;6370A818C911406BA5A341258EFA88CC&quot; /&gt;&lt;w:rsid w:val=&quot;00C33FF2&quot; /&gt;&lt;w:rPr&gt;&lt;w:lang w:val=&quot;de-CH&quot; w:eastAsia=&quot;de-CH&quot; /&gt;&lt;/w:rPr&gt;&lt;/w:style&gt;&lt;w:style w:type=&quot;paragraph&quot; w:customStyle=&quot;1&quot; w:styleId=&quot;8A854D621AD54673BB15CFDC89819B3F&quot;&gt;&lt;w:name w:val=&quot;8A854D621AD54673BB15CFDC89819B3F&quot; /&gt;&lt;w:rsid w:val=&quot;00C33FF2&quot; /&gt;&lt;w:rPr&gt;&lt;w:lang w:val=&quot;de-CH&quot; w:eastAsia=&quot;de-CH&quot; /&gt;&lt;/w:rPr&gt;&lt;/w:style&gt;&lt;w:style w:type=&quot;paragraph&quot; w:customStyle=&quot;1&quot; w:styleId=&quot;B1D5B5295BE24944A579809EFDAA61B1&quot;&gt;&lt;w:name w:val=&quot;B1D5B5295BE24944A579809EFDAA61B1&quot; /&gt;&lt;w:rsid w:val=&quot;00C33FF2&quot; /&gt;&lt;w:rPr&gt;&lt;w:lang w:val=&quot;de-CH&quot; w:eastAsia=&quot;de-CH&quot; /&gt;&lt;/w:rPr&gt;&lt;/w:style&gt;&lt;w:style w:type=&quot;paragraph&quot; w:customStyle=&quot;1&quot; w:styleId=&quot;739DBBD7288B4285954B8ED0E9FE6CEE&quot;&gt;&lt;w:name w:val=&quot;739DBBD7288B4285954B8ED0E9FE6CEE&quot; /&gt;&lt;w:rsid w:val=&quot;00C33FF2&quot; /&gt;&lt;w:rPr&gt;&lt;w:lang w:val=&quot;de-CH&quot; w:eastAsia=&quot;de-CH&quot; /&gt;&lt;/w:rPr&gt;&lt;/w:style&gt;&lt;w:style w:type=&quot;paragraph&quot; w:customStyle=&quot;1&quot; w:styleId=&quot;898D16D5A1BE488FB0C276D5D82B7BC3&quot;&gt;&lt;w:name w:val=&quot;898D16D5A1BE488FB0C276D5D82B7BC3&quot; /&gt;&lt;w:rsid w:val=&quot;00C33FF2&quot; /&gt;&lt;w:rPr&gt;&lt;w:lang w:val=&quot;de-CH&quot; w:eastAsia=&quot;de-CH&quot; /&gt;&lt;/w:rPr&gt;&lt;/w:style&gt;&lt;w:style w:type=&quot;paragraph&quot; w:customStyle=&quot;1&quot; w:styleId=&quot;E78005A4A6F044E1B293EB25A86B9365&quot;&gt;&lt;w:name w:val=&quot;E78005A4A6F044E1B293EB25A86B9365&quot; /&gt;&lt;w:rsid w:val=&quot;00C33FF2&quot; /&gt;&lt;w:rPr&gt;&lt;w:lang w:val=&quot;de-CH&quot; w:eastAsia=&quot;de-CH&quot; /&gt;&lt;/w:rPr&gt;&lt;/w:style&gt;&lt;w:style w:type=&quot;paragraph&quot; w:customStyle=&quot;1&quot; w:styleId=&quot;16573DF40F2C41A19A05F3B16970C4C5&quot;&gt;&lt;w:name w:val=&quot;16573DF40F2C41A19A05F3B16970C4C5&quot; /&gt;&lt;w:rsid w:val=&quot;00C33FF2&quot; /&gt;&lt;w:rPr&gt;&lt;w:lang w:val=&quot;de-CH&quot; w:eastAsia=&quot;de-CH&quot; /&gt;&lt;/w:rPr&gt;&lt;/w:style&gt;&lt;w:style w:type=&quot;paragraph&quot; w:customStyle=&quot;1&quot; w:styleId=&quot;6320311602A94E649F64772FF9DEDE79&quot;&gt;&lt;w:name w:val=&quot;6320311602A94E649F64772FF9DEDE79&quot; /&gt;&lt;w:rsid w:val=&quot;00C33FF2&quot; /&gt;&lt;w:rPr&gt;&lt;w:lang w:val=&quot;de-CH&quot; w:eastAsia=&quot;de-CH&quot; /&gt;&lt;/w:rPr&gt;&lt;/w:style&gt;&lt;w:style w:type=&quot;paragraph&quot; w:customStyle=&quot;1&quot; w:styleId=&quot;8C452B47515B4DCAB304A03CD15DFF07&quot;&gt;&lt;w:name w:val=&quot;8C452B47515B4DCAB304A03CD15DFF07&quot; /&gt;&lt;w:rsid w:val=&quot;00C33FF2&quot; /&gt;&lt;w:rPr&gt;&lt;w:lang w:val=&quot;de-CH&quot; w:eastAsia=&quot;de-CH&quot; /&gt;&lt;/w:rPr&gt;&lt;/w:style&gt;&lt;w:style w:type=&quot;paragraph&quot; w:customStyle=&quot;1&quot; w:styleId=&quot;D5D5A54B4DBD49DE94FAC3E046F400FC&quot;&gt;&lt;w:name w:val=&quot;D5D5A54B4DBD49DE94FAC3E046F400FC&quot; /&gt;&lt;w:rsid w:val=&quot;00C33FF2&quot; /&gt;&lt;w:rPr&gt;&lt;w:lang w:val=&quot;de-CH&quot; w:eastAsia=&quot;de-CH&quot; /&gt;&lt;/w:rPr&gt;&lt;/w:style&gt;&lt;w:style w:type=&quot;paragraph&quot; w:customStyle=&quot;1&quot; w:styleId=&quot;1D20DE48016B4472914B39DB968239B6&quot;&gt;&lt;w:name w:val=&quot;1D20DE48016B4472914B39DB968239B6&quot; /&gt;&lt;w:rsid w:val=&quot;00C33FF2&quot; /&gt;&lt;w:rPr&gt;&lt;w:lang w:val=&quot;de-CH&quot; w:eastAsia=&quot;de-CH&quot; /&gt;&lt;/w:rPr&gt;&lt;/w:style&gt;&lt;w:style w:type=&quot;paragraph&quot; w:customStyle=&quot;1&quot; w:styleId=&quot;B2E485231F3E4054B3DD6428CB6BA033&quot;&gt;&lt;w:name w:val=&quot;B2E485231F3E4054B3DD6428CB6BA033&quot; /&gt;&lt;w:rsid w:val=&quot;00C33FF2&quot; /&gt;&lt;w:rPr&gt;&lt;w:lang w:val=&quot;de-CH&quot; w:eastAsia=&quot;de-CH&quot; /&gt;&lt;/w:rPr&gt;&lt;/w:style&gt;&lt;w:style w:type=&quot;paragraph&quot; w:customStyle=&quot;1&quot; w:styleId=&quot;FA8DA5C8D266425EBE2812B869E4FCD7&quot;&gt;&lt;w:name w:val=&quot;FA8DA5C8D266425EBE2812B869E4FCD7&quot; /&gt;&lt;w:rsid w:val=&quot;00C33FF2&quot; /&gt;&lt;w:rPr&gt;&lt;w:lang w:val=&quot;de-CH&quot; w:eastAsia=&quot;de-CH&quot; /&gt;&lt;/w:rPr&gt;&lt;/w:style&gt;&lt;w:style w:type=&quot;paragraph&quot; w:customStyle=&quot;1&quot; w:styleId=&quot;0A4393DD6A40474CB16D5E8B5CC5BC46&quot;&gt;&lt;w:name w:val=&quot;0A4393DD6A40474CB16D5E8B5CC5BC46&quot; /&gt;&lt;w:rsid w:val=&quot;00C33FF2&quot; /&gt;&lt;w:rPr&gt;&lt;w:lang w:val=&quot;de-CH&quot; w:eastAsia=&quot;de-CH&quot; /&gt;&lt;/w:rPr&gt;&lt;/w:style&gt;&lt;w:style w:type=&quot;paragraph&quot; w:customStyle=&quot;1&quot; w:styleId=&quot;79866E94603147EBAD9C92CC3DD0502D&quot;&gt;&lt;w:name w:val=&quot;79866E94603147EBAD9C92CC3DD0502D&quot; /&gt;&lt;w:rsid w:val=&quot;00C33FF2&quot; /&gt;&lt;w:rPr&gt;&lt;w:lang w:val=&quot;de-CH&quot; w:eastAsia=&quot;de-CH&quot; /&gt;&lt;/w:rPr&gt;&lt;/w:style&gt;&lt;w:style w:type=&quot;paragraph&quot; w:customStyle=&quot;1&quot; w:styleId=&quot;4EC403FB61DE4D0BBEFCFB15A0EC91BB&quot;&gt;&lt;w:name w:val=&quot;4EC403FB61DE4D0BBEFCFB15A0EC91BB&quot; /&gt;&lt;w:rsid w:val=&quot;008F240E&quot; /&gt;&lt;w:rPr&gt;&lt;w:lang w:val=&quot;de-CH&quot; w:eastAsia=&quot;de-CH&quot; /&gt;&lt;/w:rPr&gt;&lt;/w:style&gt;&lt;w:style w:type=&quot;paragraph&quot; w:customStyle=&quot;1&quot; w:styleId=&quot;F38414266490463B99FDBB4181797A14&quot;&gt;&lt;w:name w:val=&quot;F38414266490463B99FDBB4181797A14&quot; /&gt;&lt;w:rsid w:val=&quot;008F240E&quot; /&gt;&lt;w:rPr&gt;&lt;w:lang w:val=&quot;de-CH&quot; w:eastAsia=&quot;de-CH&quot; /&gt;&lt;/w:rPr&gt;&lt;/w:style&gt;&lt;w:style w:type=&quot;paragraph&quot; w:customStyle=&quot;1&quot; w:styleId=&quot;7FA369E7B8CD43838722F29C8F2E3B38&quot;&gt;&lt;w:name w:val=&quot;7FA369E7B8CD43838722F29C8F2E3B38&quot; /&gt;&lt;w:rsid w:val=&quot;008F240E&quot; /&gt;&lt;w:rPr&gt;&lt;w:lang w:val=&quot;de-CH&quot; w:eastAsia=&quot;de-CH&quot; /&gt;&lt;/w:rPr&gt;&lt;/w:style&gt;&lt;w:style w:type=&quot;paragraph&quot; w:customStyle=&quot;1&quot; w:styleId=&quot;694AA6FACC704C8B8CAC177423E7A808&quot;&gt;&lt;w:name w:val=&quot;694AA6FACC704C8B8CAC177423E7A808&quot; /&gt;&lt;w:rsid w:val=&quot;008F240E&quot; /&gt;&lt;w:rPr&gt;&lt;w:lang w:val=&quot;de-CH&quot; w:eastAsia=&quot;de-CH&quot; /&gt;&lt;/w:rPr&gt;&lt;/w:style&gt;&lt;w:style w:type=&quot;paragraph&quot; w:customStyle=&quot;1&quot; w:styleId=&quot;51859413F0B24E029F63E8467EF5A05C&quot;&gt;&lt;w:name w:val=&quot;51859413F0B24E029F63E8467EF5A05C&quot; /&gt;&lt;w:rsid w:val=&quot;008F240E&quot; /&gt;&lt;w:rPr&gt;&lt;w:lang w:val=&quot;de-CH&quot; w:eastAsia=&quot;de-CH&quot; /&gt;&lt;/w:rPr&gt;&lt;/w:style&gt;&lt;w:style w:type=&quot;paragraph&quot; w:customStyle=&quot;1&quot; w:styleId=&quot;43224366F3BD4FE38082EB78592CCF9A&quot;&gt;&lt;w:name w:val=&quot;43224366F3BD4FE38082EB78592CCF9A&quot; /&gt;&lt;w:rsid w:val=&quot;008F240E&quot; /&gt;&lt;w:rPr&gt;&lt;w:lang w:val=&quot;de-CH&quot; w:eastAsia=&quot;de-CH&quot; /&gt;&lt;/w:rPr&gt;&lt;/w:style&gt;&lt;w:style w:type=&quot;paragraph&quot; w:customStyle=&quot;1&quot; w:styleId=&quot;C5F01055E5ED4BD8A1A291640AC36E62&quot;&gt;&lt;w:name w:val=&quot;C5F01055E5ED4BD8A1A291640AC36E62&quot; /&gt;&lt;w:rsid w:val=&quot;008F240E&quot; /&gt;&lt;w:rPr&gt;&lt;w:lang w:val=&quot;de-CH&quot; w:eastAsia=&quot;de-CH&quot; /&gt;&lt;/w:rPr&gt;&lt;/w:style&gt;&lt;w:style w:type=&quot;paragraph&quot; w:customStyle=&quot;1&quot; w:styleId=&quot;794BF979E95C4866A21B2B6D7B86CC78&quot;&gt;&lt;w:name w:val=&quot;794BF979E95C4866A21B2B6D7B86CC78&quot; /&gt;&lt;w:rsid w:val=&quot;008F240E&quot; /&gt;&lt;w:rPr&gt;&lt;w:lang w:val=&quot;de-CH&quot; w:eastAsia=&quot;de-CH&quot; /&gt;&lt;/w:rPr&gt;&lt;/w:style&gt;&lt;w:style w:type=&quot;paragraph&quot; w:customStyle=&quot;1&quot; w:styleId=&quot;8070CE5E04D3443EB44A325FED22F8C2&quot;&gt;&lt;w:name w:val=&quot;8070CE5E04D3443EB44A325FED22F8C2&quot; /&gt;&lt;w:rsid w:val=&quot;008F240E&quot; /&gt;&lt;w:rPr&gt;&lt;w:lang w:val=&quot;de-CH&quot; w:eastAsia=&quot;de-CH&quot; /&gt;&lt;/w:rPr&gt;&lt;/w:style&gt;&lt;w:style w:type=&quot;paragraph&quot; w:customStyle=&quot;1&quot; w:styleId=&quot;92CE7AB16757416C9AA62E456DE971D8&quot;&gt;&lt;w:name w:val=&quot;92CE7AB16757416C9AA62E456DE971D8&quot; /&gt;&lt;w:rsid w:val=&quot;008F240E&quot; /&gt;&lt;w:rPr&gt;&lt;w:lang w:val=&quot;de-CH&quot; w:eastAsia=&quot;de-CH&quot; /&gt;&lt;/w:rPr&gt;&lt;/w:style&gt;&lt;w:style w:type=&quot;paragraph&quot; w:customStyle=&quot;1&quot; w:styleId=&quot;D96ECC613439491EB9847CEF9AE16183&quot;&gt;&lt;w:name w:val=&quot;D96ECC613439491EB9847CEF9AE16183&quot; /&gt;&lt;w:rsid w:val=&quot;008F240E&quot; /&gt;&lt;w:rPr&gt;&lt;w:lang w:val=&quot;de-CH&quot; w:eastAsia=&quot;de-CH&quot; /&gt;&lt;/w:rPr&gt;&lt;/w:style&gt;&lt;w:style w:type=&quot;paragraph&quot; w:customStyle=&quot;1&quot; w:styleId=&quot;2538E3C869544E77AD8CA1A141F091A9&quot;&gt;&lt;w:name w:val=&quot;2538E3C869544E77AD8CA1A141F091A9&quot; /&gt;&lt;w:rsid w:val=&quot;008F240E&quot; /&gt;&lt;w:rPr&gt;&lt;w:lang w:val=&quot;de-CH&quot; w:eastAsia=&quot;de-CH&quot; /&gt;&lt;/w:rPr&gt;&lt;/w:style&gt;&lt;w:style w:type=&quot;paragraph&quot; w:customStyle=&quot;1&quot; w:styleId=&quot;7CEFE4857D634D37A867170E01709300&quot;&gt;&lt;w:name w:val=&quot;7CEFE4857D634D37A867170E01709300&quot; /&gt;&lt;w:rsid w:val=&quot;008F240E&quot; /&gt;&lt;w:rPr&gt;&lt;w:lang w:val=&quot;de-CH&quot; w:eastAsia=&quot;de-CH&quot; /&gt;&lt;/w:rPr&gt;&lt;/w:style&gt;&lt;w:style w:type=&quot;paragraph&quot; w:customStyle=&quot;1&quot; w:styleId=&quot;06DF9EF6587A4EF5AFD5FD838835B6B4&quot;&gt;&lt;w:name w:val=&quot;06DF9EF6587A4EF5AFD5FD838835B6B4&quot; /&gt;&lt;w:rsid w:val=&quot;008F240E&quot; /&gt;&lt;w:rPr&gt;&lt;w:lang w:val=&quot;de-CH&quot; w:eastAsia=&quot;de-CH&quot; /&gt;&lt;/w:rPr&gt;&lt;/w:style&gt;&lt;w:style w:type=&quot;paragraph&quot; w:customStyle=&quot;1&quot; w:styleId=&quot;AE3758FD1F644CAF84B1C5D0B725ACC6&quot;&gt;&lt;w:name w:val=&quot;AE3758FD1F644CAF84B1C5D0B725ACC6&quot; /&gt;&lt;w:rsid w:val=&quot;008F240E&quot; /&gt;&lt;w:rPr&gt;&lt;w:lang w:val=&quot;de-CH&quot; w:eastAsia=&quot;de-CH&quot; /&gt;&lt;/w:rPr&gt;&lt;/w:style&gt;&lt;w:style w:type=&quot;paragraph&quot; w:customStyle=&quot;1&quot; w:styleId=&quot;94259DC40DDC4FF59E1183C80528DFBC&quot;&gt;&lt;w:name w:val=&quot;94259DC40DDC4FF59E1183C80528DFBC&quot; /&gt;&lt;w:rsid w:val=&quot;008F240E&quot; /&gt;&lt;w:rPr&gt;&lt;w:lang w:val=&quot;de-CH&quot; w:eastAsia=&quot;de-CH&quot; /&gt;&lt;/w:rPr&gt;&lt;/w:style&gt;&lt;w:style w:type=&quot;paragraph&quot; w:customStyle=&quot;1&quot; w:styleId=&quot;4A91F1A3664748ADA5C25ACE592F61E4&quot;&gt;&lt;w:name w:val=&quot;4A91F1A3664748ADA5C25ACE592F61E4&quot; /&gt;&lt;w:rsid w:val=&quot;00FA297D&quot; /&gt;&lt;w:rPr&gt;&lt;w:lang w:val=&quot;de-CH&quot; w:eastAsia=&quot;de-CH&quot; /&gt;&lt;/w:rPr&gt;&lt;/w:style&gt;&lt;w:style w:type=&quot;paragraph&quot; w:customStyle=&quot;1&quot; w:styleId=&quot;6D3DA9704E8841C09E398C5EA068A2D5&quot;&gt;&lt;w:name w:val=&quot;6D3DA9704E8841C09E398C5EA068A2D5&quot; /&gt;&lt;w:rsid w:val=&quot;00FA297D&quot; /&gt;&lt;w:rPr&gt;&lt;w:lang w:val=&quot;de-CH&quot; w:eastAsia=&quot;de-CH&quot; /&gt;&lt;/w:rPr&gt;&lt;/w:style&gt;&lt;w:style w:type=&quot;paragraph&quot; w:customStyle=&quot;1&quot; w:styleId=&quot;0D9F7CC06FA24A36A0B52AE28453969F&quot;&gt;&lt;w:name w:val=&quot;0D9F7CC06FA24A36A0B52AE28453969F&quot; /&gt;&lt;w:rsid w:val=&quot;00FA297D&quot; /&gt;&lt;w:rPr&gt;&lt;w:lang w:val=&quot;de-CH&quot; w:eastAsia=&quot;de-CH&quot; /&gt;&lt;/w:rPr&gt;&lt;/w:style&gt;&lt;w:style w:type=&quot;paragraph&quot; w:customStyle=&quot;1&quot; w:styleId=&quot;DF5CF710877842BE8F2F4F97F8D43913&quot;&gt;&lt;w:name w:val=&quot;DF5CF710877842BE8F2F4F97F8D43913&quot; /&gt;&lt;w:rsid w:val=&quot;00FA297D&quot; /&gt;&lt;w:rPr&gt;&lt;w:lang w:val=&quot;de-CH&quot; w:eastAsia=&quot;de-CH&quot; /&gt;&lt;/w:rPr&gt;&lt;/w:style&gt;&lt;w:style w:type=&quot;paragraph&quot; w:customStyle=&quot;1&quot; w:styleId=&quot;2EC67D93F26A4604B4417A48E3F9659F&quot;&gt;&lt;w:name w:val=&quot;2EC67D93F26A4604B4417A48E3F9659F&quot; /&gt;&lt;w:rsid w:val=&quot;00FA297D&quot; /&gt;&lt;w:rPr&gt;&lt;w:lang w:val=&quot;de-CH&quot; w:eastAsia=&quot;de-CH&quot; /&gt;&lt;/w:rPr&gt;&lt;/w:style&gt;&lt;w:style w:type=&quot;paragraph&quot; w:customStyle=&quot;1&quot; w:styleId=&quot;8345F134E28346CCB2705F73756EE52F&quot;&gt;&lt;w:name w:val=&quot;8345F134E28346CCB2705F73756EE52F&quot; /&gt;&lt;w:rsid w:val=&quot;00FA297D&quot; /&gt;&lt;w:rPr&gt;&lt;w:lang w:val=&quot;de-CH&quot; w:eastAsia=&quot;de-CH&quot; /&gt;&lt;/w:rPr&gt;&lt;/w:style&gt;&lt;w:style w:type=&quot;paragraph&quot; w:customStyle=&quot;1&quot; w:styleId=&quot;8E8C0EF34ADA4D20995B918F4DF7629A&quot;&gt;&lt;w:name w:val=&quot;8E8C0EF34ADA4D20995B918F4DF7629A&quot; /&gt;&lt;w:rsid w:val=&quot;00FA297D&quot; /&gt;&lt;w:rPr&gt;&lt;w:lang w:val=&quot;de-CH&quot; w:eastAsia=&quot;de-CH&quot; /&gt;&lt;/w:rPr&gt;&lt;/w:style&gt;&lt;w:style w:type=&quot;paragraph&quot; w:customStyle=&quot;1&quot; w:styleId=&quot;BD28D04974584BEB8779742B614BD4F2&quot;&gt;&lt;w:name w:val=&quot;BD28D04974584BEB8779742B614BD4F2&quot; /&gt;&lt;w:rsid w:val=&quot;00FA297D&quot; /&gt;&lt;w:rPr&gt;&lt;w:lang w:val=&quot;de-CH&quot; w:eastAsia=&quot;de-CH&quot; /&gt;&lt;/w:rPr&gt;&lt;/w:style&gt;&lt;w:style w:type=&quot;paragraph&quot; w:customStyle=&quot;1&quot; w:styleId=&quot;26DBD75475C04ACE989562C85C7949D1&quot;&gt;&lt;w:name w:val=&quot;26DBD75475C04ACE989562C85C7949D1&quot; /&gt;&lt;w:rsid w:val=&quot;00FA297D&quot; /&gt;&lt;w:rPr&gt;&lt;w:lang w:val=&quot;de-CH&quot; w:eastAsia=&quot;de-CH&quot; /&gt;&lt;/w:rPr&gt;&lt;/w:style&gt;&lt;w:style w:type=&quot;paragraph&quot; w:customStyle=&quot;1&quot; w:styleId=&quot;8A32C48B1F07487CA67103F4073CAF50&quot;&gt;&lt;w:name w:val=&quot;8A32C48B1F07487CA67103F4073CAF50&quot; /&gt;&lt;w:rsid w:val=&quot;00FA297D&quot; /&gt;&lt;w:rPr&gt;&lt;w:lang w:val=&quot;de-CH&quot; w:eastAsia=&quot;de-CH&quot; /&gt;&lt;/w:rPr&gt;&lt;/w:style&gt;&lt;w:style w:type=&quot;paragraph&quot; w:customStyle=&quot;1&quot; w:styleId=&quot;72AAF18F612B4684BE84787FF3A9DC74&quot;&gt;&lt;w:name w:val=&quot;72AAF18F612B4684BE84787FF3A9DC74&quot; /&gt;&lt;w:rsid w:val=&quot;00FA297D&quot; /&gt;&lt;w:rPr&gt;&lt;w:lang w:val=&quot;de-CH&quot; w:eastAsia=&quot;de-CH&quot; /&gt;&lt;/w:rPr&gt;&lt;/w:style&gt;&lt;w:style w:type=&quot;paragraph&quot; w:customStyle=&quot;1&quot; w:styleId=&quot;92D51A9002174970A0FE2533E6B46CF9&quot;&gt;&lt;w:name w:val=&quot;92D51A9002174970A0FE2533E6B46CF9&quot; /&gt;&lt;w:rsid w:val=&quot;00FA297D&quot; /&gt;&lt;w:rPr&gt;&lt;w:lang w:val=&quot;de-CH&quot; w:eastAsia=&quot;de-CH&quot; /&gt;&lt;/w:rPr&gt;&lt;/w:style&gt;&lt;w:style w:type=&quot;paragraph&quot; w:customStyle=&quot;1&quot; w:styleId=&quot;062E635A5A6D4CA28FF86EAFC2A7B02E&quot;&gt;&lt;w:name w:val=&quot;062E635A5A6D4CA28FF86EAFC2A7B02E&quot; /&gt;&lt;w:rsid w:val=&quot;00FA297D&quot; /&gt;&lt;w:rPr&gt;&lt;w:lang w:val=&quot;de-CH&quot; w:eastAsia=&quot;de-CH&quot; /&gt;&lt;/w:rPr&gt;&lt;/w:style&gt;&lt;w:style w:type=&quot;paragraph&quot; w:customStyle=&quot;1&quot; w:styleId=&quot;7A940E062780402BAFFD7387FFF7B2FA&quot;&gt;&lt;w:name w:val=&quot;7A940E062780402BAFFD7387FFF7B2FA&quot; /&gt;&lt;w:rsid w:val=&quot;00FA297D&quot; /&gt;&lt;w:rPr&gt;&lt;w:lang w:val=&quot;de-CH&quot; w:eastAsia=&quot;de-CH&quot; /&gt;&lt;/w:rPr&gt;&lt;/w:style&gt;&lt;w:style w:type=&quot;paragraph&quot; w:customStyle=&quot;1&quot; w:styleId=&quot;8D360CAE289C4DF19D63BBC400EDC128&quot;&gt;&lt;w:name w:val=&quot;8D360CAE289C4DF19D63BBC400EDC128&quot; /&gt;&lt;w:rsid w:val=&quot;00FA297D&quot; /&gt;&lt;w:rPr&gt;&lt;w:lang w:val=&quot;de-CH&quot; w:eastAsia=&quot;de-CH&quot; /&gt;&lt;/w:rPr&gt;&lt;/w:style&gt;&lt;w:style w:type=&quot;paragraph&quot; w:customStyle=&quot;1&quot; w:styleId=&quot;74015FB194754B96B7B58023218EE4DB&quot;&gt;&lt;w:name w:val=&quot;74015FB194754B96B7B58023218EE4DB&quot; /&gt;&lt;w:rsid w:val=&quot;00FA297D&quot; /&gt;&lt;w:rPr&gt;&lt;w:lang w:val=&quot;de-CH&quot; w:eastAsia=&quot;de-CH&quot; /&gt;&lt;/w:rPr&gt;&lt;/w:style&gt;&lt;w:style w:type=&quot;paragraph&quot; w:customStyle=&quot;1&quot; w:styleId=&quot;FCF0329A7C4441968450B97BDCE1D07D&quot;&gt;&lt;w:name w:val=&quot;FCF0329A7C4441968450B97BDCE1D07D&quot; /&gt;&lt;w:rsid w:val=&quot;00FA297D&quot; /&gt;&lt;w:rPr&gt;&lt;w:lang w:val=&quot;de-CH&quot; w:eastAsia=&quot;de-CH&quot; /&gt;&lt;/w:rPr&gt;&lt;/w:style&gt;&lt;w:style w:type=&quot;paragraph&quot; w:customStyle=&quot;1&quot; w:styleId=&quot;21F74212976D4FF994D72EC348191456&quot;&gt;&lt;w:name w:val=&quot;21F74212976D4FF994D72EC348191456&quot; /&gt;&lt;w:rsid w:val=&quot;00FA297D&quot; /&gt;&lt;w:rPr&gt;&lt;w:lang w:val=&quot;de-CH&quot; w:eastAsia=&quot;de-CH&quot; /&gt;&lt;/w:rPr&gt;&lt;/w:style&gt;&lt;w:style w:type=&quot;paragraph&quot; w:customStyle=&quot;1&quot; w:styleId=&quot;2AB44EA8E8454AEB99F17A6D564B8290&quot;&gt;&lt;w:name w:val=&quot;2AB44EA8E8454AEB99F17A6D564B8290&quot; /&gt;&lt;w:rsid w:val=&quot;00FA297D&quot; /&gt;&lt;w:rPr&gt;&lt;w:lang w:val=&quot;de-CH&quot; w:eastAsia=&quot;de-CH&quot; /&gt;&lt;/w:rPr&gt;&lt;/w:style&gt;&lt;w:style w:type=&quot;paragraph&quot; w:customStyle=&quot;1&quot; w:styleId=&quot;2323AA1FA2C749B7847E12A5BB93F750&quot;&gt;&lt;w:name w:val=&quot;2323AA1FA2C749B7847E12A5BB93F750&quot; /&gt;&lt;w:rsid w:val=&quot;00FA297D&quot; /&gt;&lt;w:rPr&gt;&lt;w:lang w:val=&quot;de-CH&quot; w:eastAsia=&quot;de-CH&quot; /&gt;&lt;/w:rPr&gt;&lt;/w:style&gt;&lt;w:style w:type=&quot;paragraph&quot; w:customStyle=&quot;1&quot; w:styleId=&quot;C1580BBDB8DD407D965453487F9C945B&quot;&gt;&lt;w:name w:val=&quot;C1580BBDB8DD407D965453487F9C945B&quot; /&gt;&lt;w:rsid w:val=&quot;00FA297D&quot; /&gt;&lt;w:rPr&gt;&lt;w:lang w:val=&quot;de-CH&quot; w:eastAsia=&quot;de-CH&quot; /&gt;&lt;/w:rPr&gt;&lt;/w:style&gt;&lt;w:style w:type=&quot;paragraph&quot; w:customStyle=&quot;1&quot; w:styleId=&quot;E1D03F6E12BC4236AA5D879B16FE2E4D&quot;&gt;&lt;w:name w:val=&quot;E1D03F6E12BC4236AA5D879B16FE2E4D&quot; /&gt;&lt;w:rsid w:val=&quot;00FA297D&quot; /&gt;&lt;w:rPr&gt;&lt;w:lang w:val=&quot;de-CH&quot; w:eastAsia=&quot;de-CH&quot; /&gt;&lt;/w:rPr&gt;&lt;/w:style&gt;&lt;w:style w:type=&quot;paragraph&quot; w:customStyle=&quot;1&quot; w:styleId=&quot;9ABE4E116D6A417BAE5676FB706C94D5&quot;&gt;&lt;w:name w:val=&quot;9ABE4E116D6A417BAE5676FB706C94D5&quot; /&gt;&lt;w:rsid w:val=&quot;00FA297D&quot; /&gt;&lt;w:rPr&gt;&lt;w:lang w:val=&quot;de-CH&quot; w:eastAsia=&quot;de-CH&quot; /&gt;&lt;/w:rPr&gt;&lt;/w:style&gt;&lt;w:style w:type=&quot;paragraph&quot; w:customStyle=&quot;1&quot; w:styleId=&quot;78289F465CE645C7BAB0839564E76282&quot;&gt;&lt;w:name w:val=&quot;78289F465CE645C7BAB0839564E76282&quot; /&gt;&lt;w:rsid w:val=&quot;00FA297D&quot; /&gt;&lt;w:rPr&gt;&lt;w:lang w:val=&quot;de-CH&quot; w:eastAsia=&quot;de-CH&quot; /&gt;&lt;/w:rPr&gt;&lt;/w:style&gt;&lt;w:style w:type=&quot;paragraph&quot; w:customStyle=&quot;1&quot; w:styleId=&quot;B148FADFFDE043D48E1FCBA1775236AF&quot;&gt;&lt;w:name w:val=&quot;B148FADFFDE043D48E1FCBA1775236AF&quot; /&gt;&lt;w:rsid w:val=&quot;00FA297D&quot; /&gt;&lt;w:rPr&gt;&lt;w:lang w:val=&quot;de-CH&quot; w:eastAsia=&quot;de-CH&quot; /&gt;&lt;/w:rPr&gt;&lt;/w:style&gt;&lt;w:style w:type=&quot;paragraph&quot; w:customStyle=&quot;1&quot; w:styleId=&quot;6D22BF55C04C48D58D4E51FFB9C6BF21&quot;&gt;&lt;w:name w:val=&quot;6D22BF55C04C48D58D4E51FFB9C6BF21&quot; /&gt;&lt;w:rsid w:val=&quot;00FA297D&quot; /&gt;&lt;w:rPr&gt;&lt;w:lang w:val=&quot;de-CH&quot; w:eastAsia=&quot;de-CH&quot; /&gt;&lt;/w:rPr&gt;&lt;/w:style&gt;&lt;w:style w:type=&quot;paragraph&quot; w:customStyle=&quot;1&quot; w:styleId=&quot;445271E3D8E14D35A1E2761153971F44&quot;&gt;&lt;w:name w:val=&quot;445271E3D8E14D35A1E2761153971F44&quot; /&gt;&lt;w:rsid w:val=&quot;00FA297D&quot; /&gt;&lt;w:rPr&gt;&lt;w:lang w:val=&quot;de-CH&quot; w:eastAsia=&quot;de-CH&quot; /&gt;&lt;/w:rPr&gt;&lt;/w:style&gt;&lt;w:style w:type=&quot;paragraph&quot; w:customStyle=&quot;1&quot; w:styleId=&quot;922CD9C945B5467B9C8E1BAE5B4A9A79&quot;&gt;&lt;w:name w:val=&quot;922CD9C945B5467B9C8E1BAE5B4A9A79&quot; /&gt;&lt;w:rsid w:val=&quot;00FA297D&quot; /&gt;&lt;w:rPr&gt;&lt;w:lang w:val=&quot;de-CH&quot; w:eastAsia=&quot;de-CH&quot; /&gt;&lt;/w:rPr&gt;&lt;/w:style&gt;&lt;w:style w:type=&quot;paragraph&quot; w:customStyle=&quot;1&quot; w:styleId=&quot;13EBF46823DC42F795F03E01B29B21DD&quot;&gt;&lt;w:name w:val=&quot;13EBF46823DC42F795F03E01B29B21DD&quot; /&gt;&lt;w:rsid w:val=&quot;00FA297D&quot; /&gt;&lt;w:rPr&gt;&lt;w:lang w:val=&quot;de-CH&quot; w:eastAsia=&quot;de-CH&quot; /&gt;&lt;/w:rPr&gt;&lt;/w:style&gt;&lt;w:style w:type=&quot;paragraph&quot; w:customStyle=&quot;1&quot; w:styleId=&quot;17B19252317E493BA70CC5F5663DCB0C&quot;&gt;&lt;w:name w:val=&quot;17B19252317E493BA70CC5F5663DCB0C&quot; /&gt;&lt;w:rsid w:val=&quot;00FA297D&quot; /&gt;&lt;w:rPr&gt;&lt;w:lang w:val=&quot;de-CH&quot; w:eastAsia=&quot;de-CH&quot; /&gt;&lt;/w:rPr&gt;&lt;/w:style&gt;&lt;w:style w:type=&quot;paragraph&quot; w:customStyle=&quot;1&quot; w:styleId=&quot;0DB4451D65734D3480212B834E19BBF1&quot;&gt;&lt;w:name w:val=&quot;0DB4451D65734D3480212B834E19BBF1&quot; /&gt;&lt;w:rsid w:val=&quot;00FA297D&quot; /&gt;&lt;w:rPr&gt;&lt;w:lang w:val=&quot;de-CH&quot; w:eastAsia=&quot;de-CH&quot; /&gt;&lt;/w:rPr&gt;&lt;/w:style&gt;&lt;w:style w:type=&quot;paragraph&quot; w:customStyle=&quot;1&quot; w:styleId=&quot;7B5BC41F02824BFD94444B08A096F43F&quot;&gt;&lt;w:name w:val=&quot;7B5BC41F02824BFD94444B08A096F43F&quot; /&gt;&lt;w:rsid w:val=&quot;00FA297D&quot; /&gt;&lt;w:rPr&gt;&lt;w:lang w:val=&quot;de-CH&quot; w:eastAsia=&quot;de-CH&quot; /&gt;&lt;/w:rPr&gt;&lt;/w:style&gt;&lt;w:style w:type=&quot;paragraph&quot; w:customStyle=&quot;1&quot; w:styleId=&quot;2CFE22DEC6D24DC9B23978A5D3B1BD38&quot;&gt;&lt;w:name w:val=&quot;2CFE22DEC6D24DC9B23978A5D3B1BD38&quot; /&gt;&lt;w:rsid w:val=&quot;00FA297D&quot; /&gt;&lt;w:rPr&gt;&lt;w:lang w:val=&quot;de-CH&quot; w:eastAsia=&quot;de-CH&quot; /&gt;&lt;/w:rPr&gt;&lt;/w:style&gt;&lt;w:style w:type=&quot;paragraph&quot; w:customStyle=&quot;1&quot; w:styleId=&quot;F618AEB398424CD3801EAD749BA93D21&quot;&gt;&lt;w:name w:val=&quot;F618AEB398424CD3801EAD749BA93D21&quot; /&gt;&lt;w:rsid w:val=&quot;00FA297D&quot; /&gt;&lt;w:rPr&gt;&lt;w:lang w:val=&quot;de-CH&quot; w:eastAsia=&quot;de-CH&quot; /&gt;&lt;/w:rPr&gt;&lt;/w:style&gt;&lt;w:style w:type=&quot;paragraph&quot; w:customStyle=&quot;1&quot; w:styleId=&quot;B821728704B84D1A844EC984EFC78FED&quot;&gt;&lt;w:name w:val=&quot;B821728704B84D1A844EC984EFC78FED&quot; /&gt;&lt;w:rsid w:val=&quot;00FA297D&quot; /&gt;&lt;w:rPr&gt;&lt;w:lang w:val=&quot;de-CH&quot; w:eastAsia=&quot;de-CH&quot; /&gt;&lt;/w:rPr&gt;&lt;/w:style&gt;&lt;w:style w:type=&quot;paragraph&quot; w:customStyle=&quot;1&quot; w:styleId=&quot;40280B71E0C44CB1A4446F1CE7E5F00F&quot;&gt;&lt;w:name w:val=&quot;40280B71E0C44CB1A4446F1CE7E5F00F&quot; /&gt;&lt;w:rsid w:val=&quot;00FA297D&quot; /&gt;&lt;w:rPr&gt;&lt;w:lang w:val=&quot;de-CH&quot; w:eastAsia=&quot;de-CH&quot; /&gt;&lt;/w:rPr&gt;&lt;/w:style&gt;&lt;w:style w:type=&quot;paragraph&quot; w:customStyle=&quot;1&quot; w:styleId=&quot;964F138ECD2D445BAD40A8E4B4597786&quot;&gt;&lt;w:name w:val=&quot;964F138ECD2D445BAD40A8E4B4597786&quot; /&gt;&lt;w:rsid w:val=&quot;00FA297D&quot; /&gt;&lt;w:rPr&gt;&lt;w:lang w:val=&quot;de-CH&quot; w:eastAsia=&quot;de-CH&quot; /&gt;&lt;/w:rPr&gt;&lt;/w:style&gt;&lt;w:style w:type=&quot;paragraph&quot; w:customStyle=&quot;1&quot; w:styleId=&quot;8F0DA9941F6745589A42C70117888F48&quot;&gt;&lt;w:name w:val=&quot;8F0DA9941F6745589A42C70117888F48&quot; /&gt;&lt;w:rsid w:val=&quot;00FA297D&quot; /&gt;&lt;w:rPr&gt;&lt;w:lang w:val=&quot;de-CH&quot; w:eastAsia=&quot;de-CH&quot; /&gt;&lt;/w:rPr&gt;&lt;/w:style&gt;&lt;w:style w:type=&quot;paragraph&quot; w:customStyle=&quot;1&quot; w:styleId=&quot;9C4ED4DB6CAE4F1E9A1B4FF24EEEEF52&quot;&gt;&lt;w:name w:val=&quot;9C4ED4DB6CAE4F1E9A1B4FF24EEEEF52&quot; /&gt;&lt;w:rsid w:val=&quot;00D1649A&quot; /&gt;&lt;w:rPr&gt;&lt;w:lang w:val=&quot;de-CH&quot; w:eastAsia=&quot;de-CH&quot; /&gt;&lt;/w:rPr&gt;&lt;/w:style&gt;&lt;w:style w:type=&quot;paragraph&quot; w:customStyle=&quot;1&quot; w:styleId=&quot;E25F141E8C0A40BD89FCDBC4F41559A5&quot;&gt;&lt;w:name w:val=&quot;E25F141E8C0A40BD89FCDBC4F41559A5&quot; /&gt;&lt;w:rsid w:val=&quot;00D1649A&quot; /&gt;&lt;w:rPr&gt;&lt;w:lang w:val=&quot;de-CH&quot; w:eastAsia=&quot;de-CH&quot; /&gt;&lt;/w:rPr&gt;&lt;/w:style&gt;&lt;w:style w:type=&quot;paragraph&quot; w:customStyle=&quot;1&quot; w:styleId=&quot;EC2F6B1595CB4741AC05289A7512D4D5&quot;&gt;&lt;w:name w:val=&quot;EC2F6B1595CB4741AC05289A7512D4D5&quot; /&gt;&lt;w:rsid w:val=&quot;00D1649A&quot; /&gt;&lt;w:rPr&gt;&lt;w:lang w:val=&quot;de-CH&quot; w:eastAsia=&quot;de-CH&quot; /&gt;&lt;/w:rPr&gt;&lt;/w:style&gt;&lt;w:style w:type=&quot;paragraph&quot; w:customStyle=&quot;1&quot; w:styleId=&quot;34A1033D84714BE590EDA9DAB1110631&quot;&gt;&lt;w:name w:val=&quot;34A1033D84714BE590EDA9DAB1110631&quot; /&gt;&lt;w:rsid w:val=&quot;00D1649A&quot; /&gt;&lt;w:rPr&gt;&lt;w:lang w:val=&quot;de-CH&quot; w:eastAsia=&quot;de-CH&quot; /&gt;&lt;/w:rPr&gt;&lt;/w:style&gt;&lt;w:style w:type=&quot;paragraph&quot; w:customStyle=&quot;1&quot; w:styleId=&quot;1B3566CB30C64E6CA1C3C9A5BCEAA052&quot;&gt;&lt;w:name w:val=&quot;1B3566CB30C64E6CA1C3C9A5BCEAA052&quot; /&gt;&lt;w:rsid w:val=&quot;00D1649A&quot; /&gt;&lt;w:rPr&gt;&lt;w:lang w:val=&quot;de-CH&quot; w:eastAsia=&quot;de-CH&quot; /&gt;&lt;/w:rPr&gt;&lt;/w:style&gt;&lt;w:style w:type=&quot;paragraph&quot; w:customStyle=&quot;1&quot; w:styleId=&quot;CCC81A8AC2724D05A89EBE6F47AB3C8F&quot;&gt;&lt;w:name w:val=&quot;CCC81A8AC2724D05A89EBE6F47AB3C8F&quot; /&gt;&lt;w:rsid w:val=&quot;00D1649A&quot; /&gt;&lt;w:rPr&gt;&lt;w:lang w:val=&quot;de-CH&quot; w:eastAsia=&quot;de-CH&quot; /&gt;&lt;/w:rPr&gt;&lt;/w:style&gt;&lt;w:style w:type=&quot;paragraph&quot; w:customStyle=&quot;1&quot; w:styleId=&quot;7C29088481FD40B9BA8E0CB6B6ED7233&quot;&gt;&lt;w:name w:val=&quot;7C29088481FD40B9BA8E0CB6B6ED7233&quot; /&gt;&lt;w:rsid w:val=&quot;00D1649A&quot; /&gt;&lt;w:rPr&gt;&lt;w:lang w:val=&quot;de-CH&quot; w:eastAsia=&quot;de-CH&quot; /&gt;&lt;/w:rPr&gt;&lt;/w:style&gt;&lt;w:style w:type=&quot;paragraph&quot; w:customStyle=&quot;1&quot; w:styleId=&quot;B5E0D0F2EC2D4AE08EE0332C80E0A142&quot;&gt;&lt;w:name w:val=&quot;B5E0D0F2EC2D4AE08EE0332C80E0A142&quot; /&gt;&lt;w:rsid w:val=&quot;00D1649A&quot; /&gt;&lt;w:rPr&gt;&lt;w:lang w:val=&quot;de-CH&quot; w:eastAsia=&quot;de-CH&quot; /&gt;&lt;/w:rPr&gt;&lt;/w:style&gt;&lt;w:style w:type=&quot;paragraph&quot; w:customStyle=&quot;1&quot; w:styleId=&quot;CA4A03CC1B454590874FC00ED5B73612&quot;&gt;&lt;w:name w:val=&quot;CA4A03CC1B454590874FC00ED5B73612&quot; /&gt;&lt;w:rsid w:val=&quot;00D1649A&quot; /&gt;&lt;w:rPr&gt;&lt;w:lang w:val=&quot;de-CH&quot; w:eastAsia=&quot;de-CH&quot; /&gt;&lt;/w:rPr&gt;&lt;/w:style&gt;&lt;w:style w:type=&quot;paragraph&quot; w:customStyle=&quot;1&quot; w:styleId=&quot;8C481004C63E4B31B4CEFDF64F46D7C4&quot;&gt;&lt;w:name w:val=&quot;8C481004C63E4B31B4CEFDF64F46D7C4&quot; /&gt;&lt;w:rsid w:val=&quot;00D1649A&quot; /&gt;&lt;w:rPr&gt;&lt;w:lang w:val=&quot;de-CH&quot; w:eastAsia=&quot;de-CH&quot; /&gt;&lt;/w:rPr&gt;&lt;/w:style&gt;&lt;w:style w:type=&quot;paragraph&quot; w:customStyle=&quot;1&quot; w:styleId=&quot;6EDD2875997B410698E4C1AC3B6EA5BE&quot;&gt;&lt;w:name w:val=&quot;6EDD2875997B410698E4C1AC3B6EA5BE&quot; /&gt;&lt;w:rsid w:val=&quot;00D1649A&quot; /&gt;&lt;w:rPr&gt;&lt;w:lang w:val=&quot;de-CH&quot; w:eastAsia=&quot;de-CH&quot; /&gt;&lt;/w:rPr&gt;&lt;/w:style&gt;&lt;w:style w:type=&quot;paragraph&quot; w:customStyle=&quot;1&quot; w:styleId=&quot;CF9F18262A60465FB8A34CFEE296C14F&quot;&gt;&lt;w:name w:val=&quot;CF9F18262A60465FB8A34CFEE296C14F&quot; /&gt;&lt;w:rsid w:val=&quot;00D1649A&quot; /&gt;&lt;w:rPr&gt;&lt;w:lang w:val=&quot;de-CH&quot; w:eastAsia=&quot;de-CH&quot; /&gt;&lt;/w:rPr&gt;&lt;/w:style&gt;&lt;w:style w:type=&quot;paragraph&quot; w:customStyle=&quot;1&quot; w:styleId=&quot;5E5AF1F7E5C0435E8B37868E2EB89C62&quot;&gt;&lt;w:name w:val=&quot;5E5AF1F7E5C0435E8B37868E2EB89C62&quot; /&gt;&lt;w:rsid w:val=&quot;00D1649A&quot; /&gt;&lt;w:rPr&gt;&lt;w:lang w:val=&quot;de-CH&quot; w:eastAsia=&quot;de-CH&quot; /&gt;&lt;/w:rPr&gt;&lt;/w:style&gt;&lt;w:style w:type=&quot;paragraph&quot; w:customStyle=&quot;1&quot; w:styleId=&quot;4939408C304344178EAC37BE0C26757A&quot;&gt;&lt;w:name w:val=&quot;4939408C304344178EAC37BE0C26757A&quot; /&gt;&lt;w:rsid w:val=&quot;00D1649A&quot; /&gt;&lt;w:rPr&gt;&lt;w:lang w:val=&quot;de-CH&quot; w:eastAsia=&quot;de-CH&quot; /&gt;&lt;/w:rPr&gt;&lt;/w:style&gt;&lt;w:style w:type=&quot;paragraph&quot; w:customStyle=&quot;1&quot; w:styleId=&quot;19FBDB6D5B174E6E9C2A5FF6C8E09946&quot;&gt;&lt;w:name w:val=&quot;19FBDB6D5B174E6E9C2A5FF6C8E09946&quot; /&gt;&lt;w:rsid w:val=&quot;00D1649A&quot; /&gt;&lt;w:rPr&gt;&lt;w:lang w:val=&quot;de-CH&quot; w:eastAsia=&quot;de-CH&quot; /&gt;&lt;/w:rPr&gt;&lt;/w:style&gt;&lt;w:style w:type=&quot;paragraph&quot; w:customStyle=&quot;1&quot; w:styleId=&quot;59DE615AA564435799502683D016939B&quot;&gt;&lt;w:name w:val=&quot;59DE615AA564435799502683D016939B&quot; /&gt;&lt;w:rsid w:val=&quot;00D1649A&quot; /&gt;&lt;w:rPr&gt;&lt;w:lang w:val=&quot;de-CH&quot; w:eastAsia=&quot;de-CH&quot; /&gt;&lt;/w:rPr&gt;&lt;/w:style&gt;&lt;w:style w:type=&quot;paragraph&quot; w:customStyle=&quot;1&quot; w:styleId=&quot;C45D3020148B4DEFA9BB6475C2463CAA&quot;&gt;&lt;w:name w:val=&quot;C45D3020148B4DEFA9BB6475C2463CAA&quot; /&gt;&lt;w:rsid w:val=&quot;00D1649A&quot; /&gt;&lt;w:rPr&gt;&lt;w:lang w:val=&quot;de-CH&quot; w:eastAsia=&quot;de-CH&quot; /&gt;&lt;/w:rPr&gt;&lt;/w:style&gt;&lt;w:style w:type=&quot;paragraph&quot; w:customStyle=&quot;1&quot; w:styleId=&quot;40B7DAD628BC4240ADE8957AD82EA7A1&quot;&gt;&lt;w:name w:val=&quot;40B7DAD628BC4240ADE8957AD82EA7A1&quot; /&gt;&lt;w:rsid w:val=&quot;00D1649A&quot; /&gt;&lt;w:rPr&gt;&lt;w:lang w:val=&quot;de-CH&quot; w:eastAsia=&quot;de-CH&quot; /&gt;&lt;/w:rPr&gt;&lt;/w:style&gt;&lt;w:style w:type=&quot;paragraph&quot; w:customStyle=&quot;1&quot; w:styleId=&quot;86F1B9F3BD55401EB0384BF184F09679&quot;&gt;&lt;w:name w:val=&quot;86F1B9F3BD55401EB0384BF184F09679&quot; /&gt;&lt;w:rsid w:val=&quot;00D1649A&quot; /&gt;&lt;w:rPr&gt;&lt;w:lang w:val=&quot;de-CH&quot; w:eastAsia=&quot;de-CH&quot; /&gt;&lt;/w:rPr&gt;&lt;/w:style&gt;&lt;w:style w:type=&quot;paragraph&quot; w:customStyle=&quot;1&quot; w:styleId=&quot;0056915B1AE64BBC913B3F233B620FE9&quot;&gt;&lt;w:name w:val=&quot;0056915B1AE64BBC913B3F233B620FE9&quot; /&gt;&lt;w:rsid w:val=&quot;00D1649A&quot; /&gt;&lt;w:rPr&gt;&lt;w:lang w:val=&quot;de-CH&quot; w:eastAsia=&quot;de-CH&quot; /&gt;&lt;/w:rPr&gt;&lt;/w:style&gt;&lt;w:style w:type=&quot;paragraph&quot; w:customStyle=&quot;1&quot; w:styleId=&quot;4F9D7A8EB8E54304A2295E5D298B3FD2&quot;&gt;&lt;w:name w:val=&quot;4F9D7A8EB8E54304A2295E5D298B3FD2&quot; /&gt;&lt;w:rsid w:val=&quot;00D1649A&quot; /&gt;&lt;w:rPr&gt;&lt;w:lang w:val=&quot;de-CH&quot; w:eastAsia=&quot;de-CH&quot; /&gt;&lt;/w:rPr&gt;&lt;/w:style&gt;&lt;w:style w:type=&quot;paragraph&quot; w:customStyle=&quot;1&quot; w:styleId=&quot;851916EDDBE045338405C08886356C27&quot;&gt;&lt;w:name w:val=&quot;851916EDDBE045338405C08886356C27&quot; /&gt;&lt;w:rsid w:val=&quot;00D1649A&quot; /&gt;&lt;w:rPr&gt;&lt;w:lang w:val=&quot;de-CH&quot; w:eastAsia=&quot;de-CH&quot; /&gt;&lt;/w:rPr&gt;&lt;/w:style&gt;&lt;w:style w:type=&quot;paragraph&quot; w:customStyle=&quot;1&quot; w:styleId=&quot;E1121CCB047148E583598D173061B971&quot;&gt;&lt;w:name w:val=&quot;E1121CCB047148E583598D173061B971&quot; /&gt;&lt;w:rsid w:val=&quot;00D1649A&quot; /&gt;&lt;w:rPr&gt;&lt;w:lang w:val=&quot;de-CH&quot; w:eastAsia=&quot;de-CH&quot; /&gt;&lt;/w:rPr&gt;&lt;/w:style&gt;&lt;w:style w:type=&quot;paragraph&quot; w:customStyle=&quot;1&quot; w:styleId=&quot;FB6C5C39AE554120B5875B8C1FCE078B&quot;&gt;&lt;w:name w:val=&quot;FB6C5C39AE554120B5875B8C1FCE078B&quot; /&gt;&lt;w:rsid w:val=&quot;00D1649A&quot; /&gt;&lt;w:rPr&gt;&lt;w:lang w:val=&quot;de-CH&quot; w:eastAsia=&quot;de-CH&quot; /&gt;&lt;/w:rPr&gt;&lt;/w:style&gt;&lt;w:style w:type=&quot;paragraph&quot; w:customStyle=&quot;1&quot; w:styleId=&quot;DC5B7703572748A7894699318F4124BE&quot;&gt;&lt;w:name w:val=&quot;DC5B7703572748A7894699318F4124BE&quot; /&gt;&lt;w:rsid w:val=&quot;00E172E9&quot; /&gt;&lt;w:rPr&gt;&lt;w:lang w:val=&quot;de-CH&quot; w:eastAsia=&quot;de-CH&quot; /&gt;&lt;/w:rPr&gt;&lt;/w:style&gt;&lt;w:style w:type=&quot;paragraph&quot; w:customStyle=&quot;1&quot; w:styleId=&quot;9B14E7606BA84AD196485759EFB1D587&quot;&gt;&lt;w:name w:val=&quot;9B14E7606BA84AD196485759EFB1D587&quot; /&gt;&lt;w:rsid w:val=&quot;00E172E9&quot; /&gt;&lt;w:rPr&gt;&lt;w:lang w:val=&quot;de-CH&quot; w:eastAsia=&quot;de-CH&quot; /&gt;&lt;/w:rPr&gt;&lt;/w:style&gt;&lt;w:style w:type=&quot;paragraph&quot; w:customStyle=&quot;1&quot; w:styleId=&quot;3CD4923FF96A4577ADDC61B5E1D87525&quot;&gt;&lt;w:name w:val=&quot;3CD4923FF96A4577ADDC61B5E1D87525&quot; /&gt;&lt;w:rsid w:val=&quot;00E172E9&quot; /&gt;&lt;w:rPr&gt;&lt;w:lang w:val=&quot;de-CH&quot; w:eastAsia=&quot;de-CH&quot; /&gt;&lt;/w:rPr&gt;&lt;/w:style&gt;&lt;w:style w:type=&quot;paragraph&quot; w:customStyle=&quot;1&quot; w:styleId=&quot;0008018281514F31B9D0D3DB254289A3&quot;&gt;&lt;w:name w:val=&quot;0008018281514F31B9D0D3DB254289A3&quot; /&gt;&lt;w:rsid w:val=&quot;00E172E9&quot; /&gt;&lt;w:rPr&gt;&lt;w:lang w:val=&quot;de-CH&quot; w:eastAsia=&quot;de-CH&quot; /&gt;&lt;/w:rPr&gt;&lt;/w:style&gt;&lt;w:style w:type=&quot;paragraph&quot; w:customStyle=&quot;1&quot; w:styleId=&quot;EB25CCC71B7D4165AFB8A1A4A64B45DF&quot;&gt;&lt;w:name w:val=&quot;EB25CCC71B7D4165AFB8A1A4A64B45DF&quot; /&gt;&lt;w:rsid w:val=&quot;00E172E9&quot; /&gt;&lt;w:rPr&gt;&lt;w:lang w:val=&quot;de-CH&quot; w:eastAsia=&quot;de-CH&quot; /&gt;&lt;/w:rPr&gt;&lt;/w:style&gt;&lt;w:style w:type=&quot;paragraph&quot; w:customStyle=&quot;1&quot; w:styleId=&quot;03D4721EF9654D52998B5068805BE56F&quot;&gt;&lt;w:name w:val=&quot;03D4721EF9654D52998B5068805BE56F&quot; /&gt;&lt;w:rsid w:val=&quot;00E172E9&quot; /&gt;&lt;w:rPr&gt;&lt;w:lang w:val=&quot;de-CH&quot; w:eastAsia=&quot;de-CH&quot; /&gt;&lt;/w:rPr&gt;&lt;/w:style&gt;&lt;w:style w:type=&quot;paragraph&quot; w:customStyle=&quot;1&quot; w:styleId=&quot;0A2DE1B2B5A1471B96583EB5F032D89D&quot;&gt;&lt;w:name w:val=&quot;0A2DE1B2B5A1471B96583EB5F032D89D&quot; /&gt;&lt;w:rsid w:val=&quot;00E172E9&quot; /&gt;&lt;w:rPr&gt;&lt;w:lang w:val=&quot;de-CH&quot; w:eastAsia=&quot;de-CH&quot; /&gt;&lt;/w:rPr&gt;&lt;/w:style&gt;&lt;w:style w:type=&quot;paragraph&quot; w:customStyle=&quot;1&quot; w:styleId=&quot;59F2B8E2B14B474C96A5E9A1B1C2D048&quot;&gt;&lt;w:name w:val=&quot;59F2B8E2B14B474C96A5E9A1B1C2D048&quot; /&gt;&lt;w:rsid w:val=&quot;00E172E9&quot; /&gt;&lt;w:rPr&gt;&lt;w:lang w:val=&quot;de-CH&quot; w:eastAsia=&quot;de-CH&quot; /&gt;&lt;/w:rPr&gt;&lt;/w:style&gt;&lt;w:style w:type=&quot;paragraph&quot; w:customStyle=&quot;1&quot; w:styleId=&quot;AFBE2560C53F4209855A29BFE89BD887&quot;&gt;&lt;w:name w:val=&quot;AFBE2560C53F4209855A29BFE89BD887&quot; /&gt;&lt;w:rsid w:val=&quot;00E172E9&quot; /&gt;&lt;w:rPr&gt;&lt;w:lang w:val=&quot;de-CH&quot; w:eastAsia=&quot;de-CH&quot; /&gt;&lt;/w:rPr&gt;&lt;/w:style&gt;&lt;w:style w:type=&quot;paragraph&quot; w:customStyle=&quot;1&quot; w:styleId=&quot;7F1E113E9B524F1182F526CF2EF08429&quot;&gt;&lt;w:name w:val=&quot;7F1E113E9B524F1182F526CF2EF08429&quot; /&gt;&lt;w:rsid w:val=&quot;00E172E9&quot; /&gt;&lt;w:rPr&gt;&lt;w:lang w:val=&quot;de-CH&quot; w:eastAsia=&quot;de-CH&quot; /&gt;&lt;/w:rPr&gt;&lt;/w:style&gt;&lt;w:style w:type=&quot;paragraph&quot; w:customStyle=&quot;1&quot; w:styleId=&quot;4D24392E96AB4EF6AA07419D0EE84F42&quot;&gt;&lt;w:name w:val=&quot;4D24392E96AB4EF6AA07419D0EE84F42&quot; /&gt;&lt;w:rsid w:val=&quot;00E172E9&quot; /&gt;&lt;w:rPr&gt;&lt;w:lang w:val=&quot;de-CH&quot; w:eastAsia=&quot;de-CH&quot; /&gt;&lt;/w:rPr&gt;&lt;/w:style&gt;&lt;w:style w:type=&quot;paragraph&quot; w:customStyle=&quot;1&quot; w:styleId=&quot;3A096F4F07E04DA192E7F7D7E3E39FD1&quot;&gt;&lt;w:name w:val=&quot;3A096F4F07E04DA192E7F7D7E3E39FD1&quot; /&gt;&lt;w:rsid w:val=&quot;00E172E9&quot; /&gt;&lt;w:rPr&gt;&lt;w:lang w:val=&quot;de-CH&quot; w:eastAsia=&quot;de-CH&quot; /&gt;&lt;/w:rPr&gt;&lt;/w:style&gt;&lt;w:style w:type=&quot;paragraph&quot; w:customStyle=&quot;1&quot; w:styleId=&quot;1644D3A2ACCB4C8C92501403283EFD05&quot;&gt;&lt;w:name w:val=&quot;1644D3A2ACCB4C8C92501403283EFD05&quot; /&gt;&lt;w:rsid w:val=&quot;00E172E9&quot; /&gt;&lt;w:rPr&gt;&lt;w:lang w:val=&quot;de-CH&quot; w:eastAsia=&quot;de-CH&quot; /&gt;&lt;/w:rPr&gt;&lt;/w:style&gt;&lt;w:style w:type=&quot;paragraph&quot; w:customStyle=&quot;1&quot; w:styleId=&quot;0AC964E19D79488390D5E3B107158F06&quot;&gt;&lt;w:name w:val=&quot;0AC964E19D79488390D5E3B107158F06&quot; /&gt;&lt;w:rsid w:val=&quot;00E172E9&quot; /&gt;&lt;w:rPr&gt;&lt;w:lang w:val=&quot;de-CH&quot; w:eastAsia=&quot;de-CH&quot; /&gt;&lt;/w:rPr&gt;&lt;/w:style&gt;&lt;w:style w:type=&quot;paragraph&quot; w:customStyle=&quot;1&quot; w:styleId=&quot;B629E5960DE340769EEC8CBC0C43CA5E&quot;&gt;&lt;w:name w:val=&quot;B629E5960DE340769EEC8CBC0C43CA5E&quot; /&gt;&lt;w:rsid w:val=&quot;00E172E9&quot; /&gt;&lt;w:rPr&gt;&lt;w:lang w:val=&quot;de-CH&quot; w:eastAsia=&quot;de-CH&quot; /&gt;&lt;/w:rPr&gt;&lt;/w:style&gt;&lt;w:style w:type=&quot;paragraph&quot; w:customStyle=&quot;1&quot; w:styleId=&quot;33239E8465C94546A221BD59DBF876AE&quot;&gt;&lt;w:name w:val=&quot;33239E8465C94546A221BD59DBF876AE&quot; /&gt;&lt;w:rsid w:val=&quot;00E172E9&quot; /&gt;&lt;w:rPr&gt;&lt;w:lang w:val=&quot;de-CH&quot; w:eastAsia=&quot;de-CH&quot; /&gt;&lt;/w:rPr&gt;&lt;/w:style&gt;&lt;w:style w:type=&quot;paragraph&quot; w:customStyle=&quot;1&quot; w:styleId=&quot;7C5D708DA5CB4F8AB25FD364EB55D232&quot;&gt;&lt;w:name w:val=&quot;7C5D708DA5CB4F8AB25FD364EB55D232&quot; /&gt;&lt;w:rsid w:val=&quot;00E172E9&quot; /&gt;&lt;w:rPr&gt;&lt;w:lang w:val=&quot;de-CH&quot; w:eastAsia=&quot;de-CH&quot; /&gt;&lt;/w:rPr&gt;&lt;/w:style&gt;&lt;w:style w:type=&quot;paragraph&quot; w:customStyle=&quot;1&quot; w:styleId=&quot;C12E5B307F2E42938E0EB83119BBF06B&quot;&gt;&lt;w:name w:val=&quot;C12E5B307F2E42938E0EB83119BBF06B&quot; /&gt;&lt;w:rsid w:val=&quot;00E172E9&quot; /&gt;&lt;w:rPr&gt;&lt;w:lang w:val=&quot;de-CH&quot; w:eastAsia=&quot;de-CH&quot; /&gt;&lt;/w:rPr&gt;&lt;/w:style&gt;&lt;w:style w:type=&quot;paragraph&quot; w:customStyle=&quot;1&quot; w:styleId=&quot;"/>
    <w:docVar w:name="it-CH7_LanguageVersion" w:val="05F0DB97BEF94D72945B014C47163A53&quot;&gt;&lt;w:name w:val=&quot;05F0DB97BEF94D72945B014C47163A53&quot; /&gt;&lt;w:rsid w:val=&quot;00E172E9&quot; /&gt;&lt;w:rPr&gt;&lt;w:lang w:val=&quot;de-CH&quot; w:eastAsia=&quot;de-CH&quot; /&gt;&lt;/w:rPr&gt;&lt;/w:style&gt;&lt;w:style w:type=&quot;paragraph&quot; w:customStyle=&quot;1&quot; w:styleId=&quot;0BA1B0CF8F7C431E87F84CEE58A159A8&quot;&gt;&lt;w:name w:val=&quot;0BA1B0CF8F7C431E87F84CEE58A159A8&quot; /&gt;&lt;w:rsid w:val=&quot;00E172E9&quot; /&gt;&lt;w:rPr&gt;&lt;w:lang w:val=&quot;de-CH&quot; w:eastAsia=&quot;de-CH&quot; /&gt;&lt;/w:rPr&gt;&lt;/w:style&gt;&lt;w:style w:type=&quot;paragraph&quot; w:customStyle=&quot;1&quot; w:styleId=&quot;182CE5D142CB4463870474BBD8488AFD&quot;&gt;&lt;w:name w:val=&quot;182CE5D142CB4463870474BBD8488AFD&quot; /&gt;&lt;w:rsid w:val=&quot;00E172E9&quot; /&gt;&lt;w:rPr&gt;&lt;w:lang w:val=&quot;de-CH&quot; w:eastAsia=&quot;de-CH&quot; /&gt;&lt;/w:rPr&gt;&lt;/w:style&gt;&lt;w:style w:type=&quot;paragraph&quot; w:customStyle=&quot;1&quot; w:styleId=&quot;E332ACF3056044DCAB8DE614DE5D28AC&quot;&gt;&lt;w:name w:val=&quot;E332ACF3056044DCAB8DE614DE5D28AC&quot; /&gt;&lt;w:rsid w:val=&quot;00E172E9&quot; /&gt;&lt;w:rPr&gt;&lt;w:lang w:val=&quot;de-CH&quot; w:eastAsia=&quot;de-CH&quot; /&gt;&lt;/w:rPr&gt;&lt;/w:style&gt;&lt;w:style w:type=&quot;paragraph&quot; w:customStyle=&quot;1&quot; w:styleId=&quot;D396A86C0FCF45E2B83F9D2383CF6C41&quot;&gt;&lt;w:name w:val=&quot;D396A86C0FCF45E2B83F9D2383CF6C41&quot; /&gt;&lt;w:rsid w:val=&quot;00E172E9&quot; /&gt;&lt;w:rPr&gt;&lt;w:lang w:val=&quot;de-CH&quot; w:eastAsia=&quot;de-CH&quot; /&gt;&lt;/w:rPr&gt;&lt;/w:style&gt;&lt;w:style w:type=&quot;paragraph&quot; w:customStyle=&quot;1&quot; w:styleId=&quot;8E0A0CD395364EADB3D7E8BD718E91E3&quot;&gt;&lt;w:name w:val=&quot;8E0A0CD395364EADB3D7E8BD718E91E3&quot; /&gt;&lt;w:rsid w:val=&quot;00E172E9&quot; /&gt;&lt;w:rPr&gt;&lt;w:lang w:val=&quot;de-CH&quot; w:eastAsia=&quot;de-CH&quot; /&gt;&lt;/w:rPr&gt;&lt;/w:style&gt;&lt;w:style w:type=&quot;paragraph&quot; w:customStyle=&quot;1&quot; w:styleId=&quot;FF34ACC66A47438A8214FE6AE99DCA12&quot;&gt;&lt;w:name w:val=&quot;FF34ACC66A47438A8214FE6AE99DCA12&quot; /&gt;&lt;w:rsid w:val=&quot;00E172E9&quot; /&gt;&lt;w:rPr&gt;&lt;w:lang w:val=&quot;de-CH&quot; w:eastAsia=&quot;de-CH&quot; /&gt;&lt;/w:rPr&gt;&lt;/w:style&gt;&lt;w:style w:type=&quot;paragraph&quot; w:customStyle=&quot;1&quot; w:styleId=&quot;B8412B9A01C7418189F95A828B7064C1&quot;&gt;&lt;w:name w:val=&quot;B8412B9A01C7418189F95A828B7064C1&quot; /&gt;&lt;w:rsid w:val=&quot;00E172E9&quot; /&gt;&lt;w:rPr&gt;&lt;w:lang w:val=&quot;de-CH&quot; w:eastAsia=&quot;de-CH&quot; /&gt;&lt;/w:rPr&gt;&lt;/w:style&gt;&lt;w:style w:type=&quot;paragraph&quot; w:customStyle=&quot;1&quot; w:styleId=&quot;8ECBEE9F6ADC46A9B3262B15E0F9609D&quot;&gt;&lt;w:name w:val=&quot;8ECBEE9F6ADC46A9B3262B15E0F9609D&quot; /&gt;&lt;w:rsid w:val=&quot;00E172E9&quot; /&gt;&lt;w:rPr&gt;&lt;w:lang w:val=&quot;de-CH&quot; w:eastAsia=&quot;de-CH&quot; /&gt;&lt;/w:rPr&gt;&lt;/w:style&gt;&lt;w:style w:type=&quot;paragraph&quot; w:customStyle=&quot;1&quot; w:styleId=&quot;CC5AFC14F1284D1BB1A9978B21EF843B&quot;&gt;&lt;w:name w:val=&quot;CC5AFC14F1284D1BB1A9978B21EF843B&quot; /&gt;&lt;w:rsid w:val=&quot;00E172E9&quot; /&gt;&lt;w:rPr&gt;&lt;w:lang w:val=&quot;de-CH&quot; w:eastAsia=&quot;de-CH&quot; /&gt;&lt;/w:rPr&gt;&lt;/w:style&gt;&lt;w:style w:type=&quot;paragraph&quot; w:customStyle=&quot;1&quot; w:styleId=&quot;5DB7519ED2874381B39D5AE7045F5784&quot;&gt;&lt;w:name w:val=&quot;5DB7519ED2874381B39D5AE7045F5784&quot; /&gt;&lt;w:rsid w:val=&quot;00E172E9&quot; /&gt;&lt;w:rPr&gt;&lt;w:lang w:val=&quot;de-CH&quot; w:eastAsia=&quot;de-CH&quot; /&gt;&lt;/w:rPr&gt;&lt;/w:style&gt;&lt;w:style w:type=&quot;paragraph&quot; w:customStyle=&quot;1&quot; w:styleId=&quot;20DD2D48487F483CB42F313560DFA9F6&quot;&gt;&lt;w:name w:val=&quot;20DD2D48487F483CB42F313560DFA9F6&quot; /&gt;&lt;w:rsid w:val=&quot;00E172E9&quot; /&gt;&lt;w:rPr&gt;&lt;w:lang w:val=&quot;de-CH&quot; w:eastAsia=&quot;de-CH&quot; /&gt;&lt;/w:rPr&gt;&lt;/w:style&gt;&lt;w:style w:type=&quot;paragraph&quot; w:customStyle=&quot;1&quot; w:styleId=&quot;F87CF758632443B3B8FC0E032B205384&quot;&gt;&lt;w:name w:val=&quot;F87CF758632443B3B8FC0E032B205384&quot; /&gt;&lt;w:rsid w:val=&quot;00E172E9&quot; /&gt;&lt;w:rPr&gt;&lt;w:lang w:val=&quot;de-CH&quot; w:eastAsia=&quot;de-CH&quot; /&gt;&lt;/w:rPr&gt;&lt;/w:style&gt;&lt;w:style w:type=&quot;paragraph&quot; w:customStyle=&quot;1&quot; w:styleId=&quot;BD22DF53737E4A16ACAF82B275B874D9&quot;&gt;&lt;w:name w:val=&quot;BD22DF53737E4A16ACAF82B275B874D9&quot; /&gt;&lt;w:rsid w:val=&quot;00E172E9&quot; /&gt;&lt;w:rPr&gt;&lt;w:lang w:val=&quot;de-CH&quot; w:eastAsia=&quot;de-CH&quot; /&gt;&lt;/w:rPr&gt;&lt;/w:style&gt;&lt;w:style w:type=&quot;paragraph&quot; w:customStyle=&quot;1&quot; w:styleId=&quot;9DA87E710CD84941B0FB084640F07608&quot;&gt;&lt;w:name w:val=&quot;9DA87E710CD84941B0FB084640F07608&quot; /&gt;&lt;w:rsid w:val=&quot;00E172E9&quot; /&gt;&lt;w:rPr&gt;&lt;w:lang w:val=&quot;de-CH&quot; w:eastAsia=&quot;de-CH&quot; /&gt;&lt;/w:rPr&gt;&lt;/w:style&gt;&lt;w:style w:type=&quot;paragraph&quot; w:customStyle=&quot;1&quot; w:styleId=&quot;3152F3728B3F4B52B14D6076634C9A9F&quot;&gt;&lt;w:name w:val=&quot;3152F3728B3F4B52B14D6076634C9A9F&quot; /&gt;&lt;w:rsid w:val=&quot;00E172E9&quot; /&gt;&lt;w:rPr&gt;&lt;w:lang w:val=&quot;de-CH&quot; w:eastAsia=&quot;de-CH&quot; /&gt;&lt;/w:rPr&gt;&lt;/w:style&gt;&lt;w:style w:type=&quot;paragraph&quot; w:customStyle=&quot;1&quot; w:styleId=&quot;D8BC3894BB294636A3A09F3C0BFF2042&quot;&gt;&lt;w:name w:val=&quot;D8BC3894BB294636A3A09F3C0BFF2042&quot; /&gt;&lt;w:rsid w:val=&quot;00E172E9&quot; /&gt;&lt;w:rPr&gt;&lt;w:lang w:val=&quot;de-CH&quot; w:eastAsia=&quot;de-CH&quot; /&gt;&lt;/w:rPr&gt;&lt;/w:style&gt;&lt;w:style w:type=&quot;paragraph&quot; w:customStyle=&quot;1&quot; w:styleId=&quot;56A30A30A99A47F59D49376B971F84A1&quot;&gt;&lt;w:name w:val=&quot;56A30A30A99A47F59D49376B971F84A1&quot; /&gt;&lt;w:rsid w:val=&quot;00E172E9&quot; /&gt;&lt;w:rPr&gt;&lt;w:lang w:val=&quot;de-CH&quot; w:eastAsia=&quot;de-CH&quot; /&gt;&lt;/w:rPr&gt;&lt;/w:style&gt;&lt;w:style w:type=&quot;paragraph&quot; w:customStyle=&quot;1&quot; w:styleId=&quot;DB62BFDB467B42CC905047809B017D0F&quot;&gt;&lt;w:name w:val=&quot;DB62BFDB467B42CC905047809B017D0F&quot; /&gt;&lt;w:rsid w:val=&quot;00E172E9&quot; /&gt;&lt;w:rPr&gt;&lt;w:lang w:val=&quot;de-CH&quot; w:eastAsia=&quot;de-CH&quot; /&gt;&lt;/w:rPr&gt;&lt;/w:style&gt;&lt;w:style w:type=&quot;paragraph&quot; w:customStyle=&quot;1&quot; w:styleId=&quot;AC9C0D281ACE446294D2223002FD9B04&quot;&gt;&lt;w:name w:val=&quot;AC9C0D281ACE446294D2223002FD9B04&quot; /&gt;&lt;w:rsid w:val=&quot;00E172E9&quot; /&gt;&lt;w:rPr&gt;&lt;w:lang w:val=&quot;de-CH&quot; w:eastAsia=&quot;de-CH&quot; /&gt;&lt;/w:rPr&gt;&lt;/w:style&gt;&lt;w:style w:type=&quot;paragraph&quot; w:customStyle=&quot;1&quot; w:styleId=&quot;22B1E791C96843378779291DDCCF2FB3&quot;&gt;&lt;w:name w:val=&quot;22B1E791C96843378779291DDCCF2FB3&quot; /&gt;&lt;w:rsid w:val=&quot;00E172E9&quot; /&gt;&lt;w:rPr&gt;&lt;w:lang w:val=&quot;de-CH&quot; w:eastAsia=&quot;de-CH&quot; /&gt;&lt;/w:rPr&gt;&lt;/w:style&gt;&lt;w:style w:type=&quot;paragraph&quot; w:customStyle=&quot;1&quot; w:styleId=&quot;522D4F536C7B44A3A1F70A44DF0AB1C5&quot;&gt;&lt;w:name w:val=&quot;522D4F536C7B44A3A1F70A44DF0AB1C5&quot; /&gt;&lt;w:rsid w:val=&quot;00E172E9&quot; /&gt;&lt;w:rPr&gt;&lt;w:lang w:val=&quot;de-CH&quot; w:eastAsia=&quot;de-CH&quot; /&gt;&lt;/w:rPr&gt;&lt;/w:style&gt;&lt;w:style w:type=&quot;paragraph&quot; w:customStyle=&quot;1&quot; w:styleId=&quot;10D59E12E0EC4882AB3AC660B80AEE7D&quot;&gt;&lt;w:name w:val=&quot;10D59E12E0EC4882AB3AC660B80AEE7D&quot; /&gt;&lt;w:rsid w:val=&quot;00E172E9&quot; /&gt;&lt;w:rPr&gt;&lt;w:lang w:val=&quot;de-CH&quot; w:eastAsia=&quot;de-CH&quot; /&gt;&lt;/w:rPr&gt;&lt;/w:style&gt;&lt;w:style w:type=&quot;paragraph&quot; w:customStyle=&quot;1&quot; w:styleId=&quot;954E5024A2164B54A121A6F9FE8A6658&quot;&gt;&lt;w:name w:val=&quot;954E5024A2164B54A121A6F9FE8A6658&quot; /&gt;&lt;w:rsid w:val=&quot;00E172E9&quot; /&gt;&lt;w:rPr&gt;&lt;w:lang w:val=&quot;de-CH&quot; w:eastAsia=&quot;de-CH&quot; /&gt;&lt;/w:rPr&gt;&lt;/w:style&gt;&lt;w:style w:type=&quot;paragraph&quot; w:customStyle=&quot;1&quot; w:styleId=&quot;8FD6D7FCABC44A1C987627CAC215C9C2&quot;&gt;&lt;w:name w:val=&quot;8FD6D7FCABC44A1C987627CAC215C9C2&quot; /&gt;&lt;w:rsid w:val=&quot;00E172E9&quot; /&gt;&lt;w:rPr&gt;&lt;w:lang w:val=&quot;de-CH&quot; w:eastAsia=&quot;de-CH&quot; /&gt;&lt;/w:rPr&gt;&lt;/w:style&gt;&lt;w:style w:type=&quot;paragraph&quot; w:customStyle=&quot;1&quot; w:styleId=&quot;1EF52F264C9D4E27B9CECAEC29FE0FB2&quot;&gt;&lt;w:name w:val=&quot;1EF52F264C9D4E27B9CECAEC29FE0FB2&quot; /&gt;&lt;w:rsid w:val=&quot;00E172E9&quot; /&gt;&lt;w:rPr&gt;&lt;w:lang w:val=&quot;de-CH&quot; w:eastAsia=&quot;de-CH&quot; /&gt;&lt;/w:rPr&gt;&lt;/w:style&gt;&lt;w:style w:type=&quot;paragraph&quot; w:customStyle=&quot;1&quot; w:styleId=&quot;071E5FB6F0114B3B89B2ED59330B6C4C&quot;&gt;&lt;w:name w:val=&quot;071E5FB6F0114B3B89B2ED59330B6C4C&quot; /&gt;&lt;w:rsid w:val=&quot;00E172E9&quot; /&gt;&lt;w:rPr&gt;&lt;w:lang w:val=&quot;de-CH&quot; w:eastAsia=&quot;de-CH&quot; /&gt;&lt;/w:rPr&gt;&lt;/w:style&gt;&lt;w:style w:type=&quot;paragraph&quot; w:customStyle=&quot;1&quot; w:styleId=&quot;8F5FDAB9243042E29A528835A1328C1C&quot;&gt;&lt;w:name w:val=&quot;8F5FDAB9243042E29A528835A1328C1C&quot; /&gt;&lt;w:rsid w:val=&quot;00E172E9&quot; /&gt;&lt;w:rPr&gt;&lt;w:lang w:val=&quot;de-CH&quot; w:eastAsia=&quot;de-CH&quot; /&gt;&lt;/w:rPr&gt;&lt;/w:style&gt;&lt;w:style w:type=&quot;paragraph&quot; w:customStyle=&quot;1&quot; w:styleId=&quot;6F5B782C93E245778E09DC8E6ED2A973&quot;&gt;&lt;w:name w:val=&quot;6F5B782C93E245778E09DC8E6ED2A973&quot; /&gt;&lt;w:rsid w:val=&quot;00E172E9&quot; /&gt;&lt;w:rPr&gt;&lt;w:lang w:val=&quot;de-CH&quot; w:eastAsia=&quot;de-CH&quot; /&gt;&lt;/w:rPr&gt;&lt;/w:style&gt;&lt;w:style w:type=&quot;paragraph&quot; w:customStyle=&quot;1&quot; w:styleId=&quot;562999CF114D4BFDB29F193F45350AFB&quot;&gt;&lt;w:name w:val=&quot;562999CF114D4BFDB29F193F45350AFB&quot; /&gt;&lt;w:rsid w:val=&quot;00E172E9&quot; /&gt;&lt;w:rPr&gt;&lt;w:lang w:val=&quot;de-CH&quot; w:eastAsia=&quot;de-CH&quot; /&gt;&lt;/w:rPr&gt;&lt;/w:style&gt;&lt;w:style w:type=&quot;paragraph&quot; w:customStyle=&quot;1&quot; w:styleId=&quot;F58B8BDA6AC94273B0CF932365BB0C72&quot;&gt;&lt;w:name w:val=&quot;F58B8BDA6AC94273B0CF932365BB0C72&quot; /&gt;&lt;w:rsid w:val=&quot;00E172E9&quot; /&gt;&lt;w:rPr&gt;&lt;w:lang w:val=&quot;de-CH&quot; w:eastAsia=&quot;de-CH&quot; /&gt;&lt;/w:rPr&gt;&lt;/w:style&gt;&lt;w:style w:type=&quot;paragraph&quot; w:customStyle=&quot;1&quot; w:styleId=&quot;C3EF48E474B8490BA8B03DC5C6A50FB0&quot;&gt;&lt;w:name w:val=&quot;C3EF48E474B8490BA8B03DC5C6A50FB0&quot; /&gt;&lt;w:rsid w:val=&quot;00E172E9&quot; /&gt;&lt;w:rPr&gt;&lt;w:lang w:val=&quot;de-CH&quot; w:eastAsia=&quot;de-CH&quot; /&gt;&lt;/w:rPr&gt;&lt;/w:style&gt;&lt;w:style w:type=&quot;paragraph&quot; w:customStyle=&quot;1&quot; w:styleId=&quot;004D38004C414923953AFE1D61E3A5CA&quot;&gt;&lt;w:name w:val=&quot;004D38004C414923953AFE1D61E3A5CA&quot; /&gt;&lt;w:rsid w:val=&quot;00E172E9&quot; /&gt;&lt;w:rPr&gt;&lt;w:lang w:val=&quot;de-CH&quot; w:eastAsia=&quot;de-CH&quot; /&gt;&lt;/w:rPr&gt;&lt;/w:style&gt;&lt;w:style w:type=&quot;paragraph&quot; w:customStyle=&quot;1&quot; w:styleId=&quot;DC87380AD7D240F393741A24C9B450DF&quot;&gt;&lt;w:name w:val=&quot;DC87380AD7D240F393741A24C9B450DF&quot; /&gt;&lt;w:rsid w:val=&quot;00E172E9&quot; /&gt;&lt;w:rPr&gt;&lt;w:lang w:val=&quot;de-CH&quot; w:eastAsia=&quot;de-CH&quot; /&gt;&lt;/w:rPr&gt;&lt;/w:style&gt;&lt;w:style w:type=&quot;paragraph&quot; w:customStyle=&quot;1&quot; w:styleId=&quot;FE8CDAD0CC9B4101AA941687467EBECF&quot;&gt;&lt;w:name w:val=&quot;FE8CDAD0CC9B4101AA941687467EBECF&quot; /&gt;&lt;w:rsid w:val=&quot;00E172E9&quot; /&gt;&lt;w:rPr&gt;&lt;w:lang w:val=&quot;de-CH&quot; w:eastAsia=&quot;de-CH&quot; /&gt;&lt;/w:rPr&gt;&lt;/w:style&gt;&lt;w:style w:type=&quot;paragraph&quot; w:customStyle=&quot;1&quot; w:styleId=&quot;E9097E739DAE4AC68D7CD94578C3BF2A&quot;&gt;&lt;w:name w:val=&quot;E9097E739DAE4AC68D7CD94578C3BF2A&quot; /&gt;&lt;w:rsid w:val=&quot;00E172E9&quot; /&gt;&lt;w:rPr&gt;&lt;w:lang w:val=&quot;de-CH&quot; w:eastAsia=&quot;de-CH&quot; /&gt;&lt;/w:rPr&gt;&lt;/w:style&gt;&lt;w:style w:type=&quot;paragraph&quot; w:customStyle=&quot;1&quot; w:styleId=&quot;8BF1098453924C94907A8877B26F791D&quot;&gt;&lt;w:name w:val=&quot;8BF1098453924C94907A8877B26F791D&quot; /&gt;&lt;w:rsid w:val=&quot;00E172E9&quot; /&gt;&lt;w:rPr&gt;&lt;w:lang w:val=&quot;de-CH&quot; w:eastAsia=&quot;de-CH&quot; /&gt;&lt;/w:rPr&gt;&lt;/w:style&gt;&lt;w:style w:type=&quot;paragraph&quot; w:customStyle=&quot;1&quot; w:styleId=&quot;8E0F22BB430E4D3A866C97B9FB52178A&quot;&gt;&lt;w:name w:val=&quot;8E0F22BB430E4D3A866C97B9FB52178A&quot; /&gt;&lt;w:rsid w:val=&quot;00E172E9&quot; /&gt;&lt;w:rPr&gt;&lt;w:lang w:val=&quot;de-CH&quot; w:eastAsia=&quot;de-CH&quot; /&gt;&lt;/w:rPr&gt;&lt;/w:style&gt;&lt;w:style w:type=&quot;paragraph&quot; w:customStyle=&quot;1&quot; w:styleId=&quot;E3DF844E4BA14A4C85C6DC2EC1FFD0DF&quot;&gt;&lt;w:name w:val=&quot;E3DF844E4BA14A4C85C6DC2EC1FFD0DF&quot; /&gt;&lt;w:rsid w:val=&quot;00E172E9&quot; /&gt;&lt;w:rPr&gt;&lt;w:lang w:val=&quot;de-CH&quot; w:eastAsia=&quot;de-CH&quot; /&gt;&lt;/w:rPr&gt;&lt;/w:style&gt;&lt;w:style w:type=&quot;paragraph&quot; w:customStyle=&quot;1&quot; w:styleId=&quot;36F2E1558677434CBBB9538A6A1BED88&quot;&gt;&lt;w:name w:val=&quot;36F2E1558677434CBBB9538A6A1BED88&quot; /&gt;&lt;w:rsid w:val=&quot;00E172E9&quot; /&gt;&lt;w:rPr&gt;&lt;w:lang w:val=&quot;de-CH&quot; w:eastAsia=&quot;de-CH&quot; /&gt;&lt;/w:rPr&gt;&lt;/w:style&gt;&lt;w:style w:type=&quot;paragraph&quot; w:customStyle=&quot;1&quot; w:styleId=&quot;5B97A56EAB0E40F4A037AE3197C6CDF2&quot;&gt;&lt;w:name w:val=&quot;5B97A56EAB0E40F4A037AE3197C6CDF2&quot; /&gt;&lt;w:rsid w:val=&quot;00736DB0&quot; /&gt;&lt;w:rPr&gt;&lt;w:lang w:val=&quot;de-CH&quot; w:eastAsia=&quot;de-CH&quot; /&gt;&lt;/w:rPr&gt;&lt;/w:style&gt;&lt;w:style w:type=&quot;paragraph&quot; w:customStyle=&quot;1&quot; w:styleId=&quot;CBAAC06A2F8E458CAE47CC59DC0F146A&quot;&gt;&lt;w:name w:val=&quot;CBAAC06A2F8E458CAE47CC59DC0F146A&quot; /&gt;&lt;w:rsid w:val=&quot;00736DB0&quot; /&gt;&lt;w:rPr&gt;&lt;w:lang w:val=&quot;de-CH&quot; w:eastAsia=&quot;de-CH&quot; /&gt;&lt;/w:rPr&gt;&lt;/w:style&gt;&lt;w:style w:type=&quot;paragraph&quot; w:customStyle=&quot;1&quot; w:styleId=&quot;BE07142E12014082B4F6203A1EF3E756&quot;&gt;&lt;w:name w:val=&quot;BE07142E12014082B4F6203A1EF3E756&quot; /&gt;&lt;w:rsid w:val=&quot;00736DB0&quot; /&gt;&lt;w:rPr&gt;&lt;w:lang w:val=&quot;de-CH&quot; w:eastAsia=&quot;de-CH&quot; /&gt;&lt;/w:rPr&gt;&lt;/w:style&gt;&lt;w:style w:type=&quot;paragraph&quot; w:customStyle=&quot;1&quot; w:styleId=&quot;79FED24FC28E4DDCBCC5927E74FD95C2&quot;&gt;&lt;w:name w:val=&quot;79FED24FC28E4DDCBCC5927E74FD95C2&quot; /&gt;&lt;w:rsid w:val=&quot;00736DB0&quot; /&gt;&lt;w:rPr&gt;&lt;w:lang w:val=&quot;de-CH&quot; w:eastAsia=&quot;de-CH&quot; /&gt;&lt;/w:rPr&gt;&lt;/w:style&gt;&lt;w:style w:type=&quot;paragraph&quot; w:customStyle=&quot;1&quot; w:styleId=&quot;8C32BB3904A04577AC9E3D89368B0551&quot;&gt;&lt;w:name w:val=&quot;8C32BB3904A04577AC9E3D89368B0551&quot; /&gt;&lt;w:rsid w:val=&quot;00736DB0&quot; /&gt;&lt;w:rPr&gt;&lt;w:lang w:val=&quot;de-CH&quot; w:eastAsia=&quot;de-CH&quot; /&gt;&lt;/w:rPr&gt;&lt;/w:style&gt;&lt;w:style w:type=&quot;paragraph&quot; w:customStyle=&quot;1&quot; w:styleId=&quot;5475FBD737C24C51A8EFCADAE994D71C&quot;&gt;&lt;w:name w:val=&quot;5475FBD737C24C51A8EFCADAE994D71C&quot; /&gt;&lt;w:rsid w:val=&quot;00736DB0&quot; /&gt;&lt;w:rPr&gt;&lt;w:lang w:val=&quot;de-CH&quot; w:eastAsia=&quot;de-CH&quot; /&gt;&lt;/w:rPr&gt;&lt;/w:style&gt;&lt;w:style w:type=&quot;paragraph&quot; w:customStyle=&quot;1&quot; w:styleId=&quot;7C326DA9DE8944399F25F00C7B12A3C4&quot;&gt;&lt;w:name w:val=&quot;7C326DA9DE8944399F25F00C7B12A3C4&quot; /&gt;&lt;w:rsid w:val=&quot;00736DB0&quot; /&gt;&lt;w:rPr&gt;&lt;w:lang w:val=&quot;de-CH&quot; w:eastAsia=&quot;de-CH&quot; /&gt;&lt;/w:rPr&gt;&lt;/w:style&gt;&lt;w:style w:type=&quot;paragraph&quot; w:customStyle=&quot;1&quot; w:styleId=&quot;93ACA76CE82C4754B8DE61C1426F67AC&quot;&gt;&lt;w:name w:val=&quot;93ACA76CE82C4754B8DE61C1426F67AC&quot; /&gt;&lt;w:rsid w:val=&quot;00736DB0&quot; /&gt;&lt;w:rPr&gt;&lt;w:lang w:val=&quot;de-CH&quot; w:eastAsia=&quot;de-CH&quot; /&gt;&lt;/w:rPr&gt;&lt;/w:style&gt;&lt;w:style w:type=&quot;paragraph&quot; w:customStyle=&quot;1&quot; w:styleId=&quot;A82FB3D073014D5A87EB97C8A1E34A32&quot;&gt;&lt;w:name w:val=&quot;A82FB3D073014D5A87EB97C8A1E34A32&quot; /&gt;&lt;w:rsid w:val=&quot;00736DB0&quot; /&gt;&lt;w:rPr&gt;&lt;w:lang w:val=&quot;de-CH&quot; w:eastAsia=&quot;de-CH&quot; /&gt;&lt;/w:rPr&gt;&lt;/w:style&gt;&lt;w:style w:type=&quot;paragraph&quot; w:customStyle=&quot;1&quot; w:styleId=&quot;3713FB674F1D45E9A5FD7665647ACD01&quot;&gt;&lt;w:name w:val=&quot;3713FB674F1D45E9A5FD7665647ACD01&quot; /&gt;&lt;w:rsid w:val=&quot;00736DB0&quot; /&gt;&lt;w:rPr&gt;&lt;w:lang w:val=&quot;de-CH&quot; w:eastAsia=&quot;de-CH&quot; /&gt;&lt;/w:rPr&gt;&lt;/w:style&gt;&lt;w:style w:type=&quot;paragraph&quot; w:customStyle=&quot;1&quot; w:styleId=&quot;970B24D2FE494939BC1916140608EE6A&quot;&gt;&lt;w:name w:val=&quot;970B24D2FE494939BC1916140608EE6A&quot; /&gt;&lt;w:rsid w:val=&quot;00736DB0&quot; /&gt;&lt;w:rPr&gt;&lt;w:lang w:val=&quot;de-CH&quot; w:eastAsia=&quot;de-CH&quot; /&gt;&lt;/w:rPr&gt;&lt;/w:style&gt;&lt;w:style w:type=&quot;paragraph&quot; w:customStyle=&quot;1&quot; w:styleId=&quot;329ABFCBB188474FB0B84D5BFD4554C1&quot;&gt;&lt;w:name w:val=&quot;329ABFCBB188474FB0B84D5BFD4554C1&quot; /&gt;&lt;w:rsid w:val=&quot;00736DB0&quot; /&gt;&lt;w:rPr&gt;&lt;w:lang w:val=&quot;de-CH&quot; w:eastAsia=&quot;de-CH&quot; /&gt;&lt;/w:rPr&gt;&lt;/w:style&gt;&lt;w:style w:type=&quot;paragraph&quot; w:customStyle=&quot;1&quot; w:styleId=&quot;AE2D2454C98F4D279135A8247AA3B5C0&quot;&gt;&lt;w:name w:val=&quot;AE2D2454C98F4D279135A8247AA3B5C0&quot; /&gt;&lt;w:rsid w:val=&quot;00736DB0&quot; /&gt;&lt;w:rPr&gt;&lt;w:lang w:val=&quot;de-CH&quot; w:eastAsia=&quot;de-CH&quot; /&gt;&lt;/w:rPr&gt;&lt;/w:style&gt;&lt;w:style w:type=&quot;paragraph&quot; w:customStyle=&quot;1&quot; w:styleId=&quot;875C1254D92C4D4B9BA8D45A56F7F6EF&quot;&gt;&lt;w:name w:val=&quot;875C1254D92C4D4B9BA8D45A56F7F6EF&quot; /&gt;&lt;w:rsid w:val=&quot;00736DB0&quot; /&gt;&lt;w:rPr&gt;&lt;w:lang w:val=&quot;de-CH&quot; w:eastAsia=&quot;de-CH&quot; /&gt;&lt;/w:rPr&gt;&lt;/w:style&gt;&lt;w:style w:type=&quot;paragraph&quot; w:customStyle=&quot;1&quot; w:styleId=&quot;ADCF4A5E21FF4F2AAA6E6E4BE50EF1B7&quot;&gt;&lt;w:name w:val=&quot;ADCF4A5E21FF4F2AAA6E6E4BE50EF1B7&quot; /&gt;&lt;w:rsid w:val=&quot;00736DB0&quot; /&gt;&lt;w:rPr&gt;&lt;w:lang w:val=&quot;de-CH&quot; w:eastAsia=&quot;de-CH&quot; /&gt;&lt;/w:rPr&gt;&lt;/w:style&gt;&lt;w:style w:type=&quot;paragraph&quot; w:customStyle=&quot;1&quot; w:styleId=&quot;CB2F82D5FC0E4EC4ABBDAA20BB7B6968&quot;&gt;&lt;w:name w:val=&quot;CB2F82D5FC0E4EC4ABBDAA20BB7B6968&quot; /&gt;&lt;w:rsid w:val=&quot;00736DB0&quot; /&gt;&lt;w:rPr&gt;&lt;w:lang w:val=&quot;de-CH&quot; w:eastAsia=&quot;de-CH&quot; /&gt;&lt;/w:rPr&gt;&lt;/w:style&gt;&lt;w:style w:type=&quot;paragraph&quot; w:customStyle=&quot;1&quot; w:styleId=&quot;EB8E864F71084A508BAC3CFFA428D9C8&quot;&gt;&lt;w:name w:val=&quot;EB8E864F71084A508BAC3CFFA428D9C8&quot; /&gt;&lt;w:rsid w:val=&quot;00736DB0&quot; /&gt;&lt;w:rPr&gt;&lt;w:lang w:val=&quot;de-CH&quot; w:eastAsia=&quot;de-CH&quot; /&gt;&lt;/w:rPr&gt;&lt;/w:style&gt;&lt;w:style w:type=&quot;paragraph&quot; w:customStyle=&quot;1&quot; w:styleId=&quot;E8B59754F0104C0CBC810C4B04A98887&quot;&gt;&lt;w:name w:val=&quot;E8B59754F0104C0CBC810C4B04A98887&quot; /&gt;&lt;w:rsid w:val=&quot;00736DB0&quot; /&gt;&lt;w:rPr&gt;&lt;w:lang w:val=&quot;de-CH&quot; w:eastAsia=&quot;de-CH&quot; /&gt;&lt;/w:rPr&gt;&lt;/w:style&gt;&lt;w:style w:type=&quot;paragraph&quot; w:customStyle=&quot;1&quot; w:styleId=&quot;FC9986FA873C4338850BDE1F08E942C9&quot;&gt;&lt;w:name w:val=&quot;FC9986FA873C4338850BDE1F08E942C9&quot; /&gt;&lt;w:rsid w:val=&quot;00736DB0&quot; /&gt;&lt;w:rPr&gt;&lt;w:lang w:val=&quot;de-CH&quot; w:eastAsia=&quot;de-CH&quot; /&gt;&lt;/w:rPr&gt;&lt;/w:style&gt;&lt;w:style w:type=&quot;paragraph&quot; w:customStyle=&quot;1&quot; w:styleId=&quot;44B557864ADA45D5AD0DE17C4F35A56A&quot;&gt;&lt;w:name w:val=&quot;44B557864ADA45D5AD0DE17C4F35A56A&quot; /&gt;&lt;w:rsid w:val=&quot;00736DB0&quot; /&gt;&lt;w:rPr&gt;&lt;w:lang w:val=&quot;de-CH&quot; w:eastAsia=&quot;de-CH&quot; /&gt;&lt;/w:rPr&gt;&lt;/w:style&gt;&lt;w:style w:type=&quot;paragraph&quot; w:customStyle=&quot;1&quot; w:styleId=&quot;2455F76517514A989BD6A261365CEABA&quot;&gt;&lt;w:name w:val=&quot;2455F76517514A989BD6A261365CEABA&quot; /&gt;&lt;w:rsid w:val=&quot;00736DB0&quot; /&gt;&lt;w:rPr&gt;&lt;w:lang w:val=&quot;de-CH&quot; w:eastAsia=&quot;de-CH&quot; /&gt;&lt;/w:rPr&gt;&lt;/w:style&gt;&lt;w:style w:type=&quot;paragraph&quot; w:customStyle=&quot;1&quot; w:styleId=&quot;92F8E2E945D44043BD52550F515D9D2D&quot;&gt;&lt;w:name w:val=&quot;92F8E2E945D44043BD52550F515D9D2D&quot; /&gt;&lt;w:rsid w:val=&quot;00736DB0&quot; /&gt;&lt;w:rPr&gt;&lt;w:lang w:val=&quot;de-CH&quot; w:eastAsia=&quot;de-CH&quot; /&gt;&lt;/w:rPr&gt;&lt;/w:style&gt;&lt;w:style w:type=&quot;paragraph&quot; w:customStyle=&quot;1&quot; w:styleId=&quot;5FCB17FE30264228B515C93CD21EE4F7&quot;&gt;&lt;w:name w:val=&quot;5FCB17FE30264228B515C93CD21EE4F7&quot; /&gt;&lt;w:rsid w:val=&quot;00736DB0&quot; /&gt;&lt;w:rPr&gt;&lt;w:lang w:val=&quot;de-CH&quot; w:eastAsia=&quot;de-CH&quot; /&gt;&lt;/w:rPr&gt;&lt;/w:style&gt;&lt;w:style w:type=&quot;paragraph&quot; w:customStyle=&quot;1&quot; w:styleId=&quot;CC3C8936B4874CF091BA4A282A63F78B&quot;&gt;&lt;w:name w:val=&quot;CC3C8936B4874CF091BA4A282A63F78B&quot; /&gt;&lt;w:rsid w:val=&quot;00736DB0&quot; /&gt;&lt;w:rPr&gt;&lt;w:lang w:val=&quot;de-CH&quot; w:eastAsia=&quot;de-CH&quot; /&gt;&lt;/w:rPr&gt;&lt;/w:style&gt;&lt;w:style w:type=&quot;paragraph&quot; w:customStyle=&quot;1&quot; w:styleId=&quot;06F952C354204EB0AB4A6814E1E963BE&quot;&gt;&lt;w:name w:val=&quot;06F952C354204EB0AB4A6814E1E963BE&quot; /&gt;&lt;w:rsid w:val=&quot;00736DB0&quot; /&gt;&lt;w:rPr&gt;&lt;w:lang w:val=&quot;de-CH&quot; w:eastAsia=&quot;de-CH&quot; /&gt;&lt;/w:rPr&gt;&lt;/w:style&gt;&lt;w:style w:type=&quot;paragraph&quot; w:customStyle=&quot;1&quot; w:styleId=&quot;0183382AA52A484390105CB7CA90CF87&quot;&gt;&lt;w:name w:val=&quot;0183382AA52A484390105CB7CA90CF87&quot; /&gt;&lt;w:rsid w:val=&quot;00736DB0&quot; /&gt;&lt;w:rPr&gt;&lt;w:lang w:val=&quot;de-CH&quot; w:eastAsia=&quot;de-CH&quot; /&gt;&lt;/w:rPr&gt;&lt;/w:style&gt;&lt;w:style w:type=&quot;paragraph&quot; w:customStyle=&quot;1&quot; w:styleId=&quot;65CAEDB7E605492FA8F6469D96F2B838&quot;&gt;&lt;w:name w:val=&quot;65CAEDB7E605492FA8F6469D96F2B838&quot; /&gt;&lt;w:rsid w:val=&quot;00736DB0&quot; /&gt;&lt;w:rPr&gt;&lt;w:lang w:val=&quot;de-CH&quot; w:eastAsia=&quot;de-CH&quot; /&gt;&lt;/w:rPr&gt;&lt;/w:style&gt;&lt;w:style w:type=&quot;paragraph&quot; w:customStyle=&quot;1&quot; w:styleId=&quot;B493382FD9514C22BA4093EC43BAD642&quot;&gt;&lt;w:name w:val=&quot;B493382FD9514C22BA4093EC43BAD642&quot; /&gt;&lt;w:rsid w:val=&quot;00736DB0&quot; /&gt;&lt;w:rPr&gt;&lt;w:lang w:val=&quot;de-CH&quot; w:eastAsia=&quot;de-CH&quot; /&gt;&lt;/w:rPr&gt;&lt;/w:style&gt;&lt;w:style w:type=&quot;paragraph&quot; w:customStyle=&quot;1&quot; w:styleId=&quot;4DADD5E475194E8399C1B7EFCC92B21D&quot;&gt;&lt;w:name w:val=&quot;4DADD5E475194E8399C1B7EFCC92B21D&quot; /&gt;&lt;w:rsid w:val=&quot;00736DB0&quot; /&gt;&lt;w:rPr&gt;&lt;w:lang w:val=&quot;de-CH&quot; w:eastAsia=&quot;de-CH&quot; /&gt;&lt;/w:rPr&gt;&lt;/w:style&gt;&lt;w:style w:type=&quot;paragraph&quot; w:customStyle=&quot;1&quot; w:styleId=&quot;7013104EFCA447DA9DC3ED59B98A30CF&quot;&gt;&lt;w:name w:val=&quot;7013104EFCA447DA9DC3ED59B98A30CF&quot; /&gt;&lt;w:rsid w:val=&quot;000C25D3&quot; /&gt;&lt;w:rPr&gt;&lt;w:lang w:val=&quot;de-CH&quot; w:eastAsia=&quot;de-CH&quot; /&gt;&lt;/w:rPr&gt;&lt;/w:style&gt;&lt;w:style w:type=&quot;paragraph&quot; w:customStyle=&quot;1&quot; w:styleId=&quot;FC220798DA934CF2AE6B9FE78E549B73&quot;&gt;&lt;w:name w:val=&quot;FC220798DA934CF2AE6B9FE78E549B73&quot; /&gt;&lt;w:rsid w:val=&quot;000C25D3&quot; /&gt;&lt;w:rPr&gt;&lt;w:lang w:val=&quot;de-CH&quot; w:eastAsia=&quot;de-CH&quot; /&gt;&lt;/w:rPr&gt;&lt;/w:style&gt;&lt;w:style w:type=&quot;paragraph&quot; w:customStyle=&quot;1&quot; w:styleId=&quot;7310B4E02F2D4709AF93D78A224A938A&quot;&gt;&lt;w:name w:val=&quot;7310B4E02F2D4709AF93D78A224A938A&quot; /&gt;&lt;w:rsid w:val=&quot;000C25D3&quot; /&gt;&lt;w:rPr&gt;&lt;w:lang w:val=&quot;de-CH&quot; w:eastAsia=&quot;de-CH&quot; /&gt;&lt;/w:rPr&gt;&lt;/w:style&gt;&lt;w:style w:type=&quot;paragraph&quot; w:customStyle=&quot;1&quot; w:styleId=&quot;C4BAF57994A4415D94F788BDC8ACD19D&quot;&gt;&lt;w:name w:val=&quot;C4BAF57994A4415D94F788BDC8ACD19D&quot; /&gt;&lt;w:rsid w:val=&quot;000C25D3&quot; /&gt;&lt;w:rPr&gt;&lt;w:lang w:val=&quot;de-CH&quot; w:eastAsia=&quot;de-CH&quot; /&gt;&lt;/w:rPr&gt;&lt;/w:style&gt;&lt;w:style w:type=&quot;paragraph&quot; w:customStyle=&quot;1&quot; w:styleId=&quot;55A0A2A45F004F44B0AF924AB5896AB1&quot;&gt;&lt;w:name w:val=&quot;55A0A2A45F004F44B0AF924AB5896AB1&quot; /&gt;&lt;w:rsid w:val=&quot;000C25D3&quot; /&gt;&lt;w:rPr&gt;&lt;w:lang w:val=&quot;de-CH&quot; w:eastAsia=&quot;de-CH&quot; /&gt;&lt;/w:rPr&gt;&lt;/w:style&gt;&lt;w:style w:type=&quot;paragraph&quot; w:customStyle=&quot;1&quot; w:styleId=&quot;9904D1D8D30446A0913AF4C27670B7A7&quot;&gt;&lt;w:name w:val=&quot;9904D1D8D30446A0913AF4C27670B7A7&quot; /&gt;&lt;w:rsid w:val=&quot;000C25D3&quot; /&gt;&lt;w:rPr&gt;&lt;w:lang w:val=&quot;de-CH&quot; w:eastAsia=&quot;de-CH&quot; /&gt;&lt;/w:rPr&gt;&lt;/w:style&gt;&lt;w:style w:type=&quot;paragraph&quot; w:customStyle=&quot;1&quot; w:styleId=&quot;15F388C3D9834232B22CBE80194BE06E&quot;&gt;&lt;w:name w:val=&quot;15F388C3D9834232B22CBE80194BE06E&quot; /&gt;&lt;w:rsid w:val=&quot;000C25D3&quot; /&gt;&lt;w:rPr&gt;&lt;w:lang w:val=&quot;de-CH&quot; w:eastAsia=&quot;de-CH&quot; /&gt;&lt;/w:rPr&gt;&lt;/w:style&gt;&lt;w:style w:type=&quot;paragraph&quot; w:customStyle=&quot;1&quot; w:styleId=&quot;733B05E13B1D4853AD4D2AFDF7FDDCFE&quot;&gt;&lt;w:name w:val=&quot;733B05E13B1D4853AD4D2AFDF7FDDCFE&quot; /&gt;&lt;w:rsid w:val=&quot;000C25D3&quot; /&gt;&lt;w:rPr&gt;&lt;w:lang w:val=&quot;de-CH&quot; w:eastAsia=&quot;de-CH&quot; /&gt;&lt;/w:rPr&gt;&lt;/w:style&gt;&lt;w:style w:type=&quot;paragraph&quot; w:customStyle=&quot;1&quot; w:styleId=&quot;A9B452DCEF5748748F0AABD5150FECDE&quot;&gt;&lt;w:name w:val=&quot;A9B452DCEF5748748F0AABD5150FECDE&quot; /&gt;&lt;w:rsid w:val=&quot;000C25D3&quot; /&gt;&lt;w:rPr&gt;&lt;w:lang w:val=&quot;de-CH&quot; w:eastAsia=&quot;de-CH&quot; /&gt;&lt;/w:rPr&gt;&lt;/w:style&gt;&lt;w:style w:type=&quot;paragraph&quot; w:customStyle=&quot;1&quot; w:styleId=&quot;B64803B3C3BB4CE8AE9B7F8ADCC11662&quot;&gt;&lt;w:name w:val=&quot;B64803B3C3BB4CE8AE9B7F8ADCC11662&quot; /&gt;&lt;w:rsid w:val=&quot;000C25D3&quot; /&gt;&lt;w:rPr&gt;&lt;w:lang w:val=&quot;de-CH&quot; w:eastAsia=&quot;de-CH&quot; /&gt;&lt;/w:rPr&gt;&lt;/w:style&gt;&lt;w:style w:type=&quot;paragraph&quot; w:customStyle=&quot;1&quot; w:styleId=&quot;931E795CFC884D0C9A97727F7FBF7C52&quot;&gt;&lt;w:name w:val=&quot;931E795CFC884D0C9A97727F7FBF7C52&quot; /&gt;&lt;w:rsid w:val=&quot;000C25D3&quot; /&gt;&lt;w:rPr&gt;&lt;w:lang w:val=&quot;de-CH&quot; w:eastAsia=&quot;de-CH&quot; /&gt;&lt;/w:rPr&gt;&lt;/w:style&gt;&lt;w:style w:type=&quot;paragraph&quot; w:customStyle=&quot;1&quot; w:styleId=&quot;0B15EB6A9AB7459F9FAA442F20D899D7&quot;&gt;&lt;w:name w:val=&quot;0B15EB6A9AB7459F9FAA442F20D899D7&quot; /&gt;&lt;w:rsid w:val=&quot;000C25D3&quot; /&gt;&lt;w:rPr&gt;&lt;w:lang w:val=&quot;de-CH&quot; w:eastAsia=&quot;de-CH&quot; /&gt;&lt;/w:rPr&gt;&lt;/w:style&gt;&lt;w:style w:type=&quot;paragraph&quot; w:customStyle=&quot;1&quot; w:styleId=&quot;F9387F63E56F45DF98177854F9A6979B&quot;&gt;&lt;w:name w:val=&quot;F9387F63E56F45DF98177854F9A6979B&quot; /&gt;&lt;w:rsid w:val=&quot;000C25D3&quot; /&gt;&lt;w:rPr&gt;&lt;w:lang w:val=&quot;de-CH&quot; w:eastAsia=&quot;de-CH&quot; /&gt;&lt;/w:rPr&gt;&lt;/w:style&gt;&lt;w:style w:type=&quot;paragraph&quot; w:customStyle=&quot;1&quot; w:styleId=&quot;BBBF7E6686FF44F4B804E6E545CF348F&quot;&gt;&lt;w:name w:val=&quot;BBBF7E6686FF44F4B804E6E545CF348F&quot; /&gt;&lt;w:rsid w:val=&quot;000C25D3&quot; /&gt;&lt;w:rPr&gt;&lt;w:lang w:val=&quot;de-CH&quot; w:eastAsia=&quot;de-CH&quot; /&gt;&lt;/w:rPr&gt;&lt;/w:style&gt;&lt;w:style w:type=&quot;paragraph&quot; w:customStyle=&quot;1&quot; w:styleId=&quot;670A80265F6F4102AD3901E06DC92DE9&quot;&gt;&lt;w:name w:val=&quot;670A80265F6F4102AD3901E06DC92DE9&quot; /&gt;&lt;w:rsid w:val=&quot;000C25D3&quot; /&gt;&lt;w:rPr&gt;&lt;w:lang w:val=&quot;de-CH&quot; w:eastAsia=&quot;de-CH&quot; /&gt;&lt;/w:rPr&gt;&lt;/w:style&gt;&lt;w:style w:type=&quot;paragraph&quot; w:customStyle=&quot;1&quot; w:styleId=&quot;7E4211ABBD4347A2BD7D80890244321D&quot;&gt;&lt;w:name w:val=&quot;7E4211ABBD4347A2BD7D80890244321D&quot; /&gt;&lt;w:rsid w:val=&quot;000C25D3&quot; /&gt;&lt;w:rPr&gt;&lt;w:lang w:val=&quot;de-CH&quot; w:eastAsia=&quot;de-CH&quot; /&gt;&lt;/w:rPr&gt;&lt;/w:style&gt;&lt;w:style w:type=&quot;paragraph&quot; w:customStyle=&quot;1&quot; w:styleId=&quot;F8B3F7DE50B145D59B4BB9737917B022&quot;&gt;&lt;w:name w:val=&quot;F8B3F7DE50B145D59B4BB9737917B022&quot; /&gt;&lt;w:rsid w:val=&quot;000C25D3&quot; /&gt;&lt;w:rPr&gt;&lt;w:lang w:val=&quot;de-CH&quot; w:eastAsia=&quot;de-CH&quot; /&gt;&lt;/w:rPr&gt;&lt;/w:style&gt;&lt;w:style w:type=&quot;paragraph&quot; w:customStyle=&quot;1&quot; w:styleId=&quot;67C820A28F394EB0800E049ED2195CE4&quot;&gt;&lt;w:name w:val=&quot;67C820A28F394EB0800E049ED2195CE4&quot; /&gt;&lt;w:rsid w:val=&quot;000C25D3&quot; /&gt;&lt;w:rPr&gt;&lt;w:lang w:val=&quot;de-CH&quot; w:eastAsia=&quot;de-CH&quot; /&gt;&lt;/w:rPr&gt;&lt;/w:style&gt;&lt;w:style w:type=&quot;paragraph&quot; w:customStyle=&quot;1&quot; w:styleId=&quot;CF2D1A3876884390B20A9BBFDD518412&quot;&gt;&lt;w:name w:val=&quot;CF2D1A3876884390B20A9BBFDD518412&quot; /&gt;&lt;w:rsid w:val=&quot;000C25D3&quot; /&gt;&lt;w:rPr&gt;&lt;w:lang w:val=&quot;de-CH&quot; w:eastAsia=&quot;de-CH&quot; /&gt;&lt;/w:rPr&gt;&lt;/w:style&gt;&lt;w:style w:type=&quot;paragraph&quot; w:customStyle=&quot;1&quot; w:styleId=&quot;D968A1F2991E4BB3878200A553B66376&quot;&gt;&lt;w:name w:val=&quot;D968A1F2991E4BB3878200A553B66376&quot; /&gt;&lt;w:rsid w:val=&quot;000C25D3&quot; /&gt;&lt;w:rPr&gt;&lt;w:lang w:val=&quot;de-CH&quot; w:eastAsia=&quot;de-CH&quot; /&gt;&lt;/w:rPr&gt;&lt;/w:style&gt;&lt;w:style w:type=&quot;paragraph&quot; w:customStyle=&quot;1&quot; w:styleId=&quot;6C85F8E549194F4495DAFD6F478B5432&quot;&gt;&lt;w:name w:val=&quot;6C85F8E549194F4495DAFD6F478B5432&quot; /&gt;&lt;w:rsid w:val=&quot;000C25D3&quot; /&gt;&lt;w:rPr&gt;&lt;w:lang w:val=&quot;de-CH&quot; w:eastAsia=&quot;de-CH&quot; /&gt;&lt;/w:rPr&gt;&lt;/w:style&gt;&lt;w:style w:type=&quot;paragraph&quot; w:customStyle=&quot;1&quot; w:styleId=&quot;12642A95E02942B68BD441977753D865&quot;&gt;&lt;w:name w:val=&quot;12642A95E02942B68BD441977753D865&quot; /&gt;&lt;w:rsid w:val=&quot;000C25D3&quot; /&gt;&lt;w:rPr&gt;&lt;w:lang w:val=&quot;de-CH&quot; w:eastAsia=&quot;de-CH&quot; /&gt;&lt;/w:rPr&gt;&lt;/w:style&gt;&lt;w:style w:type=&quot;paragraph&quot; w:customStyle=&quot;1&quot; w:styleId=&quot;DF7531B4BE824F99BBA02B3B2BFEE999&quot;&gt;&lt;w:name w:val=&quot;DF7531B4BE824F99BBA02B3B2BFEE999&quot; /&gt;&lt;w:rsid w:val=&quot;000C25D3&quot; /&gt;&lt;w:rPr&gt;&lt;w:lang w:val=&quot;de-CH&quot; w:eastAsia=&quot;de-CH&quot; /&gt;&lt;/w:rPr&gt;&lt;/w:style&gt;&lt;w:style w:type=&quot;paragraph&quot; w:customStyle=&quot;1&quot; w:styleId=&quot;FA6927A543634C7D998423626A9990D7&quot;&gt;&lt;w:name w:val=&quot;FA6927A543634C7D998423626A9990D7&quot; /&gt;&lt;w:rsid w:val=&quot;000C25D3&quot; /&gt;&lt;w:rPr&gt;&lt;w:lang w:val=&quot;de-CH&quot; w:eastAsia=&quot;de-CH&quot; /&gt;&lt;/w:rPr&gt;&lt;/w:style&gt;&lt;w:style w:type=&quot;paragraph&quot; w:customStyle=&quot;1&quot; w:styleId=&quot;B6A29AEB5723495CBEDEF0BC6ACE8517&quot;&gt;&lt;w:name w:val=&quot;B6A29AEB5723495CBEDEF0BC6ACE8517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13B18F76D03442FAC0291EAA260F07C&quot;&gt;&lt;w:name w:val=&quot;813B18F76D03442FAC0291EAA260F07C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B9C4EEF8968345F985742EBF992058F4&quot;&gt;&lt;w:name w:val=&quot;B9C4EEF8968345F985742EBF992058F4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89FF8CE72E245228C8290970F003A22&quot;&gt;&lt;w:name w:val=&quot;F89FF8CE72E245228C8290970F003A22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97DF498AD324A4A9BCE58AC5DFB1D4F&quot;&gt;&lt;w:name w:val=&quot;F97DF498AD324A4A9BCE58AC5DFB1D4F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90F20E823904CBF84DAA7F06FA32351&quot;&gt;&lt;w:name w:val=&quot;890F20E823904CBF84DAA7F06FA32351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48C69D210D444264A4CE0984E956D32A&quot;&gt;&lt;w:name w:val=&quot;48C69D210D444264A4CE0984E956D32A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DEEA25009D2042BCB9C91FA224DC24C7&quot;&gt;&lt;w:name w:val=&quot;DEEA25009D2042BCB9C91FA224DC24C7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F1CB691FAAA496281D39F0196C8FEC4&quot;&gt;&lt;w:name w:val=&quot;8F1CB691FAAA496281D39F0196C8FEC4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38939F6B137145E7926A734746E3A65E&quot;&gt;&lt;w:name w:val=&quot;38939F6B137145E7926A734746E3A65E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30FCB9C71364FD39B55D8E1CCE0342E&quot;&gt;&lt;w:name w:val=&quot;830FCB9C71364FD39B55D8E1CCE0342E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C6CE8D056D9448293A5DB9FA9E02E1A&quot;&gt;&lt;w:name w:val=&quot;FC6CE8D056D9448293A5DB9FA9E02E1A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419F81A418B491B9E1489754AF15CB6&quot;&gt;&lt;w:name w:val=&quot;8419F81A418B491B9E1489754AF15CB6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159BBFF0534D451AA6F0116C08D2BC68&quot;&gt;&lt;w:name w:val=&quot;159BBFF0534D451AA6F0116C08D2BC68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90CE495BA7ED458FA43EC3D4F4C11E7B&quot;&gt;&lt;w:name w:val=&quot;90CE495BA7ED458FA43EC3D4F4C11E7B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710ECC80A9C147B68C40CFFF9E6CAAF8&quot;&gt;&lt;w:name w:val=&quot;710ECC80A9C147B68C40CFFF9E6CAAF8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2A253A6C665C428291CD9F0C41399B33&quot;&gt;&lt;w:name w:val=&quot;2A253A6C665C428291CD9F0C41399B33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8915CF60072400DB2D312F424D6C34C&quot;&gt;&lt;w:name w:val=&quot;88915CF60072400DB2D312F424D6C34C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149905057BBA480CBD3BB3D054EDDB85&quot;&gt;&lt;w:name w:val=&quot;149905057BBA480CBD3BB3D054EDDB85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185D2769C3D8485893B0D433FB67F4A8&quot;&gt;&lt;w:name w:val=&quot;185D2769C3D8485893B0D433FB67F4A8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4974A878EF8C442E9745344AE3BA5B73&quot;&gt;&lt;w:name w:val=&quot;4974A878EF8C442E9745344AE3BA5B73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16E4DCC84694A5382CE9C015055953F&quot;&gt;&lt;w:name w:val=&quot;F16E4DCC84694A5382CE9C015055953F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BD3088B4F64E4306833DCAACF71B0E36&quot;&gt;&lt;w:name w:val=&quot;BD3088B4F64E4306833DCAACF71B0E36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585D355D568F40E29A0D6FCB00FEC5BE&quot;&gt;&lt;w:name w:val=&quot;585D355D568F40E29A0D6FCB00FEC5BE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5071D9B9FB5B4806B71DA2E56F0EE650&quot;&gt;&lt;w:name w:val=&quot;5071D9B9FB5B4806B71DA2E56F0EE650&quot; /&gt;&lt;w:rsid w:val=&quot;001A671D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E7BB58433AEB453DA5D1A39FD535DA49&quot;&gt;&lt;w:name w:val=&quot;E7BB58433AEB453DA5D1A39FD535DA49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75A30C4A71BD483887BF238F7C34729D&quot;&gt;&lt;w:name w:val=&quot;75A30C4A71BD483887BF238F7C34729D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7069CE26D2DD49D98748C7532A90BF7F&quot;&gt;&lt;w:name w:val=&quot;7069CE26D2DD49D98748C7532A90BF7F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641C414B136C4D50A269C58843E13FFB&quot;&gt;&lt;w:name w:val=&quot;641C414B136C4D50A269C58843E13FFB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9FC7D3C820B24FA5931C650288A9877C&quot;&gt;&lt;w:name w:val=&quot;9FC7D3C820B24FA5931C650288A9877C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0BE13D14FC43451997FFFBEEADD88F6B&quot;&gt;&lt;w:name w:val=&quot;0BE13D14FC43451997FFFBEEADD88F6B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B2F49A5D040340D584191FF38EA30273&quot;&gt;&lt;w:name w:val=&quot;B2F49A5D040340D584191FF38EA30273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089E591FDD9D4E749EF856B99D77CDE8&quot;&gt;&lt;w:name w:val=&quot;089E591FDD9D4E749EF856B99D77CDE8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0323D5E16A841DE941741A2B735385E&quot;&gt;&lt;w:name w:val=&quot;F0323D5E16A841DE941741A2B735385E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4A61950132EC41358E929BC52A14B064&quot;&gt;&lt;w:name w:val=&quot;4A61950132EC41358E929BC52A14B064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7DD60F6B3D4E4D52B8F22B990E1AFDEC&quot;&gt;&lt;w:name w:val=&quot;7DD60F6B3D4E4D52B8F22B990E1AFDEC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3726CBC4ECB4474AA192C3A2E46D4FD5&quot;&gt;&lt;w:name w:val=&quot;3726CBC4ECB4474AA192C3A2E46D4FD5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C79F3A507BFD444B98004EB74166A595&quot;&gt;&lt;w:name w:val=&quot;C79F3A507BFD444B98004EB74166A595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3B944DBB64E94D0598D6A6336A3D5000&quot;&gt;&lt;w:name w:val=&quot;3B944DBB64E94D0598D6A6336A3D5000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0FC51CBDA80F4B0CA521618B7F0489B9&quot;&gt;&lt;w:name w:val=&quot;0FC51CBDA80F4B0CA521618B7F0489B9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E0E26B3F90B14020B88975621CA7ABE6&quot;&gt;&lt;w:name w:val=&quot;E0E26B3F90B14020B88975621CA7ABE6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AD34A376FB6B42658E7199F54D823A7D&quot;&gt;&lt;w:name w:val=&quot;AD34A376FB6B42658E7199F54D823A7D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8387D188E4A6442FA5D9567462EF4485&quot;&gt;&lt;w:name w:val=&quot;8387D188E4A6442FA5D9567462EF4485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F43751ED49E4464B9D38A1DD7B61783&quot;&gt;&lt;w:name w:val=&quot;FF43751ED49E4464B9D38A1DD7B61783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44EB9EE5D43C430984A209CF60A8C9BD&quot;&gt;&lt;w:name w:val=&quot;44EB9EE5D43C430984A209CF60A8C9BD&quot; /&gt;&lt;w:rsid w:val=&quot;00B957D4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21DDF9FABEEE46FFB28D2FC6324C631E&quot;&gt;&lt;w:name w:val=&quot;21DDF9FABEEE46FFB28D2FC6324C631E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BA2D767B9A74A1DB7DB92EA0599C590&quot;&gt;&lt;w:name w:val=&quot;FBA2D767B9A74A1DB7DB92EA0599C590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0BE70EA290254AEDAFF0D57A856D8275&quot;&gt;&lt;w:name w:val=&quot;0BE70EA290254AEDAFF0D57A856D8275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D936A6CC6A19470ABDBDC7501ED22E32&quot;&gt;&lt;w:name w:val=&quot;D936A6CC6A19470ABDBDC7501ED22E32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14DEAA5D92124E4BA5D298E6A193C87B&quot;&gt;&lt;w:name w:val=&quot;14DEAA5D92124E4BA5D298E6A193C87B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E29D287DD65742F8BE98F580451E9B61&quot;&gt;&lt;w:name w:val=&quot;E29D287DD65742F8BE98F580451E9B61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0E9898685D204000A1CB57045AEB1CDB&quot;&gt;&lt;w:name w:val=&quot;0E9898685D204000A1CB57045AEB1CDB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89362369A674412AEA9B8EB56DA13FD&quot;&gt;&lt;w:name w:val=&quot;F89362369A674412AEA9B8EB56DA13FD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F68A3E811770449493A7316F3B19EB56&quot;&gt;&lt;w:name w:val=&quot;F68A3E811770449493A7316F3B19EB56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w:style w:type=&quot;paragraph&quot; w:customStyle=&quot;1&quot; w:styleId=&quot;9819BF624B694296A20696A2F66C0FBE&quot;&gt;&lt;w:name w:val=&quot;9819BF624B694296A20696A2F66C0FBE&quot; /&gt;&lt;w:rsid w:val=&quot;00C96519&quot; /&gt;&lt;w:pPr&gt;&lt;w:spacing w:after=&quot;160&quot; w:line=&quot;259&quot; w:lineRule=&quot;auto&quot; /&gt;&lt;/w:pPr&gt;&lt;w:rPr&gt;&lt;w:lang w:val=&quot;de-CH&quot; w:eastAsia=&quot;de-CH&quot; /&gt;&lt;/w:rPr&gt;&lt;/w:style&gt;&lt;/w:styles&gt;&lt;/pkg:xmlData&gt;&lt;/pkg:part&gt;&lt;pkg:part pkg:name=&quot;/docProps/core.xml&quot; pkg:contentType=&quot;application/vnd.openxmlformats-package.core-properties+xml&quot; pkg:padding=&quot;256&quot;&gt;&lt;pkg:xmlData&gt;&lt;cp:coreProperties xmlns:cp=&quot;http://schemas.openxmlformats.org/package/2006/metadata/core-properties&quot; xmlns:dc=&quot;http://purl.org/dc/elements/1.1/&quot; xmlns:dcterms=&quot;http://purl.org/dc/terms/&quot; xmlns:dcmitype=&quot;http://purl.org/dc/dcmitype/&quot; xmlns:xsi=&quot;http://www.w3.org/2001/XMLSchema-instance&quot;&gt;&lt;dc:title&gt;Aktennotiz&lt;/dc:title&gt;&lt;dc:creator&gt;Spicher Anton FUB&lt;/dc:creator&gt;&lt;cp:lastModifiedBy&gt;Peter Schaad&lt;/cp:lastModifiedBy&gt;&lt;cp:revision&gt;7&lt;/cp:revision&gt;&lt;cp:lastPrinted&gt;2005-11-09T15:23:00Z&lt;/cp:lastPrinted&gt;&lt;dcterms:created xsi:type=&quot;dcterms:W3CDTF&quot;&gt;2017-01-20T10:41:00Z&lt;/dcterms:created&gt;&lt;dcterms:modified xsi:type=&quot;dcterms:W3CDTF&quot;&gt;2017-01-23T11:55:00Z&lt;/dcterms:modified&gt;&lt;/cp:coreProperties&gt;&lt;/pkg:xmlData&gt;&lt;/pkg:part&gt;&lt;pkg:part pkg:name=&quot;/word/webSettings.xml&quot; pkg:contentType=&quot;application/vnd.openxmlformats-officedocument.wordprocessingml.webSettings+xml&quot;&gt;&lt;pkg:xmlData&gt;&lt;w:webSettings xmlns:mc=&quot;http://schemas.openxmlformats.org/markup-compatibility/2006&quot; xmlns:r=&quot;http://schemas.openxmlformats.org/officeDocument/2006/relationships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mc:Ignorable=&quot;w14 w15 w16se&quot;&gt;&lt;w:divs&gt;&lt;w:div w:id=&quot;1069841810&quot;&gt;&lt;w:bodyDiv w:val=&quot;1&quot; /&gt;&lt;w:marLeft w:val=&quot;0&quot; /&gt;&lt;w:marRight w:val=&quot;0&quot; /&gt;&lt;w:marTop w:val=&quot;0&quot; /&gt;&lt;w:marBottom w:val=&quot;0&quot; /&gt;&lt;w:divBdr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/w:divBdr&gt;&lt;w:divsChild&gt;&lt;w:div w:id=&quot;2004576518&quot;&gt;&lt;w:marLeft w:val=&quot;0&quot; /&gt;&lt;w:marRight w:val=&quot;0&quot; /&gt;&lt;w:marTop w:val=&quot;75&quot; /&gt;&lt;w:marBottom w:val=&quot;75&quot; /&gt;&lt;w:divBdr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/w:divBdr&gt;&lt;w:divsChild&gt;&lt;w:div w:id=&quot;1265459136&quot;&gt;&lt;w:marLeft w:val=&quot;2280&quot; /&gt;&lt;w:marRight w:val=&quot;2280&quot; /&gt;&lt;w:marTop w:val=&quot;0&quot; /&gt;&lt;w:marBottom w:val=&quot;0&quot; /&gt;&lt;w:divBdr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/w:divBdr&gt;&lt;w:divsChild&gt;&lt;w:div w:id=&quot;2097169031&quot;&gt;&lt;w:marLeft w:val=&quot;-15&quot; /&gt;&lt;w:marRight w:val=&quot;-15&quot; /&gt;&lt;w:marTop w:val=&quot;0&quot; /&gt;&lt;w:marBottom w:val=&quot;0&quot; /&gt;&lt;w:divBdr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/w:divBdr&gt;&lt;w:divsChild&gt;&lt;w:div w:id=&quot;461731481&quot;&gt;&lt;w:marLeft w:val=&quot;120&quot; /&gt;&lt;w:marRight w:val=&quot;120&quot; /&gt;&lt;w:marTop w:val=&quot;120&quot; /&gt;&lt;w:marBottom w:val=&quot;120&quot; /&gt;&lt;w:divBdr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/w:divBdr&gt;&lt;/w:div&gt;&lt;w:div w:id=&quot;1204711102&quot;&gt;&lt;w:marLeft w:val=&quot;120&quot; /&gt;&lt;w:marRight w:val=&quot;120&quot; /&gt;&lt;w:marTop w:val=&quot;120&quot; /&gt;&lt;w:marBottom w:val=&quot;120&quot; /&gt;&lt;w:divBdr&gt;&lt;w:top w:val=&quot;none&quot; w:sz=&quot;0&quot; w:space=&quot;0&quot; w:color=&quot;auto&quot; /&gt;&lt;w:left w:val=&quot;none&quot; w:sz=&quot;0&quot; w:space=&quot;0&quot; w:color=&quot;auto&quot; /&gt;&lt;w:bottom w:val=&quot;none&quot; w:sz=&quot;0&quot; w:space=&quot;0&quot; w:color=&quot;auto&quot; /&gt;&lt;w:right w:val=&quot;none&quot; w:sz=&quot;0&quot; w:space=&quot;0&quot; w:color=&quot;auto&quot; /&gt;&lt;/w:divBdr&gt;&lt;/w:div&gt;&lt;/w:divsChild&gt;&lt;/w:div&gt;&lt;/w:divsChild&gt;&lt;/w:div&gt;&lt;/w:divsChild&gt;&lt;/w:div&gt;&lt;/w:divsChild&gt;&lt;/w:div&gt;&lt;/w:divs&gt;&lt;w:relyOnVML /&gt;&lt;w:allowPNG /&gt;&lt;/w:webSettings&gt;&lt;/pkg:xmlData&gt;&lt;/pkg:part&gt;&lt;pkg:part pkg:name=&quot;/word/fontTable.xml&quot; pkg:contentType=&quot;application/vnd.openxmlformats-officedocument.wordprocessingml.fontTable+xml&quot;&gt;&lt;pkg:xmlData&gt;&lt;w:fonts xmlns:mc=&quot;http://schemas.openxmlformats.org/markup-compatibility/2006&quot; xmlns:r=&quot;http://schemas.openxmlformats.org/officeDocument/2006/relationships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mc:Ignorable=&quot;w14 w15 w16se&quot;&gt;&lt;w:font w:name=&quot;Symbol&quot;&gt;&lt;w:panose1 w:val=&quot;05050102010706020507&quot; /&gt;&lt;w:charset w:val=&quot;02&quot; /&gt;&lt;w:family w:val=&quot;roman&quot; /&gt;&lt;w:pitch w:val=&quot;variable&quot; /&gt;&lt;w:sig w:usb0=&quot;00000000&quot; w:usb1=&quot;10000000&quot; w:usb2=&quot;00000000&quot; w:usb3=&quot;00000000&quot; w:csb0=&quot;80000000&quot; w:csb1=&quot;00000000&quot; /&gt;&lt;/w:font&gt;&lt;w:font w:name=&quot;Times New Roman&quot;&gt;&lt;w:panose1 w:val=&quot;02020603050405020304&quot; /&gt;&lt;w:charset w:val=&quot;00&quot; /&gt;&lt;w:family w:val=&quot;roman&quot; /&gt;&lt;w:pitch w:val=&quot;variable&quot; /&gt;&lt;w:sig w:usb0=&quot;E0002EFF&quot; w:usb1=&quot;C0007843&quot; w:usb2=&quot;00000009&quot; w:usb3=&quot;00000000&quot; w:csb0=&quot;000001FF&quot; w:csb1=&quot;00000000&quot; /&gt;&lt;/w:font&gt;&lt;w:font w:name=&quot;Arial&quot;&gt;&lt;w:panose1 w:val=&quot;020B0604020202020204&quot; /&gt;&lt;w:charset w:val=&quot;00&quot; /&gt;&lt;w:family w:val=&quot;swiss&quot; /&gt;&lt;w:pitch w:val=&quot;variable&quot; /&gt;&lt;w:sig w:usb0=&quot;E0002AFF&quot; w:usb1=&quot;C0007843&quot; w:usb2=&quot;00000009&quot; w:usb3=&quot;00000000&quot; w:csb0=&quot;000001FF&quot; w:csb1=&quot;00000000&quot; /&gt;&lt;/w:font&gt;&lt;w:font w:name=&quot;Courier New&quot;&gt;&lt;w:panose1 w:val=&quot;02070309020205020404&quot; /&gt;&lt;w:charset w:val=&quot;00&quot; /&gt;&lt;w:family w:val=&quot;modern&quot; /&gt;&lt;w:pitch w:val=&quot;fixed&quot; /&gt;&lt;w:sig w:usb0=&quot;E0002AFF&quot; w:usb1=&quot;C0007843&quot; w:usb2=&quot;00000009&quot; w:usb3=&quot;00000000&quot; w:csb0=&quot;000001FF&quot; w:csb1=&quot;00000000&quot; /&gt;&lt;/w:font&gt;&lt;w:font w:name=&quot;Wingdings&quot;&gt;&lt;w:panose1 w:val=&quot;05000000000000000000&quot; /&gt;&lt;w:charset w:val=&quot;02&quot; /&gt;&lt;w:family w:val=&quot;auto&quot; /&gt;&lt;w:pitch w:val=&quot;variable&quot; /&gt;&lt;w:sig w:usb0=&quot;00000000&quot; w:usb1=&quot;10000000&quot; w:usb2=&quot;00000000&quot; w:usb3=&quot;00000000&quot; w:csb0=&quot;80000000&quot; w:csb1=&quot;00000000&quot; /&gt;&lt;/w:font&gt;&lt;w:font w:name=&quot;Calibri&quot;&gt;&lt;w:panose1 w:val=&quot;020F0502020204030204&quot; /&gt;&lt;w:charset w:val=&quot;00&quot; /&gt;&lt;w:family w:val=&quot;swiss&quot; /&gt;&lt;w:pitch w:val=&quot;variable&quot; /&gt;&lt;w:sig w:usb0=&quot;E00002FF&quot; w:usb1=&quot;4000ACFF&quot; w:usb2=&quot;00000001&quot; w:usb3=&quot;00000000&quot; w:csb0=&quot;0000019F&quot; w:csb1=&quot;00000000&quot; /&gt;&lt;/w:font&gt;&lt;w:font w:name=&quot;Tahoma&quot;&gt;&lt;w:panose1 w:val=&quot;020B0604030504040204&quot; /&gt;&lt;w:charset w:val=&quot;00&quot; /&gt;&lt;w:family w:val=&quot;swiss&quot; /&gt;&lt;w:pitch w:val=&quot;variable&quot; /&gt;&lt;w:sig w:usb0=&quot;E1002EFF&quot; w:usb1=&quot;C000605B&quot; w:usb2=&quot;00000029&quot; w:usb3=&quot;00000000&quot; w:csb0=&quot;000101FF&quot; w:csb1=&quot;00000000&quot; /&gt;&lt;/w:font&gt;&lt;w:font w:name=&quot;Cambria&quot;&gt;&lt;w:panose1 w:val=&quot;02040503050406030204&quot; /&gt;&lt;w:charset w:val=&quot;00&quot; /&gt;&lt;w:family w:val=&quot;roman&quot; /&gt;&lt;w:pitch w:val=&quot;variable&quot; /&gt;&lt;w:sig w:usb0=&quot;E00002FF&quot; w:usb1=&quot;400004FF&quot; w:usb2=&quot;00000000&quot; w:usb3=&quot;00000000&quot; w:csb0=&quot;0000019F&quot; w:csb1=&quot;00000000&quot; /&gt;&lt;/w:font&gt;&lt;/w:fonts&gt;&lt;/pkg:xmlData&gt;&lt;/pkg:part&gt;&lt;pkg:part pkg:name=&quot;/word/glossary/webSettings.xml&quot; pkg:contentType=&quot;application/vnd.openxmlformats-officedocument.wordprocessingml.webSettings+xml&quot;&gt;&lt;pkg:xmlData&gt;&lt;w:webSettings xmlns:mc=&quot;http://schemas.openxmlformats.org/markup-compatibility/2006&quot; xmlns:r=&quot;http://schemas.openxmlformats.org/officeDocument/2006/relationships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mc:Ignorable=&quot;w14 w15 w16se&quot;&gt;&lt;w:optimizeForBrowser /&gt;&lt;/w:webSettings&gt;&lt;/pkg:xmlData&gt;&lt;/pkg:part&gt;&lt;pkg:part pkg:name=&quot;/word/glossary/fontTable.xml&quot; pkg:contentType=&quot;application/vnd.openxmlformats-officedocument.wordprocessingml.fontTable+xml&quot;&gt;&lt;pkg:xmlData&gt;&lt;w:fonts xmlns:mc=&quot;http://schemas.openxmlformats.org/markup-compatibility/2006&quot; xmlns:r=&quot;http://schemas.openxmlformats.org/officeDocument/2006/relationships&quot; xmlns:w=&quot;http://schemas.openxmlformats.org/wordprocessingml/2006/main&quot; xmlns:w14=&quot;http://schemas.microsoft.com/office/word/2010/wordml&quot; xmlns:w15=&quot;http://schemas.microsoft.com/office/word/2012/wordml&quot; xmlns:w16se=&quot;http://schemas.microsoft.com/office/word/2015/wordml/symex&quot; mc:Ignorable=&quot;w14 w15 w16se&quot;&gt;&lt;w:font w:name=&quot;Symbol&quot;&gt;&lt;w:panose1 w:val=&quot;05050102010706020507&quot; /&gt;&lt;w:charset w:val=&quot;02&quot; /&gt;&lt;w:family w:val=&quot;roman&quot; /&gt;&lt;w:pitch w:val=&quot;variable&quot; /&gt;&lt;w:sig w:usb0=&quot;00000000&quot; w:usb1=&quot;10000000&quot; w:usb2=&quot;00000000&quot; w:usb3=&quot;00000000&quot; w:csb0=&quot;80000000&quot; w:csb1=&quot;00000000&quot; /&gt;&lt;/w:font&gt;&lt;w:font w:name=&quot;Times New Roman&quot;&gt;&lt;w:panose1 w:val=&quot;02020603050405020304&quot; /&gt;&lt;w:charset w:val=&quot;00&quot; /&gt;&lt;w:family w:val=&quot;roman&quot; /&gt;&lt;w:pitch w:val=&quot;variable&quot; /&gt;&lt;w:sig w:usb0=&quot;E0002EFF&quot; w:usb1=&quot;C0007843&quot; w:usb2=&quot;00000009&quot; w:usb3=&quot;00000000&quot; w:csb0=&quot;000001FF&quot; w:csb1=&quot;00000000&quot; /&gt;&lt;/w:font&gt;&lt;w:font w:name=&quot;Arial&quot;&gt;&lt;w:panose1 w:val=&quot;020B0604020202020204&quot; /&gt;&lt;w:charset w:val=&quot;00&quot; /&gt;&lt;w:family w:val=&quot;swiss&quot; /&gt;&lt;w:pitch w:val=&quot;variable&quot; /&gt;&lt;w:sig w:usb0=&quot;E0002AFF&quot; w:usb1=&quot;C0007843&quot; w:usb2=&quot;00000009&quot; w:usb3=&quot;00000000&quot; w:csb0=&quot;000001FF&quot; w:csb1=&quot;00000000&quot; /&gt;&lt;/w:font&gt;&lt;w:font w:name=&quot;Courier New&quot;&gt;&lt;w:panose1 w:val=&quot;02070309020205020404&quot; /&gt;&lt;w:charset w:val=&quot;00&quot; /&gt;&lt;w:family w:val=&quot;modern&quot; /&gt;&lt;w:pitch w:val=&quot;fixed&quot; /&gt;&lt;w:sig w:usb0=&quot;E0002AFF&quot; w:usb1=&quot;C0007843&quot; w:usb2=&quot;00000009&quot; w:usb3=&quot;00000000&quot; w:csb0=&quot;000001FF&quot; w:csb1=&quot;00000000&quot; /&gt;&lt;/w:font&gt;&lt;w:font w:name=&quot;Wingdings&quot;&gt;&lt;w:panose1 w:val=&quot;05000000000000000000&quot; /&gt;&lt;w:charset w:val=&quot;02&quot; /&gt;&lt;w:family w:val=&quot;auto&quot; /&gt;&lt;w:pitch w:val=&quot;variable&quot; /&gt;&lt;w:sig w:usb0=&quot;00000000&quot; w:usb1=&quot;10000000&quot; w:usb2=&quot;00000000&quot; w:usb3=&quot;00000000&quot; w:csb0=&quot;80000000&quot; w:csb1=&quot;00000000&quot; /&gt;&lt;/w:font&gt;&lt;w:font w:name=&quot;Calibri&quot;&gt;&lt;w:panose1 w:val=&quot;020F0502020204030204&quot; /&gt;&lt;w:charset w:val=&quot;00&quot; /&gt;&lt;w:family w:val=&quot;swiss&quot; /&gt;&lt;w:pitch w:val=&quot;variable&quot; /&gt;&lt;w:sig w:usb0=&quot;E00002FF&quot; w:usb1=&quot;4000ACFF&quot; w:usb2=&quot;00000001&quot; w:usb3=&quot;00000000&quot; w:csb0=&quot;0000019F&quot; w:csb1=&quot;00000000&quot; /&gt;&lt;/w:font&gt;&lt;w:font w:name=&quot;Tahoma&quot;&gt;&lt;w:panose1 w:val=&quot;020B0604030504040204&quot; /&gt;&lt;w:charset w:val=&quot;00&quot; /&gt;&lt;w:family w:val=&quot;swiss&quot; /&gt;&lt;w:pitch w:val=&quot;variable&quot; /&gt;&lt;w:sig w:usb0=&quot;E1002EFF&quot; w:usb1=&quot;C000605B&quot; w:usb2=&quot;00000029&quot; w:usb3=&quot;00000000&quot; w:csb0=&quot;000101FF&quot; w:csb1=&quot;00000000&quot; /&gt;&lt;/w:font&gt;&lt;w:font w:name=&quot;Cambria&quot;&gt;&lt;w:panose1 w:val=&quot;02040503050406030204&quot; /&gt;&lt;w:charset w:val=&quot;00&quot; /&gt;&lt;w:family w:val=&quot;roman&quot; /&gt;&lt;w:pitch w:val=&quot;variable&quot; /&gt;&lt;w:sig w:usb0=&quot;E00002FF&quot; w:usb1=&quot;400004FF&quot; w:usb2=&quot;00000000&quot; w:usb3=&quot;00000000&quot; w:csb0=&quot;0000019F&quot; w:csb1=&quot;00000000&quot; /&gt;&lt;/w:font&gt;&lt;w:font w:name=&quot;Calibri Light&quot;&gt;&lt;w:panose1 w:val=&quot;020F0302020204030204&quot; /&gt;&lt;w:charset w:val=&quot;00&quot; /&gt;&lt;w:family w:val=&quot;swiss&quot; /&gt;&lt;w:pitch w:val=&quot;variable&quot; /&gt;&lt;w:sig w:usb0=&quot;A00002EF&quot; w:usb1=&quot;4000207B&quot; w:usb2=&quot;00000000&quot; w:usb3=&quot;00000000&quot; w:csb0=&quot;0000019F&quot; w:csb1=&quot;00000000&quot; /&gt;&lt;/w:font&gt;&lt;/w:fonts&gt;&lt;/pkg:xmlData&gt;&lt;/pkg:part&gt;&lt;pkg:part pkg:name=&quot;/docProps/app.xml&quot; pkg:contentType=&quot;application/vnd.openxmlformats-officedocument.extended-properties+xml&quot; pkg:padding=&quot;256&quot;&gt;&lt;pkg:xmlData&gt;&lt;Properties xmlns=&quot;http://schemas.openxmlformats.org/officeDocument/2006/extended-properties&quot; xmlns:vt=&quot;http://schemas.op"/>
    <w:docVar w:name="it-CH8_LanguageVersion" w:val="enxmlformats.org/officeDocument/2006/docPropsVTypes&quot;&gt;&lt;Template&gt;Aktennotiz.dotx&lt;/Template&gt;&lt;TotalTime&gt;0&lt;/TotalTime&gt;&lt;Pages&gt;1&lt;/Pages&gt;&lt;Words&gt;24&lt;/Words&gt;&lt;Characters&gt;155&lt;/Characters&gt;&lt;Application&gt;Microsoft Office Word&lt;/Application&gt;&lt;DocSecurity&gt;0&lt;/DocSecurity&gt;&lt;Lines&gt;1&lt;/Lines&gt;&lt;Paragraphs&gt;1&lt;/Paragraphs&gt;&lt;ScaleCrop&gt;false&lt;/ScaleCrop&gt;&lt;HeadingPairs&gt;&lt;vt:vector size=&quot;4&quot; baseType=&quot;variant&quot;&gt;&lt;vt:variant&gt;&lt;vt:lpstr&gt;Title&lt;/vt:lpstr&gt;&lt;/vt:variant&gt;&lt;vt:variant&gt;&lt;vt:i4&gt;1&lt;/vt:i4&gt;&lt;/vt:variant&gt;&lt;vt:variant&gt;&lt;vt:lpstr&gt;Titel&lt;/vt:lpstr&gt;&lt;/vt:variant&gt;&lt;vt:variant&gt;&lt;vt:i4&gt;1&lt;/vt:i4&gt;&lt;/vt:variant&gt;&lt;/vt:vector&gt;&lt;/HeadingPairs&gt;&lt;TitlesOfParts&gt;&lt;vt:vector size=&quot;2&quot; baseType=&quot;lpstr&quot;&gt;&lt;vt:lpstr&gt;Aktennotiz&lt;/vt:lpstr&gt;&lt;vt:lpstr&gt;Aktennotiz&lt;/vt:lpstr&gt;&lt;/vt:vector&gt;&lt;/TitlesOfParts&gt;&lt;Company&gt;BURAUT VBS&lt;/Company&gt;&lt;LinksUpToDate&gt;false&lt;/LinksUpToDate&gt;&lt;CharactersWithSpaces&gt;178&lt;/CharactersWithSpaces&gt;&lt;SharedDoc&gt;false&lt;/SharedDoc&gt;&lt;HyperlinksChanged&gt;false&lt;/HyperlinksChanged&gt;&lt;AppVersion&gt;16.0000&lt;/AppVersion&gt;&lt;/Properties&gt;&lt;/pkg:xmlData&gt;&lt;/pkg:part&gt;&lt;/pkg:package&gt;"/>
    <w:docVar w:name="Klassifizierung_Beilage" w:val=" "/>
    <w:docVar w:name="Klassifizierung_Mapper" w:val=" "/>
    <w:docVar w:name="Klassifizierung_Mapper_Tab" w:val=" "/>
    <w:docVar w:name="Klassifizierungsvermerk" w:val=" "/>
    <w:docVar w:name="Kopien_an" w:val="Kopie an"/>
    <w:docVar w:name="OrgEinheit" w:val="Bundeskriminalpolizei"/>
    <w:docVar w:name="Referenz/Aktenzeichen" w:val=" "/>
    <w:docVar w:name="Settings" w:val="&lt;Settings autoTextPath=&quot;&quot; recieverEnableOutlook=&quot;True&quot; recieverEnableLocalAddress=&quot;True&quot; documentLanguages=&quot;en-US|fr-CH|de-CH|it-CH&quot; /&gt;"/>
    <w:docVar w:name="SYSTEM:DocVarsVisible" w:val="no"/>
    <w:docVar w:name="TemplateLayoutLanguage" w:val="de-CH"/>
    <w:docVar w:name="TemplateVersion" w:val="4"/>
    <w:docVar w:name="var Referenz" w:val="Referenz/Aktenzeichen:"/>
    <w:docVar w:name="varAktennotiz" w:val="Aktennotiz"/>
    <w:docVar w:name="varDatum" w:val="Datum:"/>
    <w:docVar w:name="varFax" w:val="Fax"/>
    <w:docVar w:name="varFür" w:val="Für:"/>
    <w:docVar w:name="varKopie" w:val="Kopie an:"/>
    <w:docVar w:name="varLogo" w:val="NewLogo_GRST.jpg"/>
    <w:docVar w:name="varlookup1" w:val="Eidgenössisches Departement für Verteidigung,_x000b_Bevölkerungsschutz und Sport VBS"/>
    <w:docVar w:name="varlookup2" w:val="Schweizer Armee"/>
    <w:docVar w:name="varlookup3" w:val="Kommando Operationen Kdo Op"/>
    <w:docVar w:name="varTel" w:val="Tel."/>
  </w:docVars>
  <w:rsids>
    <w:rsidRoot w:val="0061521E"/>
    <w:rsid w:val="0000043C"/>
    <w:rsid w:val="0000360D"/>
    <w:rsid w:val="000076B0"/>
    <w:rsid w:val="00010EE7"/>
    <w:rsid w:val="0001142F"/>
    <w:rsid w:val="00012F3F"/>
    <w:rsid w:val="0001505E"/>
    <w:rsid w:val="00015A28"/>
    <w:rsid w:val="000212E9"/>
    <w:rsid w:val="00023D75"/>
    <w:rsid w:val="00024175"/>
    <w:rsid w:val="000246DC"/>
    <w:rsid w:val="0002513C"/>
    <w:rsid w:val="00027DDF"/>
    <w:rsid w:val="00027FCC"/>
    <w:rsid w:val="00032E96"/>
    <w:rsid w:val="000353FB"/>
    <w:rsid w:val="00035BAB"/>
    <w:rsid w:val="000409A8"/>
    <w:rsid w:val="00042CFC"/>
    <w:rsid w:val="00042D41"/>
    <w:rsid w:val="000431E7"/>
    <w:rsid w:val="00044A91"/>
    <w:rsid w:val="00046DC9"/>
    <w:rsid w:val="00046F64"/>
    <w:rsid w:val="00050061"/>
    <w:rsid w:val="00052AA3"/>
    <w:rsid w:val="00052F00"/>
    <w:rsid w:val="00054114"/>
    <w:rsid w:val="00054AF0"/>
    <w:rsid w:val="0005583A"/>
    <w:rsid w:val="00060E35"/>
    <w:rsid w:val="000646AD"/>
    <w:rsid w:val="00066CCA"/>
    <w:rsid w:val="000679FD"/>
    <w:rsid w:val="0007072D"/>
    <w:rsid w:val="000721A5"/>
    <w:rsid w:val="00074CAE"/>
    <w:rsid w:val="00074EAE"/>
    <w:rsid w:val="000760FF"/>
    <w:rsid w:val="00076BEC"/>
    <w:rsid w:val="00077D73"/>
    <w:rsid w:val="0008232C"/>
    <w:rsid w:val="00084F05"/>
    <w:rsid w:val="000861D0"/>
    <w:rsid w:val="00086290"/>
    <w:rsid w:val="000874C0"/>
    <w:rsid w:val="00090DF3"/>
    <w:rsid w:val="00091671"/>
    <w:rsid w:val="00091B3B"/>
    <w:rsid w:val="0009588A"/>
    <w:rsid w:val="000A08B9"/>
    <w:rsid w:val="000A246E"/>
    <w:rsid w:val="000A2EFC"/>
    <w:rsid w:val="000A4838"/>
    <w:rsid w:val="000A7E18"/>
    <w:rsid w:val="000B3796"/>
    <w:rsid w:val="000B381E"/>
    <w:rsid w:val="000B3CAF"/>
    <w:rsid w:val="000B7CBA"/>
    <w:rsid w:val="000C065E"/>
    <w:rsid w:val="000C0F49"/>
    <w:rsid w:val="000C4424"/>
    <w:rsid w:val="000D1DDD"/>
    <w:rsid w:val="000D261E"/>
    <w:rsid w:val="000D3856"/>
    <w:rsid w:val="000D3EA4"/>
    <w:rsid w:val="000D4873"/>
    <w:rsid w:val="000D48A7"/>
    <w:rsid w:val="000D521F"/>
    <w:rsid w:val="000E1BCC"/>
    <w:rsid w:val="000E275B"/>
    <w:rsid w:val="000E2AA7"/>
    <w:rsid w:val="000E2C74"/>
    <w:rsid w:val="000E6742"/>
    <w:rsid w:val="000E6C24"/>
    <w:rsid w:val="000E6CC5"/>
    <w:rsid w:val="000F2F76"/>
    <w:rsid w:val="000F3B7C"/>
    <w:rsid w:val="000F4AA7"/>
    <w:rsid w:val="000F4ABC"/>
    <w:rsid w:val="000F5244"/>
    <w:rsid w:val="000F56A6"/>
    <w:rsid w:val="000F5AA2"/>
    <w:rsid w:val="000F5B03"/>
    <w:rsid w:val="00101A47"/>
    <w:rsid w:val="00102484"/>
    <w:rsid w:val="00107088"/>
    <w:rsid w:val="00107CCC"/>
    <w:rsid w:val="001132B5"/>
    <w:rsid w:val="00113B34"/>
    <w:rsid w:val="00115214"/>
    <w:rsid w:val="00115AB8"/>
    <w:rsid w:val="00117F9D"/>
    <w:rsid w:val="00121EC2"/>
    <w:rsid w:val="00122267"/>
    <w:rsid w:val="001229F4"/>
    <w:rsid w:val="00124133"/>
    <w:rsid w:val="00124C3B"/>
    <w:rsid w:val="0012506D"/>
    <w:rsid w:val="001250E8"/>
    <w:rsid w:val="00125751"/>
    <w:rsid w:val="00125EDB"/>
    <w:rsid w:val="00131CEA"/>
    <w:rsid w:val="00131EC1"/>
    <w:rsid w:val="001323BA"/>
    <w:rsid w:val="001323EA"/>
    <w:rsid w:val="00133161"/>
    <w:rsid w:val="00133C18"/>
    <w:rsid w:val="00134109"/>
    <w:rsid w:val="00134E47"/>
    <w:rsid w:val="001360DD"/>
    <w:rsid w:val="00142065"/>
    <w:rsid w:val="00144686"/>
    <w:rsid w:val="00145D7F"/>
    <w:rsid w:val="00145E5C"/>
    <w:rsid w:val="00147A8A"/>
    <w:rsid w:val="0015275A"/>
    <w:rsid w:val="0015471D"/>
    <w:rsid w:val="0015486F"/>
    <w:rsid w:val="001559C3"/>
    <w:rsid w:val="001606FC"/>
    <w:rsid w:val="001633D0"/>
    <w:rsid w:val="00163DCF"/>
    <w:rsid w:val="001670A5"/>
    <w:rsid w:val="001707C3"/>
    <w:rsid w:val="00171842"/>
    <w:rsid w:val="001770A9"/>
    <w:rsid w:val="00177E24"/>
    <w:rsid w:val="00182520"/>
    <w:rsid w:val="00183CF0"/>
    <w:rsid w:val="0018797F"/>
    <w:rsid w:val="00187D68"/>
    <w:rsid w:val="00191AD6"/>
    <w:rsid w:val="001945D1"/>
    <w:rsid w:val="001947E4"/>
    <w:rsid w:val="00195DC4"/>
    <w:rsid w:val="001967DB"/>
    <w:rsid w:val="001967F6"/>
    <w:rsid w:val="00196DC3"/>
    <w:rsid w:val="001A2A79"/>
    <w:rsid w:val="001A3937"/>
    <w:rsid w:val="001A47D1"/>
    <w:rsid w:val="001A654C"/>
    <w:rsid w:val="001A78CC"/>
    <w:rsid w:val="001B0F9A"/>
    <w:rsid w:val="001B6206"/>
    <w:rsid w:val="001C3A53"/>
    <w:rsid w:val="001C48D8"/>
    <w:rsid w:val="001C77C6"/>
    <w:rsid w:val="001D0939"/>
    <w:rsid w:val="001D0E83"/>
    <w:rsid w:val="001D0EBC"/>
    <w:rsid w:val="001D1BDE"/>
    <w:rsid w:val="001D3136"/>
    <w:rsid w:val="001D4C62"/>
    <w:rsid w:val="001D51BD"/>
    <w:rsid w:val="001D5CDD"/>
    <w:rsid w:val="001D7C38"/>
    <w:rsid w:val="001E1DE9"/>
    <w:rsid w:val="001E21FE"/>
    <w:rsid w:val="001E3C4D"/>
    <w:rsid w:val="001E5DF2"/>
    <w:rsid w:val="001E5E5B"/>
    <w:rsid w:val="001E62A7"/>
    <w:rsid w:val="001E678B"/>
    <w:rsid w:val="001E6CBA"/>
    <w:rsid w:val="001F0A63"/>
    <w:rsid w:val="001F12F1"/>
    <w:rsid w:val="001F210B"/>
    <w:rsid w:val="001F27D3"/>
    <w:rsid w:val="001F3279"/>
    <w:rsid w:val="001F5B26"/>
    <w:rsid w:val="001F71E6"/>
    <w:rsid w:val="00201D30"/>
    <w:rsid w:val="00202AF4"/>
    <w:rsid w:val="002049FB"/>
    <w:rsid w:val="00204CBE"/>
    <w:rsid w:val="002058ED"/>
    <w:rsid w:val="002064C0"/>
    <w:rsid w:val="00207841"/>
    <w:rsid w:val="002113A0"/>
    <w:rsid w:val="00212B6B"/>
    <w:rsid w:val="00212C2B"/>
    <w:rsid w:val="00213516"/>
    <w:rsid w:val="002160CD"/>
    <w:rsid w:val="002169BF"/>
    <w:rsid w:val="00220CB7"/>
    <w:rsid w:val="00221610"/>
    <w:rsid w:val="00222428"/>
    <w:rsid w:val="00225989"/>
    <w:rsid w:val="002269D7"/>
    <w:rsid w:val="002274D6"/>
    <w:rsid w:val="00227852"/>
    <w:rsid w:val="002303B2"/>
    <w:rsid w:val="00230BA4"/>
    <w:rsid w:val="00232464"/>
    <w:rsid w:val="002324E2"/>
    <w:rsid w:val="00233926"/>
    <w:rsid w:val="00233C0B"/>
    <w:rsid w:val="002340AD"/>
    <w:rsid w:val="00235072"/>
    <w:rsid w:val="00236DF9"/>
    <w:rsid w:val="00240A48"/>
    <w:rsid w:val="00241823"/>
    <w:rsid w:val="00241CB5"/>
    <w:rsid w:val="00241F73"/>
    <w:rsid w:val="00242326"/>
    <w:rsid w:val="0024445E"/>
    <w:rsid w:val="0024561A"/>
    <w:rsid w:val="002504B9"/>
    <w:rsid w:val="002505A6"/>
    <w:rsid w:val="00251AFD"/>
    <w:rsid w:val="00251E83"/>
    <w:rsid w:val="00251F9F"/>
    <w:rsid w:val="002531E2"/>
    <w:rsid w:val="002533B1"/>
    <w:rsid w:val="0025447D"/>
    <w:rsid w:val="0025585C"/>
    <w:rsid w:val="002563E2"/>
    <w:rsid w:val="0026243C"/>
    <w:rsid w:val="002635C3"/>
    <w:rsid w:val="00263A9E"/>
    <w:rsid w:val="002654AB"/>
    <w:rsid w:val="002657C7"/>
    <w:rsid w:val="002665C4"/>
    <w:rsid w:val="002712E0"/>
    <w:rsid w:val="00271A28"/>
    <w:rsid w:val="00273F88"/>
    <w:rsid w:val="0027430D"/>
    <w:rsid w:val="00274399"/>
    <w:rsid w:val="002810FF"/>
    <w:rsid w:val="002845BF"/>
    <w:rsid w:val="00284948"/>
    <w:rsid w:val="00284F29"/>
    <w:rsid w:val="002866D8"/>
    <w:rsid w:val="002901CC"/>
    <w:rsid w:val="0029026F"/>
    <w:rsid w:val="002921CA"/>
    <w:rsid w:val="00292DD5"/>
    <w:rsid w:val="00292F6D"/>
    <w:rsid w:val="0029365D"/>
    <w:rsid w:val="002960EB"/>
    <w:rsid w:val="0029700B"/>
    <w:rsid w:val="00297630"/>
    <w:rsid w:val="002A0017"/>
    <w:rsid w:val="002A0CAD"/>
    <w:rsid w:val="002A3924"/>
    <w:rsid w:val="002A3A71"/>
    <w:rsid w:val="002B1CD7"/>
    <w:rsid w:val="002B3D20"/>
    <w:rsid w:val="002B4770"/>
    <w:rsid w:val="002B555E"/>
    <w:rsid w:val="002B60B2"/>
    <w:rsid w:val="002B7AE9"/>
    <w:rsid w:val="002C1207"/>
    <w:rsid w:val="002C4DF5"/>
    <w:rsid w:val="002C5D9D"/>
    <w:rsid w:val="002C7D95"/>
    <w:rsid w:val="002D0F7F"/>
    <w:rsid w:val="002D4880"/>
    <w:rsid w:val="002D4ACD"/>
    <w:rsid w:val="002D6861"/>
    <w:rsid w:val="002E0146"/>
    <w:rsid w:val="002E0238"/>
    <w:rsid w:val="002E067D"/>
    <w:rsid w:val="002E1D97"/>
    <w:rsid w:val="002E2138"/>
    <w:rsid w:val="002E2A17"/>
    <w:rsid w:val="002E3074"/>
    <w:rsid w:val="002E325E"/>
    <w:rsid w:val="002E40F1"/>
    <w:rsid w:val="002E4323"/>
    <w:rsid w:val="002E441C"/>
    <w:rsid w:val="002E4875"/>
    <w:rsid w:val="002E50A9"/>
    <w:rsid w:val="002E6920"/>
    <w:rsid w:val="002E6A69"/>
    <w:rsid w:val="002E7726"/>
    <w:rsid w:val="002E78B2"/>
    <w:rsid w:val="002E79C6"/>
    <w:rsid w:val="002E7B7C"/>
    <w:rsid w:val="002F28CF"/>
    <w:rsid w:val="002F2F12"/>
    <w:rsid w:val="002F4510"/>
    <w:rsid w:val="002F4A5E"/>
    <w:rsid w:val="002F5810"/>
    <w:rsid w:val="002F5988"/>
    <w:rsid w:val="00300FAC"/>
    <w:rsid w:val="00301C7B"/>
    <w:rsid w:val="00304001"/>
    <w:rsid w:val="00304904"/>
    <w:rsid w:val="00304ECA"/>
    <w:rsid w:val="0030762B"/>
    <w:rsid w:val="00310D61"/>
    <w:rsid w:val="003110C4"/>
    <w:rsid w:val="00311CBE"/>
    <w:rsid w:val="0031293B"/>
    <w:rsid w:val="003132BC"/>
    <w:rsid w:val="00317D2C"/>
    <w:rsid w:val="00317FCA"/>
    <w:rsid w:val="00320007"/>
    <w:rsid w:val="003202C8"/>
    <w:rsid w:val="00325C4E"/>
    <w:rsid w:val="003271B0"/>
    <w:rsid w:val="0033080F"/>
    <w:rsid w:val="00331B6D"/>
    <w:rsid w:val="0033217E"/>
    <w:rsid w:val="003337FE"/>
    <w:rsid w:val="00335674"/>
    <w:rsid w:val="00335B15"/>
    <w:rsid w:val="003376A4"/>
    <w:rsid w:val="00337986"/>
    <w:rsid w:val="00341976"/>
    <w:rsid w:val="00341A57"/>
    <w:rsid w:val="0034603F"/>
    <w:rsid w:val="00347A57"/>
    <w:rsid w:val="00347EE0"/>
    <w:rsid w:val="00353045"/>
    <w:rsid w:val="00353095"/>
    <w:rsid w:val="00355727"/>
    <w:rsid w:val="003562EA"/>
    <w:rsid w:val="0035636C"/>
    <w:rsid w:val="003618B8"/>
    <w:rsid w:val="00361913"/>
    <w:rsid w:val="00362420"/>
    <w:rsid w:val="003633A6"/>
    <w:rsid w:val="003644E4"/>
    <w:rsid w:val="00364E34"/>
    <w:rsid w:val="003657D4"/>
    <w:rsid w:val="0036673E"/>
    <w:rsid w:val="00366851"/>
    <w:rsid w:val="003678DA"/>
    <w:rsid w:val="00374B91"/>
    <w:rsid w:val="00374EA2"/>
    <w:rsid w:val="00375D32"/>
    <w:rsid w:val="003760B8"/>
    <w:rsid w:val="00376922"/>
    <w:rsid w:val="00380293"/>
    <w:rsid w:val="0038242E"/>
    <w:rsid w:val="0038689C"/>
    <w:rsid w:val="00387894"/>
    <w:rsid w:val="00387DC9"/>
    <w:rsid w:val="00391C71"/>
    <w:rsid w:val="00393CD9"/>
    <w:rsid w:val="00394124"/>
    <w:rsid w:val="00395A7D"/>
    <w:rsid w:val="003979D9"/>
    <w:rsid w:val="003A0F38"/>
    <w:rsid w:val="003A230C"/>
    <w:rsid w:val="003A375A"/>
    <w:rsid w:val="003A5B7A"/>
    <w:rsid w:val="003A5CA7"/>
    <w:rsid w:val="003A6944"/>
    <w:rsid w:val="003A6B9F"/>
    <w:rsid w:val="003A79BA"/>
    <w:rsid w:val="003A7A02"/>
    <w:rsid w:val="003B02A6"/>
    <w:rsid w:val="003B38E6"/>
    <w:rsid w:val="003B5BA0"/>
    <w:rsid w:val="003C0FF9"/>
    <w:rsid w:val="003C2571"/>
    <w:rsid w:val="003D111E"/>
    <w:rsid w:val="003D3EA8"/>
    <w:rsid w:val="003D44AA"/>
    <w:rsid w:val="003D48B6"/>
    <w:rsid w:val="003D6264"/>
    <w:rsid w:val="003D667B"/>
    <w:rsid w:val="003D7949"/>
    <w:rsid w:val="003D7DCE"/>
    <w:rsid w:val="003D7E41"/>
    <w:rsid w:val="003E1E5A"/>
    <w:rsid w:val="003E28D7"/>
    <w:rsid w:val="003E51F4"/>
    <w:rsid w:val="003E54A3"/>
    <w:rsid w:val="003E6418"/>
    <w:rsid w:val="003E7249"/>
    <w:rsid w:val="003F0112"/>
    <w:rsid w:val="003F0D45"/>
    <w:rsid w:val="003F1AEB"/>
    <w:rsid w:val="003F2CE3"/>
    <w:rsid w:val="003F357B"/>
    <w:rsid w:val="003F4B01"/>
    <w:rsid w:val="003F5FE4"/>
    <w:rsid w:val="003F63E9"/>
    <w:rsid w:val="00402467"/>
    <w:rsid w:val="004025A1"/>
    <w:rsid w:val="004044C0"/>
    <w:rsid w:val="00404CB5"/>
    <w:rsid w:val="00407EF1"/>
    <w:rsid w:val="00411A88"/>
    <w:rsid w:val="00412A3F"/>
    <w:rsid w:val="00413336"/>
    <w:rsid w:val="00415C45"/>
    <w:rsid w:val="0041672C"/>
    <w:rsid w:val="00420B62"/>
    <w:rsid w:val="00421E0A"/>
    <w:rsid w:val="00426371"/>
    <w:rsid w:val="00427DC5"/>
    <w:rsid w:val="00430D16"/>
    <w:rsid w:val="00433DB7"/>
    <w:rsid w:val="00437803"/>
    <w:rsid w:val="00440E61"/>
    <w:rsid w:val="00442D78"/>
    <w:rsid w:val="00442FDA"/>
    <w:rsid w:val="004456BB"/>
    <w:rsid w:val="00445E85"/>
    <w:rsid w:val="00450428"/>
    <w:rsid w:val="0045045E"/>
    <w:rsid w:val="00450E36"/>
    <w:rsid w:val="00455F02"/>
    <w:rsid w:val="004561FC"/>
    <w:rsid w:val="004574FB"/>
    <w:rsid w:val="00457BDB"/>
    <w:rsid w:val="0046035B"/>
    <w:rsid w:val="004604EB"/>
    <w:rsid w:val="0046105E"/>
    <w:rsid w:val="0046216C"/>
    <w:rsid w:val="00462809"/>
    <w:rsid w:val="00462E31"/>
    <w:rsid w:val="00463DD9"/>
    <w:rsid w:val="00464080"/>
    <w:rsid w:val="004640A8"/>
    <w:rsid w:val="0046490A"/>
    <w:rsid w:val="00464930"/>
    <w:rsid w:val="00465702"/>
    <w:rsid w:val="0046729D"/>
    <w:rsid w:val="00470C84"/>
    <w:rsid w:val="00473D89"/>
    <w:rsid w:val="00475C4F"/>
    <w:rsid w:val="00482D58"/>
    <w:rsid w:val="00484D92"/>
    <w:rsid w:val="00484FE4"/>
    <w:rsid w:val="00485909"/>
    <w:rsid w:val="0048672A"/>
    <w:rsid w:val="0048756A"/>
    <w:rsid w:val="00490C36"/>
    <w:rsid w:val="00491221"/>
    <w:rsid w:val="004933FB"/>
    <w:rsid w:val="00493727"/>
    <w:rsid w:val="00493C57"/>
    <w:rsid w:val="00495ACE"/>
    <w:rsid w:val="0049787A"/>
    <w:rsid w:val="004A0F96"/>
    <w:rsid w:val="004A4C51"/>
    <w:rsid w:val="004A7283"/>
    <w:rsid w:val="004A7387"/>
    <w:rsid w:val="004B25DC"/>
    <w:rsid w:val="004B38DC"/>
    <w:rsid w:val="004B3C6D"/>
    <w:rsid w:val="004B5CAF"/>
    <w:rsid w:val="004B61FC"/>
    <w:rsid w:val="004C20D3"/>
    <w:rsid w:val="004C33E4"/>
    <w:rsid w:val="004C3F39"/>
    <w:rsid w:val="004D124C"/>
    <w:rsid w:val="004D1F03"/>
    <w:rsid w:val="004D2F17"/>
    <w:rsid w:val="004D7471"/>
    <w:rsid w:val="004E12FD"/>
    <w:rsid w:val="004E6414"/>
    <w:rsid w:val="004E7C4E"/>
    <w:rsid w:val="004E7EA3"/>
    <w:rsid w:val="004F38FC"/>
    <w:rsid w:val="004F4CBB"/>
    <w:rsid w:val="004F4E85"/>
    <w:rsid w:val="004F536C"/>
    <w:rsid w:val="004F55DF"/>
    <w:rsid w:val="004F6242"/>
    <w:rsid w:val="004F6C5D"/>
    <w:rsid w:val="005004F2"/>
    <w:rsid w:val="005022FE"/>
    <w:rsid w:val="00502789"/>
    <w:rsid w:val="00503A98"/>
    <w:rsid w:val="00505225"/>
    <w:rsid w:val="0051060B"/>
    <w:rsid w:val="00511FD8"/>
    <w:rsid w:val="005154D2"/>
    <w:rsid w:val="005158BE"/>
    <w:rsid w:val="0051644B"/>
    <w:rsid w:val="005164F4"/>
    <w:rsid w:val="00516D83"/>
    <w:rsid w:val="00516F69"/>
    <w:rsid w:val="00520B33"/>
    <w:rsid w:val="00522C09"/>
    <w:rsid w:val="00525EE3"/>
    <w:rsid w:val="00526617"/>
    <w:rsid w:val="00530D61"/>
    <w:rsid w:val="00531BA6"/>
    <w:rsid w:val="005325A6"/>
    <w:rsid w:val="00532C15"/>
    <w:rsid w:val="00532CA2"/>
    <w:rsid w:val="00533622"/>
    <w:rsid w:val="005337A1"/>
    <w:rsid w:val="00534E13"/>
    <w:rsid w:val="00534E4C"/>
    <w:rsid w:val="0053529A"/>
    <w:rsid w:val="005352FE"/>
    <w:rsid w:val="0053574C"/>
    <w:rsid w:val="00536019"/>
    <w:rsid w:val="005377E4"/>
    <w:rsid w:val="00541255"/>
    <w:rsid w:val="00541AA6"/>
    <w:rsid w:val="00542E3F"/>
    <w:rsid w:val="00542F40"/>
    <w:rsid w:val="0054374C"/>
    <w:rsid w:val="00543A41"/>
    <w:rsid w:val="00544A0B"/>
    <w:rsid w:val="005454E2"/>
    <w:rsid w:val="0055014D"/>
    <w:rsid w:val="00550924"/>
    <w:rsid w:val="00552143"/>
    <w:rsid w:val="00552332"/>
    <w:rsid w:val="0055236F"/>
    <w:rsid w:val="005527AC"/>
    <w:rsid w:val="005528AD"/>
    <w:rsid w:val="00553389"/>
    <w:rsid w:val="00554096"/>
    <w:rsid w:val="00556430"/>
    <w:rsid w:val="00556467"/>
    <w:rsid w:val="00556E9B"/>
    <w:rsid w:val="005571FB"/>
    <w:rsid w:val="00557487"/>
    <w:rsid w:val="00560015"/>
    <w:rsid w:val="00560F97"/>
    <w:rsid w:val="005706E8"/>
    <w:rsid w:val="00570D29"/>
    <w:rsid w:val="00571230"/>
    <w:rsid w:val="00571D4D"/>
    <w:rsid w:val="00575A4D"/>
    <w:rsid w:val="00575E05"/>
    <w:rsid w:val="0057618D"/>
    <w:rsid w:val="0057733A"/>
    <w:rsid w:val="005778DA"/>
    <w:rsid w:val="0058109F"/>
    <w:rsid w:val="00581835"/>
    <w:rsid w:val="00581C0C"/>
    <w:rsid w:val="00582C89"/>
    <w:rsid w:val="005836A2"/>
    <w:rsid w:val="00583755"/>
    <w:rsid w:val="00584130"/>
    <w:rsid w:val="00584451"/>
    <w:rsid w:val="005917E7"/>
    <w:rsid w:val="00591939"/>
    <w:rsid w:val="005942A4"/>
    <w:rsid w:val="0059601E"/>
    <w:rsid w:val="00596BC4"/>
    <w:rsid w:val="0059755B"/>
    <w:rsid w:val="005A055E"/>
    <w:rsid w:val="005A13D8"/>
    <w:rsid w:val="005A32D2"/>
    <w:rsid w:val="005A4B66"/>
    <w:rsid w:val="005A621E"/>
    <w:rsid w:val="005A6BA2"/>
    <w:rsid w:val="005B2C56"/>
    <w:rsid w:val="005B37DF"/>
    <w:rsid w:val="005B39AC"/>
    <w:rsid w:val="005B4D5A"/>
    <w:rsid w:val="005B5497"/>
    <w:rsid w:val="005B6C34"/>
    <w:rsid w:val="005B75B9"/>
    <w:rsid w:val="005C0280"/>
    <w:rsid w:val="005C121F"/>
    <w:rsid w:val="005C23D2"/>
    <w:rsid w:val="005C40E6"/>
    <w:rsid w:val="005C5463"/>
    <w:rsid w:val="005C6D4F"/>
    <w:rsid w:val="005C7F32"/>
    <w:rsid w:val="005D0016"/>
    <w:rsid w:val="005D0DF2"/>
    <w:rsid w:val="005D13F0"/>
    <w:rsid w:val="005D151C"/>
    <w:rsid w:val="005D21A4"/>
    <w:rsid w:val="005D688C"/>
    <w:rsid w:val="005D709F"/>
    <w:rsid w:val="005D7D7E"/>
    <w:rsid w:val="005E1228"/>
    <w:rsid w:val="005E2C5F"/>
    <w:rsid w:val="005E4625"/>
    <w:rsid w:val="005E4A71"/>
    <w:rsid w:val="005F1DDA"/>
    <w:rsid w:val="005F220E"/>
    <w:rsid w:val="005F2919"/>
    <w:rsid w:val="005F2D94"/>
    <w:rsid w:val="005F4555"/>
    <w:rsid w:val="005F5806"/>
    <w:rsid w:val="0060214F"/>
    <w:rsid w:val="006041A6"/>
    <w:rsid w:val="006044C2"/>
    <w:rsid w:val="00604777"/>
    <w:rsid w:val="00607055"/>
    <w:rsid w:val="0060736C"/>
    <w:rsid w:val="0061256F"/>
    <w:rsid w:val="00612F75"/>
    <w:rsid w:val="0061521E"/>
    <w:rsid w:val="0061562D"/>
    <w:rsid w:val="00616C7E"/>
    <w:rsid w:val="00617680"/>
    <w:rsid w:val="006202C3"/>
    <w:rsid w:val="006205DB"/>
    <w:rsid w:val="00620DBF"/>
    <w:rsid w:val="006214DF"/>
    <w:rsid w:val="006215BC"/>
    <w:rsid w:val="00621DC7"/>
    <w:rsid w:val="0062250E"/>
    <w:rsid w:val="006244B2"/>
    <w:rsid w:val="006321FA"/>
    <w:rsid w:val="0063545B"/>
    <w:rsid w:val="0063561D"/>
    <w:rsid w:val="00636F2D"/>
    <w:rsid w:val="0063746E"/>
    <w:rsid w:val="00640AE8"/>
    <w:rsid w:val="00640CE8"/>
    <w:rsid w:val="006413BB"/>
    <w:rsid w:val="006413E2"/>
    <w:rsid w:val="006415DC"/>
    <w:rsid w:val="00643E36"/>
    <w:rsid w:val="0064447C"/>
    <w:rsid w:val="006463A2"/>
    <w:rsid w:val="00651189"/>
    <w:rsid w:val="00651551"/>
    <w:rsid w:val="0065190F"/>
    <w:rsid w:val="0065198B"/>
    <w:rsid w:val="00652B45"/>
    <w:rsid w:val="006540F5"/>
    <w:rsid w:val="0065464A"/>
    <w:rsid w:val="00656BEB"/>
    <w:rsid w:val="00656F35"/>
    <w:rsid w:val="00657CEA"/>
    <w:rsid w:val="00657E85"/>
    <w:rsid w:val="00657EBE"/>
    <w:rsid w:val="0066051F"/>
    <w:rsid w:val="006613B3"/>
    <w:rsid w:val="00661A23"/>
    <w:rsid w:val="00662E0B"/>
    <w:rsid w:val="00663DF8"/>
    <w:rsid w:val="00664291"/>
    <w:rsid w:val="00667CC5"/>
    <w:rsid w:val="00667FE1"/>
    <w:rsid w:val="0067098C"/>
    <w:rsid w:val="00671FA5"/>
    <w:rsid w:val="006731AA"/>
    <w:rsid w:val="00677B2D"/>
    <w:rsid w:val="0068143C"/>
    <w:rsid w:val="006814E3"/>
    <w:rsid w:val="00682EEF"/>
    <w:rsid w:val="00683039"/>
    <w:rsid w:val="00683822"/>
    <w:rsid w:val="006852B5"/>
    <w:rsid w:val="00687FC3"/>
    <w:rsid w:val="00691AE0"/>
    <w:rsid w:val="0069308C"/>
    <w:rsid w:val="006931E6"/>
    <w:rsid w:val="00695A0F"/>
    <w:rsid w:val="006962D1"/>
    <w:rsid w:val="006A3C15"/>
    <w:rsid w:val="006A467C"/>
    <w:rsid w:val="006A59E8"/>
    <w:rsid w:val="006B07AB"/>
    <w:rsid w:val="006B07DD"/>
    <w:rsid w:val="006B102C"/>
    <w:rsid w:val="006B338A"/>
    <w:rsid w:val="006B5D6E"/>
    <w:rsid w:val="006C013E"/>
    <w:rsid w:val="006C051E"/>
    <w:rsid w:val="006C0BA8"/>
    <w:rsid w:val="006C2E43"/>
    <w:rsid w:val="006C3BF9"/>
    <w:rsid w:val="006C3E1C"/>
    <w:rsid w:val="006C3FB5"/>
    <w:rsid w:val="006C4655"/>
    <w:rsid w:val="006C546D"/>
    <w:rsid w:val="006C5A23"/>
    <w:rsid w:val="006C6C6C"/>
    <w:rsid w:val="006D00FB"/>
    <w:rsid w:val="006D013E"/>
    <w:rsid w:val="006D0E03"/>
    <w:rsid w:val="006D0FC2"/>
    <w:rsid w:val="006D2197"/>
    <w:rsid w:val="006D4662"/>
    <w:rsid w:val="006D4961"/>
    <w:rsid w:val="006D5936"/>
    <w:rsid w:val="006D6C86"/>
    <w:rsid w:val="006D6F2D"/>
    <w:rsid w:val="006D7364"/>
    <w:rsid w:val="006D75E6"/>
    <w:rsid w:val="006E03C1"/>
    <w:rsid w:val="006E7691"/>
    <w:rsid w:val="006F0686"/>
    <w:rsid w:val="006F1A70"/>
    <w:rsid w:val="006F22FA"/>
    <w:rsid w:val="006F3219"/>
    <w:rsid w:val="006F69DB"/>
    <w:rsid w:val="0070090E"/>
    <w:rsid w:val="00700C50"/>
    <w:rsid w:val="00701659"/>
    <w:rsid w:val="007025E6"/>
    <w:rsid w:val="007038AE"/>
    <w:rsid w:val="0070396E"/>
    <w:rsid w:val="007115A3"/>
    <w:rsid w:val="00711BB9"/>
    <w:rsid w:val="00712009"/>
    <w:rsid w:val="00712C1D"/>
    <w:rsid w:val="00712C50"/>
    <w:rsid w:val="00712DB9"/>
    <w:rsid w:val="007144E4"/>
    <w:rsid w:val="00715932"/>
    <w:rsid w:val="00715E08"/>
    <w:rsid w:val="00716387"/>
    <w:rsid w:val="007171C3"/>
    <w:rsid w:val="00722D83"/>
    <w:rsid w:val="007236F7"/>
    <w:rsid w:val="007237A0"/>
    <w:rsid w:val="00723C74"/>
    <w:rsid w:val="00730A3F"/>
    <w:rsid w:val="007312FC"/>
    <w:rsid w:val="00731A0A"/>
    <w:rsid w:val="00733195"/>
    <w:rsid w:val="00734088"/>
    <w:rsid w:val="00737631"/>
    <w:rsid w:val="00737852"/>
    <w:rsid w:val="00740F5D"/>
    <w:rsid w:val="007424DD"/>
    <w:rsid w:val="00742F0D"/>
    <w:rsid w:val="007449F1"/>
    <w:rsid w:val="00744D69"/>
    <w:rsid w:val="00744FE2"/>
    <w:rsid w:val="0074567C"/>
    <w:rsid w:val="00745ED9"/>
    <w:rsid w:val="00745FF0"/>
    <w:rsid w:val="007468F5"/>
    <w:rsid w:val="00747452"/>
    <w:rsid w:val="00750BF8"/>
    <w:rsid w:val="0075118C"/>
    <w:rsid w:val="00751FB3"/>
    <w:rsid w:val="007533BA"/>
    <w:rsid w:val="00754454"/>
    <w:rsid w:val="007548F3"/>
    <w:rsid w:val="007556BF"/>
    <w:rsid w:val="00755768"/>
    <w:rsid w:val="00762FCF"/>
    <w:rsid w:val="00763F01"/>
    <w:rsid w:val="00764848"/>
    <w:rsid w:val="00764AEB"/>
    <w:rsid w:val="00764DB6"/>
    <w:rsid w:val="00764F1F"/>
    <w:rsid w:val="0076587E"/>
    <w:rsid w:val="0076617D"/>
    <w:rsid w:val="007666E0"/>
    <w:rsid w:val="007708CD"/>
    <w:rsid w:val="007719C7"/>
    <w:rsid w:val="00776B1C"/>
    <w:rsid w:val="00780795"/>
    <w:rsid w:val="00781691"/>
    <w:rsid w:val="00782FDA"/>
    <w:rsid w:val="0078355F"/>
    <w:rsid w:val="00785073"/>
    <w:rsid w:val="0078587B"/>
    <w:rsid w:val="00785B9D"/>
    <w:rsid w:val="00785BD1"/>
    <w:rsid w:val="007867C6"/>
    <w:rsid w:val="00786A03"/>
    <w:rsid w:val="00792742"/>
    <w:rsid w:val="0079416B"/>
    <w:rsid w:val="00794272"/>
    <w:rsid w:val="00794E43"/>
    <w:rsid w:val="00795F9D"/>
    <w:rsid w:val="0079744A"/>
    <w:rsid w:val="00797FE9"/>
    <w:rsid w:val="007A08D7"/>
    <w:rsid w:val="007A29ED"/>
    <w:rsid w:val="007A34D1"/>
    <w:rsid w:val="007A48C3"/>
    <w:rsid w:val="007A59C1"/>
    <w:rsid w:val="007A5F87"/>
    <w:rsid w:val="007A671D"/>
    <w:rsid w:val="007A72D0"/>
    <w:rsid w:val="007B6E71"/>
    <w:rsid w:val="007B7653"/>
    <w:rsid w:val="007C076F"/>
    <w:rsid w:val="007C090E"/>
    <w:rsid w:val="007C0ADA"/>
    <w:rsid w:val="007C25FF"/>
    <w:rsid w:val="007C630A"/>
    <w:rsid w:val="007C6BD7"/>
    <w:rsid w:val="007C7BCF"/>
    <w:rsid w:val="007C7F30"/>
    <w:rsid w:val="007D10D2"/>
    <w:rsid w:val="007D4BC5"/>
    <w:rsid w:val="007D66AB"/>
    <w:rsid w:val="007D73F9"/>
    <w:rsid w:val="007D7ED7"/>
    <w:rsid w:val="007E0B64"/>
    <w:rsid w:val="007E1AC3"/>
    <w:rsid w:val="007E3965"/>
    <w:rsid w:val="007E454B"/>
    <w:rsid w:val="007E487B"/>
    <w:rsid w:val="007E582F"/>
    <w:rsid w:val="007E583B"/>
    <w:rsid w:val="007E6EFB"/>
    <w:rsid w:val="007F0B21"/>
    <w:rsid w:val="007F0D91"/>
    <w:rsid w:val="007F50DD"/>
    <w:rsid w:val="007F55A5"/>
    <w:rsid w:val="007F6DA3"/>
    <w:rsid w:val="007F7795"/>
    <w:rsid w:val="008005FE"/>
    <w:rsid w:val="00800E84"/>
    <w:rsid w:val="008022E1"/>
    <w:rsid w:val="00802516"/>
    <w:rsid w:val="00802634"/>
    <w:rsid w:val="0080316C"/>
    <w:rsid w:val="00803395"/>
    <w:rsid w:val="00803BDD"/>
    <w:rsid w:val="00803BFC"/>
    <w:rsid w:val="0080601B"/>
    <w:rsid w:val="008064DB"/>
    <w:rsid w:val="00811624"/>
    <w:rsid w:val="00811EFB"/>
    <w:rsid w:val="008135DD"/>
    <w:rsid w:val="0081511B"/>
    <w:rsid w:val="00817E21"/>
    <w:rsid w:val="008207D0"/>
    <w:rsid w:val="0082217E"/>
    <w:rsid w:val="0082219B"/>
    <w:rsid w:val="0082340D"/>
    <w:rsid w:val="008241BA"/>
    <w:rsid w:val="008248FE"/>
    <w:rsid w:val="008257B3"/>
    <w:rsid w:val="008258B4"/>
    <w:rsid w:val="00826B8F"/>
    <w:rsid w:val="00830854"/>
    <w:rsid w:val="00832EB2"/>
    <w:rsid w:val="00833710"/>
    <w:rsid w:val="008375A1"/>
    <w:rsid w:val="00837DBA"/>
    <w:rsid w:val="008418C1"/>
    <w:rsid w:val="00842C36"/>
    <w:rsid w:val="008438C4"/>
    <w:rsid w:val="0084425D"/>
    <w:rsid w:val="008463A0"/>
    <w:rsid w:val="0084688A"/>
    <w:rsid w:val="008469AC"/>
    <w:rsid w:val="00847FAF"/>
    <w:rsid w:val="008502BE"/>
    <w:rsid w:val="00850C88"/>
    <w:rsid w:val="00851DFB"/>
    <w:rsid w:val="00851E76"/>
    <w:rsid w:val="008526A8"/>
    <w:rsid w:val="00855DE9"/>
    <w:rsid w:val="0085610F"/>
    <w:rsid w:val="00856F3F"/>
    <w:rsid w:val="00861537"/>
    <w:rsid w:val="0086203C"/>
    <w:rsid w:val="00863C52"/>
    <w:rsid w:val="00863CC9"/>
    <w:rsid w:val="0086423B"/>
    <w:rsid w:val="008666CC"/>
    <w:rsid w:val="00870E5B"/>
    <w:rsid w:val="00872898"/>
    <w:rsid w:val="008744DF"/>
    <w:rsid w:val="00880416"/>
    <w:rsid w:val="00881C54"/>
    <w:rsid w:val="00881D04"/>
    <w:rsid w:val="0088508A"/>
    <w:rsid w:val="00885634"/>
    <w:rsid w:val="0088639B"/>
    <w:rsid w:val="00887024"/>
    <w:rsid w:val="0089156F"/>
    <w:rsid w:val="008935CE"/>
    <w:rsid w:val="008937BC"/>
    <w:rsid w:val="00894D23"/>
    <w:rsid w:val="00895EB5"/>
    <w:rsid w:val="00897758"/>
    <w:rsid w:val="008A28B0"/>
    <w:rsid w:val="008A32C8"/>
    <w:rsid w:val="008A4E4B"/>
    <w:rsid w:val="008A5183"/>
    <w:rsid w:val="008A544A"/>
    <w:rsid w:val="008A5923"/>
    <w:rsid w:val="008A6A2B"/>
    <w:rsid w:val="008B2E95"/>
    <w:rsid w:val="008B4229"/>
    <w:rsid w:val="008B50F4"/>
    <w:rsid w:val="008B71C0"/>
    <w:rsid w:val="008B7A84"/>
    <w:rsid w:val="008C03F4"/>
    <w:rsid w:val="008C088E"/>
    <w:rsid w:val="008C12CD"/>
    <w:rsid w:val="008C1528"/>
    <w:rsid w:val="008C239F"/>
    <w:rsid w:val="008C343B"/>
    <w:rsid w:val="008C3B07"/>
    <w:rsid w:val="008C3D33"/>
    <w:rsid w:val="008C79CF"/>
    <w:rsid w:val="008D1CFF"/>
    <w:rsid w:val="008D22F1"/>
    <w:rsid w:val="008D2F0D"/>
    <w:rsid w:val="008D2F5B"/>
    <w:rsid w:val="008D3255"/>
    <w:rsid w:val="008D3666"/>
    <w:rsid w:val="008D514E"/>
    <w:rsid w:val="008D5480"/>
    <w:rsid w:val="008E0D39"/>
    <w:rsid w:val="008E2FDE"/>
    <w:rsid w:val="008E40AF"/>
    <w:rsid w:val="008E641A"/>
    <w:rsid w:val="008E6929"/>
    <w:rsid w:val="008E6D18"/>
    <w:rsid w:val="008E78E2"/>
    <w:rsid w:val="008F0283"/>
    <w:rsid w:val="008F04A7"/>
    <w:rsid w:val="008F0605"/>
    <w:rsid w:val="008F2528"/>
    <w:rsid w:val="008F4C12"/>
    <w:rsid w:val="008F5040"/>
    <w:rsid w:val="008F55C7"/>
    <w:rsid w:val="008F584C"/>
    <w:rsid w:val="009034DB"/>
    <w:rsid w:val="009035E4"/>
    <w:rsid w:val="00904A32"/>
    <w:rsid w:val="00904DC8"/>
    <w:rsid w:val="009050FB"/>
    <w:rsid w:val="00906D7D"/>
    <w:rsid w:val="009121A9"/>
    <w:rsid w:val="00912C70"/>
    <w:rsid w:val="00913EE8"/>
    <w:rsid w:val="00914F47"/>
    <w:rsid w:val="00916476"/>
    <w:rsid w:val="00917A84"/>
    <w:rsid w:val="00920614"/>
    <w:rsid w:val="00920ED4"/>
    <w:rsid w:val="0092111C"/>
    <w:rsid w:val="00921BCC"/>
    <w:rsid w:val="009242E9"/>
    <w:rsid w:val="009252E5"/>
    <w:rsid w:val="00930E7F"/>
    <w:rsid w:val="0093193D"/>
    <w:rsid w:val="00931BB1"/>
    <w:rsid w:val="00931C41"/>
    <w:rsid w:val="009334F8"/>
    <w:rsid w:val="009355F9"/>
    <w:rsid w:val="00935D7F"/>
    <w:rsid w:val="00935D9B"/>
    <w:rsid w:val="009379DF"/>
    <w:rsid w:val="00940EB5"/>
    <w:rsid w:val="009419E7"/>
    <w:rsid w:val="009457B5"/>
    <w:rsid w:val="0094705C"/>
    <w:rsid w:val="0094708F"/>
    <w:rsid w:val="009478DC"/>
    <w:rsid w:val="0095181B"/>
    <w:rsid w:val="00952047"/>
    <w:rsid w:val="009523A3"/>
    <w:rsid w:val="0095272A"/>
    <w:rsid w:val="009535AA"/>
    <w:rsid w:val="0095368D"/>
    <w:rsid w:val="0095369E"/>
    <w:rsid w:val="00953C5D"/>
    <w:rsid w:val="00953C64"/>
    <w:rsid w:val="00955ECE"/>
    <w:rsid w:val="00956C87"/>
    <w:rsid w:val="00960932"/>
    <w:rsid w:val="00962672"/>
    <w:rsid w:val="00965A7F"/>
    <w:rsid w:val="00965B82"/>
    <w:rsid w:val="00966C68"/>
    <w:rsid w:val="0096704B"/>
    <w:rsid w:val="009675DA"/>
    <w:rsid w:val="00970263"/>
    <w:rsid w:val="00972ADB"/>
    <w:rsid w:val="009748F0"/>
    <w:rsid w:val="00975185"/>
    <w:rsid w:val="00977D58"/>
    <w:rsid w:val="0098055C"/>
    <w:rsid w:val="00981B88"/>
    <w:rsid w:val="009832CC"/>
    <w:rsid w:val="00983E9A"/>
    <w:rsid w:val="00984640"/>
    <w:rsid w:val="0098464B"/>
    <w:rsid w:val="00986FF7"/>
    <w:rsid w:val="00990164"/>
    <w:rsid w:val="009902E0"/>
    <w:rsid w:val="009913CA"/>
    <w:rsid w:val="00991B35"/>
    <w:rsid w:val="00992827"/>
    <w:rsid w:val="0099403D"/>
    <w:rsid w:val="0099470A"/>
    <w:rsid w:val="009949C7"/>
    <w:rsid w:val="0099588B"/>
    <w:rsid w:val="00995B16"/>
    <w:rsid w:val="009961BE"/>
    <w:rsid w:val="00996BD2"/>
    <w:rsid w:val="009A0F11"/>
    <w:rsid w:val="009A144E"/>
    <w:rsid w:val="009A2455"/>
    <w:rsid w:val="009A3899"/>
    <w:rsid w:val="009A59D5"/>
    <w:rsid w:val="009A61CF"/>
    <w:rsid w:val="009A73DC"/>
    <w:rsid w:val="009B1180"/>
    <w:rsid w:val="009B52BB"/>
    <w:rsid w:val="009B5393"/>
    <w:rsid w:val="009B6FB4"/>
    <w:rsid w:val="009B7F03"/>
    <w:rsid w:val="009C00A2"/>
    <w:rsid w:val="009C07B4"/>
    <w:rsid w:val="009C1DB5"/>
    <w:rsid w:val="009C391C"/>
    <w:rsid w:val="009C4BA6"/>
    <w:rsid w:val="009C5FC9"/>
    <w:rsid w:val="009D10DA"/>
    <w:rsid w:val="009D3ACC"/>
    <w:rsid w:val="009D3D41"/>
    <w:rsid w:val="009D445B"/>
    <w:rsid w:val="009D4FE2"/>
    <w:rsid w:val="009D67FE"/>
    <w:rsid w:val="009D6A01"/>
    <w:rsid w:val="009E0092"/>
    <w:rsid w:val="009E06A8"/>
    <w:rsid w:val="009E2D0F"/>
    <w:rsid w:val="009E3A80"/>
    <w:rsid w:val="009E4C25"/>
    <w:rsid w:val="009E4D32"/>
    <w:rsid w:val="009E54E6"/>
    <w:rsid w:val="009E583A"/>
    <w:rsid w:val="009E6770"/>
    <w:rsid w:val="009F0F73"/>
    <w:rsid w:val="009F4777"/>
    <w:rsid w:val="009F6769"/>
    <w:rsid w:val="009F6DAC"/>
    <w:rsid w:val="00A0247E"/>
    <w:rsid w:val="00A02BFA"/>
    <w:rsid w:val="00A031AB"/>
    <w:rsid w:val="00A0456E"/>
    <w:rsid w:val="00A04BBF"/>
    <w:rsid w:val="00A1159C"/>
    <w:rsid w:val="00A13763"/>
    <w:rsid w:val="00A14602"/>
    <w:rsid w:val="00A20620"/>
    <w:rsid w:val="00A24A6C"/>
    <w:rsid w:val="00A24DA3"/>
    <w:rsid w:val="00A24F2D"/>
    <w:rsid w:val="00A26309"/>
    <w:rsid w:val="00A268EC"/>
    <w:rsid w:val="00A308D2"/>
    <w:rsid w:val="00A31D0F"/>
    <w:rsid w:val="00A337E7"/>
    <w:rsid w:val="00A34597"/>
    <w:rsid w:val="00A352BE"/>
    <w:rsid w:val="00A36403"/>
    <w:rsid w:val="00A3680B"/>
    <w:rsid w:val="00A37A55"/>
    <w:rsid w:val="00A4119E"/>
    <w:rsid w:val="00A428DA"/>
    <w:rsid w:val="00A434DE"/>
    <w:rsid w:val="00A44685"/>
    <w:rsid w:val="00A451C4"/>
    <w:rsid w:val="00A465AF"/>
    <w:rsid w:val="00A5041B"/>
    <w:rsid w:val="00A50729"/>
    <w:rsid w:val="00A519B3"/>
    <w:rsid w:val="00A51ADD"/>
    <w:rsid w:val="00A5284B"/>
    <w:rsid w:val="00A544A2"/>
    <w:rsid w:val="00A54E14"/>
    <w:rsid w:val="00A55147"/>
    <w:rsid w:val="00A55561"/>
    <w:rsid w:val="00A55D9E"/>
    <w:rsid w:val="00A57526"/>
    <w:rsid w:val="00A60183"/>
    <w:rsid w:val="00A615E3"/>
    <w:rsid w:val="00A619A3"/>
    <w:rsid w:val="00A61D19"/>
    <w:rsid w:val="00A653ED"/>
    <w:rsid w:val="00A65818"/>
    <w:rsid w:val="00A663F1"/>
    <w:rsid w:val="00A672F9"/>
    <w:rsid w:val="00A67B68"/>
    <w:rsid w:val="00A753D4"/>
    <w:rsid w:val="00A75D30"/>
    <w:rsid w:val="00A7629B"/>
    <w:rsid w:val="00A8153E"/>
    <w:rsid w:val="00A81D28"/>
    <w:rsid w:val="00A86B49"/>
    <w:rsid w:val="00A87439"/>
    <w:rsid w:val="00A90D74"/>
    <w:rsid w:val="00A9208B"/>
    <w:rsid w:val="00A92819"/>
    <w:rsid w:val="00A95002"/>
    <w:rsid w:val="00A9524F"/>
    <w:rsid w:val="00A95531"/>
    <w:rsid w:val="00A9618E"/>
    <w:rsid w:val="00A97D99"/>
    <w:rsid w:val="00AA0DA8"/>
    <w:rsid w:val="00AA140F"/>
    <w:rsid w:val="00AA15A7"/>
    <w:rsid w:val="00AA15D7"/>
    <w:rsid w:val="00AA1CEF"/>
    <w:rsid w:val="00AA2728"/>
    <w:rsid w:val="00AA2D8C"/>
    <w:rsid w:val="00AA44F3"/>
    <w:rsid w:val="00AA694B"/>
    <w:rsid w:val="00AA7E18"/>
    <w:rsid w:val="00AB31CC"/>
    <w:rsid w:val="00AB38A2"/>
    <w:rsid w:val="00AB5493"/>
    <w:rsid w:val="00AB73C3"/>
    <w:rsid w:val="00AC015F"/>
    <w:rsid w:val="00AC0F71"/>
    <w:rsid w:val="00AC4723"/>
    <w:rsid w:val="00AC5FCE"/>
    <w:rsid w:val="00AD05D7"/>
    <w:rsid w:val="00AD0BB6"/>
    <w:rsid w:val="00AD37F8"/>
    <w:rsid w:val="00AD46ED"/>
    <w:rsid w:val="00AD4811"/>
    <w:rsid w:val="00AD6411"/>
    <w:rsid w:val="00AD6691"/>
    <w:rsid w:val="00AD736E"/>
    <w:rsid w:val="00AE01BD"/>
    <w:rsid w:val="00AE189D"/>
    <w:rsid w:val="00AE2734"/>
    <w:rsid w:val="00AE2D03"/>
    <w:rsid w:val="00AE2D8B"/>
    <w:rsid w:val="00AE2F51"/>
    <w:rsid w:val="00AE35B0"/>
    <w:rsid w:val="00AE6832"/>
    <w:rsid w:val="00AE7255"/>
    <w:rsid w:val="00AE774B"/>
    <w:rsid w:val="00AF053D"/>
    <w:rsid w:val="00AF058E"/>
    <w:rsid w:val="00AF0B6F"/>
    <w:rsid w:val="00AF10D6"/>
    <w:rsid w:val="00AF2232"/>
    <w:rsid w:val="00AF2B46"/>
    <w:rsid w:val="00AF2D41"/>
    <w:rsid w:val="00AF3CA0"/>
    <w:rsid w:val="00AF61AA"/>
    <w:rsid w:val="00B004F8"/>
    <w:rsid w:val="00B00BE9"/>
    <w:rsid w:val="00B01F85"/>
    <w:rsid w:val="00B03684"/>
    <w:rsid w:val="00B038F5"/>
    <w:rsid w:val="00B044DE"/>
    <w:rsid w:val="00B05E5A"/>
    <w:rsid w:val="00B10976"/>
    <w:rsid w:val="00B11043"/>
    <w:rsid w:val="00B116F0"/>
    <w:rsid w:val="00B131ED"/>
    <w:rsid w:val="00B14D1A"/>
    <w:rsid w:val="00B16A29"/>
    <w:rsid w:val="00B208CD"/>
    <w:rsid w:val="00B23722"/>
    <w:rsid w:val="00B2389B"/>
    <w:rsid w:val="00B24F5D"/>
    <w:rsid w:val="00B25B3B"/>
    <w:rsid w:val="00B26EF8"/>
    <w:rsid w:val="00B30819"/>
    <w:rsid w:val="00B33F07"/>
    <w:rsid w:val="00B34013"/>
    <w:rsid w:val="00B351F4"/>
    <w:rsid w:val="00B35F8C"/>
    <w:rsid w:val="00B375EB"/>
    <w:rsid w:val="00B41C5C"/>
    <w:rsid w:val="00B526AC"/>
    <w:rsid w:val="00B53A9B"/>
    <w:rsid w:val="00B53FF5"/>
    <w:rsid w:val="00B55104"/>
    <w:rsid w:val="00B55A4E"/>
    <w:rsid w:val="00B56762"/>
    <w:rsid w:val="00B56FDC"/>
    <w:rsid w:val="00B5768B"/>
    <w:rsid w:val="00B615C1"/>
    <w:rsid w:val="00B63DD2"/>
    <w:rsid w:val="00B64223"/>
    <w:rsid w:val="00B65DE7"/>
    <w:rsid w:val="00B6641E"/>
    <w:rsid w:val="00B72459"/>
    <w:rsid w:val="00B728BA"/>
    <w:rsid w:val="00B801BB"/>
    <w:rsid w:val="00B82380"/>
    <w:rsid w:val="00B82D50"/>
    <w:rsid w:val="00B82EE4"/>
    <w:rsid w:val="00B8361F"/>
    <w:rsid w:val="00B83D6C"/>
    <w:rsid w:val="00B83F28"/>
    <w:rsid w:val="00B84F5C"/>
    <w:rsid w:val="00B85EE5"/>
    <w:rsid w:val="00B87895"/>
    <w:rsid w:val="00B93711"/>
    <w:rsid w:val="00B979C5"/>
    <w:rsid w:val="00BA0C29"/>
    <w:rsid w:val="00BA0EF2"/>
    <w:rsid w:val="00BA1484"/>
    <w:rsid w:val="00BA1776"/>
    <w:rsid w:val="00BA3690"/>
    <w:rsid w:val="00BA4341"/>
    <w:rsid w:val="00BA57C7"/>
    <w:rsid w:val="00BA65A2"/>
    <w:rsid w:val="00BB3DAC"/>
    <w:rsid w:val="00BB41AA"/>
    <w:rsid w:val="00BB522C"/>
    <w:rsid w:val="00BB6890"/>
    <w:rsid w:val="00BB6FEF"/>
    <w:rsid w:val="00BB7C5D"/>
    <w:rsid w:val="00BC16F7"/>
    <w:rsid w:val="00BC4DD9"/>
    <w:rsid w:val="00BC5548"/>
    <w:rsid w:val="00BD212D"/>
    <w:rsid w:val="00BD381C"/>
    <w:rsid w:val="00BD4FEB"/>
    <w:rsid w:val="00BD6482"/>
    <w:rsid w:val="00BD6862"/>
    <w:rsid w:val="00BD6880"/>
    <w:rsid w:val="00BD6A8D"/>
    <w:rsid w:val="00BE0356"/>
    <w:rsid w:val="00BE1738"/>
    <w:rsid w:val="00BE19B3"/>
    <w:rsid w:val="00BE2DA3"/>
    <w:rsid w:val="00BE520D"/>
    <w:rsid w:val="00BE5988"/>
    <w:rsid w:val="00BE617E"/>
    <w:rsid w:val="00BE6678"/>
    <w:rsid w:val="00BF0288"/>
    <w:rsid w:val="00BF0847"/>
    <w:rsid w:val="00BF0ED3"/>
    <w:rsid w:val="00BF2B3C"/>
    <w:rsid w:val="00BF31BB"/>
    <w:rsid w:val="00BF3796"/>
    <w:rsid w:val="00BF5039"/>
    <w:rsid w:val="00BF5B93"/>
    <w:rsid w:val="00C004A8"/>
    <w:rsid w:val="00C019F9"/>
    <w:rsid w:val="00C02A0F"/>
    <w:rsid w:val="00C039C7"/>
    <w:rsid w:val="00C04830"/>
    <w:rsid w:val="00C04E24"/>
    <w:rsid w:val="00C0565F"/>
    <w:rsid w:val="00C07C76"/>
    <w:rsid w:val="00C11DC4"/>
    <w:rsid w:val="00C141D5"/>
    <w:rsid w:val="00C20C60"/>
    <w:rsid w:val="00C2177E"/>
    <w:rsid w:val="00C2226D"/>
    <w:rsid w:val="00C22A51"/>
    <w:rsid w:val="00C2626F"/>
    <w:rsid w:val="00C26A1E"/>
    <w:rsid w:val="00C31A15"/>
    <w:rsid w:val="00C3239B"/>
    <w:rsid w:val="00C34054"/>
    <w:rsid w:val="00C35488"/>
    <w:rsid w:val="00C359A9"/>
    <w:rsid w:val="00C37FF5"/>
    <w:rsid w:val="00C40965"/>
    <w:rsid w:val="00C42185"/>
    <w:rsid w:val="00C42A75"/>
    <w:rsid w:val="00C446B1"/>
    <w:rsid w:val="00C45321"/>
    <w:rsid w:val="00C4732F"/>
    <w:rsid w:val="00C5035C"/>
    <w:rsid w:val="00C5093D"/>
    <w:rsid w:val="00C55518"/>
    <w:rsid w:val="00C5599C"/>
    <w:rsid w:val="00C57472"/>
    <w:rsid w:val="00C57C60"/>
    <w:rsid w:val="00C60AE8"/>
    <w:rsid w:val="00C60CF4"/>
    <w:rsid w:val="00C635A0"/>
    <w:rsid w:val="00C64B80"/>
    <w:rsid w:val="00C64BCF"/>
    <w:rsid w:val="00C64CFE"/>
    <w:rsid w:val="00C655A2"/>
    <w:rsid w:val="00C65BA2"/>
    <w:rsid w:val="00C72F74"/>
    <w:rsid w:val="00C733C7"/>
    <w:rsid w:val="00C7425A"/>
    <w:rsid w:val="00C75999"/>
    <w:rsid w:val="00C75A7E"/>
    <w:rsid w:val="00C767BC"/>
    <w:rsid w:val="00C773DB"/>
    <w:rsid w:val="00C7756A"/>
    <w:rsid w:val="00C77DFB"/>
    <w:rsid w:val="00C825F0"/>
    <w:rsid w:val="00C83794"/>
    <w:rsid w:val="00C86A33"/>
    <w:rsid w:val="00C86B21"/>
    <w:rsid w:val="00C86FE1"/>
    <w:rsid w:val="00C87864"/>
    <w:rsid w:val="00C91820"/>
    <w:rsid w:val="00C92B65"/>
    <w:rsid w:val="00C9698A"/>
    <w:rsid w:val="00C97E83"/>
    <w:rsid w:val="00CA2ED5"/>
    <w:rsid w:val="00CA4913"/>
    <w:rsid w:val="00CA52EC"/>
    <w:rsid w:val="00CA7EE0"/>
    <w:rsid w:val="00CA7F3E"/>
    <w:rsid w:val="00CA7FC8"/>
    <w:rsid w:val="00CB0235"/>
    <w:rsid w:val="00CB089C"/>
    <w:rsid w:val="00CB2BE1"/>
    <w:rsid w:val="00CB2FE9"/>
    <w:rsid w:val="00CB367E"/>
    <w:rsid w:val="00CC0AF6"/>
    <w:rsid w:val="00CC2558"/>
    <w:rsid w:val="00CC2A2A"/>
    <w:rsid w:val="00CC39C2"/>
    <w:rsid w:val="00CC3FE2"/>
    <w:rsid w:val="00CD0992"/>
    <w:rsid w:val="00CD2C91"/>
    <w:rsid w:val="00CD345C"/>
    <w:rsid w:val="00CD375D"/>
    <w:rsid w:val="00CD5BB5"/>
    <w:rsid w:val="00CD69B3"/>
    <w:rsid w:val="00CE1B1A"/>
    <w:rsid w:val="00CE1CEA"/>
    <w:rsid w:val="00CE2EC8"/>
    <w:rsid w:val="00CE6B28"/>
    <w:rsid w:val="00CE79CB"/>
    <w:rsid w:val="00CF30D8"/>
    <w:rsid w:val="00CF3420"/>
    <w:rsid w:val="00CF3C84"/>
    <w:rsid w:val="00CF51EC"/>
    <w:rsid w:val="00CF606F"/>
    <w:rsid w:val="00CF6B4A"/>
    <w:rsid w:val="00CF6F6F"/>
    <w:rsid w:val="00D021E4"/>
    <w:rsid w:val="00D028C7"/>
    <w:rsid w:val="00D035B8"/>
    <w:rsid w:val="00D0456E"/>
    <w:rsid w:val="00D05B2C"/>
    <w:rsid w:val="00D10A7A"/>
    <w:rsid w:val="00D10CA5"/>
    <w:rsid w:val="00D12927"/>
    <w:rsid w:val="00D14800"/>
    <w:rsid w:val="00D14D6F"/>
    <w:rsid w:val="00D15164"/>
    <w:rsid w:val="00D15467"/>
    <w:rsid w:val="00D17F22"/>
    <w:rsid w:val="00D205BD"/>
    <w:rsid w:val="00D20C9E"/>
    <w:rsid w:val="00D21742"/>
    <w:rsid w:val="00D21808"/>
    <w:rsid w:val="00D22B0A"/>
    <w:rsid w:val="00D26CA0"/>
    <w:rsid w:val="00D27D86"/>
    <w:rsid w:val="00D30740"/>
    <w:rsid w:val="00D314F5"/>
    <w:rsid w:val="00D3348B"/>
    <w:rsid w:val="00D33E17"/>
    <w:rsid w:val="00D35526"/>
    <w:rsid w:val="00D35FAB"/>
    <w:rsid w:val="00D36272"/>
    <w:rsid w:val="00D41E33"/>
    <w:rsid w:val="00D43CFE"/>
    <w:rsid w:val="00D44F79"/>
    <w:rsid w:val="00D454C8"/>
    <w:rsid w:val="00D46F97"/>
    <w:rsid w:val="00D51D52"/>
    <w:rsid w:val="00D51F77"/>
    <w:rsid w:val="00D52922"/>
    <w:rsid w:val="00D52C5A"/>
    <w:rsid w:val="00D53176"/>
    <w:rsid w:val="00D54F65"/>
    <w:rsid w:val="00D55283"/>
    <w:rsid w:val="00D5645A"/>
    <w:rsid w:val="00D56504"/>
    <w:rsid w:val="00D56973"/>
    <w:rsid w:val="00D604F3"/>
    <w:rsid w:val="00D6279C"/>
    <w:rsid w:val="00D62BEB"/>
    <w:rsid w:val="00D63D1E"/>
    <w:rsid w:val="00D66782"/>
    <w:rsid w:val="00D7071F"/>
    <w:rsid w:val="00D73736"/>
    <w:rsid w:val="00D7391F"/>
    <w:rsid w:val="00D73C6B"/>
    <w:rsid w:val="00D74567"/>
    <w:rsid w:val="00D75563"/>
    <w:rsid w:val="00D76E7E"/>
    <w:rsid w:val="00D7709B"/>
    <w:rsid w:val="00D77305"/>
    <w:rsid w:val="00D809C9"/>
    <w:rsid w:val="00D84777"/>
    <w:rsid w:val="00D84F23"/>
    <w:rsid w:val="00D8548C"/>
    <w:rsid w:val="00D87799"/>
    <w:rsid w:val="00D90898"/>
    <w:rsid w:val="00D926B2"/>
    <w:rsid w:val="00D938FA"/>
    <w:rsid w:val="00D95039"/>
    <w:rsid w:val="00D96CC8"/>
    <w:rsid w:val="00DA04AC"/>
    <w:rsid w:val="00DA0B8E"/>
    <w:rsid w:val="00DA12FD"/>
    <w:rsid w:val="00DA23CF"/>
    <w:rsid w:val="00DA2487"/>
    <w:rsid w:val="00DA2890"/>
    <w:rsid w:val="00DA38F3"/>
    <w:rsid w:val="00DB0811"/>
    <w:rsid w:val="00DB08FA"/>
    <w:rsid w:val="00DB09B0"/>
    <w:rsid w:val="00DB48E2"/>
    <w:rsid w:val="00DB5FC7"/>
    <w:rsid w:val="00DB7E9E"/>
    <w:rsid w:val="00DC042B"/>
    <w:rsid w:val="00DC06FD"/>
    <w:rsid w:val="00DC1159"/>
    <w:rsid w:val="00DC16CE"/>
    <w:rsid w:val="00DC2819"/>
    <w:rsid w:val="00DC47DB"/>
    <w:rsid w:val="00DC4BD8"/>
    <w:rsid w:val="00DC4ED7"/>
    <w:rsid w:val="00DC52DE"/>
    <w:rsid w:val="00DC7B83"/>
    <w:rsid w:val="00DD25F1"/>
    <w:rsid w:val="00DD2EED"/>
    <w:rsid w:val="00DD2F8C"/>
    <w:rsid w:val="00DD5AF9"/>
    <w:rsid w:val="00DD6B47"/>
    <w:rsid w:val="00DD7926"/>
    <w:rsid w:val="00DE0263"/>
    <w:rsid w:val="00DE3C56"/>
    <w:rsid w:val="00DF06BF"/>
    <w:rsid w:val="00DF1019"/>
    <w:rsid w:val="00DF1DCE"/>
    <w:rsid w:val="00DF25C1"/>
    <w:rsid w:val="00DF2644"/>
    <w:rsid w:val="00DF3812"/>
    <w:rsid w:val="00DF3E38"/>
    <w:rsid w:val="00DF5627"/>
    <w:rsid w:val="00DF68A9"/>
    <w:rsid w:val="00DF6F70"/>
    <w:rsid w:val="00DF77C2"/>
    <w:rsid w:val="00E0035D"/>
    <w:rsid w:val="00E01909"/>
    <w:rsid w:val="00E03D76"/>
    <w:rsid w:val="00E04988"/>
    <w:rsid w:val="00E052CA"/>
    <w:rsid w:val="00E063FD"/>
    <w:rsid w:val="00E0658F"/>
    <w:rsid w:val="00E067A6"/>
    <w:rsid w:val="00E06A8C"/>
    <w:rsid w:val="00E07FFD"/>
    <w:rsid w:val="00E11490"/>
    <w:rsid w:val="00E13B55"/>
    <w:rsid w:val="00E153ED"/>
    <w:rsid w:val="00E154B3"/>
    <w:rsid w:val="00E1592A"/>
    <w:rsid w:val="00E1701A"/>
    <w:rsid w:val="00E20F2F"/>
    <w:rsid w:val="00E2121D"/>
    <w:rsid w:val="00E21A96"/>
    <w:rsid w:val="00E22C73"/>
    <w:rsid w:val="00E25B5C"/>
    <w:rsid w:val="00E31189"/>
    <w:rsid w:val="00E3164B"/>
    <w:rsid w:val="00E3170C"/>
    <w:rsid w:val="00E31DD4"/>
    <w:rsid w:val="00E31ECF"/>
    <w:rsid w:val="00E31F3F"/>
    <w:rsid w:val="00E32850"/>
    <w:rsid w:val="00E33D8D"/>
    <w:rsid w:val="00E365B5"/>
    <w:rsid w:val="00E36B5A"/>
    <w:rsid w:val="00E410E9"/>
    <w:rsid w:val="00E41222"/>
    <w:rsid w:val="00E414D6"/>
    <w:rsid w:val="00E4167A"/>
    <w:rsid w:val="00E4335B"/>
    <w:rsid w:val="00E44869"/>
    <w:rsid w:val="00E44B03"/>
    <w:rsid w:val="00E44E9B"/>
    <w:rsid w:val="00E45EA6"/>
    <w:rsid w:val="00E46FB6"/>
    <w:rsid w:val="00E477EB"/>
    <w:rsid w:val="00E50221"/>
    <w:rsid w:val="00E5089D"/>
    <w:rsid w:val="00E51399"/>
    <w:rsid w:val="00E51A04"/>
    <w:rsid w:val="00E51D72"/>
    <w:rsid w:val="00E534A0"/>
    <w:rsid w:val="00E537BC"/>
    <w:rsid w:val="00E53EDF"/>
    <w:rsid w:val="00E540F6"/>
    <w:rsid w:val="00E54570"/>
    <w:rsid w:val="00E54C21"/>
    <w:rsid w:val="00E572BD"/>
    <w:rsid w:val="00E57E02"/>
    <w:rsid w:val="00E60A55"/>
    <w:rsid w:val="00E621A2"/>
    <w:rsid w:val="00E62DE7"/>
    <w:rsid w:val="00E6300A"/>
    <w:rsid w:val="00E637F5"/>
    <w:rsid w:val="00E63B65"/>
    <w:rsid w:val="00E64082"/>
    <w:rsid w:val="00E64CAC"/>
    <w:rsid w:val="00E664A5"/>
    <w:rsid w:val="00E674D5"/>
    <w:rsid w:val="00E70712"/>
    <w:rsid w:val="00E70A89"/>
    <w:rsid w:val="00E718A7"/>
    <w:rsid w:val="00E71C98"/>
    <w:rsid w:val="00E7593D"/>
    <w:rsid w:val="00E81C41"/>
    <w:rsid w:val="00E83CE1"/>
    <w:rsid w:val="00E84468"/>
    <w:rsid w:val="00E85677"/>
    <w:rsid w:val="00E85FCC"/>
    <w:rsid w:val="00E86EFD"/>
    <w:rsid w:val="00E876DB"/>
    <w:rsid w:val="00E90587"/>
    <w:rsid w:val="00E908D0"/>
    <w:rsid w:val="00E909CB"/>
    <w:rsid w:val="00E91964"/>
    <w:rsid w:val="00E919FD"/>
    <w:rsid w:val="00E92846"/>
    <w:rsid w:val="00E930D7"/>
    <w:rsid w:val="00E935AB"/>
    <w:rsid w:val="00E96CB5"/>
    <w:rsid w:val="00E975EB"/>
    <w:rsid w:val="00E9786F"/>
    <w:rsid w:val="00EA0CA7"/>
    <w:rsid w:val="00EA1099"/>
    <w:rsid w:val="00EA1445"/>
    <w:rsid w:val="00EA20FD"/>
    <w:rsid w:val="00EA28EF"/>
    <w:rsid w:val="00EA2D9F"/>
    <w:rsid w:val="00EA3206"/>
    <w:rsid w:val="00EA5362"/>
    <w:rsid w:val="00EA59AF"/>
    <w:rsid w:val="00EA60EF"/>
    <w:rsid w:val="00EA6A4E"/>
    <w:rsid w:val="00EB0643"/>
    <w:rsid w:val="00EB4586"/>
    <w:rsid w:val="00EB4ED9"/>
    <w:rsid w:val="00EB5855"/>
    <w:rsid w:val="00EB6535"/>
    <w:rsid w:val="00EB7B61"/>
    <w:rsid w:val="00EC0CBF"/>
    <w:rsid w:val="00EC1628"/>
    <w:rsid w:val="00EC24F8"/>
    <w:rsid w:val="00EC2A5E"/>
    <w:rsid w:val="00EC34A6"/>
    <w:rsid w:val="00EC3A00"/>
    <w:rsid w:val="00EC46E7"/>
    <w:rsid w:val="00EC5628"/>
    <w:rsid w:val="00EC5DE1"/>
    <w:rsid w:val="00EC7C70"/>
    <w:rsid w:val="00ED15FC"/>
    <w:rsid w:val="00ED254B"/>
    <w:rsid w:val="00ED2569"/>
    <w:rsid w:val="00ED54F9"/>
    <w:rsid w:val="00ED73A9"/>
    <w:rsid w:val="00ED7803"/>
    <w:rsid w:val="00EE04AF"/>
    <w:rsid w:val="00EE154D"/>
    <w:rsid w:val="00EE2238"/>
    <w:rsid w:val="00EE3741"/>
    <w:rsid w:val="00EF095E"/>
    <w:rsid w:val="00EF71E2"/>
    <w:rsid w:val="00F00326"/>
    <w:rsid w:val="00F0071D"/>
    <w:rsid w:val="00F02F67"/>
    <w:rsid w:val="00F053A9"/>
    <w:rsid w:val="00F060AB"/>
    <w:rsid w:val="00F0737A"/>
    <w:rsid w:val="00F13731"/>
    <w:rsid w:val="00F13E42"/>
    <w:rsid w:val="00F14EC3"/>
    <w:rsid w:val="00F15534"/>
    <w:rsid w:val="00F159A2"/>
    <w:rsid w:val="00F161D3"/>
    <w:rsid w:val="00F20134"/>
    <w:rsid w:val="00F21BCE"/>
    <w:rsid w:val="00F2265C"/>
    <w:rsid w:val="00F22C3B"/>
    <w:rsid w:val="00F248AB"/>
    <w:rsid w:val="00F25441"/>
    <w:rsid w:val="00F2685D"/>
    <w:rsid w:val="00F277CF"/>
    <w:rsid w:val="00F277D7"/>
    <w:rsid w:val="00F27FC0"/>
    <w:rsid w:val="00F303B5"/>
    <w:rsid w:val="00F303DA"/>
    <w:rsid w:val="00F30D7B"/>
    <w:rsid w:val="00F320A8"/>
    <w:rsid w:val="00F35080"/>
    <w:rsid w:val="00F355C0"/>
    <w:rsid w:val="00F35D51"/>
    <w:rsid w:val="00F36013"/>
    <w:rsid w:val="00F40659"/>
    <w:rsid w:val="00F40AA1"/>
    <w:rsid w:val="00F41848"/>
    <w:rsid w:val="00F41BE6"/>
    <w:rsid w:val="00F441CF"/>
    <w:rsid w:val="00F44D30"/>
    <w:rsid w:val="00F45353"/>
    <w:rsid w:val="00F45EEC"/>
    <w:rsid w:val="00F464E3"/>
    <w:rsid w:val="00F528EF"/>
    <w:rsid w:val="00F5410A"/>
    <w:rsid w:val="00F5502A"/>
    <w:rsid w:val="00F556DC"/>
    <w:rsid w:val="00F56DFF"/>
    <w:rsid w:val="00F57FC1"/>
    <w:rsid w:val="00F6010C"/>
    <w:rsid w:val="00F6133E"/>
    <w:rsid w:val="00F61642"/>
    <w:rsid w:val="00F62E84"/>
    <w:rsid w:val="00F632E2"/>
    <w:rsid w:val="00F6506B"/>
    <w:rsid w:val="00F66229"/>
    <w:rsid w:val="00F66230"/>
    <w:rsid w:val="00F675CA"/>
    <w:rsid w:val="00F70A9A"/>
    <w:rsid w:val="00F71A96"/>
    <w:rsid w:val="00F72116"/>
    <w:rsid w:val="00F7237D"/>
    <w:rsid w:val="00F72EC9"/>
    <w:rsid w:val="00F74B7F"/>
    <w:rsid w:val="00F750B2"/>
    <w:rsid w:val="00F76D25"/>
    <w:rsid w:val="00F80038"/>
    <w:rsid w:val="00F80443"/>
    <w:rsid w:val="00F80A78"/>
    <w:rsid w:val="00F862A6"/>
    <w:rsid w:val="00F87B97"/>
    <w:rsid w:val="00F92810"/>
    <w:rsid w:val="00F94F43"/>
    <w:rsid w:val="00F95252"/>
    <w:rsid w:val="00F95509"/>
    <w:rsid w:val="00F958CF"/>
    <w:rsid w:val="00F97997"/>
    <w:rsid w:val="00FA1474"/>
    <w:rsid w:val="00FA23CE"/>
    <w:rsid w:val="00FA549B"/>
    <w:rsid w:val="00FB007C"/>
    <w:rsid w:val="00FB0F8C"/>
    <w:rsid w:val="00FB151D"/>
    <w:rsid w:val="00FB1DA7"/>
    <w:rsid w:val="00FB1DCC"/>
    <w:rsid w:val="00FB38E6"/>
    <w:rsid w:val="00FB3A43"/>
    <w:rsid w:val="00FB3B23"/>
    <w:rsid w:val="00FB4313"/>
    <w:rsid w:val="00FB566D"/>
    <w:rsid w:val="00FB5BE5"/>
    <w:rsid w:val="00FB6021"/>
    <w:rsid w:val="00FB6086"/>
    <w:rsid w:val="00FB7B45"/>
    <w:rsid w:val="00FC13C8"/>
    <w:rsid w:val="00FC355A"/>
    <w:rsid w:val="00FC3A1F"/>
    <w:rsid w:val="00FC49FA"/>
    <w:rsid w:val="00FC5541"/>
    <w:rsid w:val="00FC796E"/>
    <w:rsid w:val="00FD2F83"/>
    <w:rsid w:val="00FD4941"/>
    <w:rsid w:val="00FD7289"/>
    <w:rsid w:val="00FE0B63"/>
    <w:rsid w:val="00FE0EA1"/>
    <w:rsid w:val="00FE15F9"/>
    <w:rsid w:val="00FE2623"/>
    <w:rsid w:val="00FE3AA9"/>
    <w:rsid w:val="00FE3DF7"/>
    <w:rsid w:val="00FE4209"/>
    <w:rsid w:val="00FE4CE1"/>
    <w:rsid w:val="00FE70EE"/>
    <w:rsid w:val="00FE76D9"/>
    <w:rsid w:val="00FE773E"/>
    <w:rsid w:val="00FF0723"/>
    <w:rsid w:val="00FF1701"/>
    <w:rsid w:val="00FF2677"/>
    <w:rsid w:val="00FF3183"/>
    <w:rsid w:val="00FF35C6"/>
    <w:rsid w:val="00FF5E0E"/>
    <w:rsid w:val="00FF73BC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;"/>
  <w14:docId w14:val="4A95F4B2"/>
  <w15:docId w15:val="{0FE8C962-7D2B-479E-B107-7F5A803E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2"/>
        <w:szCs w:val="22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semiHidden="1" w:qFormat="1"/>
    <w:lsdException w:name="heading 2" w:semiHidden="1" w:qFormat="1"/>
    <w:lsdException w:name="heading 3" w:semiHidden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aliases w:val="VBS-Normal"/>
    <w:qFormat/>
    <w:rsid w:val="000353FB"/>
    <w:rPr>
      <w:rFonts w:eastAsia="Calibri"/>
      <w:lang w:eastAsia="en-US"/>
    </w:rPr>
  </w:style>
  <w:style w:type="paragraph" w:styleId="berschrift1">
    <w:name w:val="heading 1"/>
    <w:aliases w:val="VBS-Hauptitel"/>
    <w:basedOn w:val="Standard"/>
    <w:next w:val="Standard"/>
    <w:link w:val="berschrift1Zchn"/>
    <w:qFormat/>
    <w:rsid w:val="000353FB"/>
    <w:pPr>
      <w:keepNext/>
      <w:keepLines/>
      <w:numPr>
        <w:numId w:val="31"/>
      </w:numPr>
      <w:tabs>
        <w:tab w:val="clear" w:pos="432"/>
        <w:tab w:val="left" w:pos="992"/>
      </w:tabs>
      <w:ind w:left="992" w:hanging="992"/>
      <w:outlineLvl w:val="0"/>
    </w:pPr>
    <w:rPr>
      <w:rFonts w:eastAsia="Times New Roman" w:cs="Arial"/>
      <w:b/>
      <w:bCs/>
      <w:szCs w:val="24"/>
      <w:lang w:eastAsia="de-DE"/>
    </w:rPr>
  </w:style>
  <w:style w:type="paragraph" w:styleId="berschrift2">
    <w:name w:val="heading 2"/>
    <w:aliases w:val="VBS-Titel"/>
    <w:basedOn w:val="Standard"/>
    <w:next w:val="Standard"/>
    <w:link w:val="berschrift2Zchn"/>
    <w:qFormat/>
    <w:rsid w:val="000353FB"/>
    <w:pPr>
      <w:keepNext/>
      <w:keepLines/>
      <w:numPr>
        <w:ilvl w:val="1"/>
        <w:numId w:val="31"/>
      </w:numPr>
      <w:tabs>
        <w:tab w:val="clear" w:pos="576"/>
        <w:tab w:val="left" w:pos="992"/>
      </w:tabs>
      <w:ind w:left="992" w:hanging="992"/>
      <w:outlineLvl w:val="1"/>
    </w:pPr>
    <w:rPr>
      <w:rFonts w:eastAsia="Times New Roman"/>
      <w:b/>
      <w:bCs/>
      <w:szCs w:val="24"/>
      <w:lang w:eastAsia="de-DE"/>
    </w:rPr>
  </w:style>
  <w:style w:type="paragraph" w:styleId="berschrift3">
    <w:name w:val="heading 3"/>
    <w:aliases w:val="VBS-Untertitel"/>
    <w:basedOn w:val="Standard"/>
    <w:next w:val="Standard"/>
    <w:link w:val="berschrift3Zchn"/>
    <w:qFormat/>
    <w:rsid w:val="000353FB"/>
    <w:pPr>
      <w:keepNext/>
      <w:keepLines/>
      <w:numPr>
        <w:ilvl w:val="2"/>
        <w:numId w:val="31"/>
      </w:numPr>
      <w:tabs>
        <w:tab w:val="clear" w:pos="720"/>
        <w:tab w:val="left" w:pos="992"/>
      </w:tabs>
      <w:ind w:left="992" w:hanging="992"/>
      <w:outlineLvl w:val="2"/>
    </w:pPr>
    <w:rPr>
      <w:rFonts w:eastAsia="Times New Roman" w:cs="Arial"/>
      <w:b/>
      <w:bCs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rsid w:val="00304001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semiHidden/>
    <w:rsid w:val="00C83794"/>
    <w:pPr>
      <w:suppressAutoHyphens/>
      <w:spacing w:line="200" w:lineRule="atLeast"/>
    </w:pPr>
    <w:rPr>
      <w:noProof/>
      <w:sz w:val="15"/>
      <w:szCs w:val="15"/>
    </w:rPr>
  </w:style>
  <w:style w:type="paragraph" w:customStyle="1" w:styleId="KopfFett">
    <w:name w:val="KopfFett"/>
    <w:basedOn w:val="Kopfzeile"/>
    <w:next w:val="Kopfzeile"/>
    <w:semiHidden/>
    <w:rsid w:val="008D3666"/>
    <w:rPr>
      <w:b/>
    </w:rPr>
  </w:style>
  <w:style w:type="paragraph" w:customStyle="1" w:styleId="KopfDept">
    <w:name w:val="KopfDept"/>
    <w:basedOn w:val="Kopfzeile"/>
    <w:next w:val="KopfFett"/>
    <w:semiHidden/>
    <w:rsid w:val="008D3666"/>
    <w:pPr>
      <w:spacing w:after="100"/>
      <w:contextualSpacing/>
    </w:pPr>
  </w:style>
  <w:style w:type="paragraph" w:customStyle="1" w:styleId="Logo">
    <w:name w:val="Logo"/>
    <w:semiHidden/>
    <w:rsid w:val="009E0092"/>
    <w:rPr>
      <w:noProof/>
      <w:sz w:val="15"/>
    </w:rPr>
  </w:style>
  <w:style w:type="paragraph" w:customStyle="1" w:styleId="Ref">
    <w:name w:val="Ref"/>
    <w:basedOn w:val="Standard"/>
    <w:next w:val="Standard"/>
    <w:semiHidden/>
    <w:rsid w:val="00A75D30"/>
    <w:pPr>
      <w:spacing w:line="240" w:lineRule="atLeast"/>
    </w:pPr>
    <w:rPr>
      <w:sz w:val="15"/>
    </w:rPr>
  </w:style>
  <w:style w:type="paragraph" w:customStyle="1" w:styleId="Form">
    <w:name w:val="Form"/>
    <w:basedOn w:val="Standard"/>
    <w:semiHidden/>
    <w:rsid w:val="006D0E03"/>
    <w:rPr>
      <w:sz w:val="15"/>
    </w:rPr>
  </w:style>
  <w:style w:type="paragraph" w:styleId="Titel">
    <w:name w:val="Title"/>
    <w:basedOn w:val="Standard"/>
    <w:next w:val="Standard"/>
    <w:semiHidden/>
    <w:qFormat/>
    <w:rsid w:val="00FB6021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Pfad">
    <w:name w:val="Pfad"/>
    <w:next w:val="Fuzeile"/>
    <w:semiHidden/>
    <w:rsid w:val="005377E4"/>
    <w:pPr>
      <w:spacing w:line="160" w:lineRule="exact"/>
    </w:pPr>
    <w:rPr>
      <w:noProof/>
      <w:sz w:val="12"/>
      <w:szCs w:val="12"/>
    </w:rPr>
  </w:style>
  <w:style w:type="paragraph" w:customStyle="1" w:styleId="Linie1">
    <w:name w:val="Linie1"/>
    <w:basedOn w:val="Standard"/>
    <w:next w:val="Standard"/>
    <w:semiHidden/>
    <w:rsid w:val="00300FAC"/>
    <w:pPr>
      <w:pBdr>
        <w:top w:val="single" w:sz="2" w:space="1" w:color="auto"/>
      </w:pBdr>
      <w:spacing w:before="270" w:line="160" w:lineRule="exact"/>
      <w:ind w:left="28" w:right="28"/>
    </w:pPr>
  </w:style>
  <w:style w:type="paragraph" w:customStyle="1" w:styleId="Seite">
    <w:name w:val="Seite"/>
    <w:basedOn w:val="Standard"/>
    <w:semiHidden/>
    <w:rsid w:val="00304001"/>
    <w:pPr>
      <w:suppressAutoHyphens/>
      <w:spacing w:line="200" w:lineRule="exact"/>
      <w:jc w:val="right"/>
    </w:pPr>
    <w:rPr>
      <w:sz w:val="14"/>
      <w:szCs w:val="14"/>
    </w:rPr>
  </w:style>
  <w:style w:type="character" w:styleId="Hervorhebung">
    <w:name w:val="Emphasis"/>
    <w:basedOn w:val="Absatz-Standardschriftart"/>
    <w:semiHidden/>
    <w:qFormat/>
    <w:rsid w:val="00144686"/>
    <w:rPr>
      <w:i/>
      <w:iCs/>
    </w:rPr>
  </w:style>
  <w:style w:type="paragraph" w:customStyle="1" w:styleId="Linie2">
    <w:name w:val="Linie2"/>
    <w:basedOn w:val="Standard"/>
    <w:next w:val="Standard"/>
    <w:semiHidden/>
    <w:rsid w:val="00A75D30"/>
    <w:pPr>
      <w:pBdr>
        <w:bottom w:val="single" w:sz="2" w:space="1" w:color="auto"/>
      </w:pBdr>
      <w:spacing w:before="90" w:after="340"/>
    </w:pPr>
  </w:style>
  <w:style w:type="paragraph" w:styleId="Sprechblasentext">
    <w:name w:val="Balloon Text"/>
    <w:basedOn w:val="Standard"/>
    <w:semiHidden/>
    <w:rsid w:val="00785B9D"/>
    <w:rPr>
      <w:rFonts w:ascii="Tahoma" w:hAnsi="Tahoma" w:cs="Tahoma"/>
      <w:sz w:val="16"/>
      <w:szCs w:val="16"/>
    </w:rPr>
  </w:style>
  <w:style w:type="paragraph" w:customStyle="1" w:styleId="Platzhalter">
    <w:name w:val="Platzhalter"/>
    <w:basedOn w:val="Standard"/>
    <w:semiHidden/>
    <w:rsid w:val="00E21A96"/>
    <w:rPr>
      <w:sz w:val="2"/>
      <w:szCs w:val="2"/>
    </w:rPr>
  </w:style>
  <w:style w:type="paragraph" w:customStyle="1" w:styleId="FuzeilePlatzhalter">
    <w:name w:val="FußzeilePlatzhalter"/>
    <w:basedOn w:val="Seite"/>
    <w:semiHidden/>
    <w:rsid w:val="00715E08"/>
    <w:pPr>
      <w:jc w:val="left"/>
    </w:pPr>
  </w:style>
  <w:style w:type="paragraph" w:customStyle="1" w:styleId="Klassifizierung">
    <w:name w:val="Klassifizierung"/>
    <w:basedOn w:val="Standard"/>
    <w:semiHidden/>
    <w:qFormat/>
    <w:rsid w:val="00BF2B3C"/>
    <w:pPr>
      <w:jc w:val="right"/>
    </w:pPr>
    <w:rPr>
      <w:b/>
    </w:rPr>
  </w:style>
  <w:style w:type="paragraph" w:customStyle="1" w:styleId="VermerkeBetreff">
    <w:name w:val="Vermerke_Betreff"/>
    <w:basedOn w:val="Standard"/>
    <w:semiHidden/>
    <w:qFormat/>
    <w:rsid w:val="00BF2B3C"/>
    <w:rPr>
      <w:b/>
    </w:rPr>
  </w:style>
  <w:style w:type="table" w:styleId="Tabellenraster">
    <w:name w:val="Table Grid"/>
    <w:basedOn w:val="NormaleTabelle"/>
    <w:uiPriority w:val="39"/>
    <w:rsid w:val="00856F3F"/>
    <w:tblPr>
      <w:tblInd w:w="-108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apperEnd">
    <w:name w:val="MapperEnd"/>
    <w:basedOn w:val="Fuzeile"/>
    <w:semiHidden/>
    <w:qFormat/>
    <w:rsid w:val="00C83794"/>
    <w:pPr>
      <w:spacing w:line="240" w:lineRule="auto"/>
    </w:pPr>
    <w:rPr>
      <w:sz w:val="2"/>
    </w:rPr>
  </w:style>
  <w:style w:type="character" w:styleId="Platzhaltertext">
    <w:name w:val="Placeholder Text"/>
    <w:basedOn w:val="Absatz-Standardschriftart"/>
    <w:uiPriority w:val="99"/>
    <w:semiHidden/>
    <w:rsid w:val="00531BA6"/>
    <w:rPr>
      <w:color w:val="808080"/>
    </w:rPr>
  </w:style>
  <w:style w:type="character" w:customStyle="1" w:styleId="berschrift1Zchn">
    <w:name w:val="Überschrift 1 Zchn"/>
    <w:aliases w:val="VBS-Hauptitel Zchn"/>
    <w:basedOn w:val="Absatz-Standardschriftart"/>
    <w:link w:val="berschrift1"/>
    <w:rsid w:val="000353FB"/>
    <w:rPr>
      <w:rFonts w:cs="Arial"/>
      <w:b/>
      <w:bCs/>
      <w:szCs w:val="24"/>
      <w:lang w:eastAsia="de-DE"/>
    </w:rPr>
  </w:style>
  <w:style w:type="character" w:customStyle="1" w:styleId="berschrift2Zchn">
    <w:name w:val="Überschrift 2 Zchn"/>
    <w:aliases w:val="VBS-Titel Zchn"/>
    <w:basedOn w:val="Absatz-Standardschriftart"/>
    <w:link w:val="berschrift2"/>
    <w:rsid w:val="000353FB"/>
    <w:rPr>
      <w:b/>
      <w:bCs/>
      <w:szCs w:val="24"/>
      <w:lang w:eastAsia="de-DE"/>
    </w:rPr>
  </w:style>
  <w:style w:type="character" w:customStyle="1" w:styleId="berschrift3Zchn">
    <w:name w:val="Überschrift 3 Zchn"/>
    <w:aliases w:val="VBS-Untertitel Zchn"/>
    <w:basedOn w:val="Absatz-Standardschriftart"/>
    <w:link w:val="berschrift3"/>
    <w:rsid w:val="000353FB"/>
    <w:rPr>
      <w:rFonts w:cs="Arial"/>
      <w:b/>
      <w:bCs/>
      <w:szCs w:val="24"/>
      <w:lang w:eastAsia="de-DE"/>
    </w:rPr>
  </w:style>
  <w:style w:type="paragraph" w:customStyle="1" w:styleId="VBS-Tabellen">
    <w:name w:val="VBS-Tabellen"/>
    <w:basedOn w:val="Standard"/>
    <w:qFormat/>
    <w:rsid w:val="000353FB"/>
    <w:pPr>
      <w:spacing w:before="40" w:after="40"/>
      <w:contextualSpacing/>
    </w:pPr>
  </w:style>
  <w:style w:type="paragraph" w:customStyle="1" w:styleId="VBS-Eingerckt">
    <w:name w:val="VBS-Eingerückt"/>
    <w:basedOn w:val="Standard"/>
    <w:qFormat/>
    <w:rsid w:val="000353FB"/>
    <w:pPr>
      <w:ind w:left="992"/>
    </w:pPr>
    <w:rPr>
      <w:lang w:eastAsia="de-DE"/>
    </w:rPr>
  </w:style>
  <w:style w:type="paragraph" w:customStyle="1" w:styleId="VBS-EingercktBullet1">
    <w:name w:val="VBS-EingerücktBullet1"/>
    <w:basedOn w:val="VBS-Eingerckt"/>
    <w:qFormat/>
    <w:rsid w:val="000353FB"/>
    <w:pPr>
      <w:numPr>
        <w:numId w:val="32"/>
      </w:numPr>
      <w:ind w:left="1276" w:hanging="284"/>
    </w:pPr>
  </w:style>
  <w:style w:type="paragraph" w:customStyle="1" w:styleId="VBS-EingercktBullet2">
    <w:name w:val="VBS-EingerücktBullet2"/>
    <w:basedOn w:val="VBS-Eingerckt"/>
    <w:qFormat/>
    <w:rsid w:val="000353FB"/>
    <w:pPr>
      <w:numPr>
        <w:numId w:val="33"/>
      </w:numPr>
      <w:ind w:left="1276" w:hanging="284"/>
    </w:pPr>
  </w:style>
  <w:style w:type="paragraph" w:customStyle="1" w:styleId="VBS-EingercktBullet3">
    <w:name w:val="VBS-EingerücktBullet3"/>
    <w:basedOn w:val="VBS-Eingerckt"/>
    <w:qFormat/>
    <w:rsid w:val="00353095"/>
    <w:pPr>
      <w:numPr>
        <w:numId w:val="34"/>
      </w:numPr>
      <w:ind w:left="1276" w:hanging="284"/>
    </w:pPr>
  </w:style>
  <w:style w:type="paragraph" w:customStyle="1" w:styleId="VBS-EingercktBullet4">
    <w:name w:val="VBS-EingerücktBullet4"/>
    <w:basedOn w:val="VBS-Eingerckt"/>
    <w:qFormat/>
    <w:rsid w:val="000353FB"/>
    <w:pPr>
      <w:numPr>
        <w:numId w:val="35"/>
      </w:numPr>
      <w:ind w:left="1276" w:hanging="284"/>
    </w:pPr>
  </w:style>
  <w:style w:type="paragraph" w:customStyle="1" w:styleId="VBS-TabelleBullet1">
    <w:name w:val="VBS-TabelleBullet1"/>
    <w:basedOn w:val="Standard"/>
    <w:qFormat/>
    <w:rsid w:val="000353FB"/>
    <w:pPr>
      <w:numPr>
        <w:numId w:val="36"/>
      </w:numPr>
      <w:spacing w:before="40" w:after="40"/>
      <w:ind w:left="284" w:hanging="284"/>
      <w:contextualSpacing/>
    </w:pPr>
    <w:rPr>
      <w:lang w:eastAsia="de-DE"/>
    </w:rPr>
  </w:style>
  <w:style w:type="paragraph" w:customStyle="1" w:styleId="VBS-TabelleBullet2">
    <w:name w:val="VBS-TabelleBullet2"/>
    <w:basedOn w:val="VBS-EingercktBullet2"/>
    <w:qFormat/>
    <w:rsid w:val="000353FB"/>
    <w:pPr>
      <w:numPr>
        <w:numId w:val="37"/>
      </w:numPr>
      <w:spacing w:before="40" w:after="40"/>
      <w:ind w:left="284" w:hanging="284"/>
      <w:contextualSpacing/>
    </w:pPr>
  </w:style>
  <w:style w:type="paragraph" w:customStyle="1" w:styleId="VBS-TabelleBullet3">
    <w:name w:val="VBS-TabelleBullet3"/>
    <w:basedOn w:val="VBS-EingercktBullet3"/>
    <w:qFormat/>
    <w:rsid w:val="000353FB"/>
    <w:pPr>
      <w:numPr>
        <w:numId w:val="38"/>
      </w:numPr>
      <w:spacing w:before="40" w:after="40"/>
      <w:ind w:left="284" w:hanging="284"/>
      <w:contextualSpacing/>
    </w:pPr>
  </w:style>
  <w:style w:type="paragraph" w:customStyle="1" w:styleId="VBS-TabelleBullet4">
    <w:name w:val="VBS-TabelleBullet4"/>
    <w:basedOn w:val="VBS-EingercktBullet4"/>
    <w:qFormat/>
    <w:rsid w:val="000353FB"/>
    <w:pPr>
      <w:numPr>
        <w:numId w:val="39"/>
      </w:numPr>
      <w:spacing w:before="40" w:after="40"/>
      <w:ind w:left="284" w:hanging="284"/>
      <w:contextualSpacing/>
    </w:pPr>
  </w:style>
  <w:style w:type="paragraph" w:styleId="Funotentext">
    <w:name w:val="footnote text"/>
    <w:basedOn w:val="Standard"/>
    <w:link w:val="FunotentextZchn"/>
    <w:semiHidden/>
    <w:rsid w:val="007F0D91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7F0D91"/>
    <w:rPr>
      <w:rFonts w:eastAsia="Calibri"/>
      <w:sz w:val="20"/>
      <w:szCs w:val="20"/>
      <w:lang w:eastAsia="en-US"/>
    </w:rPr>
  </w:style>
  <w:style w:type="paragraph" w:styleId="Listenabsatz">
    <w:name w:val="List Paragraph"/>
    <w:basedOn w:val="Standard"/>
    <w:uiPriority w:val="34"/>
    <w:qFormat/>
    <w:rsid w:val="002B3D20"/>
    <w:pPr>
      <w:ind w:left="720"/>
    </w:pPr>
    <w:rPr>
      <w:rFonts w:ascii="Calibri" w:eastAsiaTheme="minorHAnsi" w:hAnsi="Calibri" w:cs="Calibri"/>
    </w:rPr>
  </w:style>
  <w:style w:type="character" w:styleId="Hyperlink">
    <w:name w:val="Hyperlink"/>
    <w:basedOn w:val="Absatz-Standardschriftart"/>
    <w:unhideWhenUsed/>
    <w:rsid w:val="007A671D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A6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5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Leila.Chaabane@vtg.admin.ch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ifc1.ifr.intra2.admin.ch\Shares\Organisation\SCCAUSB-AUSBUSTUE-ELEARN\05_PLANUNG-PROJEKTE\05.00_Kdo_Ausb\05.00.1805_GBB%20(Chance%20Armee)\BKN\RS_1-23\Admin\BKN%20Liste%20zuweisende%20Person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89070C52FD449FBD4616B9FDFAEE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50F573-E608-4AF1-808F-F88CF0ABEFA8}"/>
      </w:docPartPr>
      <w:docPartBody>
        <w:p w:rsidR="0048693F" w:rsidRDefault="0048693F">
          <w:pPr>
            <w:pStyle w:val="6E89070C52FD449FBD4616B9FDFAEE6A"/>
          </w:pPr>
          <w:r w:rsidRPr="00812DF7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7C5E7413532D443AB7E919DC011660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63CEF1B-EABE-4F98-BE12-58B30D5D86A5}"/>
      </w:docPartPr>
      <w:docPartBody>
        <w:p w:rsidR="0048693F" w:rsidRDefault="0048693F">
          <w:pPr>
            <w:pStyle w:val="7C5E7413532D443AB7E919DC0116607B"/>
          </w:pPr>
          <w:r w:rsidRPr="00460057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95DC43ECEEC448CE9F7FA7E714D490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1D8D71-B2F9-4530-8DE8-F0923E69B0EA}"/>
      </w:docPartPr>
      <w:docPartBody>
        <w:p w:rsidR="0048693F" w:rsidRDefault="0048693F">
          <w:pPr>
            <w:pStyle w:val="95DC43ECEEC448CE9F7FA7E714D4904B"/>
          </w:pPr>
          <w:r w:rsidRPr="00C21F1C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3F"/>
    <w:rsid w:val="0048693F"/>
    <w:rsid w:val="00620E2A"/>
    <w:rsid w:val="006A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6E89070C52FD449FBD4616B9FDFAEE6A">
    <w:name w:val="6E89070C52FD449FBD4616B9FDFAEE6A"/>
  </w:style>
  <w:style w:type="paragraph" w:customStyle="1" w:styleId="7C5E7413532D443AB7E919DC0116607B">
    <w:name w:val="7C5E7413532D443AB7E919DC0116607B"/>
  </w:style>
  <w:style w:type="paragraph" w:customStyle="1" w:styleId="95DC43ECEEC448CE9F7FA7E714D4904B">
    <w:name w:val="95DC43ECEEC448CE9F7FA7E714D490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CAEB360CE3D64EBE034711C0EA51CB" ma:contentTypeVersion="0" ma:contentTypeDescription="Ein neues Dokument erstellen." ma:contentTypeScope="" ma:versionID="bf7854b3eee4ba3e522d7538fc8a62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BF4BF-7F28-48AE-82CC-18D1A51A051F}">
  <ds:schemaRefs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4699EC2-1A0D-4B7E-ACDA-F9EF14EE8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9B64A1-3F0F-45B7-8C0F-FA287B72A3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2A2107-B028-433C-83B5-A26DA98D7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BKN Liste zuweisende Personen.dotx</Template>
  <TotalTime>0</TotalTime>
  <Pages>4</Pages>
  <Words>791</Words>
  <Characters>6108</Characters>
  <Application>Microsoft Office Word</Application>
  <DocSecurity>0</DocSecurity>
  <Lines>50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BKN Liste zuweisende Personen</vt:lpstr>
      <vt:lpstr>Aktennotiz</vt:lpstr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BKN Liste zuweisende Personen</dc:title>
  <dc:subject/>
  <dc:creator>Eggli Markus SSCAUSB</dc:creator>
  <cp:keywords>BKN</cp:keywords>
  <dc:description>RS 1-23</dc:description>
  <cp:lastModifiedBy>Eggli Markus VTG</cp:lastModifiedBy>
  <cp:revision>69</cp:revision>
  <cp:lastPrinted>2005-11-09T15:23:00Z</cp:lastPrinted>
  <dcterms:created xsi:type="dcterms:W3CDTF">2023-04-23T14:15:00Z</dcterms:created>
  <dcterms:modified xsi:type="dcterms:W3CDTF">2024-01-03T16:38:00Z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0x01010008CAEB360CE3D64EBE034711C0EA51CB</vt:lpwstr>
  </property>
</Properties>
</file>